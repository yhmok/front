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5A0FD" w14:textId="72A00B09" w:rsidR="00423816" w:rsidRPr="005072CD" w:rsidRDefault="009609FE" w:rsidP="00FF08BA">
      <w:pPr>
        <w:rPr>
          <w:sz w:val="48"/>
        </w:rPr>
      </w:pPr>
      <w:r>
        <w:rPr>
          <w:sz w:val="48"/>
        </w:rPr>
        <w:t>t</w:t>
      </w:r>
      <w:r w:rsidR="005072CD" w:rsidRPr="005072CD">
        <w:rPr>
          <w:rFonts w:hint="eastAsia"/>
          <w:sz w:val="48"/>
        </w:rPr>
        <w:t>able</w:t>
      </w:r>
      <w:r w:rsidR="00773C59">
        <w:rPr>
          <w:sz w:val="48"/>
        </w:rPr>
        <w:t xml:space="preserve"> </w:t>
      </w:r>
      <w:r w:rsidR="00773C59">
        <w:rPr>
          <w:rFonts w:hint="eastAsia"/>
          <w:sz w:val="48"/>
        </w:rPr>
        <w:t>태그</w:t>
      </w:r>
      <w:r w:rsidR="00E62557">
        <w:rPr>
          <w:rFonts w:hint="eastAsia"/>
          <w:sz w:val="48"/>
        </w:rPr>
        <w:t xml:space="preserve">와 </w:t>
      </w:r>
      <w:r w:rsidR="00E62557">
        <w:rPr>
          <w:sz w:val="48"/>
        </w:rPr>
        <w:t xml:space="preserve">CSS </w:t>
      </w:r>
      <w:r w:rsidR="00E62557">
        <w:rPr>
          <w:rFonts w:hint="eastAsia"/>
          <w:sz w:val="48"/>
        </w:rPr>
        <w:t>서식</w:t>
      </w:r>
    </w:p>
    <w:p w14:paraId="3766F3BD" w14:textId="77777777" w:rsidR="005072CD" w:rsidRDefault="005072CD" w:rsidP="00FF08BA"/>
    <w:p w14:paraId="03A15C0D" w14:textId="77777777" w:rsidR="005072CD" w:rsidRDefault="005072CD" w:rsidP="00FF08BA"/>
    <w:p w14:paraId="60550FA6" w14:textId="7C235A6F" w:rsidR="005072CD" w:rsidRDefault="001A76CC" w:rsidP="00FF08BA">
      <w:pPr>
        <w:rPr>
          <w:b/>
          <w:sz w:val="28"/>
        </w:rPr>
      </w:pPr>
      <w:r w:rsidRPr="00BC065C">
        <w:rPr>
          <w:rFonts w:hint="eastAsia"/>
          <w:b/>
          <w:sz w:val="28"/>
        </w:rPr>
        <w:t>학습목표</w:t>
      </w:r>
    </w:p>
    <w:p w14:paraId="5A57EC13" w14:textId="27CCA79F" w:rsidR="005D3DCB" w:rsidRDefault="001A76CC" w:rsidP="00FF08BA">
      <w:r>
        <w:rPr>
          <w:rFonts w:hint="eastAsia"/>
        </w:rPr>
        <w:t>table</w:t>
      </w:r>
      <w:r>
        <w:t xml:space="preserve">, </w:t>
      </w:r>
      <w:r>
        <w:rPr>
          <w:rFonts w:hint="eastAsia"/>
        </w:rPr>
        <w:t>tr, td, thead, tbody</w:t>
      </w:r>
      <w:r w:rsidR="005D3DCB">
        <w:t xml:space="preserve"> </w:t>
      </w:r>
      <w:r w:rsidR="005D3DCB">
        <w:rPr>
          <w:rFonts w:hint="eastAsia"/>
        </w:rPr>
        <w:t>태그</w:t>
      </w:r>
      <w:r w:rsidR="00773C59">
        <w:rPr>
          <w:rFonts w:hint="eastAsia"/>
        </w:rPr>
        <w:t>를</w:t>
      </w:r>
      <w:r w:rsidR="00773C59">
        <w:t xml:space="preserve"> </w:t>
      </w:r>
      <w:r w:rsidR="00773C59">
        <w:rPr>
          <w:rFonts w:hint="eastAsia"/>
        </w:rPr>
        <w:t xml:space="preserve">사용하여 </w:t>
      </w:r>
      <w:r w:rsidR="006A5E6F">
        <w:rPr>
          <w:rFonts w:hint="eastAsia"/>
        </w:rPr>
        <w:t>표를</w:t>
      </w:r>
      <w:r w:rsidR="00773C59">
        <w:rPr>
          <w:rFonts w:hint="eastAsia"/>
        </w:rPr>
        <w:t xml:space="preserve"> 만든다.</w:t>
      </w:r>
    </w:p>
    <w:p w14:paraId="546BBA0D" w14:textId="2755AAD3" w:rsidR="005D3DCB" w:rsidRDefault="00CC0BFA" w:rsidP="00FF08BA">
      <w:r>
        <w:rPr>
          <w:rFonts w:hint="eastAsia"/>
        </w:rPr>
        <w:t>CSS 실렉터</w:t>
      </w:r>
      <w:r w:rsidR="00773C59">
        <w:rPr>
          <w:rFonts w:hint="eastAsia"/>
        </w:rPr>
        <w:t xml:space="preserve">를 사용하여 </w:t>
      </w:r>
      <w:r w:rsidR="006A5E6F">
        <w:rPr>
          <w:rFonts w:hint="eastAsia"/>
        </w:rPr>
        <w:t>표</w:t>
      </w:r>
      <w:r w:rsidR="00773C59">
        <w:rPr>
          <w:rFonts w:hint="eastAsia"/>
        </w:rPr>
        <w:t xml:space="preserve">에 </w:t>
      </w:r>
      <w:r w:rsidR="001C26F5">
        <w:t xml:space="preserve">css </w:t>
      </w:r>
      <w:r w:rsidR="00773C59">
        <w:rPr>
          <w:rFonts w:hint="eastAsia"/>
        </w:rPr>
        <w:t>서식을 지정한다.</w:t>
      </w:r>
    </w:p>
    <w:p w14:paraId="564097BA" w14:textId="77777777" w:rsidR="00773C59" w:rsidRDefault="00773C59" w:rsidP="00FF08BA"/>
    <w:p w14:paraId="38A0314E" w14:textId="77777777" w:rsidR="001A76CC" w:rsidRDefault="001A76CC" w:rsidP="00FF08BA"/>
    <w:p w14:paraId="19EE1161" w14:textId="77777777" w:rsidR="001A76CC" w:rsidRDefault="001A76CC" w:rsidP="00FF08BA"/>
    <w:p w14:paraId="766838D6" w14:textId="4B265357" w:rsidR="00423816" w:rsidRPr="00773C59" w:rsidRDefault="00773C59" w:rsidP="00FF08BA">
      <w:pPr>
        <w:rPr>
          <w:b/>
          <w:sz w:val="28"/>
        </w:rPr>
      </w:pPr>
      <w:r w:rsidRPr="00773C59">
        <w:rPr>
          <w:rFonts w:hint="eastAsia"/>
          <w:b/>
          <w:sz w:val="28"/>
        </w:rPr>
        <w:t>목차</w:t>
      </w:r>
    </w:p>
    <w:p w14:paraId="1C956619" w14:textId="00DD2AEC" w:rsidR="00D52D0A" w:rsidRDefault="00773C59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945004" w:history="1">
        <w:r w:rsidR="00D52D0A" w:rsidRPr="008601CB">
          <w:rPr>
            <w:rStyle w:val="a8"/>
            <w:noProof/>
          </w:rPr>
          <w:t>1. table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_Toc65945004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</w:t>
        </w:r>
        <w:r w:rsidR="00D52D0A">
          <w:rPr>
            <w:noProof/>
            <w:webHidden/>
          </w:rPr>
          <w:fldChar w:fldCharType="end"/>
        </w:r>
      </w:hyperlink>
    </w:p>
    <w:p w14:paraId="2A7A9FA8" w14:textId="5AC76EB1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5" w:history="1">
        <w:r w:rsidR="00D52D0A" w:rsidRPr="008601CB">
          <w:rPr>
            <w:rStyle w:val="a8"/>
            <w:noProof/>
          </w:rPr>
          <w:t>1) table, tr, td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_Toc65945005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</w:t>
        </w:r>
        <w:r w:rsidR="00D52D0A">
          <w:rPr>
            <w:noProof/>
            <w:webHidden/>
          </w:rPr>
          <w:fldChar w:fldCharType="end"/>
        </w:r>
      </w:hyperlink>
    </w:p>
    <w:p w14:paraId="3D4BA9F4" w14:textId="436F576B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6" w:history="1">
        <w:r w:rsidR="00D52D0A" w:rsidRPr="008601CB">
          <w:rPr>
            <w:rStyle w:val="a8"/>
            <w:noProof/>
          </w:rPr>
          <w:t>2) style 애트리뷰트, border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_Toc65945006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4</w:t>
        </w:r>
        <w:r w:rsidR="00D52D0A">
          <w:rPr>
            <w:noProof/>
            <w:webHidden/>
          </w:rPr>
          <w:fldChar w:fldCharType="end"/>
        </w:r>
      </w:hyperlink>
    </w:p>
    <w:p w14:paraId="1AC3B8C7" w14:textId="1B593981" w:rsidR="00D52D0A" w:rsidRDefault="006A7FF5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65945007" w:history="1">
        <w:r w:rsidR="00D52D0A" w:rsidRPr="008601CB">
          <w:rPr>
            <w:rStyle w:val="a8"/>
            <w:noProof/>
          </w:rPr>
          <w:t>2. CSS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_Toc65945007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7</w:t>
        </w:r>
        <w:r w:rsidR="00D52D0A">
          <w:rPr>
            <w:noProof/>
            <w:webHidden/>
          </w:rPr>
          <w:fldChar w:fldCharType="end"/>
        </w:r>
      </w:hyperlink>
    </w:p>
    <w:p w14:paraId="61947A8A" w14:textId="32C262D8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8" w:history="1">
        <w:r w:rsidR="00D52D0A" w:rsidRPr="008601CB">
          <w:rPr>
            <w:rStyle w:val="a8"/>
            <w:noProof/>
          </w:rPr>
          <w:t>1) style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_Toc65945008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7</w:t>
        </w:r>
        <w:r w:rsidR="00D52D0A">
          <w:rPr>
            <w:noProof/>
            <w:webHidden/>
          </w:rPr>
          <w:fldChar w:fldCharType="end"/>
        </w:r>
      </w:hyperlink>
    </w:p>
    <w:p w14:paraId="182DEE94" w14:textId="38F77774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9" w:history="1">
        <w:r w:rsidR="00D52D0A" w:rsidRPr="008601CB">
          <w:rPr>
            <w:rStyle w:val="a8"/>
            <w:noProof/>
          </w:rPr>
          <w:t>2) 인라인 서식(inline style), width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_Toc65945009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9</w:t>
        </w:r>
        <w:r w:rsidR="00D52D0A">
          <w:rPr>
            <w:noProof/>
            <w:webHidden/>
          </w:rPr>
          <w:fldChar w:fldCharType="end"/>
        </w:r>
      </w:hyperlink>
    </w:p>
    <w:p w14:paraId="35267391" w14:textId="64329A7E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0" w:history="1">
        <w:r w:rsidR="00D52D0A" w:rsidRPr="008601CB">
          <w:rPr>
            <w:rStyle w:val="a8"/>
            <w:noProof/>
          </w:rPr>
          <w:t>3) 인라인 서식의 우선 순위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_Toc65945010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11</w:t>
        </w:r>
        <w:r w:rsidR="00D52D0A">
          <w:rPr>
            <w:noProof/>
            <w:webHidden/>
          </w:rPr>
          <w:fldChar w:fldCharType="end"/>
        </w:r>
      </w:hyperlink>
    </w:p>
    <w:p w14:paraId="1F2C4650" w14:textId="04CC349E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1" w:history="1">
        <w:r w:rsidR="00D52D0A" w:rsidRPr="008601CB">
          <w:rPr>
            <w:rStyle w:val="a8"/>
            <w:noProof/>
          </w:rPr>
          <w:t>4) text-align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_Toc65945011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13</w:t>
        </w:r>
        <w:r w:rsidR="00D52D0A">
          <w:rPr>
            <w:noProof/>
            <w:webHidden/>
          </w:rPr>
          <w:fldChar w:fldCharType="end"/>
        </w:r>
      </w:hyperlink>
    </w:p>
    <w:p w14:paraId="00922D3A" w14:textId="05049466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2" w:history="1">
        <w:r w:rsidR="00D52D0A" w:rsidRPr="008601CB">
          <w:rPr>
            <w:rStyle w:val="a8"/>
            <w:noProof/>
          </w:rPr>
          <w:t>5) :nth-child(</w:t>
        </w:r>
        <w:r w:rsidR="00D52D0A" w:rsidRPr="008601CB">
          <w:rPr>
            <w:rStyle w:val="a8"/>
            <w:i/>
            <w:noProof/>
          </w:rPr>
          <w:t>n</w:t>
        </w:r>
        <w:r w:rsidR="00D52D0A" w:rsidRPr="008601CB">
          <w:rPr>
            <w:rStyle w:val="a8"/>
            <w:noProof/>
          </w:rPr>
          <w:t>) 실렉터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_Toc65945012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17</w:t>
        </w:r>
        <w:r w:rsidR="00D52D0A">
          <w:rPr>
            <w:noProof/>
            <w:webHidden/>
          </w:rPr>
          <w:fldChar w:fldCharType="end"/>
        </w:r>
      </w:hyperlink>
    </w:p>
    <w:p w14:paraId="02DDCC76" w14:textId="16403D77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3" w:history="1">
        <w:r w:rsidR="00D52D0A" w:rsidRPr="008601CB">
          <w:rPr>
            <w:rStyle w:val="a8"/>
            <w:noProof/>
          </w:rPr>
          <w:t>6) color, background-color, font-weight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_Toc65945013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21</w:t>
        </w:r>
        <w:r w:rsidR="00D52D0A">
          <w:rPr>
            <w:noProof/>
            <w:webHidden/>
          </w:rPr>
          <w:fldChar w:fldCharType="end"/>
        </w:r>
      </w:hyperlink>
    </w:p>
    <w:p w14:paraId="11F97BCD" w14:textId="28572286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4" w:history="1">
        <w:r w:rsidR="00D52D0A" w:rsidRPr="008601CB">
          <w:rPr>
            <w:rStyle w:val="a8"/>
            <w:noProof/>
          </w:rPr>
          <w:t>7) border-collapse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_Toc65945014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27</w:t>
        </w:r>
        <w:r w:rsidR="00D52D0A">
          <w:rPr>
            <w:noProof/>
            <w:webHidden/>
          </w:rPr>
          <w:fldChar w:fldCharType="end"/>
        </w:r>
      </w:hyperlink>
    </w:p>
    <w:p w14:paraId="2B0F178A" w14:textId="628A7338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5" w:history="1">
        <w:r w:rsidR="00D52D0A" w:rsidRPr="008601CB">
          <w:rPr>
            <w:rStyle w:val="a8"/>
            <w:noProof/>
          </w:rPr>
          <w:t>8) padding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_Toc65945015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29</w:t>
        </w:r>
        <w:r w:rsidR="00D52D0A">
          <w:rPr>
            <w:noProof/>
            <w:webHidden/>
          </w:rPr>
          <w:fldChar w:fldCharType="end"/>
        </w:r>
      </w:hyperlink>
    </w:p>
    <w:p w14:paraId="7D06CCD4" w14:textId="5E94D952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6" w:history="1">
        <w:r w:rsidR="00D52D0A" w:rsidRPr="008601CB">
          <w:rPr>
            <w:rStyle w:val="a8"/>
            <w:noProof/>
          </w:rPr>
          <w:t>9) thead, tbody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_Toc65945016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31</w:t>
        </w:r>
        <w:r w:rsidR="00D52D0A">
          <w:rPr>
            <w:noProof/>
            <w:webHidden/>
          </w:rPr>
          <w:fldChar w:fldCharType="end"/>
        </w:r>
      </w:hyperlink>
    </w:p>
    <w:p w14:paraId="08ECD259" w14:textId="7C28DD47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7" w:history="1">
        <w:r w:rsidR="00D52D0A" w:rsidRPr="008601CB">
          <w:rPr>
            <w:rStyle w:val="a8"/>
            <w:noProof/>
          </w:rPr>
          <w:t>10) 서식의 우선순위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_Toc65945017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32</w:t>
        </w:r>
        <w:r w:rsidR="00D52D0A">
          <w:rPr>
            <w:noProof/>
            <w:webHidden/>
          </w:rPr>
          <w:fldChar w:fldCharType="end"/>
        </w:r>
      </w:hyperlink>
    </w:p>
    <w:p w14:paraId="004E5CCE" w14:textId="799DECEA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8" w:history="1">
        <w:r w:rsidR="00D52D0A" w:rsidRPr="008601CB">
          <w:rPr>
            <w:rStyle w:val="a8"/>
            <w:noProof/>
          </w:rPr>
          <w:t>11) :hover 실렉터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_Toc65945018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34</w:t>
        </w:r>
        <w:r w:rsidR="00D52D0A">
          <w:rPr>
            <w:noProof/>
            <w:webHidden/>
          </w:rPr>
          <w:fldChar w:fldCharType="end"/>
        </w:r>
      </w:hyperlink>
    </w:p>
    <w:p w14:paraId="594AEE5A" w14:textId="586B7C9B" w:rsidR="00D52D0A" w:rsidRDefault="006A7FF5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65945019" w:history="1">
        <w:r w:rsidR="00D52D0A" w:rsidRPr="008601CB">
          <w:rPr>
            <w:rStyle w:val="a8"/>
            <w:noProof/>
          </w:rPr>
          <w:t>3. 연습문제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_Toc65945019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38</w:t>
        </w:r>
        <w:r w:rsidR="00D52D0A">
          <w:rPr>
            <w:noProof/>
            <w:webHidden/>
          </w:rPr>
          <w:fldChar w:fldCharType="end"/>
        </w:r>
      </w:hyperlink>
    </w:p>
    <w:p w14:paraId="2AA6D049" w14:textId="375EE8E9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20" w:history="1">
        <w:r w:rsidR="00D52D0A" w:rsidRPr="008601CB">
          <w:rPr>
            <w:rStyle w:val="a8"/>
            <w:noProof/>
          </w:rPr>
          <w:t>1) 복습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_Toc65945020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38</w:t>
        </w:r>
        <w:r w:rsidR="00D52D0A">
          <w:rPr>
            <w:noProof/>
            <w:webHidden/>
          </w:rPr>
          <w:fldChar w:fldCharType="end"/>
        </w:r>
      </w:hyperlink>
    </w:p>
    <w:p w14:paraId="5C913D5C" w14:textId="3D142B98" w:rsidR="00D52D0A" w:rsidRDefault="006A7FF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21" w:history="1">
        <w:r w:rsidR="00D52D0A" w:rsidRPr="008601CB">
          <w:rPr>
            <w:rStyle w:val="a8"/>
            <w:noProof/>
          </w:rPr>
          <w:t>2) 참고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_Toc65945021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38</w:t>
        </w:r>
        <w:r w:rsidR="00D52D0A">
          <w:rPr>
            <w:noProof/>
            <w:webHidden/>
          </w:rPr>
          <w:fldChar w:fldCharType="end"/>
        </w:r>
      </w:hyperlink>
    </w:p>
    <w:p w14:paraId="175972A4" w14:textId="4AEBDF24" w:rsidR="00423816" w:rsidRDefault="00773C59" w:rsidP="00FF08BA">
      <w:r>
        <w:fldChar w:fldCharType="end"/>
      </w:r>
    </w:p>
    <w:p w14:paraId="5D8FABA8" w14:textId="77777777" w:rsidR="00423816" w:rsidRDefault="00423816" w:rsidP="00FF08BA"/>
    <w:p w14:paraId="6BB94111" w14:textId="77777777" w:rsidR="00423816" w:rsidRDefault="00423816" w:rsidP="00FF08BA">
      <w:bookmarkStart w:id="0" w:name="_GoBack"/>
      <w:bookmarkEnd w:id="0"/>
    </w:p>
    <w:p w14:paraId="3D021EBD" w14:textId="77777777" w:rsidR="00423816" w:rsidRDefault="00423816" w:rsidP="00FF08BA"/>
    <w:p w14:paraId="1562125A" w14:textId="77777777" w:rsidR="00423816" w:rsidRDefault="00423816" w:rsidP="00FF08BA"/>
    <w:p w14:paraId="6E66CA6E" w14:textId="77777777" w:rsidR="00423816" w:rsidRDefault="0042381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574CFAD" w14:textId="7EDDE683" w:rsidR="00DA3617" w:rsidRDefault="001044D9" w:rsidP="00FF08BA">
      <w:pPr>
        <w:pStyle w:val="1"/>
      </w:pPr>
      <w:bookmarkStart w:id="1" w:name="_Toc65945004"/>
      <w:r>
        <w:lastRenderedPageBreak/>
        <w:t>table</w:t>
      </w:r>
      <w:r w:rsidR="004001F3">
        <w:t xml:space="preserve"> </w:t>
      </w:r>
      <w:r w:rsidR="00F76785">
        <w:rPr>
          <w:rFonts w:hint="eastAsia"/>
        </w:rPr>
        <w:t>태그</w:t>
      </w:r>
      <w:bookmarkEnd w:id="1"/>
    </w:p>
    <w:p w14:paraId="2E6AEEC9" w14:textId="77777777" w:rsidR="004001F3" w:rsidRDefault="004001F3" w:rsidP="004001F3"/>
    <w:p w14:paraId="4D78FFCC" w14:textId="355C8CE4" w:rsidR="004001F3" w:rsidRPr="004001F3" w:rsidRDefault="004001F3" w:rsidP="004001F3">
      <w:pPr>
        <w:pStyle w:val="2"/>
      </w:pPr>
      <w:bookmarkStart w:id="2" w:name="_Toc65945005"/>
      <w:r>
        <w:rPr>
          <w:rFonts w:hint="eastAsia"/>
        </w:rPr>
        <w:t>table, tr, td</w:t>
      </w:r>
      <w:r>
        <w:t xml:space="preserve"> </w:t>
      </w:r>
      <w:r>
        <w:rPr>
          <w:rFonts w:hint="eastAsia"/>
        </w:rPr>
        <w:t>태그</w:t>
      </w:r>
      <w:bookmarkEnd w:id="2"/>
    </w:p>
    <w:p w14:paraId="39EC77C8" w14:textId="6681EAF4" w:rsidR="00127ACC" w:rsidRDefault="0008302E" w:rsidP="004001F3">
      <w:pPr>
        <w:pStyle w:val="3"/>
      </w:pPr>
      <w:r w:rsidRPr="0008302E">
        <w:t>src/main/webapp/01/table.html</w:t>
      </w:r>
      <w:r w:rsidR="001044D9">
        <w:t xml:space="preserve"> </w:t>
      </w:r>
      <w:r w:rsidR="001044D9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597" w14:paraId="3EA36D16" w14:textId="77777777" w:rsidTr="00C01597">
        <w:tc>
          <w:tcPr>
            <w:tcW w:w="10456" w:type="dxa"/>
          </w:tcPr>
          <w:p w14:paraId="6EA712C2" w14:textId="77777777" w:rsidR="00C01597" w:rsidRDefault="00C01597" w:rsidP="00C01597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1A878049" w14:textId="77777777" w:rsidR="00C01597" w:rsidRDefault="00C01597" w:rsidP="00C0159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B5121E5" w14:textId="77777777" w:rsidR="00C01597" w:rsidRDefault="00C01597" w:rsidP="00C0159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28E42E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6AA7E27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45B661E7" w14:textId="77777777" w:rsidR="00C01597" w:rsidRDefault="00C01597" w:rsidP="00C0159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0D6BC8E" w14:textId="77777777" w:rsidR="00C01597" w:rsidRDefault="00C01597" w:rsidP="00C0159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90C3AB3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534B7D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27CF3F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A739BF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5F1C05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C2CF2D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B929F4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F54DE4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BA21A1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A91CB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BF82CF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09E90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3CD935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6573CF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18B6D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2A8257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D6F43C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64773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3E5585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638F4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7D81D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EA3100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66B36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9FE420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38C450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D017DD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305B37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28366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BBFD10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32C514" w14:textId="77777777" w:rsidR="00387AD7" w:rsidRDefault="00C01597" w:rsidP="00C0159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7DA8FE" w14:textId="7490B9BF" w:rsidR="00387AD7" w:rsidRDefault="00C01597" w:rsidP="00C0159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8A97AE4" w14:textId="08E9FC38" w:rsidR="00C01597" w:rsidRDefault="00C01597" w:rsidP="00C0159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397B911" w14:textId="18DC79F6" w:rsidR="00C01597" w:rsidRDefault="00C01597" w:rsidP="00C0159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E67F45A" w14:textId="64487097" w:rsidR="00C01597" w:rsidRDefault="00C01597" w:rsidP="008E5922"/>
    <w:p w14:paraId="5633D9D6" w14:textId="65CE0DF4" w:rsidR="000718D5" w:rsidRDefault="000718D5" w:rsidP="008E5922">
      <w:r>
        <w:t xml:space="preserve">table, tr, td </w:t>
      </w:r>
      <w:r>
        <w:rPr>
          <w:rFonts w:hint="eastAsia"/>
        </w:rPr>
        <w:t xml:space="preserve">태그를 사용하여 </w:t>
      </w:r>
      <w:r w:rsidR="00234FBA">
        <w:rPr>
          <w:rFonts w:hint="eastAsia"/>
        </w:rPr>
        <w:t xml:space="preserve">표 형태의 </w:t>
      </w:r>
      <w:r>
        <w:rPr>
          <w:rFonts w:hint="eastAsia"/>
        </w:rPr>
        <w:t>자료를 표현한다.</w:t>
      </w:r>
    </w:p>
    <w:p w14:paraId="7042C656" w14:textId="6F390591" w:rsidR="000718D5" w:rsidRDefault="000718D5" w:rsidP="008E5922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태그는 표(table)에 해당하고,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태그는 표의 한 행(</w:t>
      </w:r>
      <w:r>
        <w:t>table row)</w:t>
      </w:r>
      <w:r>
        <w:rPr>
          <w:rFonts w:hint="eastAsia"/>
        </w:rPr>
        <w:t>에 해당한다.</w:t>
      </w:r>
    </w:p>
    <w:p w14:paraId="3AC6946E" w14:textId="552D355D" w:rsidR="000718D5" w:rsidRDefault="000718D5" w:rsidP="008E5922"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태그는 표의 칸(</w:t>
      </w:r>
      <w:r>
        <w:t>table cell)</w:t>
      </w:r>
      <w:r>
        <w:rPr>
          <w:rFonts w:hint="eastAsia"/>
        </w:rPr>
        <w:t>에 해당한다.</w:t>
      </w:r>
    </w:p>
    <w:p w14:paraId="709CADD4" w14:textId="796A0535" w:rsidR="000718D5" w:rsidRDefault="000718D5" w:rsidP="008E5922">
      <w:r>
        <w:t xml:space="preserve">td </w:t>
      </w:r>
      <w:r>
        <w:rPr>
          <w:rFonts w:hint="eastAsia"/>
        </w:rPr>
        <w:t xml:space="preserve">태그들을 </w:t>
      </w:r>
      <w:r>
        <w:t xml:space="preserve">tr </w:t>
      </w:r>
      <w:r>
        <w:rPr>
          <w:rFonts w:hint="eastAsia"/>
        </w:rPr>
        <w:t>태그로 묶어야 하고,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태그들을 table</w:t>
      </w:r>
      <w:r>
        <w:t xml:space="preserve"> </w:t>
      </w:r>
      <w:r>
        <w:rPr>
          <w:rFonts w:hint="eastAsia"/>
        </w:rPr>
        <w:t>태그로 묶어야 한다.</w:t>
      </w:r>
    </w:p>
    <w:p w14:paraId="257692D6" w14:textId="591D41EA" w:rsidR="007961E3" w:rsidRDefault="007961E3" w:rsidP="008E5922"/>
    <w:p w14:paraId="52769CD3" w14:textId="4BF2239D" w:rsidR="00303BD5" w:rsidRDefault="00303BD5" w:rsidP="008E5922"/>
    <w:p w14:paraId="234D152E" w14:textId="5F3242B3" w:rsidR="00303BD5" w:rsidRDefault="00303BD5" w:rsidP="008E5922"/>
    <w:p w14:paraId="2635C7B0" w14:textId="783A6BAC" w:rsidR="00303BD5" w:rsidRDefault="00303BD5" w:rsidP="008E5922"/>
    <w:p w14:paraId="7441A349" w14:textId="0CC6FED6" w:rsidR="00303BD5" w:rsidRDefault="00303BD5" w:rsidP="00303BD5">
      <w:pPr>
        <w:pStyle w:val="3"/>
      </w:pPr>
      <w:r w:rsidRPr="00303BD5">
        <w:lastRenderedPageBreak/>
        <w:t>http://localhost:8088/01/table.html</w:t>
      </w:r>
    </w:p>
    <w:p w14:paraId="53EB2D09" w14:textId="1E6FD884" w:rsidR="007961E3" w:rsidRDefault="00303BD5" w:rsidP="007961E3">
      <w:r>
        <w:rPr>
          <w:noProof/>
        </w:rPr>
        <w:drawing>
          <wp:inline distT="0" distB="0" distL="0" distR="0" wp14:anchorId="43D2093C" wp14:editId="7CD02B62">
            <wp:extent cx="4783171" cy="27227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710" cy="27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8603" w14:textId="0E4A238B" w:rsidR="007961E3" w:rsidRDefault="007961E3" w:rsidP="007961E3"/>
    <w:p w14:paraId="4D423262" w14:textId="02D15C7A" w:rsidR="00794F24" w:rsidRDefault="00794F24" w:rsidP="007961E3"/>
    <w:p w14:paraId="34D570DD" w14:textId="7B579F22" w:rsidR="00794F24" w:rsidRDefault="00794F24" w:rsidP="007961E3"/>
    <w:p w14:paraId="6B80CBD1" w14:textId="77777777" w:rsidR="00794F24" w:rsidRDefault="00794F24" w:rsidP="007961E3"/>
    <w:p w14:paraId="0157B65D" w14:textId="5E736059" w:rsidR="00794F24" w:rsidRDefault="00794F2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C835D57" w14:textId="38B8A031" w:rsidR="004001F3" w:rsidRDefault="004001F3" w:rsidP="000718D5">
      <w:pPr>
        <w:pStyle w:val="2"/>
      </w:pPr>
      <w:bookmarkStart w:id="3" w:name="_Toc65945006"/>
      <w:r>
        <w:rPr>
          <w:rFonts w:hint="eastAsia"/>
        </w:rPr>
        <w:lastRenderedPageBreak/>
        <w:t>style</w:t>
      </w:r>
      <w:r>
        <w:t xml:space="preserve"> </w:t>
      </w:r>
      <w:r>
        <w:rPr>
          <w:rFonts w:hint="eastAsia"/>
        </w:rPr>
        <w:t>애트리뷰트, border</w:t>
      </w:r>
      <w:r>
        <w:t xml:space="preserve"> </w:t>
      </w:r>
      <w:r>
        <w:rPr>
          <w:rFonts w:hint="eastAsia"/>
        </w:rPr>
        <w:t>서식</w:t>
      </w:r>
      <w:bookmarkEnd w:id="3"/>
    </w:p>
    <w:p w14:paraId="2F484544" w14:textId="28112156" w:rsidR="000718D5" w:rsidRDefault="00233D97" w:rsidP="004001F3">
      <w:pPr>
        <w:pStyle w:val="3"/>
      </w:pPr>
      <w:r w:rsidRPr="00233D97">
        <w:t>src/main/webapp/01/table01.html</w:t>
      </w:r>
      <w:r w:rsidR="000718D5">
        <w:t xml:space="preserve"> </w:t>
      </w:r>
      <w:r w:rsidR="000718D5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18D5" w14:paraId="5E73DAAF" w14:textId="77777777" w:rsidTr="00BE1341">
        <w:tc>
          <w:tcPr>
            <w:tcW w:w="10456" w:type="dxa"/>
          </w:tcPr>
          <w:p w14:paraId="2B77A072" w14:textId="77777777" w:rsidR="000718D5" w:rsidRDefault="000718D5" w:rsidP="000718D5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27530B6F" w14:textId="77777777" w:rsidR="000718D5" w:rsidRDefault="000718D5" w:rsidP="000718D5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7EA68E2" w14:textId="77777777" w:rsidR="000718D5" w:rsidRDefault="000718D5" w:rsidP="000718D5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6C66B7C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5165587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4DC01F1" w14:textId="77777777" w:rsidR="000718D5" w:rsidRDefault="000718D5" w:rsidP="000718D5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7437BF4" w14:textId="77777777" w:rsidR="000718D5" w:rsidRDefault="000718D5" w:rsidP="000718D5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2F70DCB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AD8E988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E83D68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C8F35F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0718D5">
              <w:rPr>
                <w:color w:val="7F007F"/>
                <w:highlight w:val="yellow"/>
              </w:rPr>
              <w:t>style</w:t>
            </w:r>
            <w:r w:rsidRPr="000718D5">
              <w:rPr>
                <w:color w:val="000000"/>
                <w:highlight w:val="yellow"/>
              </w:rPr>
              <w:t>="</w:t>
            </w:r>
            <w:r w:rsidRPr="000718D5">
              <w:rPr>
                <w:color w:val="7F007F"/>
                <w:highlight w:val="yellow"/>
              </w:rPr>
              <w:t>border</w:t>
            </w:r>
            <w:r w:rsidRPr="000718D5">
              <w:rPr>
                <w:color w:val="000000"/>
                <w:highlight w:val="yellow"/>
              </w:rPr>
              <w:t xml:space="preserve">: </w:t>
            </w:r>
            <w:r w:rsidRPr="000718D5">
              <w:rPr>
                <w:color w:val="2A00E1"/>
                <w:highlight w:val="yellow"/>
              </w:rPr>
              <w:t>1px solid gray</w:t>
            </w:r>
            <w:r w:rsidRPr="000718D5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D5B8E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1E1A78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EA5D2A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04D99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1B6A3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C59D75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369287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A03D27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56E19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19A21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6C41C5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F23EE3E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77ABE6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0A5531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73334E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8436F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3C7BEB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6A9AF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C8099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23C19C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C777E1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4ED67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868A5F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770AA5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E04C41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F4E37B" w14:textId="77777777" w:rsidR="00387AD7" w:rsidRDefault="000718D5" w:rsidP="000718D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F4C2EA" w14:textId="5A046072" w:rsidR="00387AD7" w:rsidRDefault="000718D5" w:rsidP="000718D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A3CF65D" w14:textId="02525789" w:rsidR="000718D5" w:rsidRDefault="000718D5" w:rsidP="000718D5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2B1EA3C" w14:textId="2FC40575" w:rsidR="000718D5" w:rsidRDefault="000718D5" w:rsidP="000718D5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1D995214" w14:textId="56AB23B7" w:rsidR="000718D5" w:rsidRDefault="000718D5" w:rsidP="008E5922"/>
    <w:p w14:paraId="7E86124C" w14:textId="0B2B4D89" w:rsidR="00233D97" w:rsidRDefault="00233D97" w:rsidP="00233D97">
      <w:pPr>
        <w:pStyle w:val="3"/>
      </w:pPr>
      <w:r w:rsidRPr="00233D97">
        <w:t>http://localhost:8088/01/table01.html</w:t>
      </w:r>
    </w:p>
    <w:p w14:paraId="745F5F9C" w14:textId="6258880F" w:rsidR="00233D97" w:rsidRDefault="00233D97" w:rsidP="008E5922">
      <w:r>
        <w:rPr>
          <w:noProof/>
        </w:rPr>
        <w:drawing>
          <wp:inline distT="0" distB="0" distL="0" distR="0" wp14:anchorId="64A618C4" wp14:editId="4A301552">
            <wp:extent cx="4769893" cy="27151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525" cy="27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ABA" w14:textId="77777777" w:rsidR="00233D97" w:rsidRDefault="00233D97" w:rsidP="008E5922"/>
    <w:p w14:paraId="4EF106F3" w14:textId="7C1F451B" w:rsidR="00DE00F6" w:rsidRDefault="00DE00F6" w:rsidP="008E5922"/>
    <w:p w14:paraId="135408FC" w14:textId="77777777" w:rsidR="00DE00F6" w:rsidRDefault="00DE00F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40035F" w14:textId="03CC14EA" w:rsidR="006D1CF3" w:rsidRDefault="006D1CF3" w:rsidP="006D1CF3">
      <w:pPr>
        <w:pStyle w:val="3"/>
      </w:pPr>
      <w:r>
        <w:rPr>
          <w:rFonts w:hint="eastAsia"/>
        </w:rPr>
        <w:lastRenderedPageBreak/>
        <w:t>s</w:t>
      </w:r>
      <w:r>
        <w:t xml:space="preserve">tyle </w:t>
      </w:r>
      <w:r>
        <w:rPr>
          <w:rFonts w:hint="eastAsia"/>
        </w:rPr>
        <w:t>애트리뷰트</w:t>
      </w:r>
    </w:p>
    <w:p w14:paraId="085737C8" w14:textId="493DEFC8" w:rsidR="000718D5" w:rsidRDefault="000718D5" w:rsidP="00387AD7">
      <w:r>
        <w:t>&lt;</w:t>
      </w:r>
      <w:r>
        <w:rPr>
          <w:color w:val="3F7F7F"/>
        </w:rPr>
        <w:t>td</w:t>
      </w:r>
      <w:r>
        <w:t xml:space="preserve"> </w:t>
      </w:r>
      <w:r w:rsidRPr="000718D5">
        <w:rPr>
          <w:color w:val="7F007F"/>
          <w:highlight w:val="yellow"/>
        </w:rPr>
        <w:t>style</w:t>
      </w:r>
      <w:r w:rsidRPr="000718D5">
        <w:rPr>
          <w:color w:val="000000"/>
          <w:highlight w:val="yellow"/>
        </w:rPr>
        <w:t>="</w:t>
      </w:r>
      <w:r w:rsidRPr="000718D5">
        <w:rPr>
          <w:color w:val="7F007F"/>
          <w:highlight w:val="yellow"/>
        </w:rPr>
        <w:t>border</w:t>
      </w:r>
      <w:r w:rsidRPr="000718D5">
        <w:rPr>
          <w:color w:val="000000"/>
          <w:highlight w:val="yellow"/>
        </w:rPr>
        <w:t xml:space="preserve">: </w:t>
      </w:r>
      <w:r w:rsidRPr="000718D5">
        <w:rPr>
          <w:color w:val="2A00E1"/>
          <w:highlight w:val="yellow"/>
        </w:rPr>
        <w:t>1px solid gray</w:t>
      </w:r>
      <w:r w:rsidRPr="000718D5">
        <w:rPr>
          <w:color w:val="000000"/>
          <w:highlight w:val="yellow"/>
        </w:rPr>
        <w:t>;"</w:t>
      </w:r>
      <w:r>
        <w:t>&gt;</w:t>
      </w:r>
    </w:p>
    <w:p w14:paraId="20D29229" w14:textId="6E629CD4" w:rsidR="000718D5" w:rsidRDefault="000718D5" w:rsidP="008E5922">
      <w:r>
        <w:t xml:space="preserve">td </w:t>
      </w:r>
      <w:r>
        <w:rPr>
          <w:rFonts w:hint="eastAsia"/>
        </w:rPr>
        <w:t xml:space="preserve">태그에 </w:t>
      </w:r>
      <w:r>
        <w:t xml:space="preserve">style </w:t>
      </w:r>
      <w:r>
        <w:rPr>
          <w:rFonts w:hint="eastAsia"/>
        </w:rPr>
        <w:t>애트리뷰트를 정의하였다.</w:t>
      </w:r>
    </w:p>
    <w:p w14:paraId="39FE5DD6" w14:textId="69F8E33F" w:rsidR="000718D5" w:rsidRDefault="00987C51" w:rsidP="008E5922">
      <w:r>
        <w:rPr>
          <w:rFonts w:hint="eastAsia"/>
        </w:rPr>
        <w:t>웹브라우저 창에 그려지는</w:t>
      </w:r>
      <w:r w:rsidR="000718D5">
        <w:rPr>
          <w:rFonts w:hint="eastAsia"/>
        </w:rPr>
        <w:t xml:space="preserve"> 태그들에 </w:t>
      </w:r>
      <w:r w:rsidR="000718D5">
        <w:t xml:space="preserve">style </w:t>
      </w:r>
      <w:r w:rsidR="000718D5">
        <w:rPr>
          <w:rFonts w:hint="eastAsia"/>
        </w:rPr>
        <w:t>애트리뷰트를 정의할 수 있다.</w:t>
      </w:r>
    </w:p>
    <w:p w14:paraId="3AF55887" w14:textId="7509346A" w:rsidR="000718D5" w:rsidRDefault="000718D5" w:rsidP="008E5922">
      <w:r>
        <w:t xml:space="preserve">style </w:t>
      </w:r>
      <w:r>
        <w:rPr>
          <w:rFonts w:hint="eastAsia"/>
        </w:rPr>
        <w:t>애트리뷰트는 그 태그의 서식</w:t>
      </w:r>
      <w:r w:rsidR="00987C51">
        <w:rPr>
          <w:rFonts w:hint="eastAsia"/>
        </w:rPr>
        <w:t>(</w:t>
      </w:r>
      <w:r w:rsidR="00987C51">
        <w:t>style)</w:t>
      </w:r>
      <w:r>
        <w:rPr>
          <w:rFonts w:hint="eastAsia"/>
        </w:rPr>
        <w:t>을 지정할 때 사용한다.</w:t>
      </w:r>
    </w:p>
    <w:p w14:paraId="55420EB8" w14:textId="77777777" w:rsidR="00987C51" w:rsidRDefault="00987C51" w:rsidP="008E5922">
      <w:r>
        <w:rPr>
          <w:rFonts w:hint="eastAsia"/>
        </w:rPr>
        <w:t xml:space="preserve">서식이란 </w:t>
      </w:r>
      <w:r w:rsidR="000718D5">
        <w:rPr>
          <w:rFonts w:hint="eastAsia"/>
        </w:rPr>
        <w:t>글자체,</w:t>
      </w:r>
      <w:r w:rsidR="000718D5">
        <w:t xml:space="preserve"> </w:t>
      </w:r>
      <w:r w:rsidR="000718D5">
        <w:rPr>
          <w:rFonts w:hint="eastAsia"/>
        </w:rPr>
        <w:t>글자 크기,</w:t>
      </w:r>
      <w:r w:rsidR="000718D5">
        <w:t xml:space="preserve"> </w:t>
      </w:r>
      <w:r w:rsidR="000718D5">
        <w:rPr>
          <w:rFonts w:hint="eastAsia"/>
        </w:rPr>
        <w:t>글자 색,</w:t>
      </w:r>
      <w:r w:rsidR="000718D5">
        <w:t xml:space="preserve"> </w:t>
      </w:r>
      <w:r w:rsidR="000718D5">
        <w:rPr>
          <w:rFonts w:hint="eastAsia"/>
        </w:rPr>
        <w:t>배경 색,</w:t>
      </w:r>
      <w:r w:rsidR="000718D5">
        <w:t xml:space="preserve"> </w:t>
      </w:r>
      <w:r w:rsidR="000718D5">
        <w:rPr>
          <w:rFonts w:hint="eastAsia"/>
        </w:rPr>
        <w:t>여백</w:t>
      </w:r>
      <w:r w:rsidR="00BE1341">
        <w:t xml:space="preserve"> </w:t>
      </w:r>
      <w:r w:rsidR="00BE1341">
        <w:rPr>
          <w:rFonts w:hint="eastAsia"/>
        </w:rPr>
        <w:t>등</w:t>
      </w:r>
      <w:r>
        <w:rPr>
          <w:rFonts w:hint="eastAsia"/>
        </w:rPr>
        <w:t xml:space="preserve"> 태그의</w:t>
      </w:r>
      <w:r w:rsidR="00BE1341">
        <w:rPr>
          <w:rFonts w:hint="eastAsia"/>
        </w:rPr>
        <w:t xml:space="preserve"> 형태를 </w:t>
      </w:r>
      <w:r>
        <w:rPr>
          <w:rFonts w:hint="eastAsia"/>
        </w:rPr>
        <w:t>말한다.</w:t>
      </w:r>
    </w:p>
    <w:p w14:paraId="1EF96A98" w14:textId="126FCB52" w:rsidR="000718D5" w:rsidRDefault="00987C51" w:rsidP="008E5922">
      <w:r>
        <w:rPr>
          <w:rFonts w:hint="eastAsia"/>
        </w:rPr>
        <w:t xml:space="preserve">태그의 </w:t>
      </w:r>
      <w:r w:rsidR="00BE1341">
        <w:t xml:space="preserve">style </w:t>
      </w:r>
      <w:r w:rsidR="00BE1341">
        <w:rPr>
          <w:rFonts w:hint="eastAsia"/>
        </w:rPr>
        <w:t>애트리뷰트</w:t>
      </w:r>
      <w:r>
        <w:rPr>
          <w:rFonts w:hint="eastAsia"/>
        </w:rPr>
        <w:t xml:space="preserve"> 값으로</w:t>
      </w:r>
      <w:r w:rsidR="00BE1341">
        <w:rPr>
          <w:rFonts w:hint="eastAsia"/>
        </w:rPr>
        <w:t xml:space="preserve"> </w:t>
      </w:r>
      <w:r>
        <w:rPr>
          <w:rFonts w:hint="eastAsia"/>
        </w:rPr>
        <w:t>서식을 지정할 수 있다.</w:t>
      </w:r>
    </w:p>
    <w:p w14:paraId="5ADCB882" w14:textId="77777777" w:rsidR="00BE1341" w:rsidRPr="00987C51" w:rsidRDefault="00BE1341" w:rsidP="008E5922"/>
    <w:p w14:paraId="45207FFC" w14:textId="135814EC" w:rsidR="00BE1341" w:rsidRDefault="00BE1341" w:rsidP="008E5922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애트리뷰트의 값은 다음과 같은 형태이어야 한다.</w:t>
      </w:r>
    </w:p>
    <w:p w14:paraId="3F755559" w14:textId="76F4A671" w:rsidR="00BE1341" w:rsidRDefault="00BE1341" w:rsidP="008E5922">
      <w:r>
        <w:t>style="</w:t>
      </w:r>
      <w:r>
        <w:rPr>
          <w:rFonts w:hint="eastAsia"/>
        </w:rPr>
        <w:t>서식명:</w:t>
      </w:r>
      <w:r>
        <w:t xml:space="preserve"> </w:t>
      </w:r>
      <w:r w:rsidR="00987C51">
        <w:rPr>
          <w:rFonts w:hint="eastAsia"/>
        </w:rPr>
        <w:t>서식</w:t>
      </w:r>
      <w:r>
        <w:rPr>
          <w:rFonts w:hint="eastAsia"/>
        </w:rPr>
        <w:t>값;</w:t>
      </w:r>
      <w:r>
        <w:t>"</w:t>
      </w:r>
    </w:p>
    <w:p w14:paraId="69FD3584" w14:textId="5F46FD29" w:rsidR="00BE1341" w:rsidRDefault="00BE1341" w:rsidP="008E5922">
      <w:r>
        <w:t>style="</w:t>
      </w:r>
      <w:r>
        <w:rPr>
          <w:rFonts w:hint="eastAsia"/>
        </w:rPr>
        <w:t>서식명1:</w:t>
      </w:r>
      <w:r>
        <w:t xml:space="preserve"> </w:t>
      </w:r>
      <w:r w:rsidR="00987C51">
        <w:rPr>
          <w:rFonts w:hint="eastAsia"/>
        </w:rPr>
        <w:t>서식</w:t>
      </w:r>
      <w:r>
        <w:rPr>
          <w:rFonts w:hint="eastAsia"/>
        </w:rPr>
        <w:t>값</w:t>
      </w:r>
      <w:r w:rsidR="00987C51">
        <w:rPr>
          <w:rFonts w:hint="eastAsia"/>
        </w:rPr>
        <w:t>1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서식명2</w:t>
      </w:r>
      <w:r>
        <w:t xml:space="preserve">: </w:t>
      </w:r>
      <w:r w:rsidR="00987C51">
        <w:rPr>
          <w:rFonts w:hint="eastAsia"/>
        </w:rPr>
        <w:t>서식</w:t>
      </w:r>
      <w:r>
        <w:rPr>
          <w:rFonts w:hint="eastAsia"/>
        </w:rPr>
        <w:t>값</w:t>
      </w:r>
      <w:r w:rsidR="00987C51">
        <w:rPr>
          <w:rFonts w:hint="eastAsia"/>
        </w:rPr>
        <w:t>2</w:t>
      </w:r>
      <w:r>
        <w:rPr>
          <w:rFonts w:hint="eastAsia"/>
        </w:rPr>
        <w:t>;</w:t>
      </w:r>
      <w:r>
        <w:t xml:space="preserve"> </w:t>
      </w:r>
      <w:proofErr w:type="gramStart"/>
      <w:r>
        <w:t>...</w:t>
      </w:r>
      <w:proofErr w:type="gramEnd"/>
      <w:r>
        <w:t>"</w:t>
      </w:r>
    </w:p>
    <w:p w14:paraId="74D53BA6" w14:textId="77777777" w:rsidR="00BE1341" w:rsidRDefault="00BE1341" w:rsidP="008E5922"/>
    <w:p w14:paraId="1099E17E" w14:textId="775D52A0" w:rsidR="006D1CF3" w:rsidRDefault="006D1CF3" w:rsidP="006D1CF3">
      <w:pPr>
        <w:pStyle w:val="3"/>
      </w:pPr>
      <w:r>
        <w:t xml:space="preserve">border </w:t>
      </w:r>
      <w:r>
        <w:rPr>
          <w:rFonts w:hint="eastAsia"/>
        </w:rPr>
        <w:t>서식</w:t>
      </w:r>
    </w:p>
    <w:p w14:paraId="590CC68A" w14:textId="073268BD" w:rsidR="00BE1341" w:rsidRDefault="00BE1341" w:rsidP="008E5922"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 xml:space="preserve">서식은 태그의 경계선의 형태를 </w:t>
      </w:r>
      <w:r w:rsidR="00722984">
        <w:rPr>
          <w:rFonts w:hint="eastAsia"/>
        </w:rPr>
        <w:t>정의</w:t>
      </w:r>
      <w:r>
        <w:rPr>
          <w:rFonts w:hint="eastAsia"/>
        </w:rPr>
        <w:t>한다.</w:t>
      </w:r>
    </w:p>
    <w:p w14:paraId="00258D15" w14:textId="74172BCC" w:rsidR="00BE1341" w:rsidRDefault="00BE1341" w:rsidP="008E5922">
      <w:r>
        <w:t xml:space="preserve">1px solid gray </w:t>
      </w:r>
      <w:r>
        <w:rPr>
          <w:rFonts w:hint="eastAsia"/>
        </w:rPr>
        <w:t xml:space="preserve">값은 </w:t>
      </w:r>
      <w:r>
        <w:t xml:space="preserve">1 </w:t>
      </w:r>
      <w:r>
        <w:rPr>
          <w:rFonts w:hint="eastAsia"/>
        </w:rPr>
        <w:t>픽셀</w:t>
      </w:r>
      <w:r w:rsidR="00D8502B">
        <w:rPr>
          <w:rFonts w:hint="eastAsia"/>
        </w:rPr>
        <w:t>(</w:t>
      </w:r>
      <w:r w:rsidR="00D8502B">
        <w:t xml:space="preserve">px) </w:t>
      </w:r>
      <w:r w:rsidR="00D8502B">
        <w:rPr>
          <w:rFonts w:hint="eastAsia"/>
        </w:rPr>
        <w:t>굵기</w:t>
      </w:r>
      <w:r>
        <w:rPr>
          <w:rFonts w:hint="eastAsia"/>
        </w:rPr>
        <w:t>의 회색</w:t>
      </w:r>
      <w:r w:rsidR="00987C51">
        <w:rPr>
          <w:rFonts w:hint="eastAsia"/>
        </w:rPr>
        <w:t>(</w:t>
      </w:r>
      <w:r w:rsidR="00987C51">
        <w:t>gray)</w:t>
      </w:r>
      <w:r>
        <w:rPr>
          <w:rFonts w:hint="eastAsia"/>
        </w:rPr>
        <w:t xml:space="preserve"> 실선(</w:t>
      </w:r>
      <w:r>
        <w:t>solid)</w:t>
      </w:r>
      <w:r>
        <w:rPr>
          <w:rFonts w:hint="eastAsia"/>
        </w:rPr>
        <w:t>을 의미한다.</w:t>
      </w:r>
    </w:p>
    <w:p w14:paraId="3747D9C6" w14:textId="77777777" w:rsidR="00BE1341" w:rsidRPr="00987C51" w:rsidRDefault="00BE1341" w:rsidP="008E5922"/>
    <w:p w14:paraId="6485A5A4" w14:textId="56063BF3" w:rsidR="007961E3" w:rsidRDefault="007961E3" w:rsidP="008E5922"/>
    <w:p w14:paraId="65CF1FDD" w14:textId="75804C18" w:rsidR="007961E3" w:rsidRDefault="007961E3" w:rsidP="008E5922"/>
    <w:p w14:paraId="1A1DB4F6" w14:textId="77777777" w:rsidR="007961E3" w:rsidRDefault="007961E3" w:rsidP="008E5922"/>
    <w:p w14:paraId="13A41F2C" w14:textId="7628A491" w:rsidR="007961E3" w:rsidRDefault="007961E3" w:rsidP="008E5922">
      <w:r>
        <w:rPr>
          <w:rFonts w:hint="eastAsia"/>
        </w:rPr>
        <w:t xml:space="preserve">"이름"이 표시된 </w:t>
      </w:r>
      <w:r>
        <w:t xml:space="preserve">td </w:t>
      </w:r>
      <w:r>
        <w:rPr>
          <w:rFonts w:hint="eastAsia"/>
        </w:rPr>
        <w:t>태그에만 경계선(border)이 그려졌다.</w:t>
      </w:r>
    </w:p>
    <w:p w14:paraId="103E351B" w14:textId="52DB9F6F" w:rsidR="007961E3" w:rsidRDefault="00987C51" w:rsidP="008E5922">
      <w:r>
        <w:rPr>
          <w:rFonts w:hint="eastAsia"/>
        </w:rPr>
        <w:t xml:space="preserve">그 태그에만 </w:t>
      </w:r>
      <w:r>
        <w:t xml:space="preserve">style </w:t>
      </w:r>
      <w:r>
        <w:rPr>
          <w:rFonts w:hint="eastAsia"/>
        </w:rPr>
        <w:t>애트리뷰트를 정의했기 때문이다.</w:t>
      </w:r>
    </w:p>
    <w:p w14:paraId="4E805498" w14:textId="77777777" w:rsidR="00987C51" w:rsidRDefault="00987C51" w:rsidP="008E5922"/>
    <w:p w14:paraId="61DF3ADB" w14:textId="3AAB2F77" w:rsidR="00987C51" w:rsidRDefault="00987C51" w:rsidP="008E5922"/>
    <w:p w14:paraId="3D880BF9" w14:textId="77777777" w:rsidR="007961E3" w:rsidRDefault="007961E3" w:rsidP="008E5922"/>
    <w:p w14:paraId="23AF104B" w14:textId="77777777" w:rsidR="007961E3" w:rsidRDefault="007961E3" w:rsidP="008E5922"/>
    <w:p w14:paraId="33223A8E" w14:textId="77777777" w:rsidR="00BE1341" w:rsidRDefault="00BE1341" w:rsidP="007961E3">
      <w:pPr>
        <w:rPr>
          <w:rFonts w:ascii="굴림체" w:eastAsia="굴림체" w:cs="굴림체"/>
          <w:bCs/>
          <w:kern w:val="0"/>
        </w:rPr>
      </w:pPr>
      <w:r>
        <w:br w:type="page"/>
      </w:r>
    </w:p>
    <w:p w14:paraId="432D16F4" w14:textId="13006268" w:rsidR="00BE1341" w:rsidRDefault="0093496E" w:rsidP="004001F3">
      <w:pPr>
        <w:pStyle w:val="3"/>
      </w:pPr>
      <w:r w:rsidRPr="0093496E">
        <w:lastRenderedPageBreak/>
        <w:t>src/main/webapp/01/table02.html</w:t>
      </w:r>
      <w:r w:rsidR="00BE1341">
        <w:t xml:space="preserve"> </w:t>
      </w:r>
      <w:r w:rsidR="00BE1341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341" w14:paraId="70DEA9AD" w14:textId="77777777" w:rsidTr="00BE1341">
        <w:tc>
          <w:tcPr>
            <w:tcW w:w="10456" w:type="dxa"/>
          </w:tcPr>
          <w:p w14:paraId="77561B70" w14:textId="77777777" w:rsidR="00BE1341" w:rsidRDefault="00BE1341" w:rsidP="00BE1341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3D679545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9D63C07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AC9A8B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55A5BF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68699EC" w14:textId="77777777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4CBDD5C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F7D81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E2A5AC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9EA3FE5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A1EA5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A8D823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78955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0660F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C35B5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950B5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E14C3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36D5F1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BA5C3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705F6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08DFD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7F0FE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91A79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D85A0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027B5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E416B73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C40E3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6336D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3BB98A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49980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5A4DE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A6AEC4A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F778C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E20081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3A18E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DA06B2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AAF44" w14:textId="77777777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0FA415D" w14:textId="39EFA6B1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B4A0B45" w14:textId="667927D7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0ED7642" w14:textId="129F53E0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9203AAD" w14:textId="77777777" w:rsidR="00BE1341" w:rsidRDefault="00BE1341" w:rsidP="008E5922"/>
    <w:p w14:paraId="6BCD0AF0" w14:textId="59E2765B" w:rsidR="00BE1341" w:rsidRDefault="00BE1341" w:rsidP="008E5922">
      <w:r>
        <w:rPr>
          <w:rFonts w:hint="eastAsia"/>
        </w:rPr>
        <w:t xml:space="preserve">모든 </w:t>
      </w:r>
      <w:r>
        <w:t xml:space="preserve">td </w:t>
      </w:r>
      <w:r>
        <w:rPr>
          <w:rFonts w:hint="eastAsia"/>
        </w:rPr>
        <w:t>태그에 경계선</w:t>
      </w:r>
      <w:r w:rsidR="00987C51">
        <w:rPr>
          <w:rFonts w:hint="eastAsia"/>
        </w:rPr>
        <w:t>(</w:t>
      </w:r>
      <w:r w:rsidR="00987C51">
        <w:t>border)</w:t>
      </w:r>
      <w:r>
        <w:rPr>
          <w:rFonts w:hint="eastAsia"/>
        </w:rPr>
        <w:t xml:space="preserve"> 서식(</w:t>
      </w:r>
      <w:r>
        <w:t>style)</w:t>
      </w:r>
      <w:r>
        <w:rPr>
          <w:rFonts w:hint="eastAsia"/>
        </w:rPr>
        <w:t>을</w:t>
      </w:r>
      <w:r w:rsidR="00722984">
        <w:t xml:space="preserve"> </w:t>
      </w:r>
      <w:r w:rsidR="00987C51">
        <w:rPr>
          <w:rFonts w:hint="eastAsia"/>
        </w:rPr>
        <w:t>정의하였</w:t>
      </w:r>
      <w:r>
        <w:rPr>
          <w:rFonts w:hint="eastAsia"/>
        </w:rPr>
        <w:t>다.</w:t>
      </w:r>
    </w:p>
    <w:p w14:paraId="320D5964" w14:textId="7BD2D1DF" w:rsidR="00BE1341" w:rsidRDefault="00BE1341" w:rsidP="008E5922"/>
    <w:p w14:paraId="61CA4ED9" w14:textId="664BA8F2" w:rsidR="00743CDF" w:rsidRPr="00987C51" w:rsidRDefault="00743CDF" w:rsidP="00743CDF">
      <w:pPr>
        <w:pStyle w:val="3"/>
      </w:pPr>
      <w:r w:rsidRPr="00743CDF">
        <w:t>http://localhost:8088/01/table02.html</w:t>
      </w:r>
    </w:p>
    <w:p w14:paraId="4EC0A67C" w14:textId="47D0A9DF" w:rsidR="00BE1341" w:rsidRDefault="008262DF" w:rsidP="008E5922">
      <w:r>
        <w:rPr>
          <w:noProof/>
        </w:rPr>
        <w:drawing>
          <wp:inline distT="0" distB="0" distL="0" distR="0" wp14:anchorId="2B11B94A" wp14:editId="42038858">
            <wp:extent cx="4763069" cy="271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424" cy="27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24C" w14:textId="2FC23F04" w:rsidR="00987C51" w:rsidRDefault="00987C51" w:rsidP="008E5922"/>
    <w:p w14:paraId="68995ABA" w14:textId="77777777" w:rsidR="00987C51" w:rsidRDefault="00987C51" w:rsidP="00987C51">
      <w:r>
        <w:rPr>
          <w:rFonts w:hint="eastAsia"/>
        </w:rPr>
        <w:t xml:space="preserve">그런데 동일한 서식을 모든 </w:t>
      </w:r>
      <w:r>
        <w:t xml:space="preserve">td </w:t>
      </w:r>
      <w:r>
        <w:rPr>
          <w:rFonts w:hint="eastAsia"/>
        </w:rPr>
        <w:t>태그에 반복해서 입력하는 것이 불편하다.</w:t>
      </w:r>
    </w:p>
    <w:p w14:paraId="098ED130" w14:textId="6AAE26FB" w:rsidR="00DE13D3" w:rsidRDefault="00DE13D3" w:rsidP="00DE13D3">
      <w:pPr>
        <w:pStyle w:val="1"/>
      </w:pPr>
      <w:bookmarkStart w:id="4" w:name="_Toc65945007"/>
      <w:r>
        <w:rPr>
          <w:rFonts w:hint="eastAsia"/>
        </w:rPr>
        <w:lastRenderedPageBreak/>
        <w:t>CSS</w:t>
      </w:r>
      <w:r>
        <w:t xml:space="preserve"> </w:t>
      </w:r>
      <w:r>
        <w:rPr>
          <w:rFonts w:hint="eastAsia"/>
        </w:rPr>
        <w:t>서식</w:t>
      </w:r>
      <w:bookmarkEnd w:id="4"/>
    </w:p>
    <w:p w14:paraId="24BA27C0" w14:textId="77777777" w:rsidR="004001F3" w:rsidRDefault="004001F3" w:rsidP="00BE1341">
      <w:pPr>
        <w:pStyle w:val="2"/>
      </w:pPr>
      <w:bookmarkStart w:id="5" w:name="_Toc65945008"/>
      <w:r>
        <w:t xml:space="preserve">style </w:t>
      </w:r>
      <w:r>
        <w:rPr>
          <w:rFonts w:hint="eastAsia"/>
        </w:rPr>
        <w:t>태그</w:t>
      </w:r>
      <w:bookmarkEnd w:id="5"/>
    </w:p>
    <w:p w14:paraId="342AA558" w14:textId="4DE39997" w:rsidR="00BE1341" w:rsidRDefault="006D4F1F" w:rsidP="004001F3">
      <w:pPr>
        <w:pStyle w:val="3"/>
      </w:pPr>
      <w:r w:rsidRPr="006D4F1F">
        <w:t>src/main/webapp/01/table03.html</w:t>
      </w:r>
      <w:r w:rsidR="00BE1341">
        <w:t xml:space="preserve"> </w:t>
      </w:r>
      <w:r w:rsidR="00BE1341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341" w14:paraId="5CB540CF" w14:textId="77777777" w:rsidTr="00BE1341">
        <w:tc>
          <w:tcPr>
            <w:tcW w:w="10456" w:type="dxa"/>
          </w:tcPr>
          <w:p w14:paraId="1E8DDBA2" w14:textId="77777777" w:rsidR="00BE1341" w:rsidRDefault="00BE1341" w:rsidP="00BE1341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432F976A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3D094E1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3EC274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5AB705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2D0261A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F68EA2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BE1341">
              <w:rPr>
                <w:color w:val="3F7F7F"/>
                <w:highlight w:val="yellow"/>
              </w:rPr>
              <w:t>td</w:t>
            </w:r>
            <w:r w:rsidRPr="00BE1341">
              <w:rPr>
                <w:color w:val="000000"/>
                <w:highlight w:val="yellow"/>
              </w:rPr>
              <w:t xml:space="preserve"> </w:t>
            </w:r>
            <w:proofErr w:type="gramStart"/>
            <w:r w:rsidRPr="00BE1341">
              <w:rPr>
                <w:color w:val="000000"/>
                <w:highlight w:val="yellow"/>
              </w:rPr>
              <w:t xml:space="preserve">{ </w:t>
            </w:r>
            <w:r w:rsidRPr="00BE1341">
              <w:rPr>
                <w:color w:val="7F007F"/>
                <w:highlight w:val="yellow"/>
              </w:rPr>
              <w:t>border</w:t>
            </w:r>
            <w:proofErr w:type="gramEnd"/>
            <w:r w:rsidRPr="00BE1341">
              <w:rPr>
                <w:color w:val="000000"/>
                <w:highlight w:val="yellow"/>
              </w:rPr>
              <w:t xml:space="preserve">: </w:t>
            </w:r>
            <w:r w:rsidRPr="00BE1341">
              <w:rPr>
                <w:color w:val="2A00E1"/>
                <w:highlight w:val="yellow"/>
              </w:rPr>
              <w:t>1px solid gray</w:t>
            </w:r>
            <w:r w:rsidRPr="00BE1341">
              <w:rPr>
                <w:color w:val="000000"/>
                <w:highlight w:val="yellow"/>
              </w:rPr>
              <w:t>; }</w:t>
            </w:r>
          </w:p>
          <w:p w14:paraId="06ECCE7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5BA5AD7" w14:textId="77777777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93BC43F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4E46C12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A12B771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B146023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B902B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AB1FB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EDAB5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2D40BD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D7170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9ABB1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09060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3900C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2DEA72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BF887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E31C6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C4F60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E1F523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A2FD5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DE1D9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22170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3DA33F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08956D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9326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9EEFE3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9B86A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89AC7B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AAAF2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0EDF3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95E54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888F6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D9949F" w14:textId="77777777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623EB2" w14:textId="38A37558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2932ED7" w14:textId="3EE2B5B9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96B8409" w14:textId="0378A3C2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6749FE8" w14:textId="77777777" w:rsidR="00F72F5B" w:rsidRDefault="00F72F5B" w:rsidP="00387AD7"/>
    <w:p w14:paraId="6005F9BF" w14:textId="49B3F951" w:rsidR="00F72F5B" w:rsidRDefault="00F72F5B" w:rsidP="00F72F5B">
      <w:pPr>
        <w:pStyle w:val="3"/>
      </w:pPr>
      <w:r w:rsidRPr="00F72F5B">
        <w:t>http://localhost:8088/01/table03.html</w:t>
      </w:r>
    </w:p>
    <w:p w14:paraId="768B79B4" w14:textId="1524D8FE" w:rsidR="008A00F4" w:rsidRDefault="00B7187C" w:rsidP="00387AD7">
      <w:r>
        <w:rPr>
          <w:noProof/>
        </w:rPr>
        <w:drawing>
          <wp:inline distT="0" distB="0" distL="0" distR="0" wp14:anchorId="3EE196C1" wp14:editId="1F43A07C">
            <wp:extent cx="3889612" cy="2214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267" cy="22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364" w14:textId="77777777" w:rsidR="008A00F4" w:rsidRDefault="008A00F4" w:rsidP="00387AD7"/>
    <w:p w14:paraId="495F6C1E" w14:textId="59399FE2" w:rsidR="00D8502B" w:rsidRDefault="00D8502B" w:rsidP="00D8502B">
      <w:pPr>
        <w:pStyle w:val="3"/>
      </w:pPr>
      <w:r>
        <w:rPr>
          <w:rFonts w:hint="eastAsia"/>
        </w:rPr>
        <w:lastRenderedPageBreak/>
        <w:t>s</w:t>
      </w:r>
      <w:r>
        <w:t xml:space="preserve">tyle </w:t>
      </w:r>
      <w:r>
        <w:rPr>
          <w:rFonts w:hint="eastAsia"/>
        </w:rPr>
        <w:t>태그</w:t>
      </w:r>
    </w:p>
    <w:p w14:paraId="3DB682D3" w14:textId="2FA6D272" w:rsidR="00BE1341" w:rsidRDefault="00BE1341" w:rsidP="008E5922">
      <w:r>
        <w:rPr>
          <w:rFonts w:hint="eastAsia"/>
        </w:rPr>
        <w:t xml:space="preserve">여러 태그에 동일한 서식을 </w:t>
      </w:r>
      <w:r w:rsidR="00987C51">
        <w:rPr>
          <w:rFonts w:hint="eastAsia"/>
        </w:rPr>
        <w:t>적용</w:t>
      </w:r>
      <w:r>
        <w:rPr>
          <w:rFonts w:hint="eastAsia"/>
        </w:rPr>
        <w:t xml:space="preserve">해야 </w:t>
      </w:r>
      <w:r w:rsidR="00987C51">
        <w:rPr>
          <w:rFonts w:hint="eastAsia"/>
        </w:rPr>
        <w:t>할때,</w:t>
      </w:r>
      <w:r w:rsidR="00987C51">
        <w:t xml:space="preserve"> </w:t>
      </w:r>
      <w:r w:rsidR="00987C51">
        <w:rPr>
          <w:rFonts w:hint="eastAsia"/>
        </w:rPr>
        <w:t xml:space="preserve">동일한 </w:t>
      </w:r>
      <w:r w:rsidR="00987C51">
        <w:t xml:space="preserve">style </w:t>
      </w:r>
      <w:r w:rsidR="00987C51">
        <w:rPr>
          <w:rFonts w:hint="eastAsia"/>
        </w:rPr>
        <w:t>애트리뷰트 값을 반복해서 태그들에 정의하는 것은 불편하다.</w:t>
      </w:r>
      <w:r w:rsidR="00987C51">
        <w:t xml:space="preserve"> </w:t>
      </w:r>
      <w:r>
        <w:t xml:space="preserve">head </w:t>
      </w:r>
      <w:r>
        <w:rPr>
          <w:rFonts w:hint="eastAsia"/>
        </w:rPr>
        <w:t xml:space="preserve">태그 </w:t>
      </w:r>
      <w:r w:rsidR="00D61D36">
        <w:rPr>
          <w:rFonts w:hint="eastAsia"/>
        </w:rPr>
        <w:t xml:space="preserve">아래 </w:t>
      </w:r>
      <w:r>
        <w:t xml:space="preserve">style </w:t>
      </w:r>
      <w:r w:rsidR="00D61D36">
        <w:rPr>
          <w:rFonts w:hint="eastAsia"/>
        </w:rPr>
        <w:t xml:space="preserve">태그에서 서식을 </w:t>
      </w:r>
      <w:r w:rsidR="00987C51">
        <w:rPr>
          <w:rFonts w:hint="eastAsia"/>
        </w:rPr>
        <w:t>정의하면</w:t>
      </w:r>
      <w:r w:rsidR="00987C51">
        <w:t xml:space="preserve">, </w:t>
      </w:r>
      <w:r w:rsidR="00987C51">
        <w:rPr>
          <w:rFonts w:hint="eastAsia"/>
        </w:rPr>
        <w:t xml:space="preserve">그 문서의 여러 태그들에 일괄 적용할 수 있어 </w:t>
      </w:r>
      <w:r w:rsidR="00722984">
        <w:rPr>
          <w:rFonts w:hint="eastAsia"/>
        </w:rPr>
        <w:t>편</w:t>
      </w:r>
      <w:r w:rsidR="00D61D36">
        <w:rPr>
          <w:rFonts w:hint="eastAsia"/>
        </w:rPr>
        <w:t>하다.</w:t>
      </w:r>
    </w:p>
    <w:p w14:paraId="2DE43D9A" w14:textId="687BCEF9" w:rsidR="004B5BC0" w:rsidRDefault="004B5BC0" w:rsidP="008E5922"/>
    <w:p w14:paraId="70C01739" w14:textId="550D3ED0" w:rsidR="004B5BC0" w:rsidRDefault="004B5BC0" w:rsidP="008E5922">
      <w:r>
        <w:rPr>
          <w:rFonts w:hint="eastAsia"/>
        </w:rPr>
        <w:t>다음과 같은 형태로 서식을 적용한다.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02063180" w14:textId="77777777" w:rsidTr="004B5BC0">
        <w:tc>
          <w:tcPr>
            <w:tcW w:w="10456" w:type="dxa"/>
          </w:tcPr>
          <w:p w14:paraId="430D9032" w14:textId="77777777" w:rsidR="004B5BC0" w:rsidRDefault="004B5BC0" w:rsidP="004B5BC0">
            <w:pPr>
              <w:pStyle w:val="aa"/>
            </w:pPr>
            <w:r>
              <w:t>&lt;</w:t>
            </w:r>
            <w:r>
              <w:rPr>
                <w:rFonts w:hint="eastAsia"/>
              </w:rPr>
              <w:t>style&gt;</w:t>
            </w:r>
          </w:p>
          <w:p w14:paraId="7A61A60D" w14:textId="46508B1F" w:rsidR="004B5BC0" w:rsidRDefault="004B5BC0" w:rsidP="004B5BC0">
            <w:pPr>
              <w:pStyle w:val="aa"/>
            </w:pPr>
            <w:r>
              <w:t xml:space="preserve">   </w:t>
            </w:r>
            <w:r>
              <w:rPr>
                <w:rFonts w:hint="eastAsia"/>
              </w:rPr>
              <w:t xml:space="preserve">서식을_적용할_태그_지정 </w:t>
            </w:r>
            <w:proofErr w:type="gramStart"/>
            <w:r>
              <w:t xml:space="preserve">{ </w:t>
            </w:r>
            <w:r>
              <w:rPr>
                <w:rFonts w:hint="eastAsia"/>
              </w:rPr>
              <w:t>서식명1</w:t>
            </w:r>
            <w:proofErr w:type="gram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서식값1</w:t>
            </w:r>
            <w:r>
              <w:t xml:space="preserve">; </w:t>
            </w:r>
            <w:r>
              <w:rPr>
                <w:rFonts w:hint="eastAsia"/>
              </w:rPr>
              <w:t>서식명2</w:t>
            </w:r>
            <w:r>
              <w:t xml:space="preserve">: </w:t>
            </w:r>
            <w:r>
              <w:rPr>
                <w:rFonts w:hint="eastAsia"/>
              </w:rPr>
              <w:t>서식값2</w:t>
            </w:r>
            <w:r>
              <w:t>; ... }</w:t>
            </w:r>
          </w:p>
          <w:p w14:paraId="2B128F0A" w14:textId="750A16A0" w:rsidR="004B5BC0" w:rsidRDefault="004B5BC0" w:rsidP="004B5BC0">
            <w:pPr>
              <w:pStyle w:val="aa"/>
            </w:pPr>
            <w:r>
              <w:t>&lt;/style&gt;</w:t>
            </w:r>
          </w:p>
        </w:tc>
      </w:tr>
    </w:tbl>
    <w:p w14:paraId="6BD1C23E" w14:textId="51582482" w:rsidR="004B5BC0" w:rsidRDefault="004B5BC0" w:rsidP="008E592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0E5305E8" w14:textId="77777777" w:rsidTr="004B5BC0">
        <w:tc>
          <w:tcPr>
            <w:tcW w:w="10456" w:type="dxa"/>
          </w:tcPr>
          <w:p w14:paraId="3F8D1BA0" w14:textId="7D3458D7" w:rsidR="004B5BC0" w:rsidRDefault="004B5BC0" w:rsidP="004B5BC0">
            <w:pPr>
              <w:pStyle w:val="aa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369B254" w14:textId="22BD45FF" w:rsidR="004B5BC0" w:rsidRDefault="004B5BC0" w:rsidP="004B5BC0">
            <w:pPr>
              <w:pStyle w:val="aa"/>
            </w:pPr>
            <w:r>
              <w:rPr>
                <w:color w:val="000000"/>
              </w:rPr>
              <w:t xml:space="preserve">    </w:t>
            </w:r>
            <w:r w:rsidRPr="00BE1341">
              <w:rPr>
                <w:color w:val="3F7F7F"/>
                <w:highlight w:val="yellow"/>
              </w:rPr>
              <w:t>td</w:t>
            </w:r>
            <w:r w:rsidRPr="00BE1341">
              <w:rPr>
                <w:color w:val="000000"/>
                <w:highlight w:val="yellow"/>
              </w:rPr>
              <w:t xml:space="preserve"> </w:t>
            </w:r>
            <w:proofErr w:type="gramStart"/>
            <w:r w:rsidRPr="00BE1341">
              <w:rPr>
                <w:color w:val="000000"/>
                <w:highlight w:val="yellow"/>
              </w:rPr>
              <w:t xml:space="preserve">{ </w:t>
            </w:r>
            <w:r w:rsidRPr="00BE1341">
              <w:rPr>
                <w:color w:val="7F007F"/>
                <w:highlight w:val="yellow"/>
              </w:rPr>
              <w:t>border</w:t>
            </w:r>
            <w:proofErr w:type="gramEnd"/>
            <w:r w:rsidRPr="00BE1341">
              <w:rPr>
                <w:color w:val="000000"/>
                <w:highlight w:val="yellow"/>
              </w:rPr>
              <w:t xml:space="preserve">: </w:t>
            </w:r>
            <w:r w:rsidRPr="00BE1341">
              <w:rPr>
                <w:color w:val="2A00E1"/>
                <w:highlight w:val="yellow"/>
              </w:rPr>
              <w:t>1px solid gray</w:t>
            </w:r>
            <w:r w:rsidRPr="00BE1341">
              <w:rPr>
                <w:color w:val="000000"/>
                <w:highlight w:val="yellow"/>
              </w:rPr>
              <w:t>; }</w:t>
            </w:r>
          </w:p>
          <w:p w14:paraId="543B9F17" w14:textId="0DF9ECA3" w:rsidR="004B5BC0" w:rsidRDefault="004B5BC0" w:rsidP="004B5BC0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50B9E945" w14:textId="3B7BCBA4" w:rsidR="004B5BC0" w:rsidRDefault="004B5BC0" w:rsidP="008E5922">
      <w:r>
        <w:rPr>
          <w:rFonts w:hint="eastAsia"/>
        </w:rPr>
        <w:t xml:space="preserve">서식을 적용할 태그는 </w:t>
      </w:r>
      <w:r>
        <w:t xml:space="preserve">td </w:t>
      </w:r>
      <w:r>
        <w:rPr>
          <w:rFonts w:hint="eastAsia"/>
        </w:rPr>
        <w:t>태그이다.</w:t>
      </w:r>
    </w:p>
    <w:p w14:paraId="174021DB" w14:textId="2C0B7A18" w:rsidR="004B5BC0" w:rsidRDefault="004B5BC0" w:rsidP="008E5922">
      <w:r>
        <w:rPr>
          <w:rFonts w:hint="eastAsia"/>
        </w:rPr>
        <w:t>현재 html</w:t>
      </w:r>
      <w:r>
        <w:t xml:space="preserve">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태그들에 서식이 적용된다.</w:t>
      </w:r>
    </w:p>
    <w:p w14:paraId="4F57BE7D" w14:textId="1EBC8207" w:rsidR="004B5BC0" w:rsidRDefault="004B5BC0" w:rsidP="008E5922">
      <w:r>
        <w:rPr>
          <w:rFonts w:hint="eastAsia"/>
        </w:rPr>
        <w:t>적용할 서식은 경계선(</w:t>
      </w:r>
      <w:r>
        <w:t xml:space="preserve">border) </w:t>
      </w:r>
      <w:r>
        <w:rPr>
          <w:rFonts w:hint="eastAsia"/>
        </w:rPr>
        <w:t>서식이다.</w:t>
      </w:r>
    </w:p>
    <w:p w14:paraId="40D505B5" w14:textId="4B9FCF0F" w:rsidR="004B5BC0" w:rsidRDefault="004B5BC0" w:rsidP="008E5922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 xml:space="preserve">태그들에 </w:t>
      </w:r>
      <w:r>
        <w:t xml:space="preserve">1px </w:t>
      </w:r>
      <w:r>
        <w:rPr>
          <w:rFonts w:hint="eastAsia"/>
        </w:rPr>
        <w:t>굵기의 회색 실선의 경계선이 그려진다.</w:t>
      </w:r>
    </w:p>
    <w:p w14:paraId="0ABACFF7" w14:textId="77777777" w:rsidR="00D61D36" w:rsidRPr="00987C51" w:rsidRDefault="00D61D36" w:rsidP="008E5922"/>
    <w:p w14:paraId="3E1EA3E8" w14:textId="5F5F2196" w:rsidR="00D8502B" w:rsidRDefault="004B5BC0" w:rsidP="00D8502B">
      <w:pPr>
        <w:pStyle w:val="3"/>
      </w:pPr>
      <w:r>
        <w:t xml:space="preserve">CSS </w:t>
      </w:r>
      <w:r>
        <w:rPr>
          <w:rFonts w:hint="eastAsia"/>
        </w:rPr>
        <w:t>실렉터</w:t>
      </w:r>
      <w:r>
        <w:rPr>
          <w:rFonts w:hint="eastAsia"/>
        </w:rPr>
        <w:t xml:space="preserve"> </w:t>
      </w:r>
      <w:r>
        <w:t>(</w:t>
      </w:r>
      <w:r w:rsidR="00CC0BFA">
        <w:t xml:space="preserve">CSS </w:t>
      </w:r>
      <w:r w:rsidR="00A537FA">
        <w:rPr>
          <w:rFonts w:hint="eastAsia"/>
        </w:rPr>
        <w:t>s</w:t>
      </w:r>
      <w:r w:rsidR="00A537FA">
        <w:t>elector</w:t>
      </w:r>
      <w:r>
        <w:t>)</w:t>
      </w:r>
    </w:p>
    <w:p w14:paraId="19ADFB1B" w14:textId="0B36D205" w:rsidR="00387AD7" w:rsidRDefault="00D8502B" w:rsidP="00387AD7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 xml:space="preserve">태그의 내용에서 </w:t>
      </w:r>
      <w:r w:rsidR="004B5BC0">
        <w:rPr>
          <w:rFonts w:hint="eastAsia"/>
        </w:rPr>
        <w:t xml:space="preserve">서식을 적용할 태그를 지정하는 부분을 </w:t>
      </w:r>
      <w:r w:rsidR="004B5BC0">
        <w:t xml:space="preserve">css </w:t>
      </w:r>
      <w:r w:rsidR="004B5BC0">
        <w:rPr>
          <w:rFonts w:hint="eastAsia"/>
        </w:rPr>
        <w:t>실렉터라고 부른다.</w:t>
      </w:r>
    </w:p>
    <w:p w14:paraId="5123B3B3" w14:textId="1EBF9E44" w:rsidR="004B5BC0" w:rsidRDefault="004B5BC0" w:rsidP="00387AD7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실렉터의 가장 간단한 형태는 태그 이름을 하나 적는 것이다.</w:t>
      </w:r>
    </w:p>
    <w:p w14:paraId="38275917" w14:textId="77E8AC8E" w:rsidR="004B5BC0" w:rsidRDefault="004B5BC0" w:rsidP="00387AD7">
      <w:r>
        <w:rPr>
          <w:rFonts w:hint="eastAsia"/>
        </w:rPr>
        <w:t>예: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596273E2" w14:textId="77777777" w:rsidTr="004B5BC0">
        <w:tc>
          <w:tcPr>
            <w:tcW w:w="10456" w:type="dxa"/>
          </w:tcPr>
          <w:p w14:paraId="72813428" w14:textId="77777777" w:rsidR="004B5BC0" w:rsidRDefault="004B5BC0" w:rsidP="004B5BC0">
            <w:pPr>
              <w:pStyle w:val="aa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1BAE1AF" w14:textId="77777777" w:rsidR="004B5BC0" w:rsidRDefault="004B5BC0" w:rsidP="004B5BC0">
            <w:pPr>
              <w:pStyle w:val="aa"/>
            </w:pPr>
            <w:r>
              <w:rPr>
                <w:color w:val="000000"/>
              </w:rPr>
              <w:t xml:space="preserve">    </w:t>
            </w:r>
            <w:r w:rsidRPr="004B5BC0">
              <w:rPr>
                <w:color w:val="3F7F7F"/>
                <w:highlight w:val="yellow"/>
              </w:rPr>
              <w:t>td</w:t>
            </w:r>
            <w:r w:rsidRPr="004B5BC0">
              <w:rPr>
                <w:color w:val="000000"/>
              </w:rPr>
              <w:t xml:space="preserve"> </w:t>
            </w:r>
            <w:proofErr w:type="gramStart"/>
            <w:r w:rsidRPr="004B5BC0">
              <w:rPr>
                <w:color w:val="000000"/>
              </w:rPr>
              <w:t xml:space="preserve">{ </w:t>
            </w:r>
            <w:r w:rsidRPr="004B5BC0">
              <w:rPr>
                <w:color w:val="7F007F"/>
              </w:rPr>
              <w:t>border</w:t>
            </w:r>
            <w:proofErr w:type="gramEnd"/>
            <w:r w:rsidRPr="004B5BC0">
              <w:rPr>
                <w:color w:val="000000"/>
              </w:rPr>
              <w:t xml:space="preserve">: </w:t>
            </w:r>
            <w:r w:rsidRPr="004B5BC0">
              <w:rPr>
                <w:color w:val="2A00E1"/>
              </w:rPr>
              <w:t>1px solid gray</w:t>
            </w:r>
            <w:r w:rsidRPr="004B5BC0">
              <w:rPr>
                <w:color w:val="000000"/>
              </w:rPr>
              <w:t>; }</w:t>
            </w:r>
          </w:p>
          <w:p w14:paraId="5970D9DA" w14:textId="77777777" w:rsidR="004B5BC0" w:rsidRDefault="004B5BC0" w:rsidP="004B5BC0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7CE9D70A" w14:textId="65EFCE5A" w:rsidR="004B5BC0" w:rsidRDefault="004B5BC0" w:rsidP="00387AD7">
      <w:r>
        <w:rPr>
          <w:rFonts w:hint="eastAsia"/>
        </w:rPr>
        <w:t xml:space="preserve">위 </w:t>
      </w:r>
      <w:r>
        <w:t xml:space="preserve">style </w:t>
      </w:r>
      <w:r>
        <w:rPr>
          <w:rFonts w:hint="eastAsia"/>
        </w:rPr>
        <w:t xml:space="preserve">태그의 내용에서 </w:t>
      </w:r>
      <w:r w:rsidR="008A00F4">
        <w:rPr>
          <w:rFonts w:hint="eastAsia"/>
        </w:rPr>
        <w:t>노란색으로 칠한</w:t>
      </w:r>
      <w:r>
        <w:t xml:space="preserve"> </w:t>
      </w:r>
      <w:r>
        <w:rPr>
          <w:rFonts w:hint="eastAsia"/>
        </w:rPr>
        <w:t xml:space="preserve">부분이 </w:t>
      </w:r>
      <w:r>
        <w:t xml:space="preserve">CSS </w:t>
      </w:r>
      <w:r>
        <w:rPr>
          <w:rFonts w:hint="eastAsia"/>
        </w:rPr>
        <w:t>실렉터이다.</w:t>
      </w:r>
    </w:p>
    <w:p w14:paraId="2EC7DC8D" w14:textId="651D527F" w:rsidR="004B5BC0" w:rsidRDefault="004B5BC0" w:rsidP="00387AD7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태그들을 지정한다.</w:t>
      </w:r>
    </w:p>
    <w:p w14:paraId="4F311469" w14:textId="5601A646" w:rsidR="00D8502B" w:rsidRDefault="00D8502B" w:rsidP="008E5922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태그에 서식이 적용된다.</w:t>
      </w:r>
    </w:p>
    <w:p w14:paraId="75B41D5F" w14:textId="625073FB" w:rsidR="00D8502B" w:rsidRDefault="00D8502B" w:rsidP="008E5922"/>
    <w:p w14:paraId="437E59E5" w14:textId="77777777" w:rsidR="004B5BC0" w:rsidRPr="004B5BC0" w:rsidRDefault="004B5BC0" w:rsidP="008E5922"/>
    <w:p w14:paraId="5C219BAE" w14:textId="1EB5595A" w:rsidR="00D8502B" w:rsidRDefault="00D8502B" w:rsidP="00D8502B">
      <w:pPr>
        <w:pStyle w:val="3"/>
      </w:pP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0F4" w14:paraId="03AE7543" w14:textId="77777777" w:rsidTr="002A79FE">
        <w:tc>
          <w:tcPr>
            <w:tcW w:w="10456" w:type="dxa"/>
          </w:tcPr>
          <w:p w14:paraId="1626A929" w14:textId="3BF56BF9" w:rsidR="008A00F4" w:rsidRDefault="008A00F4" w:rsidP="002A79FE">
            <w:pPr>
              <w:pStyle w:val="aa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4343AE6" w14:textId="77777777" w:rsidR="008A00F4" w:rsidRDefault="008A00F4" w:rsidP="002A79FE">
            <w:pPr>
              <w:pStyle w:val="aa"/>
            </w:pPr>
            <w:r>
              <w:rPr>
                <w:color w:val="000000"/>
              </w:rPr>
              <w:t xml:space="preserve">    </w:t>
            </w:r>
            <w:r w:rsidRPr="008A00F4">
              <w:rPr>
                <w:color w:val="3F7F7F"/>
              </w:rPr>
              <w:t>td</w:t>
            </w:r>
            <w:r w:rsidRPr="004B5BC0">
              <w:rPr>
                <w:color w:val="000000"/>
              </w:rPr>
              <w:t xml:space="preserve"> </w:t>
            </w:r>
            <w:proofErr w:type="gramStart"/>
            <w:r w:rsidRPr="008A00F4">
              <w:rPr>
                <w:color w:val="000000"/>
                <w:highlight w:val="yellow"/>
              </w:rPr>
              <w:t xml:space="preserve">{ </w:t>
            </w:r>
            <w:r w:rsidRPr="008A00F4">
              <w:rPr>
                <w:color w:val="7F007F"/>
                <w:highlight w:val="yellow"/>
              </w:rPr>
              <w:t>border</w:t>
            </w:r>
            <w:proofErr w:type="gramEnd"/>
            <w:r w:rsidRPr="008A00F4">
              <w:rPr>
                <w:color w:val="000000"/>
                <w:highlight w:val="yellow"/>
              </w:rPr>
              <w:t xml:space="preserve">: </w:t>
            </w:r>
            <w:r w:rsidRPr="008A00F4">
              <w:rPr>
                <w:color w:val="2A00E1"/>
                <w:highlight w:val="yellow"/>
              </w:rPr>
              <w:t>1px solid gray</w:t>
            </w:r>
            <w:r w:rsidRPr="008A00F4">
              <w:rPr>
                <w:color w:val="000000"/>
                <w:highlight w:val="yellow"/>
              </w:rPr>
              <w:t>; }</w:t>
            </w:r>
          </w:p>
          <w:p w14:paraId="42C466F4" w14:textId="77777777" w:rsidR="008A00F4" w:rsidRDefault="008A00F4" w:rsidP="002A79FE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113CD5FA" w14:textId="4CD7FB69" w:rsidR="00387AD7" w:rsidRDefault="008A00F4" w:rsidP="008E5922">
      <w:r>
        <w:rPr>
          <w:rFonts w:hint="eastAsia"/>
        </w:rPr>
        <w:t xml:space="preserve">위 </w:t>
      </w:r>
      <w:r w:rsidR="00D8502B">
        <w:rPr>
          <w:rFonts w:hint="eastAsia"/>
        </w:rPr>
        <w:t>style</w:t>
      </w:r>
      <w:r w:rsidR="00D8502B">
        <w:t xml:space="preserve"> </w:t>
      </w:r>
      <w:r w:rsidR="00D8502B">
        <w:rPr>
          <w:rFonts w:hint="eastAsia"/>
        </w:rPr>
        <w:t xml:space="preserve">태그의 내용에서 </w:t>
      </w:r>
      <w:r>
        <w:rPr>
          <w:rFonts w:hint="eastAsia"/>
        </w:rPr>
        <w:t xml:space="preserve">노란색으로 칠한 부분이 </w:t>
      </w:r>
      <w:r w:rsidR="00D8502B">
        <w:rPr>
          <w:rFonts w:hint="eastAsia"/>
        </w:rPr>
        <w:t>서식이다.</w:t>
      </w:r>
    </w:p>
    <w:p w14:paraId="2F9B57FB" w14:textId="3386A09F" w:rsidR="00D61D36" w:rsidRDefault="008A00F4" w:rsidP="008E5922">
      <w:r>
        <w:rPr>
          <w:rFonts w:hint="eastAsia"/>
        </w:rPr>
        <w:t>이 부분</w:t>
      </w:r>
      <w:r w:rsidR="00D8502B">
        <w:rPr>
          <w:rFonts w:hint="eastAsia"/>
        </w:rPr>
        <w:t>은</w:t>
      </w:r>
      <w:r w:rsidR="00D8502B">
        <w:t xml:space="preserve"> </w:t>
      </w:r>
      <w:r w:rsidR="00D8502B">
        <w:rPr>
          <w:rFonts w:hint="eastAsia"/>
        </w:rPr>
        <w:t>다음과 같은 형태이어야 한다.</w:t>
      </w:r>
    </w:p>
    <w:p w14:paraId="000B0301" w14:textId="21C71ADF" w:rsidR="00D8502B" w:rsidRDefault="00D8502B" w:rsidP="008E5922">
      <w:proofErr w:type="gramStart"/>
      <w:r>
        <w:rPr>
          <w:rFonts w:hint="eastAsia"/>
        </w:rPr>
        <w:t>{ 서식명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값;</w:t>
      </w:r>
      <w:r>
        <w:t xml:space="preserve"> }</w:t>
      </w:r>
    </w:p>
    <w:p w14:paraId="6E5EA5FD" w14:textId="76B32932" w:rsidR="008A00F4" w:rsidRDefault="008A00F4" w:rsidP="008E5922"/>
    <w:p w14:paraId="5240634A" w14:textId="73BBA52C" w:rsidR="008A00F4" w:rsidRDefault="008A00F4" w:rsidP="008E5922">
      <w:r>
        <w:rPr>
          <w:rFonts w:hint="eastAsia"/>
        </w:rPr>
        <w:t>적용할 서식이 여러 개이라면 다음과 같은 형태이어야 한다.</w:t>
      </w:r>
    </w:p>
    <w:p w14:paraId="26266398" w14:textId="12FF44EE" w:rsidR="00D8502B" w:rsidRDefault="00D8502B" w:rsidP="008E5922">
      <w:proofErr w:type="gramStart"/>
      <w:r>
        <w:t xml:space="preserve">{ </w:t>
      </w:r>
      <w:r>
        <w:rPr>
          <w:rFonts w:hint="eastAsia"/>
        </w:rPr>
        <w:t>서식명1</w:t>
      </w:r>
      <w:proofErr w:type="gramEnd"/>
      <w:r>
        <w:t xml:space="preserve">: </w:t>
      </w:r>
      <w:r>
        <w:rPr>
          <w:rFonts w:hint="eastAsia"/>
        </w:rPr>
        <w:t>값</w:t>
      </w:r>
      <w:r>
        <w:t xml:space="preserve">; </w:t>
      </w:r>
      <w:r>
        <w:rPr>
          <w:rFonts w:hint="eastAsia"/>
        </w:rPr>
        <w:t>서식명</w:t>
      </w:r>
      <w:r>
        <w:t xml:space="preserve">2: </w:t>
      </w:r>
      <w:r>
        <w:rPr>
          <w:rFonts w:hint="eastAsia"/>
        </w:rPr>
        <w:t>값</w:t>
      </w:r>
      <w:r>
        <w:t>; ... }</w:t>
      </w:r>
    </w:p>
    <w:p w14:paraId="064C9E64" w14:textId="12DF0519" w:rsidR="00D8502B" w:rsidRDefault="00D8502B" w:rsidP="008E5922"/>
    <w:p w14:paraId="501B02C7" w14:textId="56BA86C7" w:rsidR="00D8502B" w:rsidRDefault="00D8502B" w:rsidP="008E5922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태그의 내용에서 공백이나 줄바꿈 문자의 수에는 제약이 없다.</w:t>
      </w:r>
    </w:p>
    <w:p w14:paraId="0BEBB1B0" w14:textId="77777777" w:rsidR="001A76CC" w:rsidRPr="00D61D36" w:rsidRDefault="001A76CC" w:rsidP="008E5922"/>
    <w:p w14:paraId="462F0A8D" w14:textId="2464DC1A" w:rsidR="00BE1341" w:rsidRDefault="00BE1341" w:rsidP="008E5922"/>
    <w:p w14:paraId="0742A280" w14:textId="0038296D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238E111" w14:textId="0853E5E2" w:rsidR="004001F3" w:rsidRDefault="004001F3" w:rsidP="00D61D36">
      <w:pPr>
        <w:pStyle w:val="2"/>
      </w:pPr>
      <w:bookmarkStart w:id="6" w:name="_Toc65945009"/>
      <w:r>
        <w:rPr>
          <w:rFonts w:hint="eastAsia"/>
        </w:rPr>
        <w:lastRenderedPageBreak/>
        <w:t>인라인</w:t>
      </w:r>
      <w:r w:rsidR="008A00F4">
        <w:rPr>
          <w:rFonts w:hint="eastAsia"/>
        </w:rPr>
        <w:t xml:space="preserve"> 서식</w:t>
      </w:r>
      <w:r>
        <w:rPr>
          <w:rFonts w:hint="eastAsia"/>
        </w:rPr>
        <w:t>(</w:t>
      </w:r>
      <w:r>
        <w:t>inline</w:t>
      </w:r>
      <w:r w:rsidR="008A00F4">
        <w:t xml:space="preserve"> style</w:t>
      </w:r>
      <w:r>
        <w:t>)</w:t>
      </w:r>
      <w:r>
        <w:rPr>
          <w:rFonts w:hint="eastAsia"/>
        </w:rPr>
        <w:t xml:space="preserve">, </w:t>
      </w:r>
      <w:r>
        <w:t xml:space="preserve">width </w:t>
      </w:r>
      <w:r>
        <w:rPr>
          <w:rFonts w:hint="eastAsia"/>
        </w:rPr>
        <w:t>서식</w:t>
      </w:r>
      <w:bookmarkEnd w:id="6"/>
    </w:p>
    <w:p w14:paraId="77F3DEF8" w14:textId="5DFC4696" w:rsidR="005900A5" w:rsidRDefault="005900A5" w:rsidP="005900A5">
      <w:pPr>
        <w:pStyle w:val="3"/>
      </w:pPr>
      <w:r w:rsidRPr="006D4F1F">
        <w:t>src/main/webapp/01/table0</w:t>
      </w:r>
      <w:r>
        <w:t>4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1D36" w14:paraId="63FD1EBF" w14:textId="77777777" w:rsidTr="00E116E6">
        <w:tc>
          <w:tcPr>
            <w:tcW w:w="10456" w:type="dxa"/>
          </w:tcPr>
          <w:p w14:paraId="663EA366" w14:textId="77777777" w:rsidR="00D61D36" w:rsidRDefault="00D61D36" w:rsidP="00387AD7"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0C0F5B65" w14:textId="77777777" w:rsidR="00D61D36" w:rsidRDefault="00D61D36" w:rsidP="00D61D3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31F547" w14:textId="77777777" w:rsidR="00D61D36" w:rsidRDefault="00D61D36" w:rsidP="00D61D3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B9B787D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66A2921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1B8A909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439942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8A00F4">
              <w:rPr>
                <w:color w:val="3F7F7F"/>
                <w:highlight w:val="yellow"/>
              </w:rPr>
              <w:t>td</w:t>
            </w:r>
            <w:r w:rsidRPr="008A00F4">
              <w:rPr>
                <w:color w:val="000000"/>
                <w:highlight w:val="yellow"/>
              </w:rPr>
              <w:t xml:space="preserve"> </w:t>
            </w:r>
            <w:proofErr w:type="gramStart"/>
            <w:r w:rsidRPr="008A00F4">
              <w:rPr>
                <w:color w:val="000000"/>
                <w:highlight w:val="yellow"/>
              </w:rPr>
              <w:t xml:space="preserve">{ </w:t>
            </w:r>
            <w:r w:rsidRPr="008A00F4">
              <w:rPr>
                <w:color w:val="7F007F"/>
                <w:highlight w:val="yellow"/>
              </w:rPr>
              <w:t>border</w:t>
            </w:r>
            <w:proofErr w:type="gramEnd"/>
            <w:r w:rsidRPr="008A00F4">
              <w:rPr>
                <w:color w:val="000000"/>
                <w:highlight w:val="yellow"/>
              </w:rPr>
              <w:t xml:space="preserve">: </w:t>
            </w:r>
            <w:r w:rsidRPr="008A00F4">
              <w:rPr>
                <w:color w:val="2A00E1"/>
                <w:highlight w:val="yellow"/>
              </w:rPr>
              <w:t>1px solid gray</w:t>
            </w:r>
            <w:r w:rsidRPr="008A00F4">
              <w:rPr>
                <w:color w:val="000000"/>
                <w:highlight w:val="yellow"/>
              </w:rPr>
              <w:t>; }</w:t>
            </w:r>
          </w:p>
          <w:p w14:paraId="1FF4E2B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0A9BAA8" w14:textId="77777777" w:rsidR="00D61D36" w:rsidRDefault="00D61D36" w:rsidP="00D61D3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A6A7966" w14:textId="77777777" w:rsidR="00D61D36" w:rsidRDefault="00D61D36" w:rsidP="00D61D3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1C02B00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43E7CE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49DACB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5B7EC7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D61D36">
              <w:rPr>
                <w:color w:val="7F007F"/>
                <w:highlight w:val="yellow"/>
              </w:rPr>
              <w:t>style</w:t>
            </w:r>
            <w:r w:rsidRPr="00D61D36">
              <w:rPr>
                <w:color w:val="000000"/>
                <w:highlight w:val="yellow"/>
              </w:rPr>
              <w:t>="</w:t>
            </w:r>
            <w:r w:rsidRPr="00D61D36">
              <w:rPr>
                <w:color w:val="7F007F"/>
                <w:highlight w:val="yellow"/>
              </w:rPr>
              <w:t>width</w:t>
            </w:r>
            <w:r w:rsidRPr="00D61D36">
              <w:rPr>
                <w:color w:val="000000"/>
                <w:highlight w:val="yellow"/>
              </w:rPr>
              <w:t xml:space="preserve">: </w:t>
            </w:r>
            <w:r w:rsidRPr="00D61D36">
              <w:rPr>
                <w:color w:val="2A00E1"/>
                <w:highlight w:val="yellow"/>
              </w:rPr>
              <w:t>150px</w:t>
            </w:r>
            <w:r w:rsidRPr="00D61D36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1B7AD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D61D36">
              <w:rPr>
                <w:color w:val="7F007F"/>
                <w:highlight w:val="yellow"/>
              </w:rPr>
              <w:t>style</w:t>
            </w:r>
            <w:r w:rsidRPr="00D61D36">
              <w:rPr>
                <w:color w:val="000000"/>
                <w:highlight w:val="yellow"/>
              </w:rPr>
              <w:t>="</w:t>
            </w:r>
            <w:r w:rsidRPr="00D61D36">
              <w:rPr>
                <w:color w:val="7F007F"/>
                <w:highlight w:val="yellow"/>
              </w:rPr>
              <w:t>width</w:t>
            </w:r>
            <w:r w:rsidRPr="00D61D36">
              <w:rPr>
                <w:color w:val="000000"/>
                <w:highlight w:val="yellow"/>
              </w:rPr>
              <w:t xml:space="preserve">: </w:t>
            </w:r>
            <w:r w:rsidRPr="00D61D36">
              <w:rPr>
                <w:color w:val="2A00E1"/>
                <w:highlight w:val="yellow"/>
              </w:rPr>
              <w:t>80px</w:t>
            </w:r>
            <w:r w:rsidRPr="00D61D36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43C505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EA3EE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7B5DC8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C9C14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07E7B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50BF5B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C9CD2A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0AC8F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78BDCC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415F866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E75138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23CE52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AF1F17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48A680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83AC5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6348DF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EF5A6C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6C98AE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2A34EF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3D9A0E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4BCDC7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21F1BB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84373BD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BC0D9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A3F211" w14:textId="77777777" w:rsidR="00387AD7" w:rsidRDefault="00D61D36" w:rsidP="00D61D3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1A5D14" w14:textId="7D040796" w:rsidR="00387AD7" w:rsidRDefault="00D61D36" w:rsidP="00D61D3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45203BD" w14:textId="7713C931" w:rsidR="00D61D36" w:rsidRDefault="00D61D36" w:rsidP="00D61D3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C005656" w14:textId="19663E7B" w:rsidR="00D61D36" w:rsidRDefault="00D61D36" w:rsidP="00D61D3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09168D2" w14:textId="25E504A7" w:rsidR="00D61D36" w:rsidRDefault="00D61D36" w:rsidP="00387AD7"/>
    <w:p w14:paraId="5DF04F30" w14:textId="611051D1" w:rsidR="00B26F7F" w:rsidRDefault="00B26F7F" w:rsidP="00387AD7">
      <w:pPr>
        <w:rPr>
          <w:noProof/>
        </w:rPr>
      </w:pPr>
    </w:p>
    <w:p w14:paraId="4A1F9C10" w14:textId="6EFC60EE" w:rsidR="000041CA" w:rsidRDefault="000041CA" w:rsidP="000041CA">
      <w:pPr>
        <w:pStyle w:val="3"/>
        <w:rPr>
          <w:noProof/>
        </w:rPr>
      </w:pPr>
      <w:r w:rsidRPr="000041CA">
        <w:rPr>
          <w:noProof/>
        </w:rPr>
        <w:lastRenderedPageBreak/>
        <w:t>http://localhost:8088/01/table04.html</w:t>
      </w:r>
    </w:p>
    <w:p w14:paraId="4D05E4A1" w14:textId="166AB8FA" w:rsidR="000041CA" w:rsidRDefault="000041CA" w:rsidP="00387AD7">
      <w:r>
        <w:rPr>
          <w:noProof/>
        </w:rPr>
        <w:drawing>
          <wp:inline distT="0" distB="0" distL="0" distR="0" wp14:anchorId="755E2736" wp14:editId="427F8020">
            <wp:extent cx="5010941" cy="28523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525" cy="28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128F" w14:textId="77777777" w:rsidR="000041CA" w:rsidRDefault="000041CA" w:rsidP="00387AD7"/>
    <w:p w14:paraId="1DE64AAD" w14:textId="42AE0C93" w:rsidR="004001F3" w:rsidRDefault="004001F3" w:rsidP="004001F3">
      <w:pPr>
        <w:pStyle w:val="3"/>
      </w:pP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</w:p>
    <w:p w14:paraId="5619DC09" w14:textId="60CF7218" w:rsidR="004001F3" w:rsidRDefault="004001F3" w:rsidP="00387AD7">
      <w:r>
        <w:rPr>
          <w:rFonts w:hint="eastAsia"/>
        </w:rPr>
        <w:t>태그에 style</w:t>
      </w:r>
      <w:r>
        <w:t xml:space="preserve"> </w:t>
      </w:r>
      <w:r>
        <w:rPr>
          <w:rFonts w:hint="eastAsia"/>
        </w:rPr>
        <w:t>애트리뷰트 값으로 서식을 지정하는 것</w:t>
      </w:r>
      <w:r w:rsidR="008A00F4">
        <w:rPr>
          <w:rFonts w:hint="eastAsia"/>
        </w:rPr>
        <w:t>을</w:t>
      </w:r>
      <w:r>
        <w:rPr>
          <w:rFonts w:hint="eastAsia"/>
        </w:rPr>
        <w:t xml:space="preserve"> 인라인 서식이라고 </w:t>
      </w:r>
      <w:r w:rsidR="008A00F4">
        <w:rPr>
          <w:rFonts w:hint="eastAsia"/>
        </w:rPr>
        <w:t>부른</w:t>
      </w:r>
      <w:r>
        <w:rPr>
          <w:rFonts w:hint="eastAsia"/>
        </w:rPr>
        <w:t>다.</w:t>
      </w:r>
    </w:p>
    <w:p w14:paraId="51CB9EF2" w14:textId="4E9E194F" w:rsidR="004001F3" w:rsidRDefault="004001F3" w:rsidP="00B26F7F"/>
    <w:p w14:paraId="073751DA" w14:textId="5BDEF2A5" w:rsidR="00D8502B" w:rsidRDefault="00D8502B" w:rsidP="00D8502B">
      <w:pPr>
        <w:pStyle w:val="3"/>
      </w:pPr>
      <w:r>
        <w:t xml:space="preserve">width </w:t>
      </w:r>
      <w:r>
        <w:rPr>
          <w:rFonts w:hint="eastAsia"/>
        </w:rPr>
        <w:t>서식</w:t>
      </w:r>
    </w:p>
    <w:p w14:paraId="228D7C89" w14:textId="42677DC5" w:rsidR="00BE1341" w:rsidRDefault="00722984" w:rsidP="008E5922">
      <w:r>
        <w:t xml:space="preserve">width </w:t>
      </w:r>
      <w:r>
        <w:rPr>
          <w:rFonts w:hint="eastAsia"/>
        </w:rPr>
        <w:t>서식은 태그의 가로 폭을 정의한다.</w:t>
      </w:r>
    </w:p>
    <w:p w14:paraId="4CD17375" w14:textId="581EED2D" w:rsidR="00D8502B" w:rsidRDefault="00D8502B" w:rsidP="008E5922"/>
    <w:p w14:paraId="217672CD" w14:textId="10D523AA" w:rsidR="00D8502B" w:rsidRDefault="00D8502B" w:rsidP="008E5922">
      <w:r>
        <w:rPr>
          <w:rFonts w:hint="eastAsia"/>
        </w:rPr>
        <w:t xml:space="preserve">위 예제에서는 첫 행의 </w:t>
      </w:r>
      <w:r>
        <w:t xml:space="preserve">td </w:t>
      </w:r>
      <w:r>
        <w:rPr>
          <w:rFonts w:hint="eastAsia"/>
        </w:rPr>
        <w:t>태그에서</w:t>
      </w:r>
      <w:r>
        <w:t xml:space="preserve"> width </w:t>
      </w:r>
      <w:r>
        <w:rPr>
          <w:rFonts w:hint="eastAsia"/>
        </w:rPr>
        <w:t>서식을 부여하였고,</w:t>
      </w:r>
    </w:p>
    <w:p w14:paraId="1D2C4130" w14:textId="4AB72A23" w:rsidR="00387AD7" w:rsidRDefault="00D8502B" w:rsidP="008E5922">
      <w:r>
        <w:rPr>
          <w:rFonts w:hint="eastAsia"/>
        </w:rPr>
        <w:t xml:space="preserve">나머지 행에는 </w:t>
      </w:r>
      <w:r>
        <w:t xml:space="preserve">width </w:t>
      </w:r>
      <w:r>
        <w:rPr>
          <w:rFonts w:hint="eastAsia"/>
        </w:rPr>
        <w:t>서식을 부여하지 않았</w:t>
      </w:r>
      <w:r w:rsidR="008A00F4">
        <w:rPr>
          <w:rFonts w:hint="eastAsia"/>
        </w:rPr>
        <w:t>다.</w:t>
      </w:r>
    </w:p>
    <w:p w14:paraId="3493993A" w14:textId="568A921A" w:rsidR="00D8502B" w:rsidRDefault="008A00F4" w:rsidP="008E5922">
      <w:r>
        <w:rPr>
          <w:rFonts w:hint="eastAsia"/>
        </w:rPr>
        <w:t>그런데,</w:t>
      </w:r>
      <w:r>
        <w:t xml:space="preserve"> </w:t>
      </w:r>
      <w:r w:rsidR="00722984">
        <w:rPr>
          <w:rFonts w:hint="eastAsia"/>
        </w:rPr>
        <w:t xml:space="preserve">표에서 </w:t>
      </w:r>
      <w:r w:rsidR="00454341">
        <w:rPr>
          <w:rFonts w:hint="eastAsia"/>
        </w:rPr>
        <w:t xml:space="preserve">모든 </w:t>
      </w:r>
      <w:r w:rsidR="00722984">
        <w:rPr>
          <w:rFonts w:hint="eastAsia"/>
        </w:rPr>
        <w:t>행과 열의 줄이 맞아야 하므로</w:t>
      </w:r>
      <w:r w:rsidR="00454341">
        <w:rPr>
          <w:rFonts w:hint="eastAsia"/>
        </w:rPr>
        <w:t xml:space="preserve"> </w:t>
      </w:r>
      <w:r w:rsidR="00722984">
        <w:rPr>
          <w:rFonts w:hint="eastAsia"/>
        </w:rPr>
        <w:t xml:space="preserve">나머지 </w:t>
      </w:r>
      <w:r w:rsidR="00D8502B">
        <w:rPr>
          <w:rFonts w:hint="eastAsia"/>
        </w:rPr>
        <w:t>행들의 가로 폭도</w:t>
      </w:r>
      <w:r w:rsidR="00722984">
        <w:rPr>
          <w:rFonts w:hint="eastAsia"/>
        </w:rPr>
        <w:t xml:space="preserve"> 동일하게 </w:t>
      </w:r>
      <w:r w:rsidR="00D8502B">
        <w:rPr>
          <w:rFonts w:hint="eastAsia"/>
        </w:rPr>
        <w:t>된다.</w:t>
      </w:r>
    </w:p>
    <w:p w14:paraId="64EE10F2" w14:textId="77777777" w:rsidR="008E5922" w:rsidRDefault="008E5922" w:rsidP="008E5922"/>
    <w:p w14:paraId="01E50755" w14:textId="3B04B407" w:rsidR="00722984" w:rsidRDefault="00722984" w:rsidP="008E5922"/>
    <w:p w14:paraId="3264897B" w14:textId="4E5F9BB7" w:rsidR="00D8502B" w:rsidRDefault="00D8502B" w:rsidP="008E5922"/>
    <w:p w14:paraId="26BFB156" w14:textId="203E3432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D652FF1" w14:textId="2FE73B80" w:rsidR="008A00F4" w:rsidRDefault="008A00F4" w:rsidP="008A00F4">
      <w:pPr>
        <w:pStyle w:val="2"/>
      </w:pPr>
      <w:bookmarkStart w:id="7" w:name="_Toc65945010"/>
      <w:r>
        <w:rPr>
          <w:rFonts w:hint="eastAsia"/>
        </w:rPr>
        <w:lastRenderedPageBreak/>
        <w:t>인라인 서식의 우선 순위</w:t>
      </w:r>
      <w:bookmarkEnd w:id="7"/>
    </w:p>
    <w:p w14:paraId="403B3D22" w14:textId="75058818" w:rsidR="008C7C37" w:rsidRDefault="008C7C37" w:rsidP="008C7C37">
      <w:pPr>
        <w:pStyle w:val="3"/>
      </w:pPr>
      <w:r w:rsidRPr="006D4F1F">
        <w:t>src/main/webapp/01/table0</w:t>
      </w:r>
      <w:r>
        <w:t>4</w:t>
      </w:r>
      <w:r>
        <w:rPr>
          <w:rFonts w:hint="eastAsia"/>
        </w:rPr>
        <w:t>a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0F4" w14:paraId="2B535A84" w14:textId="77777777" w:rsidTr="002A79FE">
        <w:tc>
          <w:tcPr>
            <w:tcW w:w="10456" w:type="dxa"/>
          </w:tcPr>
          <w:p w14:paraId="6D8D29EB" w14:textId="77777777" w:rsidR="008A00F4" w:rsidRDefault="008A00F4" w:rsidP="008A00F4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5B8E0605" w14:textId="77777777" w:rsidR="008A00F4" w:rsidRDefault="008A00F4" w:rsidP="008A00F4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289CC26" w14:textId="77777777" w:rsidR="008A00F4" w:rsidRDefault="008A00F4" w:rsidP="008A00F4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B69C1F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342295F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C39EDC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56434C7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 w:rsidRPr="00B26F7F">
              <w:rPr>
                <w:color w:val="7F007F"/>
                <w:highlight w:val="yellow"/>
              </w:rPr>
              <w:t>border</w:t>
            </w:r>
            <w:proofErr w:type="gramEnd"/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1px solid gray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70497A66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DE99F87" w14:textId="77777777" w:rsidR="008A00F4" w:rsidRDefault="008A00F4" w:rsidP="008A00F4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699DD48" w14:textId="77777777" w:rsidR="008A00F4" w:rsidRDefault="008A00F4" w:rsidP="008A00F4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7CAC177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86CAF7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93919C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460EC5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 xml:space="preserve">;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2px solid red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B19A9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2px solid red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83A86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DF8D2B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37951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5F97D4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507F40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2E8EEC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2DB0F4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EA437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2B7A0E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F66A17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50C9B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56AD9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4E8AB1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02B8668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0D04961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9BE2FB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5FA1BC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CC680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3BF163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C39DEF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8EB9E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7DE7B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2E7446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2F8EBF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84361D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1CD2C6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9CEC069" w14:textId="77777777" w:rsidR="008A00F4" w:rsidRDefault="008A00F4" w:rsidP="008A00F4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BB844C0" w14:textId="77777777" w:rsidR="008A00F4" w:rsidRDefault="008A00F4" w:rsidP="008A00F4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49460D3" w14:textId="0BEF11DE" w:rsidR="008A00F4" w:rsidRDefault="008A00F4" w:rsidP="008A00F4">
            <w:pPr>
              <w:pStyle w:val="aa"/>
            </w:pPr>
          </w:p>
        </w:tc>
      </w:tr>
    </w:tbl>
    <w:p w14:paraId="07F6C948" w14:textId="5BD0885F" w:rsidR="00B26F7F" w:rsidRDefault="00B26F7F" w:rsidP="00B26F7F"/>
    <w:p w14:paraId="6A0C9919" w14:textId="13E66915" w:rsidR="00722F28" w:rsidRDefault="00722F28" w:rsidP="00722F28">
      <w:pPr>
        <w:pStyle w:val="3"/>
      </w:pPr>
      <w:r w:rsidRPr="00722F28">
        <w:lastRenderedPageBreak/>
        <w:t>http://localhost:8088/01/table04a.html</w:t>
      </w:r>
    </w:p>
    <w:p w14:paraId="009227D4" w14:textId="0B0931BB" w:rsidR="00BE3B0B" w:rsidRDefault="00722F28" w:rsidP="00B26F7F">
      <w:r>
        <w:rPr>
          <w:noProof/>
        </w:rPr>
        <w:drawing>
          <wp:inline distT="0" distB="0" distL="0" distR="0" wp14:anchorId="02BA5415" wp14:editId="251AAA6F">
            <wp:extent cx="4831123" cy="275002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159" cy="27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7865" w14:textId="77777777" w:rsidR="00722F28" w:rsidRDefault="00722F28" w:rsidP="00B26F7F"/>
    <w:p w14:paraId="274F950A" w14:textId="577C548A" w:rsidR="00BE3B0B" w:rsidRDefault="00BE3B0B" w:rsidP="00B26F7F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 xml:space="preserve">태그 서식을 적용 받는 </w:t>
      </w:r>
      <w:r>
        <w:t xml:space="preserve">td </w:t>
      </w:r>
      <w:r>
        <w:rPr>
          <w:rFonts w:hint="eastAsia"/>
        </w:rPr>
        <w:t>태그들의 경계선은 회색이고</w:t>
      </w:r>
    </w:p>
    <w:p w14:paraId="632D6820" w14:textId="21A57FEE" w:rsidR="00BE3B0B" w:rsidRDefault="00BE3B0B" w:rsidP="00B26F7F">
      <w:r>
        <w:rPr>
          <w:rFonts w:hint="eastAsia"/>
        </w:rPr>
        <w:t xml:space="preserve">인라인 서식을 적용 받는 </w:t>
      </w:r>
      <w:r>
        <w:t xml:space="preserve">td </w:t>
      </w:r>
      <w:r>
        <w:rPr>
          <w:rFonts w:hint="eastAsia"/>
        </w:rPr>
        <w:t>태그들의 경계선은 빨간색이다.</w:t>
      </w:r>
    </w:p>
    <w:p w14:paraId="6529891A" w14:textId="04A8B401" w:rsidR="00BE3B0B" w:rsidRDefault="00BE3B0B" w:rsidP="00B26F7F"/>
    <w:p w14:paraId="22FDB3D7" w14:textId="77777777" w:rsidR="00BE3B0B" w:rsidRDefault="00BE3B0B" w:rsidP="00B26F7F"/>
    <w:p w14:paraId="2194875B" w14:textId="77777777" w:rsidR="00B26F7F" w:rsidRDefault="00B26F7F" w:rsidP="00B26F7F">
      <w:r>
        <w:rPr>
          <w:rFonts w:hint="eastAsia"/>
        </w:rPr>
        <w:t>태그에 style</w:t>
      </w:r>
      <w:r>
        <w:t xml:space="preserve"> </w:t>
      </w:r>
      <w:r>
        <w:rPr>
          <w:rFonts w:hint="eastAsia"/>
        </w:rPr>
        <w:t>애트리뷰트 값으로 서식을 지정하는 것을 인라인 서식이라고 부른다.</w:t>
      </w:r>
    </w:p>
    <w:p w14:paraId="5A196A60" w14:textId="77777777" w:rsidR="00B26F7F" w:rsidRPr="00D914C8" w:rsidRDefault="00B26F7F" w:rsidP="00B26F7F">
      <w:pPr>
        <w:rPr>
          <w:u w:val="single"/>
        </w:rPr>
      </w:pPr>
      <w:r w:rsidRPr="00D914C8">
        <w:rPr>
          <w:rFonts w:hint="eastAsia"/>
          <w:u w:val="single"/>
        </w:rPr>
        <w:t>인라인 서식은,</w:t>
      </w:r>
      <w:r w:rsidRPr="00D914C8">
        <w:rPr>
          <w:u w:val="single"/>
        </w:rPr>
        <w:t xml:space="preserve"> </w:t>
      </w:r>
      <w:r w:rsidRPr="00D914C8">
        <w:rPr>
          <w:rFonts w:hint="eastAsia"/>
          <w:u w:val="single"/>
        </w:rPr>
        <w:t>style</w:t>
      </w:r>
      <w:r w:rsidRPr="00D914C8">
        <w:rPr>
          <w:u w:val="single"/>
        </w:rPr>
        <w:t xml:space="preserve"> </w:t>
      </w:r>
      <w:r w:rsidRPr="00D914C8">
        <w:rPr>
          <w:rFonts w:hint="eastAsia"/>
          <w:u w:val="single"/>
        </w:rPr>
        <w:t>태그</w:t>
      </w:r>
      <w:r w:rsidRPr="00D914C8">
        <w:rPr>
          <w:u w:val="single"/>
        </w:rPr>
        <w:t xml:space="preserve"> </w:t>
      </w:r>
      <w:r w:rsidRPr="00D914C8">
        <w:rPr>
          <w:rFonts w:hint="eastAsia"/>
          <w:u w:val="single"/>
        </w:rPr>
        <w:t>서식보다 우선순위가 높다.</w:t>
      </w:r>
    </w:p>
    <w:p w14:paraId="1C12C72F" w14:textId="77777777" w:rsidR="00B26F7F" w:rsidRDefault="00B26F7F" w:rsidP="00B26F7F"/>
    <w:p w14:paraId="1770158B" w14:textId="5E4A1FC2" w:rsidR="00B26F7F" w:rsidRDefault="00B26F7F" w:rsidP="00B26F7F">
      <w:r>
        <w:rPr>
          <w:rFonts w:hint="eastAsia"/>
        </w:rPr>
        <w:t xml:space="preserve">예를 들어, </w:t>
      </w:r>
      <w:r>
        <w:t xml:space="preserve">style </w:t>
      </w:r>
      <w:r>
        <w:rPr>
          <w:rFonts w:hint="eastAsia"/>
        </w:rPr>
        <w:t xml:space="preserve">태그에서 </w:t>
      </w:r>
      <w:r w:rsidR="00BE3B0B">
        <w:rPr>
          <w:rFonts w:hint="eastAsia"/>
        </w:rPr>
        <w:t>회색 경계선</w:t>
      </w:r>
      <w:r>
        <w:rPr>
          <w:rFonts w:hint="eastAsia"/>
        </w:rPr>
        <w:t>을 정의하였고,</w:t>
      </w:r>
    </w:p>
    <w:p w14:paraId="41F72334" w14:textId="595FFB6A" w:rsidR="00B26F7F" w:rsidRDefault="00B26F7F" w:rsidP="00B26F7F">
      <w:r>
        <w:rPr>
          <w:rFonts w:hint="eastAsia"/>
        </w:rPr>
        <w:t xml:space="preserve">인라인 서식으로 </w:t>
      </w:r>
      <w:r w:rsidR="00BE3B0B">
        <w:rPr>
          <w:rFonts w:hint="eastAsia"/>
        </w:rPr>
        <w:t>빨간색</w:t>
      </w:r>
      <w:r>
        <w:rPr>
          <w:rFonts w:hint="eastAsia"/>
        </w:rPr>
        <w:t xml:space="preserve"> </w:t>
      </w:r>
      <w:r w:rsidR="00BE3B0B">
        <w:rPr>
          <w:rFonts w:hint="eastAsia"/>
        </w:rPr>
        <w:t>경계선</w:t>
      </w:r>
      <w:r>
        <w:rPr>
          <w:rFonts w:hint="eastAsia"/>
        </w:rPr>
        <w:t>을 정의한 경우에,</w:t>
      </w:r>
    </w:p>
    <w:p w14:paraId="5BC7781F" w14:textId="221D697B" w:rsidR="008A00F4" w:rsidRDefault="00B26F7F" w:rsidP="008A00F4">
      <w:r>
        <w:rPr>
          <w:rFonts w:hint="eastAsia"/>
        </w:rPr>
        <w:t xml:space="preserve">우선 순위가 높은 인라인 서식이 적용되어 </w:t>
      </w:r>
      <w:r w:rsidR="00BE3B0B">
        <w:rPr>
          <w:rFonts w:hint="eastAsia"/>
        </w:rPr>
        <w:t>빨간색 경계선이</w:t>
      </w:r>
      <w:r>
        <w:rPr>
          <w:rFonts w:hint="eastAsia"/>
        </w:rPr>
        <w:t xml:space="preserve"> 된다.</w:t>
      </w:r>
    </w:p>
    <w:p w14:paraId="5D646A60" w14:textId="3505617F" w:rsidR="00BE3B0B" w:rsidRDefault="00BE3B0B" w:rsidP="008A00F4"/>
    <w:p w14:paraId="2A7A24F9" w14:textId="77777777" w:rsidR="00BE3B0B" w:rsidRDefault="00BE3B0B" w:rsidP="008A00F4"/>
    <w:p w14:paraId="558B6796" w14:textId="77777777" w:rsidR="00BE3B0B" w:rsidRDefault="00BE3B0B" w:rsidP="008A00F4"/>
    <w:p w14:paraId="2B9A478A" w14:textId="77777777" w:rsidR="008A00F4" w:rsidRDefault="008A00F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AECF804" w14:textId="1AC8FCE3" w:rsidR="008A00F4" w:rsidRPr="008A00F4" w:rsidRDefault="008A00F4" w:rsidP="008A00F4"/>
    <w:p w14:paraId="587806CF" w14:textId="5DA8F0A5" w:rsidR="004001F3" w:rsidRDefault="004001F3" w:rsidP="00722984">
      <w:pPr>
        <w:pStyle w:val="2"/>
      </w:pPr>
      <w:bookmarkStart w:id="8" w:name="_Toc65945011"/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서식</w:t>
      </w:r>
      <w:bookmarkEnd w:id="8"/>
    </w:p>
    <w:p w14:paraId="6C0D83D7" w14:textId="2CB06D1C" w:rsidR="005340D3" w:rsidRDefault="005340D3" w:rsidP="005340D3">
      <w:pPr>
        <w:pStyle w:val="3"/>
      </w:pPr>
      <w:r w:rsidRPr="006D4F1F">
        <w:t>src/main/webapp/01/table0</w:t>
      </w:r>
      <w:r>
        <w:t>5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2984" w14:paraId="259772FD" w14:textId="77777777" w:rsidTr="00E116E6">
        <w:tc>
          <w:tcPr>
            <w:tcW w:w="10456" w:type="dxa"/>
          </w:tcPr>
          <w:p w14:paraId="75CDD6F7" w14:textId="77777777" w:rsidR="00453690" w:rsidRDefault="00453690" w:rsidP="00453690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74BCB112" w14:textId="77777777" w:rsidR="00453690" w:rsidRDefault="00453690" w:rsidP="00453690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5E1FCC0" w14:textId="77777777" w:rsidR="00453690" w:rsidRDefault="00453690" w:rsidP="00453690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9A9F2F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7D9F34D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F578C18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CA6344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0F2FA305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18D9E9B" w14:textId="77777777" w:rsidR="00453690" w:rsidRDefault="00453690" w:rsidP="00453690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10A6518" w14:textId="77777777" w:rsidR="00453690" w:rsidRDefault="00453690" w:rsidP="00453690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D519D2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84C476F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15D455E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23AEB08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578179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453690">
              <w:rPr>
                <w:color w:val="7F007F"/>
                <w:highlight w:val="yellow"/>
              </w:rPr>
              <w:t>text-align</w:t>
            </w:r>
            <w:r w:rsidRPr="00453690">
              <w:rPr>
                <w:color w:val="000000"/>
                <w:highlight w:val="yellow"/>
              </w:rPr>
              <w:t xml:space="preserve">: </w:t>
            </w:r>
            <w:r w:rsidRPr="00453690">
              <w:rPr>
                <w:color w:val="2A00E1"/>
                <w:highlight w:val="yellow"/>
              </w:rPr>
              <w:t>right</w:t>
            </w:r>
            <w:r w:rsidRPr="00453690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0EF62C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06A917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918630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D5A71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7729E5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E8EED43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311096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561DE2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C56DAD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0D4204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AA67D3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5DD15C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3589BF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DF21742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734BFE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372ECF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0B8560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08AD56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EE8094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C77A6B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B02DBD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D7A7D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4DD605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18302B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DF0742" w14:textId="77777777" w:rsidR="00387AD7" w:rsidRDefault="00453690" w:rsidP="00453690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CF3D56" w14:textId="7F30594E" w:rsidR="00387AD7" w:rsidRDefault="00453690" w:rsidP="00453690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E811706" w14:textId="29571BB8" w:rsidR="00453690" w:rsidRDefault="00453690" w:rsidP="00453690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20504D6" w14:textId="295D1B65" w:rsidR="00722984" w:rsidRDefault="00453690" w:rsidP="00453690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E23274E" w14:textId="79FC1ECC" w:rsidR="00722984" w:rsidRDefault="00722984" w:rsidP="00387AD7"/>
    <w:p w14:paraId="583680C7" w14:textId="37BC3CEE" w:rsidR="0034233B" w:rsidRDefault="0034233B" w:rsidP="0034233B">
      <w:pPr>
        <w:pStyle w:val="3"/>
      </w:pPr>
      <w:r w:rsidRPr="0034233B">
        <w:lastRenderedPageBreak/>
        <w:t>http://localhost:8088/01/table05.html</w:t>
      </w:r>
    </w:p>
    <w:p w14:paraId="033FE1BF" w14:textId="3E428B04" w:rsidR="00BE3B0B" w:rsidRDefault="0034233B" w:rsidP="00387AD7">
      <w:r>
        <w:rPr>
          <w:noProof/>
        </w:rPr>
        <w:drawing>
          <wp:inline distT="0" distB="0" distL="0" distR="0" wp14:anchorId="19DBFD3C" wp14:editId="62C04F9A">
            <wp:extent cx="4903052" cy="279096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706" cy="28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21C" w14:textId="5E75B65E" w:rsidR="00BE3B0B" w:rsidRDefault="00BE3B0B" w:rsidP="00BE3B0B">
      <w:r>
        <w:rPr>
          <w:rFonts w:hint="eastAsia"/>
        </w:rPr>
        <w:t xml:space="preserve">첫 행의 두 번째 열에만 </w:t>
      </w:r>
      <w:r>
        <w:t xml:space="preserve">text-align </w:t>
      </w:r>
      <w:r>
        <w:rPr>
          <w:rFonts w:hint="eastAsia"/>
        </w:rPr>
        <w:t>서식을 부여하였다.</w:t>
      </w:r>
    </w:p>
    <w:p w14:paraId="64E2279C" w14:textId="06BAA43C" w:rsidR="00BE3B0B" w:rsidRDefault="00BE3B0B" w:rsidP="00BE3B0B"/>
    <w:p w14:paraId="16FC7A86" w14:textId="051077B6" w:rsidR="00D8502B" w:rsidRDefault="00D8502B" w:rsidP="00D8502B">
      <w:pPr>
        <w:pStyle w:val="3"/>
      </w:pPr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서식</w:t>
      </w:r>
    </w:p>
    <w:p w14:paraId="197C9EF6" w14:textId="0B547516" w:rsidR="00722984" w:rsidRDefault="008C14B1" w:rsidP="008E5922">
      <w:r>
        <w:rPr>
          <w:rFonts w:hint="eastAsia"/>
        </w:rPr>
        <w:t>t</w:t>
      </w:r>
      <w:r>
        <w:t>ext-align: right;</w:t>
      </w:r>
    </w:p>
    <w:p w14:paraId="6D26FA12" w14:textId="226A9D11" w:rsidR="008C14B1" w:rsidRDefault="008C14B1" w:rsidP="008E5922">
      <w:r>
        <w:rPr>
          <w:rFonts w:hint="eastAsia"/>
        </w:rPr>
        <w:t>태그 사이의 내용이 오른쪽 맞춤으로 정렬된다.</w:t>
      </w:r>
    </w:p>
    <w:p w14:paraId="1650521B" w14:textId="0E4508DB" w:rsidR="008C14B1" w:rsidRDefault="008C14B1" w:rsidP="008E5922">
      <w:r>
        <w:t xml:space="preserve">text-aligh </w:t>
      </w:r>
      <w:r>
        <w:rPr>
          <w:rFonts w:hint="eastAsia"/>
        </w:rPr>
        <w:t>서식의 값</w:t>
      </w:r>
      <w:r w:rsidR="006C2F62">
        <w:rPr>
          <w:rFonts w:hint="eastAsia"/>
        </w:rPr>
        <w:t>에</w:t>
      </w:r>
      <w:r>
        <w:rPr>
          <w:rFonts w:hint="eastAsia"/>
        </w:rPr>
        <w:t xml:space="preserve"> left, center, right</w:t>
      </w:r>
      <w:r w:rsidR="006C2F62">
        <w:t xml:space="preserve"> </w:t>
      </w:r>
      <w:r w:rsidR="006C2F62">
        <w:rPr>
          <w:rFonts w:hint="eastAsia"/>
        </w:rPr>
        <w:t>중의 하나를 줄 수 있다.</w:t>
      </w:r>
      <w:r w:rsidR="006C2F62">
        <w:t xml:space="preserve"> </w:t>
      </w:r>
      <w:r w:rsidR="006C2F62">
        <w:rPr>
          <w:rFonts w:hint="eastAsia"/>
        </w:rPr>
        <w:t xml:space="preserve">디폴트 값은 </w:t>
      </w:r>
      <w:r w:rsidR="006C2F62">
        <w:t xml:space="preserve">left </w:t>
      </w:r>
      <w:r w:rsidR="006C2F62">
        <w:rPr>
          <w:rFonts w:hint="eastAsia"/>
        </w:rPr>
        <w:t>이다.</w:t>
      </w:r>
    </w:p>
    <w:p w14:paraId="63CD374A" w14:textId="4118C136" w:rsidR="00D8502B" w:rsidRDefault="00D8502B" w:rsidP="008E5922"/>
    <w:p w14:paraId="4985167D" w14:textId="0E52E6F7" w:rsidR="008C011C" w:rsidRDefault="008C011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B7DCBAD" w14:textId="70DD26BE" w:rsidR="008C011C" w:rsidRDefault="008C011C" w:rsidP="008C011C">
      <w:pPr>
        <w:pStyle w:val="3"/>
      </w:pPr>
      <w:r w:rsidRPr="006D4F1F">
        <w:lastRenderedPageBreak/>
        <w:t>src/main/webapp/01/table0</w:t>
      </w:r>
      <w:r>
        <w:t>6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2F62" w14:paraId="2A97270D" w14:textId="77777777" w:rsidTr="00E116E6">
        <w:tc>
          <w:tcPr>
            <w:tcW w:w="10456" w:type="dxa"/>
          </w:tcPr>
          <w:p w14:paraId="0150AF1E" w14:textId="77777777" w:rsidR="00454341" w:rsidRDefault="00454341" w:rsidP="00454341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0F5AC48E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83326F9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D6AE3F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8B7E06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1284F4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275D5F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5D9E6502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095D65E" w14:textId="7777777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F4DA96B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1693C7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D41B63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F72D2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8CD3BD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A3E31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4B8C46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5125C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23470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684AB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07BF7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487E9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E0CBA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AAAFE2F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E616E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09A73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608FC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793C0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00F53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CC37E9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489EC7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407C3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E97F81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6CD3C9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999C8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16F20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501B02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9108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6C5EDD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80313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806F91" w14:textId="77777777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DD29AD" w14:textId="46E9842C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09AB5EF" w14:textId="2772A97F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89F1938" w14:textId="4A424DEB" w:rsidR="006C2F62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3C1EFEC" w14:textId="372F1338" w:rsidR="006C2F62" w:rsidRDefault="006C2F62" w:rsidP="008E5922"/>
    <w:p w14:paraId="240112E7" w14:textId="583EED4D" w:rsidR="00046B6A" w:rsidRDefault="00046B6A" w:rsidP="008E5922"/>
    <w:p w14:paraId="01228475" w14:textId="77777777" w:rsidR="00046B6A" w:rsidRDefault="00046B6A" w:rsidP="008E5922"/>
    <w:p w14:paraId="562F5273" w14:textId="1034275A" w:rsidR="00046B6A" w:rsidRDefault="00046B6A" w:rsidP="00046B6A">
      <w:pPr>
        <w:pStyle w:val="3"/>
      </w:pPr>
      <w:r w:rsidRPr="00046B6A">
        <w:lastRenderedPageBreak/>
        <w:t>http://localhost:8088/01/table06.html</w:t>
      </w:r>
    </w:p>
    <w:p w14:paraId="772E8E18" w14:textId="37553626" w:rsidR="00BE3B0B" w:rsidRDefault="00046B6A" w:rsidP="008E5922">
      <w:r>
        <w:rPr>
          <w:noProof/>
        </w:rPr>
        <w:drawing>
          <wp:inline distT="0" distB="0" distL="0" distR="0" wp14:anchorId="5B0B1377" wp14:editId="4E6C98CF">
            <wp:extent cx="4844955" cy="2757898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281" cy="27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EDF" w14:textId="77777777" w:rsidR="00BE3B0B" w:rsidRDefault="00BE3B0B" w:rsidP="008E5922"/>
    <w:p w14:paraId="57C2A3A5" w14:textId="77777777" w:rsidR="00387AD7" w:rsidRDefault="00454341" w:rsidP="008E5922">
      <w:r>
        <w:rPr>
          <w:rFonts w:hint="eastAsia"/>
        </w:rPr>
        <w:t>표의 두</w:t>
      </w:r>
      <w:r w:rsidR="00022858">
        <w:rPr>
          <w:rFonts w:hint="eastAsia"/>
        </w:rPr>
        <w:t xml:space="preserve"> </w:t>
      </w:r>
      <w:r>
        <w:rPr>
          <w:rFonts w:hint="eastAsia"/>
        </w:rPr>
        <w:t>번째 열 전체를 오른쪽 정렬이 되게 하려면,</w:t>
      </w:r>
    </w:p>
    <w:p w14:paraId="4E827F90" w14:textId="37D74018" w:rsidR="006C2F62" w:rsidRDefault="00022858" w:rsidP="008E5922">
      <w:r>
        <w:rPr>
          <w:rFonts w:hint="eastAsia"/>
        </w:rPr>
        <w:t xml:space="preserve">모든 행의 두 번째 열 </w:t>
      </w:r>
      <w:r w:rsidR="00454341">
        <w:t xml:space="preserve">td </w:t>
      </w:r>
      <w:r w:rsidR="00454341">
        <w:rPr>
          <w:rFonts w:hint="eastAsia"/>
        </w:rPr>
        <w:t>태그</w:t>
      </w:r>
      <w:r>
        <w:rPr>
          <w:rFonts w:hint="eastAsia"/>
        </w:rPr>
        <w:t>들 전부</w:t>
      </w:r>
      <w:r w:rsidR="00454341">
        <w:rPr>
          <w:rFonts w:hint="eastAsia"/>
        </w:rPr>
        <w:t>에</w:t>
      </w:r>
      <w:r>
        <w:t xml:space="preserve"> </w:t>
      </w:r>
      <w:r>
        <w:rPr>
          <w:rFonts w:hint="eastAsia"/>
        </w:rPr>
        <w:t>서</w:t>
      </w:r>
      <w:r w:rsidR="00454341">
        <w:rPr>
          <w:rFonts w:hint="eastAsia"/>
        </w:rPr>
        <w:t>식</w:t>
      </w:r>
      <w:r>
        <w:rPr>
          <w:rFonts w:hint="eastAsia"/>
        </w:rPr>
        <w:t>이</w:t>
      </w:r>
      <w:r w:rsidR="00454341">
        <w:rPr>
          <w:rFonts w:hint="eastAsia"/>
        </w:rPr>
        <w:t xml:space="preserve"> </w:t>
      </w:r>
      <w:r>
        <w:rPr>
          <w:rFonts w:hint="eastAsia"/>
        </w:rPr>
        <w:t>부여되어야</w:t>
      </w:r>
      <w:r w:rsidR="00454341">
        <w:rPr>
          <w:rFonts w:hint="eastAsia"/>
        </w:rPr>
        <w:t xml:space="preserve"> 한다.</w:t>
      </w:r>
    </w:p>
    <w:p w14:paraId="08D66BF6" w14:textId="77777777" w:rsidR="00454341" w:rsidRPr="00022858" w:rsidRDefault="00454341" w:rsidP="008E5922"/>
    <w:p w14:paraId="437D2AE5" w14:textId="6243FCE9" w:rsidR="00454341" w:rsidRDefault="00454341" w:rsidP="008E5922">
      <w:r>
        <w:rPr>
          <w:rFonts w:hint="eastAsia"/>
        </w:rPr>
        <w:t xml:space="preserve">그런데 동일한 서식을 모든 </w:t>
      </w:r>
      <w:r>
        <w:t xml:space="preserve">td </w:t>
      </w:r>
      <w:r>
        <w:rPr>
          <w:rFonts w:hint="eastAsia"/>
        </w:rPr>
        <w:t xml:space="preserve">태그에 반복해서 입력하는 것이 </w:t>
      </w:r>
      <w:r w:rsidR="00022858">
        <w:rPr>
          <w:rFonts w:hint="eastAsia"/>
        </w:rPr>
        <w:t>불편하</w:t>
      </w:r>
      <w:r>
        <w:rPr>
          <w:rFonts w:hint="eastAsia"/>
        </w:rPr>
        <w:t>다.</w:t>
      </w:r>
    </w:p>
    <w:p w14:paraId="3AB91C18" w14:textId="1C432B1B" w:rsidR="00022858" w:rsidRDefault="00022858" w:rsidP="008E5922"/>
    <w:p w14:paraId="20EF6D5C" w14:textId="752E57EE" w:rsidR="00022858" w:rsidRDefault="00022858" w:rsidP="008E5922"/>
    <w:p w14:paraId="628DAE38" w14:textId="5E536856" w:rsidR="00DE13D3" w:rsidRDefault="00DE13D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9BB90F0" w14:textId="3FAC7A2A" w:rsidR="004001F3" w:rsidRDefault="004001F3" w:rsidP="00454341">
      <w:pPr>
        <w:pStyle w:val="2"/>
      </w:pPr>
      <w:bookmarkStart w:id="9" w:name="_Toc65945012"/>
      <w:proofErr w:type="gramStart"/>
      <w:r>
        <w:lastRenderedPageBreak/>
        <w:t>:</w:t>
      </w:r>
      <w:r>
        <w:rPr>
          <w:rFonts w:hint="eastAsia"/>
        </w:rPr>
        <w:t>nth</w:t>
      </w:r>
      <w:proofErr w:type="gramEnd"/>
      <w:r>
        <w:rPr>
          <w:rFonts w:hint="eastAsia"/>
        </w:rPr>
        <w:t>-</w:t>
      </w:r>
      <w:r>
        <w:t>child(</w:t>
      </w:r>
      <w:r w:rsidRPr="004001F3">
        <w:rPr>
          <w:i/>
        </w:rPr>
        <w:t>n</w:t>
      </w:r>
      <w:r>
        <w:t xml:space="preserve">) </w:t>
      </w:r>
      <w:r>
        <w:rPr>
          <w:rFonts w:hint="eastAsia"/>
        </w:rPr>
        <w:t>실렉터</w:t>
      </w:r>
      <w:bookmarkEnd w:id="9"/>
    </w:p>
    <w:p w14:paraId="18FB781D" w14:textId="29B79F36" w:rsidR="00A53A21" w:rsidRDefault="00A53A21" w:rsidP="00A53A21">
      <w:pPr>
        <w:pStyle w:val="3"/>
      </w:pPr>
      <w:r w:rsidRPr="006D4F1F">
        <w:t>src/main/webapp/01/table0</w:t>
      </w:r>
      <w:r>
        <w:t>7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341" w14:paraId="1AAEBF05" w14:textId="77777777" w:rsidTr="00E116E6">
        <w:tc>
          <w:tcPr>
            <w:tcW w:w="10456" w:type="dxa"/>
          </w:tcPr>
          <w:p w14:paraId="0F622A7B" w14:textId="77777777" w:rsidR="00454341" w:rsidRDefault="00454341" w:rsidP="00454341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440459AB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5F0DCAB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4E8D6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4925C1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DE3AB62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2329DF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4AE25AD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 w:rsidRPr="00454341">
              <w:rPr>
                <w:color w:val="3F7F7F"/>
                <w:highlight w:val="yellow"/>
              </w:rPr>
              <w:t>td:nth</w:t>
            </w:r>
            <w:proofErr w:type="gramEnd"/>
            <w:r w:rsidRPr="00454341">
              <w:rPr>
                <w:color w:val="3F7F7F"/>
                <w:highlight w:val="yellow"/>
              </w:rPr>
              <w:t>-child(2)</w:t>
            </w:r>
            <w:r w:rsidRPr="00454341">
              <w:rPr>
                <w:color w:val="000000"/>
                <w:highlight w:val="yellow"/>
              </w:rPr>
              <w:t xml:space="preserve"> { </w:t>
            </w:r>
            <w:r w:rsidRPr="00454341">
              <w:rPr>
                <w:color w:val="7F007F"/>
                <w:highlight w:val="yellow"/>
              </w:rPr>
              <w:t>text-align</w:t>
            </w:r>
            <w:r w:rsidRPr="00454341">
              <w:rPr>
                <w:color w:val="000000"/>
                <w:highlight w:val="yellow"/>
              </w:rPr>
              <w:t xml:space="preserve">: </w:t>
            </w:r>
            <w:r w:rsidRPr="00454341">
              <w:rPr>
                <w:color w:val="2A00E1"/>
                <w:highlight w:val="yellow"/>
              </w:rPr>
              <w:t>right</w:t>
            </w:r>
            <w:r w:rsidRPr="00454341">
              <w:rPr>
                <w:color w:val="000000"/>
                <w:highlight w:val="yellow"/>
              </w:rPr>
              <w:t>; }</w:t>
            </w:r>
          </w:p>
          <w:p w14:paraId="68C351E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829F16C" w14:textId="7777777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C1F824A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FD64AB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AFD35CF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F060C2F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60E339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DD79B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092A611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F98C1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47FB40E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B604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19E39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3D7A49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893F9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58CA6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59059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38529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CC5317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06739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8C98B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CC1EF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3CCCC3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C21AD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8C75EE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9524C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B08D5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2AC1B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560FB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A522CA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34744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5D99EA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40FDEE" w14:textId="77777777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FE050D" w14:textId="2659272F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519AEE1" w14:textId="5E9324F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D7B105" w14:textId="0556CB0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CE2F11E" w14:textId="1ECFDFD0" w:rsidR="00454341" w:rsidRDefault="00454341" w:rsidP="00387AD7"/>
    <w:p w14:paraId="27CA03FC" w14:textId="09CCFEB9" w:rsidR="00F34ED6" w:rsidRDefault="00F34ED6" w:rsidP="00F34ED6">
      <w:pPr>
        <w:pStyle w:val="3"/>
      </w:pPr>
      <w:r w:rsidRPr="00F34ED6">
        <w:lastRenderedPageBreak/>
        <w:t>http://localhost:8088/01/table07.html</w:t>
      </w:r>
    </w:p>
    <w:p w14:paraId="1BF43491" w14:textId="781253CD" w:rsidR="009C7B2D" w:rsidRDefault="004509B5" w:rsidP="00387AD7">
      <w:r>
        <w:rPr>
          <w:noProof/>
        </w:rPr>
        <w:drawing>
          <wp:inline distT="0" distB="0" distL="0" distR="0" wp14:anchorId="7225D375" wp14:editId="35EB3295">
            <wp:extent cx="5118833" cy="2913797"/>
            <wp:effectExtent l="0" t="0" r="571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6311" cy="29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8372" w14:textId="052360F2" w:rsidR="009C7B2D" w:rsidRDefault="009C7B2D" w:rsidP="00387AD7">
      <w:r>
        <w:rPr>
          <w:rFonts w:hint="eastAsia"/>
        </w:rPr>
        <w:t xml:space="preserve">두 번째 컬럼의 모든 </w:t>
      </w:r>
      <w:r>
        <w:t xml:space="preserve">td </w:t>
      </w:r>
      <w:r>
        <w:rPr>
          <w:rFonts w:hint="eastAsia"/>
        </w:rPr>
        <w:t>태그들에</w:t>
      </w:r>
      <w:r>
        <w:t xml:space="preserve">, </w:t>
      </w:r>
      <w:r>
        <w:rPr>
          <w:rFonts w:hint="eastAsia"/>
        </w:rPr>
        <w:t>오른쪽 정렬(</w:t>
      </w:r>
      <w:r w:rsidRPr="00454341">
        <w:rPr>
          <w:color w:val="7F007F"/>
          <w:highlight w:val="yellow"/>
        </w:rPr>
        <w:t>text-align</w:t>
      </w:r>
      <w:r w:rsidRPr="00454341">
        <w:rPr>
          <w:color w:val="000000"/>
          <w:highlight w:val="yellow"/>
        </w:rPr>
        <w:t xml:space="preserve">: </w:t>
      </w:r>
      <w:r w:rsidRPr="00454341">
        <w:rPr>
          <w:color w:val="2A00E1"/>
          <w:highlight w:val="yellow"/>
        </w:rPr>
        <w:t>right</w:t>
      </w:r>
      <w:r>
        <w:rPr>
          <w:rFonts w:hint="eastAsia"/>
          <w:color w:val="2A00E1"/>
        </w:rPr>
        <w:t>;</w:t>
      </w:r>
      <w:r w:rsidRPr="009C7B2D">
        <w:t>) 서</w:t>
      </w:r>
      <w:r w:rsidRPr="009C7B2D">
        <w:rPr>
          <w:rFonts w:hint="eastAsia"/>
        </w:rPr>
        <w:t>식이 적용되었다.</w:t>
      </w:r>
    </w:p>
    <w:p w14:paraId="02B5458C" w14:textId="76C3A711" w:rsidR="00454341" w:rsidRDefault="00454341" w:rsidP="00387AD7">
      <w:r>
        <w:rPr>
          <w:rFonts w:hint="eastAsia"/>
        </w:rPr>
        <w:t>여러 태그에 동일한 서식을 입력해야 한다면,</w:t>
      </w:r>
      <w:r>
        <w:t xml:space="preserve"> 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 xml:space="preserve">태그에서 서식을 </w:t>
      </w:r>
      <w:r w:rsidR="00BE3B0B">
        <w:rPr>
          <w:rFonts w:hint="eastAsia"/>
        </w:rPr>
        <w:t>정의</w:t>
      </w:r>
      <w:r>
        <w:rPr>
          <w:rFonts w:hint="eastAsia"/>
        </w:rPr>
        <w:t>하는 것이 훨씬 편하다.</w:t>
      </w:r>
    </w:p>
    <w:p w14:paraId="4AED2399" w14:textId="77777777" w:rsidR="009C7B2D" w:rsidRDefault="009C7B2D" w:rsidP="00387AD7"/>
    <w:p w14:paraId="3BD5589D" w14:textId="77777777" w:rsidR="00454341" w:rsidRPr="00BE3B0B" w:rsidRDefault="00454341" w:rsidP="00387AD7"/>
    <w:p w14:paraId="72C570A7" w14:textId="1872A4CE" w:rsidR="007E4EA2" w:rsidRDefault="003A0B4F" w:rsidP="007E4EA2">
      <w:pPr>
        <w:pStyle w:val="3"/>
      </w:pPr>
      <w:proofErr w:type="gramStart"/>
      <w:r>
        <w:t>:</w:t>
      </w:r>
      <w:r>
        <w:rPr>
          <w:rFonts w:hint="eastAsia"/>
        </w:rPr>
        <w:t>nth</w:t>
      </w:r>
      <w:proofErr w:type="gramEnd"/>
      <w:r>
        <w:rPr>
          <w:rFonts w:hint="eastAsia"/>
        </w:rPr>
        <w:t>-child(</w:t>
      </w:r>
      <w:r w:rsidRPr="003A0B4F">
        <w:rPr>
          <w:rFonts w:hint="eastAsia"/>
          <w:i/>
        </w:rPr>
        <w:t>n</w:t>
      </w:r>
      <w:r>
        <w:rPr>
          <w:rFonts w:hint="eastAsia"/>
        </w:rPr>
        <w:t>)</w:t>
      </w:r>
      <w:r w:rsidR="009C7B2D">
        <w:t xml:space="preserve"> </w:t>
      </w:r>
      <w:r w:rsidR="009C7B2D">
        <w:rPr>
          <w:rFonts w:hint="eastAsia"/>
        </w:rPr>
        <w:t>실렉터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3B0B" w:rsidRPr="00BE3B0B" w14:paraId="753AD889" w14:textId="77777777" w:rsidTr="00BE3B0B">
        <w:tc>
          <w:tcPr>
            <w:tcW w:w="10456" w:type="dxa"/>
          </w:tcPr>
          <w:p w14:paraId="6A4BB3BA" w14:textId="7925646C" w:rsidR="00BE3B0B" w:rsidRPr="00BE3B0B" w:rsidRDefault="00BE3B0B" w:rsidP="00BE3B0B">
            <w:pPr>
              <w:rPr>
                <w:rFonts w:ascii="굴림체" w:eastAsia="굴림체" w:hAnsi="굴림체"/>
              </w:rPr>
            </w:pPr>
            <w:r w:rsidRPr="00BE3B0B">
              <w:rPr>
                <w:rFonts w:ascii="굴림체" w:eastAsia="굴림체" w:hAnsi="굴림체"/>
                <w:color w:val="3F7F7F"/>
                <w:highlight w:val="yellow"/>
              </w:rPr>
              <w:t>td:nth-child(2)</w:t>
            </w:r>
            <w:r w:rsidRPr="00BE3B0B">
              <w:rPr>
                <w:rFonts w:ascii="굴림체" w:eastAsia="굴림체" w:hAnsi="굴림체"/>
                <w:color w:val="000000"/>
              </w:rPr>
              <w:t xml:space="preserve"> { </w:t>
            </w:r>
            <w:r w:rsidRPr="00BE3B0B">
              <w:rPr>
                <w:rFonts w:ascii="굴림체" w:eastAsia="굴림체" w:hAnsi="굴림체"/>
                <w:color w:val="7F007F"/>
              </w:rPr>
              <w:t>text-align</w:t>
            </w:r>
            <w:r w:rsidRPr="00BE3B0B">
              <w:rPr>
                <w:rFonts w:ascii="굴림체" w:eastAsia="굴림체" w:hAnsi="굴림체"/>
                <w:color w:val="000000"/>
              </w:rPr>
              <w:t xml:space="preserve">: </w:t>
            </w:r>
            <w:r w:rsidRPr="00BE3B0B">
              <w:rPr>
                <w:rFonts w:ascii="굴림체" w:eastAsia="굴림체" w:hAnsi="굴림체"/>
                <w:color w:val="2A00E1"/>
              </w:rPr>
              <w:t>right</w:t>
            </w:r>
            <w:r w:rsidRPr="00BE3B0B">
              <w:rPr>
                <w:rFonts w:ascii="굴림체" w:eastAsia="굴림체" w:hAnsi="굴림체"/>
                <w:color w:val="000000"/>
              </w:rPr>
              <w:t>; }</w:t>
            </w:r>
          </w:p>
        </w:tc>
      </w:tr>
    </w:tbl>
    <w:p w14:paraId="7C1A932F" w14:textId="68993C26" w:rsidR="00454341" w:rsidRDefault="00454341" w:rsidP="008E5922">
      <w:r>
        <w:t>td</w:t>
      </w:r>
      <w:proofErr w:type="gramStart"/>
      <w:r>
        <w:t>:</w:t>
      </w:r>
      <w:r>
        <w:rPr>
          <w:rFonts w:hint="eastAsia"/>
        </w:rPr>
        <w:t>nth</w:t>
      </w:r>
      <w:proofErr w:type="gramEnd"/>
      <w:r>
        <w:rPr>
          <w:rFonts w:hint="eastAsia"/>
        </w:rPr>
        <w:t>-child(2)</w:t>
      </w:r>
      <w:r w:rsidR="00BE3B0B">
        <w:t xml:space="preserve"> </w:t>
      </w:r>
      <w:r w:rsidR="00BE3B0B">
        <w:rPr>
          <w:rFonts w:hint="eastAsia"/>
        </w:rPr>
        <w:t xml:space="preserve">부분은 </w:t>
      </w:r>
      <w:r>
        <w:rPr>
          <w:rFonts w:hint="eastAsia"/>
        </w:rPr>
        <w:t>서식을 적용할 태그를 지정</w:t>
      </w:r>
      <w:r w:rsidR="00BE3B0B">
        <w:rPr>
          <w:rFonts w:hint="eastAsia"/>
        </w:rPr>
        <w:t xml:space="preserve">하는 </w:t>
      </w:r>
      <w:r w:rsidR="00BE3B0B">
        <w:t xml:space="preserve">CSS </w:t>
      </w:r>
      <w:r w:rsidR="00BE3B0B">
        <w:rPr>
          <w:rFonts w:hint="eastAsia"/>
        </w:rPr>
        <w:t>실렉터이다.</w:t>
      </w:r>
    </w:p>
    <w:p w14:paraId="71F3C24E" w14:textId="77777777" w:rsidR="007E4EA2" w:rsidRDefault="007E4EA2" w:rsidP="008E5922"/>
    <w:p w14:paraId="23714572" w14:textId="42FEDF46" w:rsidR="007E4EA2" w:rsidRDefault="00CC0BFA" w:rsidP="008E5922">
      <w:r>
        <w:rPr>
          <w:rFonts w:hint="eastAsia"/>
        </w:rPr>
        <w:t>CSS 실렉터</w:t>
      </w:r>
      <w:r w:rsidR="007E4EA2">
        <w:t xml:space="preserve"> </w:t>
      </w:r>
      <w:r w:rsidR="007E4EA2">
        <w:rPr>
          <w:rFonts w:hint="eastAsia"/>
        </w:rPr>
        <w:t xml:space="preserve">부분이 그냥 </w:t>
      </w:r>
      <w:r w:rsidR="007E4EA2">
        <w:t xml:space="preserve">td </w:t>
      </w:r>
      <w:r w:rsidR="007E4EA2">
        <w:rPr>
          <w:rFonts w:hint="eastAsia"/>
        </w:rPr>
        <w:t>이면,</w:t>
      </w:r>
      <w:r w:rsidR="007E4EA2">
        <w:t xml:space="preserve"> </w:t>
      </w:r>
      <w:r w:rsidR="007E4EA2">
        <w:rPr>
          <w:rFonts w:hint="eastAsia"/>
        </w:rPr>
        <w:t xml:space="preserve">현재 </w:t>
      </w:r>
      <w:r w:rsidR="007E4EA2">
        <w:t xml:space="preserve">HTML </w:t>
      </w:r>
      <w:r w:rsidR="007E4EA2">
        <w:rPr>
          <w:rFonts w:hint="eastAsia"/>
        </w:rPr>
        <w:t xml:space="preserve">문서의 모든 </w:t>
      </w:r>
      <w:r w:rsidR="007E4EA2">
        <w:t xml:space="preserve">td </w:t>
      </w:r>
      <w:r w:rsidR="009C7B2D">
        <w:rPr>
          <w:rFonts w:hint="eastAsia"/>
        </w:rPr>
        <w:t>태그들을 지정한다.</w:t>
      </w:r>
    </w:p>
    <w:p w14:paraId="39864E17" w14:textId="77777777" w:rsidR="009C7B2D" w:rsidRDefault="009C7B2D" w:rsidP="008E5922"/>
    <w:p w14:paraId="29B87D72" w14:textId="46CCCAA1" w:rsidR="009C7B2D" w:rsidRDefault="00CC0BFA" w:rsidP="008E5922">
      <w:r>
        <w:t>CSS 실렉터</w:t>
      </w:r>
      <w:r w:rsidR="007E4EA2">
        <w:t xml:space="preserve"> </w:t>
      </w:r>
      <w:r w:rsidR="007E4EA2">
        <w:rPr>
          <w:rFonts w:hint="eastAsia"/>
        </w:rPr>
        <w:t>부분이 td</w:t>
      </w:r>
      <w:proofErr w:type="gramStart"/>
      <w:r w:rsidR="007E4EA2">
        <w:rPr>
          <w:rFonts w:hint="eastAsia"/>
        </w:rPr>
        <w:t>:nth</w:t>
      </w:r>
      <w:proofErr w:type="gramEnd"/>
      <w:r w:rsidR="007E4EA2">
        <w:rPr>
          <w:rFonts w:hint="eastAsia"/>
        </w:rPr>
        <w:t>-child(2)</w:t>
      </w:r>
      <w:r w:rsidR="007E4EA2">
        <w:t xml:space="preserve"> </w:t>
      </w:r>
      <w:r w:rsidR="007E4EA2">
        <w:rPr>
          <w:rFonts w:hint="eastAsia"/>
        </w:rPr>
        <w:t>이면,</w:t>
      </w:r>
      <w:r w:rsidR="007E4EA2">
        <w:t xml:space="preserve"> </w:t>
      </w:r>
      <w:r w:rsidR="00454341">
        <w:rPr>
          <w:rFonts w:hint="eastAsia"/>
        </w:rPr>
        <w:t xml:space="preserve">현재 </w:t>
      </w:r>
      <w:r w:rsidR="00454341">
        <w:t xml:space="preserve">HTML </w:t>
      </w:r>
      <w:r w:rsidR="00454341">
        <w:rPr>
          <w:rFonts w:hint="eastAsia"/>
        </w:rPr>
        <w:t xml:space="preserve">문서의 모든 </w:t>
      </w:r>
      <w:r w:rsidR="00454341">
        <w:t xml:space="preserve">td </w:t>
      </w:r>
      <w:r w:rsidR="00454341">
        <w:rPr>
          <w:rFonts w:hint="eastAsia"/>
        </w:rPr>
        <w:t>태그들 중에서</w:t>
      </w:r>
      <w:r w:rsidR="009C7B2D">
        <w:rPr>
          <w:rFonts w:hint="eastAsia"/>
        </w:rPr>
        <w:t>,</w:t>
      </w:r>
    </w:p>
    <w:p w14:paraId="275AC079" w14:textId="23C4A436" w:rsidR="009C7B2D" w:rsidRDefault="009C7B2D" w:rsidP="008E5922">
      <w:r>
        <w:rPr>
          <w:rFonts w:hint="eastAsia"/>
        </w:rPr>
        <w:t>부모</w:t>
      </w:r>
      <w:r>
        <w:t xml:space="preserve"> </w:t>
      </w:r>
      <w:r>
        <w:rPr>
          <w:rFonts w:hint="eastAsia"/>
        </w:rPr>
        <w:t>태그로부터</w:t>
      </w:r>
      <w:r w:rsidR="00454341">
        <w:rPr>
          <w:rFonts w:hint="eastAsia"/>
        </w:rPr>
        <w:t xml:space="preserve"> 두번째 자식에 해당하는 </w:t>
      </w:r>
      <w:r w:rsidR="00454341">
        <w:t xml:space="preserve">td </w:t>
      </w:r>
      <w:r w:rsidR="00454341">
        <w:rPr>
          <w:rFonts w:hint="eastAsia"/>
        </w:rPr>
        <w:t>태그들</w:t>
      </w:r>
      <w:r>
        <w:rPr>
          <w:rFonts w:hint="eastAsia"/>
        </w:rPr>
        <w:t>을 지정한다.</w:t>
      </w:r>
    </w:p>
    <w:p w14:paraId="4371650D" w14:textId="3A2B8019" w:rsidR="00454341" w:rsidRDefault="00454341" w:rsidP="008E5922">
      <w:r>
        <w:t xml:space="preserve">tr </w:t>
      </w:r>
      <w:r>
        <w:rPr>
          <w:rFonts w:hint="eastAsia"/>
        </w:rPr>
        <w:t xml:space="preserve">태그 안에 </w:t>
      </w:r>
      <w:r>
        <w:t xml:space="preserve">td </w:t>
      </w:r>
      <w:r>
        <w:rPr>
          <w:rFonts w:hint="eastAsia"/>
        </w:rPr>
        <w:t>태그가 들어있으므로,</w:t>
      </w:r>
      <w:r>
        <w:t xml:space="preserve"> tr </w:t>
      </w:r>
      <w:r>
        <w:rPr>
          <w:rFonts w:hint="eastAsia"/>
        </w:rPr>
        <w:t>태그가 부모(</w:t>
      </w:r>
      <w:r>
        <w:t xml:space="preserve">parent) </w:t>
      </w:r>
      <w:r>
        <w:rPr>
          <w:rFonts w:hint="eastAsia"/>
        </w:rPr>
        <w:t>태그이고,</w:t>
      </w:r>
      <w:r>
        <w:t xml:space="preserve"> td </w:t>
      </w:r>
      <w:r>
        <w:rPr>
          <w:rFonts w:hint="eastAsia"/>
        </w:rPr>
        <w:t>태그는 자식(</w:t>
      </w:r>
      <w:r>
        <w:t xml:space="preserve">child) </w:t>
      </w:r>
      <w:r>
        <w:rPr>
          <w:rFonts w:hint="eastAsia"/>
        </w:rPr>
        <w:t>태그이다.</w:t>
      </w:r>
    </w:p>
    <w:p w14:paraId="31DE2476" w14:textId="6FF90865" w:rsidR="007D297C" w:rsidRDefault="007D297C" w:rsidP="008E592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97C" w14:paraId="121F0D50" w14:textId="77777777" w:rsidTr="007D297C">
        <w:tc>
          <w:tcPr>
            <w:tcW w:w="10456" w:type="dxa"/>
          </w:tcPr>
          <w:p w14:paraId="5F977E12" w14:textId="77777777" w:rsidR="007D297C" w:rsidRDefault="007D297C" w:rsidP="007D297C">
            <w:pPr>
              <w:pStyle w:val="aa"/>
            </w:pPr>
            <w:r>
              <w:t>&lt;</w:t>
            </w:r>
            <w:r>
              <w:rPr>
                <w:rFonts w:hint="eastAsia"/>
              </w:rPr>
              <w:t>tr&gt;</w:t>
            </w:r>
          </w:p>
          <w:p w14:paraId="51CC6C3A" w14:textId="686529A7" w:rsidR="007D297C" w:rsidRDefault="007D297C" w:rsidP="007D297C">
            <w:pPr>
              <w:pStyle w:val="aa"/>
            </w:pPr>
            <w:r>
              <w:t xml:space="preserve">   &lt;td&gt;</w:t>
            </w:r>
            <w:proofErr w:type="gramStart"/>
            <w:r>
              <w:t>....&lt;</w:t>
            </w:r>
            <w:proofErr w:type="gramEnd"/>
            <w:r>
              <w:t xml:space="preserve">/td&gt;            </w:t>
            </w:r>
            <w:r w:rsidRPr="007D297C">
              <w:rPr>
                <w:color w:val="0000FF"/>
              </w:rPr>
              <w:t>td:nth-child(1)</w:t>
            </w:r>
          </w:p>
          <w:p w14:paraId="2A60D84B" w14:textId="2299EF3F" w:rsidR="007D297C" w:rsidRDefault="007D297C" w:rsidP="007D297C">
            <w:pPr>
              <w:pStyle w:val="aa"/>
            </w:pPr>
            <w:r>
              <w:t xml:space="preserve">   &lt;td&gt;</w:t>
            </w:r>
            <w:proofErr w:type="gramStart"/>
            <w:r>
              <w:t>....&lt;</w:t>
            </w:r>
            <w:proofErr w:type="gramEnd"/>
            <w:r>
              <w:t xml:space="preserve">/td&gt;            </w:t>
            </w:r>
            <w:r w:rsidRPr="007D297C">
              <w:rPr>
                <w:color w:val="0000FF"/>
              </w:rPr>
              <w:t>td:nth-child(2)</w:t>
            </w:r>
          </w:p>
          <w:p w14:paraId="60568C50" w14:textId="766BE984" w:rsidR="007D297C" w:rsidRDefault="007D297C" w:rsidP="007D297C">
            <w:pPr>
              <w:pStyle w:val="aa"/>
            </w:pPr>
            <w:r>
              <w:t xml:space="preserve">   &lt;td&gt;</w:t>
            </w:r>
            <w:proofErr w:type="gramStart"/>
            <w:r>
              <w:t>....&lt;</w:t>
            </w:r>
            <w:proofErr w:type="gramEnd"/>
            <w:r>
              <w:t xml:space="preserve">/td&gt;            </w:t>
            </w:r>
            <w:r w:rsidRPr="007D297C">
              <w:rPr>
                <w:color w:val="0000FF"/>
              </w:rPr>
              <w:t>td:nth-child(3)</w:t>
            </w:r>
            <w:r>
              <w:t xml:space="preserve"> </w:t>
            </w:r>
          </w:p>
          <w:p w14:paraId="4F432B53" w14:textId="77777777" w:rsidR="007D297C" w:rsidRDefault="007D297C" w:rsidP="007D297C">
            <w:pPr>
              <w:pStyle w:val="aa"/>
            </w:pPr>
            <w:r>
              <w:t>&lt;/tr&gt;</w:t>
            </w:r>
          </w:p>
          <w:p w14:paraId="5FE9DEE6" w14:textId="77777777" w:rsidR="007D297C" w:rsidRDefault="007D297C" w:rsidP="007D297C">
            <w:pPr>
              <w:pStyle w:val="aa"/>
            </w:pPr>
            <w:r>
              <w:t>&lt;</w:t>
            </w:r>
            <w:r>
              <w:rPr>
                <w:rFonts w:hint="eastAsia"/>
              </w:rPr>
              <w:t>tr&gt;</w:t>
            </w:r>
          </w:p>
          <w:p w14:paraId="2A18F453" w14:textId="77777777" w:rsidR="007D297C" w:rsidRDefault="007D297C" w:rsidP="007D297C">
            <w:pPr>
              <w:pStyle w:val="aa"/>
            </w:pPr>
            <w:r>
              <w:t xml:space="preserve">   &lt;td&gt;</w:t>
            </w:r>
            <w:proofErr w:type="gramStart"/>
            <w:r>
              <w:t>....&lt;</w:t>
            </w:r>
            <w:proofErr w:type="gramEnd"/>
            <w:r>
              <w:t xml:space="preserve">/td&gt;            </w:t>
            </w:r>
            <w:r w:rsidRPr="007D297C">
              <w:rPr>
                <w:color w:val="0000FF"/>
              </w:rPr>
              <w:t>td:nth-child(1)</w:t>
            </w:r>
          </w:p>
          <w:p w14:paraId="1A61D4AB" w14:textId="77777777" w:rsidR="007D297C" w:rsidRDefault="007D297C" w:rsidP="007D297C">
            <w:pPr>
              <w:pStyle w:val="aa"/>
            </w:pPr>
            <w:r>
              <w:t xml:space="preserve">   &lt;td&gt;</w:t>
            </w:r>
            <w:proofErr w:type="gramStart"/>
            <w:r>
              <w:t>....&lt;</w:t>
            </w:r>
            <w:proofErr w:type="gramEnd"/>
            <w:r>
              <w:t xml:space="preserve">/td&gt;            </w:t>
            </w:r>
            <w:r w:rsidRPr="007D297C">
              <w:rPr>
                <w:color w:val="0000FF"/>
              </w:rPr>
              <w:t>td:nth-child(2)</w:t>
            </w:r>
          </w:p>
          <w:p w14:paraId="362866A9" w14:textId="77777777" w:rsidR="007D297C" w:rsidRDefault="007D297C" w:rsidP="007D297C">
            <w:pPr>
              <w:pStyle w:val="aa"/>
            </w:pPr>
            <w:r>
              <w:t xml:space="preserve">   &lt;td&gt;</w:t>
            </w:r>
            <w:proofErr w:type="gramStart"/>
            <w:r>
              <w:t>....&lt;</w:t>
            </w:r>
            <w:proofErr w:type="gramEnd"/>
            <w:r>
              <w:t xml:space="preserve">/td&gt;            </w:t>
            </w:r>
            <w:r w:rsidRPr="007D297C">
              <w:rPr>
                <w:color w:val="0000FF"/>
              </w:rPr>
              <w:t>td:nth-child(3)</w:t>
            </w:r>
            <w:r>
              <w:t xml:space="preserve"> </w:t>
            </w:r>
          </w:p>
          <w:p w14:paraId="46F72042" w14:textId="77777777" w:rsidR="007D297C" w:rsidRDefault="007D297C" w:rsidP="007D297C">
            <w:pPr>
              <w:pStyle w:val="aa"/>
            </w:pPr>
            <w:r>
              <w:t>&lt;/tr&gt;</w:t>
            </w:r>
          </w:p>
          <w:p w14:paraId="7988D9F9" w14:textId="3F13CEB3" w:rsidR="007D297C" w:rsidRDefault="007D297C" w:rsidP="007D297C">
            <w:pPr>
              <w:pStyle w:val="aa"/>
            </w:pPr>
          </w:p>
        </w:tc>
      </w:tr>
    </w:tbl>
    <w:p w14:paraId="5444CFD5" w14:textId="65B81BD7" w:rsidR="00662246" w:rsidRDefault="00662246" w:rsidP="008E5922"/>
    <w:p w14:paraId="631105F5" w14:textId="77777777" w:rsidR="007D297C" w:rsidRDefault="007D297C" w:rsidP="008E5922"/>
    <w:p w14:paraId="517170D6" w14:textId="11292FC1" w:rsidR="009C7B2D" w:rsidRDefault="009C7B2D" w:rsidP="008E5922"/>
    <w:p w14:paraId="7419CAA3" w14:textId="72F747E8" w:rsidR="009C7B2D" w:rsidRDefault="009C7B2D" w:rsidP="009C7B2D">
      <w:pPr>
        <w:pStyle w:val="3"/>
      </w:pPr>
      <w:r>
        <w:rPr>
          <w:rFonts w:hint="eastAsia"/>
        </w:rPr>
        <w:t>실습</w:t>
      </w:r>
    </w:p>
    <w:p w14:paraId="0C652299" w14:textId="6FFA015E" w:rsidR="009C7B2D" w:rsidRDefault="009C7B2D" w:rsidP="009C7B2D">
      <w:r>
        <w:rPr>
          <w:rFonts w:hint="eastAsia"/>
        </w:rPr>
        <w:t xml:space="preserve">위 표에서 첫째 컬럼의 모든 </w:t>
      </w:r>
      <w:r>
        <w:t xml:space="preserve">td </w:t>
      </w:r>
      <w:r>
        <w:rPr>
          <w:rFonts w:hint="eastAsia"/>
        </w:rPr>
        <w:t>태그들에 가운데 정렬 서식을 적용하라.</w:t>
      </w:r>
    </w:p>
    <w:p w14:paraId="65136EEE" w14:textId="2D23F15D" w:rsidR="009C7B2D" w:rsidRDefault="009C7B2D" w:rsidP="009C7B2D">
      <w:r>
        <w:rPr>
          <w:rFonts w:hint="eastAsia"/>
        </w:rPr>
        <w:t>힌트:</w:t>
      </w:r>
      <w:r>
        <w:t xml:space="preserve"> text-aligh </w:t>
      </w:r>
      <w:r>
        <w:rPr>
          <w:rFonts w:hint="eastAsia"/>
        </w:rPr>
        <w:t>서식의 값에 left, center, right</w:t>
      </w:r>
      <w:r>
        <w:t xml:space="preserve"> </w:t>
      </w:r>
      <w:r>
        <w:rPr>
          <w:rFonts w:hint="eastAsia"/>
        </w:rPr>
        <w:t>중의 하나를 줄 수 있다.</w:t>
      </w:r>
    </w:p>
    <w:p w14:paraId="7292C485" w14:textId="5286D88A" w:rsidR="009C7B2D" w:rsidRDefault="009C7B2D" w:rsidP="009C7B2D"/>
    <w:p w14:paraId="1A2E17F4" w14:textId="77777777" w:rsidR="009C7B2D" w:rsidRDefault="009C7B2D" w:rsidP="009C7B2D"/>
    <w:p w14:paraId="6A57091E" w14:textId="07E2B0AC" w:rsidR="009C7B2D" w:rsidRDefault="009C7B2D" w:rsidP="009C7B2D"/>
    <w:p w14:paraId="1EA07E45" w14:textId="77777777" w:rsidR="009C7B2D" w:rsidRPr="009C7B2D" w:rsidRDefault="009C7B2D" w:rsidP="009C7B2D"/>
    <w:p w14:paraId="1A2A8670" w14:textId="0E0C2A15" w:rsidR="007E4EA2" w:rsidRDefault="007E4EA2" w:rsidP="008E5922"/>
    <w:p w14:paraId="474A5EB0" w14:textId="77777777" w:rsidR="008E5922" w:rsidRDefault="008E5922" w:rsidP="008E5922"/>
    <w:p w14:paraId="4CF15CE9" w14:textId="77777777" w:rsidR="008E5922" w:rsidRDefault="008E5922" w:rsidP="008E5922"/>
    <w:p w14:paraId="52E1EDFF" w14:textId="77777777" w:rsidR="00662246" w:rsidRDefault="00662246" w:rsidP="008E5922">
      <w:pPr>
        <w:rPr>
          <w:bCs/>
        </w:rPr>
      </w:pPr>
      <w:r>
        <w:br w:type="page"/>
      </w:r>
    </w:p>
    <w:p w14:paraId="5DD60B50" w14:textId="76C73BC1" w:rsidR="004B17FE" w:rsidRDefault="004B17FE" w:rsidP="004B17FE">
      <w:pPr>
        <w:pStyle w:val="3"/>
      </w:pPr>
      <w:r w:rsidRPr="006D4F1F">
        <w:lastRenderedPageBreak/>
        <w:t>src/main/webapp/01/table0</w:t>
      </w:r>
      <w:r>
        <w:t>8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2246" w14:paraId="21FFB458" w14:textId="77777777" w:rsidTr="00E116E6">
        <w:tc>
          <w:tcPr>
            <w:tcW w:w="10456" w:type="dxa"/>
          </w:tcPr>
          <w:p w14:paraId="033DC7B3" w14:textId="77777777" w:rsidR="00662246" w:rsidRDefault="00662246" w:rsidP="00662246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7422C0A4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44550A2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334DC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53B15D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6C2D24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B0A6F9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3A69019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 w:rsidRPr="007E4EA2">
              <w:rPr>
                <w:color w:val="7F007F"/>
                <w:highlight w:val="yellow"/>
              </w:rPr>
              <w:t>width</w:t>
            </w:r>
            <w:r w:rsidRPr="007E4EA2">
              <w:rPr>
                <w:color w:val="000000"/>
                <w:highlight w:val="yellow"/>
              </w:rPr>
              <w:t xml:space="preserve">: </w:t>
            </w:r>
            <w:r w:rsidRPr="007E4EA2">
              <w:rPr>
                <w:color w:val="2A00E1"/>
                <w:highlight w:val="yellow"/>
              </w:rPr>
              <w:t>150px</w:t>
            </w:r>
            <w:r w:rsidRPr="007E4EA2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696E43E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 w:rsidRPr="007E4EA2">
              <w:rPr>
                <w:color w:val="7F007F"/>
                <w:highlight w:val="yellow"/>
              </w:rPr>
              <w:t>width</w:t>
            </w:r>
            <w:r w:rsidRPr="007E4EA2">
              <w:rPr>
                <w:color w:val="000000"/>
                <w:highlight w:val="yellow"/>
              </w:rPr>
              <w:t xml:space="preserve">: </w:t>
            </w:r>
            <w:r w:rsidRPr="007E4EA2">
              <w:rPr>
                <w:color w:val="2A00E1"/>
                <w:highlight w:val="yellow"/>
              </w:rPr>
              <w:t>80px</w:t>
            </w:r>
            <w:r w:rsidRPr="007E4EA2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4631185E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480A13E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5B6B239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CE0015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8A0F94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288880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D7C0B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0951E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98A6F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4A68F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A887C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6E50F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24BB8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3AA21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698FB2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A67B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2ADA3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012812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6B2311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2D0591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3B3C9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90D13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B7DD3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AE487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1EF42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88ED07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FA319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4D0DB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136D6E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75A1A4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E353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3C2D4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893538" w14:textId="77777777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7D4264" w14:textId="0013D96F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1A301E5" w14:textId="338F09F1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58C86D5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E807B1B" w14:textId="13A3854E" w:rsidR="00662246" w:rsidRDefault="00662246" w:rsidP="00662246">
            <w:pPr>
              <w:pStyle w:val="aa"/>
            </w:pPr>
          </w:p>
        </w:tc>
      </w:tr>
    </w:tbl>
    <w:p w14:paraId="2377F3CA" w14:textId="79E14A07" w:rsidR="00662246" w:rsidRDefault="00662246" w:rsidP="008E5922"/>
    <w:p w14:paraId="1B1D6EA6" w14:textId="5EAF90F2" w:rsidR="00662246" w:rsidRDefault="00662246" w:rsidP="008E5922"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 xml:space="preserve">서식도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 정의하였다.</w:t>
      </w:r>
    </w:p>
    <w:p w14:paraId="4AA7004C" w14:textId="50283ADA" w:rsidR="00662246" w:rsidRDefault="00662246" w:rsidP="008E5922">
      <w:r>
        <w:rPr>
          <w:rFonts w:hint="eastAsia"/>
        </w:rPr>
        <w:t xml:space="preserve">이렇게 가급적 서식 지정은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태그에서 정의하는 편이 바람직하다.</w:t>
      </w:r>
    </w:p>
    <w:p w14:paraId="67EB7D06" w14:textId="454A6504" w:rsidR="00662246" w:rsidRDefault="00662246" w:rsidP="008E5922"/>
    <w:p w14:paraId="521216CE" w14:textId="0A3369E1" w:rsidR="004D5CE5" w:rsidRDefault="004D5CE5" w:rsidP="004D5CE5">
      <w:pPr>
        <w:pStyle w:val="3"/>
      </w:pPr>
      <w:r w:rsidRPr="004D5CE5">
        <w:lastRenderedPageBreak/>
        <w:t>http://localhost:8088/01/table08.html</w:t>
      </w:r>
    </w:p>
    <w:p w14:paraId="78D3C3F1" w14:textId="2167B535" w:rsidR="008E5922" w:rsidRDefault="004D5CE5" w:rsidP="00387AD7">
      <w:r>
        <w:rPr>
          <w:noProof/>
        </w:rPr>
        <w:drawing>
          <wp:inline distT="0" distB="0" distL="0" distR="0" wp14:anchorId="229F6ECC" wp14:editId="4B9C77C7">
            <wp:extent cx="4879076" cy="2777320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951" cy="27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111" w14:textId="4CABDE97" w:rsidR="008E5922" w:rsidRDefault="008E5922" w:rsidP="00387AD7"/>
    <w:p w14:paraId="788723C3" w14:textId="7373F908" w:rsidR="004D5CE5" w:rsidRDefault="004D5CE5" w:rsidP="00387AD7"/>
    <w:p w14:paraId="43259839" w14:textId="77777777" w:rsidR="004D5CE5" w:rsidRDefault="004D5CE5" w:rsidP="00387AD7"/>
    <w:p w14:paraId="5A1FDE81" w14:textId="77777777" w:rsidR="00662246" w:rsidRDefault="00662246">
      <w:pPr>
        <w:widowControl/>
        <w:wordWrap/>
        <w:autoSpaceDE/>
        <w:autoSpaceDN/>
        <w:spacing w:after="200" w:line="276" w:lineRule="auto"/>
        <w:jc w:val="both"/>
        <w:rPr>
          <w:rFonts w:ascii="굴림체" w:eastAsia="굴림체" w:cs="굴림체"/>
          <w:bCs/>
          <w:kern w:val="0"/>
        </w:rPr>
      </w:pPr>
      <w:r>
        <w:br w:type="page"/>
      </w:r>
    </w:p>
    <w:p w14:paraId="581AE11B" w14:textId="3D6D5773" w:rsidR="004001F3" w:rsidRDefault="004001F3" w:rsidP="00662246">
      <w:pPr>
        <w:pStyle w:val="2"/>
      </w:pPr>
      <w:bookmarkStart w:id="10" w:name="_Toc65945013"/>
      <w:r>
        <w:lastRenderedPageBreak/>
        <w:t xml:space="preserve">color, background-color, font-weight </w:t>
      </w:r>
      <w:r>
        <w:rPr>
          <w:rFonts w:hint="eastAsia"/>
        </w:rPr>
        <w:t>서식</w:t>
      </w:r>
      <w:bookmarkEnd w:id="10"/>
    </w:p>
    <w:p w14:paraId="64A5B5BE" w14:textId="52C89847" w:rsidR="00E23F3F" w:rsidRDefault="00E23F3F" w:rsidP="00E23F3F">
      <w:pPr>
        <w:pStyle w:val="3"/>
      </w:pPr>
      <w:r w:rsidRPr="006D4F1F">
        <w:t>src/main/webapp/01/table0</w:t>
      </w:r>
      <w:r>
        <w:t>9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2246" w14:paraId="41329997" w14:textId="77777777" w:rsidTr="00E116E6">
        <w:tc>
          <w:tcPr>
            <w:tcW w:w="10456" w:type="dxa"/>
          </w:tcPr>
          <w:p w14:paraId="69134DB2" w14:textId="77777777" w:rsidR="00662246" w:rsidRDefault="00662246" w:rsidP="00662246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24989B9A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D96390B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717032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8E0FD2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A5CC96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4A6BD5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7BBAC5C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4741C027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40756AD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38F94D0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64CD4F0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C91F24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074CC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1194BB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7B0BE5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 w:rsidRPr="00FD46C7">
              <w:rPr>
                <w:highlight w:val="yellow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840432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A1A7E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8B2925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A6175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DAFDE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4AC2A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1A9507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D3F9E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26A38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5D3E81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338C1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92352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0E217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26953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3747A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C4C85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471A1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C16FD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ECC335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0986E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88D35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20637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954C5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99E533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EC166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3EAAE2" w14:textId="77777777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87F23A" w14:textId="5B6C5D28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090DD11" w14:textId="1A6BB192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07D76BE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0F3B9FB" w14:textId="77777777" w:rsidR="00662246" w:rsidRDefault="00662246" w:rsidP="00662246">
            <w:pPr>
              <w:pStyle w:val="aa"/>
            </w:pPr>
          </w:p>
        </w:tc>
      </w:tr>
    </w:tbl>
    <w:p w14:paraId="59F6BE7E" w14:textId="673AE995" w:rsidR="00662246" w:rsidRDefault="00662246" w:rsidP="00387AD7"/>
    <w:p w14:paraId="78413F3F" w14:textId="0A6EF2D9" w:rsidR="00662246" w:rsidRDefault="00662246" w:rsidP="00387AD7">
      <w:r>
        <w:rPr>
          <w:rFonts w:hint="eastAsia"/>
        </w:rPr>
        <w:t xml:space="preserve">첫행의 </w:t>
      </w:r>
      <w:r>
        <w:t xml:space="preserve">td </w:t>
      </w:r>
      <w:r>
        <w:rPr>
          <w:rFonts w:hint="eastAsia"/>
        </w:rPr>
        <w:t>태그들에 서식을 정의하였다.</w:t>
      </w:r>
    </w:p>
    <w:p w14:paraId="26118D85" w14:textId="2DD033CE" w:rsidR="007E4EA2" w:rsidRDefault="007E4EA2" w:rsidP="00387AD7"/>
    <w:p w14:paraId="27601EA2" w14:textId="6900B61E" w:rsidR="00C82651" w:rsidRDefault="00C82651" w:rsidP="00C82651">
      <w:pPr>
        <w:pStyle w:val="3"/>
      </w:pPr>
      <w:r w:rsidRPr="00C82651">
        <w:lastRenderedPageBreak/>
        <w:t>http://localhost:8088/01/table09.html</w:t>
      </w:r>
    </w:p>
    <w:p w14:paraId="5D8D092E" w14:textId="5B9E8204" w:rsidR="009C7B2D" w:rsidRDefault="00815ABF" w:rsidP="00387AD7">
      <w:r>
        <w:rPr>
          <w:noProof/>
        </w:rPr>
        <w:drawing>
          <wp:inline distT="0" distB="0" distL="0" distR="0" wp14:anchorId="22BD6174" wp14:editId="0D82525D">
            <wp:extent cx="4962991" cy="28250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977" cy="28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B130" w14:textId="77777777" w:rsidR="00C82651" w:rsidRDefault="00C82651" w:rsidP="00387AD7"/>
    <w:p w14:paraId="556AA8E0" w14:textId="5723B55F" w:rsidR="007E4EA2" w:rsidRDefault="007E4EA2" w:rsidP="007E4EA2">
      <w:pPr>
        <w:pStyle w:val="3"/>
      </w:pPr>
      <w:r>
        <w:rPr>
          <w:rFonts w:hint="eastAsia"/>
        </w:rPr>
        <w:t>background-color</w:t>
      </w:r>
      <w:r>
        <w:t xml:space="preserve"> </w:t>
      </w:r>
      <w:r>
        <w:rPr>
          <w:rFonts w:hint="eastAsia"/>
        </w:rPr>
        <w:t>서식</w:t>
      </w:r>
    </w:p>
    <w:p w14:paraId="6336EA6A" w14:textId="0EFE6389" w:rsidR="00662246" w:rsidRDefault="00662246" w:rsidP="00387AD7">
      <w:r>
        <w:t xml:space="preserve">background-color </w:t>
      </w:r>
      <w:r>
        <w:rPr>
          <w:rFonts w:hint="eastAsia"/>
        </w:rPr>
        <w:t>서식은 태그의 배경색을 정의한다.</w:t>
      </w:r>
    </w:p>
    <w:p w14:paraId="1E3374C4" w14:textId="77777777" w:rsidR="00662246" w:rsidRPr="00662246" w:rsidRDefault="00662246" w:rsidP="00387AD7"/>
    <w:p w14:paraId="5C480A34" w14:textId="654966D5" w:rsidR="00662246" w:rsidRDefault="00662246" w:rsidP="00387AD7">
      <w:r>
        <w:rPr>
          <w:rFonts w:hint="eastAsia"/>
        </w:rPr>
        <w:t xml:space="preserve">#aaaaaa는 밝은 회색을 </w:t>
      </w:r>
      <w:r>
        <w:t>6</w:t>
      </w:r>
      <w:r>
        <w:rPr>
          <w:rFonts w:hint="eastAsia"/>
        </w:rPr>
        <w:t xml:space="preserve">자리 </w:t>
      </w:r>
      <w:r>
        <w:t>16</w:t>
      </w:r>
      <w:r>
        <w:rPr>
          <w:rFonts w:hint="eastAsia"/>
        </w:rPr>
        <w:t>진수로 표현한 것이다.</w:t>
      </w:r>
    </w:p>
    <w:p w14:paraId="6A63B371" w14:textId="13C03CEF" w:rsidR="00662246" w:rsidRDefault="00662246" w:rsidP="00387AD7">
      <w:r>
        <w:rPr>
          <w:rFonts w:hint="eastAsia"/>
        </w:rPr>
        <w:t>앞의 두자리는 빨간색</w:t>
      </w:r>
      <w:r w:rsidR="002F0AE0">
        <w:rPr>
          <w:rFonts w:hint="eastAsia"/>
        </w:rPr>
        <w:t>(</w:t>
      </w:r>
      <w:r w:rsidR="002F0AE0">
        <w:t>red)</w:t>
      </w:r>
      <w:r>
        <w:rPr>
          <w:rFonts w:hint="eastAsia"/>
        </w:rPr>
        <w:t>의 농도를,</w:t>
      </w:r>
      <w:r>
        <w:t xml:space="preserve"> </w:t>
      </w:r>
      <w:r>
        <w:rPr>
          <w:rFonts w:hint="eastAsia"/>
        </w:rPr>
        <w:t>중간의 두자리는 녹색</w:t>
      </w:r>
      <w:r w:rsidR="002F0AE0">
        <w:rPr>
          <w:rFonts w:hint="eastAsia"/>
        </w:rPr>
        <w:t>(green)</w:t>
      </w:r>
      <w:r>
        <w:rPr>
          <w:rFonts w:hint="eastAsia"/>
        </w:rPr>
        <w:t>의 농도를,</w:t>
      </w:r>
      <w:r>
        <w:t xml:space="preserve"> </w:t>
      </w:r>
      <w:r>
        <w:rPr>
          <w:rFonts w:hint="eastAsia"/>
        </w:rPr>
        <w:t>마지막 두자리를 파란색</w:t>
      </w:r>
      <w:r w:rsidR="002F0AE0">
        <w:rPr>
          <w:rFonts w:hint="eastAsia"/>
        </w:rPr>
        <w:t>(blue)</w:t>
      </w:r>
      <w:r>
        <w:rPr>
          <w:rFonts w:hint="eastAsia"/>
        </w:rPr>
        <w:t>의 농도를 지정한다.</w:t>
      </w:r>
    </w:p>
    <w:p w14:paraId="2B59167B" w14:textId="77777777" w:rsidR="002F0AE0" w:rsidRDefault="002F0AE0" w:rsidP="00387AD7"/>
    <w:p w14:paraId="382D3C63" w14:textId="4784F649" w:rsidR="002F0AE0" w:rsidRDefault="002F0AE0" w:rsidP="00387AD7">
      <w:r>
        <w:rPr>
          <w:rFonts w:hint="eastAsia"/>
        </w:rPr>
        <w:t xml:space="preserve">색을 표현한 </w:t>
      </w:r>
      <w:r>
        <w:t>6</w:t>
      </w:r>
      <w:r>
        <w:rPr>
          <w:rFonts w:hint="eastAsia"/>
        </w:rPr>
        <w:t xml:space="preserve">자리의 </w:t>
      </w:r>
      <w:r>
        <w:t>16</w:t>
      </w:r>
      <w:r>
        <w:rPr>
          <w:rFonts w:hint="eastAsia"/>
        </w:rPr>
        <w:t>진수에서 두자리씩 세쌍이 동일한 문자이라면,</w:t>
      </w:r>
      <w:r>
        <w:t xml:space="preserve"> 16</w:t>
      </w:r>
      <w:r>
        <w:rPr>
          <w:rFonts w:hint="eastAsia"/>
        </w:rPr>
        <w:t xml:space="preserve">진수 </w:t>
      </w:r>
      <w:r>
        <w:t>3</w:t>
      </w:r>
      <w:r>
        <w:rPr>
          <w:rFonts w:hint="eastAsia"/>
        </w:rPr>
        <w:t>자리로 줄여서 표현할 수 있다.</w:t>
      </w:r>
    </w:p>
    <w:p w14:paraId="73D076B2" w14:textId="66CFD650" w:rsidR="002F0AE0" w:rsidRDefault="002F0AE0" w:rsidP="00387AD7">
      <w:r>
        <w:rPr>
          <w:rFonts w:hint="eastAsia"/>
        </w:rPr>
        <w:t>예)</w:t>
      </w:r>
      <w:r w:rsidR="007D297C">
        <w:t xml:space="preserve"> </w:t>
      </w:r>
      <w:r>
        <w:t xml:space="preserve">#8822bb </w:t>
      </w:r>
      <w:r>
        <w:t>→</w:t>
      </w:r>
      <w:r>
        <w:t xml:space="preserve"> #82b</w:t>
      </w:r>
    </w:p>
    <w:p w14:paraId="388D8E5E" w14:textId="5CD24E3F" w:rsidR="007D297C" w:rsidRDefault="007D297C" w:rsidP="00387AD7"/>
    <w:p w14:paraId="1E53CE5B" w14:textId="77777777" w:rsidR="00387AD7" w:rsidRDefault="00662246" w:rsidP="00387AD7">
      <w:r>
        <w:rPr>
          <w:rFonts w:hint="eastAsia"/>
        </w:rPr>
        <w:t>예)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36"/>
        <w:gridCol w:w="996"/>
        <w:gridCol w:w="891"/>
      </w:tblGrid>
      <w:tr w:rsidR="002F0AE0" w:rsidRPr="007D297C" w14:paraId="72AA34E5" w14:textId="77777777" w:rsidTr="002F0AE0">
        <w:tc>
          <w:tcPr>
            <w:tcW w:w="1236" w:type="dxa"/>
          </w:tcPr>
          <w:p w14:paraId="708D7586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#ff0000</w:t>
            </w:r>
          </w:p>
        </w:tc>
        <w:tc>
          <w:tcPr>
            <w:tcW w:w="996" w:type="dxa"/>
          </w:tcPr>
          <w:p w14:paraId="7DE27C2E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빨간색</w:t>
            </w:r>
          </w:p>
        </w:tc>
        <w:tc>
          <w:tcPr>
            <w:tcW w:w="891" w:type="dxa"/>
          </w:tcPr>
          <w:p w14:paraId="74C2DD21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</w:t>
            </w:r>
            <w:r w:rsidRPr="007D297C">
              <w:rPr>
                <w:rFonts w:ascii="굴림체" w:eastAsia="굴림체" w:hAnsi="굴림체" w:hint="eastAsia"/>
              </w:rPr>
              <w:t>f00</w:t>
            </w:r>
          </w:p>
        </w:tc>
      </w:tr>
      <w:tr w:rsidR="002F0AE0" w:rsidRPr="007D297C" w14:paraId="168B67F4" w14:textId="77777777" w:rsidTr="002F0AE0">
        <w:tc>
          <w:tcPr>
            <w:tcW w:w="1236" w:type="dxa"/>
          </w:tcPr>
          <w:p w14:paraId="06BC236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</w:t>
            </w:r>
            <w:r w:rsidRPr="007D297C">
              <w:rPr>
                <w:rFonts w:ascii="굴림체" w:eastAsia="굴림체" w:hAnsi="굴림체"/>
              </w:rPr>
              <w:t>00ff00</w:t>
            </w:r>
          </w:p>
        </w:tc>
        <w:tc>
          <w:tcPr>
            <w:tcW w:w="996" w:type="dxa"/>
          </w:tcPr>
          <w:p w14:paraId="7AA75479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녹색</w:t>
            </w:r>
          </w:p>
        </w:tc>
        <w:tc>
          <w:tcPr>
            <w:tcW w:w="891" w:type="dxa"/>
          </w:tcPr>
          <w:p w14:paraId="0060A44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#0f0</w:t>
            </w:r>
          </w:p>
        </w:tc>
      </w:tr>
      <w:tr w:rsidR="002F0AE0" w:rsidRPr="007D297C" w14:paraId="1E3D938B" w14:textId="77777777" w:rsidTr="002F0AE0">
        <w:tc>
          <w:tcPr>
            <w:tcW w:w="1236" w:type="dxa"/>
          </w:tcPr>
          <w:p w14:paraId="7D1FB08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#0000ff</w:t>
            </w:r>
          </w:p>
        </w:tc>
        <w:tc>
          <w:tcPr>
            <w:tcW w:w="996" w:type="dxa"/>
          </w:tcPr>
          <w:p w14:paraId="43C48F7B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파란색</w:t>
            </w:r>
          </w:p>
        </w:tc>
        <w:tc>
          <w:tcPr>
            <w:tcW w:w="891" w:type="dxa"/>
          </w:tcPr>
          <w:p w14:paraId="66C13C92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#00f</w:t>
            </w:r>
          </w:p>
        </w:tc>
      </w:tr>
      <w:tr w:rsidR="002F0AE0" w:rsidRPr="007D297C" w14:paraId="56A220C0" w14:textId="77777777" w:rsidTr="002F0AE0">
        <w:tc>
          <w:tcPr>
            <w:tcW w:w="1236" w:type="dxa"/>
          </w:tcPr>
          <w:p w14:paraId="3B52018E" w14:textId="0E5C11FE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#ffff00</w:t>
            </w:r>
          </w:p>
        </w:tc>
        <w:tc>
          <w:tcPr>
            <w:tcW w:w="996" w:type="dxa"/>
          </w:tcPr>
          <w:p w14:paraId="5412780E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노란색</w:t>
            </w:r>
          </w:p>
        </w:tc>
        <w:tc>
          <w:tcPr>
            <w:tcW w:w="891" w:type="dxa"/>
          </w:tcPr>
          <w:p w14:paraId="63949843" w14:textId="05865AF5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#ff0</w:t>
            </w:r>
          </w:p>
        </w:tc>
      </w:tr>
      <w:tr w:rsidR="002F0AE0" w:rsidRPr="007D297C" w14:paraId="151723C4" w14:textId="77777777" w:rsidTr="002F0AE0">
        <w:tc>
          <w:tcPr>
            <w:tcW w:w="1236" w:type="dxa"/>
          </w:tcPr>
          <w:p w14:paraId="24CF3A7F" w14:textId="6A276CD0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#00ffff</w:t>
            </w:r>
          </w:p>
        </w:tc>
        <w:tc>
          <w:tcPr>
            <w:tcW w:w="996" w:type="dxa"/>
          </w:tcPr>
          <w:p w14:paraId="3D03DE52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청록색</w:t>
            </w:r>
          </w:p>
        </w:tc>
        <w:tc>
          <w:tcPr>
            <w:tcW w:w="891" w:type="dxa"/>
          </w:tcPr>
          <w:p w14:paraId="5874D4DE" w14:textId="5CE22161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#0ff</w:t>
            </w:r>
          </w:p>
        </w:tc>
      </w:tr>
      <w:tr w:rsidR="002F0AE0" w:rsidRPr="007D297C" w14:paraId="5DE60F18" w14:textId="77777777" w:rsidTr="002F0AE0">
        <w:tc>
          <w:tcPr>
            <w:tcW w:w="1236" w:type="dxa"/>
          </w:tcPr>
          <w:p w14:paraId="33C3C4E2" w14:textId="10DF2D8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#ff00ff</w:t>
            </w:r>
          </w:p>
        </w:tc>
        <w:tc>
          <w:tcPr>
            <w:tcW w:w="996" w:type="dxa"/>
          </w:tcPr>
          <w:p w14:paraId="7864F228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보라색</w:t>
            </w:r>
          </w:p>
        </w:tc>
        <w:tc>
          <w:tcPr>
            <w:tcW w:w="891" w:type="dxa"/>
          </w:tcPr>
          <w:p w14:paraId="53AAE37D" w14:textId="2CCEB414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#f0f</w:t>
            </w:r>
          </w:p>
        </w:tc>
      </w:tr>
      <w:tr w:rsidR="002F0AE0" w:rsidRPr="007D297C" w14:paraId="7BF206F7" w14:textId="77777777" w:rsidTr="002F0AE0">
        <w:tc>
          <w:tcPr>
            <w:tcW w:w="1236" w:type="dxa"/>
          </w:tcPr>
          <w:p w14:paraId="5DDE0002" w14:textId="555158F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#000000</w:t>
            </w:r>
          </w:p>
        </w:tc>
        <w:tc>
          <w:tcPr>
            <w:tcW w:w="996" w:type="dxa"/>
          </w:tcPr>
          <w:p w14:paraId="28B322F9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검정색</w:t>
            </w:r>
          </w:p>
        </w:tc>
        <w:tc>
          <w:tcPr>
            <w:tcW w:w="891" w:type="dxa"/>
          </w:tcPr>
          <w:p w14:paraId="7B51608D" w14:textId="130C2E1A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</w:t>
            </w:r>
          </w:p>
        </w:tc>
      </w:tr>
      <w:tr w:rsidR="002F0AE0" w:rsidRPr="007D297C" w14:paraId="27AB4F16" w14:textId="77777777" w:rsidTr="002F0AE0">
        <w:tc>
          <w:tcPr>
            <w:tcW w:w="1236" w:type="dxa"/>
          </w:tcPr>
          <w:p w14:paraId="0F023AC7" w14:textId="74C05F12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#ffffff</w:t>
            </w:r>
          </w:p>
        </w:tc>
        <w:tc>
          <w:tcPr>
            <w:tcW w:w="996" w:type="dxa"/>
          </w:tcPr>
          <w:p w14:paraId="6395A04F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흰색</w:t>
            </w:r>
          </w:p>
        </w:tc>
        <w:tc>
          <w:tcPr>
            <w:tcW w:w="891" w:type="dxa"/>
          </w:tcPr>
          <w:p w14:paraId="7E33E37E" w14:textId="56B4E4F5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</w:t>
            </w:r>
          </w:p>
        </w:tc>
      </w:tr>
      <w:tr w:rsidR="002F0AE0" w:rsidRPr="007D297C" w14:paraId="18A78C0A" w14:textId="77777777" w:rsidTr="002F0AE0">
        <w:tc>
          <w:tcPr>
            <w:tcW w:w="1236" w:type="dxa"/>
          </w:tcPr>
          <w:p w14:paraId="7205D1A3" w14:textId="0E07A79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#aaaaaa</w:t>
            </w:r>
          </w:p>
        </w:tc>
        <w:tc>
          <w:tcPr>
            <w:tcW w:w="996" w:type="dxa"/>
          </w:tcPr>
          <w:p w14:paraId="64484177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회색</w:t>
            </w:r>
          </w:p>
        </w:tc>
        <w:tc>
          <w:tcPr>
            <w:tcW w:w="891" w:type="dxa"/>
          </w:tcPr>
          <w:p w14:paraId="430457C2" w14:textId="6EB417F3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#aaa</w:t>
            </w:r>
          </w:p>
        </w:tc>
      </w:tr>
    </w:tbl>
    <w:p w14:paraId="5355C099" w14:textId="1D7F7EC9" w:rsidR="002F0AE0" w:rsidRPr="002F0AE0" w:rsidRDefault="002F0AE0" w:rsidP="002F0AE0"/>
    <w:p w14:paraId="6E05FD93" w14:textId="77777777" w:rsidR="00116157" w:rsidRDefault="00116157" w:rsidP="000718D5">
      <w:pPr>
        <w:pStyle w:val="aa"/>
      </w:pPr>
    </w:p>
    <w:p w14:paraId="559E3926" w14:textId="43CCCDA5" w:rsidR="007E4EA2" w:rsidRDefault="007E4EA2" w:rsidP="007E4EA2">
      <w:pPr>
        <w:pStyle w:val="3"/>
      </w:pP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서식</w:t>
      </w:r>
    </w:p>
    <w:p w14:paraId="6B1D85B1" w14:textId="56AA7788" w:rsidR="007E4EA2" w:rsidRDefault="007E4EA2" w:rsidP="00387AD7">
      <w:r>
        <w:t xml:space="preserve">color </w:t>
      </w:r>
      <w:r>
        <w:rPr>
          <w:rFonts w:hint="eastAsia"/>
        </w:rPr>
        <w:t>서식은 태그의 내용에 해당하는 글자들의 색을 정의한다.</w:t>
      </w:r>
    </w:p>
    <w:p w14:paraId="64B8939E" w14:textId="19037E13" w:rsidR="007E4EA2" w:rsidRDefault="007E4EA2" w:rsidP="00387AD7">
      <w:r>
        <w:rPr>
          <w:rFonts w:hint="eastAsia"/>
        </w:rPr>
        <w:t xml:space="preserve">색 값을 </w:t>
      </w:r>
      <w:r w:rsidR="002F0AE0">
        <w:t>16</w:t>
      </w:r>
      <w:r w:rsidR="002F0AE0">
        <w:rPr>
          <w:rFonts w:hint="eastAsia"/>
        </w:rPr>
        <w:t>진수로 표시할 수도 있지만,</w:t>
      </w:r>
      <w:r w:rsidR="002F0AE0">
        <w:t xml:space="preserve"> </w:t>
      </w:r>
      <w:r w:rsidR="002F0AE0">
        <w:rPr>
          <w:rFonts w:hint="eastAsia"/>
        </w:rPr>
        <w:t xml:space="preserve">색 </w:t>
      </w:r>
      <w:r>
        <w:rPr>
          <w:rFonts w:hint="eastAsia"/>
        </w:rPr>
        <w:t>이름으로 표현할 수도 있다.</w:t>
      </w:r>
    </w:p>
    <w:p w14:paraId="5001DCE1" w14:textId="77777777" w:rsidR="007E4EA2" w:rsidRDefault="007E4EA2" w:rsidP="00387AD7"/>
    <w:p w14:paraId="0BE21032" w14:textId="1FDA06F0" w:rsidR="007E4EA2" w:rsidRDefault="007E4EA2" w:rsidP="00387AD7">
      <w:r>
        <w:rPr>
          <w:rFonts w:hint="eastAsia"/>
        </w:rPr>
        <w:t>예)</w:t>
      </w:r>
    </w:p>
    <w:p w14:paraId="0A48F78A" w14:textId="2C4D0E26" w:rsidR="007E4EA2" w:rsidRDefault="007E4EA2" w:rsidP="00387AD7">
      <w:r>
        <w:t>white, red, blue, green, black, yellow, cyan, magenta, lightgray, lightgreen</w:t>
      </w:r>
    </w:p>
    <w:p w14:paraId="22FA0B95" w14:textId="7962D5B0" w:rsidR="007E4EA2" w:rsidRDefault="007E4EA2" w:rsidP="00387AD7"/>
    <w:p w14:paraId="5FACABDC" w14:textId="77777777" w:rsidR="009C7B2D" w:rsidRPr="007E4EA2" w:rsidRDefault="009C7B2D" w:rsidP="00387AD7"/>
    <w:p w14:paraId="519A2E83" w14:textId="10CB8798" w:rsidR="007E4EA2" w:rsidRDefault="007E4EA2" w:rsidP="007E4EA2">
      <w:pPr>
        <w:pStyle w:val="3"/>
      </w:pPr>
      <w:r>
        <w:rPr>
          <w:rFonts w:hint="eastAsia"/>
        </w:rPr>
        <w:t>f</w:t>
      </w:r>
      <w:r>
        <w:t xml:space="preserve">ont-weight </w:t>
      </w:r>
      <w:r>
        <w:rPr>
          <w:rFonts w:hint="eastAsia"/>
        </w:rPr>
        <w:t>서식</w:t>
      </w:r>
    </w:p>
    <w:p w14:paraId="57AED540" w14:textId="3B725257" w:rsidR="007E4EA2" w:rsidRDefault="007E4EA2" w:rsidP="00387AD7">
      <w:r>
        <w:t xml:space="preserve">font-weight </w:t>
      </w:r>
      <w:r>
        <w:rPr>
          <w:rFonts w:hint="eastAsia"/>
        </w:rPr>
        <w:t>서식은 글자의 굵기를 정의한다.</w:t>
      </w:r>
    </w:p>
    <w:p w14:paraId="403EEB28" w14:textId="7948A6E8" w:rsidR="007D297C" w:rsidRDefault="007D297C" w:rsidP="00387AD7">
      <w:r>
        <w:rPr>
          <w:rFonts w:hint="eastAsia"/>
        </w:rPr>
        <w:t xml:space="preserve">이 서식의 값으로 </w:t>
      </w:r>
      <w:r>
        <w:t xml:space="preserve">bold, normal </w:t>
      </w:r>
      <w:r>
        <w:rPr>
          <w:rFonts w:hint="eastAsia"/>
        </w:rPr>
        <w:t>중의 하나를 사용한다.</w:t>
      </w:r>
      <w:r>
        <w:t xml:space="preserve"> </w:t>
      </w:r>
    </w:p>
    <w:p w14:paraId="7337FAF4" w14:textId="7B04BD70" w:rsidR="007D297C" w:rsidRDefault="007D297C" w:rsidP="00387AD7">
      <w:r>
        <w:rPr>
          <w:rFonts w:hint="eastAsia"/>
        </w:rPr>
        <w:t xml:space="preserve">디폴트 값은 </w:t>
      </w:r>
      <w:r>
        <w:t xml:space="preserve">normal </w:t>
      </w:r>
      <w:r>
        <w:rPr>
          <w:rFonts w:hint="eastAsia"/>
        </w:rPr>
        <w:t>이다.</w:t>
      </w:r>
    </w:p>
    <w:p w14:paraId="7FE46A05" w14:textId="77777777" w:rsidR="007D297C" w:rsidRDefault="007D297C" w:rsidP="00387AD7"/>
    <w:p w14:paraId="0D5E6E19" w14:textId="77777777" w:rsidR="007E4EA2" w:rsidRDefault="007E4EA2" w:rsidP="00387AD7"/>
    <w:p w14:paraId="2324974E" w14:textId="71372744" w:rsidR="007E4EA2" w:rsidRDefault="007E4EA2" w:rsidP="00387AD7"/>
    <w:p w14:paraId="5BBCF0F8" w14:textId="0FF30ECE" w:rsidR="0000565F" w:rsidRDefault="0000565F" w:rsidP="0000565F">
      <w:pPr>
        <w:pStyle w:val="3"/>
      </w:pPr>
      <w:r w:rsidRPr="006D4F1F">
        <w:lastRenderedPageBreak/>
        <w:t>src/main/webapp/01/table</w:t>
      </w:r>
      <w:r>
        <w:t>1</w:t>
      </w:r>
      <w:r w:rsidRPr="006D4F1F">
        <w:t>0.html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46C7" w14:paraId="6E54FAFA" w14:textId="77777777" w:rsidTr="00E116E6">
        <w:tc>
          <w:tcPr>
            <w:tcW w:w="10456" w:type="dxa"/>
          </w:tcPr>
          <w:p w14:paraId="003AFC4C" w14:textId="77777777" w:rsidR="00FD46C7" w:rsidRDefault="00FD46C7" w:rsidP="00FD46C7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71EDA747" w14:textId="77777777" w:rsidR="00FD46C7" w:rsidRDefault="00FD46C7" w:rsidP="00FD46C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374D6C" w14:textId="77777777" w:rsidR="00FD46C7" w:rsidRDefault="00FD46C7" w:rsidP="00FD46C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5A20F6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5360D8D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5B2D554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8AEE21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082364E5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50E259F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16A14799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4447247" w14:textId="77777777" w:rsidR="00FD46C7" w:rsidRDefault="00FD46C7" w:rsidP="00FD46C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0E0E264" w14:textId="77777777" w:rsidR="00FD46C7" w:rsidRDefault="00FD46C7" w:rsidP="00FD46C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E59CC94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0A10B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30639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>
              <w:t>&gt;</w:t>
            </w:r>
          </w:p>
          <w:p w14:paraId="0A68B44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D8D25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0A6FE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73ED86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6C0A24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CDE676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0F1F79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737404B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AA6732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45BCDD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6B19A5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C37AA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4421FF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D8ED42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12E19B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65CF0C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C4F41A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D53CC6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893BAA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C2CA63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DB2BCE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C50A3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1E25AD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983AFC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1BA6EA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DF6940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8E1E1F" w14:textId="77777777" w:rsidR="00387AD7" w:rsidRDefault="00FD46C7" w:rsidP="00FD46C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97255B" w14:textId="60A16435" w:rsidR="00387AD7" w:rsidRDefault="00FD46C7" w:rsidP="00FD46C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0A6ACB7" w14:textId="0C550B17" w:rsidR="00FD46C7" w:rsidRDefault="00FD46C7" w:rsidP="00FD46C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53CCF6F" w14:textId="77777777" w:rsidR="00FD46C7" w:rsidRDefault="00FD46C7" w:rsidP="00FD46C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CF78277" w14:textId="77777777" w:rsidR="00FD46C7" w:rsidRDefault="00FD46C7" w:rsidP="00FD46C7">
            <w:pPr>
              <w:pStyle w:val="aa"/>
            </w:pPr>
          </w:p>
        </w:tc>
      </w:tr>
    </w:tbl>
    <w:p w14:paraId="1A0A9CF3" w14:textId="6DC5BC55" w:rsidR="007C3E51" w:rsidRDefault="007D297C" w:rsidP="00387AD7">
      <w:r>
        <w:rPr>
          <w:rFonts w:hint="eastAsia"/>
        </w:rPr>
        <w:t xml:space="preserve">위 </w:t>
      </w:r>
      <w:r w:rsidR="007C3E51">
        <w:rPr>
          <w:rFonts w:hint="eastAsia"/>
        </w:rPr>
        <w:t xml:space="preserve">예제에서 </w:t>
      </w:r>
      <w:r w:rsidR="007C3E51">
        <w:t xml:space="preserve">tr </w:t>
      </w:r>
      <w:r w:rsidR="007C3E51">
        <w:rPr>
          <w:rFonts w:hint="eastAsia"/>
        </w:rPr>
        <w:t>태그에</w:t>
      </w:r>
      <w:r w:rsidR="007C3E51">
        <w:t xml:space="preserve"> </w:t>
      </w:r>
      <w:r w:rsidR="007C3E51">
        <w:rPr>
          <w:rFonts w:hint="eastAsia"/>
        </w:rPr>
        <w:t>부여된 서식은,</w:t>
      </w:r>
      <w:r w:rsidR="007C3E51">
        <w:t xml:space="preserve"> tr </w:t>
      </w:r>
      <w:r w:rsidR="007C3E51">
        <w:rPr>
          <w:rFonts w:hint="eastAsia"/>
        </w:rPr>
        <w:t xml:space="preserve">태그의 내부 </w:t>
      </w:r>
      <w:r w:rsidR="007C3E51">
        <w:t xml:space="preserve">td </w:t>
      </w:r>
      <w:r w:rsidR="007C3E51">
        <w:rPr>
          <w:rFonts w:hint="eastAsia"/>
        </w:rPr>
        <w:t>태그들에 상속된다.</w:t>
      </w:r>
    </w:p>
    <w:p w14:paraId="0900B5AC" w14:textId="09A623DB" w:rsidR="007E4EA2" w:rsidRDefault="007E4EA2" w:rsidP="00387AD7"/>
    <w:p w14:paraId="45BA3C85" w14:textId="77777777" w:rsidR="00847729" w:rsidRDefault="00847729" w:rsidP="00387AD7"/>
    <w:p w14:paraId="4D174D59" w14:textId="2C426194" w:rsidR="00847729" w:rsidRPr="007D297C" w:rsidRDefault="00847729" w:rsidP="00847729">
      <w:pPr>
        <w:pStyle w:val="3"/>
      </w:pPr>
      <w:r w:rsidRPr="00847729">
        <w:lastRenderedPageBreak/>
        <w:t>http://localhost:8088/01/table10.html</w:t>
      </w:r>
    </w:p>
    <w:p w14:paraId="161DB9A8" w14:textId="2506FE1B" w:rsidR="007C3E51" w:rsidRDefault="00C94464" w:rsidP="00387AD7">
      <w:r>
        <w:rPr>
          <w:noProof/>
        </w:rPr>
        <w:drawing>
          <wp:inline distT="0" distB="0" distL="0" distR="0" wp14:anchorId="184F1865" wp14:editId="090C8880">
            <wp:extent cx="4219740" cy="240200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255" cy="24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0BC" w14:textId="7BFA0FF0" w:rsidR="007D297C" w:rsidRDefault="007D297C" w:rsidP="00387AD7"/>
    <w:p w14:paraId="0777AF08" w14:textId="77777777" w:rsidR="007D297C" w:rsidRDefault="007D297C" w:rsidP="007D297C">
      <w:pPr>
        <w:pStyle w:val="3"/>
      </w:pPr>
      <w:r>
        <w:rPr>
          <w:rFonts w:hint="eastAsia"/>
        </w:rPr>
        <w:t>서식의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</w:p>
    <w:p w14:paraId="15827603" w14:textId="77777777" w:rsidR="007D297C" w:rsidRDefault="007D297C" w:rsidP="007D297C">
      <w:r>
        <w:rPr>
          <w:rFonts w:hint="eastAsia"/>
        </w:rPr>
        <w:t>모든 자식 태그에 동일한 서식은 부모 태그에 정의하는 것이 좋다.</w:t>
      </w:r>
    </w:p>
    <w:p w14:paraId="48F61C18" w14:textId="77777777" w:rsidR="007D297C" w:rsidRDefault="007D297C" w:rsidP="007D297C">
      <w:r>
        <w:rPr>
          <w:rFonts w:hint="eastAsia"/>
        </w:rPr>
        <w:t>부모 태그에 정의된 서식은 자식 태그들에게 상속된다.</w:t>
      </w:r>
    </w:p>
    <w:p w14:paraId="24A097BE" w14:textId="486A07C2" w:rsidR="007D297C" w:rsidRDefault="007D297C" w:rsidP="007D297C">
      <w:r>
        <w:rPr>
          <w:rFonts w:hint="eastAsia"/>
        </w:rPr>
        <w:t>상속된 서식을 자식 태그에서 재정의(</w:t>
      </w:r>
      <w:r>
        <w:t>override)</w:t>
      </w:r>
      <w:r>
        <w:rPr>
          <w:rFonts w:hint="eastAsia"/>
        </w:rPr>
        <w:t>할 수 있다.</w:t>
      </w:r>
    </w:p>
    <w:p w14:paraId="4B42C7EE" w14:textId="77777777" w:rsidR="008B21E7" w:rsidRPr="00766DC6" w:rsidRDefault="008B21E7" w:rsidP="007D297C"/>
    <w:p w14:paraId="0E69FA79" w14:textId="77777777" w:rsidR="008B21E7" w:rsidRDefault="005B6DF2" w:rsidP="007D297C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모든 서식이 상속되는 것은 아니다.</w:t>
      </w:r>
      <w:r>
        <w:t xml:space="preserve"> </w:t>
      </w:r>
      <w:r>
        <w:rPr>
          <w:rFonts w:hint="eastAsia"/>
        </w:rPr>
        <w:t>상속되지 않는 서식이 더 많다.</w:t>
      </w:r>
      <w:r>
        <w:t xml:space="preserve"> </w:t>
      </w:r>
    </w:p>
    <w:p w14:paraId="70B5F90C" w14:textId="02F478F9" w:rsidR="005B6DF2" w:rsidRDefault="005B6DF2" w:rsidP="007D297C">
      <w:r>
        <w:rPr>
          <w:rFonts w:hint="eastAsia"/>
        </w:rPr>
        <w:t>폰트</w:t>
      </w:r>
      <w:r w:rsidR="00B84843">
        <w:rPr>
          <w:rFonts w:hint="eastAsia"/>
        </w:rPr>
        <w:t>,</w:t>
      </w:r>
      <w:r w:rsidR="00B84843">
        <w:t xml:space="preserve"> </w:t>
      </w:r>
      <w:r w:rsidR="00B84843">
        <w:rPr>
          <w:rFonts w:hint="eastAsia"/>
        </w:rPr>
        <w:t>글자색,</w:t>
      </w:r>
      <w:r w:rsidR="00B84843">
        <w:t xml:space="preserve"> </w:t>
      </w:r>
      <w:r w:rsidR="00B84843">
        <w:rPr>
          <w:rFonts w:hint="eastAsia"/>
        </w:rPr>
        <w:t>배경색</w:t>
      </w:r>
      <w:r>
        <w:rPr>
          <w:rFonts w:hint="eastAsia"/>
        </w:rPr>
        <w:t>에 대한 서식</w:t>
      </w:r>
      <w:r w:rsidR="003124B4">
        <w:rPr>
          <w:rFonts w:hint="eastAsia"/>
        </w:rPr>
        <w:t>만</w:t>
      </w:r>
      <w:r>
        <w:rPr>
          <w:rFonts w:hint="eastAsia"/>
        </w:rPr>
        <w:t xml:space="preserve"> 상속된다.</w:t>
      </w:r>
    </w:p>
    <w:p w14:paraId="434260B9" w14:textId="77777777" w:rsidR="007D297C" w:rsidRDefault="007D297C" w:rsidP="00387AD7"/>
    <w:p w14:paraId="1353F1FE" w14:textId="40DD3F43" w:rsidR="00847729" w:rsidRDefault="0084772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3ADFB2A" w14:textId="0AFEDC68" w:rsidR="00847729" w:rsidRDefault="00847729" w:rsidP="00847729">
      <w:pPr>
        <w:pStyle w:val="3"/>
      </w:pPr>
      <w:r w:rsidRPr="006D4F1F">
        <w:lastRenderedPageBreak/>
        <w:t>src/main/webapp/01/table</w:t>
      </w:r>
      <w:r>
        <w:t>11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1C70" w14:paraId="2F3A634A" w14:textId="77777777" w:rsidTr="00E116E6">
        <w:tc>
          <w:tcPr>
            <w:tcW w:w="10456" w:type="dxa"/>
          </w:tcPr>
          <w:p w14:paraId="7989EF96" w14:textId="77777777" w:rsidR="00C479F5" w:rsidRDefault="00C479F5" w:rsidP="00C479F5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3BB94980" w14:textId="77777777" w:rsidR="00C479F5" w:rsidRDefault="00C479F5" w:rsidP="00C479F5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E457EA7" w14:textId="77777777" w:rsidR="00C479F5" w:rsidRDefault="00C479F5" w:rsidP="00C479F5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B18ADA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CC9AE9C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403C8E8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E35CF66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216278E3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59C4679E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5EC7F95B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 w:rsidRPr="00BB1743">
              <w:rPr>
                <w:color w:val="3F7F7F"/>
                <w:highlight w:val="yellow"/>
              </w:rPr>
              <w:t>tr:nth</w:t>
            </w:r>
            <w:proofErr w:type="gramEnd"/>
            <w:r w:rsidRPr="00BB1743">
              <w:rPr>
                <w:color w:val="3F7F7F"/>
                <w:highlight w:val="yellow"/>
              </w:rPr>
              <w:t>-child(1)</w:t>
            </w:r>
            <w:r w:rsidRPr="00BB1743">
              <w:rPr>
                <w:color w:val="000000"/>
                <w:highlight w:val="yellow"/>
              </w:rPr>
              <w:t xml:space="preserve"> { </w:t>
            </w:r>
            <w:r w:rsidRPr="00BB1743">
              <w:rPr>
                <w:color w:val="7F007F"/>
                <w:highlight w:val="yellow"/>
              </w:rPr>
              <w:t>background-color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#aaaaaa</w:t>
            </w:r>
            <w:r w:rsidRPr="00BB1743">
              <w:rPr>
                <w:color w:val="000000"/>
                <w:highlight w:val="yellow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color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white</w:t>
            </w:r>
            <w:r w:rsidRPr="00BB1743">
              <w:rPr>
                <w:color w:val="000000"/>
                <w:highlight w:val="yellow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font-weight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bold</w:t>
            </w:r>
            <w:r w:rsidRPr="00BB1743">
              <w:rPr>
                <w:color w:val="000000"/>
                <w:highlight w:val="yellow"/>
              </w:rPr>
              <w:t>; }</w:t>
            </w:r>
          </w:p>
          <w:p w14:paraId="38B5F38C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74D1362" w14:textId="77777777" w:rsidR="00C479F5" w:rsidRDefault="00C479F5" w:rsidP="00C479F5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ED620E" w14:textId="77777777" w:rsidR="00C479F5" w:rsidRDefault="00C479F5" w:rsidP="00C479F5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7D7898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2C4D796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48F8EE1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690B1C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DBDB9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83B5A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DB947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DA7A4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92F89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7020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F4E21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9169C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933189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E02A9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CDAF53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CBFB4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7319B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ADB22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978E8D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44AD0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AE143E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4B8BA7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397AE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2DE091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0CE7ED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2A535A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CC7EE1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2C801E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3BB479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B3697E" w14:textId="77777777" w:rsidR="00387AD7" w:rsidRDefault="00C479F5" w:rsidP="00C479F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A6353F" w14:textId="4926846F" w:rsidR="00387AD7" w:rsidRDefault="00C479F5" w:rsidP="00C479F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82B7D27" w14:textId="6D25D696" w:rsidR="00C479F5" w:rsidRDefault="00C479F5" w:rsidP="00C479F5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76D1D67" w14:textId="77777777" w:rsidR="00C479F5" w:rsidRDefault="00C479F5" w:rsidP="00C479F5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7C22CB8" w14:textId="77777777" w:rsidR="004F1C70" w:rsidRDefault="004F1C70" w:rsidP="00C479F5">
            <w:pPr>
              <w:pStyle w:val="aa"/>
            </w:pPr>
          </w:p>
        </w:tc>
      </w:tr>
    </w:tbl>
    <w:p w14:paraId="1C5228FF" w14:textId="44F40788" w:rsidR="00C479F5" w:rsidRDefault="00C479F5" w:rsidP="00387AD7">
      <w:r>
        <w:rPr>
          <w:rFonts w:hint="eastAsia"/>
        </w:rPr>
        <w:t xml:space="preserve">가급적 서식 지정은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태그에서 정의하는 편이 바람직하다.</w:t>
      </w:r>
    </w:p>
    <w:p w14:paraId="6EE7C984" w14:textId="69448E66" w:rsidR="00C479F5" w:rsidRDefault="00C479F5" w:rsidP="00387AD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B2D" w14:paraId="2D69B1D0" w14:textId="77777777" w:rsidTr="009C7B2D">
        <w:tc>
          <w:tcPr>
            <w:tcW w:w="10456" w:type="dxa"/>
          </w:tcPr>
          <w:p w14:paraId="74CB1175" w14:textId="768E3F67" w:rsidR="009C7B2D" w:rsidRPr="009C7B2D" w:rsidRDefault="009C7B2D" w:rsidP="009C7B2D">
            <w:pPr>
              <w:pStyle w:val="aa"/>
            </w:pPr>
            <w:r w:rsidRPr="00B95E02">
              <w:rPr>
                <w:color w:val="3F7F7F"/>
                <w:highlight w:val="yellow"/>
              </w:rPr>
              <w:t>tr:nth-child(1)</w:t>
            </w:r>
            <w:r>
              <w:rPr>
                <w:color w:val="000000"/>
              </w:rPr>
              <w:t xml:space="preserve"> { </w:t>
            </w:r>
            <w: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</w:tc>
      </w:tr>
    </w:tbl>
    <w:p w14:paraId="3B6F6B6D" w14:textId="55190126" w:rsidR="00B95E02" w:rsidRDefault="00B95E02" w:rsidP="00387AD7">
      <w:r>
        <w:t>tr</w:t>
      </w:r>
      <w:proofErr w:type="gramStart"/>
      <w:r>
        <w:t>:</w:t>
      </w:r>
      <w:r>
        <w:rPr>
          <w:rFonts w:hint="eastAsia"/>
        </w:rPr>
        <w:t>n</w:t>
      </w:r>
      <w:r>
        <w:t>th</w:t>
      </w:r>
      <w:proofErr w:type="gramEnd"/>
      <w:r>
        <w:t xml:space="preserve">-child(1) </w:t>
      </w:r>
      <w:r w:rsidR="009C7B2D">
        <w:rPr>
          <w:rFonts w:hint="eastAsia"/>
        </w:rPr>
        <w:t>실렉터는</w:t>
      </w:r>
      <w:r w:rsidR="009C7B2D">
        <w:t xml:space="preserve">, </w:t>
      </w:r>
      <w:r w:rsidR="00BB1743">
        <w:rPr>
          <w:rFonts w:hint="eastAsia"/>
        </w:rPr>
        <w:t>부모</w:t>
      </w:r>
      <w:r>
        <w:rPr>
          <w:rFonts w:hint="eastAsia"/>
        </w:rPr>
        <w:t xml:space="preserve"> 태그인 </w:t>
      </w:r>
      <w:r>
        <w:t xml:space="preserve">table </w:t>
      </w:r>
      <w:r>
        <w:rPr>
          <w:rFonts w:hint="eastAsia"/>
        </w:rPr>
        <w:t xml:space="preserve">태그에서 </w:t>
      </w:r>
      <w:r w:rsidR="00BB1743">
        <w:rPr>
          <w:rFonts w:hint="eastAsia"/>
        </w:rPr>
        <w:t xml:space="preserve">첫번째 자식인 </w:t>
      </w:r>
      <w:r w:rsidR="00BB1743">
        <w:t xml:space="preserve">tr </w:t>
      </w:r>
      <w:r w:rsidR="009C7B2D">
        <w:rPr>
          <w:rFonts w:hint="eastAsia"/>
        </w:rPr>
        <w:t>태그를 지정한다.</w:t>
      </w:r>
    </w:p>
    <w:p w14:paraId="3B4DE1D3" w14:textId="645F0393" w:rsidR="00602DF2" w:rsidRDefault="00602DF2" w:rsidP="00387AD7">
      <w:r>
        <w:rPr>
          <w:rFonts w:hint="eastAsia"/>
        </w:rPr>
        <w:t xml:space="preserve">즉 첫 행에 해당하는 </w:t>
      </w:r>
      <w:r>
        <w:t xml:space="preserve">tr </w:t>
      </w:r>
      <w:r>
        <w:rPr>
          <w:rFonts w:hint="eastAsia"/>
        </w:rPr>
        <w:t>태그에만 서식이 적용된다.</w:t>
      </w:r>
    </w:p>
    <w:p w14:paraId="31A06B42" w14:textId="1DB3725E" w:rsidR="00B95E02" w:rsidRDefault="00B95E02" w:rsidP="00387AD7"/>
    <w:p w14:paraId="08373294" w14:textId="1B6F64FA" w:rsidR="006F6771" w:rsidRDefault="006F6771" w:rsidP="006F6771">
      <w:pPr>
        <w:pStyle w:val="3"/>
      </w:pPr>
      <w:r w:rsidRPr="006F6771">
        <w:lastRenderedPageBreak/>
        <w:t>http://localhost:8088/01/table11.html</w:t>
      </w:r>
    </w:p>
    <w:p w14:paraId="18F06378" w14:textId="47210DC4" w:rsidR="00B95E02" w:rsidRDefault="005B3AFF" w:rsidP="00387AD7">
      <w:r>
        <w:rPr>
          <w:noProof/>
        </w:rPr>
        <w:drawing>
          <wp:inline distT="0" distB="0" distL="0" distR="0" wp14:anchorId="3F8D4506" wp14:editId="52CC351B">
            <wp:extent cx="5286664" cy="3009332"/>
            <wp:effectExtent l="0" t="0" r="952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0850" cy="30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F01" w14:textId="77777777" w:rsidR="005B3AFF" w:rsidRDefault="005B3AFF" w:rsidP="00387AD7"/>
    <w:p w14:paraId="366B0E0C" w14:textId="72D23AC3" w:rsidR="00886689" w:rsidRDefault="0088668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6C0AFA5" w14:textId="771BE4F0" w:rsidR="004001F3" w:rsidRDefault="004001F3" w:rsidP="00BB1743">
      <w:pPr>
        <w:pStyle w:val="2"/>
      </w:pPr>
      <w:bookmarkStart w:id="11" w:name="_Toc65945014"/>
      <w:r>
        <w:lastRenderedPageBreak/>
        <w:t xml:space="preserve">border-collapse </w:t>
      </w:r>
      <w:r>
        <w:rPr>
          <w:rFonts w:hint="eastAsia"/>
        </w:rPr>
        <w:t>서식</w:t>
      </w:r>
      <w:bookmarkEnd w:id="11"/>
    </w:p>
    <w:p w14:paraId="440047A5" w14:textId="3A9B707D" w:rsidR="00590B26" w:rsidRDefault="00590B26" w:rsidP="00590B26">
      <w:pPr>
        <w:pStyle w:val="3"/>
      </w:pPr>
      <w:r w:rsidRPr="006D4F1F">
        <w:t>src/main/webapp/01/table</w:t>
      </w:r>
      <w:r>
        <w:t>12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4B60E772" w14:textId="77777777" w:rsidTr="00E116E6">
        <w:tc>
          <w:tcPr>
            <w:tcW w:w="10456" w:type="dxa"/>
          </w:tcPr>
          <w:p w14:paraId="7C5A0887" w14:textId="77777777" w:rsidR="00BB1743" w:rsidRDefault="00BB1743" w:rsidP="00BB1743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25062BCA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CAAAE3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20AC3C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20444D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8D1A66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DE97D0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BB1743">
              <w:rPr>
                <w:color w:val="3F7F7F"/>
                <w:highlight w:val="yellow"/>
              </w:rPr>
              <w:t>table</w:t>
            </w:r>
            <w:r w:rsidRPr="00BB1743">
              <w:rPr>
                <w:color w:val="000000"/>
                <w:highlight w:val="yellow"/>
              </w:rPr>
              <w:t xml:space="preserve"> </w:t>
            </w:r>
            <w:proofErr w:type="gramStart"/>
            <w:r w:rsidRPr="00BB1743">
              <w:rPr>
                <w:color w:val="000000"/>
                <w:highlight w:val="yellow"/>
              </w:rPr>
              <w:t xml:space="preserve">{ </w:t>
            </w:r>
            <w:r w:rsidRPr="00BB1743">
              <w:rPr>
                <w:color w:val="7F007F"/>
                <w:highlight w:val="yellow"/>
              </w:rPr>
              <w:t>border</w:t>
            </w:r>
            <w:proofErr w:type="gramEnd"/>
            <w:r w:rsidRPr="00BB1743">
              <w:rPr>
                <w:color w:val="7F007F"/>
                <w:highlight w:val="yellow"/>
              </w:rPr>
              <w:t>-collapse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collapse</w:t>
            </w:r>
            <w:r w:rsidRPr="00BB1743">
              <w:rPr>
                <w:color w:val="000000"/>
                <w:highlight w:val="yellow"/>
              </w:rPr>
              <w:t>; }</w:t>
            </w:r>
          </w:p>
          <w:p w14:paraId="616E7DE9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66E143F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AF918E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713DE66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tr:nth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6EBDFBE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9769795" w14:textId="77777777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A1D292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C1801A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00462F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355B53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16A34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82A48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EE785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8B0BA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4AD70A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287E83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8A464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B7C23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A30523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08CFE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1DAA7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225843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A0D22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ABE39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47BAA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D0707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781A6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9943E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CE92AA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DD61D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0060E2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9192C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B8732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263BA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CADD5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9944F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48E726" w14:textId="77777777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A439F00" w14:textId="47655A60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F983B44" w14:textId="33E2437B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2135997" w14:textId="57C09789" w:rsidR="00BB1743" w:rsidRDefault="00BB1743" w:rsidP="004001F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62CB805B" w14:textId="73ACD56A" w:rsidR="004001F3" w:rsidRDefault="004001F3" w:rsidP="004001F3">
      <w:pPr>
        <w:rPr>
          <w:noProof/>
        </w:rPr>
      </w:pPr>
    </w:p>
    <w:p w14:paraId="48844AC1" w14:textId="21815393" w:rsidR="00FE220C" w:rsidRDefault="00FE220C" w:rsidP="00FE220C">
      <w:pPr>
        <w:pStyle w:val="3"/>
        <w:rPr>
          <w:noProof/>
        </w:rPr>
      </w:pPr>
      <w:r w:rsidRPr="00FE220C">
        <w:rPr>
          <w:noProof/>
        </w:rPr>
        <w:lastRenderedPageBreak/>
        <w:t>http://localhost:8088/01/table12.html</w:t>
      </w:r>
    </w:p>
    <w:p w14:paraId="5FA9353F" w14:textId="5C41B4FD" w:rsidR="00FE220C" w:rsidRDefault="00FE220C" w:rsidP="004001F3">
      <w:r>
        <w:rPr>
          <w:noProof/>
        </w:rPr>
        <w:drawing>
          <wp:inline distT="0" distB="0" distL="0" distR="0" wp14:anchorId="3231D7A6" wp14:editId="78F965B7">
            <wp:extent cx="4891064" cy="278414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0A0" w14:textId="77777777" w:rsidR="00FE220C" w:rsidRDefault="00FE220C" w:rsidP="004001F3"/>
    <w:p w14:paraId="4776F505" w14:textId="30F8C903" w:rsidR="00B95E02" w:rsidRDefault="00B95E02" w:rsidP="00B95E02">
      <w:pPr>
        <w:pStyle w:val="3"/>
      </w:pPr>
      <w:r>
        <w:rPr>
          <w:rFonts w:hint="eastAsia"/>
        </w:rPr>
        <w:t>border-c</w:t>
      </w:r>
      <w:r>
        <w:t xml:space="preserve">ollapse </w:t>
      </w:r>
      <w:r>
        <w:rPr>
          <w:rFonts w:hint="eastAsia"/>
        </w:rPr>
        <w:t>서식</w:t>
      </w:r>
    </w:p>
    <w:p w14:paraId="7282B60E" w14:textId="1B8F3425" w:rsidR="00BB1743" w:rsidRDefault="00BB1743" w:rsidP="00387AD7">
      <w:r w:rsidRPr="00BB1743">
        <w:rPr>
          <w:color w:val="3F7F7F"/>
        </w:rPr>
        <w:t>table</w:t>
      </w:r>
      <w:r w:rsidRPr="00BB1743">
        <w:rPr>
          <w:color w:val="000000"/>
        </w:rPr>
        <w:t xml:space="preserve"> </w:t>
      </w:r>
      <w:proofErr w:type="gramStart"/>
      <w:r w:rsidRPr="00BB1743">
        <w:rPr>
          <w:color w:val="000000"/>
        </w:rPr>
        <w:t xml:space="preserve">{ </w:t>
      </w:r>
      <w:r w:rsidRPr="00BB1743">
        <w:rPr>
          <w:color w:val="7F007F"/>
        </w:rPr>
        <w:t>border</w:t>
      </w:r>
      <w:proofErr w:type="gramEnd"/>
      <w:r w:rsidRPr="00BB1743">
        <w:rPr>
          <w:color w:val="7F007F"/>
        </w:rPr>
        <w:t>-collapse</w:t>
      </w:r>
      <w:r w:rsidRPr="00BB1743">
        <w:rPr>
          <w:color w:val="000000"/>
        </w:rPr>
        <w:t xml:space="preserve">: </w:t>
      </w:r>
      <w:r w:rsidRPr="00BB1743">
        <w:rPr>
          <w:color w:val="2A00E1"/>
        </w:rPr>
        <w:t>collapse</w:t>
      </w:r>
      <w:r w:rsidRPr="00BB1743">
        <w:rPr>
          <w:color w:val="000000"/>
        </w:rPr>
        <w:t>; }</w:t>
      </w:r>
    </w:p>
    <w:p w14:paraId="40C028EF" w14:textId="77777777" w:rsidR="00387AD7" w:rsidRDefault="00B95E02" w:rsidP="00387AD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태그의 </w:t>
      </w:r>
      <w:r>
        <w:t>border-collapse</w:t>
      </w:r>
      <w:r w:rsidR="00BB1743">
        <w:t xml:space="preserve"> </w:t>
      </w:r>
      <w:r>
        <w:rPr>
          <w:rFonts w:hint="eastAsia"/>
        </w:rPr>
        <w:t xml:space="preserve">서식의 값이 </w:t>
      </w:r>
      <w:r>
        <w:t xml:space="preserve">collapse </w:t>
      </w:r>
      <w:r>
        <w:rPr>
          <w:rFonts w:hint="eastAsia"/>
        </w:rPr>
        <w:t>이면,</w:t>
      </w:r>
    </w:p>
    <w:p w14:paraId="18003C68" w14:textId="28167171" w:rsidR="00BB1743" w:rsidRDefault="00B95E02" w:rsidP="00387AD7">
      <w:r>
        <w:t xml:space="preserve">table </w:t>
      </w:r>
      <w:r>
        <w:rPr>
          <w:rFonts w:hint="eastAsia"/>
        </w:rPr>
        <w:t xml:space="preserve">태그의 내부 </w:t>
      </w:r>
      <w:r>
        <w:t xml:space="preserve">td </w:t>
      </w:r>
      <w:r w:rsidR="00BB1743">
        <w:rPr>
          <w:rFonts w:hint="eastAsia"/>
        </w:rPr>
        <w:t>태그들 사이의 여백</w:t>
      </w:r>
      <w:r>
        <w:rPr>
          <w:rFonts w:hint="eastAsia"/>
        </w:rPr>
        <w:t>이</w:t>
      </w:r>
      <w:r w:rsidR="00BB1743">
        <w:rPr>
          <w:rFonts w:hint="eastAsia"/>
        </w:rPr>
        <w:t xml:space="preserve"> </w:t>
      </w:r>
      <w:r>
        <w:rPr>
          <w:rFonts w:hint="eastAsia"/>
        </w:rPr>
        <w:t>제거되</w:t>
      </w:r>
      <w:r w:rsidR="00602DF2">
        <w:rPr>
          <w:rFonts w:hint="eastAsia"/>
        </w:rPr>
        <w:t>고</w:t>
      </w:r>
      <w:r>
        <w:rPr>
          <w:rFonts w:hint="eastAsia"/>
        </w:rPr>
        <w:t xml:space="preserve"> 서로 붙게 된다.</w:t>
      </w:r>
    </w:p>
    <w:p w14:paraId="7E0A8D43" w14:textId="12C01299" w:rsidR="00FE220C" w:rsidRDefault="00FE220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E16C320" w14:textId="6BFECF25" w:rsidR="004001F3" w:rsidRDefault="004001F3" w:rsidP="00BB1743">
      <w:pPr>
        <w:pStyle w:val="2"/>
      </w:pPr>
      <w:bookmarkStart w:id="12" w:name="_Toc65945015"/>
      <w:r>
        <w:rPr>
          <w:rFonts w:hint="eastAsia"/>
        </w:rPr>
        <w:lastRenderedPageBreak/>
        <w:t>padding 서식</w:t>
      </w:r>
      <w:bookmarkEnd w:id="12"/>
    </w:p>
    <w:p w14:paraId="2AE01861" w14:textId="762A44DD" w:rsidR="005F49FD" w:rsidRDefault="005F49FD" w:rsidP="005F49FD">
      <w:pPr>
        <w:pStyle w:val="3"/>
      </w:pPr>
      <w:r w:rsidRPr="006D4F1F">
        <w:t>src/main/webapp/01/table</w:t>
      </w:r>
      <w:r>
        <w:t>13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276BD6F5" w14:textId="77777777" w:rsidTr="00E116E6">
        <w:tc>
          <w:tcPr>
            <w:tcW w:w="10456" w:type="dxa"/>
          </w:tcPr>
          <w:p w14:paraId="0A084975" w14:textId="77777777" w:rsidR="00BB1743" w:rsidRDefault="00BB1743" w:rsidP="00BB1743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7AF6D342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138F4C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6D4E6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B6649B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E26F26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72F570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7F007F"/>
              </w:rPr>
              <w:t>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E2A850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padding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3px</w:t>
            </w:r>
            <w:r w:rsidRPr="00BB1743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503F37F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2451C17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6F77AC72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tr:nth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D1F96C9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FE88326" w14:textId="77777777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5FC1263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25A21A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CACF2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D79D4D2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E66B69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B35CE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0102B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D2ABD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16D37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BA26F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766D5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4D434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1AB5C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BD1C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6CAF1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86DF3A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2E78E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E2198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FA2C6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7506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23599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3143E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0708C1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7E7960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74449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77525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E50D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8FDFE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8EA48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4A743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5DAD4" w14:textId="77777777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DA9659" w14:textId="47D238B2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548D978" w14:textId="3E953337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218AB2E" w14:textId="4D999225" w:rsidR="00BB1743" w:rsidRDefault="00BB1743" w:rsidP="004001F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08E0F29" w14:textId="2B534242" w:rsidR="00BB1743" w:rsidRDefault="00BB1743" w:rsidP="00387AD7"/>
    <w:p w14:paraId="3421B92A" w14:textId="3B11BE55" w:rsidR="00835C58" w:rsidRDefault="00835C58" w:rsidP="00387AD7"/>
    <w:p w14:paraId="32BF9BF8" w14:textId="1D84DD13" w:rsidR="00835C58" w:rsidRDefault="00835C58" w:rsidP="00835C58">
      <w:pPr>
        <w:pStyle w:val="3"/>
      </w:pPr>
      <w:r w:rsidRPr="00835C58">
        <w:lastRenderedPageBreak/>
        <w:t>http://localhost:8088/01/table13.html</w:t>
      </w:r>
    </w:p>
    <w:p w14:paraId="3978436D" w14:textId="6DE12CBD" w:rsidR="00BB1743" w:rsidRDefault="00835C58" w:rsidP="00387AD7">
      <w:r>
        <w:rPr>
          <w:noProof/>
        </w:rPr>
        <w:drawing>
          <wp:inline distT="0" distB="0" distL="0" distR="0" wp14:anchorId="727E3396" wp14:editId="445FD3F5">
            <wp:extent cx="4852118" cy="2811439"/>
            <wp:effectExtent l="0" t="0" r="571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3877" cy="28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452" w14:textId="09A66372" w:rsidR="00602DF2" w:rsidRDefault="00602DF2" w:rsidP="00387AD7"/>
    <w:p w14:paraId="55626213" w14:textId="77777777" w:rsidR="00602DF2" w:rsidRDefault="00602DF2" w:rsidP="00387AD7"/>
    <w:p w14:paraId="0F56CC54" w14:textId="77777777" w:rsidR="00602DF2" w:rsidRDefault="00602DF2" w:rsidP="00602DF2">
      <w:pPr>
        <w:pStyle w:val="3"/>
      </w:pPr>
      <w:r>
        <w:rPr>
          <w:rFonts w:hint="eastAsia"/>
        </w:rPr>
        <w:t>p</w:t>
      </w:r>
      <w:r>
        <w:t xml:space="preserve">adding </w:t>
      </w:r>
      <w:r>
        <w:rPr>
          <w:rFonts w:hint="eastAsia"/>
        </w:rPr>
        <w:t>서식</w:t>
      </w:r>
    </w:p>
    <w:p w14:paraId="0FE97A86" w14:textId="77777777" w:rsidR="00602DF2" w:rsidRDefault="00602DF2" w:rsidP="00602DF2">
      <w:r w:rsidRPr="00BB1743">
        <w:rPr>
          <w:color w:val="7F007F"/>
        </w:rPr>
        <w:t>padding</w:t>
      </w:r>
      <w:r w:rsidRPr="00BB1743">
        <w:rPr>
          <w:color w:val="000000"/>
        </w:rPr>
        <w:t xml:space="preserve">: </w:t>
      </w:r>
      <w:r w:rsidRPr="00BB1743">
        <w:rPr>
          <w:color w:val="2A00E1"/>
        </w:rPr>
        <w:t>3px</w:t>
      </w:r>
      <w:r w:rsidRPr="00BB1743">
        <w:rPr>
          <w:color w:val="000000"/>
        </w:rPr>
        <w:t>;</w:t>
      </w:r>
    </w:p>
    <w:p w14:paraId="0B0E2F83" w14:textId="3EBF2562" w:rsidR="00602DF2" w:rsidRPr="00BB1743" w:rsidRDefault="00602DF2" w:rsidP="00602DF2">
      <w:r>
        <w:rPr>
          <w:rFonts w:hint="eastAsia"/>
        </w:rPr>
        <w:t>태그의 경계선과 내부 내용 사이의 여백을 정의한다.</w:t>
      </w:r>
    </w:p>
    <w:p w14:paraId="23392D66" w14:textId="57F5428D" w:rsidR="00602DF2" w:rsidRDefault="00602DF2" w:rsidP="00387AD7"/>
    <w:p w14:paraId="7706FF79" w14:textId="067CAB44" w:rsidR="00602DF2" w:rsidRDefault="00602DF2" w:rsidP="00387AD7"/>
    <w:p w14:paraId="77C302BA" w14:textId="50E6074F" w:rsidR="00602DF2" w:rsidRDefault="00602DF2" w:rsidP="00387AD7">
      <w:r w:rsidRPr="00602DF2">
        <w:rPr>
          <w:noProof/>
        </w:rPr>
        <w:drawing>
          <wp:inline distT="0" distB="0" distL="0" distR="0" wp14:anchorId="0F9E7C48" wp14:editId="1BAC89AF">
            <wp:extent cx="2115185" cy="731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4907" w14:textId="037FBDB7" w:rsidR="00602DF2" w:rsidRDefault="00602DF2" w:rsidP="00387AD7"/>
    <w:p w14:paraId="569DCD73" w14:textId="77777777" w:rsidR="008444AA" w:rsidRDefault="008444AA" w:rsidP="00387AD7"/>
    <w:p w14:paraId="6A1A5C78" w14:textId="5FD98279" w:rsidR="008444AA" w:rsidRDefault="008444AA" w:rsidP="00387AD7"/>
    <w:p w14:paraId="366F557E" w14:textId="075704BF" w:rsidR="008444AA" w:rsidRDefault="008444AA" w:rsidP="008444AA">
      <w:pPr>
        <w:pStyle w:val="3"/>
      </w:pPr>
      <w:r>
        <w:rPr>
          <w:rFonts w:hint="eastAsia"/>
        </w:rPr>
        <w:t>실습</w:t>
      </w:r>
      <w:r w:rsidR="003D1462">
        <w:t>#3</w:t>
      </w:r>
    </w:p>
    <w:p w14:paraId="087C42A8" w14:textId="3AF46765" w:rsidR="008444AA" w:rsidRDefault="008444AA" w:rsidP="008444AA">
      <w:r>
        <w:rPr>
          <w:rFonts w:hint="eastAsia"/>
        </w:rPr>
        <w:t>위 표에서 넷째 행의</w:t>
      </w:r>
      <w:r>
        <w:t xml:space="preserve"> </w:t>
      </w:r>
      <w:r>
        <w:rPr>
          <w:rFonts w:hint="eastAsia"/>
        </w:rPr>
        <w:t>문자에 파란색 서식을 적용하라.</w:t>
      </w:r>
    </w:p>
    <w:p w14:paraId="3CE22E16" w14:textId="777BF764" w:rsidR="008444AA" w:rsidRDefault="008444AA" w:rsidP="008444AA"/>
    <w:p w14:paraId="69CEAB2A" w14:textId="769A2BB4" w:rsidR="008444AA" w:rsidRDefault="008444AA" w:rsidP="008444AA"/>
    <w:p w14:paraId="138B8EDB" w14:textId="77777777" w:rsidR="008444AA" w:rsidRDefault="008444AA" w:rsidP="008444AA"/>
    <w:p w14:paraId="5EE6FED5" w14:textId="6177E228" w:rsidR="00602DF2" w:rsidRDefault="00602DF2" w:rsidP="00387AD7"/>
    <w:p w14:paraId="4F2BFB10" w14:textId="2927D9CB" w:rsidR="008444AA" w:rsidRDefault="008444AA" w:rsidP="00387AD7"/>
    <w:p w14:paraId="78DB10EB" w14:textId="4F82391F" w:rsidR="008444AA" w:rsidRDefault="008444A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E808589" w14:textId="0F02CCF4" w:rsidR="00B41164" w:rsidRDefault="00B41164" w:rsidP="00BB1743">
      <w:pPr>
        <w:pStyle w:val="2"/>
      </w:pPr>
      <w:bookmarkStart w:id="13" w:name="_Toc65945016"/>
      <w:r>
        <w:rPr>
          <w:rFonts w:hint="eastAsia"/>
        </w:rPr>
        <w:lastRenderedPageBreak/>
        <w:t>thead, tbody</w:t>
      </w:r>
      <w:r>
        <w:t xml:space="preserve"> </w:t>
      </w:r>
      <w:r>
        <w:rPr>
          <w:rFonts w:hint="eastAsia"/>
        </w:rPr>
        <w:t>태그</w:t>
      </w:r>
      <w:bookmarkEnd w:id="13"/>
    </w:p>
    <w:p w14:paraId="48E3FB4D" w14:textId="786A3DD5" w:rsidR="00AF5D20" w:rsidRDefault="00AF5D20" w:rsidP="00AF5D20">
      <w:pPr>
        <w:pStyle w:val="3"/>
      </w:pPr>
      <w:r w:rsidRPr="006D4F1F">
        <w:t>src/main/webapp/01/table</w:t>
      </w:r>
      <w:r>
        <w:t>14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6CBA6859" w14:textId="77777777" w:rsidTr="00E116E6">
        <w:tc>
          <w:tcPr>
            <w:tcW w:w="10456" w:type="dxa"/>
          </w:tcPr>
          <w:p w14:paraId="0810C85F" w14:textId="77777777" w:rsidR="00012C27" w:rsidRDefault="00012C27" w:rsidP="00012C27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06E3A33B" w14:textId="77777777" w:rsidR="00012C27" w:rsidRDefault="00012C27" w:rsidP="00012C2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5F9C32E" w14:textId="77777777" w:rsidR="00012C27" w:rsidRDefault="00012C27" w:rsidP="00012C2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9C1B71E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79AD9F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AA8609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88EAA31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7F007F"/>
              </w:rPr>
              <w:t>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24071E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25320AA1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0BCE785E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0AEC524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background</w:t>
            </w:r>
            <w:proofErr w:type="gramEnd"/>
            <w:r>
              <w:rPr>
                <w:color w:val="7F007F"/>
              </w:rPr>
              <w:t>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271CC34F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57D87EA" w14:textId="77777777" w:rsidR="00012C27" w:rsidRDefault="00012C27" w:rsidP="00012C2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D3EA29" w14:textId="77777777" w:rsidR="00012C27" w:rsidRDefault="00012C27" w:rsidP="00012C2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CAEBAD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12C04250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4BCB13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t>&gt;</w:t>
            </w:r>
          </w:p>
          <w:p w14:paraId="05E7164C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4F2593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612237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6A5919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E8C1A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t>&gt;</w:t>
            </w:r>
          </w:p>
          <w:p w14:paraId="2D260268" w14:textId="77777777" w:rsidR="00387AD7" w:rsidRDefault="00012C27" w:rsidP="00012C2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 w:rsidRPr="00012C27">
              <w:rPr>
                <w:color w:val="3F7F7F"/>
                <w:highlight w:val="yellow"/>
              </w:rPr>
              <w:t>tbody</w:t>
            </w:r>
            <w:r>
              <w:t>&gt;</w:t>
            </w:r>
          </w:p>
          <w:p w14:paraId="65E421C9" w14:textId="064200D1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F1195F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674D4A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0D12C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96691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24A302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264D1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684E09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86919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8BB14F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1DF5AB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669663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A411B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5481A01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1A7C9D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2B949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F01A9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3882AC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9D15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E08357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1B9C2A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42BEF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A4DD0D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C114F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4E080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 w:rsidRPr="00012C27">
              <w:rPr>
                <w:color w:val="3F7F7F"/>
                <w:highlight w:val="yellow"/>
              </w:rPr>
              <w:t>tbody</w:t>
            </w:r>
            <w:r>
              <w:t>&gt;</w:t>
            </w:r>
          </w:p>
          <w:p w14:paraId="252BFB47" w14:textId="77777777" w:rsidR="00387AD7" w:rsidRDefault="00012C27" w:rsidP="00012C2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718A5DE" w14:textId="4062B0F8" w:rsidR="00012C27" w:rsidRDefault="00012C27" w:rsidP="00012C2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9723079" w14:textId="6FE6FDF4" w:rsidR="00BB1743" w:rsidRDefault="00012C27" w:rsidP="00012C2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BA97247" w14:textId="230C2009" w:rsidR="00012C27" w:rsidRDefault="002A4A59" w:rsidP="002A4A59">
      <w:pPr>
        <w:pStyle w:val="3"/>
      </w:pPr>
      <w:r>
        <w:rPr>
          <w:rFonts w:hint="eastAsia"/>
        </w:rPr>
        <w:t>t</w:t>
      </w:r>
      <w:r>
        <w:t xml:space="preserve">head, tbody </w:t>
      </w:r>
      <w:r>
        <w:rPr>
          <w:rFonts w:hint="eastAsia"/>
        </w:rPr>
        <w:t>태그</w:t>
      </w:r>
    </w:p>
    <w:p w14:paraId="14268C46" w14:textId="1BAD11EF" w:rsidR="00012C27" w:rsidRDefault="00012C27" w:rsidP="00387AD7">
      <w:r>
        <w:rPr>
          <w:rFonts w:hint="eastAsia"/>
        </w:rPr>
        <w:t>표의 제목 행과 내용 행을 구분하기 위해서,</w:t>
      </w:r>
      <w:r>
        <w:t xml:space="preserve"> thead </w:t>
      </w:r>
      <w:r>
        <w:rPr>
          <w:rFonts w:hint="eastAsia"/>
        </w:rPr>
        <w:t>태그와 tbody</w:t>
      </w:r>
      <w:r>
        <w:t xml:space="preserve"> </w:t>
      </w:r>
      <w:r>
        <w:rPr>
          <w:rFonts w:hint="eastAsia"/>
        </w:rPr>
        <w:t>태그를 사용할 수도 있다.</w:t>
      </w:r>
    </w:p>
    <w:p w14:paraId="6D99DB47" w14:textId="4F70C7F3" w:rsidR="00012C27" w:rsidRDefault="00012C27" w:rsidP="00387AD7">
      <w:r>
        <w:rPr>
          <w:rFonts w:hint="eastAsia"/>
        </w:rPr>
        <w:t xml:space="preserve">제목 행은 </w:t>
      </w:r>
      <w:r>
        <w:t xml:space="preserve">thead </w:t>
      </w:r>
      <w:r>
        <w:rPr>
          <w:rFonts w:hint="eastAsia"/>
        </w:rPr>
        <w:t>태그 아래에 위치해야 하고,</w:t>
      </w:r>
      <w:r>
        <w:t xml:space="preserve"> </w:t>
      </w:r>
      <w:r>
        <w:rPr>
          <w:rFonts w:hint="eastAsia"/>
        </w:rPr>
        <w:t xml:space="preserve">내용 행들은 </w:t>
      </w:r>
      <w:r>
        <w:t xml:space="preserve">tbody </w:t>
      </w:r>
      <w:r>
        <w:rPr>
          <w:rFonts w:hint="eastAsia"/>
        </w:rPr>
        <w:t>태그 아래에 위치해야 한다.</w:t>
      </w:r>
    </w:p>
    <w:p w14:paraId="6E1AE75A" w14:textId="77777777" w:rsidR="00012C27" w:rsidRDefault="00012C27" w:rsidP="00387AD7"/>
    <w:p w14:paraId="2D5EF9A6" w14:textId="07343021" w:rsidR="00012C27" w:rsidRDefault="00012C27" w:rsidP="00387AD7">
      <w:r>
        <w:rPr>
          <w:rFonts w:hint="eastAsia"/>
        </w:rPr>
        <w:t>t</w:t>
      </w:r>
      <w:r>
        <w:t xml:space="preserve">head </w:t>
      </w:r>
      <w:r>
        <w:rPr>
          <w:rFonts w:hint="eastAsia"/>
        </w:rPr>
        <w:t>태그 아래의 제목 행은 여러 개여도 된다.</w:t>
      </w:r>
    </w:p>
    <w:p w14:paraId="782719A8" w14:textId="60180078" w:rsidR="00012C27" w:rsidRDefault="00012C27" w:rsidP="00387AD7">
      <w:r>
        <w:rPr>
          <w:rFonts w:hint="eastAsia"/>
        </w:rPr>
        <w:t>제목 행에 서식을 적용하기 위한 태그 선택 부분이,</w:t>
      </w:r>
      <w:r>
        <w:t xml:space="preserve"> tr</w:t>
      </w:r>
      <w:proofErr w:type="gramStart"/>
      <w:r>
        <w:t>:nth</w:t>
      </w:r>
      <w:proofErr w:type="gramEnd"/>
      <w:r>
        <w:t xml:space="preserve">-child(1) </w:t>
      </w:r>
      <w:r>
        <w:rPr>
          <w:rFonts w:hint="eastAsia"/>
        </w:rPr>
        <w:t xml:space="preserve">에서 </w:t>
      </w:r>
      <w:r>
        <w:t xml:space="preserve">thead </w:t>
      </w:r>
      <w:r>
        <w:rPr>
          <w:rFonts w:hint="eastAsia"/>
        </w:rPr>
        <w:t>로 수정되었음에 주목하자.</w:t>
      </w:r>
    </w:p>
    <w:p w14:paraId="13D6D80F" w14:textId="4CBA90EB" w:rsidR="00012C27" w:rsidRDefault="00012C27" w:rsidP="00387AD7">
      <w:r>
        <w:t>thead</w:t>
      </w:r>
      <w:r>
        <w:rPr>
          <w:rFonts w:hint="eastAsia"/>
        </w:rPr>
        <w:t xml:space="preserve"> 태그에 부여된</w:t>
      </w:r>
      <w:r>
        <w:t xml:space="preserve"> </w:t>
      </w:r>
      <w:r>
        <w:rPr>
          <w:rFonts w:hint="eastAsia"/>
        </w:rPr>
        <w:t>서식은</w:t>
      </w:r>
      <w:r>
        <w:t xml:space="preserve">, </w:t>
      </w:r>
      <w:r>
        <w:rPr>
          <w:rFonts w:hint="eastAsia"/>
        </w:rPr>
        <w:t xml:space="preserve">그 아래의 </w:t>
      </w:r>
      <w:r>
        <w:t xml:space="preserve">tr </w:t>
      </w:r>
      <w:r>
        <w:rPr>
          <w:rFonts w:hint="eastAsia"/>
        </w:rPr>
        <w:t xml:space="preserve">태그와, 또 그 아래의 </w:t>
      </w:r>
      <w:r>
        <w:t xml:space="preserve">td </w:t>
      </w:r>
      <w:r>
        <w:rPr>
          <w:rFonts w:hint="eastAsia"/>
        </w:rPr>
        <w:t>태그에 적용된다.</w:t>
      </w:r>
    </w:p>
    <w:p w14:paraId="084DD7DD" w14:textId="77777777" w:rsidR="00012C27" w:rsidRDefault="00012C27" w:rsidP="00387AD7"/>
    <w:p w14:paraId="2335C88C" w14:textId="11E46505" w:rsidR="002A4A59" w:rsidRDefault="002A4A59" w:rsidP="002A4A59">
      <w:pPr>
        <w:pStyle w:val="3"/>
      </w:pPr>
      <w:r>
        <w:t xml:space="preserve">html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무시</w:t>
      </w:r>
    </w:p>
    <w:p w14:paraId="6A0746BA" w14:textId="7435F64A" w:rsidR="00012C27" w:rsidRDefault="00012C27" w:rsidP="00387AD7">
      <w:r>
        <w:rPr>
          <w:rFonts w:hint="eastAsia"/>
        </w:rPr>
        <w:t>부모 태그보다 자식 태그를 오른쪽으로 들여쓰기(</w:t>
      </w:r>
      <w:r>
        <w:t>indentation)</w:t>
      </w:r>
      <w:r>
        <w:rPr>
          <w:rFonts w:hint="eastAsia"/>
        </w:rPr>
        <w:t>를 하는 것은 단지 보기 편하게 하기 위함일뿐 다른 의미는 없다.</w:t>
      </w:r>
      <w:r>
        <w:t xml:space="preserve"> html </w:t>
      </w:r>
      <w:r>
        <w:rPr>
          <w:rFonts w:hint="eastAsia"/>
        </w:rPr>
        <w:t>문서의 내용이 웹브라우저 창에 표시될 때,</w:t>
      </w:r>
      <w:r>
        <w:t xml:space="preserve"> </w:t>
      </w:r>
      <w:r>
        <w:rPr>
          <w:rFonts w:hint="eastAsia"/>
        </w:rPr>
        <w:t>태그의 들여쓰기는 무시된다.</w:t>
      </w:r>
    </w:p>
    <w:p w14:paraId="55367323" w14:textId="33D688A8" w:rsidR="00012C27" w:rsidRDefault="00B41164" w:rsidP="00B41164">
      <w:pPr>
        <w:pStyle w:val="2"/>
      </w:pPr>
      <w:bookmarkStart w:id="14" w:name="_Toc65945017"/>
      <w:r>
        <w:rPr>
          <w:rFonts w:hint="eastAsia"/>
        </w:rPr>
        <w:lastRenderedPageBreak/>
        <w:t>서식의 우선순위</w:t>
      </w:r>
      <w:bookmarkEnd w:id="14"/>
    </w:p>
    <w:p w14:paraId="25406FD9" w14:textId="56287605" w:rsidR="00D93259" w:rsidRDefault="00D93259" w:rsidP="00D93259">
      <w:pPr>
        <w:pStyle w:val="3"/>
      </w:pPr>
      <w:r w:rsidRPr="006D4F1F">
        <w:t>src/main/webapp/01/table</w:t>
      </w:r>
      <w:r>
        <w:t>15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C27" w14:paraId="71E4BC93" w14:textId="77777777" w:rsidTr="00E116E6">
        <w:tc>
          <w:tcPr>
            <w:tcW w:w="10456" w:type="dxa"/>
          </w:tcPr>
          <w:p w14:paraId="156FB407" w14:textId="77777777" w:rsidR="0016676A" w:rsidRDefault="0016676A" w:rsidP="0016676A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795A2D3B" w14:textId="77777777" w:rsidR="0016676A" w:rsidRDefault="0016676A" w:rsidP="0016676A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3863596" w14:textId="77777777" w:rsidR="0016676A" w:rsidRDefault="0016676A" w:rsidP="0016676A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EC2666E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2E04083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0179E0F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5176F53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7F007F"/>
              </w:rPr>
              <w:t>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F16C71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47E10557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1E96ACB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156D3869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4C7B18">
              <w:rPr>
                <w:color w:val="3F7F7F"/>
                <w:highlight w:val="yellow"/>
              </w:rPr>
              <w:t>thead</w:t>
            </w:r>
            <w:r w:rsidRPr="004C7B18">
              <w:rPr>
                <w:color w:val="000000"/>
                <w:highlight w:val="yellow"/>
              </w:rPr>
              <w:t xml:space="preserve"> </w:t>
            </w:r>
            <w:proofErr w:type="gramStart"/>
            <w:r w:rsidRPr="004C7B18">
              <w:rPr>
                <w:color w:val="000000"/>
                <w:highlight w:val="yellow"/>
              </w:rPr>
              <w:t xml:space="preserve">{ </w:t>
            </w:r>
            <w:r w:rsidRPr="004C7B18">
              <w:rPr>
                <w:color w:val="7F007F"/>
                <w:highlight w:val="yellow"/>
              </w:rPr>
              <w:t>background</w:t>
            </w:r>
            <w:proofErr w:type="gramEnd"/>
            <w:r w:rsidRPr="004C7B18">
              <w:rPr>
                <w:color w:val="7F007F"/>
                <w:highlight w:val="yellow"/>
              </w:rPr>
              <w:t>-color</w:t>
            </w:r>
            <w:r w:rsidRPr="004C7B18">
              <w:rPr>
                <w:color w:val="000000"/>
                <w:highlight w:val="yellow"/>
              </w:rPr>
              <w:t xml:space="preserve">: </w:t>
            </w:r>
            <w:r w:rsidRPr="004C7B18">
              <w:rPr>
                <w:color w:val="2A00E1"/>
                <w:highlight w:val="yellow"/>
              </w:rPr>
              <w:t>#aaaaaa</w:t>
            </w:r>
            <w:r w:rsidRPr="004C7B1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1A19C9A5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16676A">
              <w:rPr>
                <w:color w:val="3F7F7F"/>
                <w:highlight w:val="yellow"/>
              </w:rPr>
              <w:t>tr</w:t>
            </w:r>
            <w:r w:rsidRPr="0016676A">
              <w:rPr>
                <w:color w:val="000000"/>
                <w:highlight w:val="yellow"/>
              </w:rPr>
              <w:t xml:space="preserve"> </w:t>
            </w:r>
            <w:proofErr w:type="gramStart"/>
            <w:r w:rsidRPr="0016676A">
              <w:rPr>
                <w:color w:val="000000"/>
                <w:highlight w:val="yellow"/>
              </w:rPr>
              <w:t xml:space="preserve">{ </w:t>
            </w:r>
            <w:r w:rsidRPr="0016676A">
              <w:rPr>
                <w:color w:val="7F007F"/>
                <w:highlight w:val="yellow"/>
              </w:rPr>
              <w:t>background</w:t>
            </w:r>
            <w:proofErr w:type="gramEnd"/>
            <w:r w:rsidRPr="0016676A">
              <w:rPr>
                <w:color w:val="7F007F"/>
                <w:highlight w:val="yellow"/>
              </w:rPr>
              <w:t>-color</w:t>
            </w:r>
            <w:r w:rsidRPr="0016676A">
              <w:rPr>
                <w:color w:val="000000"/>
                <w:highlight w:val="yellow"/>
              </w:rPr>
              <w:t xml:space="preserve">: </w:t>
            </w:r>
            <w:r w:rsidRPr="0016676A">
              <w:rPr>
                <w:color w:val="2A00E1"/>
                <w:highlight w:val="yellow"/>
              </w:rPr>
              <w:t>#ffffdd</w:t>
            </w:r>
            <w:r w:rsidRPr="0016676A">
              <w:rPr>
                <w:color w:val="000000"/>
                <w:highlight w:val="yellow"/>
              </w:rPr>
              <w:t>; }</w:t>
            </w:r>
          </w:p>
          <w:p w14:paraId="6A598CF1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880D6C4" w14:textId="77777777" w:rsidR="0016676A" w:rsidRDefault="0016676A" w:rsidP="0016676A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1BBCF2E" w14:textId="77777777" w:rsidR="0016676A" w:rsidRDefault="0016676A" w:rsidP="0016676A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D07F779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5AD95AE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F53FAF2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3CEDB60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C2B3F6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7EC626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847B37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77DDE7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7C98207" w14:textId="77777777" w:rsidR="00387AD7" w:rsidRDefault="0016676A" w:rsidP="001667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630E1814" w14:textId="301C4681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EBEAC28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DF3BC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05BC9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214254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FA56F4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E6783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9F1BA5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F442DD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B5DB6C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AF8E7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F9F321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F108C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EAF205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536BF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623E92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073E54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EF0DCF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F18A41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51A11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9E32D8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115E7C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62A8F8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8F77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3AE4CD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A741E1F" w14:textId="77777777" w:rsidR="00387AD7" w:rsidRDefault="0016676A" w:rsidP="001667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8F8A7EA" w14:textId="5F988D5D" w:rsidR="0016676A" w:rsidRDefault="0016676A" w:rsidP="0016676A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4F2CE65" w14:textId="222771E2" w:rsidR="00012C27" w:rsidRDefault="0016676A" w:rsidP="00A0129F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6F33562A" w14:textId="720E4654" w:rsidR="00A0129F" w:rsidRDefault="00A0129F" w:rsidP="00387AD7"/>
    <w:p w14:paraId="28ACF6DC" w14:textId="0B05E947" w:rsidR="00AB3B9B" w:rsidRDefault="00AB3B9B" w:rsidP="00AB3B9B">
      <w:pPr>
        <w:pStyle w:val="3"/>
      </w:pPr>
      <w:r w:rsidRPr="00AB3B9B">
        <w:lastRenderedPageBreak/>
        <w:t>http://localhost:8088/01/table15.html</w:t>
      </w:r>
    </w:p>
    <w:p w14:paraId="27DB1782" w14:textId="55D26E27" w:rsidR="00A0129F" w:rsidRDefault="00AB3B9B" w:rsidP="00387AD7">
      <w:r>
        <w:rPr>
          <w:noProof/>
        </w:rPr>
        <w:drawing>
          <wp:inline distT="0" distB="0" distL="0" distR="0" wp14:anchorId="04D8A803" wp14:editId="6B37CB35">
            <wp:extent cx="4694830" cy="2720302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972" cy="27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21E" w14:textId="77777777" w:rsidR="00A0129F" w:rsidRDefault="00A0129F" w:rsidP="00387AD7"/>
    <w:p w14:paraId="02043501" w14:textId="6D591E59" w:rsidR="002A4A59" w:rsidRDefault="002A4A59" w:rsidP="002A4A59">
      <w:pPr>
        <w:pStyle w:val="3"/>
      </w:pPr>
      <w:r>
        <w:t xml:space="preserve">background-color: </w:t>
      </w:r>
      <w:r>
        <w:rPr>
          <w:rFonts w:hint="eastAsia"/>
        </w:rPr>
        <w:t>서식</w:t>
      </w:r>
    </w:p>
    <w:p w14:paraId="65333E7A" w14:textId="2D98AACB" w:rsidR="002A4A59" w:rsidRDefault="002A4A59" w:rsidP="00387AD7">
      <w:pPr>
        <w:rPr>
          <w:rFonts w:ascii="굴림체" w:eastAsia="굴림체" w:hAnsi="굴림체"/>
          <w:color w:val="000000"/>
        </w:rPr>
      </w:pPr>
      <w:r w:rsidRPr="00A0129F">
        <w:rPr>
          <w:rFonts w:ascii="굴림체" w:eastAsia="굴림체" w:hAnsi="굴림체"/>
          <w:color w:val="3F7F7F"/>
        </w:rPr>
        <w:t>thead</w:t>
      </w:r>
      <w:r w:rsidRPr="00A0129F">
        <w:rPr>
          <w:rFonts w:ascii="굴림체" w:eastAsia="굴림체" w:hAnsi="굴림체"/>
          <w:color w:val="000000"/>
        </w:rPr>
        <w:t xml:space="preserve"> </w:t>
      </w:r>
      <w:proofErr w:type="gramStart"/>
      <w:r w:rsidRPr="00A0129F">
        <w:rPr>
          <w:rFonts w:ascii="굴림체" w:eastAsia="굴림체" w:hAnsi="굴림체"/>
          <w:color w:val="000000"/>
        </w:rPr>
        <w:t xml:space="preserve">{ </w:t>
      </w:r>
      <w:r w:rsidRPr="00A0129F">
        <w:rPr>
          <w:rFonts w:ascii="굴림체" w:eastAsia="굴림체" w:hAnsi="굴림체"/>
          <w:color w:val="7F007F"/>
        </w:rPr>
        <w:t>background</w:t>
      </w:r>
      <w:proofErr w:type="gramEnd"/>
      <w:r w:rsidRPr="00A0129F">
        <w:rPr>
          <w:rFonts w:ascii="굴림체" w:eastAsia="굴림체" w:hAnsi="굴림체"/>
          <w:color w:val="7F007F"/>
        </w:rPr>
        <w:t>-color</w:t>
      </w:r>
      <w:r w:rsidRPr="00A0129F">
        <w:rPr>
          <w:rFonts w:ascii="굴림체" w:eastAsia="굴림체" w:hAnsi="굴림체"/>
          <w:color w:val="000000"/>
        </w:rPr>
        <w:t xml:space="preserve">: </w:t>
      </w:r>
      <w:r w:rsidRPr="00A0129F">
        <w:rPr>
          <w:rFonts w:ascii="굴림체" w:eastAsia="굴림체" w:hAnsi="굴림체"/>
          <w:color w:val="2A00E1"/>
        </w:rPr>
        <w:t>#aaaaaa</w:t>
      </w:r>
      <w:r w:rsidRPr="00A0129F">
        <w:rPr>
          <w:rFonts w:ascii="굴림체" w:eastAsia="굴림체" w:hAnsi="굴림체"/>
          <w:color w:val="000000"/>
        </w:rPr>
        <w:t>; }</w:t>
      </w:r>
    </w:p>
    <w:p w14:paraId="3D2853A6" w14:textId="5778354E" w:rsidR="00F112F9" w:rsidRDefault="00F112F9" w:rsidP="00F112F9">
      <w:r>
        <w:rPr>
          <w:rFonts w:hint="eastAsia"/>
        </w:rPr>
        <w:t xml:space="preserve">이 </w:t>
      </w:r>
      <w:r>
        <w:t xml:space="preserve">html </w:t>
      </w:r>
      <w:r>
        <w:rPr>
          <w:rFonts w:hint="eastAsia"/>
        </w:rPr>
        <w:t xml:space="preserve">문서의 모든 </w:t>
      </w:r>
      <w:r w:rsidR="00E00903">
        <w:rPr>
          <w:rFonts w:hint="eastAsia"/>
        </w:rPr>
        <w:t>thead</w:t>
      </w:r>
      <w:r w:rsidR="00E00903">
        <w:t xml:space="preserve"> </w:t>
      </w:r>
      <w:r>
        <w:rPr>
          <w:rFonts w:hint="eastAsia"/>
        </w:rPr>
        <w:t xml:space="preserve">태그에 </w:t>
      </w:r>
      <w:r w:rsidR="00E00903">
        <w:rPr>
          <w:rFonts w:hint="eastAsia"/>
        </w:rPr>
        <w:t xml:space="preserve">회색 </w:t>
      </w:r>
      <w:r>
        <w:rPr>
          <w:rFonts w:hint="eastAsia"/>
        </w:rPr>
        <w:t>배경을 적용한다.</w:t>
      </w:r>
    </w:p>
    <w:p w14:paraId="73C9283C" w14:textId="78E100B2" w:rsidR="00E00903" w:rsidRDefault="00E116E6" w:rsidP="00387AD7">
      <w:r>
        <w:t xml:space="preserve">thead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</w:t>
      </w:r>
      <w:r w:rsidR="00E00903">
        <w:rPr>
          <w:rFonts w:hint="eastAsia"/>
        </w:rPr>
        <w:t>에 이 서식이 상속된다.</w:t>
      </w:r>
    </w:p>
    <w:p w14:paraId="4EB08AA1" w14:textId="77777777" w:rsidR="00E00903" w:rsidRDefault="00E00903" w:rsidP="00F112F9">
      <w:pPr>
        <w:rPr>
          <w:rFonts w:ascii="굴림체" w:eastAsia="굴림체" w:hAnsi="굴림체"/>
          <w:color w:val="3F7F7F"/>
        </w:rPr>
      </w:pPr>
    </w:p>
    <w:p w14:paraId="78935281" w14:textId="6AA17273" w:rsidR="00F112F9" w:rsidRPr="00A0129F" w:rsidRDefault="00F112F9" w:rsidP="00F112F9">
      <w:pPr>
        <w:rPr>
          <w:rFonts w:ascii="굴림체" w:eastAsia="굴림체" w:hAnsi="굴림체"/>
        </w:rPr>
      </w:pPr>
      <w:r w:rsidRPr="00A0129F">
        <w:rPr>
          <w:rFonts w:ascii="굴림체" w:eastAsia="굴림체" w:hAnsi="굴림체"/>
          <w:color w:val="3F7F7F"/>
        </w:rPr>
        <w:t>tr</w:t>
      </w:r>
      <w:r w:rsidRPr="00A0129F">
        <w:rPr>
          <w:rFonts w:ascii="굴림체" w:eastAsia="굴림체" w:hAnsi="굴림체"/>
          <w:color w:val="000000"/>
        </w:rPr>
        <w:t xml:space="preserve"> </w:t>
      </w:r>
      <w:proofErr w:type="gramStart"/>
      <w:r w:rsidRPr="00A0129F">
        <w:rPr>
          <w:rFonts w:ascii="굴림체" w:eastAsia="굴림체" w:hAnsi="굴림체"/>
          <w:color w:val="000000"/>
        </w:rPr>
        <w:t xml:space="preserve">{ </w:t>
      </w:r>
      <w:r w:rsidRPr="00A0129F">
        <w:rPr>
          <w:rFonts w:ascii="굴림체" w:eastAsia="굴림체" w:hAnsi="굴림체"/>
          <w:color w:val="7F007F"/>
        </w:rPr>
        <w:t>background</w:t>
      </w:r>
      <w:proofErr w:type="gramEnd"/>
      <w:r w:rsidRPr="00A0129F">
        <w:rPr>
          <w:rFonts w:ascii="굴림체" w:eastAsia="굴림체" w:hAnsi="굴림체"/>
          <w:color w:val="7F007F"/>
        </w:rPr>
        <w:t>-color</w:t>
      </w:r>
      <w:r w:rsidRPr="00A0129F">
        <w:rPr>
          <w:rFonts w:ascii="굴림체" w:eastAsia="굴림체" w:hAnsi="굴림체"/>
          <w:color w:val="000000"/>
        </w:rPr>
        <w:t xml:space="preserve">: </w:t>
      </w:r>
      <w:r w:rsidRPr="00A0129F">
        <w:rPr>
          <w:rFonts w:ascii="굴림체" w:eastAsia="굴림체" w:hAnsi="굴림체"/>
          <w:color w:val="2A00E1"/>
        </w:rPr>
        <w:t>#ffffdd</w:t>
      </w:r>
      <w:r w:rsidRPr="00A0129F">
        <w:rPr>
          <w:rFonts w:ascii="굴림체" w:eastAsia="굴림체" w:hAnsi="굴림체"/>
          <w:color w:val="000000"/>
        </w:rPr>
        <w:t>; }</w:t>
      </w:r>
    </w:p>
    <w:p w14:paraId="46D10CDC" w14:textId="6B5DA1F6" w:rsidR="00F112F9" w:rsidRDefault="00F112F9" w:rsidP="00F112F9">
      <w:r>
        <w:rPr>
          <w:rFonts w:hint="eastAsia"/>
        </w:rPr>
        <w:t xml:space="preserve">이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tr </w:t>
      </w:r>
      <w:r>
        <w:rPr>
          <w:rFonts w:hint="eastAsia"/>
        </w:rPr>
        <w:t xml:space="preserve">태그에 </w:t>
      </w:r>
      <w:r w:rsidR="00E00903">
        <w:rPr>
          <w:rFonts w:hint="eastAsia"/>
        </w:rPr>
        <w:t xml:space="preserve">노란색 </w:t>
      </w:r>
      <w:r>
        <w:rPr>
          <w:rFonts w:hint="eastAsia"/>
        </w:rPr>
        <w:t>배경을 적용한다.</w:t>
      </w:r>
    </w:p>
    <w:p w14:paraId="5DBCB3AA" w14:textId="770112ED" w:rsidR="00E00903" w:rsidRDefault="00E00903" w:rsidP="00F112F9"/>
    <w:p w14:paraId="7F400CCC" w14:textId="761030D2" w:rsidR="00E00903" w:rsidRDefault="00E00903" w:rsidP="00F112F9">
      <w:r>
        <w:rPr>
          <w:rFonts w:hint="eastAsia"/>
        </w:rPr>
        <w:t xml:space="preserve">tbody 태그 아래의 </w:t>
      </w:r>
      <w:r>
        <w:t xml:space="preserve">tr </w:t>
      </w:r>
      <w:r>
        <w:rPr>
          <w:rFonts w:hint="eastAsia"/>
        </w:rPr>
        <w:t>태그에는 노란색 배경만 적용된다.</w:t>
      </w:r>
    </w:p>
    <w:p w14:paraId="662DDE86" w14:textId="4F32305D" w:rsidR="00E00903" w:rsidRDefault="00E00903" w:rsidP="00F112F9">
      <w:r>
        <w:t xml:space="preserve">thead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태그에는 노란색 배경과</w:t>
      </w:r>
      <w:r>
        <w:t xml:space="preserve"> </w:t>
      </w:r>
      <w:r>
        <w:rPr>
          <w:rFonts w:hint="eastAsia"/>
        </w:rPr>
        <w:t>상속된 회색 배경이 적용된다.</w:t>
      </w:r>
    </w:p>
    <w:p w14:paraId="5CE72046" w14:textId="2B70CD77" w:rsidR="00F112F9" w:rsidRDefault="00F112F9" w:rsidP="00F112F9"/>
    <w:p w14:paraId="2187229A" w14:textId="77777777" w:rsidR="00E00903" w:rsidRPr="00E00903" w:rsidRDefault="00E00903" w:rsidP="00F112F9"/>
    <w:p w14:paraId="1B5F3839" w14:textId="17D48D14" w:rsidR="002A4A59" w:rsidRDefault="002A4A59" w:rsidP="002A4A59">
      <w:pPr>
        <w:pStyle w:val="3"/>
        <w:rPr>
          <w:color w:val="000000"/>
        </w:rPr>
      </w:pPr>
      <w:r>
        <w:rPr>
          <w:rFonts w:hint="eastAsia"/>
          <w:color w:val="000000"/>
        </w:rPr>
        <w:t>서식의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우선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순위</w:t>
      </w:r>
    </w:p>
    <w:p w14:paraId="26F3956C" w14:textId="77777777" w:rsidR="002A79FE" w:rsidRDefault="002A79FE" w:rsidP="00387AD7">
      <w:r>
        <w:t xml:space="preserve">thead </w:t>
      </w:r>
      <w:r>
        <w:rPr>
          <w:rFonts w:hint="eastAsia"/>
        </w:rPr>
        <w:t xml:space="preserve">태그로부터 </w:t>
      </w:r>
      <w:r w:rsidR="00E116E6">
        <w:rPr>
          <w:rFonts w:hint="eastAsia"/>
        </w:rPr>
        <w:t>상속 받은 배경색</w:t>
      </w:r>
      <w:r>
        <w:rPr>
          <w:rFonts w:hint="eastAsia"/>
        </w:rPr>
        <w:t>(</w:t>
      </w:r>
      <w:r w:rsidRPr="00A0129F">
        <w:rPr>
          <w:rFonts w:ascii="굴림체" w:eastAsia="굴림체" w:hAnsi="굴림체"/>
          <w:color w:val="2A00E1"/>
        </w:rPr>
        <w:t>#aaaaaa</w:t>
      </w:r>
      <w:r>
        <w:rPr>
          <w:rFonts w:ascii="굴림체" w:eastAsia="굴림체" w:hAnsi="굴림체"/>
          <w:color w:val="000000"/>
        </w:rPr>
        <w:t>)</w:t>
      </w:r>
      <w:r w:rsidR="00E116E6">
        <w:rPr>
          <w:rFonts w:hint="eastAsia"/>
        </w:rPr>
        <w:t xml:space="preserve">과 </w:t>
      </w:r>
      <w:r w:rsidR="00E116E6">
        <w:t xml:space="preserve">tr </w:t>
      </w:r>
      <w:r w:rsidR="00E116E6">
        <w:rPr>
          <w:rFonts w:hint="eastAsia"/>
        </w:rPr>
        <w:t>태그에 직접 적용된 배경색</w:t>
      </w:r>
      <w:r>
        <w:rPr>
          <w:rFonts w:hint="eastAsia"/>
        </w:rPr>
        <w:t>(</w:t>
      </w:r>
      <w:r w:rsidRPr="00A0129F">
        <w:rPr>
          <w:rFonts w:ascii="굴림체" w:eastAsia="굴림체" w:hAnsi="굴림체"/>
          <w:color w:val="2A00E1"/>
        </w:rPr>
        <w:t>#ffffdd</w:t>
      </w:r>
      <w:r>
        <w:rPr>
          <w:rFonts w:ascii="굴림체" w:eastAsia="굴림체" w:hAnsi="굴림체"/>
          <w:color w:val="2A00E1"/>
        </w:rPr>
        <w:t>)</w:t>
      </w:r>
      <w:r w:rsidR="00E116E6">
        <w:rPr>
          <w:rFonts w:hint="eastAsia"/>
        </w:rPr>
        <w:t xml:space="preserve"> 중에서, </w:t>
      </w:r>
    </w:p>
    <w:p w14:paraId="08F74928" w14:textId="58C20982" w:rsidR="00E116E6" w:rsidRDefault="00E116E6" w:rsidP="00387AD7">
      <w:r>
        <w:t xml:space="preserve">tr </w:t>
      </w:r>
      <w:r>
        <w:rPr>
          <w:rFonts w:hint="eastAsia"/>
        </w:rPr>
        <w:t>태그에 직접 적용된 서식이 우선 순</w:t>
      </w:r>
      <w:r w:rsidR="000E70BE">
        <w:rPr>
          <w:rFonts w:hint="eastAsia"/>
        </w:rPr>
        <w:t>위가 높다.</w:t>
      </w:r>
    </w:p>
    <w:p w14:paraId="75AE3399" w14:textId="524AF8F3" w:rsidR="002A4A59" w:rsidRDefault="002A4A59" w:rsidP="00387AD7">
      <w:r>
        <w:rPr>
          <w:rFonts w:hint="eastAsia"/>
        </w:rPr>
        <w:t xml:space="preserve">그렇기 때문에 </w:t>
      </w:r>
      <w:r w:rsidR="00E00903">
        <w:rPr>
          <w:rFonts w:hint="eastAsia"/>
        </w:rPr>
        <w:t>thead</w:t>
      </w:r>
      <w:r w:rsidR="00E00903">
        <w:t xml:space="preserve"> </w:t>
      </w:r>
      <w:r w:rsidR="00E00903"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태그에</w:t>
      </w:r>
      <w:r w:rsidR="00E00903">
        <w:rPr>
          <w:rFonts w:hint="eastAsia"/>
        </w:rPr>
        <w:t>도</w:t>
      </w:r>
      <w:r>
        <w:rPr>
          <w:rFonts w:hint="eastAsia"/>
        </w:rPr>
        <w:t xml:space="preserve"> </w:t>
      </w:r>
      <w:r w:rsidR="002A79FE" w:rsidRPr="00A0129F">
        <w:rPr>
          <w:rFonts w:ascii="굴림체" w:eastAsia="굴림체" w:hAnsi="굴림체"/>
          <w:color w:val="2A00E1"/>
        </w:rPr>
        <w:t>#ffffdd</w:t>
      </w:r>
      <w:r>
        <w:t xml:space="preserve"> </w:t>
      </w:r>
      <w:r>
        <w:rPr>
          <w:rFonts w:hint="eastAsia"/>
        </w:rPr>
        <w:t>배경색이 적용된다.</w:t>
      </w:r>
    </w:p>
    <w:p w14:paraId="16FF4BF7" w14:textId="594C3F13" w:rsidR="000E70BE" w:rsidRDefault="000E70BE" w:rsidP="00387AD7"/>
    <w:p w14:paraId="5D1CA6AC" w14:textId="0350C8A6" w:rsidR="002A79FE" w:rsidRDefault="002A79FE" w:rsidP="00387AD7"/>
    <w:p w14:paraId="4D2E4C7D" w14:textId="77777777" w:rsidR="002A79FE" w:rsidRDefault="002A79FE" w:rsidP="00387AD7"/>
    <w:p w14:paraId="0F7D7653" w14:textId="77777777" w:rsidR="00FD34A5" w:rsidRDefault="00FD34A5" w:rsidP="00387AD7"/>
    <w:p w14:paraId="49B8B4EE" w14:textId="31D49EA8" w:rsidR="00A0129F" w:rsidRDefault="00A0129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4568BA" w14:textId="710377EC" w:rsidR="00B41164" w:rsidRDefault="00B41164" w:rsidP="000E70BE">
      <w:pPr>
        <w:pStyle w:val="2"/>
      </w:pPr>
      <w:bookmarkStart w:id="15" w:name="_Toc65945018"/>
      <w:proofErr w:type="gramStart"/>
      <w:r>
        <w:rPr>
          <w:rFonts w:hint="eastAsia"/>
        </w:rPr>
        <w:lastRenderedPageBreak/>
        <w:t>:</w:t>
      </w:r>
      <w:r>
        <w:t>hover</w:t>
      </w:r>
      <w:proofErr w:type="gramEnd"/>
      <w:r>
        <w:t xml:space="preserve"> </w:t>
      </w:r>
      <w:r>
        <w:rPr>
          <w:rFonts w:hint="eastAsia"/>
        </w:rPr>
        <w:t>실렉터</w:t>
      </w:r>
      <w:bookmarkEnd w:id="15"/>
    </w:p>
    <w:p w14:paraId="0B3B7761" w14:textId="0A3B6DC6" w:rsidR="00A05A69" w:rsidRDefault="00A05A69" w:rsidP="00A05A69">
      <w:pPr>
        <w:pStyle w:val="3"/>
      </w:pPr>
      <w:r w:rsidRPr="006D4F1F">
        <w:t>src/main/webapp/01/table</w:t>
      </w:r>
      <w:r>
        <w:t>16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70BE" w14:paraId="3322D207" w14:textId="77777777" w:rsidTr="006D1CF3">
        <w:tc>
          <w:tcPr>
            <w:tcW w:w="10456" w:type="dxa"/>
          </w:tcPr>
          <w:p w14:paraId="074F6EBD" w14:textId="77777777" w:rsidR="002E1FCF" w:rsidRDefault="002E1FCF" w:rsidP="002E1FCF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0D57EA62" w14:textId="77777777" w:rsidR="002E1FCF" w:rsidRDefault="002E1FCF" w:rsidP="002E1FCF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0C75B0B" w14:textId="77777777" w:rsidR="002E1FCF" w:rsidRDefault="002E1FCF" w:rsidP="002E1FCF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AFC534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13403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2693E570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2D5B08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7F007F"/>
              </w:rPr>
              <w:t>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2AE2501D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472821EE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9AA868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4DF86F97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background</w:t>
            </w:r>
            <w:proofErr w:type="gramEnd"/>
            <w:r>
              <w:rPr>
                <w:color w:val="7F007F"/>
              </w:rPr>
              <w:t>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4EDDDFAD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 w:rsidRPr="002E1FCF">
              <w:rPr>
                <w:color w:val="3F7F7F"/>
                <w:highlight w:val="yellow"/>
              </w:rPr>
              <w:t>tr:hover</w:t>
            </w:r>
            <w:proofErr w:type="gramEnd"/>
            <w:r w:rsidRPr="002E1FCF">
              <w:rPr>
                <w:color w:val="000000"/>
                <w:highlight w:val="yellow"/>
              </w:rPr>
              <w:t xml:space="preserve"> { </w:t>
            </w:r>
            <w:r w:rsidRPr="002E1FCF">
              <w:rPr>
                <w:color w:val="7F007F"/>
                <w:highlight w:val="yellow"/>
              </w:rPr>
              <w:t>background-color</w:t>
            </w:r>
            <w:r w:rsidRPr="002E1FCF">
              <w:rPr>
                <w:color w:val="000000"/>
                <w:highlight w:val="yellow"/>
              </w:rPr>
              <w:t xml:space="preserve">: </w:t>
            </w:r>
            <w:r w:rsidRPr="002E1FCF">
              <w:rPr>
                <w:color w:val="2A00E1"/>
                <w:highlight w:val="yellow"/>
              </w:rPr>
              <w:t>#ffffdd</w:t>
            </w:r>
            <w:r w:rsidRPr="002E1FCF">
              <w:rPr>
                <w:color w:val="000000"/>
                <w:highlight w:val="yellow"/>
              </w:rPr>
              <w:t>; }</w:t>
            </w:r>
          </w:p>
          <w:p w14:paraId="30DAD84D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6A8BD64" w14:textId="77777777" w:rsidR="002E1FCF" w:rsidRDefault="002E1FCF" w:rsidP="002E1FCF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7680BE" w14:textId="77777777" w:rsidR="002E1FCF" w:rsidRDefault="002E1FCF" w:rsidP="002E1FCF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735C39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49CD457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F8AE3B3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E4E188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10C0D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C326C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2F030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B54A1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2CE2A49" w14:textId="77777777" w:rsidR="00387AD7" w:rsidRDefault="002E1FCF" w:rsidP="002E1FCF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65268F8" w14:textId="41C662EE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291E42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E9D7E0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0B78F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2BF48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515268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D35EC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E81A5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48375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8806251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48A978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9A5E1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18C88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D124D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7FA25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832FE7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D1A46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9C19FF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9E0FA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CC10A1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A6B8F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11E83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05763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942033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A41BA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5199B03" w14:textId="77777777" w:rsidR="00387AD7" w:rsidRDefault="002E1FCF" w:rsidP="002E1FCF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856E6C4" w14:textId="0622EE38" w:rsidR="002E1FCF" w:rsidRDefault="002E1FCF" w:rsidP="002E1FCF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8DFBBF4" w14:textId="77777777" w:rsidR="002E1FCF" w:rsidRDefault="002E1FCF" w:rsidP="002E1FCF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9D03235" w14:textId="77777777" w:rsidR="000E70BE" w:rsidRDefault="000E70BE" w:rsidP="002E1FCF">
            <w:pPr>
              <w:pStyle w:val="aa"/>
            </w:pPr>
          </w:p>
        </w:tc>
      </w:tr>
    </w:tbl>
    <w:p w14:paraId="652E9CA5" w14:textId="77777777" w:rsidR="000E70BE" w:rsidRDefault="000E70BE" w:rsidP="00387AD7"/>
    <w:p w14:paraId="488E1C66" w14:textId="45BEDB50" w:rsidR="00B64052" w:rsidRDefault="00CC0BFA" w:rsidP="00B64052">
      <w:pPr>
        <w:pStyle w:val="3"/>
      </w:pPr>
      <w:r>
        <w:t xml:space="preserve">CSS </w:t>
      </w:r>
      <w:proofErr w:type="gramStart"/>
      <w:r>
        <w:t>실렉터</w:t>
      </w:r>
      <w:r w:rsidR="00B64052">
        <w:t xml:space="preserve">  :hover</w:t>
      </w:r>
      <w:proofErr w:type="gramEnd"/>
    </w:p>
    <w:p w14:paraId="4627EDB0" w14:textId="77777777" w:rsidR="002E1FCF" w:rsidRPr="002A79FE" w:rsidRDefault="002E1FCF" w:rsidP="00387AD7">
      <w:pPr>
        <w:rPr>
          <w:rFonts w:ascii="굴림체" w:eastAsia="굴림체" w:hAnsi="굴림체"/>
        </w:rPr>
      </w:pPr>
      <w:proofErr w:type="gramStart"/>
      <w:r w:rsidRPr="002A79FE">
        <w:rPr>
          <w:rFonts w:ascii="굴림체" w:eastAsia="굴림체" w:hAnsi="굴림체"/>
          <w:color w:val="3F7F7F"/>
          <w:highlight w:val="yellow"/>
        </w:rPr>
        <w:t>tr:hover</w:t>
      </w:r>
      <w:proofErr w:type="gramEnd"/>
      <w:r w:rsidRPr="002A79FE">
        <w:rPr>
          <w:rFonts w:ascii="굴림체" w:eastAsia="굴림체" w:hAnsi="굴림체"/>
          <w:color w:val="000000"/>
        </w:rPr>
        <w:t xml:space="preserve"> { </w:t>
      </w:r>
      <w:r w:rsidRPr="002A79FE">
        <w:rPr>
          <w:rFonts w:ascii="굴림체" w:eastAsia="굴림체" w:hAnsi="굴림체"/>
          <w:color w:val="7F007F"/>
        </w:rPr>
        <w:t>background-color</w:t>
      </w:r>
      <w:r w:rsidRPr="002A79FE">
        <w:rPr>
          <w:rFonts w:ascii="굴림체" w:eastAsia="굴림체" w:hAnsi="굴림체"/>
          <w:color w:val="000000"/>
        </w:rPr>
        <w:t xml:space="preserve">: </w:t>
      </w:r>
      <w:r w:rsidRPr="002A79FE">
        <w:rPr>
          <w:rFonts w:ascii="굴림체" w:eastAsia="굴림체" w:hAnsi="굴림체"/>
          <w:color w:val="2A00E1"/>
        </w:rPr>
        <w:t>#ffffdd</w:t>
      </w:r>
      <w:r w:rsidRPr="002A79FE">
        <w:rPr>
          <w:rFonts w:ascii="굴림체" w:eastAsia="굴림체" w:hAnsi="굴림체"/>
          <w:color w:val="000000"/>
        </w:rPr>
        <w:t>; }</w:t>
      </w:r>
    </w:p>
    <w:p w14:paraId="50711D97" w14:textId="6D81FD48" w:rsidR="002A79FE" w:rsidRDefault="006D3327" w:rsidP="00387AD7">
      <w:r>
        <w:rPr>
          <w:rFonts w:hint="eastAsia"/>
        </w:rPr>
        <w:t>tr</w:t>
      </w:r>
      <w:proofErr w:type="gramStart"/>
      <w:r>
        <w:rPr>
          <w:rFonts w:hint="eastAsia"/>
        </w:rPr>
        <w:t>:hover</w:t>
      </w:r>
      <w:proofErr w:type="gramEnd"/>
      <w:r>
        <w:t xml:space="preserve"> </w:t>
      </w:r>
      <w:r w:rsidR="002A79FE">
        <w:rPr>
          <w:rFonts w:hint="eastAsia"/>
        </w:rPr>
        <w:t>실렉터는</w:t>
      </w:r>
      <w:r>
        <w:rPr>
          <w:rFonts w:hint="eastAsia"/>
        </w:rPr>
        <w:t>,</w:t>
      </w:r>
      <w:r>
        <w:t xml:space="preserve"> </w:t>
      </w:r>
    </w:p>
    <w:p w14:paraId="2089C5EC" w14:textId="23F6111C" w:rsidR="002A79FE" w:rsidRDefault="003A0B4F" w:rsidP="00387AD7">
      <w:r>
        <w:rPr>
          <w:rFonts w:hint="eastAsia"/>
        </w:rPr>
        <w:t xml:space="preserve">현재 문서의 </w:t>
      </w:r>
      <w:r w:rsidR="006D3327">
        <w:t xml:space="preserve">tr </w:t>
      </w:r>
      <w:r w:rsidR="006D3327">
        <w:rPr>
          <w:rFonts w:hint="eastAsia"/>
        </w:rPr>
        <w:t>태그중에서 마우스 포인터</w:t>
      </w:r>
      <w:r w:rsidR="002A79FE">
        <w:rPr>
          <w:rFonts w:hint="eastAsia"/>
        </w:rPr>
        <w:t>의 바로 아래에 있는</w:t>
      </w:r>
      <w:r w:rsidR="006D3327">
        <w:rPr>
          <w:rFonts w:hint="eastAsia"/>
        </w:rPr>
        <w:t xml:space="preserve"> </w:t>
      </w:r>
      <w:r w:rsidR="002A79FE">
        <w:rPr>
          <w:rFonts w:hint="eastAsia"/>
        </w:rPr>
        <w:t>태그를 지정한다.</w:t>
      </w:r>
    </w:p>
    <w:p w14:paraId="31FB2EE6" w14:textId="46B88D8F" w:rsidR="002A79FE" w:rsidRDefault="002A79FE" w:rsidP="00387AD7"/>
    <w:p w14:paraId="311B8463" w14:textId="77777777" w:rsidR="002A79FE" w:rsidRDefault="002A79FE" w:rsidP="00387AD7"/>
    <w:p w14:paraId="7A49389C" w14:textId="07BA1260" w:rsidR="006D3327" w:rsidRDefault="001465AE" w:rsidP="001465AE">
      <w:pPr>
        <w:pStyle w:val="3"/>
      </w:pPr>
      <w:r w:rsidRPr="001465AE">
        <w:lastRenderedPageBreak/>
        <w:t>http://localhost:8088/01/table16.html</w:t>
      </w:r>
    </w:p>
    <w:p w14:paraId="660DA5FE" w14:textId="688902C2" w:rsidR="006D3327" w:rsidRDefault="001465AE" w:rsidP="00387AD7">
      <w:r>
        <w:rPr>
          <w:noProof/>
        </w:rPr>
        <w:drawing>
          <wp:inline distT="0" distB="0" distL="0" distR="0" wp14:anchorId="6B3BC628" wp14:editId="0B0B40C9">
            <wp:extent cx="5287867" cy="3063923"/>
            <wp:effectExtent l="0" t="0" r="8255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9252" cy="30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A71" w14:textId="77777777" w:rsidR="002E1FCF" w:rsidRDefault="002E1FCF" w:rsidP="00387AD7"/>
    <w:p w14:paraId="046423AE" w14:textId="2379CE18" w:rsidR="00FD34A5" w:rsidRDefault="007C118B" w:rsidP="00387AD7">
      <w:r>
        <w:rPr>
          <w:rFonts w:hint="eastAsia"/>
        </w:rPr>
        <w:t xml:space="preserve">마우스 포인터 바로 아래에 있는 </w:t>
      </w:r>
      <w:r>
        <w:t xml:space="preserve">tr </w:t>
      </w:r>
      <w:r>
        <w:rPr>
          <w:rFonts w:hint="eastAsia"/>
        </w:rPr>
        <w:t>태그에만 배경색(</w:t>
      </w:r>
      <w:r>
        <w:t xml:space="preserve">background-color) </w:t>
      </w:r>
      <w:r>
        <w:rPr>
          <w:rFonts w:hint="eastAsia"/>
        </w:rPr>
        <w:t>서식이 적용되기 때문에,</w:t>
      </w:r>
    </w:p>
    <w:p w14:paraId="12E43D9F" w14:textId="05190574" w:rsidR="007C118B" w:rsidRDefault="007C118B" w:rsidP="00387AD7">
      <w:r>
        <w:rPr>
          <w:rFonts w:hint="eastAsia"/>
        </w:rPr>
        <w:t>마우스 포인터가 이동하면</w:t>
      </w:r>
      <w:r>
        <w:t xml:space="preserve"> </w:t>
      </w:r>
      <w:r>
        <w:rPr>
          <w:rFonts w:hint="eastAsia"/>
        </w:rPr>
        <w:t xml:space="preserve">서식이 지정되는 </w:t>
      </w:r>
      <w:r>
        <w:t xml:space="preserve">tr </w:t>
      </w:r>
      <w:r>
        <w:rPr>
          <w:rFonts w:hint="eastAsia"/>
        </w:rPr>
        <w:t>태그도 바뀐다.</w:t>
      </w:r>
    </w:p>
    <w:p w14:paraId="2BF2D4DC" w14:textId="59F5A32C" w:rsidR="007C118B" w:rsidRDefault="007C118B" w:rsidP="00387AD7"/>
    <w:p w14:paraId="3F81A920" w14:textId="77777777" w:rsidR="007C118B" w:rsidRDefault="007C118B" w:rsidP="00387AD7"/>
    <w:p w14:paraId="1F8B9301" w14:textId="77777777" w:rsidR="00FD34A5" w:rsidRDefault="00FD34A5" w:rsidP="00387AD7"/>
    <w:p w14:paraId="3EB5B5FC" w14:textId="313190E8" w:rsidR="00533EC2" w:rsidRDefault="00533EC2">
      <w:pPr>
        <w:widowControl/>
        <w:wordWrap/>
        <w:autoSpaceDE/>
        <w:autoSpaceDN/>
        <w:spacing w:after="200" w:line="276" w:lineRule="auto"/>
        <w:jc w:val="both"/>
        <w:rPr>
          <w:rFonts w:ascii="굴림체" w:eastAsia="굴림체" w:cs="굴림체"/>
          <w:bCs/>
          <w:kern w:val="0"/>
        </w:rPr>
      </w:pPr>
      <w:r>
        <w:br w:type="page"/>
      </w:r>
    </w:p>
    <w:p w14:paraId="62BF15B9" w14:textId="290A164B" w:rsidR="00D8338D" w:rsidRDefault="00D8338D" w:rsidP="00D8338D">
      <w:pPr>
        <w:pStyle w:val="3"/>
      </w:pPr>
      <w:r w:rsidRPr="006D4F1F">
        <w:lastRenderedPageBreak/>
        <w:t>src/main/webapp/01/table</w:t>
      </w:r>
      <w:r>
        <w:t>17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3EC2" w14:paraId="6349145D" w14:textId="77777777" w:rsidTr="006D1CF3">
        <w:tc>
          <w:tcPr>
            <w:tcW w:w="10456" w:type="dxa"/>
          </w:tcPr>
          <w:p w14:paraId="6A1C6CA0" w14:textId="77777777" w:rsidR="00A774A7" w:rsidRDefault="00A774A7" w:rsidP="00A774A7">
            <w:pPr>
              <w:pStyle w:val="aa"/>
            </w:pPr>
            <w:proofErr w:type="gramStart"/>
            <w:r>
              <w:t>&lt;!</w:t>
            </w:r>
            <w:r>
              <w:rPr>
                <w:color w:val="3F7F7F"/>
              </w:rPr>
              <w:t>DOCTYPE</w:t>
            </w:r>
            <w:proofErr w:type="gramEnd"/>
            <w:r>
              <w:t xml:space="preserve"> html&gt;</w:t>
            </w:r>
          </w:p>
          <w:p w14:paraId="5F802AB6" w14:textId="77777777" w:rsidR="00A774A7" w:rsidRDefault="00A774A7" w:rsidP="00A774A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2F37A3B" w14:textId="77777777" w:rsidR="00A774A7" w:rsidRDefault="00A774A7" w:rsidP="00A774A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1A51BC6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6275BD1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EFA0F14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A216E4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7F007F"/>
              </w:rPr>
              <w:t>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F903E9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border</w:t>
            </w:r>
            <w:proofErr w:type="gramEnd"/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6BBDBB1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8BF167A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3F7F7F"/>
              </w:rPr>
              <w:t>td:nth</w:t>
            </w:r>
            <w:proofErr w:type="gramEnd"/>
            <w:r>
              <w:rPr>
                <w:color w:val="3F7F7F"/>
              </w:rPr>
              <w:t>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05CE3E49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background</w:t>
            </w:r>
            <w:proofErr w:type="gramEnd"/>
            <w:r>
              <w:rPr>
                <w:color w:val="7F007F"/>
              </w:rPr>
              <w:t>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4382294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A774A7">
              <w:rPr>
                <w:color w:val="3F7F7F"/>
                <w:highlight w:val="yellow"/>
              </w:rPr>
              <w:t xml:space="preserve">tbody </w:t>
            </w:r>
            <w:proofErr w:type="gramStart"/>
            <w:r w:rsidRPr="00A774A7">
              <w:rPr>
                <w:color w:val="3F7F7F"/>
                <w:highlight w:val="yellow"/>
              </w:rPr>
              <w:t>tr:hover</w:t>
            </w:r>
            <w:proofErr w:type="gramEnd"/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08935A1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7F4D5EA" w14:textId="77777777" w:rsidR="00A774A7" w:rsidRDefault="00A774A7" w:rsidP="00A774A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6BF4182" w14:textId="77777777" w:rsidR="00A774A7" w:rsidRDefault="00A774A7" w:rsidP="00A774A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240E75B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EF83A5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3E302DB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6F170EF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8677E2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B20AF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C8FB6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020000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1FF7561" w14:textId="77777777" w:rsidR="00387AD7" w:rsidRDefault="00A774A7" w:rsidP="00A774A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24A8A9E7" w14:textId="410EDB4A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8ABF1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1835C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A94EA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3ACAD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A8444B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4DEE0F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B2A8C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012FA9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88E32C0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3DA6BF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32D3AA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EEF84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B7754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1A716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7CF274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6E1FE9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CB0A5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582CCD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BBB11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528CD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7B26D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8D4B2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88596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3DB910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B32F5B3" w14:textId="77777777" w:rsidR="00387AD7" w:rsidRDefault="00A774A7" w:rsidP="00A774A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BBB670" w14:textId="4D993FD7" w:rsidR="00A774A7" w:rsidRDefault="00A774A7" w:rsidP="00A774A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B52F3DA" w14:textId="77777777" w:rsidR="00A774A7" w:rsidRDefault="00A774A7" w:rsidP="00A774A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F2115AA" w14:textId="77777777" w:rsidR="00533EC2" w:rsidRDefault="00533EC2" w:rsidP="00A774A7">
            <w:pPr>
              <w:pStyle w:val="aa"/>
            </w:pPr>
          </w:p>
        </w:tc>
      </w:tr>
    </w:tbl>
    <w:p w14:paraId="5590D970" w14:textId="77777777" w:rsidR="002E1FCF" w:rsidRDefault="002E1FCF" w:rsidP="00387AD7"/>
    <w:p w14:paraId="4208156A" w14:textId="33E6908E" w:rsidR="00E926B2" w:rsidRDefault="00CC0BFA" w:rsidP="00E926B2">
      <w:pPr>
        <w:pStyle w:val="3"/>
      </w:pPr>
      <w:r>
        <w:t xml:space="preserve">CSS </w:t>
      </w:r>
      <w:r>
        <w:t>실렉터</w:t>
      </w:r>
      <w:r w:rsidR="00573F53">
        <w:rPr>
          <w:rFonts w:hint="eastAsia"/>
        </w:rPr>
        <w:t>에서</w:t>
      </w:r>
      <w:r w:rsidR="00573F53">
        <w:rPr>
          <w:rFonts w:hint="eastAsia"/>
        </w:rPr>
        <w:t xml:space="preserve"> </w:t>
      </w:r>
      <w:r w:rsidR="00573F53">
        <w:rPr>
          <w:rFonts w:hint="eastAsia"/>
        </w:rPr>
        <w:t>공백</w:t>
      </w:r>
      <w:r w:rsidR="00573F53">
        <w:rPr>
          <w:rFonts w:hint="eastAsia"/>
        </w:rPr>
        <w:t xml:space="preserve"> </w:t>
      </w:r>
      <w:r w:rsidR="00573F53">
        <w:rPr>
          <w:rFonts w:hint="eastAsia"/>
        </w:rPr>
        <w:t>문자</w:t>
      </w:r>
    </w:p>
    <w:p w14:paraId="02009D75" w14:textId="0C2B3601" w:rsidR="00294549" w:rsidRPr="00294549" w:rsidRDefault="00294549" w:rsidP="00294549"/>
    <w:p w14:paraId="2342029B" w14:textId="77777777" w:rsidR="00A774A7" w:rsidRPr="007C118B" w:rsidRDefault="00A774A7" w:rsidP="00387AD7">
      <w:pPr>
        <w:rPr>
          <w:rFonts w:ascii="굴림체" w:eastAsia="굴림체" w:hAnsi="굴림체"/>
        </w:rPr>
      </w:pPr>
      <w:r w:rsidRPr="007C118B">
        <w:rPr>
          <w:rFonts w:ascii="굴림체" w:eastAsia="굴림체" w:hAnsi="굴림체"/>
          <w:color w:val="3F7F7F"/>
          <w:highlight w:val="yellow"/>
        </w:rPr>
        <w:t xml:space="preserve">tbody </w:t>
      </w:r>
      <w:proofErr w:type="gramStart"/>
      <w:r w:rsidRPr="007C118B">
        <w:rPr>
          <w:rFonts w:ascii="굴림체" w:eastAsia="굴림체" w:hAnsi="굴림체"/>
          <w:color w:val="3F7F7F"/>
          <w:highlight w:val="yellow"/>
        </w:rPr>
        <w:t>tr:hover</w:t>
      </w:r>
      <w:proofErr w:type="gramEnd"/>
      <w:r w:rsidRPr="007C118B">
        <w:rPr>
          <w:rFonts w:ascii="굴림체" w:eastAsia="굴림체" w:hAnsi="굴림체"/>
          <w:color w:val="000000"/>
        </w:rPr>
        <w:t xml:space="preserve"> { </w:t>
      </w:r>
      <w:r w:rsidRPr="007C118B">
        <w:rPr>
          <w:rFonts w:ascii="굴림체" w:eastAsia="굴림체" w:hAnsi="굴림체"/>
          <w:color w:val="7F007F"/>
        </w:rPr>
        <w:t>background-color</w:t>
      </w:r>
      <w:r w:rsidRPr="007C118B">
        <w:rPr>
          <w:rFonts w:ascii="굴림체" w:eastAsia="굴림체" w:hAnsi="굴림체"/>
          <w:color w:val="000000"/>
        </w:rPr>
        <w:t xml:space="preserve">: </w:t>
      </w:r>
      <w:r w:rsidRPr="007C118B">
        <w:rPr>
          <w:rFonts w:ascii="굴림체" w:eastAsia="굴림체" w:hAnsi="굴림체"/>
          <w:color w:val="2A00E1"/>
        </w:rPr>
        <w:t>#ffffdd</w:t>
      </w:r>
      <w:r w:rsidRPr="007C118B">
        <w:rPr>
          <w:rFonts w:ascii="굴림체" w:eastAsia="굴림체" w:hAnsi="굴림체"/>
          <w:color w:val="000000"/>
        </w:rPr>
        <w:t xml:space="preserve">; </w:t>
      </w:r>
      <w:r w:rsidRPr="007C118B">
        <w:rPr>
          <w:rFonts w:ascii="굴림체" w:eastAsia="굴림체" w:hAnsi="굴림체"/>
          <w:color w:val="7F007F"/>
        </w:rPr>
        <w:t>cursor</w:t>
      </w:r>
      <w:r w:rsidRPr="007C118B">
        <w:rPr>
          <w:rFonts w:ascii="굴림체" w:eastAsia="굴림체" w:hAnsi="굴림체"/>
          <w:color w:val="000000"/>
        </w:rPr>
        <w:t xml:space="preserve">: </w:t>
      </w:r>
      <w:r w:rsidRPr="007C118B">
        <w:rPr>
          <w:rFonts w:ascii="굴림체" w:eastAsia="굴림체" w:hAnsi="굴림체"/>
          <w:color w:val="2A00E1"/>
        </w:rPr>
        <w:t>pointer</w:t>
      </w:r>
      <w:r w:rsidRPr="007C118B">
        <w:rPr>
          <w:rFonts w:ascii="굴림체" w:eastAsia="굴림체" w:hAnsi="굴림체"/>
          <w:color w:val="000000"/>
        </w:rPr>
        <w:t>; }</w:t>
      </w:r>
    </w:p>
    <w:p w14:paraId="290F2406" w14:textId="239474F9" w:rsidR="007C118B" w:rsidRDefault="00A774A7" w:rsidP="00387AD7">
      <w:r>
        <w:rPr>
          <w:rFonts w:hint="eastAsia"/>
        </w:rPr>
        <w:t>tb</w:t>
      </w:r>
      <w:r>
        <w:t>o</w:t>
      </w:r>
      <w:r>
        <w:rPr>
          <w:rFonts w:hint="eastAsia"/>
        </w:rPr>
        <w:t>dy tr</w:t>
      </w:r>
      <w:proofErr w:type="gramStart"/>
      <w:r>
        <w:rPr>
          <w:rFonts w:hint="eastAsia"/>
        </w:rPr>
        <w:t>:hover</w:t>
      </w:r>
      <w:proofErr w:type="gramEnd"/>
      <w:r>
        <w:t xml:space="preserve"> </w:t>
      </w:r>
      <w:r w:rsidR="007C118B">
        <w:rPr>
          <w:rFonts w:hint="eastAsia"/>
        </w:rPr>
        <w:t>실렉터는,</w:t>
      </w:r>
    </w:p>
    <w:p w14:paraId="5AA26678" w14:textId="42487E7D" w:rsidR="00A774A7" w:rsidRDefault="00A774A7" w:rsidP="00387AD7">
      <w:r>
        <w:t xml:space="preserve">tbody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 xml:space="preserve">태그 중에서 현재 마우스가 위치한 </w:t>
      </w:r>
      <w:r>
        <w:t xml:space="preserve">tr </w:t>
      </w:r>
      <w:r>
        <w:rPr>
          <w:rFonts w:hint="eastAsia"/>
        </w:rPr>
        <w:t>태그에만 서식을 적용한다는 의미이다.</w:t>
      </w:r>
    </w:p>
    <w:p w14:paraId="71635F78" w14:textId="77777777" w:rsidR="00A774A7" w:rsidRDefault="00A774A7" w:rsidP="00387AD7"/>
    <w:p w14:paraId="1C1BC09C" w14:textId="556A2EE3" w:rsidR="00A774A7" w:rsidRDefault="00A774A7" w:rsidP="00387AD7">
      <w:r>
        <w:rPr>
          <w:rFonts w:hint="eastAsia"/>
        </w:rPr>
        <w:t>예를 들어 아래의 코드는</w:t>
      </w:r>
    </w:p>
    <w:p w14:paraId="366AB533" w14:textId="6FB8D425" w:rsidR="00A774A7" w:rsidRDefault="00A774A7" w:rsidP="00387AD7">
      <w:r>
        <w:t xml:space="preserve">thead td </w:t>
      </w:r>
      <w:proofErr w:type="gramStart"/>
      <w:r>
        <w:t>{ color</w:t>
      </w:r>
      <w:proofErr w:type="gramEnd"/>
      <w:r>
        <w:t>: white; }</w:t>
      </w:r>
    </w:p>
    <w:p w14:paraId="65959B7F" w14:textId="5D83B0CE" w:rsidR="00A774A7" w:rsidRDefault="00A774A7" w:rsidP="00387AD7">
      <w:r>
        <w:t xml:space="preserve">thead </w:t>
      </w:r>
      <w:r>
        <w:rPr>
          <w:rFonts w:hint="eastAsia"/>
        </w:rPr>
        <w:t xml:space="preserve">태그 아래의 </w:t>
      </w:r>
      <w:r w:rsidR="00E52344">
        <w:rPr>
          <w:rFonts w:hint="eastAsia"/>
        </w:rPr>
        <w:t xml:space="preserve">모든 </w:t>
      </w:r>
      <w:r>
        <w:t xml:space="preserve">td </w:t>
      </w:r>
      <w:r>
        <w:rPr>
          <w:rFonts w:hint="eastAsia"/>
        </w:rPr>
        <w:t>태그에 서식을 적용한다는 의미이다.</w:t>
      </w:r>
    </w:p>
    <w:p w14:paraId="77D8037E" w14:textId="7BD068B8" w:rsidR="00A774A7" w:rsidRDefault="00A774A7" w:rsidP="00387AD7"/>
    <w:p w14:paraId="054E5595" w14:textId="65A3B03C" w:rsidR="00CF49A3" w:rsidRDefault="00CF49A3" w:rsidP="00CF49A3">
      <w:pPr>
        <w:pStyle w:val="3"/>
      </w:pPr>
      <w:r w:rsidRPr="00CF49A3">
        <w:lastRenderedPageBreak/>
        <w:t>http://localhost:8088/01/table17.html</w:t>
      </w:r>
    </w:p>
    <w:p w14:paraId="350B0258" w14:textId="7DA497B2" w:rsidR="00A774A7" w:rsidRDefault="00D52D0A" w:rsidP="00387AD7">
      <w:r w:rsidRPr="00D52D0A">
        <w:rPr>
          <w:noProof/>
        </w:rPr>
        <w:drawing>
          <wp:inline distT="0" distB="0" distL="0" distR="0" wp14:anchorId="2E5C70DD" wp14:editId="1A4CBBF9">
            <wp:extent cx="5676508" cy="3289111"/>
            <wp:effectExtent l="0" t="0" r="63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111" cy="32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EE6E" w14:textId="77777777" w:rsidR="00DE13D3" w:rsidRDefault="00DE13D3" w:rsidP="00387AD7"/>
    <w:p w14:paraId="69F8B628" w14:textId="77777777" w:rsidR="00DE13D3" w:rsidRDefault="00DE13D3" w:rsidP="00387AD7"/>
    <w:p w14:paraId="7CD1C83D" w14:textId="6A2FAE1C" w:rsidR="00DE13D3" w:rsidRDefault="00DE13D3" w:rsidP="00387AD7"/>
    <w:p w14:paraId="42374635" w14:textId="3A995642" w:rsidR="00115564" w:rsidRDefault="00115564" w:rsidP="00387AD7"/>
    <w:p w14:paraId="278F0170" w14:textId="43292271" w:rsidR="00115564" w:rsidRDefault="00115564" w:rsidP="00387AD7"/>
    <w:p w14:paraId="1A3187A5" w14:textId="77777777" w:rsidR="00115564" w:rsidRDefault="0011556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C1B170E" w14:textId="2BD683D8" w:rsidR="00115564" w:rsidRDefault="00807640" w:rsidP="00115564">
      <w:pPr>
        <w:pStyle w:val="1"/>
      </w:pPr>
      <w:bookmarkStart w:id="16" w:name="_Toc65945019"/>
      <w:r>
        <w:rPr>
          <w:rFonts w:hint="eastAsia"/>
        </w:rPr>
        <w:lastRenderedPageBreak/>
        <w:t>연습문제</w:t>
      </w:r>
      <w:bookmarkEnd w:id="16"/>
    </w:p>
    <w:p w14:paraId="2C457600" w14:textId="44143F02" w:rsidR="00115564" w:rsidRDefault="00115564" w:rsidP="00115564"/>
    <w:p w14:paraId="57C1F5B5" w14:textId="09AD391B" w:rsidR="00807640" w:rsidRDefault="00807640" w:rsidP="00807640">
      <w:pPr>
        <w:pStyle w:val="2"/>
      </w:pPr>
      <w:bookmarkStart w:id="17" w:name="_Toc65945020"/>
      <w:r>
        <w:rPr>
          <w:rFonts w:hint="eastAsia"/>
        </w:rPr>
        <w:t>복습</w:t>
      </w:r>
      <w:bookmarkEnd w:id="17"/>
    </w:p>
    <w:p w14:paraId="00291D6E" w14:textId="2C2ED96A" w:rsidR="00115564" w:rsidRDefault="00115564" w:rsidP="00115564">
      <w:r>
        <w:t xml:space="preserve">block </w:t>
      </w:r>
      <w:r>
        <w:rPr>
          <w:rFonts w:hint="eastAsia"/>
        </w:rPr>
        <w:t xml:space="preserve">태그와 </w:t>
      </w:r>
      <w:r>
        <w:t xml:space="preserve">inline </w:t>
      </w:r>
      <w:r>
        <w:rPr>
          <w:rFonts w:hint="eastAsia"/>
        </w:rPr>
        <w:t>태그의 차이는 무엇인가?</w:t>
      </w:r>
    </w:p>
    <w:p w14:paraId="1C577FE4" w14:textId="22C4635B" w:rsidR="00115564" w:rsidRDefault="00115564" w:rsidP="00115564">
      <w:r>
        <w:t xml:space="preserve">block </w:t>
      </w:r>
      <w:r>
        <w:rPr>
          <w:rFonts w:hint="eastAsia"/>
        </w:rPr>
        <w:t>태그에 해당하는 태그들을 나열하라.</w:t>
      </w:r>
    </w:p>
    <w:p w14:paraId="63246A61" w14:textId="38375224" w:rsidR="00115564" w:rsidRDefault="00115564" w:rsidP="00115564">
      <w:r>
        <w:t xml:space="preserve">inline </w:t>
      </w:r>
      <w:r>
        <w:rPr>
          <w:rFonts w:hint="eastAsia"/>
        </w:rPr>
        <w:t>태그에 해당하는 태그들을 나열하라.</w:t>
      </w:r>
    </w:p>
    <w:p w14:paraId="3D570BD7" w14:textId="009B3415" w:rsidR="00115564" w:rsidRDefault="00115564" w:rsidP="00115564"/>
    <w:p w14:paraId="5D29C831" w14:textId="6AE21A6D" w:rsidR="00115564" w:rsidRDefault="00115564" w:rsidP="00115564">
      <w:r>
        <w:rPr>
          <w:rFonts w:hint="eastAsia"/>
        </w:rPr>
        <w:t>html 문서가 웹브라우저 창에 표시될 때,</w:t>
      </w:r>
      <w:r>
        <w:t xml:space="preserve"> </w:t>
      </w:r>
      <w:r>
        <w:rPr>
          <w:rFonts w:hint="eastAsia"/>
        </w:rPr>
        <w:t>공백 문자와 줄바꿈 문자는 어떻게 표시되는가?</w:t>
      </w:r>
    </w:p>
    <w:p w14:paraId="7F1CC4E0" w14:textId="04AA6B69" w:rsidR="00115564" w:rsidRDefault="00115564" w:rsidP="00115564"/>
    <w:p w14:paraId="325EB728" w14:textId="7CBECAB0" w:rsidR="00115564" w:rsidRDefault="00115564" w:rsidP="00115564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문서에서 원하는 곳에서 줄바꿈이 일어나게 하려면 어떤</w:t>
      </w:r>
      <w:r>
        <w:t xml:space="preserve"> </w:t>
      </w:r>
      <w:r>
        <w:rPr>
          <w:rFonts w:hint="eastAsia"/>
        </w:rPr>
        <w:t>태그를 사용해야 하는가?</w:t>
      </w:r>
    </w:p>
    <w:p w14:paraId="6E179BFA" w14:textId="1C94A010" w:rsidR="00115564" w:rsidRDefault="00115564" w:rsidP="00115564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문서에서 원하는 곳에 공백 문자를 여러 개 넣으려면 어떤</w:t>
      </w:r>
      <w:r>
        <w:t xml:space="preserve"> </w:t>
      </w:r>
      <w:r>
        <w:rPr>
          <w:rFonts w:hint="eastAsia"/>
        </w:rPr>
        <w:t>태그를 사용해야 한다.</w:t>
      </w:r>
    </w:p>
    <w:p w14:paraId="18E73D77" w14:textId="2D1CB58C" w:rsidR="00115564" w:rsidRDefault="00115564" w:rsidP="00115564"/>
    <w:p w14:paraId="416D8D75" w14:textId="5117597C" w:rsidR="00115564" w:rsidRDefault="00115564" w:rsidP="00115564">
      <w:r>
        <w:rPr>
          <w:rFonts w:hint="eastAsia"/>
        </w:rPr>
        <w:t>html 문서에서 표를 그릴 때 사용하는 태그는 무엇인가?</w:t>
      </w:r>
    </w:p>
    <w:p w14:paraId="07D0D4F9" w14:textId="35A2C69D" w:rsidR="00115564" w:rsidRDefault="00115564" w:rsidP="00115564">
      <w:r>
        <w:rPr>
          <w:rFonts w:hint="eastAsia"/>
        </w:rPr>
        <w:t>표에서 한 행에 해당하는 태그는?</w:t>
      </w:r>
    </w:p>
    <w:p w14:paraId="40AA4EB9" w14:textId="632916B9" w:rsidR="00115564" w:rsidRDefault="00115564" w:rsidP="00115564">
      <w:r>
        <w:rPr>
          <w:rFonts w:hint="eastAsia"/>
        </w:rPr>
        <w:t>표에서 한 칸에 해당하는 태그는?</w:t>
      </w:r>
    </w:p>
    <w:p w14:paraId="3A59B550" w14:textId="10A35872" w:rsidR="00115564" w:rsidRDefault="00115564" w:rsidP="00115564"/>
    <w:p w14:paraId="74C7A6CA" w14:textId="1A13C496" w:rsidR="00987C51" w:rsidRDefault="007D297C" w:rsidP="00987C51">
      <w:r>
        <w:rPr>
          <w:rFonts w:hint="eastAsia"/>
        </w:rPr>
        <w:t xml:space="preserve">html 문서의 </w:t>
      </w:r>
      <w:r w:rsidR="00987C51">
        <w:rPr>
          <w:rFonts w:hint="eastAsia"/>
        </w:rPr>
        <w:t>여러 태그에 동일한 서식(</w:t>
      </w:r>
      <w:r w:rsidR="00987C51">
        <w:t>style)</w:t>
      </w:r>
      <w:r w:rsidR="00987C51">
        <w:rPr>
          <w:rFonts w:hint="eastAsia"/>
        </w:rPr>
        <w:t xml:space="preserve">을 </w:t>
      </w:r>
      <w:r>
        <w:rPr>
          <w:rFonts w:hint="eastAsia"/>
        </w:rPr>
        <w:t xml:space="preserve">일괄 </w:t>
      </w:r>
      <w:r w:rsidR="00987C51">
        <w:rPr>
          <w:rFonts w:hint="eastAsia"/>
        </w:rPr>
        <w:t>적용하는 방법은</w:t>
      </w:r>
      <w:r w:rsidR="003D1462">
        <w:rPr>
          <w:rFonts w:hint="eastAsia"/>
        </w:rPr>
        <w:t xml:space="preserve"> 무엇인가</w:t>
      </w:r>
      <w:r w:rsidR="00987C51">
        <w:rPr>
          <w:rFonts w:hint="eastAsia"/>
        </w:rPr>
        <w:t>?</w:t>
      </w:r>
    </w:p>
    <w:p w14:paraId="2527F75A" w14:textId="13D99286" w:rsidR="004B5BC0" w:rsidRDefault="004B5BC0" w:rsidP="00115564"/>
    <w:p w14:paraId="1CD6DF92" w14:textId="288EEFAE" w:rsidR="004B5BC0" w:rsidRDefault="004B5BC0" w:rsidP="00115564">
      <w:r>
        <w:t xml:space="preserve">CSS </w:t>
      </w:r>
      <w:r>
        <w:rPr>
          <w:rFonts w:hint="eastAsia"/>
        </w:rPr>
        <w:t>실렉터란 무엇인가?</w:t>
      </w:r>
    </w:p>
    <w:p w14:paraId="0E8DB26B" w14:textId="08CB7473" w:rsidR="004B5BC0" w:rsidRDefault="008A00F4" w:rsidP="00115564">
      <w:r>
        <w:rPr>
          <w:rFonts w:hint="eastAsia"/>
        </w:rPr>
        <w:t>인라인 서식 지정이란 무엇인가?</w:t>
      </w:r>
    </w:p>
    <w:p w14:paraId="003F0924" w14:textId="7DF8DBA3" w:rsidR="002A79FE" w:rsidRDefault="002A79FE" w:rsidP="00115564"/>
    <w:p w14:paraId="4F0EF526" w14:textId="0399728D" w:rsidR="002A79FE" w:rsidRDefault="002A79FE" w:rsidP="00115564">
      <w:r>
        <w:rPr>
          <w:rFonts w:hint="eastAsia"/>
        </w:rPr>
        <w:t>태그의 배경색을 지정하는 서식은 무엇인가?</w:t>
      </w:r>
    </w:p>
    <w:p w14:paraId="30CC4871" w14:textId="0525B06F" w:rsidR="002A79FE" w:rsidRDefault="002A79FE" w:rsidP="00115564">
      <w:r>
        <w:rPr>
          <w:rFonts w:hint="eastAsia"/>
        </w:rPr>
        <w:t>태그의 글자색을 지정하는 서식은 무엇인가?</w:t>
      </w:r>
    </w:p>
    <w:p w14:paraId="11EE3CA9" w14:textId="54C32107" w:rsidR="002A79FE" w:rsidRDefault="002A79FE" w:rsidP="00115564">
      <w:r>
        <w:rPr>
          <w:rFonts w:hint="eastAsia"/>
        </w:rPr>
        <w:t>태그의 폭을 지정하는 서식은 무엇인가?</w:t>
      </w:r>
    </w:p>
    <w:p w14:paraId="5CD6E76D" w14:textId="41650A01" w:rsidR="002A79FE" w:rsidRDefault="002A79FE" w:rsidP="00115564">
      <w:r>
        <w:rPr>
          <w:rFonts w:hint="eastAsia"/>
        </w:rPr>
        <w:t>태그 내부 문자열의 좌우 정렬을 지정하는 서식은 무엇인가?</w:t>
      </w:r>
    </w:p>
    <w:p w14:paraId="5C3D9CA8" w14:textId="73856038" w:rsidR="002A79FE" w:rsidRDefault="002A79FE" w:rsidP="00115564">
      <w:r>
        <w:rPr>
          <w:rFonts w:hint="eastAsia"/>
        </w:rPr>
        <w:t>태그 내부 여백을 지정하는 서식은 무엇인가?</w:t>
      </w:r>
    </w:p>
    <w:p w14:paraId="5EC948AA" w14:textId="4D7E6C7C" w:rsidR="003D1462" w:rsidRDefault="003D1462" w:rsidP="00115564">
      <w:r>
        <w:t xml:space="preserve">td </w:t>
      </w:r>
      <w:r>
        <w:rPr>
          <w:rFonts w:hint="eastAsia"/>
        </w:rPr>
        <w:t>태그들 사이의 여백을 제거하기 위한 서식은 무엇인가?</w:t>
      </w:r>
    </w:p>
    <w:p w14:paraId="4E846A33" w14:textId="4D3FCAF7" w:rsidR="002A79FE" w:rsidRDefault="002A79FE" w:rsidP="00115564"/>
    <w:p w14:paraId="4F9CDE26" w14:textId="04F03D27" w:rsidR="002A79FE" w:rsidRDefault="007C118B" w:rsidP="00115564">
      <w:r>
        <w:t xml:space="preserve">tbody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태그를 지정하는 CSS</w:t>
      </w:r>
      <w:r>
        <w:t xml:space="preserve"> </w:t>
      </w:r>
      <w:r>
        <w:rPr>
          <w:rFonts w:hint="eastAsia"/>
        </w:rPr>
        <w:t>실렉터를 적어라.</w:t>
      </w:r>
    </w:p>
    <w:p w14:paraId="0F66B193" w14:textId="6E3C0656" w:rsidR="007C118B" w:rsidRDefault="007C118B" w:rsidP="00115564">
      <w:r>
        <w:t xml:space="preserve">tbody </w:t>
      </w:r>
      <w:r>
        <w:rPr>
          <w:rFonts w:hint="eastAsia"/>
        </w:rPr>
        <w:t xml:space="preserve">태그 아래의 첫번째 자식인 </w:t>
      </w:r>
      <w:r>
        <w:t xml:space="preserve">tr </w:t>
      </w:r>
      <w:r>
        <w:rPr>
          <w:rFonts w:hint="eastAsia"/>
        </w:rPr>
        <w:t xml:space="preserve">태그를 지정하는 </w:t>
      </w:r>
      <w:r>
        <w:t xml:space="preserve">CSS </w:t>
      </w:r>
      <w:r>
        <w:rPr>
          <w:rFonts w:hint="eastAsia"/>
        </w:rPr>
        <w:t>실렉터를 적어라.</w:t>
      </w:r>
    </w:p>
    <w:p w14:paraId="31414CEA" w14:textId="4290036E" w:rsidR="007C118B" w:rsidRDefault="007C118B" w:rsidP="00115564"/>
    <w:p w14:paraId="29E06D1A" w14:textId="77777777" w:rsidR="007C118B" w:rsidRDefault="007C118B" w:rsidP="00115564"/>
    <w:p w14:paraId="3EA6295A" w14:textId="2918649E" w:rsidR="007C118B" w:rsidRDefault="007C118B" w:rsidP="00115564"/>
    <w:p w14:paraId="26282A34" w14:textId="5EB94D46" w:rsidR="00807640" w:rsidRDefault="00807640" w:rsidP="00807640">
      <w:pPr>
        <w:pStyle w:val="2"/>
      </w:pPr>
      <w:bookmarkStart w:id="18" w:name="_Toc65945021"/>
      <w:r>
        <w:rPr>
          <w:rFonts w:hint="eastAsia"/>
        </w:rPr>
        <w:t>참고</w:t>
      </w:r>
      <w:bookmarkEnd w:id="18"/>
    </w:p>
    <w:p w14:paraId="7D2D9734" w14:textId="77777777" w:rsidR="00C94C16" w:rsidRDefault="00C94C16" w:rsidP="00C94C16"/>
    <w:p w14:paraId="1FB87C04" w14:textId="2A50E9FF" w:rsidR="00C94C16" w:rsidRDefault="00C94C16" w:rsidP="00C94C16">
      <w:r w:rsidRPr="00C94C16">
        <w:t>https://www.w3schools.com/html/html_tables.asp</w:t>
      </w:r>
    </w:p>
    <w:p w14:paraId="6CF72DA8" w14:textId="77777777" w:rsidR="00C94C16" w:rsidRDefault="00C94C16" w:rsidP="00C94C16"/>
    <w:p w14:paraId="64E32B85" w14:textId="7970CAA0" w:rsidR="00C94C16" w:rsidRDefault="00C94C16" w:rsidP="00C94C16">
      <w:r>
        <w:rPr>
          <w:rFonts w:hint="eastAsia"/>
        </w:rPr>
        <w:t>위 웹페이지에서 table</w:t>
      </w:r>
      <w:r>
        <w:t xml:space="preserve"> </w:t>
      </w:r>
      <w:r>
        <w:rPr>
          <w:rFonts w:hint="eastAsia"/>
        </w:rPr>
        <w:t>태그 구현 예제들을 읽어보고 실행해 보자.</w:t>
      </w:r>
    </w:p>
    <w:p w14:paraId="771A50A3" w14:textId="265435EE" w:rsidR="00C94C16" w:rsidRDefault="00C94C16" w:rsidP="00C94C16"/>
    <w:p w14:paraId="07A5A802" w14:textId="17ED8A6C" w:rsidR="00C94C16" w:rsidRDefault="00C94C16" w:rsidP="00C94C16"/>
    <w:p w14:paraId="0EE4144C" w14:textId="547DBD0A" w:rsidR="00C94C16" w:rsidRDefault="00C94C16" w:rsidP="00C94C16">
      <w:r>
        <w:rPr>
          <w:rFonts w:hint="eastAsia"/>
          <w:noProof/>
        </w:rPr>
        <w:lastRenderedPageBreak/>
        <w:drawing>
          <wp:inline distT="0" distB="0" distL="0" distR="0" wp14:anchorId="1EC8935E" wp14:editId="03676A48">
            <wp:extent cx="5052042" cy="433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47" cy="433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F8BA" w14:textId="0DC40C4D" w:rsidR="00C94C16" w:rsidRDefault="00C94C16" w:rsidP="00C94C16"/>
    <w:p w14:paraId="3518975A" w14:textId="46FEA7C7" w:rsidR="00C94C16" w:rsidRDefault="00C94C16" w:rsidP="00C94C16">
      <w:r>
        <w:rPr>
          <w:rFonts w:hint="eastAsia"/>
        </w:rPr>
        <w:t>[Try it Yourself] 버튼을 클릭하면 예제를 실행해 볼 수 있다.</w:t>
      </w:r>
    </w:p>
    <w:p w14:paraId="327756C2" w14:textId="0C7DD006" w:rsidR="00C94C16" w:rsidRDefault="00C94C16" w:rsidP="00C94C16"/>
    <w:p w14:paraId="30CDC880" w14:textId="499CAA46" w:rsidR="00C94C16" w:rsidRDefault="00C94C16" w:rsidP="00C94C16">
      <w:r>
        <w:rPr>
          <w:rFonts w:hint="eastAsia"/>
          <w:noProof/>
        </w:rPr>
        <w:drawing>
          <wp:inline distT="0" distB="0" distL="0" distR="0" wp14:anchorId="06CDDBE7" wp14:editId="3D9D3462">
            <wp:extent cx="5902263" cy="3027872"/>
            <wp:effectExtent l="0" t="0" r="381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30" cy="30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499" w14:textId="7783FFEF" w:rsidR="00C94C16" w:rsidRDefault="00C94C16" w:rsidP="00C94C16">
      <w:r>
        <w:rPr>
          <w:rFonts w:hint="eastAsia"/>
        </w:rPr>
        <w:t>위 화면의 왼쪽은 ht</w:t>
      </w:r>
      <w:r>
        <w:t xml:space="preserve">ml </w:t>
      </w:r>
      <w:r>
        <w:rPr>
          <w:rFonts w:hint="eastAsia"/>
        </w:rPr>
        <w:t>소스이고, 오른쪽은 그 실행 결과이다.</w:t>
      </w:r>
    </w:p>
    <w:p w14:paraId="33408805" w14:textId="4EE9E444" w:rsidR="00C94C16" w:rsidRDefault="00C94C16" w:rsidP="00C94C16">
      <w:r>
        <w:rPr>
          <w:rFonts w:hint="eastAsia"/>
        </w:rPr>
        <w:t xml:space="preserve">예제 소스를 수정하고 </w:t>
      </w:r>
      <w:r>
        <w:t>[</w:t>
      </w:r>
      <w:r>
        <w:rPr>
          <w:rFonts w:hint="eastAsia"/>
        </w:rPr>
        <w:t>Run] 버튼을 클릭하면,</w:t>
      </w:r>
      <w:r>
        <w:t xml:space="preserve"> </w:t>
      </w:r>
      <w:r>
        <w:rPr>
          <w:rFonts w:hint="eastAsia"/>
        </w:rPr>
        <w:t>화면 오른쪽에 반영된다.</w:t>
      </w:r>
    </w:p>
    <w:p w14:paraId="7DE6E2CF" w14:textId="7169E8A2" w:rsidR="00C94C16" w:rsidRDefault="00C94C16" w:rsidP="00C94C16"/>
    <w:p w14:paraId="4680254E" w14:textId="77777777" w:rsidR="00C94C16" w:rsidRDefault="00C94C16" w:rsidP="00C94C16"/>
    <w:p w14:paraId="05D66541" w14:textId="77777777" w:rsidR="00C94C16" w:rsidRPr="00C94C16" w:rsidRDefault="00C94C16" w:rsidP="00C94C16"/>
    <w:sectPr w:rsidR="00C94C16" w:rsidRPr="00C94C16" w:rsidSect="00172E3C">
      <w:footerReference w:type="default" r:id="rId29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C3215" w14:textId="77777777" w:rsidR="006A7FF5" w:rsidRDefault="006A7FF5" w:rsidP="000A6D40">
      <w:r>
        <w:separator/>
      </w:r>
    </w:p>
  </w:endnote>
  <w:endnote w:type="continuationSeparator" w:id="0">
    <w:p w14:paraId="00E00315" w14:textId="77777777" w:rsidR="006A7FF5" w:rsidRDefault="006A7FF5" w:rsidP="000A6D40">
      <w:r>
        <w:continuationSeparator/>
      </w:r>
    </w:p>
  </w:endnote>
  <w:endnote w:type="continuationNotice" w:id="1">
    <w:p w14:paraId="18DD1097" w14:textId="77777777" w:rsidR="006A7FF5" w:rsidRDefault="006A7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5995DD5" w14:textId="0E2BCA9B" w:rsidR="00E57872" w:rsidRDefault="00E57872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1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1BC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B183BC" w14:textId="77777777" w:rsidR="00E57872" w:rsidRDefault="00E5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2A51F" w14:textId="77777777" w:rsidR="006A7FF5" w:rsidRDefault="006A7FF5" w:rsidP="000A6D40">
      <w:r>
        <w:separator/>
      </w:r>
    </w:p>
  </w:footnote>
  <w:footnote w:type="continuationSeparator" w:id="0">
    <w:p w14:paraId="097662FB" w14:textId="77777777" w:rsidR="006A7FF5" w:rsidRDefault="006A7FF5" w:rsidP="000A6D40">
      <w:r>
        <w:continuationSeparator/>
      </w:r>
    </w:p>
  </w:footnote>
  <w:footnote w:type="continuationNotice" w:id="1">
    <w:p w14:paraId="69C4C298" w14:textId="77777777" w:rsidR="006A7FF5" w:rsidRDefault="006A7F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pStyle w:val="1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16"/>
    <w:rsid w:val="000041CA"/>
    <w:rsid w:val="0000565F"/>
    <w:rsid w:val="00012C27"/>
    <w:rsid w:val="00022858"/>
    <w:rsid w:val="0002473F"/>
    <w:rsid w:val="000370A7"/>
    <w:rsid w:val="00046B6A"/>
    <w:rsid w:val="00053388"/>
    <w:rsid w:val="00060663"/>
    <w:rsid w:val="000718D5"/>
    <w:rsid w:val="00073163"/>
    <w:rsid w:val="0008302E"/>
    <w:rsid w:val="000935DE"/>
    <w:rsid w:val="0009603E"/>
    <w:rsid w:val="000A14A3"/>
    <w:rsid w:val="000A65B4"/>
    <w:rsid w:val="000A6D40"/>
    <w:rsid w:val="000C11DB"/>
    <w:rsid w:val="000E161F"/>
    <w:rsid w:val="000E2116"/>
    <w:rsid w:val="000E6C23"/>
    <w:rsid w:val="000E6DC0"/>
    <w:rsid w:val="000E70BE"/>
    <w:rsid w:val="00100EB1"/>
    <w:rsid w:val="001044D9"/>
    <w:rsid w:val="0011121B"/>
    <w:rsid w:val="00113541"/>
    <w:rsid w:val="00113E74"/>
    <w:rsid w:val="00115564"/>
    <w:rsid w:val="00116157"/>
    <w:rsid w:val="00127ACC"/>
    <w:rsid w:val="00133ED3"/>
    <w:rsid w:val="00137CF3"/>
    <w:rsid w:val="001453D0"/>
    <w:rsid w:val="001465AE"/>
    <w:rsid w:val="00161AF5"/>
    <w:rsid w:val="0016676A"/>
    <w:rsid w:val="00172E3C"/>
    <w:rsid w:val="00182A4E"/>
    <w:rsid w:val="00184191"/>
    <w:rsid w:val="001A76CC"/>
    <w:rsid w:val="001C26F5"/>
    <w:rsid w:val="001C4F84"/>
    <w:rsid w:val="001D45C9"/>
    <w:rsid w:val="002005B9"/>
    <w:rsid w:val="002146E1"/>
    <w:rsid w:val="002202B1"/>
    <w:rsid w:val="00220CAB"/>
    <w:rsid w:val="00223876"/>
    <w:rsid w:val="00233D97"/>
    <w:rsid w:val="00234FBA"/>
    <w:rsid w:val="002532E9"/>
    <w:rsid w:val="002549BA"/>
    <w:rsid w:val="00267D06"/>
    <w:rsid w:val="0027774B"/>
    <w:rsid w:val="00286F2C"/>
    <w:rsid w:val="00294549"/>
    <w:rsid w:val="002A4A59"/>
    <w:rsid w:val="002A79FE"/>
    <w:rsid w:val="002B356F"/>
    <w:rsid w:val="002B5406"/>
    <w:rsid w:val="002E1FCF"/>
    <w:rsid w:val="002F0AE0"/>
    <w:rsid w:val="00303BD5"/>
    <w:rsid w:val="0031149D"/>
    <w:rsid w:val="003124B4"/>
    <w:rsid w:val="003149B5"/>
    <w:rsid w:val="00332573"/>
    <w:rsid w:val="0033599B"/>
    <w:rsid w:val="0034233B"/>
    <w:rsid w:val="00387AD7"/>
    <w:rsid w:val="003951BC"/>
    <w:rsid w:val="00396984"/>
    <w:rsid w:val="003A0B4F"/>
    <w:rsid w:val="003A52D9"/>
    <w:rsid w:val="003A5B62"/>
    <w:rsid w:val="003B30F9"/>
    <w:rsid w:val="003C4AB7"/>
    <w:rsid w:val="003D1462"/>
    <w:rsid w:val="003D463F"/>
    <w:rsid w:val="004001F3"/>
    <w:rsid w:val="00412EBC"/>
    <w:rsid w:val="0042277B"/>
    <w:rsid w:val="00422DD0"/>
    <w:rsid w:val="00423816"/>
    <w:rsid w:val="004251D5"/>
    <w:rsid w:val="00444D59"/>
    <w:rsid w:val="004509B5"/>
    <w:rsid w:val="00450A28"/>
    <w:rsid w:val="00453690"/>
    <w:rsid w:val="00454341"/>
    <w:rsid w:val="00454624"/>
    <w:rsid w:val="00457BC1"/>
    <w:rsid w:val="00481640"/>
    <w:rsid w:val="00483110"/>
    <w:rsid w:val="004A2304"/>
    <w:rsid w:val="004B17FE"/>
    <w:rsid w:val="004B5BC0"/>
    <w:rsid w:val="004C1993"/>
    <w:rsid w:val="004C7B18"/>
    <w:rsid w:val="004D0B1A"/>
    <w:rsid w:val="004D5CE5"/>
    <w:rsid w:val="004E216F"/>
    <w:rsid w:val="004F1C70"/>
    <w:rsid w:val="005072CD"/>
    <w:rsid w:val="00512DAA"/>
    <w:rsid w:val="00517C5C"/>
    <w:rsid w:val="00533EC2"/>
    <w:rsid w:val="005340D3"/>
    <w:rsid w:val="00554CF9"/>
    <w:rsid w:val="0055504B"/>
    <w:rsid w:val="005636AF"/>
    <w:rsid w:val="00563B8C"/>
    <w:rsid w:val="00573F53"/>
    <w:rsid w:val="005838C9"/>
    <w:rsid w:val="00583ADA"/>
    <w:rsid w:val="00585060"/>
    <w:rsid w:val="005900A5"/>
    <w:rsid w:val="0059029A"/>
    <w:rsid w:val="00590B26"/>
    <w:rsid w:val="00594EAE"/>
    <w:rsid w:val="005A215F"/>
    <w:rsid w:val="005A2383"/>
    <w:rsid w:val="005B1418"/>
    <w:rsid w:val="005B3AFF"/>
    <w:rsid w:val="005B6DF2"/>
    <w:rsid w:val="005D3DCB"/>
    <w:rsid w:val="005D70C4"/>
    <w:rsid w:val="005F49FD"/>
    <w:rsid w:val="005F64C5"/>
    <w:rsid w:val="00602DF2"/>
    <w:rsid w:val="00603836"/>
    <w:rsid w:val="00612774"/>
    <w:rsid w:val="0064039E"/>
    <w:rsid w:val="00646E78"/>
    <w:rsid w:val="00660798"/>
    <w:rsid w:val="00662246"/>
    <w:rsid w:val="0066744C"/>
    <w:rsid w:val="006723F7"/>
    <w:rsid w:val="00672441"/>
    <w:rsid w:val="00672D78"/>
    <w:rsid w:val="00685C93"/>
    <w:rsid w:val="00690206"/>
    <w:rsid w:val="00690F47"/>
    <w:rsid w:val="006A5E6F"/>
    <w:rsid w:val="006A7FF5"/>
    <w:rsid w:val="006B06E2"/>
    <w:rsid w:val="006B27B3"/>
    <w:rsid w:val="006C1F9C"/>
    <w:rsid w:val="006C2F62"/>
    <w:rsid w:val="006D1CF3"/>
    <w:rsid w:val="006D3327"/>
    <w:rsid w:val="006D4F1F"/>
    <w:rsid w:val="006E1BE4"/>
    <w:rsid w:val="006E3BA3"/>
    <w:rsid w:val="006E6BF5"/>
    <w:rsid w:val="006F6771"/>
    <w:rsid w:val="00701BE5"/>
    <w:rsid w:val="00710983"/>
    <w:rsid w:val="00722984"/>
    <w:rsid w:val="00722F28"/>
    <w:rsid w:val="00731D94"/>
    <w:rsid w:val="00731E44"/>
    <w:rsid w:val="00743CDF"/>
    <w:rsid w:val="00743ED9"/>
    <w:rsid w:val="00747830"/>
    <w:rsid w:val="00753CD3"/>
    <w:rsid w:val="00764598"/>
    <w:rsid w:val="00766DC6"/>
    <w:rsid w:val="0077090A"/>
    <w:rsid w:val="00773C59"/>
    <w:rsid w:val="00776EEA"/>
    <w:rsid w:val="00787826"/>
    <w:rsid w:val="00791CB8"/>
    <w:rsid w:val="00794F24"/>
    <w:rsid w:val="007961E3"/>
    <w:rsid w:val="007B2571"/>
    <w:rsid w:val="007B30EF"/>
    <w:rsid w:val="007B594A"/>
    <w:rsid w:val="007C118B"/>
    <w:rsid w:val="007C1216"/>
    <w:rsid w:val="007C26CE"/>
    <w:rsid w:val="007C3E51"/>
    <w:rsid w:val="007D28F2"/>
    <w:rsid w:val="007D297C"/>
    <w:rsid w:val="007D637D"/>
    <w:rsid w:val="007E4EA2"/>
    <w:rsid w:val="00807640"/>
    <w:rsid w:val="008138BA"/>
    <w:rsid w:val="00815ABF"/>
    <w:rsid w:val="008179F7"/>
    <w:rsid w:val="0082204E"/>
    <w:rsid w:val="008262DF"/>
    <w:rsid w:val="00835C58"/>
    <w:rsid w:val="008401D5"/>
    <w:rsid w:val="008444AA"/>
    <w:rsid w:val="00847729"/>
    <w:rsid w:val="00853706"/>
    <w:rsid w:val="00876750"/>
    <w:rsid w:val="00886689"/>
    <w:rsid w:val="00890D97"/>
    <w:rsid w:val="00894EDF"/>
    <w:rsid w:val="008A00F4"/>
    <w:rsid w:val="008A127E"/>
    <w:rsid w:val="008A63E1"/>
    <w:rsid w:val="008B21E7"/>
    <w:rsid w:val="008B4C52"/>
    <w:rsid w:val="008B70FA"/>
    <w:rsid w:val="008C011C"/>
    <w:rsid w:val="008C0E25"/>
    <w:rsid w:val="008C14B1"/>
    <w:rsid w:val="008C7C37"/>
    <w:rsid w:val="008D6F33"/>
    <w:rsid w:val="008D7BE1"/>
    <w:rsid w:val="008E214F"/>
    <w:rsid w:val="008E4E2E"/>
    <w:rsid w:val="008E5922"/>
    <w:rsid w:val="008F3C9A"/>
    <w:rsid w:val="00907EB9"/>
    <w:rsid w:val="00923769"/>
    <w:rsid w:val="00932F5F"/>
    <w:rsid w:val="00932FE1"/>
    <w:rsid w:val="00934411"/>
    <w:rsid w:val="0093496E"/>
    <w:rsid w:val="00953DC9"/>
    <w:rsid w:val="00954BE5"/>
    <w:rsid w:val="0096062B"/>
    <w:rsid w:val="009609FE"/>
    <w:rsid w:val="009620C3"/>
    <w:rsid w:val="00987C51"/>
    <w:rsid w:val="00993CD0"/>
    <w:rsid w:val="0099432E"/>
    <w:rsid w:val="009A643F"/>
    <w:rsid w:val="009B0148"/>
    <w:rsid w:val="009B6F51"/>
    <w:rsid w:val="009C29FB"/>
    <w:rsid w:val="009C6FA4"/>
    <w:rsid w:val="009C6FF9"/>
    <w:rsid w:val="009C7B2D"/>
    <w:rsid w:val="009D5D20"/>
    <w:rsid w:val="009E5A95"/>
    <w:rsid w:val="009E5B0F"/>
    <w:rsid w:val="009F2A17"/>
    <w:rsid w:val="009F36F3"/>
    <w:rsid w:val="00A00D2E"/>
    <w:rsid w:val="00A0129F"/>
    <w:rsid w:val="00A05A69"/>
    <w:rsid w:val="00A32AAD"/>
    <w:rsid w:val="00A35513"/>
    <w:rsid w:val="00A52F93"/>
    <w:rsid w:val="00A532FE"/>
    <w:rsid w:val="00A533CE"/>
    <w:rsid w:val="00A537FA"/>
    <w:rsid w:val="00A538F1"/>
    <w:rsid w:val="00A53A21"/>
    <w:rsid w:val="00A63727"/>
    <w:rsid w:val="00A774A7"/>
    <w:rsid w:val="00A83C8F"/>
    <w:rsid w:val="00AA2522"/>
    <w:rsid w:val="00AB15FB"/>
    <w:rsid w:val="00AB3B9B"/>
    <w:rsid w:val="00AB551E"/>
    <w:rsid w:val="00AC05BB"/>
    <w:rsid w:val="00AC5D85"/>
    <w:rsid w:val="00AD301F"/>
    <w:rsid w:val="00AE661D"/>
    <w:rsid w:val="00AF09B8"/>
    <w:rsid w:val="00AF3925"/>
    <w:rsid w:val="00AF4674"/>
    <w:rsid w:val="00AF5D20"/>
    <w:rsid w:val="00AF7BB7"/>
    <w:rsid w:val="00B02D09"/>
    <w:rsid w:val="00B1235B"/>
    <w:rsid w:val="00B132CF"/>
    <w:rsid w:val="00B218BC"/>
    <w:rsid w:val="00B26F7F"/>
    <w:rsid w:val="00B41164"/>
    <w:rsid w:val="00B41936"/>
    <w:rsid w:val="00B47BBD"/>
    <w:rsid w:val="00B54C79"/>
    <w:rsid w:val="00B64052"/>
    <w:rsid w:val="00B7187C"/>
    <w:rsid w:val="00B81919"/>
    <w:rsid w:val="00B84843"/>
    <w:rsid w:val="00B95E02"/>
    <w:rsid w:val="00BA49C2"/>
    <w:rsid w:val="00BA6E52"/>
    <w:rsid w:val="00BA7246"/>
    <w:rsid w:val="00BB1743"/>
    <w:rsid w:val="00BB48DF"/>
    <w:rsid w:val="00BC065C"/>
    <w:rsid w:val="00BE1341"/>
    <w:rsid w:val="00BE3B0B"/>
    <w:rsid w:val="00BE4A69"/>
    <w:rsid w:val="00BE584A"/>
    <w:rsid w:val="00BE6659"/>
    <w:rsid w:val="00BE7FA6"/>
    <w:rsid w:val="00C01597"/>
    <w:rsid w:val="00C04147"/>
    <w:rsid w:val="00C276A4"/>
    <w:rsid w:val="00C3398E"/>
    <w:rsid w:val="00C33C81"/>
    <w:rsid w:val="00C479F5"/>
    <w:rsid w:val="00C47FAF"/>
    <w:rsid w:val="00C520A9"/>
    <w:rsid w:val="00C54914"/>
    <w:rsid w:val="00C616FD"/>
    <w:rsid w:val="00C655CF"/>
    <w:rsid w:val="00C705E0"/>
    <w:rsid w:val="00C75575"/>
    <w:rsid w:val="00C756E5"/>
    <w:rsid w:val="00C82651"/>
    <w:rsid w:val="00C94464"/>
    <w:rsid w:val="00C94C16"/>
    <w:rsid w:val="00CA0E73"/>
    <w:rsid w:val="00CA7DD4"/>
    <w:rsid w:val="00CC0BFA"/>
    <w:rsid w:val="00CF49A3"/>
    <w:rsid w:val="00CF69E5"/>
    <w:rsid w:val="00CF7A6D"/>
    <w:rsid w:val="00D062B7"/>
    <w:rsid w:val="00D1546B"/>
    <w:rsid w:val="00D4405D"/>
    <w:rsid w:val="00D52D0A"/>
    <w:rsid w:val="00D61D36"/>
    <w:rsid w:val="00D6212B"/>
    <w:rsid w:val="00D70C5F"/>
    <w:rsid w:val="00D806ED"/>
    <w:rsid w:val="00D8338D"/>
    <w:rsid w:val="00D8502B"/>
    <w:rsid w:val="00D85545"/>
    <w:rsid w:val="00D866CC"/>
    <w:rsid w:val="00D914C8"/>
    <w:rsid w:val="00D93259"/>
    <w:rsid w:val="00DA3617"/>
    <w:rsid w:val="00DA74FE"/>
    <w:rsid w:val="00DB0C63"/>
    <w:rsid w:val="00DD4CFE"/>
    <w:rsid w:val="00DE00F6"/>
    <w:rsid w:val="00DE13D3"/>
    <w:rsid w:val="00DF09BE"/>
    <w:rsid w:val="00E00903"/>
    <w:rsid w:val="00E077C5"/>
    <w:rsid w:val="00E116E6"/>
    <w:rsid w:val="00E122B2"/>
    <w:rsid w:val="00E23799"/>
    <w:rsid w:val="00E23F3F"/>
    <w:rsid w:val="00E367E5"/>
    <w:rsid w:val="00E45C83"/>
    <w:rsid w:val="00E52344"/>
    <w:rsid w:val="00E5442F"/>
    <w:rsid w:val="00E54B86"/>
    <w:rsid w:val="00E57872"/>
    <w:rsid w:val="00E62557"/>
    <w:rsid w:val="00E6787A"/>
    <w:rsid w:val="00E926B2"/>
    <w:rsid w:val="00E9493A"/>
    <w:rsid w:val="00EA0E50"/>
    <w:rsid w:val="00EA6D35"/>
    <w:rsid w:val="00ED4A2B"/>
    <w:rsid w:val="00EF2ABE"/>
    <w:rsid w:val="00EF7A86"/>
    <w:rsid w:val="00F058B7"/>
    <w:rsid w:val="00F060D5"/>
    <w:rsid w:val="00F06AD3"/>
    <w:rsid w:val="00F112F9"/>
    <w:rsid w:val="00F13167"/>
    <w:rsid w:val="00F1580F"/>
    <w:rsid w:val="00F23DD7"/>
    <w:rsid w:val="00F34ED6"/>
    <w:rsid w:val="00F40DF7"/>
    <w:rsid w:val="00F556BC"/>
    <w:rsid w:val="00F56BA2"/>
    <w:rsid w:val="00F57E3C"/>
    <w:rsid w:val="00F716E3"/>
    <w:rsid w:val="00F727AE"/>
    <w:rsid w:val="00F72F5B"/>
    <w:rsid w:val="00F76785"/>
    <w:rsid w:val="00F8158F"/>
    <w:rsid w:val="00F82E0C"/>
    <w:rsid w:val="00F84D91"/>
    <w:rsid w:val="00F924DF"/>
    <w:rsid w:val="00FB02D0"/>
    <w:rsid w:val="00FB2468"/>
    <w:rsid w:val="00FC6E78"/>
    <w:rsid w:val="00FD1543"/>
    <w:rsid w:val="00FD34A5"/>
    <w:rsid w:val="00FD46C7"/>
    <w:rsid w:val="00FE09B1"/>
    <w:rsid w:val="00FE220C"/>
    <w:rsid w:val="00FE3E76"/>
    <w:rsid w:val="00FF0432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FB1D2"/>
  <w15:docId w15:val="{96DCFEFB-4815-4C72-969E-EB979585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25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5491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FA4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51E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C6FA4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"/>
    <w:uiPriority w:val="9"/>
    <w:rsid w:val="00C54914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AB551E"/>
    <w:rPr>
      <w:rFonts w:asciiTheme="majorHAnsi" w:eastAsia="돋움" w:hAnsiTheme="majorHAnsi" w:cstheme="majorBidi"/>
      <w:b/>
      <w:sz w:val="24"/>
      <w:szCs w:val="20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0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0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0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10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D3DCB"/>
  </w:style>
  <w:style w:type="paragraph" w:styleId="21">
    <w:name w:val="toc 2"/>
    <w:basedOn w:val="a"/>
    <w:next w:val="a"/>
    <w:autoRedefine/>
    <w:uiPriority w:val="39"/>
    <w:unhideWhenUsed/>
    <w:rsid w:val="005D3DC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3B166-66BB-4431-91CB-927F12D4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1006</TotalTime>
  <Pages>39</Pages>
  <Words>4359</Words>
  <Characters>24850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cp:lastModifiedBy>SBS</cp:lastModifiedBy>
  <cp:revision>171</cp:revision>
  <cp:lastPrinted>2012-11-11T08:55:00Z</cp:lastPrinted>
  <dcterms:created xsi:type="dcterms:W3CDTF">2015-07-04T16:20:00Z</dcterms:created>
  <dcterms:modified xsi:type="dcterms:W3CDTF">2023-11-24T11:43:00Z</dcterms:modified>
</cp:coreProperties>
</file>
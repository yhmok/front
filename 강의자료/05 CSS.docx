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BFA79" w14:textId="405BDA0B" w:rsidR="002532E9" w:rsidRPr="00893B67" w:rsidRDefault="00964EF8" w:rsidP="00893B67">
      <w:pPr>
        <w:rPr>
          <w:sz w:val="48"/>
          <w:szCs w:val="48"/>
        </w:rPr>
      </w:pPr>
      <w:bookmarkStart w:id="0" w:name="_Toc426265886"/>
      <w:r w:rsidRPr="00893B67">
        <w:rPr>
          <w:rFonts w:hint="eastAsia"/>
          <w:sz w:val="48"/>
          <w:szCs w:val="48"/>
        </w:rPr>
        <w:t>CSS</w:t>
      </w:r>
      <w:r w:rsidR="008779AB" w:rsidRPr="00893B67">
        <w:rPr>
          <w:sz w:val="48"/>
          <w:szCs w:val="48"/>
        </w:rPr>
        <w:t xml:space="preserve"> </w:t>
      </w:r>
      <w:r w:rsidR="008779AB" w:rsidRPr="00893B67">
        <w:rPr>
          <w:rFonts w:hint="eastAsia"/>
          <w:sz w:val="48"/>
          <w:szCs w:val="48"/>
        </w:rPr>
        <w:t>(Cascading Style Sheets)</w:t>
      </w:r>
      <w:bookmarkEnd w:id="0"/>
    </w:p>
    <w:p w14:paraId="3CEBFA7F" w14:textId="77777777" w:rsidR="00280641" w:rsidRPr="00E717BF" w:rsidRDefault="00280641" w:rsidP="00895F7A">
      <w:bookmarkStart w:id="1" w:name="_GoBack"/>
      <w:bookmarkEnd w:id="1"/>
    </w:p>
    <w:p w14:paraId="3CEBFA80" w14:textId="77777777" w:rsidR="00280641" w:rsidRDefault="00280641" w:rsidP="00895F7A"/>
    <w:p w14:paraId="3CEBFA81" w14:textId="77777777" w:rsidR="00280641" w:rsidRDefault="00280641" w:rsidP="00895F7A"/>
    <w:p w14:paraId="3CEBFA84" w14:textId="77777777" w:rsidR="00964EF8" w:rsidRPr="007D3108" w:rsidRDefault="00964EF8" w:rsidP="007D3108">
      <w:pPr>
        <w:rPr>
          <w:b/>
          <w:sz w:val="28"/>
        </w:rPr>
      </w:pPr>
      <w:r w:rsidRPr="007D3108">
        <w:rPr>
          <w:rFonts w:hint="eastAsia"/>
          <w:b/>
          <w:sz w:val="28"/>
        </w:rPr>
        <w:t>학습목표</w:t>
      </w:r>
    </w:p>
    <w:p w14:paraId="3CEBFA85" w14:textId="77777777" w:rsidR="00964EF8" w:rsidRDefault="00964EF8" w:rsidP="00306A14">
      <w:r>
        <w:rPr>
          <w:rFonts w:hint="eastAsia"/>
        </w:rPr>
        <w:t xml:space="preserve">HTML 태그의 서식 지정 기능인 </w:t>
      </w:r>
      <w:r>
        <w:t>CSS</w:t>
      </w:r>
      <w:r>
        <w:rPr>
          <w:rFonts w:hint="eastAsia"/>
        </w:rPr>
        <w:t>를 학습한다.</w:t>
      </w:r>
    </w:p>
    <w:p w14:paraId="3CEBFA86" w14:textId="198A2E19" w:rsidR="00964EF8" w:rsidRDefault="001E69C1" w:rsidP="00306A14">
      <w:r>
        <w:rPr>
          <w:rFonts w:hint="eastAsia"/>
        </w:rPr>
        <w:t>입력 폼 태그를 학습한다.</w:t>
      </w:r>
    </w:p>
    <w:p w14:paraId="3CEBFA87" w14:textId="77777777" w:rsidR="001F42F4" w:rsidRPr="00E15087" w:rsidRDefault="001F42F4" w:rsidP="00306A14"/>
    <w:p w14:paraId="3CEBFA8D" w14:textId="77777777" w:rsidR="00E15087" w:rsidRPr="007D3108" w:rsidRDefault="00E15087" w:rsidP="007D3108">
      <w:pPr>
        <w:rPr>
          <w:b/>
          <w:sz w:val="28"/>
        </w:rPr>
      </w:pPr>
      <w:r w:rsidRPr="007D3108">
        <w:rPr>
          <w:rFonts w:hint="eastAsia"/>
          <w:b/>
          <w:sz w:val="28"/>
        </w:rPr>
        <w:t>목차</w:t>
      </w:r>
    </w:p>
    <w:p w14:paraId="3FFBE426" w14:textId="1088E979" w:rsidR="00570029" w:rsidRDefault="007D3108">
      <w:pPr>
        <w:pStyle w:val="1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7056023" w:history="1">
        <w:r w:rsidR="00570029" w:rsidRPr="00381CFE">
          <w:rPr>
            <w:rStyle w:val="a8"/>
            <w:rFonts w:hAnsi="굴림체"/>
            <w:noProof/>
          </w:rPr>
          <w:t>1.</w:t>
        </w:r>
        <w:r w:rsidR="00570029" w:rsidRPr="00381CFE">
          <w:rPr>
            <w:rStyle w:val="a8"/>
            <w:noProof/>
          </w:rPr>
          <w:t xml:space="preserve"> CSS (Cascading Style Sheet)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_Toc67056023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2</w:t>
        </w:r>
        <w:r w:rsidR="00570029">
          <w:rPr>
            <w:noProof/>
            <w:webHidden/>
          </w:rPr>
          <w:fldChar w:fldCharType="end"/>
        </w:r>
      </w:hyperlink>
    </w:p>
    <w:p w14:paraId="3D6C5A40" w14:textId="643DA3C2" w:rsidR="00570029" w:rsidRDefault="007B0837">
      <w:pPr>
        <w:pStyle w:val="2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24" w:history="1">
        <w:r w:rsidR="00570029" w:rsidRPr="00381CFE">
          <w:rPr>
            <w:rStyle w:val="a8"/>
            <w:noProof/>
          </w:rPr>
          <w:t>1) 문서의 내용과 서식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_Toc67056024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2</w:t>
        </w:r>
        <w:r w:rsidR="00570029">
          <w:rPr>
            <w:noProof/>
            <w:webHidden/>
          </w:rPr>
          <w:fldChar w:fldCharType="end"/>
        </w:r>
      </w:hyperlink>
    </w:p>
    <w:p w14:paraId="00CF17EE" w14:textId="49A841AC" w:rsidR="00570029" w:rsidRDefault="007B0837">
      <w:pPr>
        <w:pStyle w:val="2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25" w:history="1">
        <w:r w:rsidR="00570029" w:rsidRPr="00381CFE">
          <w:rPr>
            <w:rStyle w:val="a8"/>
            <w:noProof/>
          </w:rPr>
          <w:t>2) style 태그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_Toc67056025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2</w:t>
        </w:r>
        <w:r w:rsidR="00570029">
          <w:rPr>
            <w:noProof/>
            <w:webHidden/>
          </w:rPr>
          <w:fldChar w:fldCharType="end"/>
        </w:r>
      </w:hyperlink>
    </w:p>
    <w:p w14:paraId="23D5AE4D" w14:textId="0EFC0682" w:rsidR="00570029" w:rsidRDefault="007B0837">
      <w:pPr>
        <w:pStyle w:val="2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26" w:history="1">
        <w:r w:rsidR="00570029" w:rsidRPr="00381CFE">
          <w:rPr>
            <w:rStyle w:val="a8"/>
            <w:noProof/>
          </w:rPr>
          <w:t>3) 여백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_Toc67056026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3</w:t>
        </w:r>
        <w:r w:rsidR="00570029">
          <w:rPr>
            <w:noProof/>
            <w:webHidden/>
          </w:rPr>
          <w:fldChar w:fldCharType="end"/>
        </w:r>
      </w:hyperlink>
    </w:p>
    <w:p w14:paraId="578C7339" w14:textId="405021C1" w:rsidR="00570029" w:rsidRDefault="007B0837">
      <w:pPr>
        <w:pStyle w:val="2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27" w:history="1">
        <w:r w:rsidR="00570029" w:rsidRPr="00381CFE">
          <w:rPr>
            <w:rStyle w:val="a8"/>
            <w:noProof/>
          </w:rPr>
          <w:t>4) display 속성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_Toc67056027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5</w:t>
        </w:r>
        <w:r w:rsidR="00570029">
          <w:rPr>
            <w:noProof/>
            <w:webHidden/>
          </w:rPr>
          <w:fldChar w:fldCharType="end"/>
        </w:r>
      </w:hyperlink>
    </w:p>
    <w:p w14:paraId="422D4057" w14:textId="1ECA1F56" w:rsidR="00570029" w:rsidRDefault="007B0837">
      <w:pPr>
        <w:pStyle w:val="1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28" w:history="1">
        <w:r w:rsidR="00570029" w:rsidRPr="00381CFE">
          <w:rPr>
            <w:rStyle w:val="a8"/>
            <w:rFonts w:hAnsi="굴림체"/>
            <w:noProof/>
          </w:rPr>
          <w:t>2.</w:t>
        </w:r>
        <w:r w:rsidR="00570029" w:rsidRPr="00381CFE">
          <w:rPr>
            <w:rStyle w:val="a8"/>
            <w:noProof/>
          </w:rPr>
          <w:t xml:space="preserve"> CSS 실렉터 (selector)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_Toc67056028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7</w:t>
        </w:r>
        <w:r w:rsidR="00570029">
          <w:rPr>
            <w:noProof/>
            <w:webHidden/>
          </w:rPr>
          <w:fldChar w:fldCharType="end"/>
        </w:r>
      </w:hyperlink>
    </w:p>
    <w:p w14:paraId="5D0A17AE" w14:textId="252621F6" w:rsidR="00570029" w:rsidRDefault="007B0837">
      <w:pPr>
        <w:pStyle w:val="2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29" w:history="1">
        <w:r w:rsidR="00570029" w:rsidRPr="00381CFE">
          <w:rPr>
            <w:rStyle w:val="a8"/>
            <w:noProof/>
          </w:rPr>
          <w:t>1) CSS 실렉터의 기본 형태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_Toc67056029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7</w:t>
        </w:r>
        <w:r w:rsidR="00570029">
          <w:rPr>
            <w:noProof/>
            <w:webHidden/>
          </w:rPr>
          <w:fldChar w:fldCharType="end"/>
        </w:r>
      </w:hyperlink>
    </w:p>
    <w:p w14:paraId="673B5263" w14:textId="2D1AA44E" w:rsidR="00570029" w:rsidRDefault="007B0837">
      <w:pPr>
        <w:pStyle w:val="2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30" w:history="1">
        <w:r w:rsidR="00570029" w:rsidRPr="00381CFE">
          <w:rPr>
            <w:rStyle w:val="a8"/>
            <w:noProof/>
          </w:rPr>
          <w:t>2) 부모 태그 지정 CSS 실렉터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_Toc67056030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9</w:t>
        </w:r>
        <w:r w:rsidR="00570029">
          <w:rPr>
            <w:noProof/>
            <w:webHidden/>
          </w:rPr>
          <w:fldChar w:fldCharType="end"/>
        </w:r>
      </w:hyperlink>
    </w:p>
    <w:p w14:paraId="69D49A8C" w14:textId="2A5B79D3" w:rsidR="00570029" w:rsidRDefault="007B0837">
      <w:pPr>
        <w:pStyle w:val="2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31" w:history="1">
        <w:r w:rsidR="00570029" w:rsidRPr="00381CFE">
          <w:rPr>
            <w:rStyle w:val="a8"/>
            <w:noProof/>
          </w:rPr>
          <w:t>3) 기타 CSS 실렉터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_Toc67056031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10</w:t>
        </w:r>
        <w:r w:rsidR="00570029">
          <w:rPr>
            <w:noProof/>
            <w:webHidden/>
          </w:rPr>
          <w:fldChar w:fldCharType="end"/>
        </w:r>
      </w:hyperlink>
    </w:p>
    <w:p w14:paraId="1C39CCFF" w14:textId="36FDA4A3" w:rsidR="00570029" w:rsidRDefault="007B0837">
      <w:pPr>
        <w:pStyle w:val="1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32" w:history="1">
        <w:r w:rsidR="00570029" w:rsidRPr="00381CFE">
          <w:rPr>
            <w:rStyle w:val="a8"/>
            <w:rFonts w:hAnsi="굴림체"/>
            <w:noProof/>
          </w:rPr>
          <w:t>3.</w:t>
        </w:r>
        <w:r w:rsidR="00570029" w:rsidRPr="00381CFE">
          <w:rPr>
            <w:rStyle w:val="a8"/>
            <w:noProof/>
          </w:rPr>
          <w:t xml:space="preserve"> 입력 폼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_Toc67056032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12</w:t>
        </w:r>
        <w:r w:rsidR="00570029">
          <w:rPr>
            <w:noProof/>
            <w:webHidden/>
          </w:rPr>
          <w:fldChar w:fldCharType="end"/>
        </w:r>
      </w:hyperlink>
    </w:p>
    <w:p w14:paraId="707A07D5" w14:textId="3DBE1CC7" w:rsidR="00570029" w:rsidRDefault="007B0837">
      <w:pPr>
        <w:pStyle w:val="2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33" w:history="1">
        <w:r w:rsidR="00570029" w:rsidRPr="00381CFE">
          <w:rPr>
            <w:rStyle w:val="a8"/>
            <w:noProof/>
          </w:rPr>
          <w:t>1) 입력 태그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_Toc67056033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12</w:t>
        </w:r>
        <w:r w:rsidR="00570029">
          <w:rPr>
            <w:noProof/>
            <w:webHidden/>
          </w:rPr>
          <w:fldChar w:fldCharType="end"/>
        </w:r>
      </w:hyperlink>
    </w:p>
    <w:p w14:paraId="148B753C" w14:textId="2B2CAC4B" w:rsidR="00570029" w:rsidRDefault="007B0837">
      <w:pPr>
        <w:pStyle w:val="2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34" w:history="1">
        <w:r w:rsidR="00570029" w:rsidRPr="00381CFE">
          <w:rPr>
            <w:rStyle w:val="a8"/>
            <w:noProof/>
          </w:rPr>
          <w:t>2) 예제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_Toc67056034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13</w:t>
        </w:r>
        <w:r w:rsidR="00570029">
          <w:rPr>
            <w:noProof/>
            <w:webHidden/>
          </w:rPr>
          <w:fldChar w:fldCharType="end"/>
        </w:r>
      </w:hyperlink>
    </w:p>
    <w:p w14:paraId="451D4634" w14:textId="54F969C9" w:rsidR="00570029" w:rsidRDefault="007B0837">
      <w:pPr>
        <w:pStyle w:val="1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35" w:history="1">
        <w:r w:rsidR="00570029" w:rsidRPr="00381CFE">
          <w:rPr>
            <w:rStyle w:val="a8"/>
            <w:rFonts w:hAnsi="굴림체"/>
            <w:noProof/>
          </w:rPr>
          <w:t>4.</w:t>
        </w:r>
        <w:r w:rsidR="00570029" w:rsidRPr="00381CFE">
          <w:rPr>
            <w:rStyle w:val="a8"/>
            <w:noProof/>
          </w:rPr>
          <w:t xml:space="preserve"> 기타 서식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_Toc67056035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17</w:t>
        </w:r>
        <w:r w:rsidR="00570029">
          <w:rPr>
            <w:noProof/>
            <w:webHidden/>
          </w:rPr>
          <w:fldChar w:fldCharType="end"/>
        </w:r>
      </w:hyperlink>
    </w:p>
    <w:p w14:paraId="0F1B16B4" w14:textId="228B02E7" w:rsidR="00570029" w:rsidRDefault="007B0837">
      <w:pPr>
        <w:pStyle w:val="2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36" w:history="1">
        <w:r w:rsidR="00570029" w:rsidRPr="00381CFE">
          <w:rPr>
            <w:rStyle w:val="a8"/>
            <w:noProof/>
          </w:rPr>
          <w:t>1) 기타 서식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_Toc67056036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17</w:t>
        </w:r>
        <w:r w:rsidR="00570029">
          <w:rPr>
            <w:noProof/>
            <w:webHidden/>
          </w:rPr>
          <w:fldChar w:fldCharType="end"/>
        </w:r>
      </w:hyperlink>
    </w:p>
    <w:p w14:paraId="1D42BAC1" w14:textId="143D5FD0" w:rsidR="00570029" w:rsidRDefault="007B0837">
      <w:pPr>
        <w:pStyle w:val="2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37" w:history="1">
        <w:r w:rsidR="00570029" w:rsidRPr="00381CFE">
          <w:rPr>
            <w:rStyle w:val="a8"/>
            <w:noProof/>
          </w:rPr>
          <w:t>2) 예제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_Toc67056037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18</w:t>
        </w:r>
        <w:r w:rsidR="00570029">
          <w:rPr>
            <w:noProof/>
            <w:webHidden/>
          </w:rPr>
          <w:fldChar w:fldCharType="end"/>
        </w:r>
      </w:hyperlink>
    </w:p>
    <w:p w14:paraId="24033CE8" w14:textId="05D698D6" w:rsidR="00570029" w:rsidRDefault="007B0837">
      <w:pPr>
        <w:pStyle w:val="2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38" w:history="1">
        <w:r w:rsidR="00570029" w:rsidRPr="00381CFE">
          <w:rPr>
            <w:rStyle w:val="a8"/>
            <w:noProof/>
          </w:rPr>
          <w:t>3) 버튼 서식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_Toc67056038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21</w:t>
        </w:r>
        <w:r w:rsidR="00570029">
          <w:rPr>
            <w:noProof/>
            <w:webHidden/>
          </w:rPr>
          <w:fldChar w:fldCharType="end"/>
        </w:r>
      </w:hyperlink>
    </w:p>
    <w:p w14:paraId="2B444C00" w14:textId="749EDE71" w:rsidR="00570029" w:rsidRDefault="007B0837">
      <w:pPr>
        <w:pStyle w:val="12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39" w:history="1">
        <w:r w:rsidR="00570029" w:rsidRPr="00381CFE">
          <w:rPr>
            <w:rStyle w:val="a8"/>
            <w:rFonts w:hAnsi="굴림체"/>
            <w:noProof/>
          </w:rPr>
          <w:t>5.</w:t>
        </w:r>
        <w:r w:rsidR="00570029" w:rsidRPr="00381CFE">
          <w:rPr>
            <w:rStyle w:val="a8"/>
            <w:noProof/>
          </w:rPr>
          <w:t xml:space="preserve"> 연습 문제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_Toc67056039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24</w:t>
        </w:r>
        <w:r w:rsidR="00570029">
          <w:rPr>
            <w:noProof/>
            <w:webHidden/>
          </w:rPr>
          <w:fldChar w:fldCharType="end"/>
        </w:r>
      </w:hyperlink>
    </w:p>
    <w:p w14:paraId="76246CEB" w14:textId="49497B27" w:rsidR="00570029" w:rsidRDefault="007B0837">
      <w:pPr>
        <w:pStyle w:val="2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40" w:history="1">
        <w:r w:rsidR="00570029" w:rsidRPr="00381CFE">
          <w:rPr>
            <w:rStyle w:val="a8"/>
            <w:noProof/>
          </w:rPr>
          <w:t>1) 비밀번호 변경 페이지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_Toc67056040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24</w:t>
        </w:r>
        <w:r w:rsidR="00570029">
          <w:rPr>
            <w:noProof/>
            <w:webHidden/>
          </w:rPr>
          <w:fldChar w:fldCharType="end"/>
        </w:r>
      </w:hyperlink>
    </w:p>
    <w:p w14:paraId="6E737A2A" w14:textId="68983A26" w:rsidR="00570029" w:rsidRDefault="007B0837">
      <w:pPr>
        <w:pStyle w:val="21"/>
        <w:tabs>
          <w:tab w:val="right" w:leader="dot" w:pos="10456"/>
        </w:tabs>
        <w:rPr>
          <w:rFonts w:asciiTheme="minorHAnsi" w:eastAsiaTheme="minorEastAsia"/>
          <w:noProof/>
          <w:kern w:val="2"/>
        </w:rPr>
      </w:pPr>
      <w:hyperlink w:anchor="_Toc67056041" w:history="1">
        <w:r w:rsidR="00570029" w:rsidRPr="00381CFE">
          <w:rPr>
            <w:rStyle w:val="a8"/>
            <w:noProof/>
          </w:rPr>
          <w:t>2) 회원가입 페이지</w:t>
        </w:r>
        <w:r w:rsidR="00570029">
          <w:rPr>
            <w:noProof/>
            <w:webHidden/>
          </w:rPr>
          <w:tab/>
        </w:r>
        <w:r w:rsidR="00570029">
          <w:rPr>
            <w:noProof/>
            <w:webHidden/>
          </w:rPr>
          <w:fldChar w:fldCharType="begin"/>
        </w:r>
        <w:r w:rsidR="00570029">
          <w:rPr>
            <w:noProof/>
            <w:webHidden/>
          </w:rPr>
          <w:instrText xml:space="preserve"> PAGEREF _Toc67056041 \h </w:instrText>
        </w:r>
        <w:r w:rsidR="00570029">
          <w:rPr>
            <w:noProof/>
            <w:webHidden/>
          </w:rPr>
        </w:r>
        <w:r w:rsidR="00570029">
          <w:rPr>
            <w:noProof/>
            <w:webHidden/>
          </w:rPr>
          <w:fldChar w:fldCharType="separate"/>
        </w:r>
        <w:r w:rsidR="00570029">
          <w:rPr>
            <w:noProof/>
            <w:webHidden/>
          </w:rPr>
          <w:t>24</w:t>
        </w:r>
        <w:r w:rsidR="00570029">
          <w:rPr>
            <w:noProof/>
            <w:webHidden/>
          </w:rPr>
          <w:fldChar w:fldCharType="end"/>
        </w:r>
      </w:hyperlink>
    </w:p>
    <w:p w14:paraId="3CEBFA99" w14:textId="5F2294C4" w:rsidR="00E15087" w:rsidRDefault="007D3108" w:rsidP="00E15087">
      <w:r>
        <w:fldChar w:fldCharType="end"/>
      </w:r>
    </w:p>
    <w:p w14:paraId="224E369D" w14:textId="290D131F" w:rsidR="003863C1" w:rsidRDefault="003863C1" w:rsidP="00E15087"/>
    <w:p w14:paraId="602C92EA" w14:textId="77777777" w:rsidR="003863C1" w:rsidRDefault="003863C1" w:rsidP="00E15087"/>
    <w:p w14:paraId="2FE243CE" w14:textId="77777777" w:rsidR="003863C1" w:rsidRDefault="003863C1" w:rsidP="00E15087"/>
    <w:p w14:paraId="75D92ADA" w14:textId="77777777" w:rsidR="003863C1" w:rsidRDefault="003863C1" w:rsidP="00E15087"/>
    <w:p w14:paraId="07B1941A" w14:textId="77777777" w:rsidR="003863C1" w:rsidRDefault="003863C1" w:rsidP="00E15087"/>
    <w:p w14:paraId="789A2C5A" w14:textId="77777777" w:rsidR="003863C1" w:rsidRDefault="003863C1" w:rsidP="00E15087"/>
    <w:p w14:paraId="7DDE8EA8" w14:textId="77777777" w:rsidR="003863C1" w:rsidRDefault="003863C1" w:rsidP="00E15087"/>
    <w:p w14:paraId="1462990D" w14:textId="77777777" w:rsidR="003863C1" w:rsidRDefault="003863C1" w:rsidP="00E15087"/>
    <w:p w14:paraId="7180FD78" w14:textId="77777777" w:rsidR="003863C1" w:rsidRDefault="003863C1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3CEBFA9A" w14:textId="21054217" w:rsidR="002E6EEF" w:rsidRPr="003319AD" w:rsidRDefault="00D21302" w:rsidP="003319AD">
      <w:pPr>
        <w:pStyle w:val="1"/>
      </w:pPr>
      <w:bookmarkStart w:id="2" w:name="_Toc426265888"/>
      <w:bookmarkStart w:id="3" w:name="_Toc67056023"/>
      <w:r w:rsidRPr="003319AD">
        <w:rPr>
          <w:rFonts w:hint="eastAsia"/>
        </w:rPr>
        <w:lastRenderedPageBreak/>
        <w:t>C</w:t>
      </w:r>
      <w:r w:rsidRPr="003319AD">
        <w:t>SS (Cascading Style Sheet)</w:t>
      </w:r>
      <w:bookmarkEnd w:id="2"/>
      <w:bookmarkEnd w:id="3"/>
    </w:p>
    <w:p w14:paraId="3CEBFA9B" w14:textId="77777777" w:rsidR="002E6EEF" w:rsidRDefault="002E6EEF" w:rsidP="002E6EEF"/>
    <w:p w14:paraId="3CEBFA9C" w14:textId="2B96C129" w:rsidR="00895F7A" w:rsidRDefault="008779AB" w:rsidP="00C22336">
      <w:pPr>
        <w:pStyle w:val="2"/>
      </w:pPr>
      <w:bookmarkStart w:id="4" w:name="_Toc67056024"/>
      <w:r w:rsidRPr="00C22336">
        <w:rPr>
          <w:rFonts w:hint="eastAsia"/>
        </w:rPr>
        <w:t>문서의 내용과 서식</w:t>
      </w:r>
      <w:bookmarkEnd w:id="4"/>
    </w:p>
    <w:p w14:paraId="517D1AAF" w14:textId="77777777" w:rsidR="005E6137" w:rsidRPr="005E6137" w:rsidRDefault="005E6137" w:rsidP="005E6137"/>
    <w:p w14:paraId="3CEBFAA3" w14:textId="53DAC7A6" w:rsidR="00722FD1" w:rsidRDefault="00895F7A" w:rsidP="00722FD1">
      <w:pPr>
        <w:pStyle w:val="3"/>
      </w:pPr>
      <w:r w:rsidRPr="00895F7A">
        <w:rPr>
          <w:rFonts w:hint="eastAsia"/>
        </w:rPr>
        <w:t xml:space="preserve">HTML </w:t>
      </w:r>
      <w:r w:rsidR="00D6153E">
        <w:t xml:space="preserve">- </w:t>
      </w:r>
      <w:r w:rsidR="00D6153E">
        <w:rPr>
          <w:rFonts w:hint="eastAsia"/>
        </w:rPr>
        <w:t>문서의</w:t>
      </w:r>
      <w:r w:rsidR="00D6153E">
        <w:rPr>
          <w:rFonts w:hint="eastAsia"/>
        </w:rPr>
        <w:t xml:space="preserve"> </w:t>
      </w:r>
      <w:r w:rsidR="00D6153E">
        <w:rPr>
          <w:rFonts w:hint="eastAsia"/>
        </w:rPr>
        <w:t>내용</w:t>
      </w:r>
    </w:p>
    <w:p w14:paraId="3CEBFAA4" w14:textId="77777777" w:rsidR="00895F7A" w:rsidRDefault="00722FD1" w:rsidP="00722FD1">
      <w:r>
        <w:rPr>
          <w:rFonts w:hint="eastAsia"/>
        </w:rPr>
        <w:t xml:space="preserve">HTML 태그로 </w:t>
      </w:r>
      <w:r w:rsidR="00895F7A" w:rsidRPr="00895F7A">
        <w:rPr>
          <w:rFonts w:hint="eastAsia"/>
        </w:rPr>
        <w:t xml:space="preserve">문서의 내용을 </w:t>
      </w:r>
      <w:r>
        <w:rPr>
          <w:rFonts w:hint="eastAsia"/>
        </w:rPr>
        <w:t>작성한다.</w:t>
      </w:r>
    </w:p>
    <w:p w14:paraId="635118C6" w14:textId="77777777" w:rsidR="003B6BDA" w:rsidRDefault="003B6BDA" w:rsidP="00722FD1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문서의 본문(</w:t>
      </w:r>
      <w:r>
        <w:t>body)</w:t>
      </w:r>
      <w:r>
        <w:rPr>
          <w:rFonts w:hint="eastAsia"/>
        </w:rPr>
        <w:t>에 문서의 내용을 넣는다.</w:t>
      </w:r>
    </w:p>
    <w:p w14:paraId="4EF252C2" w14:textId="77777777" w:rsidR="003B6BDA" w:rsidRPr="00C24B7C" w:rsidRDefault="003B6BDA" w:rsidP="00722FD1"/>
    <w:p w14:paraId="3CEBFAA9" w14:textId="0B2A0572" w:rsidR="00722FD1" w:rsidRDefault="00722FD1" w:rsidP="00722FD1">
      <w:pPr>
        <w:pStyle w:val="3"/>
      </w:pPr>
      <w:r>
        <w:rPr>
          <w:rFonts w:hint="eastAsia"/>
        </w:rPr>
        <w:t>CSS</w:t>
      </w:r>
      <w:r w:rsidR="00D6153E">
        <w:t xml:space="preserve"> - </w:t>
      </w:r>
      <w:r w:rsidR="00D6153E">
        <w:rPr>
          <w:rFonts w:hint="eastAsia"/>
        </w:rPr>
        <w:t>서식</w:t>
      </w:r>
    </w:p>
    <w:p w14:paraId="47DA49EF" w14:textId="6D6DC011" w:rsidR="0022033D" w:rsidRDefault="0022033D" w:rsidP="00895F7A">
      <w:r>
        <w:rPr>
          <w:rFonts w:hint="eastAsia"/>
        </w:rPr>
        <w:t>C</w:t>
      </w:r>
      <w:r>
        <w:t>SS</w:t>
      </w:r>
      <w:r>
        <w:rPr>
          <w:rFonts w:hint="eastAsia"/>
        </w:rPr>
        <w:t>는 서식(</w:t>
      </w:r>
      <w:r>
        <w:t>style)</w:t>
      </w:r>
      <w:r>
        <w:rPr>
          <w:rFonts w:hint="eastAsia"/>
        </w:rPr>
        <w:t xml:space="preserve"> 즉 </w:t>
      </w:r>
      <w:r w:rsidR="00E00360">
        <w:rPr>
          <w:rFonts w:hint="eastAsia"/>
        </w:rPr>
        <w:t>문서의 내용이 그려지는 형태</w:t>
      </w:r>
      <w:r>
        <w:rPr>
          <w:rFonts w:hint="eastAsia"/>
        </w:rPr>
        <w:t>를</w:t>
      </w:r>
      <w:r w:rsidR="00E00360">
        <w:rPr>
          <w:rFonts w:hint="eastAsia"/>
        </w:rPr>
        <w:t xml:space="preserve"> 지정한다.</w:t>
      </w:r>
    </w:p>
    <w:p w14:paraId="3CEBFAAB" w14:textId="7D41294C" w:rsidR="00895F7A" w:rsidRDefault="00C24B7C" w:rsidP="00895F7A">
      <w:r>
        <w:rPr>
          <w:rFonts w:hint="eastAsia"/>
        </w:rPr>
        <w:t>문</w:t>
      </w:r>
      <w:r w:rsidR="00895F7A">
        <w:rPr>
          <w:rFonts w:hint="eastAsia"/>
        </w:rPr>
        <w:t xml:space="preserve">자의 크기와 색, 경계선의 굵기, </w:t>
      </w:r>
      <w:r w:rsidR="00C20741">
        <w:rPr>
          <w:rFonts w:hint="eastAsia"/>
        </w:rPr>
        <w:t xml:space="preserve">단락 사이의 </w:t>
      </w:r>
      <w:r w:rsidR="00895F7A">
        <w:rPr>
          <w:rFonts w:hint="eastAsia"/>
        </w:rPr>
        <w:t>여백, 표의 위치 등이 서식이다.</w:t>
      </w:r>
    </w:p>
    <w:p w14:paraId="3CEBFAAE" w14:textId="77777777" w:rsidR="00895F7A" w:rsidRPr="00EC15D6" w:rsidRDefault="00895F7A" w:rsidP="00895F7A"/>
    <w:p w14:paraId="3CEBFAB4" w14:textId="77777777" w:rsidR="00EA5C57" w:rsidRDefault="00EA5C57" w:rsidP="00895F7A"/>
    <w:p w14:paraId="3CEBFAB5" w14:textId="3C719FFC" w:rsidR="008D3B1A" w:rsidRDefault="00744AE0" w:rsidP="00C22336">
      <w:pPr>
        <w:pStyle w:val="2"/>
      </w:pPr>
      <w:bookmarkStart w:id="5" w:name="_Toc67056025"/>
      <w:r>
        <w:rPr>
          <w:rFonts w:hint="eastAsia"/>
        </w:rPr>
        <w:t>style 태그</w:t>
      </w:r>
      <w:bookmarkEnd w:id="5"/>
    </w:p>
    <w:p w14:paraId="75F5C3B3" w14:textId="77777777" w:rsidR="00AC1A94" w:rsidRDefault="00AC1A94" w:rsidP="00AC1A94"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예</w:t>
      </w:r>
    </w:p>
    <w:tbl>
      <w:tblPr>
        <w:tblStyle w:val="a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C1A94" w14:paraId="0FC84F89" w14:textId="77777777" w:rsidTr="009210EC">
        <w:tc>
          <w:tcPr>
            <w:tcW w:w="426" w:type="dxa"/>
          </w:tcPr>
          <w:p w14:paraId="70618F67" w14:textId="77777777" w:rsidR="00AC1A94" w:rsidRPr="00185935" w:rsidRDefault="00AC1A94" w:rsidP="009210EC">
            <w:pPr>
              <w:pStyle w:val="ac"/>
            </w:pPr>
            <w:r w:rsidRPr="00185935">
              <w:rPr>
                <w:rFonts w:hint="eastAsia"/>
              </w:rPr>
              <w:t>1</w:t>
            </w:r>
          </w:p>
          <w:p w14:paraId="69C7597A" w14:textId="77777777" w:rsidR="00AC1A94" w:rsidRPr="00185935" w:rsidRDefault="00AC1A94" w:rsidP="009210EC">
            <w:pPr>
              <w:pStyle w:val="ac"/>
            </w:pPr>
            <w:r w:rsidRPr="00185935">
              <w:rPr>
                <w:rFonts w:hint="eastAsia"/>
              </w:rPr>
              <w:t>2</w:t>
            </w:r>
          </w:p>
          <w:p w14:paraId="1FC08F4A" w14:textId="77777777" w:rsidR="00AC1A94" w:rsidRPr="00185935" w:rsidRDefault="00AC1A94" w:rsidP="009210EC">
            <w:pPr>
              <w:pStyle w:val="ac"/>
            </w:pPr>
            <w:r w:rsidRPr="00185935">
              <w:rPr>
                <w:rFonts w:hint="eastAsia"/>
              </w:rPr>
              <w:t>3</w:t>
            </w:r>
          </w:p>
          <w:p w14:paraId="3945C7ED" w14:textId="77777777" w:rsidR="00AC1A94" w:rsidRPr="00185935" w:rsidRDefault="00AC1A94" w:rsidP="009210EC">
            <w:pPr>
              <w:pStyle w:val="ac"/>
            </w:pPr>
            <w:r w:rsidRPr="00185935">
              <w:rPr>
                <w:rFonts w:hint="eastAsia"/>
              </w:rPr>
              <w:t>4</w:t>
            </w:r>
          </w:p>
          <w:p w14:paraId="451391DC" w14:textId="77777777" w:rsidR="00AC1A94" w:rsidRPr="00185935" w:rsidRDefault="00AC1A94" w:rsidP="009210EC">
            <w:pPr>
              <w:pStyle w:val="ac"/>
            </w:pPr>
            <w:r w:rsidRPr="00185935">
              <w:rPr>
                <w:rFonts w:hint="eastAsia"/>
              </w:rPr>
              <w:t>5</w:t>
            </w:r>
          </w:p>
          <w:p w14:paraId="1ACF78B2" w14:textId="77777777" w:rsidR="00AC1A94" w:rsidRPr="00185935" w:rsidRDefault="00AC1A94" w:rsidP="009210EC">
            <w:pPr>
              <w:pStyle w:val="ac"/>
            </w:pPr>
            <w:r w:rsidRPr="00185935">
              <w:rPr>
                <w:rFonts w:hint="eastAsia"/>
              </w:rPr>
              <w:t>6</w:t>
            </w:r>
          </w:p>
          <w:p w14:paraId="2455FAFD" w14:textId="77777777" w:rsidR="00AC1A94" w:rsidRPr="00185935" w:rsidRDefault="00AC1A94" w:rsidP="009210EC">
            <w:pPr>
              <w:pStyle w:val="ac"/>
            </w:pPr>
            <w:r w:rsidRPr="00185935">
              <w:rPr>
                <w:rFonts w:hint="eastAsia"/>
              </w:rPr>
              <w:t>7</w:t>
            </w:r>
          </w:p>
        </w:tc>
        <w:tc>
          <w:tcPr>
            <w:tcW w:w="10631" w:type="dxa"/>
          </w:tcPr>
          <w:p w14:paraId="118A89D7" w14:textId="77777777" w:rsidR="00AC1A94" w:rsidRDefault="00AC1A94" w:rsidP="009210EC">
            <w:pPr>
              <w:pStyle w:val="ac"/>
            </w:pPr>
            <w:r>
              <w:rPr>
                <w:rFonts w:hint="eastAsia"/>
              </w:rPr>
              <w:t>&lt;style&gt;</w:t>
            </w:r>
          </w:p>
          <w:p w14:paraId="0AD6ACFD" w14:textId="77777777" w:rsidR="00AC1A94" w:rsidRDefault="00AC1A94" w:rsidP="009210EC">
            <w:pPr>
              <w:pStyle w:val="ac"/>
            </w:pPr>
            <w:r>
              <w:rPr>
                <w:rFonts w:hint="eastAsia"/>
              </w:rPr>
              <w:t xml:space="preserve">    h1 { </w:t>
            </w:r>
          </w:p>
          <w:p w14:paraId="68B71C02" w14:textId="77777777" w:rsidR="00AC1A94" w:rsidRDefault="00AC1A94" w:rsidP="009210EC">
            <w:pPr>
              <w:pStyle w:val="ac"/>
            </w:pPr>
            <w:r>
              <w:rPr>
                <w:rFonts w:hint="eastAsia"/>
              </w:rPr>
              <w:t xml:space="preserve">        color : blue;</w:t>
            </w:r>
          </w:p>
          <w:p w14:paraId="53BA581C" w14:textId="77777777" w:rsidR="00AC1A94" w:rsidRDefault="00AC1A94" w:rsidP="009210EC">
            <w:pPr>
              <w:pStyle w:val="ac"/>
            </w:pPr>
            <w:r>
              <w:rPr>
                <w:rFonts w:hint="eastAsia"/>
              </w:rPr>
              <w:t xml:space="preserve">        font-size: 12pt; </w:t>
            </w:r>
          </w:p>
          <w:p w14:paraId="2ED30CC7" w14:textId="554FB143" w:rsidR="00AC1A94" w:rsidRDefault="00AC1A94" w:rsidP="009210EC">
            <w:pPr>
              <w:pStyle w:val="ac"/>
            </w:pPr>
            <w:r>
              <w:rPr>
                <w:rFonts w:hint="eastAsia"/>
              </w:rPr>
              <w:t xml:space="preserve">    }</w:t>
            </w:r>
          </w:p>
          <w:p w14:paraId="719E09A1" w14:textId="77777777" w:rsidR="00AC1A94" w:rsidRDefault="00AC1A94" w:rsidP="009210EC">
            <w:pPr>
              <w:pStyle w:val="ac"/>
            </w:pPr>
            <w:r>
              <w:rPr>
                <w:rFonts w:hint="eastAsia"/>
              </w:rPr>
              <w:t xml:space="preserve">    /* 이것은 주석(comment) */</w:t>
            </w:r>
          </w:p>
          <w:p w14:paraId="56E44F70" w14:textId="77777777" w:rsidR="00AC1A94" w:rsidRPr="00AD2B3F" w:rsidRDefault="00AC1A94" w:rsidP="009210EC">
            <w:pPr>
              <w:pStyle w:val="ac"/>
            </w:pPr>
            <w:r>
              <w:rPr>
                <w:rFonts w:hint="eastAsia"/>
              </w:rPr>
              <w:t>&lt;/style&gt;</w:t>
            </w:r>
          </w:p>
        </w:tc>
      </w:tr>
    </w:tbl>
    <w:p w14:paraId="129FF810" w14:textId="77777777" w:rsidR="00AC1A94" w:rsidRDefault="00AC1A94" w:rsidP="00AC1A94"/>
    <w:p w14:paraId="1DFC479F" w14:textId="77777777" w:rsidR="00AC1A94" w:rsidRDefault="00AC1A94" w:rsidP="00AC1A94">
      <w:r>
        <w:t>(</w:t>
      </w:r>
      <w:r>
        <w:rPr>
          <w:rFonts w:hint="eastAsia"/>
        </w:rPr>
        <w:t>줄2</w:t>
      </w:r>
      <w:r>
        <w:t xml:space="preserve">) </w:t>
      </w:r>
      <w:r>
        <w:rPr>
          <w:rFonts w:hint="eastAsia"/>
        </w:rPr>
        <w:t xml:space="preserve">h1 </w:t>
      </w:r>
      <w:r>
        <w:tab/>
      </w:r>
      <w:r>
        <w:tab/>
      </w:r>
      <w:r>
        <w:rPr>
          <w:rFonts w:hAnsi="굴림" w:hint="eastAsia"/>
        </w:rPr>
        <w:t>→</w:t>
      </w:r>
      <w:r>
        <w:rPr>
          <w:rFonts w:hint="eastAsia"/>
        </w:rPr>
        <w:t xml:space="preserve"> 서식을 적용할 html 태그를 선택하는 부분. </w:t>
      </w:r>
      <w:r>
        <w:t xml:space="preserve">(CSS </w:t>
      </w:r>
      <w:r>
        <w:rPr>
          <w:rFonts w:hint="eastAsia"/>
        </w:rPr>
        <w:t>selector)</w:t>
      </w:r>
    </w:p>
    <w:p w14:paraId="72544F03" w14:textId="77777777" w:rsidR="00AC1A94" w:rsidRDefault="00AC1A94" w:rsidP="00AC1A94">
      <w:r>
        <w:tab/>
      </w:r>
      <w:r>
        <w:tab/>
      </w:r>
      <w:r>
        <w:tab/>
        <w:t xml:space="preserve">    </w:t>
      </w:r>
      <w:r>
        <w:rPr>
          <w:rFonts w:hint="eastAsia"/>
        </w:rPr>
        <w:t>이 문서의 모든 h1 태그에 서식을 적용한다.</w:t>
      </w:r>
    </w:p>
    <w:p w14:paraId="27682565" w14:textId="77777777" w:rsidR="00AC1A94" w:rsidRDefault="00AC1A94" w:rsidP="00AC1A94">
      <w:r>
        <w:t>(</w:t>
      </w:r>
      <w:r>
        <w:rPr>
          <w:rFonts w:hint="eastAsia"/>
        </w:rPr>
        <w:t>줄3</w:t>
      </w:r>
      <w:r>
        <w:t xml:space="preserve">) </w:t>
      </w:r>
      <w:r>
        <w:rPr>
          <w:rFonts w:hint="eastAsia"/>
        </w:rPr>
        <w:t>color : blue;</w:t>
      </w:r>
      <w:r>
        <w:tab/>
      </w:r>
      <w:r>
        <w:rPr>
          <w:rFonts w:hAnsi="굴림" w:hint="eastAsia"/>
        </w:rPr>
        <w:t>→</w:t>
      </w:r>
      <w:r>
        <w:rPr>
          <w:rFonts w:hint="eastAsia"/>
        </w:rPr>
        <w:t xml:space="preserve"> 서식을 정의하는 부분. </w:t>
      </w:r>
    </w:p>
    <w:p w14:paraId="616F5E8B" w14:textId="77777777" w:rsidR="00AC1A94" w:rsidRDefault="00AC1A94" w:rsidP="00AC1A94">
      <w:r>
        <w:tab/>
      </w:r>
      <w:r>
        <w:tab/>
      </w:r>
      <w:r>
        <w:tab/>
        <w:t xml:space="preserve">    </w:t>
      </w:r>
      <w:r>
        <w:rPr>
          <w:rFonts w:hint="eastAsia"/>
        </w:rPr>
        <w:t xml:space="preserve">이 문서의 모든 </w:t>
      </w:r>
      <w:r>
        <w:t xml:space="preserve">h1 </w:t>
      </w:r>
      <w:r>
        <w:rPr>
          <w:rFonts w:hint="eastAsia"/>
        </w:rPr>
        <w:t>태그 내부 문자의 색은 blue.</w:t>
      </w:r>
    </w:p>
    <w:p w14:paraId="088AE5F2" w14:textId="77777777" w:rsidR="00AC1A94" w:rsidRDefault="00AC1A94" w:rsidP="00AC1A94">
      <w:r>
        <w:t>(</w:t>
      </w:r>
      <w:r>
        <w:rPr>
          <w:rFonts w:hint="eastAsia"/>
        </w:rPr>
        <w:t>줄4</w:t>
      </w:r>
      <w:r>
        <w:t xml:space="preserve">) </w:t>
      </w:r>
      <w:r>
        <w:rPr>
          <w:rFonts w:hint="eastAsia"/>
        </w:rPr>
        <w:t>font-size: 12p</w:t>
      </w:r>
      <w:r>
        <w:t>t;</w:t>
      </w:r>
      <w:r>
        <w:tab/>
      </w:r>
      <w:r>
        <w:rPr>
          <w:rFonts w:hint="eastAsia"/>
        </w:rPr>
        <w:t xml:space="preserve"> </w:t>
      </w:r>
      <w:r>
        <w:rPr>
          <w:rFonts w:hAnsi="굴림" w:hint="eastAsia"/>
        </w:rPr>
        <w:t>→</w:t>
      </w:r>
      <w:r>
        <w:rPr>
          <w:rFonts w:hint="eastAsia"/>
        </w:rPr>
        <w:t xml:space="preserve"> 서식을 정의하는 부분. 글자 크기 12pt</w:t>
      </w:r>
    </w:p>
    <w:p w14:paraId="53A43A86" w14:textId="77777777" w:rsidR="00AC1A94" w:rsidRDefault="00AC1A94" w:rsidP="00AC1A94">
      <w:r>
        <w:tab/>
      </w:r>
      <w:r>
        <w:tab/>
      </w:r>
      <w:r>
        <w:tab/>
        <w:t xml:space="preserve">    </w:t>
      </w:r>
      <w:r>
        <w:rPr>
          <w:rFonts w:hint="eastAsia"/>
        </w:rPr>
        <w:t xml:space="preserve">이 문서의 모든 </w:t>
      </w:r>
      <w:r>
        <w:t xml:space="preserve">h1 </w:t>
      </w:r>
      <w:r>
        <w:rPr>
          <w:rFonts w:hint="eastAsia"/>
        </w:rPr>
        <w:t xml:space="preserve">태그 내부 문자의 크기는 </w:t>
      </w:r>
      <w:r>
        <w:t>12pt</w:t>
      </w:r>
    </w:p>
    <w:p w14:paraId="5E65F6B4" w14:textId="77777777" w:rsidR="00AC1A94" w:rsidRDefault="00AC1A94" w:rsidP="00AC1A94"/>
    <w:p w14:paraId="08B630EF" w14:textId="77777777" w:rsidR="00AC1A94" w:rsidRDefault="00AC1A94" w:rsidP="00AC1A94">
      <w:r>
        <w:t>CSS</w:t>
      </w:r>
      <w:r>
        <w:rPr>
          <w:rFonts w:hint="eastAsia"/>
        </w:rPr>
        <w:t xml:space="preserve"> 문법에서 주석은 </w:t>
      </w:r>
      <w:r>
        <w:t>C</w:t>
      </w:r>
      <w:r>
        <w:rPr>
          <w:rFonts w:hint="eastAsia"/>
        </w:rPr>
        <w:t xml:space="preserve">언어의 주석과 같이 </w:t>
      </w:r>
      <w:r>
        <w:t xml:space="preserve">/* </w:t>
      </w:r>
      <w:r>
        <w:rPr>
          <w:rFonts w:hint="eastAsia"/>
        </w:rPr>
        <w:t xml:space="preserve">주석 </w:t>
      </w:r>
      <w:r>
        <w:t xml:space="preserve">*/ </w:t>
      </w:r>
      <w:r>
        <w:rPr>
          <w:rFonts w:hint="eastAsia"/>
        </w:rPr>
        <w:t>형태이다.</w:t>
      </w:r>
    </w:p>
    <w:p w14:paraId="507FF69F" w14:textId="77777777" w:rsidR="00AC1A94" w:rsidRDefault="00AC1A94" w:rsidP="00AC1A94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A66BB" w14:paraId="75241DB3" w14:textId="77777777" w:rsidTr="009A66BB">
        <w:tc>
          <w:tcPr>
            <w:tcW w:w="10664" w:type="dxa"/>
          </w:tcPr>
          <w:p w14:paraId="64E8F1AD" w14:textId="77777777" w:rsidR="009A66BB" w:rsidRPr="009A66BB" w:rsidRDefault="009A66BB" w:rsidP="00AC1A94">
            <w:pPr>
              <w:rPr>
                <w:b/>
                <w:bCs/>
              </w:rPr>
            </w:pPr>
            <w:r w:rsidRPr="009A66BB">
              <w:rPr>
                <w:rFonts w:hint="eastAsia"/>
                <w:b/>
                <w:bCs/>
              </w:rPr>
              <w:t>참고</w:t>
            </w:r>
          </w:p>
          <w:p w14:paraId="313BA336" w14:textId="77777777" w:rsidR="009A66BB" w:rsidRDefault="009A66BB" w:rsidP="00AC1A94">
            <w:r w:rsidRPr="009A66BB">
              <w:t>style 태그</w:t>
            </w:r>
            <w:r w:rsidRPr="009A66BB">
              <w:rPr>
                <w:rFonts w:hint="eastAsia"/>
              </w:rPr>
              <w:t xml:space="preserve"> </w:t>
            </w:r>
            <w:r w:rsidRPr="009A66BB">
              <w:t>내</w:t>
            </w:r>
            <w:r>
              <w:rPr>
                <w:rFonts w:hint="eastAsia"/>
              </w:rPr>
              <w:t>부가 아닌 다른 곳의 주석은 다음과 같다.</w:t>
            </w:r>
          </w:p>
          <w:p w14:paraId="599C779B" w14:textId="59081DC7" w:rsidR="00B67EBF" w:rsidRPr="00B67EBF" w:rsidRDefault="00B67EBF" w:rsidP="00AC1A94">
            <w:r>
              <w:rPr>
                <w:rFonts w:hint="eastAsia"/>
              </w:rPr>
              <w:t xml:space="preserve">즉 </w:t>
            </w:r>
            <w:r>
              <w:t xml:space="preserve">HTML </w:t>
            </w:r>
            <w:r>
              <w:rPr>
                <w:rFonts w:hint="eastAsia"/>
              </w:rPr>
              <w:t>문서의 주석은 다음과 같다.</w:t>
            </w:r>
          </w:p>
          <w:p w14:paraId="7E53CD1F" w14:textId="77777777" w:rsidR="009A66BB" w:rsidRDefault="009A66BB" w:rsidP="00AC1A94"/>
          <w:p w14:paraId="5535344C" w14:textId="45D23CEE" w:rsidR="009A66BB" w:rsidRPr="007424B1" w:rsidRDefault="009A66BB" w:rsidP="00AC1A94">
            <w:pPr>
              <w:rPr>
                <w:rFonts w:ascii="Consolas" w:hAnsi="Consolas"/>
              </w:rPr>
            </w:pPr>
            <w:r w:rsidRPr="007424B1">
              <w:rPr>
                <w:rFonts w:ascii="Consolas" w:hAnsi="Consolas"/>
              </w:rPr>
              <w:t xml:space="preserve">&lt;--! </w:t>
            </w:r>
            <w:r w:rsidRPr="007424B1">
              <w:rPr>
                <w:rFonts w:ascii="Consolas" w:hAnsi="Consolas"/>
              </w:rPr>
              <w:t>주석</w:t>
            </w:r>
            <w:r w:rsidRPr="007424B1">
              <w:rPr>
                <w:rFonts w:ascii="Consolas" w:hAnsi="Consolas"/>
              </w:rPr>
              <w:t xml:space="preserve"> --&gt;</w:t>
            </w:r>
          </w:p>
        </w:tc>
      </w:tr>
    </w:tbl>
    <w:p w14:paraId="44D3B78B" w14:textId="77777777" w:rsidR="009A66BB" w:rsidRPr="00EC4A6E" w:rsidRDefault="009A66BB" w:rsidP="00AC1A94"/>
    <w:p w14:paraId="3CEBFAD2" w14:textId="77777777" w:rsidR="008D3B1A" w:rsidRDefault="008D3B1A" w:rsidP="008D3B1A"/>
    <w:p w14:paraId="3CEBFAD3" w14:textId="77777777" w:rsidR="00EC4A6E" w:rsidRDefault="00EC4A6E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1BE3B853" w14:textId="19498C82" w:rsidR="00A64D2E" w:rsidRDefault="00A64D2E" w:rsidP="00A64D2E">
      <w:pPr>
        <w:pStyle w:val="2"/>
      </w:pPr>
      <w:bookmarkStart w:id="6" w:name="_Toc67056026"/>
      <w:r>
        <w:rPr>
          <w:rFonts w:hint="eastAsia"/>
        </w:rPr>
        <w:lastRenderedPageBreak/>
        <w:t>여백</w:t>
      </w:r>
      <w:bookmarkEnd w:id="6"/>
      <w:r>
        <w:rPr>
          <w:rFonts w:hint="eastAsia"/>
        </w:rPr>
        <w:t xml:space="preserve"> </w:t>
      </w:r>
    </w:p>
    <w:p w14:paraId="0A2309CB" w14:textId="77777777" w:rsidR="00A64D2E" w:rsidRPr="00D87221" w:rsidRDefault="00A64D2E" w:rsidP="00A64D2E"/>
    <w:p w14:paraId="7D3B68B7" w14:textId="380496A1" w:rsidR="00A64D2E" w:rsidRDefault="00A64D2E" w:rsidP="00A64D2E">
      <w:pPr>
        <w:pStyle w:val="3"/>
      </w:pPr>
      <w:r>
        <w:rPr>
          <w:rFonts w:hint="eastAsia"/>
        </w:rPr>
        <w:t>padding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 xml:space="preserve">margin </w:t>
      </w:r>
      <w:r w:rsidR="00105F2E">
        <w:rPr>
          <w:rFonts w:hint="eastAsia"/>
        </w:rPr>
        <w:t>속성</w:t>
      </w:r>
      <w:r w:rsidR="00105F2E">
        <w:rPr>
          <w:rFonts w:hint="eastAsia"/>
        </w:rPr>
        <w:t xml:space="preserve"> </w:t>
      </w:r>
      <w:r w:rsidR="00105F2E">
        <w:t xml:space="preserve">-&gt; </w:t>
      </w:r>
      <w:r w:rsidR="00105F2E">
        <w:rPr>
          <w:rFonts w:hint="eastAsia"/>
        </w:rPr>
        <w:t>여백</w:t>
      </w:r>
    </w:p>
    <w:p w14:paraId="3E7C2438" w14:textId="77777777" w:rsidR="00A64D2E" w:rsidRDefault="00A64D2E" w:rsidP="00A64D2E">
      <w:r>
        <w:rPr>
          <w:rFonts w:hint="eastAsia"/>
        </w:rPr>
        <w:t>태그의 경계선(</w:t>
      </w:r>
      <w:r>
        <w:t>border)</w:t>
      </w:r>
      <w:r>
        <w:rPr>
          <w:rFonts w:hint="eastAsia"/>
        </w:rPr>
        <w:t xml:space="preserve">을 기준으로, </w:t>
      </w:r>
      <w:r>
        <w:t>padding</w:t>
      </w:r>
      <w:r>
        <w:rPr>
          <w:rFonts w:hint="eastAsia"/>
        </w:rPr>
        <w:t>은 태그의 안쪽 여백이고,</w:t>
      </w:r>
      <w:r>
        <w:t xml:space="preserve"> margin</w:t>
      </w:r>
      <w:r>
        <w:rPr>
          <w:rFonts w:hint="eastAsia"/>
        </w:rPr>
        <w:t>은 태그의 바깥쪽 여백이다.</w:t>
      </w:r>
    </w:p>
    <w:p w14:paraId="3B8644B2" w14:textId="77777777" w:rsidR="00A64D2E" w:rsidRDefault="00A64D2E" w:rsidP="00A64D2E"/>
    <w:p w14:paraId="29063E07" w14:textId="77777777" w:rsidR="00A64D2E" w:rsidRDefault="00A64D2E" w:rsidP="00A64D2E">
      <w:r w:rsidRPr="004C0B12">
        <w:rPr>
          <w:noProof/>
        </w:rPr>
        <w:drawing>
          <wp:inline distT="0" distB="0" distL="0" distR="0" wp14:anchorId="6056E1A6" wp14:editId="001B835C">
            <wp:extent cx="2233930" cy="974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65274" w14:textId="77777777" w:rsidR="00A64D2E" w:rsidRPr="00D87221" w:rsidRDefault="00A64D2E" w:rsidP="00A64D2E"/>
    <w:p w14:paraId="0F162A06" w14:textId="305F85F5" w:rsidR="00A64D2E" w:rsidRDefault="00222735" w:rsidP="00222735">
      <w:pPr>
        <w:pStyle w:val="3"/>
      </w:pPr>
      <w:r>
        <w:rPr>
          <w:rFonts w:hint="eastAsia"/>
        </w:rPr>
        <w:t>m</w:t>
      </w:r>
      <w:r>
        <w:t>agin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C21B8" w14:paraId="27984532" w14:textId="77777777" w:rsidTr="002259D5">
        <w:tc>
          <w:tcPr>
            <w:tcW w:w="10664" w:type="dxa"/>
          </w:tcPr>
          <w:p w14:paraId="2AFC2EB3" w14:textId="323E7BA5" w:rsidR="007C21B8" w:rsidRDefault="007C21B8" w:rsidP="002259D5">
            <w:r>
              <w:rPr>
                <w:rFonts w:hint="eastAsia"/>
              </w:rPr>
              <w:t>margin: 10px;</w:t>
            </w:r>
          </w:p>
        </w:tc>
      </w:tr>
    </w:tbl>
    <w:p w14:paraId="17A36389" w14:textId="12E25981" w:rsidR="007C21B8" w:rsidRDefault="007C21B8" w:rsidP="007C21B8">
      <w:r>
        <w:rPr>
          <w:rFonts w:hint="eastAsia"/>
        </w:rPr>
        <w:t xml:space="preserve">위, 아래, 오른쪽, 왼쪽 여백을 모두 </w:t>
      </w:r>
      <w:r>
        <w:t>10px</w:t>
      </w:r>
      <w:r>
        <w:rPr>
          <w:rFonts w:hint="eastAsia"/>
        </w:rPr>
        <w:t xml:space="preserve"> 지정.</w:t>
      </w:r>
    </w:p>
    <w:p w14:paraId="62CAE371" w14:textId="54DF4E28" w:rsidR="00A64D2E" w:rsidRDefault="00A64D2E" w:rsidP="008D3B1A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C21B8" w14:paraId="70135A88" w14:textId="77777777" w:rsidTr="007C21B8">
        <w:tc>
          <w:tcPr>
            <w:tcW w:w="10664" w:type="dxa"/>
          </w:tcPr>
          <w:p w14:paraId="4617937D" w14:textId="51ECCCB3" w:rsidR="007C21B8" w:rsidRDefault="007C21B8" w:rsidP="007C21B8">
            <w:r>
              <w:t xml:space="preserve">margin-top: </w:t>
            </w:r>
            <w:r w:rsidR="00222735">
              <w:t>1</w:t>
            </w:r>
            <w:r>
              <w:t>0px;</w:t>
            </w:r>
          </w:p>
          <w:p w14:paraId="1B8BD701" w14:textId="77777777" w:rsidR="00222735" w:rsidRDefault="00222735" w:rsidP="007C21B8">
            <w:r>
              <w:t>margin-right: 20px;</w:t>
            </w:r>
          </w:p>
          <w:p w14:paraId="0135B5B9" w14:textId="6878E1FB" w:rsidR="007C21B8" w:rsidRDefault="007C21B8" w:rsidP="007C21B8">
            <w:r>
              <w:t xml:space="preserve">margin-bottom: </w:t>
            </w:r>
            <w:r w:rsidR="00222735">
              <w:t>3</w:t>
            </w:r>
            <w:r>
              <w:t>0px;</w:t>
            </w:r>
          </w:p>
          <w:p w14:paraId="16EC0B9D" w14:textId="22661BFA" w:rsidR="007C21B8" w:rsidRDefault="007C21B8" w:rsidP="007C21B8">
            <w:r>
              <w:t xml:space="preserve">margin-left: </w:t>
            </w:r>
            <w:r w:rsidR="00222735">
              <w:t>4</w:t>
            </w:r>
            <w:r>
              <w:t>0px;</w:t>
            </w:r>
          </w:p>
          <w:p w14:paraId="48FB69B7" w14:textId="5ED87655" w:rsidR="007C21B8" w:rsidRDefault="007C21B8" w:rsidP="008D3B1A"/>
        </w:tc>
      </w:tr>
    </w:tbl>
    <w:p w14:paraId="1EA46B9D" w14:textId="4D815F7A" w:rsidR="007C21B8" w:rsidRDefault="007C21B8" w:rsidP="007C21B8">
      <w:r>
        <w:rPr>
          <w:rFonts w:hint="eastAsia"/>
        </w:rPr>
        <w:t xml:space="preserve">위, 오른쪽, </w:t>
      </w:r>
      <w:r w:rsidR="00222735">
        <w:rPr>
          <w:rFonts w:hint="eastAsia"/>
        </w:rPr>
        <w:t xml:space="preserve">아래, </w:t>
      </w:r>
      <w:r>
        <w:rPr>
          <w:rFonts w:hint="eastAsia"/>
        </w:rPr>
        <w:t xml:space="preserve">왼쪽 여백을 각각 </w:t>
      </w:r>
      <w:r w:rsidR="00222735">
        <w:t>1</w:t>
      </w:r>
      <w:r>
        <w:rPr>
          <w:rFonts w:hint="eastAsia"/>
        </w:rPr>
        <w:t xml:space="preserve">0px, </w:t>
      </w:r>
      <w:r w:rsidR="00222735">
        <w:t>2</w:t>
      </w:r>
      <w:r>
        <w:rPr>
          <w:rFonts w:hint="eastAsia"/>
        </w:rPr>
        <w:t xml:space="preserve">0px, </w:t>
      </w:r>
      <w:r w:rsidR="00222735">
        <w:t>3</w:t>
      </w:r>
      <w:r>
        <w:rPr>
          <w:rFonts w:hint="eastAsia"/>
        </w:rPr>
        <w:t xml:space="preserve">0px, </w:t>
      </w:r>
      <w:r w:rsidR="00222735">
        <w:t>4</w:t>
      </w:r>
      <w:r>
        <w:rPr>
          <w:rFonts w:hint="eastAsia"/>
        </w:rPr>
        <w:t>0px</w:t>
      </w:r>
    </w:p>
    <w:p w14:paraId="51F690BA" w14:textId="671D3965" w:rsidR="00222735" w:rsidRPr="00222735" w:rsidRDefault="00222735" w:rsidP="007C21B8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22735" w14:paraId="574583BF" w14:textId="77777777" w:rsidTr="00222735">
        <w:tc>
          <w:tcPr>
            <w:tcW w:w="10664" w:type="dxa"/>
          </w:tcPr>
          <w:p w14:paraId="6B2A77DF" w14:textId="022D59AF" w:rsidR="00222735" w:rsidRDefault="00222735" w:rsidP="007C21B8">
            <w:r>
              <w:rPr>
                <w:rFonts w:hint="eastAsia"/>
              </w:rPr>
              <w:t xml:space="preserve">margin: </w:t>
            </w:r>
            <w:r>
              <w:t>10</w:t>
            </w:r>
            <w:r>
              <w:rPr>
                <w:rFonts w:hint="eastAsia"/>
              </w:rPr>
              <w:t>px 20px 30px 40px;</w:t>
            </w:r>
          </w:p>
        </w:tc>
      </w:tr>
    </w:tbl>
    <w:p w14:paraId="40CC3BA1" w14:textId="77777777" w:rsidR="00222735" w:rsidRDefault="00222735" w:rsidP="00222735">
      <w:r>
        <w:rPr>
          <w:rFonts w:hint="eastAsia"/>
        </w:rPr>
        <w:t xml:space="preserve">위, 오른쪽, 아래, 왼쪽 여백을 각각 </w:t>
      </w:r>
      <w:r>
        <w:t>1</w:t>
      </w:r>
      <w:r>
        <w:rPr>
          <w:rFonts w:hint="eastAsia"/>
        </w:rPr>
        <w:t xml:space="preserve">0px, </w:t>
      </w:r>
      <w:r>
        <w:t>2</w:t>
      </w:r>
      <w:r>
        <w:rPr>
          <w:rFonts w:hint="eastAsia"/>
        </w:rPr>
        <w:t xml:space="preserve">0px, </w:t>
      </w:r>
      <w:r>
        <w:t>3</w:t>
      </w:r>
      <w:r>
        <w:rPr>
          <w:rFonts w:hint="eastAsia"/>
        </w:rPr>
        <w:t xml:space="preserve">0px, </w:t>
      </w:r>
      <w:r>
        <w:t>4</w:t>
      </w:r>
      <w:r>
        <w:rPr>
          <w:rFonts w:hint="eastAsia"/>
        </w:rPr>
        <w:t>0px</w:t>
      </w:r>
    </w:p>
    <w:p w14:paraId="672FC755" w14:textId="0468BAAE" w:rsidR="00222735" w:rsidRDefault="00222735" w:rsidP="007C21B8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22735" w14:paraId="1DA1AFE7" w14:textId="77777777" w:rsidTr="00222735">
        <w:tc>
          <w:tcPr>
            <w:tcW w:w="10664" w:type="dxa"/>
          </w:tcPr>
          <w:p w14:paraId="2A62714F" w14:textId="4CC76811" w:rsidR="00222735" w:rsidRDefault="00222735" w:rsidP="007C21B8">
            <w:r>
              <w:rPr>
                <w:rFonts w:hint="eastAsia"/>
              </w:rPr>
              <w:t>margin: 10px 20px;</w:t>
            </w:r>
          </w:p>
        </w:tc>
      </w:tr>
    </w:tbl>
    <w:p w14:paraId="71502907" w14:textId="475DE601" w:rsidR="00222735" w:rsidRDefault="00222735" w:rsidP="00222735">
      <w:r>
        <w:rPr>
          <w:rFonts w:hint="eastAsia"/>
        </w:rPr>
        <w:t xml:space="preserve">위, 오른쪽, 아래, 왼쪽 여백을 각각 </w:t>
      </w:r>
      <w:r>
        <w:t>1</w:t>
      </w:r>
      <w:r>
        <w:rPr>
          <w:rFonts w:hint="eastAsia"/>
        </w:rPr>
        <w:t xml:space="preserve">0px, </w:t>
      </w:r>
      <w:r>
        <w:t>2</w:t>
      </w:r>
      <w:r>
        <w:rPr>
          <w:rFonts w:hint="eastAsia"/>
        </w:rPr>
        <w:t xml:space="preserve">0px, </w:t>
      </w:r>
      <w:r>
        <w:t>10</w:t>
      </w:r>
      <w:r>
        <w:rPr>
          <w:rFonts w:hint="eastAsia"/>
        </w:rPr>
        <w:t xml:space="preserve">px, </w:t>
      </w:r>
      <w:r>
        <w:t>2</w:t>
      </w:r>
      <w:r>
        <w:rPr>
          <w:rFonts w:hint="eastAsia"/>
        </w:rPr>
        <w:t>0px</w:t>
      </w:r>
    </w:p>
    <w:p w14:paraId="40CE57B6" w14:textId="4B58AA93" w:rsidR="00222735" w:rsidRDefault="00222735" w:rsidP="007C21B8"/>
    <w:p w14:paraId="2394AC03" w14:textId="6B24DA50" w:rsidR="00222735" w:rsidRDefault="00222735" w:rsidP="00222735">
      <w:pPr>
        <w:pStyle w:val="3"/>
      </w:pPr>
      <w:r>
        <w:rPr>
          <w:rFonts w:hint="eastAsia"/>
        </w:rPr>
        <w:t>padding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8134B" w14:paraId="7C2833B5" w14:textId="77777777" w:rsidTr="009210EC">
        <w:tc>
          <w:tcPr>
            <w:tcW w:w="10664" w:type="dxa"/>
          </w:tcPr>
          <w:p w14:paraId="09D2EF04" w14:textId="39B3F2AF" w:rsidR="00D8134B" w:rsidRDefault="00D8134B" w:rsidP="009210EC">
            <w:r>
              <w:t>padding</w:t>
            </w:r>
            <w:r>
              <w:rPr>
                <w:rFonts w:hint="eastAsia"/>
              </w:rPr>
              <w:t>: 10px;</w:t>
            </w:r>
          </w:p>
        </w:tc>
      </w:tr>
    </w:tbl>
    <w:p w14:paraId="2D549CFE" w14:textId="77777777" w:rsidR="00D8134B" w:rsidRDefault="00D8134B" w:rsidP="00D8134B">
      <w:r>
        <w:rPr>
          <w:rFonts w:hint="eastAsia"/>
        </w:rPr>
        <w:t xml:space="preserve">위, 아래, 오른쪽, 왼쪽 여백을 모두 </w:t>
      </w:r>
      <w:r>
        <w:t>10px</w:t>
      </w:r>
      <w:r>
        <w:rPr>
          <w:rFonts w:hint="eastAsia"/>
        </w:rPr>
        <w:t xml:space="preserve"> 지정.</w:t>
      </w:r>
    </w:p>
    <w:p w14:paraId="22178807" w14:textId="77777777" w:rsidR="00D8134B" w:rsidRDefault="00D8134B" w:rsidP="00D8134B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8134B" w14:paraId="6338743E" w14:textId="77777777" w:rsidTr="009210EC">
        <w:tc>
          <w:tcPr>
            <w:tcW w:w="10664" w:type="dxa"/>
          </w:tcPr>
          <w:p w14:paraId="7BCA4084" w14:textId="5FBCBA46" w:rsidR="00D8134B" w:rsidRDefault="00D8134B" w:rsidP="009210EC">
            <w:r>
              <w:t>padding-top: 10px;</w:t>
            </w:r>
          </w:p>
          <w:p w14:paraId="191A0F34" w14:textId="33CD21C5" w:rsidR="00D8134B" w:rsidRDefault="00D8134B" w:rsidP="009210EC">
            <w:r>
              <w:t>padding-right: 20px;</w:t>
            </w:r>
          </w:p>
          <w:p w14:paraId="17C5EC20" w14:textId="7CF336E3" w:rsidR="00D8134B" w:rsidRDefault="00D8134B" w:rsidP="009210EC">
            <w:r>
              <w:t>padding-bottom: 30px;</w:t>
            </w:r>
          </w:p>
          <w:p w14:paraId="1F003DE0" w14:textId="66537225" w:rsidR="00D8134B" w:rsidRDefault="00D8134B" w:rsidP="009210EC">
            <w:r>
              <w:t>padding-left: 40px;</w:t>
            </w:r>
          </w:p>
          <w:p w14:paraId="67528154" w14:textId="77777777" w:rsidR="00D8134B" w:rsidRDefault="00D8134B" w:rsidP="009210EC"/>
        </w:tc>
      </w:tr>
    </w:tbl>
    <w:p w14:paraId="07D04A9D" w14:textId="77777777" w:rsidR="00D8134B" w:rsidRDefault="00D8134B" w:rsidP="00D8134B">
      <w:r>
        <w:rPr>
          <w:rFonts w:hint="eastAsia"/>
        </w:rPr>
        <w:t xml:space="preserve">위, 오른쪽, 아래, 왼쪽 여백을 각각 </w:t>
      </w:r>
      <w:r>
        <w:t>1</w:t>
      </w:r>
      <w:r>
        <w:rPr>
          <w:rFonts w:hint="eastAsia"/>
        </w:rPr>
        <w:t xml:space="preserve">0px, </w:t>
      </w:r>
      <w:r>
        <w:t>2</w:t>
      </w:r>
      <w:r>
        <w:rPr>
          <w:rFonts w:hint="eastAsia"/>
        </w:rPr>
        <w:t xml:space="preserve">0px, </w:t>
      </w:r>
      <w:r>
        <w:t>3</w:t>
      </w:r>
      <w:r>
        <w:rPr>
          <w:rFonts w:hint="eastAsia"/>
        </w:rPr>
        <w:t xml:space="preserve">0px, </w:t>
      </w:r>
      <w:r>
        <w:t>4</w:t>
      </w:r>
      <w:r>
        <w:rPr>
          <w:rFonts w:hint="eastAsia"/>
        </w:rPr>
        <w:t>0px</w:t>
      </w:r>
    </w:p>
    <w:p w14:paraId="5CCB2593" w14:textId="77777777" w:rsidR="00D8134B" w:rsidRPr="00222735" w:rsidRDefault="00D8134B" w:rsidP="00D8134B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8134B" w14:paraId="195FB381" w14:textId="77777777" w:rsidTr="009210EC">
        <w:tc>
          <w:tcPr>
            <w:tcW w:w="10664" w:type="dxa"/>
          </w:tcPr>
          <w:p w14:paraId="786D6F9C" w14:textId="3201AED0" w:rsidR="00D8134B" w:rsidRDefault="00D8134B" w:rsidP="009210EC">
            <w:r>
              <w:t>padding</w:t>
            </w:r>
            <w:r>
              <w:rPr>
                <w:rFonts w:hint="eastAsia"/>
              </w:rPr>
              <w:t xml:space="preserve">: </w:t>
            </w:r>
            <w:r>
              <w:t>10</w:t>
            </w:r>
            <w:r>
              <w:rPr>
                <w:rFonts w:hint="eastAsia"/>
              </w:rPr>
              <w:t>px 20px 30px 40px;</w:t>
            </w:r>
          </w:p>
        </w:tc>
      </w:tr>
    </w:tbl>
    <w:p w14:paraId="07760AD9" w14:textId="77777777" w:rsidR="00D8134B" w:rsidRDefault="00D8134B" w:rsidP="00D8134B">
      <w:r>
        <w:rPr>
          <w:rFonts w:hint="eastAsia"/>
        </w:rPr>
        <w:t xml:space="preserve">위, 오른쪽, 아래, 왼쪽 여백을 각각 </w:t>
      </w:r>
      <w:r>
        <w:t>1</w:t>
      </w:r>
      <w:r>
        <w:rPr>
          <w:rFonts w:hint="eastAsia"/>
        </w:rPr>
        <w:t xml:space="preserve">0px, </w:t>
      </w:r>
      <w:r>
        <w:t>2</w:t>
      </w:r>
      <w:r>
        <w:rPr>
          <w:rFonts w:hint="eastAsia"/>
        </w:rPr>
        <w:t xml:space="preserve">0px, </w:t>
      </w:r>
      <w:r>
        <w:t>3</w:t>
      </w:r>
      <w:r>
        <w:rPr>
          <w:rFonts w:hint="eastAsia"/>
        </w:rPr>
        <w:t xml:space="preserve">0px, </w:t>
      </w:r>
      <w:r>
        <w:t>4</w:t>
      </w:r>
      <w:r>
        <w:rPr>
          <w:rFonts w:hint="eastAsia"/>
        </w:rPr>
        <w:t>0px</w:t>
      </w:r>
    </w:p>
    <w:p w14:paraId="568AD609" w14:textId="77777777" w:rsidR="00D8134B" w:rsidRDefault="00D8134B" w:rsidP="00D8134B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8134B" w14:paraId="2A49B423" w14:textId="77777777" w:rsidTr="009210EC">
        <w:tc>
          <w:tcPr>
            <w:tcW w:w="10664" w:type="dxa"/>
          </w:tcPr>
          <w:p w14:paraId="274201BF" w14:textId="548E9C60" w:rsidR="00D8134B" w:rsidRDefault="00D8134B" w:rsidP="009210EC">
            <w:r>
              <w:t>padding</w:t>
            </w:r>
            <w:r>
              <w:rPr>
                <w:rFonts w:hint="eastAsia"/>
              </w:rPr>
              <w:t>: 10px 20px;</w:t>
            </w:r>
          </w:p>
        </w:tc>
      </w:tr>
    </w:tbl>
    <w:p w14:paraId="68905B95" w14:textId="77777777" w:rsidR="00D8134B" w:rsidRDefault="00D8134B" w:rsidP="00D8134B">
      <w:r>
        <w:rPr>
          <w:rFonts w:hint="eastAsia"/>
        </w:rPr>
        <w:t xml:space="preserve">위, 오른쪽, 아래, 왼쪽 여백을 각각 </w:t>
      </w:r>
      <w:r>
        <w:t>1</w:t>
      </w:r>
      <w:r>
        <w:rPr>
          <w:rFonts w:hint="eastAsia"/>
        </w:rPr>
        <w:t xml:space="preserve">0px, </w:t>
      </w:r>
      <w:r>
        <w:t>2</w:t>
      </w:r>
      <w:r>
        <w:rPr>
          <w:rFonts w:hint="eastAsia"/>
        </w:rPr>
        <w:t xml:space="preserve">0px, </w:t>
      </w:r>
      <w:r>
        <w:t>10</w:t>
      </w:r>
      <w:r>
        <w:rPr>
          <w:rFonts w:hint="eastAsia"/>
        </w:rPr>
        <w:t xml:space="preserve">px, </w:t>
      </w:r>
      <w:r>
        <w:t>2</w:t>
      </w:r>
      <w:r>
        <w:rPr>
          <w:rFonts w:hint="eastAsia"/>
        </w:rPr>
        <w:t>0px</w:t>
      </w:r>
    </w:p>
    <w:p w14:paraId="547D5709" w14:textId="704D4D4A" w:rsidR="00222735" w:rsidRDefault="00222735" w:rsidP="007C21B8"/>
    <w:p w14:paraId="609B01B2" w14:textId="359D0692" w:rsidR="007105F0" w:rsidRDefault="007105F0" w:rsidP="007C21B8"/>
    <w:p w14:paraId="6411E102" w14:textId="1CF1FEFE" w:rsidR="007105F0" w:rsidRDefault="007105F0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0AD01405" w14:textId="7C8C55FB" w:rsidR="007105F0" w:rsidRDefault="00D8070B" w:rsidP="00F60398">
      <w:pPr>
        <w:pStyle w:val="4"/>
      </w:pPr>
      <w:r>
        <w:rPr>
          <w:rFonts w:hint="eastAsia"/>
        </w:rPr>
        <w:lastRenderedPageBreak/>
        <w:t>c</w:t>
      </w:r>
      <w:r>
        <w:t>ss1/</w:t>
      </w:r>
      <w:r w:rsidR="0097680A">
        <w:t>test01</w:t>
      </w:r>
      <w:r w:rsidR="007C25DD">
        <w:t>.</w:t>
      </w:r>
      <w:r w:rsidR="00705712">
        <w:t>html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60398" w14:paraId="298D792F" w14:textId="77777777" w:rsidTr="00F60398">
        <w:tc>
          <w:tcPr>
            <w:tcW w:w="10664" w:type="dxa"/>
          </w:tcPr>
          <w:p w14:paraId="12FC667B" w14:textId="77777777" w:rsidR="00BC03D9" w:rsidRDefault="00BC03D9" w:rsidP="00BC03D9">
            <w:pPr>
              <w:pStyle w:val="af1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77F44669" w14:textId="77777777" w:rsidR="00BC03D9" w:rsidRDefault="00BC03D9" w:rsidP="00BC03D9">
            <w:pPr>
              <w:pStyle w:val="af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713E2027" w14:textId="77777777" w:rsidR="00BC03D9" w:rsidRDefault="00BC03D9" w:rsidP="00BC03D9">
            <w:pPr>
              <w:pStyle w:val="af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77647BAA" w14:textId="77777777" w:rsidR="00BC03D9" w:rsidRDefault="00BC03D9" w:rsidP="00BC03D9">
            <w:pPr>
              <w:pStyle w:val="af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t xml:space="preserve">"Content-Type"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t>"text/html; charset=UTF-8"</w:t>
            </w:r>
            <w:r>
              <w:rPr>
                <w:color w:val="008080"/>
              </w:rPr>
              <w:t>&gt;</w:t>
            </w:r>
          </w:p>
          <w:p w14:paraId="64E92091" w14:textId="77777777" w:rsidR="00BC03D9" w:rsidRDefault="00BC03D9" w:rsidP="00BC03D9">
            <w:pPr>
              <w:pStyle w:val="af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5E934599" w14:textId="77777777" w:rsidR="00BC03D9" w:rsidRDefault="00BC03D9" w:rsidP="00BC03D9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</w:t>
            </w:r>
            <w:r>
              <w:rPr>
                <w:color w:val="000000"/>
              </w:rPr>
              <w:t xml:space="preserve"> { </w:t>
            </w:r>
          </w:p>
          <w:p w14:paraId="52E1E023" w14:textId="77777777" w:rsidR="00BC03D9" w:rsidRDefault="00BC03D9" w:rsidP="00BC03D9">
            <w:pPr>
              <w:pStyle w:val="af1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black</w:t>
            </w:r>
            <w:r>
              <w:rPr>
                <w:color w:val="000000"/>
              </w:rPr>
              <w:t>;</w:t>
            </w:r>
          </w:p>
          <w:p w14:paraId="3E608B96" w14:textId="77777777" w:rsidR="00BC03D9" w:rsidRDefault="00BC03D9" w:rsidP="00BC03D9">
            <w:pPr>
              <w:pStyle w:val="af1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#ffffdd</w:t>
            </w:r>
            <w:r>
              <w:rPr>
                <w:color w:val="000000"/>
              </w:rPr>
              <w:t>;</w:t>
            </w:r>
          </w:p>
          <w:p w14:paraId="18D7D069" w14:textId="77777777" w:rsidR="00BC03D9" w:rsidRDefault="00BC03D9" w:rsidP="005D4B62">
            <w:pPr>
              <w:pStyle w:val="af1"/>
              <w:shd w:val="clear" w:color="auto" w:fill="FFFF99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</w:t>
            </w:r>
          </w:p>
          <w:p w14:paraId="2A631A99" w14:textId="77777777" w:rsidR="00BC03D9" w:rsidRDefault="00BC03D9" w:rsidP="005D4B62">
            <w:pPr>
              <w:pStyle w:val="af1"/>
              <w:shd w:val="clear" w:color="auto" w:fill="FFFF99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</w:t>
            </w:r>
          </w:p>
          <w:p w14:paraId="370019E1" w14:textId="77777777" w:rsidR="00BC03D9" w:rsidRDefault="00BC03D9" w:rsidP="00BC03D9">
            <w:pPr>
              <w:pStyle w:val="af1"/>
            </w:pPr>
            <w:r>
              <w:rPr>
                <w:color w:val="000000"/>
              </w:rPr>
              <w:t xml:space="preserve">  }</w:t>
            </w:r>
          </w:p>
          <w:p w14:paraId="19ED8C5B" w14:textId="77777777" w:rsidR="00BC03D9" w:rsidRDefault="00BC03D9" w:rsidP="00BC03D9">
            <w:pPr>
              <w:pStyle w:val="af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492E3AB4" w14:textId="77777777" w:rsidR="00BC03D9" w:rsidRDefault="00BC03D9" w:rsidP="00BC03D9">
            <w:pPr>
              <w:pStyle w:val="af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0D8ED559" w14:textId="77777777" w:rsidR="00BC03D9" w:rsidRDefault="00BC03D9" w:rsidP="00BC03D9">
            <w:pPr>
              <w:pStyle w:val="af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3B9B7586" w14:textId="77777777" w:rsidR="00BC03D9" w:rsidRDefault="00BC03D9" w:rsidP="00BC03D9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하나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55F86660" w14:textId="77777777" w:rsidR="00BC03D9" w:rsidRDefault="00BC03D9" w:rsidP="00BC03D9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둘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57C62C4" w14:textId="77777777" w:rsidR="00BC03D9" w:rsidRDefault="00BC03D9" w:rsidP="00BC03D9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셋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7FE5D6A3" w14:textId="77777777" w:rsidR="00BC03D9" w:rsidRDefault="00BC03D9" w:rsidP="00BC03D9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넷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2F681876" w14:textId="77777777" w:rsidR="00BC03D9" w:rsidRDefault="00BC03D9" w:rsidP="00BC03D9">
            <w:pPr>
              <w:pStyle w:val="af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4AD6B292" w14:textId="395750F4" w:rsidR="00F60398" w:rsidRDefault="00BC03D9" w:rsidP="00BC03D9">
            <w:pPr>
              <w:pStyle w:val="af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6D575EF3" w14:textId="65C97409" w:rsidR="00F60398" w:rsidRDefault="00F60398" w:rsidP="00F60398"/>
    <w:p w14:paraId="0BA7A964" w14:textId="528B6FBD" w:rsidR="007C25DD" w:rsidRDefault="00E739D5" w:rsidP="00E739D5">
      <w:pPr>
        <w:pStyle w:val="4"/>
      </w:pPr>
      <w:r w:rsidRPr="00E739D5">
        <w:t>http://localhost:8088/css1/test01.html</w:t>
      </w:r>
    </w:p>
    <w:p w14:paraId="16814C3E" w14:textId="434DA19F" w:rsidR="007C25DD" w:rsidRDefault="00E739D5" w:rsidP="00F60398">
      <w:r>
        <w:rPr>
          <w:noProof/>
        </w:rPr>
        <w:drawing>
          <wp:inline distT="0" distB="0" distL="0" distR="0" wp14:anchorId="5E699095" wp14:editId="763751E4">
            <wp:extent cx="2958546" cy="28996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5237" cy="291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2C1A" w14:textId="21523667" w:rsidR="00493233" w:rsidRDefault="00493233" w:rsidP="00F60398"/>
    <w:p w14:paraId="69FDDB31" w14:textId="77777777" w:rsidR="00493233" w:rsidRDefault="00493233" w:rsidP="00F60398"/>
    <w:p w14:paraId="7EB2015B" w14:textId="77777777" w:rsidR="005D4B62" w:rsidRDefault="005D4B62" w:rsidP="005D4B62">
      <w:r>
        <w:rPr>
          <w:rFonts w:hint="eastAsia"/>
        </w:rPr>
        <w:t>m</w:t>
      </w:r>
      <w:r>
        <w:t xml:space="preserve">argin </w:t>
      </w:r>
      <w:r>
        <w:rPr>
          <w:rFonts w:hint="eastAsia"/>
        </w:rPr>
        <w:t xml:space="preserve">속성과 </w:t>
      </w:r>
      <w:r>
        <w:t xml:space="preserve">padding </w:t>
      </w:r>
      <w:r>
        <w:rPr>
          <w:rFonts w:hint="eastAsia"/>
        </w:rPr>
        <w:t>속성을 수정하고 실행해보자.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93233" w14:paraId="7AE3FFD0" w14:textId="77777777" w:rsidTr="00493233">
        <w:tc>
          <w:tcPr>
            <w:tcW w:w="10664" w:type="dxa"/>
          </w:tcPr>
          <w:p w14:paraId="609CCFFD" w14:textId="5635099D" w:rsidR="00493233" w:rsidRDefault="00493233" w:rsidP="00F60398"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0px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</w:tc>
      </w:tr>
    </w:tbl>
    <w:p w14:paraId="3C13BD1B" w14:textId="77777777" w:rsidR="00493233" w:rsidRDefault="00493233" w:rsidP="00630B95">
      <w:pPr>
        <w:wordWrap/>
        <w:adjustRightInd w:val="0"/>
        <w:jc w:val="left"/>
        <w:rPr>
          <w:rFonts w:cs="굴림체"/>
          <w:kern w:val="0"/>
          <w:szCs w:val="20"/>
        </w:rPr>
      </w:pPr>
    </w:p>
    <w:p w14:paraId="1B6CF719" w14:textId="498A99FD" w:rsidR="007C7473" w:rsidRDefault="00493233" w:rsidP="00F60398">
      <w:r>
        <w:rPr>
          <w:noProof/>
        </w:rPr>
        <w:drawing>
          <wp:inline distT="0" distB="0" distL="0" distR="0" wp14:anchorId="65425EF7" wp14:editId="5D451BFB">
            <wp:extent cx="3701845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295" cy="183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EF20" w14:textId="767909CF" w:rsidR="007C7473" w:rsidRDefault="007C7473" w:rsidP="00F60398"/>
    <w:p w14:paraId="46DD502B" w14:textId="0C68C281" w:rsidR="00222735" w:rsidRDefault="00222735">
      <w:pPr>
        <w:widowControl/>
        <w:wordWrap/>
        <w:autoSpaceDE/>
        <w:autoSpaceDN/>
        <w:spacing w:after="200" w:line="276" w:lineRule="auto"/>
      </w:pPr>
    </w:p>
    <w:p w14:paraId="29FA8BDB" w14:textId="0BD424DB" w:rsidR="00493233" w:rsidRDefault="00493233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365436DB" w14:textId="01D2475F" w:rsidR="00472495" w:rsidRDefault="006D207A" w:rsidP="000C0A85">
      <w:pPr>
        <w:pStyle w:val="2"/>
      </w:pPr>
      <w:bookmarkStart w:id="7" w:name="_Toc67056027"/>
      <w:r>
        <w:lastRenderedPageBreak/>
        <w:t xml:space="preserve">display </w:t>
      </w:r>
      <w:r w:rsidR="007673AF">
        <w:rPr>
          <w:rFonts w:hint="eastAsia"/>
        </w:rPr>
        <w:t>속성</w:t>
      </w:r>
      <w:bookmarkEnd w:id="7"/>
    </w:p>
    <w:p w14:paraId="446AC170" w14:textId="77777777" w:rsidR="007673AF" w:rsidRDefault="00C033C5" w:rsidP="00C033C5">
      <w:r>
        <w:rPr>
          <w:rFonts w:hint="eastAsia"/>
        </w:rPr>
        <w:t>태그가 그려지는 형태를 지정</w:t>
      </w:r>
      <w:r w:rsidR="007673AF">
        <w:rPr>
          <w:rFonts w:hint="eastAsia"/>
        </w:rPr>
        <w:t>한다.</w:t>
      </w:r>
    </w:p>
    <w:p w14:paraId="5FAD25E0" w14:textId="3B79D708" w:rsidR="00C033C5" w:rsidRDefault="00C033C5" w:rsidP="00C033C5">
      <w:r>
        <w:rPr>
          <w:rFonts w:hint="eastAsia"/>
        </w:rPr>
        <w:t xml:space="preserve">이 </w:t>
      </w:r>
      <w:r w:rsidR="007673AF">
        <w:rPr>
          <w:rFonts w:hint="eastAsia"/>
        </w:rPr>
        <w:t>속성의 값은</w:t>
      </w:r>
      <w:r>
        <w:rPr>
          <w:rFonts w:hint="eastAsia"/>
        </w:rPr>
        <w:t xml:space="preserve"> </w:t>
      </w:r>
      <w:r>
        <w:t>block, inline, inline-block, none</w:t>
      </w:r>
      <w:r>
        <w:rPr>
          <w:rFonts w:hint="eastAsia"/>
        </w:rPr>
        <w:t xml:space="preserve"> 이다.</w:t>
      </w:r>
    </w:p>
    <w:p w14:paraId="4C3B2B0B" w14:textId="14EF165F" w:rsidR="008B6AD8" w:rsidRDefault="008B6AD8" w:rsidP="00C033C5"/>
    <w:p w14:paraId="618C4813" w14:textId="6616F070" w:rsidR="00E45AAF" w:rsidRDefault="00E45AAF" w:rsidP="00E45AAF">
      <w:pPr>
        <w:pStyle w:val="3"/>
      </w:pPr>
      <w:r>
        <w:rPr>
          <w:rFonts w:hint="eastAsia"/>
        </w:rPr>
        <w:t>d</w:t>
      </w:r>
      <w:r>
        <w:t>isplay: none;</w:t>
      </w:r>
    </w:p>
    <w:p w14:paraId="1092FA6A" w14:textId="4BF1BD7A" w:rsidR="00C033C5" w:rsidRDefault="00595908" w:rsidP="00C033C5">
      <w:r>
        <w:rPr>
          <w:rFonts w:hint="eastAsia"/>
        </w:rPr>
        <w:t xml:space="preserve">태그가 </w:t>
      </w:r>
      <w:r w:rsidR="00C033C5">
        <w:rPr>
          <w:rFonts w:hint="eastAsia"/>
        </w:rPr>
        <w:t>웹브라우저 창에 그려지지 않는다.</w:t>
      </w:r>
    </w:p>
    <w:p w14:paraId="449FE298" w14:textId="77777777" w:rsidR="00C033C5" w:rsidRPr="00595908" w:rsidRDefault="00C033C5" w:rsidP="006D207A"/>
    <w:p w14:paraId="57C9529D" w14:textId="7DBBE420" w:rsidR="00472495" w:rsidRDefault="00BA59D3" w:rsidP="00472495">
      <w:pPr>
        <w:pStyle w:val="3"/>
      </w:pPr>
      <w:r>
        <w:t xml:space="preserve">display: </w:t>
      </w:r>
      <w:r w:rsidR="00472495">
        <w:rPr>
          <w:rFonts w:hint="eastAsia"/>
        </w:rPr>
        <w:t>b</w:t>
      </w:r>
      <w:r w:rsidR="00472495">
        <w:t>lock</w:t>
      </w:r>
      <w:r>
        <w:t>;</w:t>
      </w:r>
    </w:p>
    <w:p w14:paraId="744FEBCC" w14:textId="5BAF3CED" w:rsidR="00BA59D3" w:rsidRDefault="00BF55A8" w:rsidP="00BA59D3">
      <w:r>
        <w:rPr>
          <w:rFonts w:hint="eastAsia"/>
        </w:rPr>
        <w:t>태그가 혼자 한 줄을 다 차지한다.</w:t>
      </w:r>
    </w:p>
    <w:p w14:paraId="0538F38C" w14:textId="77777777" w:rsidR="00F106F7" w:rsidRDefault="00F106F7" w:rsidP="00F106F7">
      <w:r>
        <w:t xml:space="preserve">block </w:t>
      </w:r>
      <w:r>
        <w:rPr>
          <w:rFonts w:hint="eastAsia"/>
        </w:rPr>
        <w:t xml:space="preserve">태그들은 </w:t>
      </w:r>
      <w:r>
        <w:t xml:space="preserve">margin, padding, width, height </w:t>
      </w:r>
      <w:r>
        <w:rPr>
          <w:rFonts w:hint="eastAsia"/>
        </w:rPr>
        <w:t>서식이 잘 적용된다.</w:t>
      </w:r>
    </w:p>
    <w:p w14:paraId="4B365CDF" w14:textId="4CAEF399" w:rsidR="00727682" w:rsidRDefault="001F2C72" w:rsidP="001F2C72">
      <w:pPr>
        <w:ind w:firstLineChars="100" w:firstLine="200"/>
      </w:pPr>
      <w:r>
        <w:t xml:space="preserve">width </w:t>
      </w:r>
      <w:r>
        <w:rPr>
          <w:rFonts w:hint="eastAsia"/>
        </w:rPr>
        <w:t xml:space="preserve">값 기본 </w:t>
      </w:r>
      <w:r>
        <w:t>100%</w:t>
      </w:r>
      <w:r>
        <w:rPr>
          <w:rFonts w:hint="eastAsia"/>
        </w:rPr>
        <w:t>인 태그:</w:t>
      </w:r>
      <w:r>
        <w:t xml:space="preserve"> div, p, h1   (</w:t>
      </w:r>
      <w:r>
        <w:rPr>
          <w:rFonts w:hint="eastAsia"/>
        </w:rPr>
        <w:t xml:space="preserve">가로 방향으로 부모 영역을 </w:t>
      </w:r>
      <w:r w:rsidR="0037482E">
        <w:rPr>
          <w:rFonts w:hint="eastAsia"/>
        </w:rPr>
        <w:t>다 채운다</w:t>
      </w:r>
      <w:r>
        <w:rPr>
          <w:rFonts w:hint="eastAsia"/>
        </w:rPr>
        <w:t>)</w:t>
      </w:r>
    </w:p>
    <w:p w14:paraId="7E7CE134" w14:textId="2250C692" w:rsidR="001F2C72" w:rsidRDefault="001F2C72" w:rsidP="001F2C72">
      <w:pPr>
        <w:ind w:firstLineChars="100" w:firstLine="200"/>
      </w:pPr>
      <w:r>
        <w:t xml:space="preserve">width </w:t>
      </w:r>
      <w:r>
        <w:rPr>
          <w:rFonts w:hint="eastAsia"/>
        </w:rPr>
        <w:t xml:space="preserve">값 기본 </w:t>
      </w:r>
      <w:r>
        <w:t>auto</w:t>
      </w:r>
      <w:r>
        <w:rPr>
          <w:rFonts w:hint="eastAsia"/>
        </w:rPr>
        <w:t>인 태그:</w:t>
      </w:r>
      <w:r>
        <w:t xml:space="preserve"> table, form  (</w:t>
      </w:r>
      <w:r w:rsidR="00CB4481">
        <w:rPr>
          <w:rFonts w:hint="eastAsia"/>
        </w:rPr>
        <w:t>내용에 딱 맞는 크기)</w:t>
      </w:r>
    </w:p>
    <w:p w14:paraId="01C33661" w14:textId="77777777" w:rsidR="001F2C72" w:rsidRDefault="001F2C72" w:rsidP="00BA59D3"/>
    <w:p w14:paraId="125C73EC" w14:textId="78673816" w:rsidR="00F106F7" w:rsidRDefault="00F106F7" w:rsidP="00F106F7">
      <w:pPr>
        <w:pStyle w:val="3"/>
      </w:pPr>
      <w:r>
        <w:rPr>
          <w:rFonts w:hint="eastAsia"/>
        </w:rPr>
        <w:t>d</w:t>
      </w:r>
      <w:r>
        <w:t xml:space="preserve">isplay: </w:t>
      </w:r>
      <w:r>
        <w:rPr>
          <w:rFonts w:hint="eastAsia"/>
        </w:rPr>
        <w:t>i</w:t>
      </w:r>
      <w:r>
        <w:t>nline;</w:t>
      </w:r>
    </w:p>
    <w:p w14:paraId="685BD502" w14:textId="6E47C4D3" w:rsidR="00F106F7" w:rsidRDefault="0085580E" w:rsidP="00BA59D3">
      <w:r>
        <w:rPr>
          <w:rFonts w:hint="eastAsia"/>
        </w:rPr>
        <w:t xml:space="preserve">태그의 </w:t>
      </w:r>
      <w:r>
        <w:t xml:space="preserve">width </w:t>
      </w:r>
      <w:r>
        <w:rPr>
          <w:rFonts w:hint="eastAsia"/>
        </w:rPr>
        <w:t>값</w:t>
      </w:r>
      <w:r w:rsidR="00AA124D">
        <w:rPr>
          <w:rFonts w:hint="eastAsia"/>
        </w:rPr>
        <w:t>이</w:t>
      </w:r>
      <w:r>
        <w:rPr>
          <w:rFonts w:hint="eastAsia"/>
        </w:rPr>
        <w:t xml:space="preserve"> 그 내용</w:t>
      </w:r>
      <w:r w:rsidR="00391C05">
        <w:rPr>
          <w:rFonts w:hint="eastAsia"/>
        </w:rPr>
        <w:t>에 딱 맞는 크기가 된다.</w:t>
      </w:r>
      <w:r w:rsidR="00E47B95">
        <w:t xml:space="preserve"> </w:t>
      </w:r>
      <w:r w:rsidR="000F02D3">
        <w:t xml:space="preserve">{ </w:t>
      </w:r>
      <w:r w:rsidR="00E47B95">
        <w:rPr>
          <w:rFonts w:hint="eastAsia"/>
        </w:rPr>
        <w:t>w</w:t>
      </w:r>
      <w:r w:rsidR="00E47B95">
        <w:t>idth: auto;</w:t>
      </w:r>
      <w:r w:rsidR="000F02D3">
        <w:t xml:space="preserve"> }</w:t>
      </w:r>
    </w:p>
    <w:p w14:paraId="1025E07F" w14:textId="4E042EBF" w:rsidR="00694A1D" w:rsidRDefault="00694A1D" w:rsidP="00694A1D">
      <w:r>
        <w:t>padding</w:t>
      </w:r>
      <w:r>
        <w:rPr>
          <w:rFonts w:hint="eastAsia"/>
        </w:rPr>
        <w:t xml:space="preserve">과 좌우 </w:t>
      </w:r>
      <w:r>
        <w:t xml:space="preserve">margin </w:t>
      </w:r>
      <w:r w:rsidR="008754BA">
        <w:rPr>
          <w:rFonts w:hint="eastAsia"/>
        </w:rPr>
        <w:t>속성</w:t>
      </w:r>
      <w:r>
        <w:rPr>
          <w:rFonts w:hint="eastAsia"/>
        </w:rPr>
        <w:t>은 잘 적용되지만,</w:t>
      </w:r>
    </w:p>
    <w:p w14:paraId="18222043" w14:textId="3F7C84B3" w:rsidR="00694A1D" w:rsidRPr="009B30D0" w:rsidRDefault="00694A1D" w:rsidP="00694A1D">
      <w:r>
        <w:rPr>
          <w:rFonts w:hint="eastAsia"/>
        </w:rPr>
        <w:t xml:space="preserve">위 아래 </w:t>
      </w:r>
      <w:r>
        <w:t xml:space="preserve">margin </w:t>
      </w:r>
      <w:r w:rsidR="008754BA">
        <w:rPr>
          <w:rFonts w:hint="eastAsia"/>
        </w:rPr>
        <w:t>속성</w:t>
      </w:r>
      <w:r>
        <w:rPr>
          <w:rFonts w:hint="eastAsia"/>
        </w:rPr>
        <w:t xml:space="preserve">과 </w:t>
      </w:r>
      <w:r>
        <w:t xml:space="preserve">width, height </w:t>
      </w:r>
      <w:r w:rsidR="008754BA">
        <w:rPr>
          <w:rFonts w:hint="eastAsia"/>
        </w:rPr>
        <w:t>속성</w:t>
      </w:r>
      <w:r>
        <w:rPr>
          <w:rFonts w:hint="eastAsia"/>
        </w:rPr>
        <w:t>은 상황에 따라 무시될 수 있다.</w:t>
      </w:r>
    </w:p>
    <w:p w14:paraId="0B474793" w14:textId="48918162" w:rsidR="00F106F7" w:rsidRPr="00F51427" w:rsidRDefault="00F106F7" w:rsidP="00BA59D3"/>
    <w:p w14:paraId="73A953E3" w14:textId="39E60967" w:rsidR="00F51427" w:rsidRDefault="009146AB" w:rsidP="00F51427">
      <w:pPr>
        <w:pStyle w:val="3"/>
      </w:pPr>
      <w:r>
        <w:rPr>
          <w:rFonts w:hint="eastAsia"/>
        </w:rPr>
        <w:t>d</w:t>
      </w:r>
      <w:r>
        <w:t xml:space="preserve">isplay: </w:t>
      </w:r>
      <w:r w:rsidR="00F51427">
        <w:rPr>
          <w:rFonts w:hint="eastAsia"/>
        </w:rPr>
        <w:t>i</w:t>
      </w:r>
      <w:r w:rsidR="00F51427">
        <w:t xml:space="preserve">nline-block </w:t>
      </w:r>
    </w:p>
    <w:p w14:paraId="005B3185" w14:textId="77777777" w:rsidR="00F51427" w:rsidRDefault="00F51427" w:rsidP="00F51427">
      <w:r>
        <w:rPr>
          <w:rFonts w:hint="eastAsia"/>
        </w:rPr>
        <w:t xml:space="preserve">태그의 </w:t>
      </w:r>
      <w:r>
        <w:t xml:space="preserve">width </w:t>
      </w:r>
      <w:r>
        <w:rPr>
          <w:rFonts w:hint="eastAsia"/>
        </w:rPr>
        <w:t>값이 그 내용에 딱 맞는 크기가 된다.</w:t>
      </w:r>
    </w:p>
    <w:p w14:paraId="3CC8A839" w14:textId="2B88C572" w:rsidR="00F51427" w:rsidRDefault="00F51427" w:rsidP="00F51427">
      <w:r>
        <w:t xml:space="preserve">padding, margin, </w:t>
      </w:r>
      <w:r>
        <w:rPr>
          <w:rFonts w:hint="eastAsia"/>
        </w:rPr>
        <w:t>width, height</w:t>
      </w:r>
      <w:r>
        <w:t xml:space="preserve"> </w:t>
      </w:r>
      <w:r>
        <w:rPr>
          <w:rFonts w:hint="eastAsia"/>
        </w:rPr>
        <w:t>속성이 잘 적용된다.</w:t>
      </w:r>
    </w:p>
    <w:p w14:paraId="111D622C" w14:textId="1E3B7D4D" w:rsidR="00F106F7" w:rsidRPr="00F51427" w:rsidRDefault="00F106F7" w:rsidP="00BA59D3"/>
    <w:p w14:paraId="3262B0FC" w14:textId="0F2C92A2" w:rsidR="00391C05" w:rsidRDefault="00391C05" w:rsidP="00BA59D3"/>
    <w:p w14:paraId="7AAF3AC5" w14:textId="1898832F" w:rsidR="00472495" w:rsidRDefault="005F109C" w:rsidP="009F19AE">
      <w:pPr>
        <w:pStyle w:val="3"/>
      </w:pPr>
      <w:r>
        <w:t>css1/</w:t>
      </w:r>
      <w:r w:rsidR="009F19AE">
        <w:rPr>
          <w:rFonts w:hint="eastAsia"/>
        </w:rPr>
        <w:t>t</w:t>
      </w:r>
      <w:r w:rsidR="009F19AE">
        <w:t>est02.</w:t>
      </w:r>
      <w:r w:rsidR="00F9728A">
        <w:t>html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C6C60" w14:paraId="3A3E4C7F" w14:textId="77777777" w:rsidTr="007C6C60">
        <w:tc>
          <w:tcPr>
            <w:tcW w:w="10664" w:type="dxa"/>
          </w:tcPr>
          <w:p w14:paraId="2A5F703C" w14:textId="77777777" w:rsidR="007C6C60" w:rsidRDefault="007C6C60" w:rsidP="007C6C60">
            <w:pPr>
              <w:pStyle w:val="af1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2A616F10" w14:textId="77777777" w:rsidR="007C6C60" w:rsidRDefault="007C6C60" w:rsidP="007C6C60">
            <w:pPr>
              <w:pStyle w:val="af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76EE744D" w14:textId="77777777" w:rsidR="007C6C60" w:rsidRDefault="007C6C60" w:rsidP="007C6C60">
            <w:pPr>
              <w:pStyle w:val="af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34F0B6B8" w14:textId="77777777" w:rsidR="007C6C60" w:rsidRDefault="007C6C60" w:rsidP="007C6C60">
            <w:pPr>
              <w:pStyle w:val="af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t xml:space="preserve">"Content-Type"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t>"text/html; charset=UTF-8"</w:t>
            </w:r>
            <w:r>
              <w:rPr>
                <w:color w:val="008080"/>
              </w:rPr>
              <w:t>&gt;</w:t>
            </w:r>
          </w:p>
          <w:p w14:paraId="119E775B" w14:textId="77777777" w:rsidR="007C6C60" w:rsidRDefault="007C6C60" w:rsidP="007C6C60">
            <w:pPr>
              <w:pStyle w:val="af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07558E9E" w14:textId="77777777" w:rsidR="007C6C60" w:rsidRDefault="007C6C60" w:rsidP="007C6C60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</w:t>
            </w:r>
            <w:r>
              <w:rPr>
                <w:color w:val="000000"/>
              </w:rPr>
              <w:t xml:space="preserve"> { </w:t>
            </w:r>
          </w:p>
          <w:p w14:paraId="784CEB7B" w14:textId="77777777" w:rsidR="007C6C60" w:rsidRDefault="007C6C60" w:rsidP="007C6C60">
            <w:pPr>
              <w:pStyle w:val="af1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black</w:t>
            </w:r>
            <w:r>
              <w:rPr>
                <w:color w:val="000000"/>
              </w:rPr>
              <w:t>;</w:t>
            </w:r>
          </w:p>
          <w:p w14:paraId="39F2D4B5" w14:textId="77777777" w:rsidR="007C6C60" w:rsidRDefault="007C6C60" w:rsidP="007C6C60">
            <w:pPr>
              <w:pStyle w:val="af1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#ffffdd</w:t>
            </w:r>
            <w:r>
              <w:rPr>
                <w:color w:val="000000"/>
              </w:rPr>
              <w:t>;</w:t>
            </w:r>
          </w:p>
          <w:p w14:paraId="33D6E385" w14:textId="77777777" w:rsidR="007C6C60" w:rsidRDefault="007C6C60" w:rsidP="007C6C60">
            <w:pPr>
              <w:pStyle w:val="af1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</w:t>
            </w:r>
          </w:p>
          <w:p w14:paraId="55E32EE5" w14:textId="77777777" w:rsidR="007C6C60" w:rsidRDefault="007C6C60" w:rsidP="007C6C60">
            <w:pPr>
              <w:pStyle w:val="af1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</w:t>
            </w:r>
          </w:p>
          <w:p w14:paraId="078AEF45" w14:textId="77777777" w:rsidR="007C6C60" w:rsidRDefault="007C6C60" w:rsidP="005D4B62">
            <w:pPr>
              <w:pStyle w:val="af1"/>
              <w:shd w:val="clear" w:color="auto" w:fill="FFFF99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>;</w:t>
            </w:r>
          </w:p>
          <w:p w14:paraId="7809E901" w14:textId="77777777" w:rsidR="007C6C60" w:rsidRDefault="007C6C60" w:rsidP="007C6C60">
            <w:pPr>
              <w:pStyle w:val="af1"/>
            </w:pPr>
            <w:r>
              <w:rPr>
                <w:color w:val="000000"/>
              </w:rPr>
              <w:t xml:space="preserve">  }</w:t>
            </w:r>
          </w:p>
          <w:p w14:paraId="2F3CBB62" w14:textId="77777777" w:rsidR="007C6C60" w:rsidRDefault="007C6C60" w:rsidP="007C6C60">
            <w:pPr>
              <w:pStyle w:val="af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style</w:t>
            </w:r>
            <w:r>
              <w:rPr>
                <w:color w:val="008080"/>
              </w:rPr>
              <w:t>&gt;</w:t>
            </w:r>
          </w:p>
          <w:p w14:paraId="47ED675B" w14:textId="77777777" w:rsidR="007C6C60" w:rsidRDefault="007C6C60" w:rsidP="007C6C60">
            <w:pPr>
              <w:pStyle w:val="af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79A2F635" w14:textId="77777777" w:rsidR="007C6C60" w:rsidRDefault="007C6C60" w:rsidP="007C6C60">
            <w:pPr>
              <w:pStyle w:val="af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7BCC3B86" w14:textId="77777777" w:rsidR="007C6C60" w:rsidRDefault="007C6C60" w:rsidP="007C6C60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하나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65146FA6" w14:textId="77777777" w:rsidR="007C6C60" w:rsidRDefault="007C6C60" w:rsidP="007C6C60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둘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5C0C29C4" w14:textId="77777777" w:rsidR="007C6C60" w:rsidRDefault="007C6C60" w:rsidP="007C6C60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셋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59AB24B6" w14:textId="77777777" w:rsidR="007C6C60" w:rsidRDefault="007C6C60" w:rsidP="007C6C60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넷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15AC3229" w14:textId="77777777" w:rsidR="007C6C60" w:rsidRDefault="007C6C60" w:rsidP="007C6C60">
            <w:pPr>
              <w:pStyle w:val="af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72441DF6" w14:textId="6432279D" w:rsidR="007C6C60" w:rsidRDefault="007C6C60" w:rsidP="007C6C60">
            <w:pPr>
              <w:pStyle w:val="af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6EE762CC" w14:textId="275A81E3" w:rsidR="009F19AE" w:rsidRDefault="009F19AE" w:rsidP="009F19AE"/>
    <w:p w14:paraId="61604A8E" w14:textId="77777777" w:rsidR="009F6C25" w:rsidRDefault="009F6C25" w:rsidP="009F6C25">
      <w:r>
        <w:rPr>
          <w:rFonts w:hint="eastAsia"/>
        </w:rPr>
        <w:t>d</w:t>
      </w:r>
      <w:r>
        <w:t xml:space="preserve">isplay </w:t>
      </w:r>
      <w:r>
        <w:rPr>
          <w:rFonts w:hint="eastAsia"/>
        </w:rPr>
        <w:t>속성 값을 수정하고 실행해 보자.</w:t>
      </w:r>
    </w:p>
    <w:p w14:paraId="0BDFAC1D" w14:textId="41C76586" w:rsidR="005D4B62" w:rsidRDefault="005D4B62" w:rsidP="009F19AE"/>
    <w:p w14:paraId="198E8B11" w14:textId="0C79C64C" w:rsidR="009F6C25" w:rsidRDefault="009F6C25" w:rsidP="003F1A3E">
      <w:pPr>
        <w:pStyle w:val="3"/>
      </w:pPr>
      <w:r>
        <w:rPr>
          <w:color w:val="7F007F"/>
        </w:rPr>
        <w:t>display</w:t>
      </w:r>
      <w:r>
        <w:rPr>
          <w:color w:val="000000"/>
        </w:rPr>
        <w:t xml:space="preserve">: </w:t>
      </w:r>
      <w:r>
        <w:rPr>
          <w:color w:val="2A00E1"/>
        </w:rPr>
        <w:t>inline-block</w:t>
      </w:r>
      <w:r>
        <w:rPr>
          <w:color w:val="000000"/>
        </w:rPr>
        <w:t>;</w:t>
      </w:r>
    </w:p>
    <w:p w14:paraId="723ADD4C" w14:textId="59035598" w:rsidR="009F19AE" w:rsidRDefault="003F1A3E" w:rsidP="009F19AE">
      <w:r>
        <w:rPr>
          <w:noProof/>
        </w:rPr>
        <w:drawing>
          <wp:inline distT="0" distB="0" distL="0" distR="0" wp14:anchorId="6FF78640" wp14:editId="1D3DF3AF">
            <wp:extent cx="4005558" cy="148265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9578" cy="151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85DB" w14:textId="57933237" w:rsidR="001E54E9" w:rsidRPr="009F19AE" w:rsidRDefault="001E54E9" w:rsidP="009F19AE">
      <w:r>
        <w:rPr>
          <w:rFonts w:hint="eastAsia"/>
        </w:rPr>
        <w:lastRenderedPageBreak/>
        <w:t xml:space="preserve">상하좌우 </w:t>
      </w:r>
      <w:r>
        <w:t xml:space="preserve">margin </w:t>
      </w:r>
      <w:r>
        <w:rPr>
          <w:rFonts w:hint="eastAsia"/>
        </w:rPr>
        <w:t>속성값 적용됨.</w:t>
      </w:r>
    </w:p>
    <w:p w14:paraId="74663549" w14:textId="7C52C2B7" w:rsidR="00222735" w:rsidRDefault="00222735" w:rsidP="00472495"/>
    <w:p w14:paraId="0E04D90D" w14:textId="4544448A" w:rsidR="001E54E9" w:rsidRDefault="001E54E9" w:rsidP="00472495"/>
    <w:p w14:paraId="74C7762B" w14:textId="2362F8F5" w:rsidR="001E54E9" w:rsidRDefault="001E54E9" w:rsidP="00256542">
      <w:pPr>
        <w:pStyle w:val="3"/>
      </w:pPr>
      <w:r>
        <w:rPr>
          <w:color w:val="7F007F"/>
        </w:rPr>
        <w:t>display</w:t>
      </w:r>
      <w:r>
        <w:rPr>
          <w:color w:val="000000"/>
        </w:rPr>
        <w:t xml:space="preserve">: </w:t>
      </w:r>
      <w:r>
        <w:rPr>
          <w:color w:val="2A00E1"/>
        </w:rPr>
        <w:t>inline</w:t>
      </w:r>
      <w:r>
        <w:rPr>
          <w:color w:val="000000"/>
        </w:rPr>
        <w:t>;</w:t>
      </w:r>
    </w:p>
    <w:p w14:paraId="1781770D" w14:textId="1200856A" w:rsidR="001E54E9" w:rsidRDefault="00256542" w:rsidP="00472495">
      <w:r>
        <w:rPr>
          <w:noProof/>
        </w:rPr>
        <w:drawing>
          <wp:inline distT="0" distB="0" distL="0" distR="0" wp14:anchorId="09245436" wp14:editId="3018DC6C">
            <wp:extent cx="4257499" cy="10357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701" cy="104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4692" w14:textId="56C717B8" w:rsidR="001E54E9" w:rsidRDefault="001E54E9" w:rsidP="001E54E9">
      <w:r>
        <w:rPr>
          <w:rFonts w:hint="eastAsia"/>
        </w:rPr>
        <w:t xml:space="preserve">상하 </w:t>
      </w:r>
      <w:r>
        <w:t>margin</w:t>
      </w:r>
      <w:r>
        <w:rPr>
          <w:rFonts w:hint="eastAsia"/>
        </w:rPr>
        <w:t xml:space="preserve"> 적용 안됨.</w:t>
      </w:r>
    </w:p>
    <w:p w14:paraId="2EE5CF07" w14:textId="41440993" w:rsidR="001E54E9" w:rsidRDefault="001E54E9" w:rsidP="001E54E9"/>
    <w:p w14:paraId="6A30118F" w14:textId="58141785" w:rsidR="001E54E9" w:rsidRDefault="001E54E9" w:rsidP="001E54E9"/>
    <w:p w14:paraId="400D2147" w14:textId="390F679D" w:rsidR="00B90C38" w:rsidRDefault="00B90C38" w:rsidP="00256542">
      <w:pPr>
        <w:pStyle w:val="3"/>
        <w:rPr>
          <w:rFonts w:cs="굴림체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display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block</w:t>
      </w:r>
      <w:r>
        <w:rPr>
          <w:rFonts w:cs="굴림체"/>
          <w:color w:val="000000"/>
          <w:kern w:val="0"/>
          <w:szCs w:val="20"/>
        </w:rPr>
        <w:t>;</w:t>
      </w:r>
    </w:p>
    <w:p w14:paraId="52E61A59" w14:textId="788C06E8" w:rsidR="00B90C38" w:rsidRDefault="00256542" w:rsidP="001E54E9">
      <w:r>
        <w:rPr>
          <w:noProof/>
        </w:rPr>
        <w:drawing>
          <wp:inline distT="0" distB="0" distL="0" distR="0" wp14:anchorId="2EF1E539" wp14:editId="22162F7E">
            <wp:extent cx="3926824" cy="2548991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159" cy="255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2FBC" w14:textId="65D1F2D8" w:rsidR="001E54E9" w:rsidRDefault="001E54E9" w:rsidP="001E54E9"/>
    <w:p w14:paraId="425E4779" w14:textId="35E8C23A" w:rsidR="001E54E9" w:rsidRDefault="001E54E9" w:rsidP="001E54E9"/>
    <w:p w14:paraId="3D6FF9AC" w14:textId="0BCA03B8" w:rsidR="001E54E9" w:rsidRDefault="001E54E9" w:rsidP="001E54E9"/>
    <w:p w14:paraId="3D943311" w14:textId="3DEEBC62" w:rsidR="007D3108" w:rsidRDefault="007D3108">
      <w:pPr>
        <w:widowControl/>
        <w:wordWrap/>
        <w:autoSpaceDE/>
        <w:autoSpaceDN/>
        <w:spacing w:after="200" w:line="276" w:lineRule="auto"/>
      </w:pPr>
    </w:p>
    <w:p w14:paraId="0ABDC902" w14:textId="2DD4F731" w:rsidR="006D74B7" w:rsidRDefault="006D74B7">
      <w:pPr>
        <w:widowControl/>
        <w:wordWrap/>
        <w:autoSpaceDE/>
        <w:autoSpaceDN/>
        <w:spacing w:after="200" w:line="276" w:lineRule="auto"/>
      </w:pPr>
    </w:p>
    <w:p w14:paraId="5E1BE5BF" w14:textId="0958283A" w:rsidR="006D74B7" w:rsidRDefault="006D74B7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3CEBFAEF" w14:textId="77777777" w:rsidR="00EA5C57" w:rsidRPr="00D206EA" w:rsidRDefault="008779AB" w:rsidP="003319AD">
      <w:pPr>
        <w:pStyle w:val="1"/>
      </w:pPr>
      <w:bookmarkStart w:id="8" w:name="_Toc426265889"/>
      <w:bookmarkStart w:id="9" w:name="_Toc67056028"/>
      <w:r w:rsidRPr="00D206EA">
        <w:rPr>
          <w:rFonts w:hint="eastAsia"/>
        </w:rPr>
        <w:lastRenderedPageBreak/>
        <w:t xml:space="preserve">CSS </w:t>
      </w:r>
      <w:r w:rsidR="00A807D9" w:rsidRPr="00D206EA">
        <w:rPr>
          <w:rFonts w:hint="eastAsia"/>
        </w:rPr>
        <w:t>실렉터</w:t>
      </w:r>
      <w:r w:rsidR="00A807D9" w:rsidRPr="00D206EA">
        <w:rPr>
          <w:rFonts w:hint="eastAsia"/>
        </w:rPr>
        <w:t xml:space="preserve"> (</w:t>
      </w:r>
      <w:r w:rsidR="00A807D9" w:rsidRPr="00D206EA">
        <w:t>s</w:t>
      </w:r>
      <w:r w:rsidRPr="00D206EA">
        <w:rPr>
          <w:rFonts w:hint="eastAsia"/>
        </w:rPr>
        <w:t>elector</w:t>
      </w:r>
      <w:r w:rsidR="00A807D9" w:rsidRPr="00D206EA">
        <w:t>)</w:t>
      </w:r>
      <w:bookmarkEnd w:id="8"/>
      <w:bookmarkEnd w:id="9"/>
    </w:p>
    <w:p w14:paraId="3CEBFAF0" w14:textId="77777777" w:rsidR="008779AB" w:rsidRPr="008779AB" w:rsidRDefault="008779AB" w:rsidP="008779AB"/>
    <w:p w14:paraId="3CEBFAF1" w14:textId="77777777" w:rsidR="008779AB" w:rsidRDefault="008779AB" w:rsidP="008779AB">
      <w:r>
        <w:rPr>
          <w:rFonts w:hint="eastAsia"/>
        </w:rPr>
        <w:t xml:space="preserve">서식을 </w:t>
      </w:r>
      <w:r w:rsidR="00AF7475">
        <w:rPr>
          <w:rFonts w:hint="eastAsia"/>
        </w:rPr>
        <w:t>적용</w:t>
      </w:r>
      <w:r>
        <w:rPr>
          <w:rFonts w:hint="eastAsia"/>
        </w:rPr>
        <w:t xml:space="preserve">할 </w:t>
      </w:r>
      <w:r>
        <w:t>HTML</w:t>
      </w:r>
      <w:r>
        <w:rPr>
          <w:rFonts w:hint="eastAsia"/>
        </w:rPr>
        <w:t xml:space="preserve"> 태그를 </w:t>
      </w:r>
      <w:r w:rsidR="0041603A">
        <w:rPr>
          <w:rFonts w:hint="eastAsia"/>
        </w:rPr>
        <w:t>선택</w:t>
      </w:r>
      <w:r>
        <w:rPr>
          <w:rFonts w:hint="eastAsia"/>
        </w:rPr>
        <w:t xml:space="preserve">하는 부분을 CSS </w:t>
      </w:r>
      <w:r w:rsidR="00744AE0">
        <w:rPr>
          <w:rFonts w:hint="eastAsia"/>
        </w:rPr>
        <w:t>실렉터(</w:t>
      </w:r>
      <w:r w:rsidR="00744AE0">
        <w:t>selector)</w:t>
      </w:r>
      <w:r>
        <w:rPr>
          <w:rFonts w:hint="eastAsia"/>
        </w:rPr>
        <w:t xml:space="preserve">라고 </w:t>
      </w:r>
      <w:r w:rsidR="00AF7475">
        <w:rPr>
          <w:rFonts w:hint="eastAsia"/>
        </w:rPr>
        <w:t>부른다.</w:t>
      </w:r>
    </w:p>
    <w:p w14:paraId="3CEBFAF2" w14:textId="77777777" w:rsidR="00744AE0" w:rsidRDefault="00744AE0" w:rsidP="008779AB"/>
    <w:p w14:paraId="3CEBFAF3" w14:textId="77777777" w:rsidR="00A371F2" w:rsidRDefault="00A371F2" w:rsidP="008779AB">
      <w:r>
        <w:rPr>
          <w:rFonts w:hint="eastAsia"/>
        </w:rPr>
        <w:t xml:space="preserve">서식을 적용할 </w:t>
      </w:r>
      <w:r>
        <w:t xml:space="preserve">HTML </w:t>
      </w:r>
      <w:r>
        <w:rPr>
          <w:rFonts w:hint="eastAsia"/>
        </w:rPr>
        <w:t xml:space="preserve">태그를 </w:t>
      </w:r>
      <w:r w:rsidR="0041603A">
        <w:rPr>
          <w:rFonts w:hint="eastAsia"/>
        </w:rPr>
        <w:t xml:space="preserve">선택하는 </w:t>
      </w:r>
      <w:r>
        <w:rPr>
          <w:rFonts w:hint="eastAsia"/>
        </w:rPr>
        <w:t>방법은 다음과 같다.</w:t>
      </w:r>
    </w:p>
    <w:p w14:paraId="3CEBFAF4" w14:textId="207D4D46" w:rsidR="00A371F2" w:rsidRDefault="00A371F2" w:rsidP="008779AB">
      <w:r>
        <w:t xml:space="preserve">- </w:t>
      </w:r>
      <w:r>
        <w:rPr>
          <w:rFonts w:hint="eastAsia"/>
        </w:rPr>
        <w:t>태그명으로</w:t>
      </w:r>
      <w:r w:rsidR="00917B2B">
        <w:rPr>
          <w:rFonts w:hint="eastAsia"/>
        </w:rPr>
        <w:t xml:space="preserve"> 지정</w:t>
      </w:r>
    </w:p>
    <w:p w14:paraId="3CEBFAF5" w14:textId="20ADD94F" w:rsidR="00A371F2" w:rsidRDefault="00A371F2" w:rsidP="008779AB">
      <w:r>
        <w:t xml:space="preserve">- </w:t>
      </w:r>
      <w:r>
        <w:rPr>
          <w:rFonts w:hint="eastAsia"/>
        </w:rPr>
        <w:t xml:space="preserve">태그의 </w:t>
      </w:r>
      <w:r>
        <w:t xml:space="preserve">id </w:t>
      </w:r>
      <w:r w:rsidR="00917B2B">
        <w:rPr>
          <w:rFonts w:hint="eastAsia"/>
        </w:rPr>
        <w:t>애트리뷰트 값으로 지정</w:t>
      </w:r>
    </w:p>
    <w:p w14:paraId="3CEBFAF6" w14:textId="51C23343" w:rsidR="00A371F2" w:rsidRDefault="00A371F2" w:rsidP="008779AB">
      <w:r>
        <w:rPr>
          <w:rFonts w:hint="eastAsia"/>
        </w:rPr>
        <w:t xml:space="preserve">- 태그의 </w:t>
      </w:r>
      <w:r>
        <w:t xml:space="preserve">class </w:t>
      </w:r>
      <w:r w:rsidR="00917B2B">
        <w:rPr>
          <w:rFonts w:hint="eastAsia"/>
        </w:rPr>
        <w:t>애트리뷰트 값으로 지정</w:t>
      </w:r>
    </w:p>
    <w:p w14:paraId="3CEBFAF7" w14:textId="5B8D6D19" w:rsidR="00A371F2" w:rsidRDefault="00A371F2" w:rsidP="008779AB">
      <w:r>
        <w:rPr>
          <w:rFonts w:hint="eastAsia"/>
        </w:rPr>
        <w:t xml:space="preserve">- 위 </w:t>
      </w:r>
      <w:r>
        <w:t>3</w:t>
      </w:r>
      <w:r>
        <w:rPr>
          <w:rFonts w:hint="eastAsia"/>
        </w:rPr>
        <w:t>방법</w:t>
      </w:r>
      <w:r w:rsidR="00917B2B">
        <w:rPr>
          <w:rFonts w:hint="eastAsia"/>
        </w:rPr>
        <w:t>의</w:t>
      </w:r>
      <w:r>
        <w:rPr>
          <w:rFonts w:hint="eastAsia"/>
        </w:rPr>
        <w:t xml:space="preserve"> </w:t>
      </w:r>
      <w:r w:rsidR="00917B2B">
        <w:rPr>
          <w:rFonts w:hint="eastAsia"/>
        </w:rPr>
        <w:t>결합</w:t>
      </w:r>
    </w:p>
    <w:p w14:paraId="3CEBFAF8" w14:textId="0AEA53B3" w:rsidR="00A371F2" w:rsidRDefault="00A371F2" w:rsidP="008779AB"/>
    <w:p w14:paraId="5A99B31F" w14:textId="557995D6" w:rsidR="005921C7" w:rsidRDefault="005921C7" w:rsidP="008779AB"/>
    <w:p w14:paraId="347609F6" w14:textId="77777777" w:rsidR="005921C7" w:rsidRDefault="005921C7" w:rsidP="008779AB"/>
    <w:p w14:paraId="66B335D0" w14:textId="77777777" w:rsidR="000D477B" w:rsidRDefault="000D477B" w:rsidP="000D477B">
      <w:pPr>
        <w:pStyle w:val="2"/>
      </w:pPr>
      <w:bookmarkStart w:id="10" w:name="_Toc67056029"/>
      <w:r>
        <w:rPr>
          <w:rFonts w:hint="eastAsia"/>
        </w:rPr>
        <w:t>CSS 실렉터의 기본</w:t>
      </w:r>
      <w:r>
        <w:t xml:space="preserve"> </w:t>
      </w:r>
      <w:r>
        <w:rPr>
          <w:rFonts w:hint="eastAsia"/>
        </w:rPr>
        <w:t>형태</w:t>
      </w:r>
      <w:bookmarkEnd w:id="10"/>
    </w:p>
    <w:p w14:paraId="04245996" w14:textId="77777777" w:rsidR="000D477B" w:rsidRDefault="000D477B" w:rsidP="000D477B">
      <w:r>
        <w:rPr>
          <w:rFonts w:hint="eastAsia"/>
        </w:rPr>
        <w:t xml:space="preserve">기본적인 </w:t>
      </w:r>
      <w:r>
        <w:t xml:space="preserve">CSS </w:t>
      </w:r>
      <w:r>
        <w:rPr>
          <w:rFonts w:hint="eastAsia"/>
        </w:rPr>
        <w:t>실렉터의 예</w:t>
      </w:r>
    </w:p>
    <w:p w14:paraId="05180066" w14:textId="77777777" w:rsidR="000D477B" w:rsidRDefault="000D477B" w:rsidP="000D477B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D477B" w14:paraId="535DC125" w14:textId="77777777" w:rsidTr="00756BAD">
        <w:tc>
          <w:tcPr>
            <w:tcW w:w="10664" w:type="dxa"/>
          </w:tcPr>
          <w:p w14:paraId="04D3FB56" w14:textId="15026432" w:rsidR="000D477B" w:rsidRDefault="000D477B" w:rsidP="00756BAD">
            <w:r>
              <w:t>div</w:t>
            </w:r>
            <w:r>
              <w:rPr>
                <w:rFonts w:hint="eastAsia"/>
              </w:rPr>
              <w:t xml:space="preserve"> { ... }</w:t>
            </w:r>
          </w:p>
        </w:tc>
      </w:tr>
    </w:tbl>
    <w:p w14:paraId="4EC79D67" w14:textId="21D514DA" w:rsidR="000D477B" w:rsidRDefault="000D477B" w:rsidP="000D477B">
      <w:r>
        <w:rPr>
          <w:rFonts w:hint="eastAsia"/>
        </w:rPr>
        <w:t xml:space="preserve">이 문서의 모든 </w:t>
      </w:r>
      <w:r>
        <w:t xml:space="preserve">div </w:t>
      </w:r>
      <w:r>
        <w:rPr>
          <w:rFonts w:hint="eastAsia"/>
        </w:rPr>
        <w:t>태그에 서식을 적용한다.</w:t>
      </w:r>
      <w:r>
        <w:t xml:space="preserve"> </w:t>
      </w:r>
    </w:p>
    <w:p w14:paraId="06F2BBD4" w14:textId="4A8C6FB1" w:rsidR="000D477B" w:rsidRDefault="000D477B" w:rsidP="000D477B"/>
    <w:p w14:paraId="2E05673D" w14:textId="77777777" w:rsidR="000D477B" w:rsidRDefault="000D477B" w:rsidP="000D477B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D477B" w14:paraId="2991CA04" w14:textId="77777777" w:rsidTr="00756BAD">
        <w:tc>
          <w:tcPr>
            <w:tcW w:w="10664" w:type="dxa"/>
          </w:tcPr>
          <w:p w14:paraId="20564B41" w14:textId="77777777" w:rsidR="000D477B" w:rsidRDefault="000D477B" w:rsidP="00756BAD">
            <w:r>
              <w:t>div</w:t>
            </w:r>
            <w:r>
              <w:rPr>
                <w:rFonts w:hint="eastAsia"/>
              </w:rPr>
              <w:t>#</w:t>
            </w:r>
            <w:r>
              <w:t xml:space="preserve">a </w:t>
            </w:r>
            <w:r>
              <w:rPr>
                <w:rFonts w:hint="eastAsia"/>
              </w:rPr>
              <w:t>{ ... }</w:t>
            </w:r>
          </w:p>
        </w:tc>
      </w:tr>
    </w:tbl>
    <w:p w14:paraId="69FC6707" w14:textId="26A55E14" w:rsidR="000D477B" w:rsidRDefault="000D477B" w:rsidP="000D477B">
      <w:r>
        <w:t xml:space="preserve">&lt;div id="a"&gt; </w:t>
      </w:r>
      <w:r>
        <w:rPr>
          <w:rFonts w:hint="eastAsia"/>
        </w:rPr>
        <w:t>태그에 서식을 적용한다.</w:t>
      </w:r>
    </w:p>
    <w:p w14:paraId="58FFC748" w14:textId="77777777" w:rsidR="000D477B" w:rsidRDefault="000D477B" w:rsidP="000D477B">
      <w:r>
        <w:t xml:space="preserve">"#" </w:t>
      </w:r>
      <w:r>
        <w:rPr>
          <w:rFonts w:hint="eastAsia"/>
        </w:rPr>
        <w:t xml:space="preserve">문자 앞은 태그명이고, 뒤는 </w:t>
      </w:r>
      <w:r>
        <w:t xml:space="preserve">id </w:t>
      </w:r>
      <w:r>
        <w:rPr>
          <w:rFonts w:hint="eastAsia"/>
        </w:rPr>
        <w:t>애트리뷰트 값이다.</w:t>
      </w:r>
    </w:p>
    <w:p w14:paraId="6E3F0D72" w14:textId="6D4A5A99" w:rsidR="000D477B" w:rsidRDefault="000D477B" w:rsidP="000D477B"/>
    <w:p w14:paraId="10984AAD" w14:textId="77777777" w:rsidR="000D477B" w:rsidRDefault="000D477B" w:rsidP="000D477B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D477B" w14:paraId="60FB717A" w14:textId="77777777" w:rsidTr="00756BAD">
        <w:tc>
          <w:tcPr>
            <w:tcW w:w="10664" w:type="dxa"/>
          </w:tcPr>
          <w:p w14:paraId="3D758851" w14:textId="72220C72" w:rsidR="000D477B" w:rsidRDefault="000D477B" w:rsidP="00756BAD">
            <w:r>
              <w:t>div.b</w:t>
            </w:r>
            <w:r w:rsidR="00FB160C">
              <w:t xml:space="preserve"> { ... }</w:t>
            </w:r>
          </w:p>
        </w:tc>
      </w:tr>
    </w:tbl>
    <w:p w14:paraId="6F103BA5" w14:textId="01C67C2A" w:rsidR="000D477B" w:rsidRDefault="000D477B" w:rsidP="000D477B">
      <w:r>
        <w:t>&lt;div class="b"&gt;</w:t>
      </w:r>
      <w:r>
        <w:rPr>
          <w:rFonts w:hint="eastAsia"/>
        </w:rPr>
        <w:t xml:space="preserve"> 태그에 서식을 적용한다.</w:t>
      </w:r>
    </w:p>
    <w:p w14:paraId="293D3E4C" w14:textId="31002ECD" w:rsidR="000D477B" w:rsidRDefault="000D477B" w:rsidP="000D477B">
      <w:r>
        <w:t xml:space="preserve">"." </w:t>
      </w:r>
      <w:r>
        <w:rPr>
          <w:rFonts w:hint="eastAsia"/>
        </w:rPr>
        <w:t xml:space="preserve">문자 앞은 태그명이고, 뒤는 </w:t>
      </w:r>
      <w:r>
        <w:t xml:space="preserve">class </w:t>
      </w:r>
      <w:r>
        <w:rPr>
          <w:rFonts w:hint="eastAsia"/>
        </w:rPr>
        <w:t>애트리뷰트 값이다.</w:t>
      </w:r>
    </w:p>
    <w:p w14:paraId="5882978B" w14:textId="77777777" w:rsidR="000D477B" w:rsidRDefault="000D477B" w:rsidP="000D477B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D477B" w14:paraId="43112F0E" w14:textId="77777777" w:rsidTr="00756BAD">
        <w:tc>
          <w:tcPr>
            <w:tcW w:w="10664" w:type="dxa"/>
          </w:tcPr>
          <w:p w14:paraId="291C7069" w14:textId="4794A7B1" w:rsidR="000D477B" w:rsidRDefault="000D477B" w:rsidP="00756BAD">
            <w:r>
              <w:t>#c { ... }</w:t>
            </w:r>
          </w:p>
        </w:tc>
      </w:tr>
    </w:tbl>
    <w:p w14:paraId="05470DCC" w14:textId="691F4824" w:rsidR="000D477B" w:rsidRDefault="000D477B" w:rsidP="000D477B">
      <w:r>
        <w:t xml:space="preserve">id="c" </w:t>
      </w:r>
      <w:r>
        <w:rPr>
          <w:rFonts w:hint="eastAsia"/>
        </w:rPr>
        <w:t>애트리뷰트를 가진 모든 태그에</w:t>
      </w:r>
      <w:r>
        <w:t xml:space="preserve"> </w:t>
      </w:r>
      <w:r>
        <w:rPr>
          <w:rFonts w:hint="eastAsia"/>
        </w:rPr>
        <w:t>서식을 적용한다.</w:t>
      </w:r>
      <w:r>
        <w:t xml:space="preserve"> </w:t>
      </w:r>
    </w:p>
    <w:p w14:paraId="31AC9B7A" w14:textId="5ED4431E" w:rsidR="000D477B" w:rsidRDefault="000D477B" w:rsidP="000D477B">
      <w:r>
        <w:rPr>
          <w:rFonts w:hint="eastAsia"/>
        </w:rPr>
        <w:t>예:</w:t>
      </w:r>
      <w:r>
        <w:t xml:space="preserve"> &lt;p id="c"&gt;</w:t>
      </w:r>
      <w:r>
        <w:rPr>
          <w:rFonts w:hint="eastAsia"/>
        </w:rPr>
        <w:t xml:space="preserve">  </w:t>
      </w:r>
    </w:p>
    <w:p w14:paraId="45D56685" w14:textId="718F9B2A" w:rsidR="000D477B" w:rsidRDefault="000D477B" w:rsidP="000D477B">
      <w:r>
        <w:t xml:space="preserve">    &lt;div id="c"&gt;</w:t>
      </w:r>
    </w:p>
    <w:p w14:paraId="26CAD5EF" w14:textId="77777777" w:rsidR="000D477B" w:rsidRDefault="000D477B" w:rsidP="000D477B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D477B" w14:paraId="5036FC9C" w14:textId="77777777" w:rsidTr="00756BAD">
        <w:tc>
          <w:tcPr>
            <w:tcW w:w="10664" w:type="dxa"/>
          </w:tcPr>
          <w:p w14:paraId="4E7DEE97" w14:textId="7E6FCCB9" w:rsidR="000D477B" w:rsidRDefault="000D477B" w:rsidP="00756BAD">
            <w:r>
              <w:t>.d { ... }</w:t>
            </w:r>
          </w:p>
        </w:tc>
      </w:tr>
    </w:tbl>
    <w:p w14:paraId="6885B9C5" w14:textId="7A0E5294" w:rsidR="000D477B" w:rsidRDefault="000D477B" w:rsidP="000D477B">
      <w:r>
        <w:t xml:space="preserve">class="d" </w:t>
      </w:r>
      <w:r>
        <w:rPr>
          <w:rFonts w:hint="eastAsia"/>
        </w:rPr>
        <w:t>애트리뷰트를 가진 모든 태그에 서식을 적용한다.</w:t>
      </w:r>
      <w:r>
        <w:t xml:space="preserve"> </w:t>
      </w:r>
    </w:p>
    <w:p w14:paraId="1A66CF52" w14:textId="4AF0E336" w:rsidR="000D477B" w:rsidRDefault="000D477B" w:rsidP="000D477B">
      <w:r>
        <w:rPr>
          <w:rFonts w:hint="eastAsia"/>
        </w:rPr>
        <w:t>예:</w:t>
      </w:r>
      <w:r>
        <w:t xml:space="preserve">  &lt;p class="d"&gt;</w:t>
      </w:r>
    </w:p>
    <w:p w14:paraId="752C31C3" w14:textId="0DB95EBC" w:rsidR="000D477B" w:rsidRDefault="000D477B" w:rsidP="000D477B">
      <w:r>
        <w:t xml:space="preserve">     &lt;</w:t>
      </w:r>
      <w:r>
        <w:rPr>
          <w:rFonts w:hint="eastAsia"/>
        </w:rPr>
        <w:t>div class="</w:t>
      </w:r>
      <w:r>
        <w:t>d</w:t>
      </w:r>
      <w:r>
        <w:rPr>
          <w:rFonts w:hint="eastAsia"/>
        </w:rPr>
        <w:t>"&gt;</w:t>
      </w:r>
    </w:p>
    <w:p w14:paraId="2A562CF5" w14:textId="77777777" w:rsidR="000D477B" w:rsidRDefault="000D477B" w:rsidP="000D477B"/>
    <w:p w14:paraId="47077D55" w14:textId="77777777" w:rsidR="000D477B" w:rsidRDefault="000D477B" w:rsidP="000D477B"/>
    <w:p w14:paraId="056006EA" w14:textId="77777777" w:rsidR="000D477B" w:rsidRDefault="000D477B" w:rsidP="000D477B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3CEBFAF9" w14:textId="41A0D4FC" w:rsidR="00EC4A6E" w:rsidRDefault="005F109C" w:rsidP="000D477B">
      <w:pPr>
        <w:pStyle w:val="3"/>
      </w:pPr>
      <w:r>
        <w:lastRenderedPageBreak/>
        <w:t>css1/</w:t>
      </w:r>
      <w:r w:rsidR="000D477B">
        <w:rPr>
          <w:rFonts w:hint="eastAsia"/>
        </w:rPr>
        <w:t>test0</w:t>
      </w:r>
      <w:r w:rsidR="000E0BAB">
        <w:t>3</w:t>
      </w:r>
      <w:r w:rsidR="000D477B">
        <w:rPr>
          <w:rFonts w:hint="eastAsia"/>
        </w:rPr>
        <w:t>.html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D477B" w14:paraId="48BBF364" w14:textId="77777777" w:rsidTr="000D477B">
        <w:tc>
          <w:tcPr>
            <w:tcW w:w="10664" w:type="dxa"/>
          </w:tcPr>
          <w:p w14:paraId="18995C38" w14:textId="77777777" w:rsidR="00025624" w:rsidRDefault="00025624" w:rsidP="00025624">
            <w:pPr>
              <w:pStyle w:val="af1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4E73A084" w14:textId="77777777" w:rsidR="00025624" w:rsidRDefault="00025624" w:rsidP="00025624">
            <w:pPr>
              <w:pStyle w:val="af1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4E1CF6E" w14:textId="77777777" w:rsidR="00025624" w:rsidRDefault="00025624" w:rsidP="00025624">
            <w:pPr>
              <w:pStyle w:val="af1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5DF82E2" w14:textId="77777777" w:rsidR="00025624" w:rsidRDefault="00025624" w:rsidP="00025624">
            <w:pPr>
              <w:pStyle w:val="af1"/>
            </w:pP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0AACDC5D" w14:textId="77777777" w:rsidR="00025624" w:rsidRDefault="00025624" w:rsidP="00025624">
            <w:pPr>
              <w:pStyle w:val="af1"/>
            </w:pP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48EA178" w14:textId="77777777" w:rsidR="00025624" w:rsidRDefault="00025624" w:rsidP="00025624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</w:t>
            </w:r>
            <w:r>
              <w:rPr>
                <w:color w:val="000000"/>
              </w:rPr>
              <w:t xml:space="preserve"> { </w:t>
            </w:r>
          </w:p>
          <w:p w14:paraId="285B02EA" w14:textId="1A7AFF57" w:rsidR="00025624" w:rsidRDefault="00025624" w:rsidP="00025624">
            <w:pPr>
              <w:pStyle w:val="af1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black</w:t>
            </w:r>
            <w:r>
              <w:rPr>
                <w:color w:val="000000"/>
              </w:rPr>
              <w:t>;</w:t>
            </w:r>
          </w:p>
          <w:p w14:paraId="468B812E" w14:textId="77777777" w:rsidR="00025624" w:rsidRDefault="00025624" w:rsidP="00025624">
            <w:pPr>
              <w:pStyle w:val="af1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</w:t>
            </w:r>
          </w:p>
          <w:p w14:paraId="70E7A80F" w14:textId="77777777" w:rsidR="00025624" w:rsidRDefault="00025624" w:rsidP="00025624">
            <w:pPr>
              <w:pStyle w:val="af1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</w:t>
            </w:r>
          </w:p>
          <w:p w14:paraId="02274C4D" w14:textId="77777777" w:rsidR="00025624" w:rsidRDefault="00025624" w:rsidP="00025624">
            <w:pPr>
              <w:pStyle w:val="af1"/>
            </w:pPr>
            <w:r>
              <w:rPr>
                <w:color w:val="000000"/>
              </w:rPr>
              <w:t xml:space="preserve">   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>;</w:t>
            </w:r>
          </w:p>
          <w:p w14:paraId="38A6DB66" w14:textId="77777777" w:rsidR="00025624" w:rsidRDefault="00025624" w:rsidP="00025624">
            <w:pPr>
              <w:pStyle w:val="af1"/>
            </w:pPr>
            <w:r>
              <w:rPr>
                <w:color w:val="000000"/>
              </w:rPr>
              <w:t xml:space="preserve">  }</w:t>
            </w:r>
          </w:p>
          <w:p w14:paraId="743B9F16" w14:textId="77777777" w:rsidR="00025624" w:rsidRDefault="00025624" w:rsidP="00025624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div#a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yellow</w:t>
            </w:r>
            <w:r>
              <w:rPr>
                <w:color w:val="000000"/>
              </w:rPr>
              <w:t>; }</w:t>
            </w:r>
          </w:p>
          <w:p w14:paraId="2E530754" w14:textId="77777777" w:rsidR="00025624" w:rsidRDefault="00025624" w:rsidP="00025624">
            <w:pPr>
              <w:pStyle w:val="af1"/>
            </w:pPr>
            <w:r>
              <w:rPr>
                <w:color w:val="000000"/>
              </w:rPr>
              <w:t xml:space="preserve">     </w:t>
            </w:r>
            <w:r>
              <w:rPr>
                <w:color w:val="3F7F7F"/>
              </w:rPr>
              <w:t>#b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pink</w:t>
            </w:r>
            <w:r>
              <w:rPr>
                <w:color w:val="000000"/>
              </w:rPr>
              <w:t>; }</w:t>
            </w:r>
          </w:p>
          <w:p w14:paraId="424CF091" w14:textId="77777777" w:rsidR="00025624" w:rsidRDefault="00025624" w:rsidP="00025624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div.c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lightGreen</w:t>
            </w:r>
            <w:r>
              <w:rPr>
                <w:color w:val="000000"/>
              </w:rPr>
              <w:t>; }</w:t>
            </w:r>
          </w:p>
          <w:p w14:paraId="1CB5B65B" w14:textId="77777777" w:rsidR="00025624" w:rsidRDefault="00025624" w:rsidP="00025624">
            <w:pPr>
              <w:pStyle w:val="af1"/>
            </w:pPr>
            <w:r>
              <w:rPr>
                <w:color w:val="000000"/>
              </w:rPr>
              <w:t xml:space="preserve">     </w:t>
            </w:r>
            <w:r>
              <w:rPr>
                <w:color w:val="3F7F7F"/>
              </w:rPr>
              <w:t>.d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lightGray</w:t>
            </w:r>
            <w:r>
              <w:rPr>
                <w:color w:val="000000"/>
              </w:rPr>
              <w:t xml:space="preserve">; }  </w:t>
            </w:r>
          </w:p>
          <w:p w14:paraId="02218612" w14:textId="77777777" w:rsidR="00025624" w:rsidRDefault="00025624" w:rsidP="00025624">
            <w:pPr>
              <w:pStyle w:val="af1"/>
            </w:pP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B211F2E" w14:textId="77777777" w:rsidR="00025624" w:rsidRDefault="00025624" w:rsidP="00025624">
            <w:pPr>
              <w:pStyle w:val="af1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0B5FBDC" w14:textId="77777777" w:rsidR="00025624" w:rsidRDefault="00025624" w:rsidP="00025624">
            <w:pPr>
              <w:pStyle w:val="af1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008BF0BB" w14:textId="77777777" w:rsidR="00025624" w:rsidRDefault="00025624" w:rsidP="00025624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"a"</w:t>
            </w:r>
            <w:r>
              <w:t>&gt;</w:t>
            </w:r>
            <w:r>
              <w:rPr>
                <w:rFonts w:hint="eastAsia"/>
                <w:color w:val="000000"/>
              </w:rPr>
              <w:t>하나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139EE631" w14:textId="77777777" w:rsidR="00025624" w:rsidRDefault="00025624" w:rsidP="00025624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"b"</w:t>
            </w:r>
            <w:r>
              <w:t>&gt;</w:t>
            </w:r>
            <w:r>
              <w:rPr>
                <w:rFonts w:hint="eastAsia"/>
                <w:color w:val="000000"/>
              </w:rPr>
              <w:t>둘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51F19861" w14:textId="77777777" w:rsidR="00025624" w:rsidRDefault="00025624" w:rsidP="00025624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"c"</w:t>
            </w:r>
            <w:r>
              <w:t>&gt;</w:t>
            </w:r>
            <w:r>
              <w:rPr>
                <w:rFonts w:hint="eastAsia"/>
                <w:color w:val="000000"/>
              </w:rPr>
              <w:t>셋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3C6F9785" w14:textId="77777777" w:rsidR="00025624" w:rsidRDefault="00025624" w:rsidP="00025624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"d"</w:t>
            </w:r>
            <w:r>
              <w:t>&gt;</w:t>
            </w:r>
            <w:r>
              <w:rPr>
                <w:rFonts w:hint="eastAsia"/>
                <w:color w:val="000000"/>
              </w:rPr>
              <w:t>넷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2014960C" w14:textId="77777777" w:rsidR="00025624" w:rsidRDefault="00025624" w:rsidP="00025624">
            <w:pPr>
              <w:pStyle w:val="af1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0452C2A" w14:textId="13001C20" w:rsidR="000D477B" w:rsidRDefault="00025624" w:rsidP="00025624">
            <w:pPr>
              <w:pStyle w:val="af1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7278EECC" w14:textId="6E47CF14" w:rsidR="000D477B" w:rsidRDefault="000D477B" w:rsidP="008779AB"/>
    <w:p w14:paraId="53E01E9C" w14:textId="4B9B8292" w:rsidR="000D477B" w:rsidRDefault="00A62516" w:rsidP="008779AB">
      <w:r>
        <w:rPr>
          <w:noProof/>
        </w:rPr>
        <w:drawing>
          <wp:inline distT="0" distB="0" distL="0" distR="0" wp14:anchorId="27ED0776" wp14:editId="43B33804">
            <wp:extent cx="4418251" cy="1785614"/>
            <wp:effectExtent l="0" t="0" r="190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461" cy="179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EE5C" w14:textId="37E0AF38" w:rsidR="000D477B" w:rsidRDefault="000D477B" w:rsidP="008779AB"/>
    <w:p w14:paraId="3CEBFB78" w14:textId="43C9808E" w:rsidR="008673E8" w:rsidRDefault="008673E8" w:rsidP="008673E8"/>
    <w:p w14:paraId="3CEBFB79" w14:textId="721C9B86" w:rsidR="00EA5FF5" w:rsidRDefault="00EA5FF5" w:rsidP="008673E8"/>
    <w:p w14:paraId="4E8750DA" w14:textId="3AAB3AD8" w:rsidR="000D477B" w:rsidRDefault="000D477B" w:rsidP="008673E8"/>
    <w:p w14:paraId="790B9351" w14:textId="77777777" w:rsidR="000D477B" w:rsidRDefault="000D477B">
      <w:pPr>
        <w:widowControl/>
        <w:wordWrap/>
        <w:autoSpaceDE/>
        <w:autoSpaceDN/>
        <w:spacing w:after="200" w:line="276" w:lineRule="auto"/>
      </w:pPr>
    </w:p>
    <w:p w14:paraId="45049406" w14:textId="77777777" w:rsidR="000D477B" w:rsidRDefault="000D477B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690EDCAC" w14:textId="77777777" w:rsidR="000D477B" w:rsidRDefault="000D477B" w:rsidP="000D477B">
      <w:pPr>
        <w:pStyle w:val="2"/>
      </w:pPr>
      <w:bookmarkStart w:id="11" w:name="_Toc67056030"/>
      <w:r>
        <w:rPr>
          <w:rFonts w:hint="eastAsia"/>
        </w:rPr>
        <w:lastRenderedPageBreak/>
        <w:t>부모 태그 지정 CSS 실렉터</w:t>
      </w:r>
      <w:bookmarkEnd w:id="11"/>
    </w:p>
    <w:p w14:paraId="7A34B2AF" w14:textId="39AAA361" w:rsidR="000D477B" w:rsidRDefault="000D477B" w:rsidP="000D477B">
      <w:r>
        <w:rPr>
          <w:rFonts w:hint="eastAsia"/>
        </w:rPr>
        <w:t>어떤 태그</w:t>
      </w:r>
      <w:r w:rsidR="00642A78">
        <w:rPr>
          <w:rFonts w:hint="eastAsia"/>
        </w:rPr>
        <w:t xml:space="preserve"> 내부의</w:t>
      </w:r>
      <w:r>
        <w:rPr>
          <w:rFonts w:hint="eastAsia"/>
        </w:rPr>
        <w:t xml:space="preserve"> 자식 태그들에만 서식을 지정하는 </w:t>
      </w:r>
      <w:r>
        <w:t xml:space="preserve">CSS </w:t>
      </w:r>
      <w:r>
        <w:rPr>
          <w:rFonts w:hint="eastAsia"/>
        </w:rPr>
        <w:t>실렉터의 예</w:t>
      </w:r>
    </w:p>
    <w:p w14:paraId="52B7DB9C" w14:textId="77777777" w:rsidR="000D477B" w:rsidRDefault="000D477B" w:rsidP="000D477B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D477B" w14:paraId="6BE3F8C7" w14:textId="77777777" w:rsidTr="00C61F9B">
        <w:trPr>
          <w:trHeight w:val="40"/>
        </w:trPr>
        <w:tc>
          <w:tcPr>
            <w:tcW w:w="10664" w:type="dxa"/>
          </w:tcPr>
          <w:p w14:paraId="7270C935" w14:textId="08B64C02" w:rsidR="000D477B" w:rsidRDefault="00ED6883" w:rsidP="00756BAD">
            <w:r>
              <w:rPr>
                <w:rFonts w:hint="eastAsia"/>
              </w:rPr>
              <w:t>div span</w:t>
            </w:r>
          </w:p>
        </w:tc>
      </w:tr>
    </w:tbl>
    <w:p w14:paraId="5D9D022A" w14:textId="10519772" w:rsidR="000D477B" w:rsidRDefault="00ED6883" w:rsidP="000D477B">
      <w:r>
        <w:rPr>
          <w:rFonts w:hint="eastAsia"/>
        </w:rPr>
        <w:t xml:space="preserve">div 태그 </w:t>
      </w:r>
      <w:r w:rsidR="00AE6126">
        <w:rPr>
          <w:rFonts w:hint="eastAsia"/>
        </w:rPr>
        <w:t>안쪽</w:t>
      </w:r>
      <w:r>
        <w:rPr>
          <w:rFonts w:hint="eastAsia"/>
        </w:rPr>
        <w:t xml:space="preserve">에 들어있는 </w:t>
      </w:r>
      <w:r>
        <w:t xml:space="preserve">span </w:t>
      </w:r>
      <w:r>
        <w:rPr>
          <w:rFonts w:hint="eastAsia"/>
        </w:rPr>
        <w:t>태그에만 서식이 적용된다.</w:t>
      </w:r>
    </w:p>
    <w:p w14:paraId="4B865102" w14:textId="35D90ED7" w:rsidR="000D477B" w:rsidRDefault="000D477B" w:rsidP="000D477B"/>
    <w:p w14:paraId="08469F0B" w14:textId="77777777" w:rsidR="00ED6883" w:rsidRDefault="00ED6883" w:rsidP="00ED6883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D6883" w14:paraId="56C843F4" w14:textId="77777777" w:rsidTr="00756BAD">
        <w:tc>
          <w:tcPr>
            <w:tcW w:w="10664" w:type="dxa"/>
          </w:tcPr>
          <w:p w14:paraId="18502C82" w14:textId="541FCBC8" w:rsidR="00ED6883" w:rsidRDefault="00ED6883" w:rsidP="00756BAD">
            <w:r>
              <w:rPr>
                <w:rFonts w:hint="eastAsia"/>
              </w:rPr>
              <w:t>div span</w:t>
            </w:r>
            <w:r>
              <w:t>#a</w:t>
            </w:r>
          </w:p>
        </w:tc>
      </w:tr>
    </w:tbl>
    <w:p w14:paraId="48F84A0A" w14:textId="2871EF90" w:rsidR="00ED6883" w:rsidRDefault="00ED6883" w:rsidP="00ED6883">
      <w:r>
        <w:rPr>
          <w:rFonts w:hint="eastAsia"/>
        </w:rPr>
        <w:t xml:space="preserve">div 태그 </w:t>
      </w:r>
      <w:r w:rsidR="0003672F" w:rsidRPr="0003672F">
        <w:rPr>
          <w:rFonts w:hint="eastAsia"/>
        </w:rPr>
        <w:t xml:space="preserve">안쪽에 </w:t>
      </w:r>
      <w:r>
        <w:rPr>
          <w:rFonts w:hint="eastAsia"/>
        </w:rPr>
        <w:t xml:space="preserve">들어있는 </w:t>
      </w:r>
      <w:r>
        <w:t>&lt;span id="a</w:t>
      </w:r>
      <w:r w:rsidR="0010000C">
        <w:t>"</w:t>
      </w:r>
      <w:r>
        <w:t xml:space="preserve">&gt; </w:t>
      </w:r>
      <w:r>
        <w:rPr>
          <w:rFonts w:hint="eastAsia"/>
        </w:rPr>
        <w:t>태그에만 서식이 적용된다.</w:t>
      </w:r>
    </w:p>
    <w:p w14:paraId="1E65701D" w14:textId="0423AED2" w:rsidR="00ED6883" w:rsidRDefault="00ED6883" w:rsidP="000D477B"/>
    <w:p w14:paraId="68BC9D26" w14:textId="77777777" w:rsidR="004C328B" w:rsidRDefault="004C328B" w:rsidP="004C328B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C328B" w14:paraId="5604D03E" w14:textId="77777777" w:rsidTr="00756BAD">
        <w:tc>
          <w:tcPr>
            <w:tcW w:w="10664" w:type="dxa"/>
          </w:tcPr>
          <w:p w14:paraId="26E5B95C" w14:textId="478F988C" w:rsidR="004C328B" w:rsidRDefault="004C328B" w:rsidP="00756BAD">
            <w:r>
              <w:rPr>
                <w:rFonts w:hint="eastAsia"/>
              </w:rPr>
              <w:t>div</w:t>
            </w:r>
            <w:r>
              <w:t>.a</w:t>
            </w:r>
            <w:r>
              <w:rPr>
                <w:rFonts w:hint="eastAsia"/>
              </w:rPr>
              <w:t xml:space="preserve"> span</w:t>
            </w:r>
            <w:r>
              <w:t>#</w:t>
            </w:r>
            <w:r w:rsidR="00DE64EB">
              <w:t>b</w:t>
            </w:r>
          </w:p>
        </w:tc>
      </w:tr>
    </w:tbl>
    <w:p w14:paraId="11B5C1DA" w14:textId="7B315271" w:rsidR="004C328B" w:rsidRDefault="004C328B" w:rsidP="004C328B">
      <w:r>
        <w:t>&lt;</w:t>
      </w:r>
      <w:r>
        <w:rPr>
          <w:rFonts w:hint="eastAsia"/>
        </w:rPr>
        <w:t>div</w:t>
      </w:r>
      <w:r>
        <w:t xml:space="preserve"> class="a"&gt;</w:t>
      </w:r>
      <w:r>
        <w:rPr>
          <w:rFonts w:hint="eastAsia"/>
        </w:rPr>
        <w:t xml:space="preserve"> 태그 </w:t>
      </w:r>
      <w:r w:rsidR="0003672F" w:rsidRPr="0003672F">
        <w:rPr>
          <w:rFonts w:hint="eastAsia"/>
        </w:rPr>
        <w:t xml:space="preserve">안쪽에 </w:t>
      </w:r>
      <w:r>
        <w:rPr>
          <w:rFonts w:hint="eastAsia"/>
        </w:rPr>
        <w:t xml:space="preserve">들어있는 </w:t>
      </w:r>
      <w:r w:rsidR="00DE64EB">
        <w:t>&lt;</w:t>
      </w:r>
      <w:r>
        <w:t>span</w:t>
      </w:r>
      <w:r w:rsidR="00DE64EB">
        <w:t xml:space="preserve"> </w:t>
      </w:r>
      <w:r w:rsidR="00DE64EB">
        <w:rPr>
          <w:rFonts w:hint="eastAsia"/>
        </w:rPr>
        <w:t>id=</w:t>
      </w:r>
      <w:r w:rsidR="00DE64EB">
        <w:t>"b"&gt;</w:t>
      </w:r>
      <w:r>
        <w:t xml:space="preserve"> </w:t>
      </w:r>
      <w:r>
        <w:rPr>
          <w:rFonts w:hint="eastAsia"/>
        </w:rPr>
        <w:t>태그에만 서식이 적용된다.</w:t>
      </w:r>
    </w:p>
    <w:p w14:paraId="04DA8E2F" w14:textId="4CEA28A6" w:rsidR="004C328B" w:rsidRDefault="004C328B" w:rsidP="004C328B"/>
    <w:p w14:paraId="4E264537" w14:textId="77777777" w:rsidR="00756BAD" w:rsidRDefault="00756BAD" w:rsidP="004C328B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56BAD" w14:paraId="542FD3D0" w14:textId="77777777" w:rsidTr="00756BAD">
        <w:tc>
          <w:tcPr>
            <w:tcW w:w="10664" w:type="dxa"/>
          </w:tcPr>
          <w:p w14:paraId="5728D2E7" w14:textId="40BA43FA" w:rsidR="00756BAD" w:rsidRDefault="00756BAD" w:rsidP="004C328B">
            <w:r>
              <w:t>div &gt; span</w:t>
            </w:r>
          </w:p>
        </w:tc>
      </w:tr>
    </w:tbl>
    <w:p w14:paraId="3E15E22E" w14:textId="6896141A" w:rsidR="00756BAD" w:rsidRDefault="00756BAD" w:rsidP="004C328B">
      <w:r>
        <w:rPr>
          <w:rFonts w:hint="eastAsia"/>
        </w:rPr>
        <w:t xml:space="preserve">div 태그 바로 </w:t>
      </w:r>
      <w:r w:rsidR="0003672F" w:rsidRPr="0003672F">
        <w:rPr>
          <w:rFonts w:hint="eastAsia"/>
        </w:rPr>
        <w:t xml:space="preserve">안쪽에 </w:t>
      </w:r>
      <w:r>
        <w:rPr>
          <w:rFonts w:hint="eastAsia"/>
        </w:rPr>
        <w:t xml:space="preserve">들어있는 </w:t>
      </w:r>
      <w:r>
        <w:t xml:space="preserve">span </w:t>
      </w:r>
      <w:r>
        <w:rPr>
          <w:rFonts w:hint="eastAsia"/>
        </w:rPr>
        <w:t>태그에만 서식이 적용된다.</w:t>
      </w:r>
    </w:p>
    <w:p w14:paraId="42ECCD47" w14:textId="6EBB1167" w:rsidR="00ED6883" w:rsidRDefault="00756BAD" w:rsidP="000D477B">
      <w:r>
        <w:rPr>
          <w:rFonts w:hint="eastAsia"/>
        </w:rPr>
        <w:t>예를 들어, d</w:t>
      </w:r>
      <w:r>
        <w:t xml:space="preserve">iv </w:t>
      </w:r>
      <w:r>
        <w:rPr>
          <w:rFonts w:hint="eastAsia"/>
        </w:rPr>
        <w:t xml:space="preserve">태그 </w:t>
      </w:r>
      <w:r w:rsidR="0003672F" w:rsidRPr="0003672F">
        <w:rPr>
          <w:rFonts w:hint="eastAsia"/>
        </w:rPr>
        <w:t>안쪽</w:t>
      </w:r>
      <w:r w:rsidR="006B19B0">
        <w:rPr>
          <w:rFonts w:hint="eastAsia"/>
        </w:rPr>
        <w:t>의</w:t>
      </w:r>
      <w:r w:rsidR="0003672F" w:rsidRPr="0003672F">
        <w:rPr>
          <w:rFonts w:hint="eastAsia"/>
        </w:rPr>
        <w:t xml:space="preserve"> </w:t>
      </w:r>
      <w:r>
        <w:t xml:space="preserve">p </w:t>
      </w:r>
      <w:r>
        <w:rPr>
          <w:rFonts w:hint="eastAsia"/>
        </w:rPr>
        <w:t xml:space="preserve">태그 </w:t>
      </w:r>
      <w:r w:rsidR="0003672F" w:rsidRPr="0003672F">
        <w:rPr>
          <w:rFonts w:hint="eastAsia"/>
        </w:rPr>
        <w:t>안쪽</w:t>
      </w:r>
      <w:r w:rsidR="006B19B0">
        <w:rPr>
          <w:rFonts w:hint="eastAsia"/>
        </w:rPr>
        <w:t>의</w:t>
      </w:r>
      <w:r w:rsidR="0003672F" w:rsidRPr="0003672F">
        <w:rPr>
          <w:rFonts w:hint="eastAsia"/>
        </w:rPr>
        <w:t xml:space="preserve"> </w:t>
      </w:r>
      <w:r>
        <w:t xml:space="preserve">span </w:t>
      </w:r>
      <w:r>
        <w:rPr>
          <w:rFonts w:hint="eastAsia"/>
        </w:rPr>
        <w:t>태그에는 서식이 적용되지 않는다.</w:t>
      </w:r>
    </w:p>
    <w:p w14:paraId="0B87749C" w14:textId="77777777" w:rsidR="00756BAD" w:rsidRDefault="00756BAD" w:rsidP="000D477B"/>
    <w:p w14:paraId="75BAE014" w14:textId="0EA8B043" w:rsidR="000D477B" w:rsidRDefault="003629AB" w:rsidP="000D477B">
      <w:pPr>
        <w:pStyle w:val="3"/>
      </w:pPr>
      <w:r>
        <w:t>css1/</w:t>
      </w:r>
      <w:r w:rsidR="000D477B">
        <w:rPr>
          <w:rFonts w:hint="eastAsia"/>
        </w:rPr>
        <w:t>test0</w:t>
      </w:r>
      <w:r w:rsidR="000B2D5D">
        <w:t>4</w:t>
      </w:r>
      <w:r w:rsidR="000D477B">
        <w:rPr>
          <w:rFonts w:hint="eastAsia"/>
        </w:rPr>
        <w:t>.html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D477B" w14:paraId="0FDADB69" w14:textId="77777777" w:rsidTr="00756BAD">
        <w:tc>
          <w:tcPr>
            <w:tcW w:w="10664" w:type="dxa"/>
          </w:tcPr>
          <w:p w14:paraId="4D3C4EB6" w14:textId="77777777" w:rsidR="00160F3A" w:rsidRDefault="00160F3A" w:rsidP="00160F3A">
            <w:pPr>
              <w:pStyle w:val="af1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1DA47C8D" w14:textId="77777777" w:rsidR="00160F3A" w:rsidRDefault="00160F3A" w:rsidP="00160F3A">
            <w:pPr>
              <w:pStyle w:val="af1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A4AFE4B" w14:textId="77777777" w:rsidR="00160F3A" w:rsidRDefault="00160F3A" w:rsidP="00160F3A">
            <w:pPr>
              <w:pStyle w:val="af1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A0A719E" w14:textId="77777777" w:rsidR="00160F3A" w:rsidRDefault="00160F3A" w:rsidP="00160F3A">
            <w:pPr>
              <w:pStyle w:val="af1"/>
            </w:pP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3DB5833B" w14:textId="77777777" w:rsidR="00160F3A" w:rsidRDefault="00160F3A" w:rsidP="00160F3A">
            <w:pPr>
              <w:pStyle w:val="af1"/>
            </w:pP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77783730" w14:textId="77777777" w:rsidR="00160F3A" w:rsidRDefault="00160F3A" w:rsidP="00160F3A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black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 }</w:t>
            </w:r>
          </w:p>
          <w:p w14:paraId="59EA1496" w14:textId="77777777" w:rsidR="00160F3A" w:rsidRDefault="00160F3A" w:rsidP="00160F3A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span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black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>; }</w:t>
            </w:r>
          </w:p>
          <w:p w14:paraId="0424AAEB" w14:textId="77777777" w:rsidR="00160F3A" w:rsidRDefault="00160F3A" w:rsidP="00160F3A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div#a span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yellow</w:t>
            </w:r>
            <w:r>
              <w:rPr>
                <w:color w:val="000000"/>
              </w:rPr>
              <w:t>; }</w:t>
            </w:r>
          </w:p>
          <w:p w14:paraId="0DBDA67B" w14:textId="77777777" w:rsidR="00160F3A" w:rsidRDefault="00160F3A" w:rsidP="00160F3A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div.b span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lightGreen</w:t>
            </w:r>
            <w:r>
              <w:rPr>
                <w:color w:val="000000"/>
              </w:rPr>
              <w:t>; }</w:t>
            </w:r>
          </w:p>
          <w:p w14:paraId="3FA87D7F" w14:textId="77777777" w:rsidR="00160F3A" w:rsidRDefault="00160F3A" w:rsidP="00160F3A">
            <w:pPr>
              <w:pStyle w:val="af1"/>
            </w:pP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3DE34F8C" w14:textId="77777777" w:rsidR="00160F3A" w:rsidRDefault="00160F3A" w:rsidP="00160F3A">
            <w:pPr>
              <w:pStyle w:val="af1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46F829A" w14:textId="77777777" w:rsidR="00160F3A" w:rsidRDefault="00160F3A" w:rsidP="00160F3A">
            <w:pPr>
              <w:pStyle w:val="af1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4F2387E" w14:textId="77777777" w:rsidR="00160F3A" w:rsidRDefault="00160F3A" w:rsidP="00160F3A">
            <w:pPr>
              <w:pStyle w:val="af1"/>
            </w:pPr>
          </w:p>
          <w:p w14:paraId="6B6E1ED9" w14:textId="77777777" w:rsidR="00160F3A" w:rsidRDefault="00160F3A" w:rsidP="00160F3A">
            <w:pPr>
              <w:pStyle w:val="af1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"a"</w:t>
            </w:r>
            <w:r>
              <w:t>&gt;</w:t>
            </w:r>
          </w:p>
          <w:p w14:paraId="323F42E6" w14:textId="3FF637D6" w:rsidR="00067876" w:rsidRDefault="00160F3A" w:rsidP="00067876">
            <w:pPr>
              <w:pStyle w:val="af1"/>
              <w:ind w:firstLine="195"/>
            </w:pP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span #1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4421E7BE" w14:textId="0A387077" w:rsidR="00160F3A" w:rsidRDefault="00160F3A" w:rsidP="00067876">
            <w:pPr>
              <w:pStyle w:val="af1"/>
              <w:ind w:firstLine="195"/>
            </w:pP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span #2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63C44428" w14:textId="77777777" w:rsidR="00160F3A" w:rsidRDefault="00160F3A" w:rsidP="00160F3A">
            <w:pPr>
              <w:pStyle w:val="af1"/>
            </w:pP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7B778E17" w14:textId="77777777" w:rsidR="00160F3A" w:rsidRDefault="00160F3A" w:rsidP="00160F3A">
            <w:pPr>
              <w:pStyle w:val="af1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"b"</w:t>
            </w:r>
            <w:r>
              <w:t>&gt;</w:t>
            </w:r>
          </w:p>
          <w:p w14:paraId="34930736" w14:textId="77777777" w:rsidR="00160F3A" w:rsidRDefault="00160F3A" w:rsidP="00160F3A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span #3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07886A07" w14:textId="77777777" w:rsidR="00160F3A" w:rsidRDefault="00160F3A" w:rsidP="00160F3A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span #4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</w:p>
          <w:p w14:paraId="175845FE" w14:textId="77777777" w:rsidR="00160F3A" w:rsidRDefault="00160F3A" w:rsidP="00160F3A">
            <w:pPr>
              <w:pStyle w:val="af1"/>
            </w:pP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 </w:t>
            </w:r>
          </w:p>
          <w:p w14:paraId="3081E4A3" w14:textId="77777777" w:rsidR="00160F3A" w:rsidRDefault="00160F3A" w:rsidP="00160F3A">
            <w:pPr>
              <w:pStyle w:val="af1"/>
            </w:pPr>
          </w:p>
          <w:p w14:paraId="022D0002" w14:textId="77777777" w:rsidR="00160F3A" w:rsidRDefault="00160F3A" w:rsidP="00160F3A">
            <w:pPr>
              <w:pStyle w:val="af1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3660873" w14:textId="77777777" w:rsidR="00160F3A" w:rsidRDefault="00160F3A" w:rsidP="00160F3A">
            <w:pPr>
              <w:pStyle w:val="af1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74202290" w14:textId="56B6E2ED" w:rsidR="000D477B" w:rsidRPr="000D477B" w:rsidRDefault="000D477B" w:rsidP="00160F3A">
            <w:pPr>
              <w:pStyle w:val="af1"/>
            </w:pPr>
          </w:p>
        </w:tc>
      </w:tr>
    </w:tbl>
    <w:p w14:paraId="55FD4E34" w14:textId="38509604" w:rsidR="000D477B" w:rsidRDefault="000D477B" w:rsidP="008673E8"/>
    <w:p w14:paraId="7181E7B7" w14:textId="42F4CFD5" w:rsidR="000D477B" w:rsidRDefault="00E32F0E" w:rsidP="000D477B">
      <w:pPr>
        <w:widowControl/>
        <w:wordWrap/>
        <w:autoSpaceDE/>
        <w:autoSpaceDN/>
        <w:spacing w:after="200" w:line="276" w:lineRule="auto"/>
      </w:pPr>
      <w:r>
        <w:rPr>
          <w:noProof/>
        </w:rPr>
        <w:drawing>
          <wp:inline distT="0" distB="0" distL="0" distR="0" wp14:anchorId="44D5FD8A" wp14:editId="2CEBD08E">
            <wp:extent cx="3681876" cy="20094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983" cy="201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A85F" w14:textId="2D44C187" w:rsidR="00ED6883" w:rsidRDefault="00ED6883" w:rsidP="008673E8"/>
    <w:p w14:paraId="6295CEB2" w14:textId="77777777" w:rsidR="00ED6883" w:rsidRDefault="00ED6883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0F2BFA2E" w14:textId="77232AD5" w:rsidR="00472495" w:rsidRDefault="00E627F4" w:rsidP="00472495">
      <w:pPr>
        <w:pStyle w:val="2"/>
      </w:pPr>
      <w:bookmarkStart w:id="12" w:name="_Toc67056031"/>
      <w:r>
        <w:rPr>
          <w:rFonts w:hint="eastAsia"/>
        </w:rPr>
        <w:lastRenderedPageBreak/>
        <w:t>기타 C</w:t>
      </w:r>
      <w:r>
        <w:t xml:space="preserve">SS </w:t>
      </w:r>
      <w:r w:rsidR="00472495">
        <w:rPr>
          <w:rFonts w:hint="eastAsia"/>
        </w:rPr>
        <w:t>실렉터</w:t>
      </w:r>
      <w:bookmarkEnd w:id="12"/>
    </w:p>
    <w:p w14:paraId="25296B76" w14:textId="22C7EF9C" w:rsidR="00472495" w:rsidRDefault="00472495" w:rsidP="00472495"/>
    <w:p w14:paraId="6B3FF59B" w14:textId="548E076F" w:rsidR="005F4D86" w:rsidRPr="005F4D86" w:rsidRDefault="005F4D86" w:rsidP="005F4D86">
      <w:pPr>
        <w:pStyle w:val="3"/>
      </w:pPr>
      <w:r w:rsidRPr="005F4D86">
        <w:t>실렉터</w:t>
      </w:r>
      <w:r w:rsidRPr="005F4D86">
        <w:rPr>
          <w:rFonts w:hint="eastAsia"/>
        </w:rPr>
        <w:t xml:space="preserve">1, </w:t>
      </w:r>
      <w:r w:rsidRPr="005F4D86">
        <w:rPr>
          <w:rFonts w:hint="eastAsia"/>
        </w:rPr>
        <w:t>실렉터</w:t>
      </w:r>
      <w:r w:rsidRPr="005F4D86">
        <w:rPr>
          <w:rFonts w:hint="eastAsia"/>
        </w:rPr>
        <w:t>2</w:t>
      </w:r>
    </w:p>
    <w:p w14:paraId="67C017A5" w14:textId="35C94DC2" w:rsidR="005F4D86" w:rsidRPr="005F4D86" w:rsidRDefault="005F4D86" w:rsidP="005F4D86">
      <w:r>
        <w:rPr>
          <w:rFonts w:hint="eastAsia"/>
        </w:rPr>
        <w:t xml:space="preserve">CSS실렉터에서 컴마는 </w:t>
      </w:r>
      <w:r>
        <w:t xml:space="preserve">OR </w:t>
      </w:r>
      <w:r>
        <w:rPr>
          <w:rFonts w:hint="eastAsia"/>
        </w:rPr>
        <w:t>연산자 역할을 한다.</w:t>
      </w:r>
    </w:p>
    <w:p w14:paraId="35E76584" w14:textId="38D81001" w:rsidR="005F4D86" w:rsidRDefault="005F4D86" w:rsidP="005F4D86">
      <w:r>
        <w:rPr>
          <w:rFonts w:hint="eastAsia"/>
        </w:rPr>
        <w:t>실렉터1이 지정하는 태그와 실렉터2가 지정하는 태그 모두에게 서식을 적용한다.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F4D86" w14:paraId="4D0A614D" w14:textId="77777777" w:rsidTr="005F4D86">
        <w:tc>
          <w:tcPr>
            <w:tcW w:w="10664" w:type="dxa"/>
          </w:tcPr>
          <w:p w14:paraId="5FF4CA86" w14:textId="241F0F67" w:rsidR="005F4D86" w:rsidRDefault="005F4D86" w:rsidP="005F4D86">
            <w:r>
              <w:rPr>
                <w:rFonts w:hint="eastAsia"/>
              </w:rPr>
              <w:t>td</w:t>
            </w:r>
            <w:r>
              <w:t>,</w:t>
            </w:r>
            <w:r>
              <w:rPr>
                <w:rFonts w:hint="eastAsia"/>
              </w:rPr>
              <w:t xml:space="preserve"> span.a</w:t>
            </w:r>
            <w:r>
              <w:t xml:space="preserve"> { color: red; }</w:t>
            </w:r>
          </w:p>
        </w:tc>
      </w:tr>
    </w:tbl>
    <w:p w14:paraId="53EAB65A" w14:textId="5DA85749" w:rsidR="005F4D86" w:rsidRPr="005F4D86" w:rsidRDefault="00335D6A" w:rsidP="005F4D86">
      <w:r>
        <w:t>&lt;</w:t>
      </w:r>
      <w:r w:rsidR="005F4D86">
        <w:t>td</w:t>
      </w:r>
      <w:r>
        <w:t>&gt;</w:t>
      </w:r>
      <w:r w:rsidR="005F4D86">
        <w:t xml:space="preserve"> </w:t>
      </w:r>
      <w:r w:rsidR="005F4D86">
        <w:rPr>
          <w:rFonts w:hint="eastAsia"/>
        </w:rPr>
        <w:t xml:space="preserve">태그와 </w:t>
      </w:r>
      <w:r w:rsidR="005F4D86">
        <w:t xml:space="preserve">&lt;span class="a"&gt; </w:t>
      </w:r>
      <w:r w:rsidR="005F4D86">
        <w:rPr>
          <w:rFonts w:hint="eastAsia"/>
        </w:rPr>
        <w:t xml:space="preserve">태그에 </w:t>
      </w:r>
      <w:r w:rsidR="005F4D86">
        <w:t>color: re</w:t>
      </w:r>
      <w:r w:rsidR="005F4D86">
        <w:rPr>
          <w:rFonts w:hint="eastAsia"/>
        </w:rPr>
        <w:t>d</w:t>
      </w:r>
      <w:r w:rsidR="005F4D86">
        <w:t xml:space="preserve"> </w:t>
      </w:r>
      <w:r w:rsidR="005F4D86">
        <w:rPr>
          <w:rFonts w:hint="eastAsia"/>
        </w:rPr>
        <w:t>서식을 적용한다.</w:t>
      </w:r>
    </w:p>
    <w:p w14:paraId="474E6A8E" w14:textId="77777777" w:rsidR="005F4D86" w:rsidRPr="005F4D86" w:rsidRDefault="005F4D86" w:rsidP="005F4D86"/>
    <w:p w14:paraId="410C62E9" w14:textId="77777777" w:rsidR="00472495" w:rsidRDefault="00472495" w:rsidP="00472495">
      <w:pPr>
        <w:pStyle w:val="3"/>
      </w:pPr>
      <w:r>
        <w:rPr>
          <w:rFonts w:hint="eastAsia"/>
        </w:rPr>
        <w:t>:focus</w:t>
      </w:r>
    </w:p>
    <w:p w14:paraId="133B64B5" w14:textId="182C1153" w:rsidR="00472495" w:rsidRDefault="00472495" w:rsidP="00472495">
      <w:r>
        <w:rPr>
          <w:rFonts w:hint="eastAsia"/>
        </w:rPr>
        <w:t>현재 입력 포커스를 소유하는 태그를 선택하는 실렉터이다.</w:t>
      </w:r>
      <w:r>
        <w:t xml:space="preserve"> </w:t>
      </w:r>
      <w:r>
        <w:rPr>
          <w:rFonts w:hint="eastAsia"/>
        </w:rPr>
        <w:t>텍스트 박스에 문자를 입력하고 있다면,</w:t>
      </w:r>
      <w:r>
        <w:t xml:space="preserve"> </w:t>
      </w:r>
      <w:r>
        <w:rPr>
          <w:rFonts w:hint="eastAsia"/>
        </w:rPr>
        <w:t>그 텍스트 박스가 입력 포커스를 소유하고 있다. 탭 키를 누르면 다음 태그로 입력 포커스가 넘어간다.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627F4" w14:paraId="1A834E42" w14:textId="77777777" w:rsidTr="00E627F4">
        <w:tc>
          <w:tcPr>
            <w:tcW w:w="10664" w:type="dxa"/>
          </w:tcPr>
          <w:p w14:paraId="0B5016B1" w14:textId="0C8388FF" w:rsidR="00E627F4" w:rsidRDefault="00E627F4" w:rsidP="00472495">
            <w:r>
              <w:t>input:focus { background-color: #efe; }</w:t>
            </w:r>
          </w:p>
        </w:tc>
      </w:tr>
    </w:tbl>
    <w:p w14:paraId="6DA15FD6" w14:textId="7F6B34D9" w:rsidR="00E627F4" w:rsidRDefault="00E627F4" w:rsidP="00472495">
      <w:r>
        <w:rPr>
          <w:rFonts w:hint="eastAsia"/>
        </w:rPr>
        <w:t>입력 포커스를 소유한 텍스트 박스의 배경색에 밝은 녹색이 적용된다.</w:t>
      </w:r>
    </w:p>
    <w:p w14:paraId="689321FC" w14:textId="77777777" w:rsidR="00472495" w:rsidRDefault="00472495" w:rsidP="00472495"/>
    <w:p w14:paraId="6F8B9D28" w14:textId="7AA239CF" w:rsidR="00472495" w:rsidRDefault="00472495" w:rsidP="00472495">
      <w:pPr>
        <w:pStyle w:val="3"/>
      </w:pPr>
      <w:r>
        <w:rPr>
          <w:rFonts w:hint="eastAsia"/>
        </w:rPr>
        <w:t>[</w:t>
      </w:r>
      <w:r w:rsidR="00E627F4">
        <w:rPr>
          <w:rFonts w:hint="eastAsia"/>
        </w:rPr>
        <w:t>애트리뷰트</w:t>
      </w:r>
      <w:r>
        <w:rPr>
          <w:rFonts w:hint="eastAsia"/>
        </w:rPr>
        <w:t>명</w:t>
      </w:r>
      <w:r>
        <w:t>=</w:t>
      </w:r>
      <w:r>
        <w:rPr>
          <w:rFonts w:hint="eastAsia"/>
        </w:rPr>
        <w:t>값</w:t>
      </w:r>
      <w:r>
        <w:t>]</w:t>
      </w:r>
    </w:p>
    <w:p w14:paraId="5A18F4DA" w14:textId="0839874B" w:rsidR="00472495" w:rsidRDefault="00472495" w:rsidP="00472495">
      <w:r>
        <w:rPr>
          <w:rFonts w:hint="eastAsia"/>
        </w:rPr>
        <w:t xml:space="preserve">태그의 </w:t>
      </w:r>
      <w:r w:rsidR="00E627F4">
        <w:rPr>
          <w:rFonts w:hint="eastAsia"/>
        </w:rPr>
        <w:t>애트리뷰트명</w:t>
      </w:r>
      <w:r>
        <w:rPr>
          <w:rFonts w:hint="eastAsia"/>
        </w:rPr>
        <w:t>과 그 값으로 선택하는 실렉터이다.</w:t>
      </w:r>
      <w:r>
        <w:t xml:space="preserve"> </w:t>
      </w:r>
    </w:p>
    <w:p w14:paraId="0A7629A3" w14:textId="60033687" w:rsidR="00472495" w:rsidRDefault="00472495" w:rsidP="00472495">
      <w:pPr>
        <w:pStyle w:val="a3"/>
      </w:pPr>
      <w:r>
        <w:t>&lt;input id="id1" name="email" type="text" value="some@nn.com" style="width: 100px;" /&gt;</w:t>
      </w:r>
    </w:p>
    <w:p w14:paraId="4425879E" w14:textId="77777777" w:rsidR="00E627F4" w:rsidRDefault="00472495" w:rsidP="00472495">
      <w:r>
        <w:rPr>
          <w:rFonts w:hint="eastAsia"/>
        </w:rPr>
        <w:t>위</w:t>
      </w:r>
      <w:r w:rsidR="00E627F4">
        <w:rPr>
          <w:rFonts w:hint="eastAsia"/>
        </w:rPr>
        <w:t xml:space="preserve"> </w:t>
      </w:r>
      <w:r w:rsidR="00E627F4">
        <w:t xml:space="preserve">input </w:t>
      </w:r>
      <w:r w:rsidR="00E627F4">
        <w:rPr>
          <w:rFonts w:hint="eastAsia"/>
        </w:rPr>
        <w:t xml:space="preserve">태그의 애트리뷰트는 </w:t>
      </w:r>
      <w:r>
        <w:rPr>
          <w:rFonts w:hint="eastAsia"/>
        </w:rPr>
        <w:t>d, name, type, value</w:t>
      </w:r>
      <w:r>
        <w:t xml:space="preserve">, style </w:t>
      </w:r>
      <w:r>
        <w:rPr>
          <w:rFonts w:hint="eastAsia"/>
        </w:rPr>
        <w:t>이다.</w:t>
      </w:r>
      <w:r>
        <w:t xml:space="preserve"> </w:t>
      </w:r>
    </w:p>
    <w:p w14:paraId="05D0B912" w14:textId="149F73AE" w:rsidR="00472495" w:rsidRDefault="00472495" w:rsidP="00472495">
      <w:r>
        <w:rPr>
          <w:rFonts w:hint="eastAsia"/>
        </w:rPr>
        <w:t>이 태그를 선택하는 실렉터의 예는 다음과 같다.</w:t>
      </w:r>
    </w:p>
    <w:p w14:paraId="33589279" w14:textId="1BDC829E" w:rsidR="00472495" w:rsidRPr="00856EB6" w:rsidRDefault="00472495" w:rsidP="00472495">
      <w:pPr>
        <w:pStyle w:val="a3"/>
      </w:pPr>
      <w:r w:rsidRPr="00856EB6">
        <w:t xml:space="preserve">input[id=id1]                   /* </w:t>
      </w:r>
      <w:r w:rsidRPr="00856EB6">
        <w:rPr>
          <w:rFonts w:hint="eastAsia"/>
        </w:rPr>
        <w:t xml:space="preserve">태그명와 </w:t>
      </w:r>
      <w:r w:rsidR="00E627F4">
        <w:rPr>
          <w:rFonts w:hint="eastAsia"/>
        </w:rPr>
        <w:t>애트리뷰트</w:t>
      </w:r>
      <w:r w:rsidR="00A73AEF">
        <w:rPr>
          <w:rFonts w:hint="eastAsia"/>
        </w:rPr>
        <w:t xml:space="preserve"> 값으</w:t>
      </w:r>
      <w:r w:rsidRPr="00856EB6">
        <w:rPr>
          <w:rFonts w:hint="eastAsia"/>
        </w:rPr>
        <w:t xml:space="preserve">로 선택 </w:t>
      </w:r>
      <w:r w:rsidRPr="00856EB6">
        <w:t>*/</w:t>
      </w:r>
    </w:p>
    <w:p w14:paraId="67F808DE" w14:textId="05015675" w:rsidR="00472495" w:rsidRPr="00856EB6" w:rsidRDefault="00472495" w:rsidP="00472495">
      <w:pPr>
        <w:pStyle w:val="a3"/>
      </w:pPr>
      <w:r w:rsidRPr="00856EB6">
        <w:t xml:space="preserve">[id=id1]                        /* </w:t>
      </w:r>
      <w:r w:rsidRPr="00856EB6">
        <w:rPr>
          <w:rFonts w:hint="eastAsia"/>
        </w:rPr>
        <w:t xml:space="preserve">태그명 생략하고 </w:t>
      </w:r>
      <w:r w:rsidR="00E627F4">
        <w:rPr>
          <w:rFonts w:hint="eastAsia"/>
        </w:rPr>
        <w:t>애트리뷰트</w:t>
      </w:r>
      <w:r w:rsidR="00A73AEF">
        <w:rPr>
          <w:rFonts w:hint="eastAsia"/>
        </w:rPr>
        <w:t xml:space="preserve"> 값으</w:t>
      </w:r>
      <w:r w:rsidRPr="00856EB6">
        <w:rPr>
          <w:rFonts w:hint="eastAsia"/>
        </w:rPr>
        <w:t xml:space="preserve">로 선택 </w:t>
      </w:r>
      <w:r w:rsidRPr="00856EB6">
        <w:t>*/</w:t>
      </w:r>
    </w:p>
    <w:p w14:paraId="31790F7B" w14:textId="74BF6E54" w:rsidR="00472495" w:rsidRPr="00856EB6" w:rsidRDefault="00472495" w:rsidP="00472495">
      <w:pPr>
        <w:pStyle w:val="a3"/>
      </w:pPr>
      <w:r w:rsidRPr="00856EB6">
        <w:rPr>
          <w:rFonts w:hint="eastAsia"/>
        </w:rPr>
        <w:t>[name=emai][type=text]</w:t>
      </w:r>
      <w:r w:rsidRPr="00856EB6">
        <w:t xml:space="preserve">          /* </w:t>
      </w:r>
      <w:r w:rsidRPr="00856EB6">
        <w:rPr>
          <w:rFonts w:hint="eastAsia"/>
        </w:rPr>
        <w:t xml:space="preserve">여러 </w:t>
      </w:r>
      <w:r w:rsidR="00E627F4">
        <w:rPr>
          <w:rFonts w:hint="eastAsia"/>
        </w:rPr>
        <w:t>애트리뷰트</w:t>
      </w:r>
      <w:r w:rsidR="00A73AEF">
        <w:rPr>
          <w:rFonts w:hint="eastAsia"/>
        </w:rPr>
        <w:t xml:space="preserve"> 값을</w:t>
      </w:r>
      <w:r w:rsidRPr="00856EB6">
        <w:rPr>
          <w:rFonts w:hint="eastAsia"/>
        </w:rPr>
        <w:t xml:space="preserve"> </w:t>
      </w:r>
      <w:r w:rsidRPr="00856EB6">
        <w:t>AND로</w:t>
      </w:r>
      <w:r w:rsidRPr="00856EB6">
        <w:rPr>
          <w:rFonts w:hint="eastAsia"/>
        </w:rPr>
        <w:t xml:space="preserve"> 결합 </w:t>
      </w:r>
      <w:r w:rsidRPr="00856EB6">
        <w:t>*/</w:t>
      </w:r>
    </w:p>
    <w:p w14:paraId="0C53AB91" w14:textId="77777777" w:rsidR="00472495" w:rsidRDefault="00472495" w:rsidP="00472495"/>
    <w:p w14:paraId="00E990E7" w14:textId="77777777" w:rsidR="00472495" w:rsidRDefault="00472495" w:rsidP="00472495"/>
    <w:p w14:paraId="1B689C60" w14:textId="6DEE1137" w:rsidR="00472495" w:rsidRDefault="00472495" w:rsidP="00472495">
      <w:pPr>
        <w:pStyle w:val="3"/>
      </w:pPr>
      <w:r>
        <w:rPr>
          <w:rFonts w:hint="eastAsia"/>
        </w:rPr>
        <w:t>[</w:t>
      </w:r>
      <w:r w:rsidR="00A73AEF">
        <w:rPr>
          <w:rFonts w:hint="eastAsia"/>
        </w:rPr>
        <w:t>애트리뷰트명</w:t>
      </w:r>
      <w:r>
        <w:rPr>
          <w:rFonts w:hint="eastAsia"/>
        </w:rPr>
        <w:t>]</w:t>
      </w:r>
    </w:p>
    <w:p w14:paraId="1743DA08" w14:textId="25D3A1C8" w:rsidR="00472495" w:rsidRDefault="00472495" w:rsidP="00472495">
      <w:r>
        <w:rPr>
          <w:rFonts w:hint="eastAsia"/>
        </w:rPr>
        <w:t xml:space="preserve">속성값은 상관 없이 그 </w:t>
      </w:r>
      <w:r w:rsidR="00A73AEF">
        <w:rPr>
          <w:rFonts w:hint="eastAsia"/>
        </w:rPr>
        <w:t>애트리뷰트</w:t>
      </w:r>
      <w:r>
        <w:rPr>
          <w:rFonts w:hint="eastAsia"/>
        </w:rPr>
        <w:t xml:space="preserve"> 존재 유무로 태그를 선택한다.</w:t>
      </w:r>
    </w:p>
    <w:p w14:paraId="21102B01" w14:textId="77777777" w:rsidR="00472495" w:rsidRDefault="00472495" w:rsidP="00472495">
      <w:pPr>
        <w:pStyle w:val="a3"/>
      </w:pP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type</w:t>
      </w:r>
      <w:r>
        <w:rPr>
          <w:color w:val="000000"/>
        </w:rPr>
        <w:t>=</w:t>
      </w:r>
      <w:r>
        <w:rPr>
          <w:color w:val="2A00FF"/>
        </w:rPr>
        <w:t>"text"</w:t>
      </w:r>
      <w:r>
        <w:t xml:space="preserve"> name</w:t>
      </w:r>
      <w:r>
        <w:rPr>
          <w:color w:val="000000"/>
        </w:rPr>
        <w:t>=</w:t>
      </w:r>
      <w:r>
        <w:rPr>
          <w:color w:val="2A00FF"/>
        </w:rPr>
        <w:t>"no"</w:t>
      </w:r>
      <w:r>
        <w:t xml:space="preserve"> readonly value</w:t>
      </w:r>
      <w:r>
        <w:rPr>
          <w:color w:val="000000"/>
        </w:rPr>
        <w:t>=</w:t>
      </w:r>
      <w:r>
        <w:rPr>
          <w:color w:val="2A00FF"/>
        </w:rPr>
        <w:t>"34"</w:t>
      </w:r>
      <w:r>
        <w:t xml:space="preserve"> </w:t>
      </w:r>
      <w:r>
        <w:rPr>
          <w:color w:val="008080"/>
        </w:rPr>
        <w:t>/&gt;</w:t>
      </w:r>
    </w:p>
    <w:p w14:paraId="044E8924" w14:textId="77777777" w:rsidR="00472495" w:rsidRPr="00337E18" w:rsidRDefault="00472495" w:rsidP="00472495">
      <w:r>
        <w:rPr>
          <w:rFonts w:hint="eastAsia"/>
        </w:rPr>
        <w:t>이 태그를 선택하는 실렉터의 예는 다음과 같다.</w:t>
      </w:r>
    </w:p>
    <w:p w14:paraId="53EFD5A6" w14:textId="619C097A" w:rsidR="00472495" w:rsidRPr="00856EB6" w:rsidRDefault="00472495" w:rsidP="00472495">
      <w:pPr>
        <w:pStyle w:val="a3"/>
      </w:pPr>
      <w:r w:rsidRPr="00856EB6">
        <w:t>input[</w:t>
      </w:r>
      <w:r>
        <w:t>readonly]</w:t>
      </w:r>
      <w:r w:rsidRPr="00856EB6">
        <w:t xml:space="preserve">                 /* </w:t>
      </w:r>
      <w:r w:rsidRPr="00856EB6">
        <w:rPr>
          <w:rFonts w:hint="eastAsia"/>
        </w:rPr>
        <w:t xml:space="preserve">태그명와 </w:t>
      </w:r>
      <w:r w:rsidR="00A73AEF">
        <w:rPr>
          <w:rFonts w:hint="eastAsia"/>
        </w:rPr>
        <w:t>애트리뷰트의</w:t>
      </w:r>
      <w:r>
        <w:rPr>
          <w:rFonts w:hint="eastAsia"/>
        </w:rPr>
        <w:t xml:space="preserve"> 존재로</w:t>
      </w:r>
      <w:r w:rsidRPr="00856EB6">
        <w:rPr>
          <w:rFonts w:hint="eastAsia"/>
        </w:rPr>
        <w:t xml:space="preserve"> 선택 </w:t>
      </w:r>
      <w:r w:rsidRPr="00856EB6">
        <w:t>*/</w:t>
      </w:r>
    </w:p>
    <w:p w14:paraId="32E41FE7" w14:textId="39D4B200" w:rsidR="00472495" w:rsidRPr="00856EB6" w:rsidRDefault="00472495" w:rsidP="00472495">
      <w:pPr>
        <w:pStyle w:val="a3"/>
      </w:pPr>
      <w:r w:rsidRPr="00856EB6">
        <w:t>[</w:t>
      </w:r>
      <w:r>
        <w:t>type=text][value</w:t>
      </w:r>
      <w:r w:rsidRPr="00856EB6">
        <w:t xml:space="preserve">] </w:t>
      </w:r>
      <w:r>
        <w:t xml:space="preserve">             </w:t>
      </w:r>
      <w:r w:rsidRPr="00856EB6">
        <w:t xml:space="preserve">/* </w:t>
      </w:r>
      <w:r w:rsidRPr="00856EB6">
        <w:rPr>
          <w:rFonts w:hint="eastAsia"/>
        </w:rPr>
        <w:t xml:space="preserve">여러 </w:t>
      </w:r>
      <w:r w:rsidR="00A73AEF">
        <w:rPr>
          <w:rFonts w:hint="eastAsia"/>
        </w:rPr>
        <w:t>애트리부트를</w:t>
      </w:r>
      <w:r w:rsidRPr="00856EB6">
        <w:rPr>
          <w:rFonts w:hint="eastAsia"/>
        </w:rPr>
        <w:t xml:space="preserve"> </w:t>
      </w:r>
      <w:r w:rsidRPr="00856EB6">
        <w:t>AND로</w:t>
      </w:r>
      <w:r w:rsidRPr="00856EB6">
        <w:rPr>
          <w:rFonts w:hint="eastAsia"/>
        </w:rPr>
        <w:t xml:space="preserve"> 결합 </w:t>
      </w:r>
      <w:r w:rsidRPr="00856EB6">
        <w:t>*/</w:t>
      </w:r>
    </w:p>
    <w:p w14:paraId="74A8B3F0" w14:textId="3FD60280" w:rsidR="00472495" w:rsidRPr="00856EB6" w:rsidRDefault="00472495" w:rsidP="00472495">
      <w:pPr>
        <w:pStyle w:val="a3"/>
      </w:pPr>
      <w:r w:rsidRPr="00856EB6">
        <w:rPr>
          <w:rFonts w:hint="eastAsia"/>
        </w:rPr>
        <w:t>[</w:t>
      </w:r>
      <w:r>
        <w:t xml:space="preserve">value][readonly]              </w:t>
      </w:r>
      <w:r w:rsidRPr="00856EB6">
        <w:t xml:space="preserve"> /* </w:t>
      </w:r>
      <w:r w:rsidRPr="00856EB6">
        <w:rPr>
          <w:rFonts w:hint="eastAsia"/>
        </w:rPr>
        <w:t xml:space="preserve">여러 </w:t>
      </w:r>
      <w:r w:rsidR="00A73AEF">
        <w:rPr>
          <w:rFonts w:hint="eastAsia"/>
        </w:rPr>
        <w:t>애트리뷰트를</w:t>
      </w:r>
      <w:r w:rsidRPr="00856EB6">
        <w:rPr>
          <w:rFonts w:hint="eastAsia"/>
        </w:rPr>
        <w:t xml:space="preserve"> </w:t>
      </w:r>
      <w:r w:rsidRPr="00856EB6">
        <w:t>AND로</w:t>
      </w:r>
      <w:r w:rsidRPr="00856EB6">
        <w:rPr>
          <w:rFonts w:hint="eastAsia"/>
        </w:rPr>
        <w:t xml:space="preserve"> 결합 </w:t>
      </w:r>
      <w:r w:rsidRPr="00856EB6">
        <w:t>*/</w:t>
      </w:r>
    </w:p>
    <w:p w14:paraId="070BE1EC" w14:textId="77777777" w:rsidR="00472495" w:rsidRDefault="00472495" w:rsidP="00472495"/>
    <w:p w14:paraId="6DE6C537" w14:textId="77777777" w:rsidR="00472495" w:rsidRPr="00AB39FC" w:rsidRDefault="00472495" w:rsidP="00472495"/>
    <w:p w14:paraId="4928CECF" w14:textId="4BB40A68" w:rsidR="00472495" w:rsidRDefault="00A73AEF" w:rsidP="00472495">
      <w:pPr>
        <w:pStyle w:val="3"/>
      </w:pPr>
      <w:r>
        <w:t>[</w:t>
      </w:r>
      <w:r>
        <w:t>애트리뷰트명</w:t>
      </w:r>
      <w:r w:rsidR="00472495">
        <w:rPr>
          <w:rFonts w:hint="eastAsia"/>
        </w:rPr>
        <w:t>^</w:t>
      </w:r>
      <w:r>
        <w:t>=</w:t>
      </w:r>
      <w:r>
        <w:t>값</w:t>
      </w:r>
      <w:r w:rsidR="00472495">
        <w:rPr>
          <w:rFonts w:hint="eastAsia"/>
        </w:rPr>
        <w:t>]</w:t>
      </w:r>
    </w:p>
    <w:p w14:paraId="3D92B08B" w14:textId="01967C89" w:rsidR="00472495" w:rsidRDefault="00A73AEF" w:rsidP="00472495">
      <w:pPr>
        <w:pStyle w:val="3"/>
      </w:pPr>
      <w:r>
        <w:t>[</w:t>
      </w:r>
      <w:r>
        <w:t>애트리뷰트명</w:t>
      </w:r>
      <w:r w:rsidR="00472495">
        <w:rPr>
          <w:rFonts w:hint="eastAsia"/>
        </w:rPr>
        <w:t>$</w:t>
      </w:r>
      <w:r>
        <w:t>=</w:t>
      </w:r>
      <w:r>
        <w:t>값</w:t>
      </w:r>
      <w:r w:rsidR="00472495">
        <w:rPr>
          <w:rFonts w:hint="eastAsia"/>
        </w:rPr>
        <w:t>]</w:t>
      </w:r>
    </w:p>
    <w:p w14:paraId="3F8B9A11" w14:textId="41FCE94B" w:rsidR="00472495" w:rsidRDefault="00A73AEF" w:rsidP="00472495">
      <w:pPr>
        <w:pStyle w:val="3"/>
      </w:pPr>
      <w:r>
        <w:t>[</w:t>
      </w:r>
      <w:r>
        <w:t>애트리뷰트명</w:t>
      </w:r>
      <w:r w:rsidR="00472495">
        <w:rPr>
          <w:rFonts w:hint="eastAsia"/>
        </w:rPr>
        <w:t>*</w:t>
      </w:r>
      <w:r>
        <w:t>=</w:t>
      </w:r>
      <w:r>
        <w:t>값</w:t>
      </w:r>
      <w:r w:rsidR="00472495">
        <w:rPr>
          <w:rFonts w:hint="eastAsia"/>
        </w:rPr>
        <w:t>]</w:t>
      </w:r>
    </w:p>
    <w:p w14:paraId="69A24249" w14:textId="2E9312E9" w:rsidR="00472495" w:rsidRDefault="00A73AEF" w:rsidP="00472495">
      <w:r>
        <w:rPr>
          <w:rFonts w:hint="eastAsia"/>
        </w:rPr>
        <w:t>태그의 애트리뷰트명</w:t>
      </w:r>
      <w:r w:rsidR="00472495">
        <w:rPr>
          <w:rFonts w:hint="eastAsia"/>
        </w:rPr>
        <w:t>과 그 값의 일부로 선택하는 실렉터들이다.</w:t>
      </w:r>
      <w:r w:rsidR="00472495">
        <w:t xml:space="preserve"> </w:t>
      </w:r>
      <w:r w:rsidR="00472495">
        <w:rPr>
          <w:rFonts w:hint="eastAsia"/>
        </w:rPr>
        <w:t>값 전체가 아니라 값의 일부분만 비교한다.</w:t>
      </w:r>
    </w:p>
    <w:p w14:paraId="10D5C8A2" w14:textId="2D4D2C54" w:rsidR="00472495" w:rsidRDefault="00472495" w:rsidP="00472495">
      <w:r>
        <w:t xml:space="preserve">^=  </w:t>
      </w:r>
      <w:r>
        <w:rPr>
          <w:rFonts w:hint="eastAsia"/>
        </w:rPr>
        <w:t>값의 앞부분만 비교</w:t>
      </w:r>
    </w:p>
    <w:p w14:paraId="747EA7B8" w14:textId="297653F1" w:rsidR="00472495" w:rsidRDefault="00472495" w:rsidP="00472495">
      <w:r>
        <w:rPr>
          <w:rFonts w:hint="eastAsia"/>
        </w:rPr>
        <w:t>$=  값의 끝부분만 비교</w:t>
      </w:r>
    </w:p>
    <w:p w14:paraId="39F538E0" w14:textId="02F4E422" w:rsidR="00472495" w:rsidRDefault="00472495" w:rsidP="00472495">
      <w:r>
        <w:rPr>
          <w:rFonts w:hint="eastAsia"/>
        </w:rPr>
        <w:t>*=  값의 일부분만 비교</w:t>
      </w:r>
    </w:p>
    <w:p w14:paraId="0F93CD1C" w14:textId="77777777" w:rsidR="00472495" w:rsidRDefault="00472495" w:rsidP="00472495">
      <w:pPr>
        <w:pStyle w:val="a3"/>
      </w:pPr>
      <w:r>
        <w:t>&lt;input id="id1 " name="email" type="text" value="some@nn.com" style="width: 100px;" /&gt;</w:t>
      </w:r>
    </w:p>
    <w:p w14:paraId="34305595" w14:textId="77777777" w:rsidR="00472495" w:rsidRPr="00337E18" w:rsidRDefault="00472495" w:rsidP="00472495">
      <w:r>
        <w:rPr>
          <w:rFonts w:hint="eastAsia"/>
        </w:rPr>
        <w:t>이 태그를 선택하는 실렉터의 예는 다음과 같다.</w:t>
      </w:r>
    </w:p>
    <w:p w14:paraId="3D5007A0" w14:textId="604EC02E" w:rsidR="00472495" w:rsidRPr="00856EB6" w:rsidRDefault="00472495" w:rsidP="00472495">
      <w:pPr>
        <w:pStyle w:val="a3"/>
      </w:pPr>
      <w:r w:rsidRPr="00856EB6">
        <w:t>input[</w:t>
      </w:r>
      <w:r>
        <w:t>value=some@n</w:t>
      </w:r>
      <w:r w:rsidR="00C66A25">
        <w:t>n</w:t>
      </w:r>
      <w:r>
        <w:t xml:space="preserve">.com] </w:t>
      </w:r>
      <w:r w:rsidRPr="00856EB6">
        <w:t xml:space="preserve">       /* </w:t>
      </w:r>
      <w:r>
        <w:rPr>
          <w:rFonts w:hint="eastAsia"/>
        </w:rPr>
        <w:t>값 전체 비교</w:t>
      </w:r>
      <w:r w:rsidRPr="00856EB6">
        <w:rPr>
          <w:rFonts w:hint="eastAsia"/>
        </w:rPr>
        <w:t xml:space="preserve"> </w:t>
      </w:r>
      <w:r w:rsidRPr="00856EB6">
        <w:t>*/</w:t>
      </w:r>
    </w:p>
    <w:p w14:paraId="42415E71" w14:textId="77777777" w:rsidR="00472495" w:rsidRDefault="00472495" w:rsidP="00472495">
      <w:pPr>
        <w:pStyle w:val="a3"/>
      </w:pPr>
      <w:r>
        <w:t>input</w:t>
      </w:r>
      <w:r w:rsidRPr="00856EB6">
        <w:t>[</w:t>
      </w:r>
      <w:r>
        <w:t>value^=some</w:t>
      </w:r>
      <w:r w:rsidRPr="00856EB6">
        <w:t xml:space="preserve">] </w:t>
      </w:r>
      <w:r>
        <w:t xml:space="preserve">             </w:t>
      </w:r>
      <w:r w:rsidRPr="00856EB6">
        <w:t xml:space="preserve">/* </w:t>
      </w:r>
      <w:r>
        <w:rPr>
          <w:rFonts w:hint="eastAsia"/>
        </w:rPr>
        <w:t>값의 앞부분만 비교</w:t>
      </w:r>
      <w:r w:rsidRPr="00856EB6">
        <w:rPr>
          <w:rFonts w:hint="eastAsia"/>
        </w:rPr>
        <w:t xml:space="preserve"> </w:t>
      </w:r>
      <w:r w:rsidRPr="00856EB6">
        <w:t>*/</w:t>
      </w:r>
    </w:p>
    <w:p w14:paraId="60D0DC4E" w14:textId="77777777" w:rsidR="00472495" w:rsidRDefault="00472495" w:rsidP="00472495">
      <w:pPr>
        <w:pStyle w:val="a3"/>
      </w:pPr>
      <w:r>
        <w:t>input</w:t>
      </w:r>
      <w:r w:rsidRPr="00856EB6">
        <w:t>[</w:t>
      </w:r>
      <w:r>
        <w:t>value$=com</w:t>
      </w:r>
      <w:r w:rsidRPr="00856EB6">
        <w:t xml:space="preserve">] </w:t>
      </w:r>
      <w:r>
        <w:t xml:space="preserve">              </w:t>
      </w:r>
      <w:r w:rsidRPr="00856EB6">
        <w:t xml:space="preserve">/* </w:t>
      </w:r>
      <w:r>
        <w:rPr>
          <w:rFonts w:hint="eastAsia"/>
        </w:rPr>
        <w:t>값의 끝부분만 비교</w:t>
      </w:r>
      <w:r w:rsidRPr="00856EB6">
        <w:rPr>
          <w:rFonts w:hint="eastAsia"/>
        </w:rPr>
        <w:t xml:space="preserve"> </w:t>
      </w:r>
      <w:r w:rsidRPr="00856EB6">
        <w:t>*/</w:t>
      </w:r>
    </w:p>
    <w:p w14:paraId="47A09293" w14:textId="77777777" w:rsidR="00472495" w:rsidRPr="00D111AF" w:rsidRDefault="00472495" w:rsidP="00472495">
      <w:pPr>
        <w:pStyle w:val="a3"/>
      </w:pPr>
      <w:r>
        <w:t>input</w:t>
      </w:r>
      <w:r w:rsidRPr="00856EB6">
        <w:t>[</w:t>
      </w:r>
      <w:r>
        <w:t>value*=nn</w:t>
      </w:r>
      <w:r w:rsidRPr="00856EB6">
        <w:t xml:space="preserve">] </w:t>
      </w:r>
      <w:r>
        <w:t xml:space="preserve">               </w:t>
      </w:r>
      <w:r w:rsidRPr="00856EB6">
        <w:t xml:space="preserve">/* </w:t>
      </w:r>
      <w:r>
        <w:rPr>
          <w:rFonts w:hint="eastAsia"/>
        </w:rPr>
        <w:t>값의 일부분만 비교</w:t>
      </w:r>
      <w:r w:rsidRPr="00856EB6">
        <w:rPr>
          <w:rFonts w:hint="eastAsia"/>
        </w:rPr>
        <w:t xml:space="preserve"> </w:t>
      </w:r>
      <w:r w:rsidRPr="00856EB6">
        <w:t>*/</w:t>
      </w:r>
    </w:p>
    <w:p w14:paraId="7623DD01" w14:textId="77777777" w:rsidR="00472495" w:rsidRDefault="00472495" w:rsidP="00472495"/>
    <w:p w14:paraId="58E253C4" w14:textId="77777777" w:rsidR="00472495" w:rsidRDefault="00472495" w:rsidP="00472495"/>
    <w:p w14:paraId="7DB46F53" w14:textId="77777777" w:rsidR="00472495" w:rsidRDefault="00472495" w:rsidP="00472495">
      <w:pPr>
        <w:pStyle w:val="3"/>
      </w:pPr>
      <w:r>
        <w:rPr>
          <w:rFonts w:hint="eastAsia"/>
        </w:rPr>
        <w:t>:</w:t>
      </w:r>
      <w:r>
        <w:t>checked</w:t>
      </w:r>
    </w:p>
    <w:p w14:paraId="0E1FBD4A" w14:textId="77777777" w:rsidR="00472495" w:rsidRDefault="00472495" w:rsidP="00472495">
      <w:r>
        <w:rPr>
          <w:rFonts w:hint="eastAsia"/>
        </w:rPr>
        <w:t xml:space="preserve">체크 표시된 </w:t>
      </w:r>
      <w:r>
        <w:t xml:space="preserve">&lt;input type="checkbox" /&gt;  &lt;input type="radio" /&gt; </w:t>
      </w:r>
      <w:r>
        <w:rPr>
          <w:rFonts w:hint="eastAsia"/>
        </w:rPr>
        <w:t>태그들만 선택함.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73AEF" w14:paraId="18A330C8" w14:textId="77777777" w:rsidTr="000C0A85">
        <w:tc>
          <w:tcPr>
            <w:tcW w:w="10664" w:type="dxa"/>
          </w:tcPr>
          <w:p w14:paraId="4E9DD939" w14:textId="7B89C9B5" w:rsidR="00A73AEF" w:rsidRDefault="00A73AEF" w:rsidP="000C0A85">
            <w:r>
              <w:t xml:space="preserve">input:checked { </w:t>
            </w:r>
            <w:r w:rsidR="00DD5D66">
              <w:rPr>
                <w:rFonts w:hint="eastAsia"/>
              </w:rPr>
              <w:t>b</w:t>
            </w:r>
            <w:r w:rsidR="00DD5D66">
              <w:t>ackground-</w:t>
            </w:r>
            <w:r>
              <w:t>color: #00f; }</w:t>
            </w:r>
          </w:p>
        </w:tc>
      </w:tr>
    </w:tbl>
    <w:p w14:paraId="56625772" w14:textId="1C39A442" w:rsidR="00A73AEF" w:rsidRDefault="00A73AEF" w:rsidP="00A73AEF">
      <w:r>
        <w:rPr>
          <w:rFonts w:hint="eastAsia"/>
        </w:rPr>
        <w:t xml:space="preserve">체크된 </w:t>
      </w:r>
      <w:r>
        <w:t xml:space="preserve">input </w:t>
      </w:r>
      <w:r>
        <w:rPr>
          <w:rFonts w:hint="eastAsia"/>
        </w:rPr>
        <w:t xml:space="preserve">태그의 </w:t>
      </w:r>
      <w:r w:rsidR="00DD5D66">
        <w:rPr>
          <w:rFonts w:hint="eastAsia"/>
        </w:rPr>
        <w:t>배경</w:t>
      </w:r>
      <w:r>
        <w:rPr>
          <w:rFonts w:hint="eastAsia"/>
        </w:rPr>
        <w:t xml:space="preserve"> 색에 파란색을 적용한다.</w:t>
      </w:r>
    </w:p>
    <w:p w14:paraId="72AD765A" w14:textId="77777777" w:rsidR="00472495" w:rsidRPr="00A73AEF" w:rsidRDefault="00472495" w:rsidP="00472495"/>
    <w:p w14:paraId="03A25CED" w14:textId="48C97A57" w:rsidR="00A73AEF" w:rsidRDefault="00A73AEF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06D397E3" w14:textId="77777777" w:rsidR="00472495" w:rsidRDefault="00472495" w:rsidP="00472495">
      <w:pPr>
        <w:pStyle w:val="3"/>
      </w:pPr>
      <w:r>
        <w:rPr>
          <w:rFonts w:hint="eastAsia"/>
        </w:rPr>
        <w:lastRenderedPageBreak/>
        <w:t>:</w:t>
      </w:r>
      <w:r>
        <w:t>nth-child(</w:t>
      </w:r>
      <w:r>
        <w:rPr>
          <w:rFonts w:hint="eastAsia"/>
        </w:rPr>
        <w:t>숫자</w:t>
      </w:r>
      <w:r>
        <w:rPr>
          <w:rFonts w:hint="eastAsia"/>
        </w:rPr>
        <w:t>)</w:t>
      </w:r>
    </w:p>
    <w:p w14:paraId="7E76A43F" w14:textId="77777777" w:rsidR="00472495" w:rsidRDefault="00472495" w:rsidP="00472495">
      <w:pPr>
        <w:pStyle w:val="3"/>
      </w:pPr>
      <w:r>
        <w:t>:</w:t>
      </w:r>
      <w:r>
        <w:rPr>
          <w:rFonts w:hint="eastAsia"/>
        </w:rPr>
        <w:t>nth-of-type(</w:t>
      </w:r>
      <w:r>
        <w:rPr>
          <w:rFonts w:hint="eastAsia"/>
        </w:rPr>
        <w:t>숫자</w:t>
      </w:r>
      <w:r>
        <w:rPr>
          <w:rFonts w:hint="eastAsia"/>
        </w:rPr>
        <w:t>)</w:t>
      </w:r>
    </w:p>
    <w:p w14:paraId="2887FB5A" w14:textId="77777777" w:rsidR="00472495" w:rsidRDefault="00472495" w:rsidP="00472495">
      <w:r>
        <w:rPr>
          <w:rFonts w:hint="eastAsia"/>
        </w:rPr>
        <w:t>부모 태그로부터 숫자 번째 자식 태그만 선택하는 실렉터이다.</w:t>
      </w:r>
    </w:p>
    <w:p w14:paraId="3309F69E" w14:textId="4996A68C" w:rsidR="00A73AEF" w:rsidRDefault="00A73AEF" w:rsidP="00472495">
      <w:pPr>
        <w:pStyle w:val="a3"/>
      </w:pPr>
      <w:r>
        <w:t>:nth-child(1) { color: green; }</w:t>
      </w:r>
    </w:p>
    <w:p w14:paraId="6C49FC94" w14:textId="1A25B127" w:rsidR="00472495" w:rsidRDefault="00A73AEF" w:rsidP="00472495">
      <w:pPr>
        <w:pStyle w:val="a3"/>
      </w:pPr>
      <w:r>
        <w:t>p</w:t>
      </w:r>
      <w:r w:rsidR="00472495">
        <w:t>:nth-child(2)</w:t>
      </w:r>
      <w:r>
        <w:t xml:space="preserve"> { color: blue; }   </w:t>
      </w:r>
      <w:r w:rsidR="00472495">
        <w:t xml:space="preserve"> /* </w:t>
      </w:r>
      <w:r w:rsidR="00472495">
        <w:rPr>
          <w:rFonts w:hint="eastAsia"/>
        </w:rPr>
        <w:t>부모의 모든 자식</w:t>
      </w:r>
      <w:r>
        <w:rPr>
          <w:rFonts w:hint="eastAsia"/>
        </w:rPr>
        <w:t xml:space="preserve"> 태그들</w:t>
      </w:r>
      <w:r w:rsidR="00472495">
        <w:rPr>
          <w:rFonts w:hint="eastAsia"/>
        </w:rPr>
        <w:t xml:space="preserve"> 중 </w:t>
      </w:r>
      <w:r w:rsidR="00472495">
        <w:t>2</w:t>
      </w:r>
      <w:r>
        <w:rPr>
          <w:rFonts w:hint="eastAsia"/>
        </w:rPr>
        <w:t>번째 자식인</w:t>
      </w:r>
      <w:r w:rsidR="00472495">
        <w:rPr>
          <w:rFonts w:hint="eastAsia"/>
        </w:rPr>
        <w:t xml:space="preserve"> </w:t>
      </w:r>
      <w:r>
        <w:t>p</w:t>
      </w:r>
      <w:r w:rsidR="00472495">
        <w:t xml:space="preserve"> </w:t>
      </w:r>
      <w:r w:rsidR="00472495">
        <w:rPr>
          <w:rFonts w:hint="eastAsia"/>
        </w:rPr>
        <w:t xml:space="preserve">태그를 선택 </w:t>
      </w:r>
      <w:r w:rsidR="00472495">
        <w:t>*/</w:t>
      </w:r>
    </w:p>
    <w:p w14:paraId="6D6BA9B5" w14:textId="4BDFE2FC" w:rsidR="00472495" w:rsidRPr="002C5783" w:rsidRDefault="00A73AEF" w:rsidP="00472495">
      <w:pPr>
        <w:pStyle w:val="a3"/>
      </w:pPr>
      <w:r>
        <w:t>p</w:t>
      </w:r>
      <w:r w:rsidR="00472495">
        <w:t>:nth-of-</w:t>
      </w:r>
      <w:r w:rsidR="00404CF3">
        <w:rPr>
          <w:rFonts w:hint="eastAsia"/>
        </w:rPr>
        <w:t>type</w:t>
      </w:r>
      <w:r w:rsidR="00472495">
        <w:t>(2)</w:t>
      </w:r>
      <w:r>
        <w:t xml:space="preserve"> { color: red; }</w:t>
      </w:r>
      <w:r w:rsidR="00472495">
        <w:t xml:space="preserve">  /* </w:t>
      </w:r>
      <w:r w:rsidR="00472495">
        <w:rPr>
          <w:rFonts w:hint="eastAsia"/>
        </w:rPr>
        <w:t xml:space="preserve">부모의 </w:t>
      </w:r>
      <w:r w:rsidR="00791549">
        <w:rPr>
          <w:rFonts w:hint="eastAsia"/>
        </w:rPr>
        <w:t>p</w:t>
      </w:r>
      <w:r w:rsidR="00791549">
        <w:t xml:space="preserve"> </w:t>
      </w:r>
      <w:r w:rsidR="00472495">
        <w:rPr>
          <w:rFonts w:hint="eastAsia"/>
        </w:rPr>
        <w:t xml:space="preserve">자식들 중 </w:t>
      </w:r>
      <w:r w:rsidR="00472495">
        <w:t>2</w:t>
      </w:r>
      <w:r w:rsidR="00472495">
        <w:rPr>
          <w:rFonts w:hint="eastAsia"/>
        </w:rPr>
        <w:t xml:space="preserve">번째인 </w:t>
      </w:r>
      <w:r>
        <w:t>p</w:t>
      </w:r>
      <w:r w:rsidR="00472495">
        <w:t xml:space="preserve"> </w:t>
      </w:r>
      <w:r w:rsidR="00472495">
        <w:rPr>
          <w:rFonts w:hint="eastAsia"/>
        </w:rPr>
        <w:t xml:space="preserve">태그를 선택 </w:t>
      </w:r>
      <w:r w:rsidR="00472495">
        <w:t>*/</w:t>
      </w:r>
    </w:p>
    <w:p w14:paraId="565A6CFA" w14:textId="117EC165" w:rsidR="00472495" w:rsidRDefault="00472495" w:rsidP="00472495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73AEF" w14:paraId="2E29241C" w14:textId="77777777" w:rsidTr="00A73AEF">
        <w:tc>
          <w:tcPr>
            <w:tcW w:w="10664" w:type="dxa"/>
          </w:tcPr>
          <w:p w14:paraId="145D5E27" w14:textId="7FDB3BEE" w:rsidR="00A73AEF" w:rsidRDefault="00A73AEF" w:rsidP="00472495">
            <w:r>
              <w:t>&lt;div&gt;</w:t>
            </w:r>
          </w:p>
          <w:p w14:paraId="189721E8" w14:textId="4DA055B0" w:rsidR="00A73AEF" w:rsidRDefault="00A73AEF" w:rsidP="00472495">
            <w:r>
              <w:t xml:space="preserve">   &lt;span&gt;green color</w:t>
            </w:r>
            <w:r>
              <w:rPr>
                <w:rFonts w:hint="eastAsia"/>
              </w:rPr>
              <w:t xml:space="preserve"> 적용됨</w:t>
            </w:r>
            <w:r w:rsidR="00404CF3">
              <w:rPr>
                <w:rFonts w:hint="eastAsia"/>
              </w:rPr>
              <w:t xml:space="preserve"> - 1번째 태그</w:t>
            </w:r>
            <w:r>
              <w:rPr>
                <w:rFonts w:hint="eastAsia"/>
              </w:rPr>
              <w:t>&lt;/</w:t>
            </w:r>
            <w:r>
              <w:t>span&gt;</w:t>
            </w:r>
          </w:p>
          <w:p w14:paraId="236ECB23" w14:textId="1932380E" w:rsidR="00A73AEF" w:rsidRDefault="00A73AEF" w:rsidP="00472495">
            <w:r>
              <w:t xml:space="preserve">   &lt;p&gt;blue color </w:t>
            </w:r>
            <w:r>
              <w:rPr>
                <w:rFonts w:hint="eastAsia"/>
              </w:rPr>
              <w:t>적용됨</w:t>
            </w:r>
            <w:r w:rsidR="00404CF3">
              <w:rPr>
                <w:rFonts w:hint="eastAsia"/>
              </w:rPr>
              <w:t xml:space="preserve"> - 2번째 태그</w:t>
            </w:r>
            <w:r>
              <w:rPr>
                <w:rFonts w:hint="eastAsia"/>
              </w:rPr>
              <w:t>&lt;/</w:t>
            </w:r>
            <w:r>
              <w:t>p&gt;</w:t>
            </w:r>
          </w:p>
          <w:p w14:paraId="3D3346CC" w14:textId="5E0431F8" w:rsidR="00A73AEF" w:rsidRDefault="00A73AEF" w:rsidP="00472495">
            <w:r>
              <w:t xml:space="preserve">   &lt;p&gt;red color </w:t>
            </w:r>
            <w:r>
              <w:rPr>
                <w:rFonts w:hint="eastAsia"/>
              </w:rPr>
              <w:t>적용됨</w:t>
            </w:r>
            <w:r w:rsidR="00404CF3">
              <w:rPr>
                <w:rFonts w:hint="eastAsia"/>
              </w:rPr>
              <w:t xml:space="preserve"> - 2번째 </w:t>
            </w:r>
            <w:r w:rsidR="00404CF3">
              <w:t>p</w:t>
            </w:r>
            <w:r w:rsidR="00404CF3">
              <w:rPr>
                <w:rFonts w:hint="eastAsia"/>
              </w:rPr>
              <w:t>태그</w:t>
            </w:r>
            <w:r>
              <w:rPr>
                <w:rFonts w:hint="eastAsia"/>
              </w:rPr>
              <w:t>&lt;/</w:t>
            </w:r>
            <w:r>
              <w:t>p&gt;</w:t>
            </w:r>
          </w:p>
          <w:p w14:paraId="2F2EB6D7" w14:textId="5AD704D3" w:rsidR="00A73AEF" w:rsidRDefault="00A73AEF" w:rsidP="00472495">
            <w:r>
              <w:t>&lt;/div&gt;</w:t>
            </w:r>
          </w:p>
        </w:tc>
      </w:tr>
    </w:tbl>
    <w:p w14:paraId="46CE0C31" w14:textId="77777777" w:rsidR="00A73AEF" w:rsidRDefault="00A73AEF" w:rsidP="00472495"/>
    <w:p w14:paraId="1466E903" w14:textId="77777777" w:rsidR="00A73AEF" w:rsidRDefault="00A73AEF" w:rsidP="00472495"/>
    <w:p w14:paraId="766A6864" w14:textId="77777777" w:rsidR="00E85F15" w:rsidRDefault="00E85F15" w:rsidP="00EA5C57"/>
    <w:p w14:paraId="129E977E" w14:textId="77777777" w:rsidR="00472495" w:rsidRDefault="00472495" w:rsidP="00472495">
      <w:pPr>
        <w:pStyle w:val="3"/>
      </w:pPr>
      <w:r>
        <w:rPr>
          <w:rFonts w:hint="eastAsia"/>
        </w:rPr>
        <w:t>:</w:t>
      </w:r>
      <w:r>
        <w:t xml:space="preserve">first-child </w:t>
      </w:r>
      <w:r>
        <w:rPr>
          <w:rFonts w:hint="eastAsia"/>
        </w:rPr>
        <w:t>실렉터</w:t>
      </w:r>
    </w:p>
    <w:p w14:paraId="69266B74" w14:textId="110FE258" w:rsidR="00472495" w:rsidRDefault="00472495" w:rsidP="00472495">
      <w:r>
        <w:rPr>
          <w:rFonts w:hint="eastAsia"/>
        </w:rPr>
        <w:t>부모 태그로부터 첫번째 자식인 태그들만 선택한다.</w:t>
      </w:r>
    </w:p>
    <w:p w14:paraId="296B0461" w14:textId="6DA8B603" w:rsidR="00404CF3" w:rsidRDefault="00404CF3" w:rsidP="00472495">
      <w:r>
        <w:t xml:space="preserve">:nth-child(1) </w:t>
      </w:r>
      <w:r>
        <w:rPr>
          <w:rFonts w:hint="eastAsia"/>
        </w:rPr>
        <w:t>과 동일</w:t>
      </w:r>
    </w:p>
    <w:p w14:paraId="01F52134" w14:textId="77777777" w:rsidR="00472495" w:rsidRDefault="00472495" w:rsidP="00472495"/>
    <w:p w14:paraId="65C29E8A" w14:textId="77777777" w:rsidR="00472495" w:rsidRDefault="00472495" w:rsidP="00472495">
      <w:pPr>
        <w:pStyle w:val="3"/>
      </w:pPr>
      <w:r w:rsidRPr="00003A4A">
        <w:rPr>
          <w:rFonts w:hint="eastAsia"/>
        </w:rPr>
        <w:t>:nth-child</w:t>
      </w:r>
      <w:r>
        <w:t>(</w:t>
      </w:r>
      <w:r>
        <w:rPr>
          <w:rFonts w:hint="eastAsia"/>
        </w:rPr>
        <w:t>eve</w:t>
      </w:r>
      <w:r>
        <w:t xml:space="preserve">n) </w:t>
      </w:r>
      <w:r>
        <w:rPr>
          <w:rFonts w:hint="eastAsia"/>
        </w:rPr>
        <w:t>실렉터</w:t>
      </w:r>
    </w:p>
    <w:p w14:paraId="7648F11E" w14:textId="77777777" w:rsidR="00472495" w:rsidRDefault="00472495" w:rsidP="00472495">
      <w:r>
        <w:rPr>
          <w:rFonts w:hint="eastAsia"/>
        </w:rPr>
        <w:t>부모 태그로부터 짝수번째 자식인 태그들만 선택한다.</w:t>
      </w:r>
    </w:p>
    <w:p w14:paraId="6756F5B2" w14:textId="77777777" w:rsidR="00472495" w:rsidRDefault="00472495" w:rsidP="00472495"/>
    <w:p w14:paraId="0E1C99CA" w14:textId="77777777" w:rsidR="00472495" w:rsidRDefault="00472495" w:rsidP="00472495">
      <w:pPr>
        <w:pStyle w:val="3"/>
      </w:pPr>
      <w:r>
        <w:rPr>
          <w:rFonts w:hint="eastAsia"/>
        </w:rPr>
        <w:t xml:space="preserve">:nth-child(odd) </w:t>
      </w:r>
      <w:r>
        <w:rPr>
          <w:rFonts w:hint="eastAsia"/>
        </w:rPr>
        <w:t>실렉터</w:t>
      </w:r>
    </w:p>
    <w:p w14:paraId="7A4491FA" w14:textId="77777777" w:rsidR="00472495" w:rsidRDefault="00472495" w:rsidP="00472495">
      <w:r>
        <w:rPr>
          <w:rFonts w:hint="eastAsia"/>
        </w:rPr>
        <w:t>부모 태그로부터 홀수번째 자식인 태그들만 선택한다.</w:t>
      </w:r>
    </w:p>
    <w:p w14:paraId="33A11B7B" w14:textId="77777777" w:rsidR="00472495" w:rsidRDefault="00472495" w:rsidP="00472495"/>
    <w:p w14:paraId="46A81AAB" w14:textId="77777777" w:rsidR="00472495" w:rsidRDefault="00472495" w:rsidP="00472495">
      <w:pPr>
        <w:pStyle w:val="3"/>
      </w:pPr>
      <w:r>
        <w:rPr>
          <w:rFonts w:hint="eastAsia"/>
        </w:rPr>
        <w:t>:</w:t>
      </w:r>
      <w:r>
        <w:t xml:space="preserve">hover </w:t>
      </w:r>
      <w:r>
        <w:rPr>
          <w:rFonts w:hint="eastAsia"/>
        </w:rPr>
        <w:t>실렉터</w:t>
      </w:r>
    </w:p>
    <w:p w14:paraId="3A13FBEC" w14:textId="77777777" w:rsidR="00472495" w:rsidRDefault="00472495" w:rsidP="00472495">
      <w:r>
        <w:rPr>
          <w:rFonts w:hint="eastAsia"/>
        </w:rPr>
        <w:t>현재 마우스 포인터가 그 태그 위에 있는 태그만 선택한다.</w:t>
      </w:r>
    </w:p>
    <w:p w14:paraId="2BB4527F" w14:textId="77777777" w:rsidR="00472495" w:rsidRDefault="00472495" w:rsidP="00472495">
      <w:r>
        <w:rPr>
          <w:rFonts w:hint="eastAsia"/>
        </w:rPr>
        <w:t>마우스 위치는 실시간으로 이동하기 때문에 이 실렉터가 선택하는 태그도 실시간으로 달라진다.</w:t>
      </w:r>
    </w:p>
    <w:p w14:paraId="3FCD89BC" w14:textId="77777777" w:rsidR="00472495" w:rsidRDefault="00472495" w:rsidP="00472495"/>
    <w:p w14:paraId="4B29C298" w14:textId="77777777" w:rsidR="00472495" w:rsidRDefault="00472495" w:rsidP="00472495">
      <w:pPr>
        <w:pStyle w:val="3"/>
      </w:pPr>
      <w:r>
        <w:rPr>
          <w:rFonts w:hint="eastAsia"/>
        </w:rPr>
        <w:t>:</w:t>
      </w:r>
      <w:r>
        <w:t>not(</w:t>
      </w:r>
      <w:r w:rsidRPr="00DF1AD7">
        <w:rPr>
          <w:rFonts w:hint="eastAsia"/>
          <w:i/>
        </w:rPr>
        <w:t>실렉터</w:t>
      </w:r>
      <w:r>
        <w:rPr>
          <w:rFonts w:hint="eastAsia"/>
        </w:rPr>
        <w:t>)</w:t>
      </w:r>
    </w:p>
    <w:p w14:paraId="1C1B1E22" w14:textId="77777777" w:rsidR="00472495" w:rsidRDefault="00472495" w:rsidP="00472495">
      <w:r>
        <w:rPr>
          <w:rFonts w:hint="eastAsia"/>
        </w:rPr>
        <w:t>괄호안에 주어진 실렉터에 해당하지 않는 태그들만 선택한다</w:t>
      </w:r>
    </w:p>
    <w:p w14:paraId="575FBAD1" w14:textId="2D43D9BB" w:rsidR="00472495" w:rsidRDefault="00472495" w:rsidP="00472495"/>
    <w:p w14:paraId="47D388D2" w14:textId="77777777" w:rsidR="00D06E77" w:rsidRDefault="00D06E77" w:rsidP="00472495">
      <w:r>
        <w:rPr>
          <w:rFonts w:hint="eastAsia"/>
        </w:rPr>
        <w:t>예</w:t>
      </w:r>
      <w:r>
        <w:t xml:space="preserve">) </w:t>
      </w:r>
    </w:p>
    <w:p w14:paraId="1F04959B" w14:textId="3D10C7F3" w:rsidR="00D06E77" w:rsidRDefault="00D06E77" w:rsidP="00472495">
      <w:r>
        <w:t>:</w:t>
      </w:r>
      <w:r>
        <w:rPr>
          <w:rFonts w:hint="eastAsia"/>
        </w:rPr>
        <w:t>n</w:t>
      </w:r>
      <w:r>
        <w:t>ot(p) { color: red }</w:t>
      </w:r>
    </w:p>
    <w:p w14:paraId="6FB5083F" w14:textId="6F41503B" w:rsidR="00D06E77" w:rsidRDefault="00D06E77" w:rsidP="00472495">
      <w:r>
        <w:t xml:space="preserve">   p </w:t>
      </w:r>
      <w:r>
        <w:rPr>
          <w:rFonts w:hint="eastAsia"/>
        </w:rPr>
        <w:t>태그가 아닌 태그들에 서식을 적용</w:t>
      </w:r>
    </w:p>
    <w:p w14:paraId="6D8FB49C" w14:textId="37AFCDF0" w:rsidR="00D06E77" w:rsidRDefault="00D06E77" w:rsidP="00472495"/>
    <w:p w14:paraId="6E7C363E" w14:textId="0F9C9DDC" w:rsidR="00BC09D9" w:rsidRDefault="006A6FED" w:rsidP="00472495">
      <w:r>
        <w:rPr>
          <w:rFonts w:hint="eastAsia"/>
        </w:rPr>
        <w:t>t</w:t>
      </w:r>
      <w:r>
        <w:t>r</w:t>
      </w:r>
      <w:r w:rsidR="00BC09D9">
        <w:t>:not(:nth-child(1)) { color: red }</w:t>
      </w:r>
    </w:p>
    <w:p w14:paraId="49ED1107" w14:textId="7DBB1015" w:rsidR="00BC09D9" w:rsidRDefault="00BC09D9" w:rsidP="0047249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첫번째가 아닌 </w:t>
      </w:r>
      <w:r w:rsidR="006A6FED">
        <w:t>tr</w:t>
      </w:r>
      <w:r>
        <w:t xml:space="preserve"> </w:t>
      </w:r>
      <w:r>
        <w:rPr>
          <w:rFonts w:hint="eastAsia"/>
        </w:rPr>
        <w:t>태그들에 서식을 적용</w:t>
      </w:r>
    </w:p>
    <w:p w14:paraId="0C64F503" w14:textId="01461B30" w:rsidR="006A6FED" w:rsidRDefault="006A6FED" w:rsidP="00472495">
      <w:r>
        <w:t xml:space="preserve">  </w:t>
      </w:r>
      <w:r>
        <w:rPr>
          <w:rFonts w:hint="eastAsia"/>
        </w:rPr>
        <w:t>첫</w:t>
      </w:r>
      <w:r w:rsidR="00291AE5">
        <w:rPr>
          <w:rFonts w:hint="eastAsia"/>
        </w:rPr>
        <w:t xml:space="preserve"> </w:t>
      </w:r>
      <w:r>
        <w:rPr>
          <w:rFonts w:hint="eastAsia"/>
        </w:rPr>
        <w:t>행만 제외하고 나머지 행에 서식을 적용</w:t>
      </w:r>
    </w:p>
    <w:p w14:paraId="6C44AC26" w14:textId="77777777" w:rsidR="006A6FED" w:rsidRPr="006A6FED" w:rsidRDefault="006A6FED" w:rsidP="00472495"/>
    <w:p w14:paraId="7590F94A" w14:textId="77777777" w:rsidR="00BC09D9" w:rsidRPr="00BC09D9" w:rsidRDefault="00BC09D9" w:rsidP="00472495"/>
    <w:p w14:paraId="75DF95F8" w14:textId="4A5BFEDD" w:rsidR="007C21B8" w:rsidRDefault="007C21B8" w:rsidP="00472495"/>
    <w:p w14:paraId="0C8CF8F5" w14:textId="77777777" w:rsidR="007C21B8" w:rsidRDefault="007C21B8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3CEBFEDA" w14:textId="05BCD0FF" w:rsidR="0076745C" w:rsidRDefault="00E3136F" w:rsidP="00E3136F">
      <w:pPr>
        <w:pStyle w:val="1"/>
      </w:pPr>
      <w:bookmarkStart w:id="13" w:name="_Toc67056032"/>
      <w:r>
        <w:rPr>
          <w:rFonts w:hint="eastAsia"/>
        </w:rPr>
        <w:lastRenderedPageBreak/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</w:t>
      </w:r>
      <w:bookmarkEnd w:id="13"/>
    </w:p>
    <w:p w14:paraId="37AA73AB" w14:textId="0498896D" w:rsidR="00E3136F" w:rsidRDefault="00E3136F" w:rsidP="00E3136F"/>
    <w:p w14:paraId="6ADCD87C" w14:textId="20CBA0A6" w:rsidR="00E3136F" w:rsidRDefault="00E3136F" w:rsidP="00E3136F">
      <w:pPr>
        <w:pStyle w:val="2"/>
      </w:pPr>
      <w:bookmarkStart w:id="14" w:name="_Toc67056033"/>
      <w:r>
        <w:rPr>
          <w:rFonts w:hint="eastAsia"/>
        </w:rPr>
        <w:t>입력 태그</w:t>
      </w:r>
      <w:bookmarkEnd w:id="14"/>
    </w:p>
    <w:p w14:paraId="3EDECEC1" w14:textId="014BD279" w:rsidR="00E3136F" w:rsidRDefault="00E3136F" w:rsidP="00E3136F"/>
    <w:p w14:paraId="54D61611" w14:textId="39E1E1B6" w:rsidR="00E3136F" w:rsidRDefault="00E3136F" w:rsidP="00E3136F">
      <w:pPr>
        <w:pStyle w:val="3"/>
      </w:pP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3136F" w14:paraId="6B61E865" w14:textId="77777777" w:rsidTr="00E3136F">
        <w:tc>
          <w:tcPr>
            <w:tcW w:w="10664" w:type="dxa"/>
          </w:tcPr>
          <w:p w14:paraId="4BDFE224" w14:textId="77777777" w:rsidR="00E3136F" w:rsidRDefault="00E3136F" w:rsidP="00E3136F">
            <w:r>
              <w:rPr>
                <w:rFonts w:hint="eastAsia"/>
              </w:rPr>
              <w:t>&lt;form action="url"</w:t>
            </w:r>
            <w:r>
              <w:t xml:space="preserve"> method="post"&gt;</w:t>
            </w:r>
          </w:p>
          <w:p w14:paraId="4E647D6F" w14:textId="77777777" w:rsidR="00E3136F" w:rsidRDefault="00E3136F" w:rsidP="00E3136F">
            <w:r>
              <w:t xml:space="preserve">   . . .</w:t>
            </w:r>
          </w:p>
          <w:p w14:paraId="20B2187B" w14:textId="637530DD" w:rsidR="00E3136F" w:rsidRDefault="00E3136F" w:rsidP="00E3136F">
            <w:r>
              <w:t>&lt;/form&gt;</w:t>
            </w:r>
          </w:p>
        </w:tc>
      </w:tr>
    </w:tbl>
    <w:p w14:paraId="7CCDDD99" w14:textId="09F63752" w:rsidR="00E3136F" w:rsidRDefault="007C21B8" w:rsidP="00E3136F">
      <w:r>
        <w:rPr>
          <w:rFonts w:hint="eastAsia"/>
        </w:rPr>
        <w:t>a</w:t>
      </w:r>
      <w:r>
        <w:t xml:space="preserve">ction </w:t>
      </w:r>
      <w:r>
        <w:rPr>
          <w:rFonts w:hint="eastAsia"/>
        </w:rPr>
        <w:t xml:space="preserve">애트리뷰트: 입력 폼에 입력된 내용을 전송할 서버의 </w:t>
      </w:r>
      <w:r>
        <w:t>URL</w:t>
      </w:r>
    </w:p>
    <w:p w14:paraId="6DEA91C8" w14:textId="77777777" w:rsidR="007C21B8" w:rsidRDefault="007C21B8" w:rsidP="00E3136F"/>
    <w:p w14:paraId="6190B444" w14:textId="633CFDEA" w:rsidR="00E3136F" w:rsidRDefault="00E3136F" w:rsidP="00E3136F">
      <w:pPr>
        <w:pStyle w:val="3"/>
      </w:pP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 w:rsidR="00887F69">
        <w:rPr>
          <w:rFonts w:hint="eastAsia"/>
        </w:rPr>
        <w:t>박스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3136F" w14:paraId="6E95D626" w14:textId="77777777" w:rsidTr="00E3136F">
        <w:tc>
          <w:tcPr>
            <w:tcW w:w="10664" w:type="dxa"/>
          </w:tcPr>
          <w:p w14:paraId="68F087C7" w14:textId="24D504C7" w:rsidR="00E3136F" w:rsidRDefault="00E3136F" w:rsidP="00E3136F">
            <w:r>
              <w:rPr>
                <w:rFonts w:hint="eastAsia"/>
              </w:rPr>
              <w:t>&lt;input type="text" name="</w:t>
            </w:r>
            <w:r>
              <w:t>email" placeholder="</w:t>
            </w:r>
            <w:r>
              <w:rPr>
                <w:rFonts w:hint="eastAsia"/>
              </w:rPr>
              <w:t>이메일 주소를 입력하세요" /&gt;</w:t>
            </w:r>
          </w:p>
        </w:tc>
      </w:tr>
    </w:tbl>
    <w:p w14:paraId="4D2BC374" w14:textId="1F9BB02A" w:rsidR="00887F69" w:rsidRDefault="00887F69" w:rsidP="00E3136F">
      <w:r>
        <w:rPr>
          <w:rFonts w:hint="eastAsia"/>
        </w:rPr>
        <w:t>nam</w:t>
      </w:r>
      <w:r>
        <w:t xml:space="preserve">e </w:t>
      </w:r>
      <w:r>
        <w:rPr>
          <w:rFonts w:hint="eastAsia"/>
        </w:rPr>
        <w:t>애트리뷰트: 데이터의 이름</w:t>
      </w:r>
    </w:p>
    <w:p w14:paraId="7149D585" w14:textId="67EEBF3F" w:rsidR="00E3136F" w:rsidRDefault="00E3136F" w:rsidP="00E3136F">
      <w:r>
        <w:rPr>
          <w:rFonts w:hint="eastAsia"/>
        </w:rPr>
        <w:t>placeholder 애트리뷰트: 입력할 내용을 안내하는 메시지</w:t>
      </w:r>
    </w:p>
    <w:p w14:paraId="2B9ABC90" w14:textId="375D28BC" w:rsidR="00E3136F" w:rsidRDefault="00E3136F" w:rsidP="00E3136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3136F" w14:paraId="63BF2F95" w14:textId="77777777" w:rsidTr="00E3136F">
        <w:tc>
          <w:tcPr>
            <w:tcW w:w="10664" w:type="dxa"/>
          </w:tcPr>
          <w:p w14:paraId="15B88B28" w14:textId="4E94159C" w:rsidR="00E3136F" w:rsidRDefault="00E3136F" w:rsidP="00E3136F">
            <w:r>
              <w:rPr>
                <w:rFonts w:hint="eastAsia"/>
              </w:rPr>
              <w:t>&lt;input type="text" name="userName" value="손님" /&gt;</w:t>
            </w:r>
          </w:p>
        </w:tc>
      </w:tr>
    </w:tbl>
    <w:p w14:paraId="0BF0958F" w14:textId="6A2B35F8" w:rsidR="00E3136F" w:rsidRDefault="00E3136F" w:rsidP="00E3136F">
      <w:r>
        <w:rPr>
          <w:rFonts w:hint="eastAsia"/>
        </w:rPr>
        <w:t xml:space="preserve">value 애트리뷰트: </w:t>
      </w:r>
      <w:r w:rsidR="00887F69">
        <w:t xml:space="preserve"> </w:t>
      </w:r>
      <w:r w:rsidR="00887F69">
        <w:rPr>
          <w:rFonts w:hint="eastAsia"/>
        </w:rPr>
        <w:t>텍스트 박스에 값이 미리 채워져 있음</w:t>
      </w:r>
    </w:p>
    <w:p w14:paraId="61593563" w14:textId="6C9962C7" w:rsidR="00E3136F" w:rsidRDefault="00E3136F" w:rsidP="00E3136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C21B8" w14:paraId="19BCD402" w14:textId="77777777" w:rsidTr="007C21B8">
        <w:tc>
          <w:tcPr>
            <w:tcW w:w="10664" w:type="dxa"/>
          </w:tcPr>
          <w:p w14:paraId="7A43E533" w14:textId="24B9F8EF" w:rsidR="007C21B8" w:rsidRDefault="007C21B8" w:rsidP="00E3136F">
            <w:r>
              <w:t>&lt;input type="text" name="userName" value="guest" readonly /&gt;</w:t>
            </w:r>
          </w:p>
        </w:tc>
      </w:tr>
    </w:tbl>
    <w:p w14:paraId="536F5BB6" w14:textId="75922604" w:rsidR="007C21B8" w:rsidRDefault="007C21B8" w:rsidP="00E3136F">
      <w:r>
        <w:t xml:space="preserve">readonly </w:t>
      </w:r>
      <w:r>
        <w:rPr>
          <w:rFonts w:hint="eastAsia"/>
        </w:rPr>
        <w:t>애트리뷰트:  텍스트 박스에 미리 채워진 값을 볼 수만 있을뿐 수정할 수는 없다.</w:t>
      </w:r>
    </w:p>
    <w:p w14:paraId="02C96AA8" w14:textId="77777777" w:rsidR="007C21B8" w:rsidRDefault="007C21B8" w:rsidP="00E3136F"/>
    <w:p w14:paraId="42462049" w14:textId="77777777" w:rsidR="001040E0" w:rsidRPr="00E3136F" w:rsidRDefault="001040E0" w:rsidP="00E3136F"/>
    <w:p w14:paraId="10FEBB12" w14:textId="3BF52638" w:rsidR="00E3136F" w:rsidRDefault="00E3136F" w:rsidP="00E3136F">
      <w:pPr>
        <w:pStyle w:val="3"/>
      </w:pPr>
      <w:r>
        <w:rPr>
          <w:rFonts w:hint="eastAsia"/>
        </w:rPr>
        <w:t>체크박스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3136F" w14:paraId="68AFEA77" w14:textId="77777777" w:rsidTr="00E3136F">
        <w:tc>
          <w:tcPr>
            <w:tcW w:w="10664" w:type="dxa"/>
          </w:tcPr>
          <w:p w14:paraId="2ED97D7D" w14:textId="48ADEBF1" w:rsidR="00E3136F" w:rsidRDefault="00E3136F" w:rsidP="00E3136F">
            <w:r>
              <w:rPr>
                <w:rFonts w:hint="eastAsia"/>
              </w:rPr>
              <w:t>&lt;input type</w:t>
            </w:r>
            <w:r>
              <w:t xml:space="preserve">="checkbox" name="autoLogin" </w:t>
            </w:r>
            <w:r w:rsidR="00887F69">
              <w:t>/&gt;</w:t>
            </w:r>
          </w:p>
        </w:tc>
      </w:tr>
    </w:tbl>
    <w:p w14:paraId="46C7F58E" w14:textId="78EBC1D5" w:rsidR="00E3136F" w:rsidRDefault="00887F69" w:rsidP="00E3136F">
      <w:r>
        <w:rPr>
          <w:rFonts w:hint="eastAsia"/>
        </w:rPr>
        <w:t>nam</w:t>
      </w:r>
      <w:r>
        <w:t xml:space="preserve">e </w:t>
      </w:r>
      <w:r>
        <w:rPr>
          <w:rFonts w:hint="eastAsia"/>
        </w:rPr>
        <w:t>애트리뷰트: 입력 데이터의 이름</w:t>
      </w:r>
    </w:p>
    <w:p w14:paraId="0589D201" w14:textId="77777777" w:rsidR="00887F69" w:rsidRPr="00E3136F" w:rsidRDefault="00887F69" w:rsidP="00E3136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87F69" w14:paraId="3846365F" w14:textId="77777777" w:rsidTr="002259D5">
        <w:tc>
          <w:tcPr>
            <w:tcW w:w="10664" w:type="dxa"/>
          </w:tcPr>
          <w:p w14:paraId="4C035E51" w14:textId="661EA651" w:rsidR="00887F69" w:rsidRDefault="00887F69" w:rsidP="002259D5">
            <w:r>
              <w:rPr>
                <w:rFonts w:hint="eastAsia"/>
              </w:rPr>
              <w:t>&lt;input type</w:t>
            </w:r>
            <w:r>
              <w:t>="checkbox" name="autoLogin" checked /&gt;</w:t>
            </w:r>
          </w:p>
        </w:tc>
      </w:tr>
    </w:tbl>
    <w:p w14:paraId="78A0B865" w14:textId="4E1E9D14" w:rsidR="00887F69" w:rsidRDefault="00887F69" w:rsidP="00887F69">
      <w:r>
        <w:t xml:space="preserve">checked </w:t>
      </w:r>
      <w:r>
        <w:rPr>
          <w:rFonts w:hint="eastAsia"/>
        </w:rPr>
        <w:t>애트리뷰트:  미리 체크된 상태가 됨</w:t>
      </w:r>
    </w:p>
    <w:p w14:paraId="077CEC99" w14:textId="5A021C90" w:rsidR="00887F69" w:rsidRDefault="00887F69" w:rsidP="00887F69"/>
    <w:p w14:paraId="1E0E9EA6" w14:textId="77777777" w:rsidR="001040E0" w:rsidRDefault="001040E0" w:rsidP="00887F69"/>
    <w:p w14:paraId="6A11FC8B" w14:textId="5FD37CF2" w:rsidR="001040E0" w:rsidRPr="001040E0" w:rsidRDefault="00887F69" w:rsidP="001040E0">
      <w:pPr>
        <w:pStyle w:val="3"/>
      </w:pPr>
      <w:r>
        <w:rPr>
          <w:rFonts w:hint="eastAsia"/>
        </w:rPr>
        <w:t>라디오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040E0" w14:paraId="7634F519" w14:textId="77777777" w:rsidTr="001040E0">
        <w:tc>
          <w:tcPr>
            <w:tcW w:w="10664" w:type="dxa"/>
          </w:tcPr>
          <w:p w14:paraId="22736E75" w14:textId="6790BA3D" w:rsidR="001040E0" w:rsidRDefault="001040E0" w:rsidP="00887F69">
            <w:r>
              <w:rPr>
                <w:rFonts w:hint="eastAsia"/>
              </w:rPr>
              <w:t xml:space="preserve">&lt;input type="radio" name="sex" </w:t>
            </w:r>
            <w:r>
              <w:t xml:space="preserve">value="male" </w:t>
            </w:r>
            <w:r>
              <w:rPr>
                <w:rFonts w:hint="eastAsia"/>
              </w:rPr>
              <w:t xml:space="preserve">checked </w:t>
            </w:r>
            <w:r>
              <w:t>/&gt;</w:t>
            </w:r>
          </w:p>
          <w:p w14:paraId="01DC299C" w14:textId="14916BAF" w:rsidR="001040E0" w:rsidRDefault="001040E0" w:rsidP="00887F69">
            <w:r>
              <w:t>&lt;input type="radio" name="sex" value="female" /&gt;</w:t>
            </w:r>
          </w:p>
        </w:tc>
      </w:tr>
    </w:tbl>
    <w:p w14:paraId="0F80FE84" w14:textId="7BA74E2C" w:rsidR="00887F69" w:rsidRDefault="001040E0" w:rsidP="00887F69">
      <w:r>
        <w:rPr>
          <w:rFonts w:hint="eastAsia"/>
        </w:rPr>
        <w:t>라디오 버튼: 여러</w:t>
      </w:r>
      <w:r>
        <w:t xml:space="preserve"> </w:t>
      </w:r>
      <w:r>
        <w:rPr>
          <w:rFonts w:hint="eastAsia"/>
        </w:rPr>
        <w:t xml:space="preserve">항목들 </w:t>
      </w:r>
      <w:r w:rsidR="00B31011">
        <w:rPr>
          <w:rFonts w:hint="eastAsia"/>
        </w:rPr>
        <w:t>중</w:t>
      </w:r>
      <w:r>
        <w:rPr>
          <w:rFonts w:hint="eastAsia"/>
        </w:rPr>
        <w:t>에서 하나만 고를 수 있을 때 사용한다.</w:t>
      </w:r>
    </w:p>
    <w:p w14:paraId="3F567B1C" w14:textId="2D7AA2C4" w:rsidR="001040E0" w:rsidRDefault="001040E0" w:rsidP="00887F69"/>
    <w:p w14:paraId="54C30328" w14:textId="2C7EB65D" w:rsidR="007C21B8" w:rsidRDefault="007C21B8" w:rsidP="00887F69"/>
    <w:p w14:paraId="1426E228" w14:textId="7F77753B" w:rsidR="007C21B8" w:rsidRDefault="007C21B8" w:rsidP="007C21B8">
      <w:pPr>
        <w:pStyle w:val="3"/>
      </w:pPr>
      <w:r>
        <w:rPr>
          <w:rFonts w:hint="eastAsia"/>
        </w:rPr>
        <w:t>목록에서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C21B8" w14:paraId="074AEC93" w14:textId="77777777" w:rsidTr="007C21B8">
        <w:tc>
          <w:tcPr>
            <w:tcW w:w="10664" w:type="dxa"/>
          </w:tcPr>
          <w:p w14:paraId="7B81CAE5" w14:textId="6B4C7D7D" w:rsidR="007C21B8" w:rsidRDefault="007C21B8" w:rsidP="007C21B8">
            <w:pPr>
              <w:pStyle w:val="ac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select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"department"</w:t>
            </w:r>
            <w:r>
              <w:rPr>
                <w:color w:val="008080"/>
              </w:rPr>
              <w:t>&gt;</w:t>
            </w:r>
          </w:p>
          <w:p w14:paraId="3D51BC03" w14:textId="36BD5675" w:rsidR="007C21B8" w:rsidRDefault="007C21B8" w:rsidP="007C21B8">
            <w:pPr>
              <w:pStyle w:val="ac"/>
            </w:pPr>
            <w:r>
              <w:rPr>
                <w:color w:val="000000"/>
              </w:rPr>
              <w:t xml:space="preserve">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"sw"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소프트웨어공학과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03A68CA5" w14:textId="6C4A7A0A" w:rsidR="007C21B8" w:rsidRDefault="007C21B8" w:rsidP="007C21B8">
            <w:pPr>
              <w:pStyle w:val="ac"/>
            </w:pPr>
            <w:r>
              <w:rPr>
                <w:color w:val="000000"/>
              </w:rPr>
              <w:t xml:space="preserve">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"ce"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컴퓨터공학과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276E4958" w14:textId="2BAB667A" w:rsidR="007C21B8" w:rsidRDefault="007C21B8" w:rsidP="007C21B8">
            <w:pPr>
              <w:pStyle w:val="ac"/>
            </w:pPr>
            <w:r>
              <w:rPr>
                <w:color w:val="000000"/>
              </w:rPr>
              <w:t xml:space="preserve">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"ic"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정보통신공학과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4D007FAC" w14:textId="1DEDD698" w:rsidR="007C21B8" w:rsidRDefault="007C21B8" w:rsidP="007C21B8">
            <w:pPr>
              <w:pStyle w:val="ac"/>
            </w:pPr>
            <w:r>
              <w:rPr>
                <w:color w:val="000000"/>
              </w:rPr>
              <w:t xml:space="preserve">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"gi"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글로컬</w:t>
            </w:r>
            <w:r>
              <w:rPr>
                <w:color w:val="000000"/>
              </w:rPr>
              <w:t>IT</w:t>
            </w:r>
            <w:r>
              <w:rPr>
                <w:rFonts w:hint="eastAsia"/>
                <w:color w:val="000000"/>
              </w:rPr>
              <w:t>공학과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option</w:t>
            </w:r>
            <w:r>
              <w:rPr>
                <w:color w:val="008080"/>
              </w:rPr>
              <w:t>&gt;</w:t>
            </w:r>
          </w:p>
          <w:p w14:paraId="28740E07" w14:textId="052955F2" w:rsidR="007C21B8" w:rsidRDefault="007C21B8" w:rsidP="007C21B8"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select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</w:tc>
      </w:tr>
    </w:tbl>
    <w:p w14:paraId="7E271BBA" w14:textId="1A85FB9C" w:rsidR="007C21B8" w:rsidRDefault="007C21B8" w:rsidP="007C21B8"/>
    <w:p w14:paraId="2112610C" w14:textId="7177B791" w:rsidR="007C21B8" w:rsidRDefault="007C21B8" w:rsidP="007C21B8">
      <w:pPr>
        <w:pStyle w:val="3"/>
      </w:pPr>
      <w:r>
        <w:rPr>
          <w:rFonts w:hint="eastAsia"/>
        </w:rPr>
        <w:t>버튼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C21B8" w14:paraId="07111305" w14:textId="77777777" w:rsidTr="007C21B8">
        <w:tc>
          <w:tcPr>
            <w:tcW w:w="10664" w:type="dxa"/>
          </w:tcPr>
          <w:p w14:paraId="4613F7AA" w14:textId="415A8992" w:rsidR="007C21B8" w:rsidRDefault="007C21B8" w:rsidP="007C21B8">
            <w:r>
              <w:rPr>
                <w:rFonts w:hint="eastAsia"/>
              </w:rPr>
              <w:t xml:space="preserve">&lt;input type="submit" </w:t>
            </w:r>
            <w:r>
              <w:t>value="</w:t>
            </w:r>
            <w:r>
              <w:rPr>
                <w:rFonts w:hint="eastAsia"/>
              </w:rPr>
              <w:t>저장" /&gt;</w:t>
            </w:r>
          </w:p>
        </w:tc>
      </w:tr>
    </w:tbl>
    <w:p w14:paraId="18CA3030" w14:textId="03A00F98" w:rsidR="007C21B8" w:rsidRPr="007C21B8" w:rsidRDefault="007C21B8" w:rsidP="007C21B8">
      <w:r>
        <w:rPr>
          <w:rFonts w:hint="eastAsia"/>
        </w:rPr>
        <w:t>이 버튼을 클릭하면 입력 폼에 입력된 내용이 서버에 전송된다.</w:t>
      </w:r>
    </w:p>
    <w:p w14:paraId="10CB941D" w14:textId="77777777" w:rsidR="007C21B8" w:rsidRDefault="007C21B8" w:rsidP="00887F69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C21B8" w14:paraId="57E37319" w14:textId="77777777" w:rsidTr="007C21B8">
        <w:tc>
          <w:tcPr>
            <w:tcW w:w="10664" w:type="dxa"/>
          </w:tcPr>
          <w:p w14:paraId="6BD4A5A4" w14:textId="40FAEE9A" w:rsidR="007C21B8" w:rsidRDefault="007C21B8" w:rsidP="00887F69">
            <w:r>
              <w:t>&lt;</w:t>
            </w:r>
            <w:r>
              <w:rPr>
                <w:rFonts w:hint="eastAsia"/>
              </w:rPr>
              <w:t>button type="submit"&gt;저장&lt;/</w:t>
            </w:r>
            <w:r>
              <w:t>button&gt;</w:t>
            </w:r>
          </w:p>
        </w:tc>
      </w:tr>
    </w:tbl>
    <w:p w14:paraId="4641CAD9" w14:textId="77777777" w:rsidR="007C21B8" w:rsidRPr="007C21B8" w:rsidRDefault="007C21B8" w:rsidP="007C21B8">
      <w:r>
        <w:rPr>
          <w:rFonts w:hint="eastAsia"/>
        </w:rPr>
        <w:t>이 버튼을 클릭하면 입력 폼에 입력된 내용이 서버에 전송된다.</w:t>
      </w:r>
    </w:p>
    <w:p w14:paraId="3EBE6450" w14:textId="2AB0E7B9" w:rsidR="001040E0" w:rsidRDefault="001040E0" w:rsidP="00887F69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C21B8" w14:paraId="7479E843" w14:textId="77777777" w:rsidTr="007C21B8">
        <w:tc>
          <w:tcPr>
            <w:tcW w:w="10664" w:type="dxa"/>
          </w:tcPr>
          <w:p w14:paraId="0BBD33D3" w14:textId="30E234E1" w:rsidR="007C21B8" w:rsidRDefault="007C21B8" w:rsidP="00887F69">
            <w:r>
              <w:t>&lt;input type="reset" value="</w:t>
            </w:r>
            <w:r>
              <w:rPr>
                <w:rFonts w:hint="eastAsia"/>
              </w:rPr>
              <w:t>취소" /&gt;</w:t>
            </w:r>
          </w:p>
        </w:tc>
      </w:tr>
    </w:tbl>
    <w:p w14:paraId="5FB67115" w14:textId="65B518AF" w:rsidR="007C21B8" w:rsidRPr="007C21B8" w:rsidRDefault="007C21B8" w:rsidP="00887F69">
      <w:r>
        <w:rPr>
          <w:rFonts w:hint="eastAsia"/>
        </w:rPr>
        <w:t>입력 폼에 입력된 내용이 전부 초기화 된다.</w:t>
      </w:r>
    </w:p>
    <w:p w14:paraId="426495CB" w14:textId="0B96F098" w:rsidR="001040E0" w:rsidRDefault="001040E0" w:rsidP="00887F69"/>
    <w:p w14:paraId="3898A141" w14:textId="7B13589C" w:rsidR="007C21B8" w:rsidRDefault="007C21B8" w:rsidP="00887F69"/>
    <w:p w14:paraId="303B5787" w14:textId="2D157BCA" w:rsidR="00086082" w:rsidRDefault="00086082" w:rsidP="00086082">
      <w:pPr>
        <w:pStyle w:val="2"/>
      </w:pPr>
      <w:bookmarkStart w:id="15" w:name="_Toc67056034"/>
      <w:r>
        <w:rPr>
          <w:rFonts w:hint="eastAsia"/>
        </w:rPr>
        <w:lastRenderedPageBreak/>
        <w:t>예제</w:t>
      </w:r>
      <w:bookmarkEnd w:id="15"/>
    </w:p>
    <w:p w14:paraId="2C3AB14D" w14:textId="06B994D6" w:rsidR="005B1E19" w:rsidRDefault="00CC0625" w:rsidP="00090229">
      <w:pPr>
        <w:pStyle w:val="3"/>
      </w:pPr>
      <w:r>
        <w:t>css1/</w:t>
      </w:r>
      <w:r w:rsidR="005B1E19">
        <w:t>test0</w:t>
      </w:r>
      <w:r w:rsidR="008E3E60">
        <w:t>5</w:t>
      </w:r>
      <w:r w:rsidR="005B1E19">
        <w:t>.html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B1E19" w14:paraId="2B8F0882" w14:textId="77777777" w:rsidTr="005B1E19">
        <w:tc>
          <w:tcPr>
            <w:tcW w:w="10664" w:type="dxa"/>
          </w:tcPr>
          <w:p w14:paraId="6844B856" w14:textId="77777777" w:rsidR="00850E43" w:rsidRDefault="00850E43" w:rsidP="00850E43">
            <w:pPr>
              <w:pStyle w:val="af1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2F60B560" w14:textId="77777777" w:rsidR="00850E43" w:rsidRDefault="00850E43" w:rsidP="00850E43">
            <w:pPr>
              <w:pStyle w:val="af1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2C1B0090" w14:textId="77777777" w:rsidR="00850E43" w:rsidRDefault="00850E43" w:rsidP="00850E43">
            <w:pPr>
              <w:pStyle w:val="af1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2F1623D" w14:textId="77777777" w:rsidR="00850E43" w:rsidRDefault="00850E43" w:rsidP="00850E43">
            <w:pPr>
              <w:pStyle w:val="af1"/>
            </w:pP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21529468" w14:textId="77777777" w:rsidR="00850E43" w:rsidRDefault="00850E43" w:rsidP="00850E43">
            <w:pPr>
              <w:pStyle w:val="af1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78140FE0" w14:textId="77777777" w:rsidR="00850E43" w:rsidRDefault="00850E43" w:rsidP="00850E43">
            <w:pPr>
              <w:pStyle w:val="af1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34B20A1F" w14:textId="77777777" w:rsidR="00850E43" w:rsidRDefault="00850E43" w:rsidP="00850E43">
            <w:pPr>
              <w:pStyle w:val="af1"/>
            </w:pPr>
          </w:p>
          <w:p w14:paraId="2D3B29F2" w14:textId="77777777" w:rsidR="00850E43" w:rsidRDefault="00850E43" w:rsidP="00850E43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form</w:t>
            </w:r>
            <w:r>
              <w:t xml:space="preserve"> </w:t>
            </w:r>
            <w:r>
              <w:rPr>
                <w:color w:val="7F007F"/>
              </w:rPr>
              <w:t>method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"post"</w:t>
            </w:r>
            <w:r>
              <w:t>&gt;</w:t>
            </w:r>
          </w:p>
          <w:p w14:paraId="51C4E4DB" w14:textId="77777777" w:rsidR="00850E43" w:rsidRDefault="00850E43" w:rsidP="00850E43">
            <w:pPr>
              <w:pStyle w:val="af1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h2</w:t>
            </w:r>
            <w:r>
              <w:t>&gt;</w:t>
            </w:r>
            <w:r>
              <w:rPr>
                <w:rFonts w:hint="eastAsia"/>
                <w:color w:val="000000"/>
              </w:rPr>
              <w:t>로그인</w:t>
            </w:r>
            <w:r>
              <w:t>&lt;/</w:t>
            </w:r>
            <w:r>
              <w:rPr>
                <w:color w:val="3F7F7F"/>
              </w:rPr>
              <w:t>h2</w:t>
            </w:r>
            <w:r>
              <w:t>&gt;</w:t>
            </w:r>
          </w:p>
          <w:p w14:paraId="098C8B64" w14:textId="77777777" w:rsidR="00850E43" w:rsidRDefault="00850E43" w:rsidP="00850E43">
            <w:pPr>
              <w:pStyle w:val="af1"/>
            </w:pPr>
          </w:p>
          <w:p w14:paraId="6FCC2908" w14:textId="77777777" w:rsidR="00850E43" w:rsidRDefault="00850E43" w:rsidP="00850E43">
            <w:pPr>
              <w:pStyle w:val="af1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064F1078" w14:textId="77777777" w:rsidR="00850E43" w:rsidRDefault="00850E43" w:rsidP="00850E43">
            <w:pPr>
              <w:pStyle w:val="af1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rFonts w:hint="eastAsia"/>
                <w:color w:val="000000"/>
              </w:rPr>
              <w:t>아이디</w:t>
            </w:r>
            <w:r>
              <w:rPr>
                <w:color w:val="000000"/>
              </w:rPr>
              <w:t>: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2237891D" w14:textId="77777777" w:rsidR="00850E43" w:rsidRDefault="00850E43" w:rsidP="00850E43">
            <w:pPr>
              <w:pStyle w:val="af1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"userid"</w:t>
            </w:r>
            <w:r>
              <w:t xml:space="preserve"> /&gt;</w:t>
            </w:r>
          </w:p>
          <w:p w14:paraId="4793D5E2" w14:textId="77777777" w:rsidR="00850E43" w:rsidRDefault="00850E43" w:rsidP="00850E43">
            <w:pPr>
              <w:pStyle w:val="af1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0D81095C" w14:textId="77777777" w:rsidR="00850E43" w:rsidRDefault="00850E43" w:rsidP="00850E43">
            <w:pPr>
              <w:pStyle w:val="af1"/>
            </w:pPr>
          </w:p>
          <w:p w14:paraId="2A50C220" w14:textId="77777777" w:rsidR="00850E43" w:rsidRDefault="00850E43" w:rsidP="00850E43">
            <w:pPr>
              <w:pStyle w:val="af1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773405D6" w14:textId="77777777" w:rsidR="00850E43" w:rsidRDefault="00850E43" w:rsidP="00850E43">
            <w:pPr>
              <w:pStyle w:val="af1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rFonts w:hint="eastAsia"/>
                <w:color w:val="000000"/>
              </w:rPr>
              <w:t>비밀번호</w:t>
            </w:r>
            <w:r>
              <w:rPr>
                <w:color w:val="000000"/>
              </w:rPr>
              <w:t>: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21D0D622" w14:textId="77777777" w:rsidR="00850E43" w:rsidRDefault="00850E43" w:rsidP="00850E43">
            <w:pPr>
              <w:pStyle w:val="af1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"password"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"password"</w:t>
            </w:r>
            <w:r>
              <w:t xml:space="preserve"> /&gt;</w:t>
            </w:r>
          </w:p>
          <w:p w14:paraId="63B3A5B3" w14:textId="77777777" w:rsidR="00850E43" w:rsidRDefault="00850E43" w:rsidP="00850E43">
            <w:pPr>
              <w:pStyle w:val="af1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7DE8AB93" w14:textId="77777777" w:rsidR="00850E43" w:rsidRDefault="00850E43" w:rsidP="00850E43">
            <w:pPr>
              <w:pStyle w:val="af1"/>
            </w:pPr>
          </w:p>
          <w:p w14:paraId="620B27A7" w14:textId="77777777" w:rsidR="00850E43" w:rsidRDefault="00850E43" w:rsidP="00850E43">
            <w:pPr>
              <w:pStyle w:val="af1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60FD183E" w14:textId="77777777" w:rsidR="00850E43" w:rsidRDefault="00850E43" w:rsidP="00850E43">
            <w:pPr>
              <w:pStyle w:val="af1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button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"submit"</w:t>
            </w:r>
            <w:r>
              <w:t>&gt;</w:t>
            </w:r>
            <w:r>
              <w:rPr>
                <w:rFonts w:hint="eastAsia"/>
                <w:color w:val="000000"/>
              </w:rPr>
              <w:t>로그인</w:t>
            </w:r>
            <w:r>
              <w:t>&lt;/</w:t>
            </w:r>
            <w:r>
              <w:rPr>
                <w:color w:val="3F7F7F"/>
              </w:rPr>
              <w:t>button</w:t>
            </w:r>
            <w:r>
              <w:t>&gt;</w:t>
            </w:r>
          </w:p>
          <w:p w14:paraId="6897F5E9" w14:textId="77777777" w:rsidR="00850E43" w:rsidRDefault="00850E43" w:rsidP="00850E43">
            <w:pPr>
              <w:pStyle w:val="af1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28C1E15C" w14:textId="77777777" w:rsidR="00850E43" w:rsidRDefault="00850E43" w:rsidP="00850E43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form</w:t>
            </w:r>
            <w:r>
              <w:t>&gt;</w:t>
            </w:r>
          </w:p>
          <w:p w14:paraId="30EF479C" w14:textId="77777777" w:rsidR="00850E43" w:rsidRDefault="00850E43" w:rsidP="00850E43">
            <w:pPr>
              <w:pStyle w:val="af1"/>
            </w:pPr>
          </w:p>
          <w:p w14:paraId="669B068F" w14:textId="77777777" w:rsidR="00850E43" w:rsidRDefault="00850E43" w:rsidP="00850E43">
            <w:pPr>
              <w:pStyle w:val="af1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E90941E" w14:textId="280DA487" w:rsidR="005B1E19" w:rsidRDefault="00850E43" w:rsidP="00850E43">
            <w:pPr>
              <w:pStyle w:val="af1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758A653C" w14:textId="285A72F1" w:rsidR="005B1E19" w:rsidRDefault="005B1E19" w:rsidP="005B1E19"/>
    <w:p w14:paraId="30F848C7" w14:textId="56861A76" w:rsidR="00090229" w:rsidRDefault="00111A94" w:rsidP="005B1E19">
      <w:r>
        <w:rPr>
          <w:noProof/>
        </w:rPr>
        <w:drawing>
          <wp:inline distT="0" distB="0" distL="0" distR="0" wp14:anchorId="5B1754B4" wp14:editId="29196FE2">
            <wp:extent cx="5514975" cy="2438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0B43" w14:textId="1297A5D2" w:rsidR="00111A94" w:rsidRDefault="00111A94" w:rsidP="005B1E19"/>
    <w:p w14:paraId="5EC125E8" w14:textId="77777777" w:rsidR="00111A94" w:rsidRDefault="00111A94" w:rsidP="005B1E19"/>
    <w:p w14:paraId="7AC9802C" w14:textId="0CE79050" w:rsidR="00090229" w:rsidRDefault="00090229" w:rsidP="005B1E19"/>
    <w:p w14:paraId="2683D5B4" w14:textId="77777777" w:rsidR="00090229" w:rsidRDefault="00090229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2A97FDD8" w14:textId="3C126D8A" w:rsidR="00090229" w:rsidRDefault="003B5CE5" w:rsidP="00090229">
      <w:pPr>
        <w:pStyle w:val="3"/>
      </w:pPr>
      <w:r>
        <w:lastRenderedPageBreak/>
        <w:t>css1/</w:t>
      </w:r>
      <w:r w:rsidR="00090229">
        <w:rPr>
          <w:rFonts w:hint="eastAsia"/>
        </w:rPr>
        <w:t>test0</w:t>
      </w:r>
      <w:r w:rsidR="00FD36FE">
        <w:t>5a</w:t>
      </w:r>
      <w:r w:rsidR="00090229">
        <w:rPr>
          <w:rFonts w:hint="eastAsia"/>
        </w:rPr>
        <w:t>.html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90229" w14:paraId="502DEB64" w14:textId="77777777" w:rsidTr="00090229">
        <w:tc>
          <w:tcPr>
            <w:tcW w:w="10664" w:type="dxa"/>
          </w:tcPr>
          <w:p w14:paraId="3A92BCD7" w14:textId="77777777" w:rsidR="00137FB7" w:rsidRDefault="00137FB7" w:rsidP="00137FB7">
            <w:pPr>
              <w:pStyle w:val="af1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2A6367FD" w14:textId="77777777" w:rsidR="00137FB7" w:rsidRDefault="00137FB7" w:rsidP="00137FB7">
            <w:pPr>
              <w:pStyle w:val="af1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2990D42" w14:textId="77777777" w:rsidR="00137FB7" w:rsidRDefault="00137FB7" w:rsidP="00137FB7">
            <w:pPr>
              <w:pStyle w:val="af1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49E673C" w14:textId="77777777" w:rsidR="00137FB7" w:rsidRDefault="00137FB7" w:rsidP="00137FB7">
            <w:pPr>
              <w:pStyle w:val="af1"/>
            </w:pP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4BEB1C7F" w14:textId="77777777" w:rsidR="00137FB7" w:rsidRDefault="00137FB7" w:rsidP="00137FB7">
            <w:pPr>
              <w:pStyle w:val="af1"/>
            </w:pP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5B11AB7" w14:textId="77777777" w:rsidR="00137FB7" w:rsidRDefault="00137FB7" w:rsidP="00137FB7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margin-bottom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>; }</w:t>
            </w:r>
          </w:p>
          <w:p w14:paraId="465AAB82" w14:textId="77777777" w:rsidR="00137FB7" w:rsidRDefault="00137FB7" w:rsidP="00137FB7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label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70px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>; }</w:t>
            </w:r>
          </w:p>
          <w:p w14:paraId="1F726994" w14:textId="77777777" w:rsidR="00137FB7" w:rsidRDefault="00137FB7" w:rsidP="00137FB7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button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margin-left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70px</w:t>
            </w:r>
            <w:r>
              <w:rPr>
                <w:color w:val="000000"/>
              </w:rPr>
              <w:t>; }</w:t>
            </w:r>
          </w:p>
          <w:p w14:paraId="034913F5" w14:textId="77777777" w:rsidR="00137FB7" w:rsidRDefault="00137FB7" w:rsidP="00137FB7">
            <w:pPr>
              <w:pStyle w:val="af1"/>
            </w:pP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58F5288" w14:textId="77777777" w:rsidR="00137FB7" w:rsidRDefault="00137FB7" w:rsidP="00137FB7">
            <w:pPr>
              <w:pStyle w:val="af1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65DEB8D" w14:textId="77777777" w:rsidR="00137FB7" w:rsidRDefault="00137FB7" w:rsidP="00137FB7">
            <w:pPr>
              <w:pStyle w:val="af1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C2236EB" w14:textId="77777777" w:rsidR="00137FB7" w:rsidRDefault="00137FB7" w:rsidP="00137FB7">
            <w:pPr>
              <w:pStyle w:val="af1"/>
            </w:pPr>
          </w:p>
          <w:p w14:paraId="27A1C624" w14:textId="77777777" w:rsidR="00137FB7" w:rsidRDefault="00137FB7" w:rsidP="00137FB7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form</w:t>
            </w:r>
            <w:r>
              <w:t xml:space="preserve"> </w:t>
            </w:r>
            <w:r>
              <w:rPr>
                <w:color w:val="7F007F"/>
              </w:rPr>
              <w:t>method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"post"</w:t>
            </w:r>
            <w:r>
              <w:t>&gt;</w:t>
            </w:r>
          </w:p>
          <w:p w14:paraId="043B14B8" w14:textId="77777777" w:rsidR="00137FB7" w:rsidRDefault="00137FB7" w:rsidP="00137FB7">
            <w:pPr>
              <w:pStyle w:val="af1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h2</w:t>
            </w:r>
            <w:r>
              <w:t>&gt;</w:t>
            </w:r>
            <w:r>
              <w:rPr>
                <w:rFonts w:hint="eastAsia"/>
                <w:color w:val="000000"/>
              </w:rPr>
              <w:t>로그인</w:t>
            </w:r>
            <w:r>
              <w:t>&lt;/</w:t>
            </w:r>
            <w:r>
              <w:rPr>
                <w:color w:val="3F7F7F"/>
              </w:rPr>
              <w:t>h2</w:t>
            </w:r>
            <w:r>
              <w:t>&gt;</w:t>
            </w:r>
          </w:p>
          <w:p w14:paraId="69968ED0" w14:textId="77777777" w:rsidR="00137FB7" w:rsidRDefault="00137FB7" w:rsidP="00137FB7">
            <w:pPr>
              <w:pStyle w:val="af1"/>
            </w:pPr>
          </w:p>
          <w:p w14:paraId="4FF1B5B3" w14:textId="77777777" w:rsidR="00137FB7" w:rsidRDefault="00137FB7" w:rsidP="00137FB7">
            <w:pPr>
              <w:pStyle w:val="af1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06D482B3" w14:textId="77777777" w:rsidR="00137FB7" w:rsidRDefault="00137FB7" w:rsidP="00137FB7">
            <w:pPr>
              <w:pStyle w:val="af1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rFonts w:hint="eastAsia"/>
                <w:color w:val="000000"/>
              </w:rPr>
              <w:t>아이디</w:t>
            </w:r>
            <w:r>
              <w:rPr>
                <w:color w:val="000000"/>
              </w:rPr>
              <w:t>: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21A6CB5F" w14:textId="77777777" w:rsidR="00137FB7" w:rsidRDefault="00137FB7" w:rsidP="00137FB7">
            <w:pPr>
              <w:pStyle w:val="af1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"userid"</w:t>
            </w:r>
            <w:r>
              <w:t xml:space="preserve"> /&gt;</w:t>
            </w:r>
          </w:p>
          <w:p w14:paraId="16D4B3C9" w14:textId="77777777" w:rsidR="00137FB7" w:rsidRDefault="00137FB7" w:rsidP="00137FB7">
            <w:pPr>
              <w:pStyle w:val="af1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7901E94D" w14:textId="77777777" w:rsidR="00137FB7" w:rsidRDefault="00137FB7" w:rsidP="00137FB7">
            <w:pPr>
              <w:pStyle w:val="af1"/>
            </w:pPr>
          </w:p>
          <w:p w14:paraId="59603385" w14:textId="77777777" w:rsidR="00137FB7" w:rsidRDefault="00137FB7" w:rsidP="00137FB7">
            <w:pPr>
              <w:pStyle w:val="af1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5AA55B98" w14:textId="77777777" w:rsidR="00137FB7" w:rsidRDefault="00137FB7" w:rsidP="00137FB7">
            <w:pPr>
              <w:pStyle w:val="af1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rFonts w:hint="eastAsia"/>
                <w:color w:val="000000"/>
              </w:rPr>
              <w:t>비밀번호</w:t>
            </w:r>
            <w:r>
              <w:rPr>
                <w:color w:val="000000"/>
              </w:rPr>
              <w:t>: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14B7ADBD" w14:textId="77777777" w:rsidR="00137FB7" w:rsidRDefault="00137FB7" w:rsidP="00137FB7">
            <w:pPr>
              <w:pStyle w:val="af1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"password"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"password"</w:t>
            </w:r>
            <w:r>
              <w:t xml:space="preserve"> /&gt;</w:t>
            </w:r>
          </w:p>
          <w:p w14:paraId="6590E521" w14:textId="77777777" w:rsidR="00137FB7" w:rsidRDefault="00137FB7" w:rsidP="00137FB7">
            <w:pPr>
              <w:pStyle w:val="af1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02B3090B" w14:textId="77777777" w:rsidR="00137FB7" w:rsidRDefault="00137FB7" w:rsidP="00137FB7">
            <w:pPr>
              <w:pStyle w:val="af1"/>
            </w:pPr>
          </w:p>
          <w:p w14:paraId="296EAD9C" w14:textId="77777777" w:rsidR="00137FB7" w:rsidRDefault="00137FB7" w:rsidP="00137FB7">
            <w:pPr>
              <w:pStyle w:val="af1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1606FF83" w14:textId="77777777" w:rsidR="00137FB7" w:rsidRDefault="00137FB7" w:rsidP="00137FB7">
            <w:pPr>
              <w:pStyle w:val="af1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button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"submit"</w:t>
            </w:r>
            <w:r>
              <w:t>&gt;</w:t>
            </w:r>
            <w:r>
              <w:rPr>
                <w:rFonts w:hint="eastAsia"/>
                <w:color w:val="000000"/>
              </w:rPr>
              <w:t>로그인</w:t>
            </w:r>
            <w:r>
              <w:t>&lt;/</w:t>
            </w:r>
            <w:r>
              <w:rPr>
                <w:color w:val="3F7F7F"/>
              </w:rPr>
              <w:t>button</w:t>
            </w:r>
            <w:r>
              <w:t>&gt;</w:t>
            </w:r>
          </w:p>
          <w:p w14:paraId="2584F3CC" w14:textId="77777777" w:rsidR="00137FB7" w:rsidRDefault="00137FB7" w:rsidP="00137FB7">
            <w:pPr>
              <w:pStyle w:val="af1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78899D37" w14:textId="77777777" w:rsidR="00137FB7" w:rsidRDefault="00137FB7" w:rsidP="00137FB7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form</w:t>
            </w:r>
            <w:r>
              <w:t>&gt;</w:t>
            </w:r>
          </w:p>
          <w:p w14:paraId="52614B74" w14:textId="77777777" w:rsidR="00137FB7" w:rsidRDefault="00137FB7" w:rsidP="00137FB7">
            <w:pPr>
              <w:pStyle w:val="af1"/>
            </w:pPr>
          </w:p>
          <w:p w14:paraId="7998805F" w14:textId="77777777" w:rsidR="00137FB7" w:rsidRDefault="00137FB7" w:rsidP="00137FB7">
            <w:pPr>
              <w:pStyle w:val="af1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7EB0655F" w14:textId="0321B49F" w:rsidR="00090229" w:rsidRDefault="00137FB7" w:rsidP="00137FB7">
            <w:pPr>
              <w:pStyle w:val="af1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292CBB90" w14:textId="77777777" w:rsidR="00090229" w:rsidRPr="00090229" w:rsidRDefault="00090229" w:rsidP="00090229"/>
    <w:p w14:paraId="4F0BEC30" w14:textId="5826183D" w:rsidR="00090229" w:rsidRDefault="00090229" w:rsidP="005B1E19"/>
    <w:p w14:paraId="487CC2D0" w14:textId="09961770" w:rsidR="00090229" w:rsidRDefault="00090229" w:rsidP="005B1E19"/>
    <w:p w14:paraId="379AE3D6" w14:textId="4031645C" w:rsidR="00090229" w:rsidRDefault="004C7C4F" w:rsidP="005B1E19">
      <w:r>
        <w:rPr>
          <w:noProof/>
        </w:rPr>
        <w:drawing>
          <wp:inline distT="0" distB="0" distL="0" distR="0" wp14:anchorId="5E6AB4D2" wp14:editId="3EA7CBB5">
            <wp:extent cx="5514975" cy="2686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F084" w14:textId="608EE2A6" w:rsidR="009F7D07" w:rsidRDefault="009F7D07" w:rsidP="005B1E19"/>
    <w:p w14:paraId="6499ED51" w14:textId="77777777" w:rsidR="009F7D07" w:rsidRDefault="009F7D07" w:rsidP="005B1E19"/>
    <w:p w14:paraId="55272205" w14:textId="77777777" w:rsidR="00090229" w:rsidRDefault="00090229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4869E1FB" w14:textId="48B14EC1" w:rsidR="00090229" w:rsidRPr="005B1E19" w:rsidRDefault="00090229" w:rsidP="005B1E19"/>
    <w:p w14:paraId="3CEBFEF7" w14:textId="01687F70" w:rsidR="00AD2B05" w:rsidRDefault="003B5CE5" w:rsidP="007C21B8">
      <w:pPr>
        <w:pStyle w:val="3"/>
      </w:pPr>
      <w:r>
        <w:t>css1/</w:t>
      </w:r>
      <w:r w:rsidR="00596C2C">
        <w:rPr>
          <w:rFonts w:hint="eastAsia"/>
        </w:rPr>
        <w:t>test0</w:t>
      </w:r>
      <w:r w:rsidR="000515F0">
        <w:t>6</w:t>
      </w:r>
      <w:r w:rsidR="00596C2C">
        <w:rPr>
          <w:rFonts w:hint="eastAsia"/>
        </w:rPr>
        <w:t>.html</w:t>
      </w:r>
    </w:p>
    <w:tbl>
      <w:tblPr>
        <w:tblStyle w:val="ad"/>
        <w:tblW w:w="10527" w:type="dxa"/>
        <w:tblInd w:w="-72" w:type="dxa"/>
        <w:tblLook w:val="04A0" w:firstRow="1" w:lastRow="0" w:firstColumn="1" w:lastColumn="0" w:noHBand="0" w:noVBand="1"/>
      </w:tblPr>
      <w:tblGrid>
        <w:gridCol w:w="10527"/>
      </w:tblGrid>
      <w:tr w:rsidR="008A0656" w14:paraId="3CEBFF76" w14:textId="77777777" w:rsidTr="008A0656">
        <w:tc>
          <w:tcPr>
            <w:tcW w:w="10527" w:type="dxa"/>
          </w:tcPr>
          <w:p w14:paraId="5F34A5A6" w14:textId="77777777" w:rsidR="00F9188C" w:rsidRDefault="00F9188C" w:rsidP="00F9188C">
            <w:pPr>
              <w:pStyle w:val="af1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01C3C453" w14:textId="77777777" w:rsidR="00F9188C" w:rsidRDefault="00F9188C" w:rsidP="00F9188C">
            <w:pPr>
              <w:pStyle w:val="af1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E4F50A9" w14:textId="77777777" w:rsidR="00F9188C" w:rsidRDefault="00F9188C" w:rsidP="00F9188C">
            <w:pPr>
              <w:pStyle w:val="af1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3D63930" w14:textId="77777777" w:rsidR="00F9188C" w:rsidRDefault="00F9188C" w:rsidP="00F9188C">
            <w:pPr>
              <w:pStyle w:val="af1"/>
            </w:pP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5C5CD674" w14:textId="77777777" w:rsidR="00F9188C" w:rsidRDefault="00F9188C" w:rsidP="00F9188C">
            <w:pPr>
              <w:pStyle w:val="af1"/>
            </w:pP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709C0F2F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body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font-family</w:t>
            </w:r>
            <w:r>
              <w:rPr>
                <w:color w:val="000000"/>
              </w:rPr>
              <w:t xml:space="preserve">: </w:t>
            </w:r>
            <w:r>
              <w:rPr>
                <w:rFonts w:hint="eastAsia"/>
                <w:color w:val="2A00E1"/>
              </w:rPr>
              <w:t>굴림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10pt</w:t>
            </w:r>
            <w:r>
              <w:rPr>
                <w:color w:val="000000"/>
              </w:rPr>
              <w:t>: }</w:t>
            </w:r>
          </w:p>
          <w:p w14:paraId="2DFF5F42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h2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margin-left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30px</w:t>
            </w:r>
            <w:r>
              <w:rPr>
                <w:color w:val="000000"/>
              </w:rPr>
              <w:t>; }</w:t>
            </w:r>
          </w:p>
          <w:p w14:paraId="38F63115" w14:textId="10551C8A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margin-bottom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 xml:space="preserve">; } </w:t>
            </w:r>
          </w:p>
          <w:p w14:paraId="57C5BEC1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label:first-child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70px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>; }</w:t>
            </w:r>
          </w:p>
          <w:p w14:paraId="5833E0EE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label:not</w:t>
            </w:r>
            <w:r>
              <w:rPr>
                <w:color w:val="000000"/>
              </w:rPr>
              <w:t>(</w:t>
            </w:r>
            <w:r>
              <w:rPr>
                <w:color w:val="3F7F7F"/>
              </w:rPr>
              <w:t>:first-child</w:t>
            </w:r>
            <w:r>
              <w:rPr>
                <w:color w:val="000000"/>
              </w:rPr>
              <w:t xml:space="preserve">) {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margin-right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  }</w:t>
            </w:r>
          </w:p>
          <w:p w14:paraId="5948FD1A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input[type=text],</w:t>
            </w:r>
            <w:r>
              <w:rPr>
                <w:color w:val="000000"/>
              </w:rPr>
              <w:t xml:space="preserve"> </w:t>
            </w:r>
            <w:r>
              <w:rPr>
                <w:color w:val="3F7F7F"/>
              </w:rPr>
              <w:t>select</w:t>
            </w:r>
            <w:r>
              <w:rPr>
                <w:color w:val="000000"/>
              </w:rPr>
              <w:t xml:space="preserve">  {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4px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200px</w:t>
            </w:r>
            <w:r>
              <w:rPr>
                <w:color w:val="000000"/>
              </w:rPr>
              <w:t>; }</w:t>
            </w:r>
          </w:p>
          <w:p w14:paraId="6022A4D6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input[readonly]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#eee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>:</w:t>
            </w:r>
            <w:r>
              <w:rPr>
                <w:color w:val="2A00E1"/>
              </w:rPr>
              <w:t>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>: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 }  </w:t>
            </w:r>
          </w:p>
          <w:p w14:paraId="2C1A9024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input[type=text]:focus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#efe</w:t>
            </w:r>
            <w:r>
              <w:rPr>
                <w:color w:val="000000"/>
              </w:rPr>
              <w:t>; }</w:t>
            </w:r>
          </w:p>
          <w:p w14:paraId="12188C39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input[type=submit]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margin-left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70px</w:t>
            </w:r>
            <w:r>
              <w:rPr>
                <w:color w:val="000000"/>
              </w:rPr>
              <w:t>; }</w:t>
            </w:r>
          </w:p>
          <w:p w14:paraId="52C823B3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input[type=reset]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70px</w:t>
            </w:r>
            <w:r>
              <w:rPr>
                <w:color w:val="000000"/>
              </w:rPr>
              <w:t>; }</w:t>
            </w:r>
          </w:p>
          <w:p w14:paraId="630E5E52" w14:textId="77777777" w:rsidR="00F9188C" w:rsidRDefault="00F9188C" w:rsidP="00F9188C">
            <w:pPr>
              <w:pStyle w:val="af1"/>
            </w:pP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394556E4" w14:textId="77777777" w:rsidR="00F9188C" w:rsidRDefault="00F9188C" w:rsidP="00F9188C">
            <w:pPr>
              <w:pStyle w:val="af1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4234045" w14:textId="77777777" w:rsidR="00F9188C" w:rsidRDefault="00F9188C" w:rsidP="00F9188C">
            <w:pPr>
              <w:pStyle w:val="af1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7656FEE" w14:textId="77777777" w:rsidR="00F9188C" w:rsidRDefault="00F9188C" w:rsidP="00F9188C">
            <w:pPr>
              <w:pStyle w:val="af1"/>
            </w:pPr>
          </w:p>
          <w:p w14:paraId="1983E7A3" w14:textId="77777777" w:rsidR="00F9188C" w:rsidRDefault="00F9188C" w:rsidP="00F9188C">
            <w:pPr>
              <w:pStyle w:val="af1"/>
            </w:pPr>
            <w:r>
              <w:t>&lt;</w:t>
            </w:r>
            <w:r>
              <w:rPr>
                <w:color w:val="3F7F7F"/>
              </w:rPr>
              <w:t>form</w:t>
            </w:r>
            <w:r>
              <w:t xml:space="preserve"> </w:t>
            </w:r>
            <w:r>
              <w:rPr>
                <w:color w:val="7F007F"/>
              </w:rPr>
              <w:t>method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"post"</w:t>
            </w:r>
            <w:r>
              <w:t>&gt;</w:t>
            </w:r>
          </w:p>
          <w:p w14:paraId="745A1A73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h2</w:t>
            </w:r>
            <w:r>
              <w:t>&gt;</w:t>
            </w:r>
            <w:r>
              <w:rPr>
                <w:rFonts w:hint="eastAsia"/>
                <w:color w:val="000000"/>
              </w:rPr>
              <w:t>사용자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정보</w:t>
            </w:r>
            <w:r>
              <w:t>&lt;/</w:t>
            </w:r>
            <w:r>
              <w:rPr>
                <w:color w:val="3F7F7F"/>
              </w:rPr>
              <w:t>h2</w:t>
            </w:r>
            <w:r>
              <w:t>&gt;</w:t>
            </w:r>
          </w:p>
          <w:p w14:paraId="3FB59D7F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</w:t>
            </w:r>
          </w:p>
          <w:p w14:paraId="3567E462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6DB155DF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rFonts w:hint="eastAsia"/>
                <w:color w:val="000000"/>
              </w:rPr>
              <w:t>일련번호</w:t>
            </w:r>
            <w:r>
              <w:rPr>
                <w:color w:val="000000"/>
              </w:rPr>
              <w:t>: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</w:p>
          <w:p w14:paraId="473836C9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"no"</w:t>
            </w:r>
            <w:r>
              <w:t xml:space="preserve"> </w:t>
            </w:r>
            <w:r>
              <w:rPr>
                <w:color w:val="7F007F"/>
              </w:rPr>
              <w:t>readonly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"34"</w:t>
            </w:r>
            <w:r>
              <w:t xml:space="preserve"> /&gt;</w:t>
            </w:r>
          </w:p>
          <w:p w14:paraId="529A90B7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0EAE9234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5A2B8093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rFonts w:hint="eastAsia"/>
                <w:color w:val="000000"/>
              </w:rPr>
              <w:t>사용자명</w:t>
            </w:r>
            <w:r>
              <w:rPr>
                <w:color w:val="000000"/>
              </w:rPr>
              <w:t>: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</w:p>
          <w:p w14:paraId="51F05D45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"username"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홍길동</w:t>
            </w:r>
            <w:r>
              <w:rPr>
                <w:color w:val="2A00FF"/>
              </w:rPr>
              <w:t>"</w:t>
            </w:r>
            <w:r>
              <w:t xml:space="preserve"> /&gt;</w:t>
            </w:r>
          </w:p>
          <w:p w14:paraId="0D37000E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1209C05A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1B24F711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rFonts w:hint="eastAsia"/>
                <w:color w:val="000000"/>
              </w:rPr>
              <w:t>이메일</w:t>
            </w:r>
            <w:r>
              <w:rPr>
                <w:color w:val="000000"/>
              </w:rPr>
              <w:t>: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</w:p>
          <w:p w14:paraId="74270DC1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"email"</w:t>
            </w:r>
            <w:r>
              <w:t xml:space="preserve"> /&gt;</w:t>
            </w:r>
          </w:p>
          <w:p w14:paraId="1947A95D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6D391F30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436E5C70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rFonts w:hint="eastAsia"/>
                <w:color w:val="000000"/>
              </w:rPr>
              <w:t>성별</w:t>
            </w:r>
            <w:r>
              <w:rPr>
                <w:color w:val="000000"/>
              </w:rPr>
              <w:t>: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</w:p>
          <w:p w14:paraId="7BDD1305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    </w:t>
            </w:r>
          </w:p>
          <w:p w14:paraId="6B2F9AF4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"r1"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"radio"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"sex"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"male"</w:t>
            </w:r>
            <w:r>
              <w:t xml:space="preserve"> </w:t>
            </w:r>
            <w:r>
              <w:rPr>
                <w:color w:val="7F007F"/>
              </w:rPr>
              <w:t>checked</w:t>
            </w:r>
            <w:r>
              <w:t xml:space="preserve"> /&gt;</w:t>
            </w:r>
            <w:r>
              <w:rPr>
                <w:color w:val="000000"/>
              </w:rPr>
              <w:t xml:space="preserve"> </w:t>
            </w:r>
          </w:p>
          <w:p w14:paraId="1C587176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 xml:space="preserve"> </w:t>
            </w:r>
            <w:r>
              <w:rPr>
                <w:color w:val="7F007F"/>
              </w:rPr>
              <w:t>for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"r1"</w:t>
            </w:r>
            <w:r>
              <w:t>&gt;</w:t>
            </w:r>
            <w:r>
              <w:rPr>
                <w:rFonts w:hint="eastAsia"/>
                <w:color w:val="000000"/>
              </w:rPr>
              <w:t>남자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</w:p>
          <w:p w14:paraId="08058839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    </w:t>
            </w:r>
          </w:p>
          <w:p w14:paraId="5747A9B4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"r2"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"radio"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"sex"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"female"</w:t>
            </w:r>
            <w:r>
              <w:t xml:space="preserve"> /&gt;</w:t>
            </w:r>
            <w:r>
              <w:rPr>
                <w:color w:val="000000"/>
              </w:rPr>
              <w:t xml:space="preserve"> </w:t>
            </w:r>
          </w:p>
          <w:p w14:paraId="734644AA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 xml:space="preserve"> </w:t>
            </w:r>
            <w:r>
              <w:rPr>
                <w:color w:val="7F007F"/>
              </w:rPr>
              <w:t>for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"r2"</w:t>
            </w:r>
            <w:r>
              <w:t>&gt;</w:t>
            </w:r>
            <w:r>
              <w:rPr>
                <w:rFonts w:hint="eastAsia"/>
                <w:color w:val="000000"/>
              </w:rPr>
              <w:t>여자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69C52BA3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4C27EC0C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32976E6A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>&gt;</w:t>
            </w:r>
            <w:r>
              <w:rPr>
                <w:rFonts w:hint="eastAsia"/>
                <w:color w:val="000000"/>
              </w:rPr>
              <w:t>학과</w:t>
            </w:r>
            <w:r>
              <w:rPr>
                <w:color w:val="000000"/>
              </w:rPr>
              <w:t>: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</w:p>
          <w:p w14:paraId="76739B1E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</w:t>
            </w:r>
          </w:p>
          <w:p w14:paraId="4C12BA18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select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"department"</w:t>
            </w:r>
            <w:r>
              <w:t>&gt;</w:t>
            </w:r>
          </w:p>
          <w:p w14:paraId="057A0FA7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"sw"</w:t>
            </w:r>
            <w:r>
              <w:t>&gt;</w:t>
            </w:r>
            <w:r>
              <w:rPr>
                <w:rFonts w:hint="eastAsia"/>
                <w:color w:val="000000"/>
              </w:rPr>
              <w:t>소프트웨어공학과</w:t>
            </w:r>
            <w:r>
              <w:t>&lt;/</w:t>
            </w:r>
            <w:r>
              <w:rPr>
                <w:color w:val="3F7F7F"/>
              </w:rPr>
              <w:t>option</w:t>
            </w:r>
            <w:r>
              <w:t>&gt;</w:t>
            </w:r>
          </w:p>
          <w:p w14:paraId="36B7207B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"ce"</w:t>
            </w:r>
            <w:r>
              <w:t>&gt;</w:t>
            </w:r>
            <w:r>
              <w:rPr>
                <w:rFonts w:hint="eastAsia"/>
                <w:color w:val="000000"/>
              </w:rPr>
              <w:t>컴퓨터공학과</w:t>
            </w:r>
            <w:r>
              <w:t>&lt;/</w:t>
            </w:r>
            <w:r>
              <w:rPr>
                <w:color w:val="3F7F7F"/>
              </w:rPr>
              <w:t>option</w:t>
            </w:r>
            <w:r>
              <w:t>&gt;</w:t>
            </w:r>
          </w:p>
          <w:p w14:paraId="2A65EBF9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"ic"</w:t>
            </w:r>
            <w:r>
              <w:t>&gt;</w:t>
            </w:r>
            <w:r>
              <w:rPr>
                <w:rFonts w:hint="eastAsia"/>
                <w:color w:val="000000"/>
              </w:rPr>
              <w:t>정보통신공학과</w:t>
            </w:r>
            <w:r>
              <w:t>&lt;/</w:t>
            </w:r>
            <w:r>
              <w:rPr>
                <w:color w:val="3F7F7F"/>
              </w:rPr>
              <w:t>option</w:t>
            </w:r>
            <w:r>
              <w:t>&gt;</w:t>
            </w:r>
          </w:p>
          <w:p w14:paraId="231A6868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        </w:t>
            </w:r>
            <w:r>
              <w:t>&lt;</w:t>
            </w:r>
            <w:r>
              <w:rPr>
                <w:color w:val="3F7F7F"/>
              </w:rPr>
              <w:t>option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"gi"</w:t>
            </w:r>
            <w:r>
              <w:t>&gt;</w:t>
            </w:r>
            <w:r>
              <w:rPr>
                <w:rFonts w:hint="eastAsia"/>
                <w:color w:val="000000"/>
              </w:rPr>
              <w:t>글로컬</w:t>
            </w:r>
            <w:r>
              <w:rPr>
                <w:color w:val="000000"/>
              </w:rPr>
              <w:t>IT</w:t>
            </w:r>
            <w:r>
              <w:rPr>
                <w:rFonts w:hint="eastAsia"/>
                <w:color w:val="000000"/>
              </w:rPr>
              <w:t>공학과</w:t>
            </w:r>
            <w:r>
              <w:t>&lt;/</w:t>
            </w:r>
            <w:r>
              <w:rPr>
                <w:color w:val="3F7F7F"/>
              </w:rPr>
              <w:t>option</w:t>
            </w:r>
            <w:r>
              <w:t>&gt;</w:t>
            </w:r>
          </w:p>
          <w:p w14:paraId="4724130E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    </w:t>
            </w:r>
            <w:r>
              <w:t>&lt;/</w:t>
            </w:r>
            <w:r>
              <w:rPr>
                <w:color w:val="3F7F7F"/>
              </w:rPr>
              <w:t>select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4DFBDF8B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52BBC112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07EAA6C2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label</w:t>
            </w:r>
            <w:r>
              <w:t xml:space="preserve"> </w:t>
            </w:r>
            <w:r>
              <w:rPr>
                <w:color w:val="7F007F"/>
              </w:rPr>
              <w:t>for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"c1"</w:t>
            </w:r>
            <w:r>
              <w:t>&gt;</w:t>
            </w:r>
            <w:r>
              <w:rPr>
                <w:rFonts w:hint="eastAsia"/>
                <w:color w:val="000000"/>
              </w:rPr>
              <w:t>동의</w:t>
            </w:r>
            <w:r>
              <w:rPr>
                <w:color w:val="000000"/>
              </w:rPr>
              <w:t>:</w:t>
            </w:r>
            <w:r>
              <w:t>&lt;/</w:t>
            </w:r>
            <w:r>
              <w:rPr>
                <w:color w:val="3F7F7F"/>
              </w:rPr>
              <w:t>label</w:t>
            </w:r>
            <w:r>
              <w:t>&gt;</w:t>
            </w:r>
          </w:p>
          <w:p w14:paraId="500C2470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"c1"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"checkbox"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"check"</w:t>
            </w:r>
            <w:r>
              <w:t xml:space="preserve"> </w:t>
            </w:r>
            <w:r>
              <w:rPr>
                <w:color w:val="7F007F"/>
              </w:rPr>
              <w:t>checked</w:t>
            </w:r>
            <w:r>
              <w:t xml:space="preserve"> /&gt;</w:t>
            </w:r>
          </w:p>
          <w:p w14:paraId="7CDEACDB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059A5B67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0DB12C0D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"submit"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저장</w:t>
            </w:r>
            <w:r>
              <w:rPr>
                <w:color w:val="2A00FF"/>
              </w:rPr>
              <w:t>"</w:t>
            </w:r>
            <w:r>
              <w:t xml:space="preserve"> /&gt;</w:t>
            </w:r>
          </w:p>
          <w:p w14:paraId="60F3B9F3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    </w:t>
            </w:r>
            <w:r>
              <w:t>&lt;</w:t>
            </w:r>
            <w:r>
              <w:rPr>
                <w:color w:val="3F7F7F"/>
              </w:rPr>
              <w:t>input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"reset"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취소</w:t>
            </w:r>
            <w:r>
              <w:rPr>
                <w:color w:val="2A00FF"/>
              </w:rPr>
              <w:t>"</w:t>
            </w:r>
            <w:r>
              <w:t xml:space="preserve"> /&gt;</w:t>
            </w:r>
          </w:p>
          <w:p w14:paraId="01318735" w14:textId="77777777" w:rsidR="00F9188C" w:rsidRDefault="00F9188C" w:rsidP="00F9188C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641CAD41" w14:textId="77777777" w:rsidR="00F9188C" w:rsidRDefault="00F9188C" w:rsidP="00F9188C">
            <w:pPr>
              <w:pStyle w:val="af1"/>
            </w:pPr>
            <w:r>
              <w:t>&lt;/</w:t>
            </w:r>
            <w:r>
              <w:rPr>
                <w:color w:val="3F7F7F"/>
              </w:rPr>
              <w:t>form</w:t>
            </w:r>
            <w:r>
              <w:t>&gt;</w:t>
            </w:r>
          </w:p>
          <w:p w14:paraId="3B2F8EE0" w14:textId="77777777" w:rsidR="00F9188C" w:rsidRDefault="00F9188C" w:rsidP="00F9188C">
            <w:pPr>
              <w:pStyle w:val="af1"/>
            </w:pPr>
          </w:p>
          <w:p w14:paraId="2A88FAC6" w14:textId="77777777" w:rsidR="00F9188C" w:rsidRDefault="00F9188C" w:rsidP="00F9188C">
            <w:pPr>
              <w:pStyle w:val="af1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0AD8976" w14:textId="7582E3A5" w:rsidR="00F9188C" w:rsidRDefault="00F9188C" w:rsidP="00F9188C">
            <w:pPr>
              <w:pStyle w:val="af1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3CEBFF75" w14:textId="1D8D2B0F" w:rsidR="008A0656" w:rsidRDefault="008A0656" w:rsidP="00F9188C">
            <w:pPr>
              <w:pStyle w:val="af1"/>
            </w:pPr>
          </w:p>
        </w:tc>
      </w:tr>
    </w:tbl>
    <w:p w14:paraId="3CEBFF77" w14:textId="77777777" w:rsidR="00596C2C" w:rsidRDefault="00596C2C" w:rsidP="00596C2C"/>
    <w:p w14:paraId="3CEBFF78" w14:textId="77777777" w:rsidR="00596C2C" w:rsidRDefault="00596C2C" w:rsidP="00596C2C"/>
    <w:p w14:paraId="3CEBFF7A" w14:textId="6C671653" w:rsidR="00AD2B05" w:rsidRDefault="00AD2B05" w:rsidP="00FC4525"/>
    <w:p w14:paraId="1C59E2B4" w14:textId="42FF9353" w:rsidR="005F4D86" w:rsidRDefault="004C7C4F" w:rsidP="00FC4525">
      <w:r>
        <w:rPr>
          <w:noProof/>
        </w:rPr>
        <w:drawing>
          <wp:inline distT="0" distB="0" distL="0" distR="0" wp14:anchorId="61C3C239" wp14:editId="2DFEF434">
            <wp:extent cx="5514975" cy="39243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FF7B" w14:textId="77777777" w:rsidR="00AF7D76" w:rsidRDefault="00AF7D76" w:rsidP="00FC4525"/>
    <w:p w14:paraId="3CEBFF7C" w14:textId="77777777" w:rsidR="00AF7D76" w:rsidRDefault="00AF7D76" w:rsidP="00FC4525"/>
    <w:p w14:paraId="7049ED45" w14:textId="30985361" w:rsidR="007C21B8" w:rsidRDefault="007C21B8" w:rsidP="00FC4525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C21B8" w14:paraId="650E6C01" w14:textId="77777777" w:rsidTr="007C21B8">
        <w:tc>
          <w:tcPr>
            <w:tcW w:w="10664" w:type="dxa"/>
          </w:tcPr>
          <w:p w14:paraId="7A31D6E8" w14:textId="2819D022" w:rsidR="007C21B8" w:rsidRDefault="007C21B8" w:rsidP="00FC4525">
            <w:r>
              <w:rPr>
                <w:color w:val="3F7F7F"/>
              </w:rPr>
              <w:t>body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font-family</w:t>
            </w:r>
            <w:r>
              <w:rPr>
                <w:color w:val="000000"/>
              </w:rPr>
              <w:t xml:space="preserve">: </w:t>
            </w:r>
            <w:r>
              <w:rPr>
                <w:rFonts w:hint="eastAsia"/>
                <w:color w:val="2A00E1"/>
              </w:rPr>
              <w:t>굴림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10pt</w:t>
            </w:r>
            <w:r>
              <w:rPr>
                <w:color w:val="000000"/>
              </w:rPr>
              <w:t>: }</w:t>
            </w:r>
          </w:p>
        </w:tc>
      </w:tr>
    </w:tbl>
    <w:p w14:paraId="46C66909" w14:textId="77F33AC1" w:rsidR="007C21B8" w:rsidRDefault="00637242" w:rsidP="00FC4525">
      <w:r>
        <w:t xml:space="preserve">body </w:t>
      </w:r>
      <w:r>
        <w:rPr>
          <w:rFonts w:hint="eastAsia"/>
        </w:rPr>
        <w:t>태그</w:t>
      </w:r>
      <w:r w:rsidR="007C21B8">
        <w:t xml:space="preserve"> </w:t>
      </w:r>
      <w:r w:rsidR="007C21B8">
        <w:rPr>
          <w:rFonts w:hint="eastAsia"/>
        </w:rPr>
        <w:t xml:space="preserve">적용된 서식은 </w:t>
      </w:r>
      <w:r>
        <w:t xml:space="preserve">body </w:t>
      </w:r>
      <w:r>
        <w:rPr>
          <w:rFonts w:hint="eastAsia"/>
        </w:rPr>
        <w:t>태그 내부의 자식 태그들에</w:t>
      </w:r>
      <w:r w:rsidR="007C21B8">
        <w:rPr>
          <w:rFonts w:hint="eastAsia"/>
        </w:rPr>
        <w:t xml:space="preserve"> 상속된다.</w:t>
      </w:r>
    </w:p>
    <w:p w14:paraId="4921F89F" w14:textId="76714AFA" w:rsidR="007C21B8" w:rsidRDefault="007C21B8" w:rsidP="00FC4525"/>
    <w:p w14:paraId="7356405E" w14:textId="17C25914" w:rsidR="005F4D86" w:rsidRDefault="005F4D86" w:rsidP="00FC4525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F4D86" w14:paraId="28EF41A9" w14:textId="77777777" w:rsidTr="005F4D86">
        <w:tc>
          <w:tcPr>
            <w:tcW w:w="10664" w:type="dxa"/>
          </w:tcPr>
          <w:p w14:paraId="5ECE3C61" w14:textId="468BF1BE" w:rsidR="005F4D86" w:rsidRDefault="005F4D86" w:rsidP="00FC4525">
            <w:r>
              <w:rPr>
                <w:rFonts w:cs="굴림체"/>
                <w:color w:val="3F7F7F"/>
                <w:kern w:val="0"/>
                <w:szCs w:val="20"/>
              </w:rPr>
              <w:t>input[type=text]</w:t>
            </w:r>
            <w:r w:rsidRPr="005F4D86">
              <w:rPr>
                <w:rFonts w:cs="굴림체"/>
                <w:b/>
                <w:color w:val="3F7F7F"/>
                <w:kern w:val="0"/>
                <w:szCs w:val="20"/>
                <w:highlight w:val="yellow"/>
              </w:rPr>
              <w:t>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{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200px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</w:tc>
      </w:tr>
    </w:tbl>
    <w:p w14:paraId="15E003B3" w14:textId="032364E1" w:rsidR="005F4D86" w:rsidRDefault="005F4D86" w:rsidP="00FC4525">
      <w:r>
        <w:rPr>
          <w:rFonts w:hint="eastAsia"/>
        </w:rPr>
        <w:t xml:space="preserve">&lt;input type="text"&gt; 태그와 </w:t>
      </w:r>
      <w:r>
        <w:t xml:space="preserve">&lt;select&gt; </w:t>
      </w:r>
      <w:r>
        <w:rPr>
          <w:rFonts w:hint="eastAsia"/>
        </w:rPr>
        <w:t>태그에 이 서식을 적용한다.</w:t>
      </w:r>
    </w:p>
    <w:p w14:paraId="7FE1B612" w14:textId="3D5C6106" w:rsidR="005F4D86" w:rsidRDefault="005F4D86" w:rsidP="00FC4525">
      <w:r>
        <w:rPr>
          <w:rFonts w:hint="eastAsia"/>
        </w:rPr>
        <w:t xml:space="preserve">CSS실렉터에서 컴마는 </w:t>
      </w:r>
      <w:r>
        <w:t xml:space="preserve">OR </w:t>
      </w:r>
      <w:r>
        <w:rPr>
          <w:rFonts w:hint="eastAsia"/>
        </w:rPr>
        <w:t>연산자 역할을 한다.</w:t>
      </w:r>
    </w:p>
    <w:p w14:paraId="1C02F7C7" w14:textId="77777777" w:rsidR="005F4D86" w:rsidRDefault="005F4D86" w:rsidP="00FC4525"/>
    <w:p w14:paraId="47E97A45" w14:textId="11B4FEB6" w:rsidR="00222735" w:rsidRDefault="00222735" w:rsidP="00FC4525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22735" w14:paraId="31783E0D" w14:textId="77777777" w:rsidTr="00222735">
        <w:tc>
          <w:tcPr>
            <w:tcW w:w="10664" w:type="dxa"/>
          </w:tcPr>
          <w:p w14:paraId="4F6359C8" w14:textId="1178F360" w:rsidR="00222735" w:rsidRDefault="00222735" w:rsidP="00FC4525"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t xml:space="preserve"> </w:t>
            </w:r>
            <w:r>
              <w:rPr>
                <w:color w:val="7F007F"/>
              </w:rPr>
              <w:t>for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"r1"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남자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</w:tc>
      </w:tr>
    </w:tbl>
    <w:p w14:paraId="2A412657" w14:textId="1C5D6BEB" w:rsidR="007C21B8" w:rsidRDefault="00222735" w:rsidP="00FC4525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 xml:space="preserve">애트리뷰트: 이 </w:t>
      </w:r>
      <w:r>
        <w:t xml:space="preserve">label </w:t>
      </w:r>
      <w:r>
        <w:rPr>
          <w:rFonts w:hint="eastAsia"/>
        </w:rPr>
        <w:t xml:space="preserve">태그를 클릭하면, </w:t>
      </w:r>
      <w:r>
        <w:t>id="</w:t>
      </w:r>
      <w:r>
        <w:rPr>
          <w:rFonts w:hint="eastAsia"/>
        </w:rPr>
        <w:t>r1" 태그를 클릭한 것과 일이 벌어진다.</w:t>
      </w:r>
    </w:p>
    <w:p w14:paraId="4701DB3B" w14:textId="65DC6B7C" w:rsidR="00222735" w:rsidRDefault="00222735" w:rsidP="00FC4525"/>
    <w:p w14:paraId="54146244" w14:textId="0F8E8504" w:rsidR="00222735" w:rsidRDefault="00222735" w:rsidP="00FC4525"/>
    <w:p w14:paraId="6991B262" w14:textId="64190B68" w:rsidR="00222735" w:rsidRDefault="00222735" w:rsidP="00FC4525"/>
    <w:p w14:paraId="2FD78DB8" w14:textId="5624F122" w:rsidR="00736AC6" w:rsidRDefault="00736AC6" w:rsidP="00FC4525"/>
    <w:p w14:paraId="62439B96" w14:textId="46EEB0E4" w:rsidR="00736AC6" w:rsidRDefault="00736AC6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36856381" w14:textId="1510965D" w:rsidR="00736AC6" w:rsidRDefault="00736AC6" w:rsidP="00873026">
      <w:pPr>
        <w:pStyle w:val="1"/>
      </w:pPr>
      <w:bookmarkStart w:id="16" w:name="_Toc67056035"/>
      <w:r>
        <w:rPr>
          <w:rFonts w:hint="eastAsia"/>
        </w:rPr>
        <w:lastRenderedPageBreak/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서식</w:t>
      </w:r>
      <w:bookmarkEnd w:id="16"/>
    </w:p>
    <w:p w14:paraId="38652622" w14:textId="41D7FA01" w:rsidR="00043694" w:rsidRDefault="00043694" w:rsidP="00043694"/>
    <w:p w14:paraId="159EE011" w14:textId="548BEBC7" w:rsidR="00043694" w:rsidRDefault="00043694" w:rsidP="00043694">
      <w:pPr>
        <w:pStyle w:val="2"/>
      </w:pPr>
      <w:bookmarkStart w:id="17" w:name="_Toc67056036"/>
      <w:r>
        <w:rPr>
          <w:rFonts w:hint="eastAsia"/>
        </w:rPr>
        <w:t>기타 서식</w:t>
      </w:r>
      <w:bookmarkEnd w:id="17"/>
    </w:p>
    <w:p w14:paraId="16E11999" w14:textId="77777777" w:rsidR="00043694" w:rsidRPr="00043694" w:rsidRDefault="00043694" w:rsidP="00043694"/>
    <w:p w14:paraId="294A1E6F" w14:textId="77777777" w:rsidR="00736AC6" w:rsidRDefault="00736AC6" w:rsidP="00736AC6">
      <w:pPr>
        <w:pStyle w:val="3"/>
      </w:pPr>
      <w:r>
        <w:rPr>
          <w:rFonts w:hint="eastAsia"/>
        </w:rPr>
        <w:t>font-family</w:t>
      </w:r>
    </w:p>
    <w:p w14:paraId="1B7E4192" w14:textId="77777777" w:rsidR="00736AC6" w:rsidRDefault="00736AC6" w:rsidP="00736AC6">
      <w:r>
        <w:rPr>
          <w:rFonts w:hint="eastAsia"/>
        </w:rPr>
        <w:t>글자체를 지정한다.</w:t>
      </w:r>
    </w:p>
    <w:p w14:paraId="55A64F2F" w14:textId="77777777" w:rsidR="00736AC6" w:rsidRDefault="00736AC6" w:rsidP="00736AC6"/>
    <w:p w14:paraId="6838B369" w14:textId="77777777" w:rsidR="00736AC6" w:rsidRDefault="00736AC6" w:rsidP="00736AC6">
      <w:pPr>
        <w:pStyle w:val="3"/>
      </w:pPr>
      <w:r>
        <w:rPr>
          <w:rFonts w:hint="eastAsia"/>
        </w:rPr>
        <w:t>font-weight</w:t>
      </w:r>
    </w:p>
    <w:p w14:paraId="6247AE37" w14:textId="77777777" w:rsidR="00736AC6" w:rsidRDefault="00736AC6" w:rsidP="00736AC6">
      <w:r>
        <w:rPr>
          <w:rFonts w:hint="eastAsia"/>
        </w:rPr>
        <w:t>글자체의</w:t>
      </w:r>
      <w:r>
        <w:t xml:space="preserve"> </w:t>
      </w:r>
      <w:r>
        <w:rPr>
          <w:rFonts w:hint="eastAsia"/>
        </w:rPr>
        <w:t>굵은 정도를 지정하는 속성이다.</w:t>
      </w:r>
    </w:p>
    <w:p w14:paraId="72F36379" w14:textId="77777777" w:rsidR="00736AC6" w:rsidRPr="00F56127" w:rsidRDefault="00736AC6" w:rsidP="00736AC6">
      <w:r>
        <w:rPr>
          <w:rFonts w:hint="eastAsia"/>
        </w:rPr>
        <w:t xml:space="preserve">이 속성값은 </w:t>
      </w:r>
      <w:r>
        <w:t xml:space="preserve">normal, bold </w:t>
      </w:r>
      <w:r>
        <w:rPr>
          <w:rFonts w:hint="eastAsia"/>
        </w:rPr>
        <w:t>이다.</w:t>
      </w:r>
    </w:p>
    <w:p w14:paraId="0B7FAC2C" w14:textId="77777777" w:rsidR="00873026" w:rsidRPr="00873026" w:rsidRDefault="00873026" w:rsidP="00873026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73026" w14:paraId="6DCFD0C4" w14:textId="77777777" w:rsidTr="001B1513">
        <w:tc>
          <w:tcPr>
            <w:tcW w:w="10664" w:type="dxa"/>
          </w:tcPr>
          <w:p w14:paraId="3BFCD6F9" w14:textId="77777777" w:rsidR="00873026" w:rsidRDefault="00873026" w:rsidP="001B1513">
            <w:r>
              <w:rPr>
                <w:color w:val="000000"/>
              </w:rPr>
              <w:t xml:space="preserve">td { </w:t>
            </w:r>
            <w:r>
              <w:rPr>
                <w:color w:val="7F007F"/>
              </w:rPr>
              <w:t>font-family</w:t>
            </w:r>
            <w:r>
              <w:rPr>
                <w:color w:val="000000"/>
              </w:rPr>
              <w:t xml:space="preserve">: </w:t>
            </w:r>
            <w:r>
              <w:rPr>
                <w:rFonts w:hint="eastAsia"/>
                <w:color w:val="2A00E1"/>
              </w:rPr>
              <w:t>굴림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font-size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10pt;</w:t>
            </w:r>
            <w:r>
              <w:rPr>
                <w:color w:val="000000"/>
              </w:rPr>
              <w:t xml:space="preserve">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 xml:space="preserve">bold; </w:t>
            </w:r>
            <w:r>
              <w:rPr>
                <w:color w:val="000000"/>
              </w:rPr>
              <w:t>}</w:t>
            </w:r>
          </w:p>
        </w:tc>
      </w:tr>
    </w:tbl>
    <w:p w14:paraId="5888E5E3" w14:textId="77777777" w:rsidR="00873026" w:rsidRDefault="00873026" w:rsidP="00873026">
      <w:r>
        <w:rPr>
          <w:rFonts w:hint="eastAsia"/>
        </w:rPr>
        <w:t>폰트</w:t>
      </w:r>
      <w:r>
        <w:t xml:space="preserve">: </w:t>
      </w:r>
      <w:r>
        <w:rPr>
          <w:rFonts w:hint="eastAsia"/>
        </w:rPr>
        <w:t>굴림</w:t>
      </w:r>
    </w:p>
    <w:p w14:paraId="16E82AE1" w14:textId="77777777" w:rsidR="00873026" w:rsidRDefault="00873026" w:rsidP="00873026">
      <w:r>
        <w:rPr>
          <w:rFonts w:hint="eastAsia"/>
        </w:rPr>
        <w:t xml:space="preserve">폰트 크기: </w:t>
      </w:r>
      <w:r>
        <w:t>10</w:t>
      </w:r>
      <w:r>
        <w:rPr>
          <w:rFonts w:hint="eastAsia"/>
        </w:rPr>
        <w:t>pt</w:t>
      </w:r>
    </w:p>
    <w:p w14:paraId="63C1C56A" w14:textId="77777777" w:rsidR="00873026" w:rsidRDefault="00873026" w:rsidP="00873026">
      <w:r>
        <w:rPr>
          <w:rFonts w:hint="eastAsia"/>
        </w:rPr>
        <w:t xml:space="preserve">폰트 굵기: </w:t>
      </w:r>
      <w:r>
        <w:t>bold</w:t>
      </w:r>
    </w:p>
    <w:p w14:paraId="1BBF5EE2" w14:textId="2E504F22" w:rsidR="00873026" w:rsidRDefault="00873026" w:rsidP="00873026"/>
    <w:p w14:paraId="62F4E040" w14:textId="77777777" w:rsidR="001B1513" w:rsidRDefault="001B1513" w:rsidP="001B1513">
      <w:pPr>
        <w:pStyle w:val="3"/>
      </w:pPr>
      <w:r>
        <w:rPr>
          <w:rFonts w:hint="eastAsia"/>
        </w:rPr>
        <w:t>c</w:t>
      </w:r>
      <w:r>
        <w:t>ursor</w:t>
      </w:r>
    </w:p>
    <w:p w14:paraId="674BF31B" w14:textId="77777777" w:rsidR="001B1513" w:rsidRDefault="001B1513" w:rsidP="001B1513">
      <w:r>
        <w:rPr>
          <w:rFonts w:hint="eastAsia"/>
        </w:rPr>
        <w:t>마우스 포인터 모양을 지정함.</w:t>
      </w:r>
    </w:p>
    <w:p w14:paraId="67BA3650" w14:textId="77777777" w:rsidR="001B1513" w:rsidRDefault="001B1513" w:rsidP="001B1513">
      <w:r>
        <w:rPr>
          <w:rFonts w:hint="eastAsia"/>
        </w:rPr>
        <w:t>이 서식에 대한 자세한 내용을 아래 URL</w:t>
      </w:r>
      <w:r>
        <w:t xml:space="preserve"> </w:t>
      </w:r>
      <w:r>
        <w:rPr>
          <w:rFonts w:hint="eastAsia"/>
        </w:rPr>
        <w:t>참고.</w:t>
      </w:r>
    </w:p>
    <w:p w14:paraId="6DC27D4B" w14:textId="77777777" w:rsidR="001B1513" w:rsidRDefault="001B1513" w:rsidP="001B1513">
      <w:r w:rsidRPr="00A93324">
        <w:t>https://developer.mozilla.org/ko/docs/Web/CSS/cursor</w:t>
      </w:r>
    </w:p>
    <w:p w14:paraId="594D851B" w14:textId="22EFDEB6" w:rsidR="001B1513" w:rsidRDefault="001B1513" w:rsidP="001B1513"/>
    <w:p w14:paraId="574455F6" w14:textId="77777777" w:rsidR="00736AC6" w:rsidRDefault="00736AC6" w:rsidP="00736AC6">
      <w:pPr>
        <w:pStyle w:val="3"/>
      </w:pPr>
      <w:r>
        <w:rPr>
          <w:rFonts w:hint="eastAsia"/>
        </w:rPr>
        <w:t>border-radius</w:t>
      </w:r>
    </w:p>
    <w:p w14:paraId="73A2AEAF" w14:textId="77777777" w:rsidR="00736AC6" w:rsidRDefault="00736AC6" w:rsidP="00736AC6">
      <w:r>
        <w:rPr>
          <w:rFonts w:hint="eastAsia"/>
        </w:rPr>
        <w:t>경계선의 모서리를 둥글게 그리는 정도를 지정하는 속성이다.</w:t>
      </w:r>
    </w:p>
    <w:p w14:paraId="43145421" w14:textId="77777777" w:rsidR="00736AC6" w:rsidRDefault="00736AC6" w:rsidP="00736AC6">
      <w:r>
        <w:rPr>
          <w:rFonts w:hint="eastAsia"/>
        </w:rPr>
        <w:t>이 속성값이 클수록 모서리가 더 둥글게 그려진다.</w:t>
      </w:r>
    </w:p>
    <w:p w14:paraId="7DEC46D5" w14:textId="2150BD23" w:rsidR="00736AC6" w:rsidRDefault="00736AC6" w:rsidP="00736AC6"/>
    <w:p w14:paraId="6477F43F" w14:textId="750D0689" w:rsidR="001B1513" w:rsidRDefault="001B1513" w:rsidP="001B1513">
      <w:pPr>
        <w:pStyle w:val="3"/>
      </w:pPr>
      <w:r>
        <w:rPr>
          <w:rFonts w:hint="eastAsia"/>
        </w:rPr>
        <w:t xml:space="preserve">background: linear-gradient(from, to, </w:t>
      </w:r>
      <w:r>
        <w:t>color</w:t>
      </w:r>
      <w:r>
        <w:rPr>
          <w:rFonts w:hint="eastAsia"/>
        </w:rPr>
        <w:t xml:space="preserve">1, </w:t>
      </w:r>
      <w:r>
        <w:t>color</w:t>
      </w:r>
      <w:r>
        <w:rPr>
          <w:rFonts w:hint="eastAsia"/>
        </w:rPr>
        <w:t>2);</w:t>
      </w:r>
    </w:p>
    <w:p w14:paraId="3BFD9D1E" w14:textId="73219527" w:rsidR="001B1513" w:rsidRDefault="001B1513" w:rsidP="001B1513">
      <w:r>
        <w:rPr>
          <w:rFonts w:hint="eastAsia"/>
        </w:rPr>
        <w:t>f</w:t>
      </w:r>
      <w:r>
        <w:t>rom</w:t>
      </w:r>
      <w:r>
        <w:rPr>
          <w:rFonts w:hint="eastAsia"/>
        </w:rPr>
        <w:t xml:space="preserve">에서 </w:t>
      </w:r>
      <w:r>
        <w:t xml:space="preserve">to </w:t>
      </w:r>
      <w:r>
        <w:rPr>
          <w:rFonts w:hint="eastAsia"/>
        </w:rPr>
        <w:t>방향으로 c</w:t>
      </w:r>
      <w:r>
        <w:t xml:space="preserve">olor1 </w:t>
      </w:r>
      <w:r>
        <w:rPr>
          <w:rFonts w:hint="eastAsia"/>
        </w:rPr>
        <w:t xml:space="preserve">색에서 </w:t>
      </w:r>
      <w:r>
        <w:t xml:space="preserve">color2 </w:t>
      </w:r>
      <w:r>
        <w:rPr>
          <w:rFonts w:hint="eastAsia"/>
        </w:rPr>
        <w:t>색으로 조금씩 변해가는 색이 배경색이 된다.</w:t>
      </w:r>
    </w:p>
    <w:p w14:paraId="6A63F459" w14:textId="4C769758" w:rsidR="00AF4424" w:rsidRDefault="00AF4424" w:rsidP="001B1513">
      <w:r>
        <w:t xml:space="preserve">from </w:t>
      </w:r>
      <w:r>
        <w:rPr>
          <w:rFonts w:hint="eastAsia"/>
        </w:rPr>
        <w:t xml:space="preserve">이나 </w:t>
      </w:r>
      <w:r>
        <w:t>to</w:t>
      </w:r>
      <w:r>
        <w:rPr>
          <w:rFonts w:hint="eastAsia"/>
        </w:rPr>
        <w:t xml:space="preserve">의 값: </w:t>
      </w:r>
      <w:r>
        <w:t>top, bottom, left, right</w:t>
      </w:r>
    </w:p>
    <w:p w14:paraId="7C98EB06" w14:textId="77777777" w:rsidR="00AF4424" w:rsidRDefault="00AF4424" w:rsidP="001B1513"/>
    <w:p w14:paraId="3D91F73B" w14:textId="042CEDD2" w:rsidR="001B1513" w:rsidRDefault="00DB714B" w:rsidP="00DB714B">
      <w:pPr>
        <w:rPr>
          <w:color w:val="00000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예: </w:t>
      </w:r>
      <w:r w:rsidR="001B1513">
        <w:rPr>
          <w:color w:val="7F007F"/>
        </w:rPr>
        <w:t>background</w:t>
      </w:r>
      <w:r w:rsidR="001B1513">
        <w:rPr>
          <w:color w:val="000000"/>
        </w:rPr>
        <w:t xml:space="preserve">: </w:t>
      </w:r>
      <w:r w:rsidR="001B1513">
        <w:rPr>
          <w:color w:val="2A00E1"/>
        </w:rPr>
        <w:t>linear-gradient(</w:t>
      </w:r>
      <w:r>
        <w:rPr>
          <w:color w:val="2A00E1"/>
        </w:rPr>
        <w:t xml:space="preserve">top, </w:t>
      </w:r>
      <w:r w:rsidR="00AF4424">
        <w:rPr>
          <w:rFonts w:hint="eastAsia"/>
          <w:color w:val="2A00E1"/>
        </w:rPr>
        <w:t>b</w:t>
      </w:r>
      <w:r w:rsidR="00AF4424">
        <w:rPr>
          <w:color w:val="2A00E1"/>
        </w:rPr>
        <w:t>ottom</w:t>
      </w:r>
      <w:r>
        <w:rPr>
          <w:color w:val="2A00E1"/>
        </w:rPr>
        <w:t xml:space="preserve">, </w:t>
      </w:r>
      <w:r w:rsidR="001B1513">
        <w:rPr>
          <w:color w:val="2A00E1"/>
        </w:rPr>
        <w:t>#eff, #dee)</w:t>
      </w:r>
      <w:r w:rsidR="001B1513">
        <w:rPr>
          <w:color w:val="000000"/>
        </w:rPr>
        <w:t>;</w:t>
      </w:r>
    </w:p>
    <w:p w14:paraId="2F4F3214" w14:textId="72C6CE49" w:rsidR="00DB714B" w:rsidRDefault="00DB714B" w:rsidP="00DB714B">
      <w:pPr>
        <w:rPr>
          <w:color w:val="000000"/>
        </w:rPr>
      </w:pPr>
    </w:p>
    <w:p w14:paraId="652D3E13" w14:textId="5CA839B0" w:rsidR="00DB714B" w:rsidRDefault="00DB714B" w:rsidP="00DB714B"/>
    <w:p w14:paraId="10F9A2D0" w14:textId="7E69CCB2" w:rsidR="00DB714B" w:rsidRDefault="00DB714B" w:rsidP="00DB714B"/>
    <w:p w14:paraId="041A5978" w14:textId="3CB63697" w:rsidR="00DB714B" w:rsidRDefault="00DB714B" w:rsidP="00DB714B"/>
    <w:p w14:paraId="5E4B7431" w14:textId="0AE7B1ED" w:rsidR="00A93324" w:rsidRDefault="00A93324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75A17A01" w14:textId="3FB3C48C" w:rsidR="00931A09" w:rsidRDefault="00A93324" w:rsidP="00A93324">
      <w:pPr>
        <w:pStyle w:val="2"/>
      </w:pPr>
      <w:bookmarkStart w:id="18" w:name="_Toc67056037"/>
      <w:r>
        <w:rPr>
          <w:rFonts w:hint="eastAsia"/>
        </w:rPr>
        <w:lastRenderedPageBreak/>
        <w:t>예제</w:t>
      </w:r>
      <w:bookmarkEnd w:id="18"/>
    </w:p>
    <w:p w14:paraId="6E87F5AA" w14:textId="77777777" w:rsidR="00873026" w:rsidRPr="00873026" w:rsidRDefault="00873026" w:rsidP="00873026"/>
    <w:p w14:paraId="2D9942E7" w14:textId="4084FC3F" w:rsidR="00873026" w:rsidRDefault="000515F0" w:rsidP="00873026">
      <w:pPr>
        <w:pStyle w:val="3"/>
      </w:pPr>
      <w:r>
        <w:t>css1/</w:t>
      </w:r>
      <w:r w:rsidR="00873026">
        <w:rPr>
          <w:rFonts w:hint="eastAsia"/>
        </w:rPr>
        <w:t>test0</w:t>
      </w:r>
      <w:r w:rsidR="00965815">
        <w:t>7</w:t>
      </w:r>
      <w:r w:rsidR="00873026">
        <w:rPr>
          <w:rFonts w:hint="eastAsia"/>
        </w:rPr>
        <w:t>.html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85F69" w14:paraId="05D96F91" w14:textId="77777777" w:rsidTr="00785F69">
        <w:tc>
          <w:tcPr>
            <w:tcW w:w="10664" w:type="dxa"/>
          </w:tcPr>
          <w:p w14:paraId="6EE2E007" w14:textId="77777777" w:rsidR="00785F69" w:rsidRDefault="00785F69" w:rsidP="00785F69">
            <w:pPr>
              <w:pStyle w:val="af1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10B95FB6" w14:textId="77777777" w:rsidR="00785F69" w:rsidRDefault="00785F69" w:rsidP="00785F69">
            <w:pPr>
              <w:pStyle w:val="af1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329983A3" w14:textId="77777777" w:rsidR="00785F69" w:rsidRDefault="00785F69" w:rsidP="00785F69">
            <w:pPr>
              <w:pStyle w:val="af1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465BD8BC" w14:textId="77777777" w:rsidR="00785F69" w:rsidRDefault="00785F69" w:rsidP="00785F69">
            <w:pPr>
              <w:pStyle w:val="af1"/>
            </w:pP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4C9679F1" w14:textId="77777777" w:rsidR="00785F69" w:rsidRDefault="00785F69" w:rsidP="00785F69">
            <w:pPr>
              <w:pStyle w:val="af1"/>
            </w:pP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43D0DDA1" w14:textId="77777777" w:rsidR="00785F69" w:rsidRDefault="00785F69" w:rsidP="00785F69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rPr>
                <w:color w:val="3F7F7F"/>
              </w:rPr>
              <w:t>div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black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display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inline-block</w:t>
            </w:r>
            <w:r>
              <w:rPr>
                <w:color w:val="000000"/>
              </w:rPr>
              <w:t>; }</w:t>
            </w:r>
          </w:p>
          <w:p w14:paraId="3ED3437A" w14:textId="77777777" w:rsidR="00785F69" w:rsidRDefault="00785F69" w:rsidP="00785F69">
            <w:pPr>
              <w:pStyle w:val="af1"/>
            </w:pP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49D07EEE" w14:textId="77777777" w:rsidR="00785F69" w:rsidRDefault="00785F69" w:rsidP="00785F69">
            <w:pPr>
              <w:pStyle w:val="af1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EA2419B" w14:textId="77777777" w:rsidR="00785F69" w:rsidRDefault="00785F69" w:rsidP="00785F69">
            <w:pPr>
              <w:pStyle w:val="af1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1BBCCA6" w14:textId="77777777" w:rsidR="00785F69" w:rsidRDefault="00785F69" w:rsidP="00785F69">
            <w:pPr>
              <w:pStyle w:val="af1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crosshair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crosshair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6CA6C103" w14:textId="77777777" w:rsidR="00785F69" w:rsidRDefault="00785F69" w:rsidP="00785F69">
            <w:pPr>
              <w:pStyle w:val="af1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default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default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54477F95" w14:textId="77777777" w:rsidR="00785F69" w:rsidRDefault="00785F69" w:rsidP="00785F69">
            <w:pPr>
              <w:pStyle w:val="af1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pointer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pointer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55F65BC2" w14:textId="77777777" w:rsidR="00785F69" w:rsidRDefault="00785F69" w:rsidP="00785F69">
            <w:pPr>
              <w:pStyle w:val="af1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move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move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672AF924" w14:textId="77777777" w:rsidR="00785F69" w:rsidRDefault="00785F69" w:rsidP="00785F69">
            <w:pPr>
              <w:pStyle w:val="af1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e-resize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e-resize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76A4C7D8" w14:textId="77777777" w:rsidR="00785F69" w:rsidRDefault="00785F69" w:rsidP="00785F69">
            <w:pPr>
              <w:pStyle w:val="af1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ne-resize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ne-resize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2A93ADA5" w14:textId="77777777" w:rsidR="00785F69" w:rsidRDefault="00785F69" w:rsidP="00785F69">
            <w:pPr>
              <w:pStyle w:val="af1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nw-resize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nw-resize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7E79564C" w14:textId="77777777" w:rsidR="00785F69" w:rsidRDefault="00785F69" w:rsidP="00785F69">
            <w:pPr>
              <w:pStyle w:val="af1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n-resize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n-resize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0FF0AD21" w14:textId="77777777" w:rsidR="00785F69" w:rsidRDefault="00785F69" w:rsidP="00785F69">
            <w:pPr>
              <w:pStyle w:val="af1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se-resize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se-resize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1F2E86DC" w14:textId="77777777" w:rsidR="00785F69" w:rsidRDefault="00785F69" w:rsidP="00785F69">
            <w:pPr>
              <w:pStyle w:val="af1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sw-resize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sw-resize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56F85E6B" w14:textId="77777777" w:rsidR="00785F69" w:rsidRDefault="00785F69" w:rsidP="00785F69">
            <w:pPr>
              <w:pStyle w:val="af1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s-resize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s-resize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114B0711" w14:textId="77777777" w:rsidR="00785F69" w:rsidRDefault="00785F69" w:rsidP="00785F69">
            <w:pPr>
              <w:pStyle w:val="af1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w-resize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w-resize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065AC2A3" w14:textId="77777777" w:rsidR="00785F69" w:rsidRDefault="00785F69" w:rsidP="00785F69">
            <w:pPr>
              <w:pStyle w:val="af1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text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text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62E9A82D" w14:textId="77777777" w:rsidR="00785F69" w:rsidRDefault="00785F69" w:rsidP="00785F69">
            <w:pPr>
              <w:pStyle w:val="af1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wait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wait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  <w:p w14:paraId="38E5B2B2" w14:textId="77777777" w:rsidR="00785F69" w:rsidRDefault="00785F69" w:rsidP="00785F69">
            <w:pPr>
              <w:pStyle w:val="af1"/>
            </w:pP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help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help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5F05232A" w14:textId="77777777" w:rsidR="00785F69" w:rsidRDefault="00785F69" w:rsidP="00785F69">
            <w:pPr>
              <w:pStyle w:val="af1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55F58AC" w14:textId="3D4C4ED8" w:rsidR="00785F69" w:rsidRDefault="00785F69" w:rsidP="00785F69">
            <w:pPr>
              <w:pStyle w:val="af1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  <w:r>
              <w:rPr>
                <w:color w:val="000000"/>
              </w:rPr>
              <w:t xml:space="preserve"> </w:t>
            </w:r>
          </w:p>
        </w:tc>
      </w:tr>
    </w:tbl>
    <w:p w14:paraId="68487EDA" w14:textId="78C89068" w:rsidR="00785F69" w:rsidRDefault="00785F69" w:rsidP="00785F69"/>
    <w:p w14:paraId="4158CC6F" w14:textId="51463CD1" w:rsidR="00785F69" w:rsidRDefault="00EA7BA5" w:rsidP="00785F69">
      <w:r>
        <w:rPr>
          <w:noProof/>
        </w:rPr>
        <w:drawing>
          <wp:inline distT="0" distB="0" distL="0" distR="0" wp14:anchorId="0E9806FB" wp14:editId="7950719E">
            <wp:extent cx="5514975" cy="31337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8807" w14:textId="06608BC6" w:rsidR="00785F69" w:rsidRDefault="00785F69" w:rsidP="00785F69">
      <w:r>
        <w:t xml:space="preserve">div </w:t>
      </w:r>
      <w:r>
        <w:rPr>
          <w:rFonts w:hint="eastAsia"/>
        </w:rPr>
        <w:t xml:space="preserve">태그 위에 마우스가 위치하면 </w:t>
      </w:r>
      <w:r w:rsidR="00873026">
        <w:rPr>
          <w:rFonts w:hint="eastAsia"/>
        </w:rPr>
        <w:t>마우스 포인터 모양이 바뀐다.</w:t>
      </w:r>
    </w:p>
    <w:p w14:paraId="40DEE06E" w14:textId="658E84A7" w:rsidR="00873026" w:rsidRDefault="00873026" w:rsidP="00785F69"/>
    <w:p w14:paraId="2783EDFC" w14:textId="77777777" w:rsidR="00873026" w:rsidRDefault="00873026" w:rsidP="00785F69"/>
    <w:p w14:paraId="4D3904E8" w14:textId="77777777" w:rsidR="00785F69" w:rsidRDefault="00785F69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2EA1A0FA" w14:textId="5EC796F0" w:rsidR="002B3A0B" w:rsidRDefault="00682EA0" w:rsidP="00043694">
      <w:pPr>
        <w:pStyle w:val="3"/>
      </w:pPr>
      <w:r>
        <w:lastRenderedPageBreak/>
        <w:t>css1/</w:t>
      </w:r>
      <w:r w:rsidR="00F56127">
        <w:rPr>
          <w:rFonts w:hint="eastAsia"/>
        </w:rPr>
        <w:t>test0</w:t>
      </w:r>
      <w:r w:rsidR="009D02BA">
        <w:t>8</w:t>
      </w:r>
      <w:r w:rsidR="00F56127">
        <w:rPr>
          <w:rFonts w:hint="eastAsia"/>
        </w:rPr>
        <w:t>.html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56127" w14:paraId="7187A65B" w14:textId="77777777" w:rsidTr="00F56127">
        <w:tc>
          <w:tcPr>
            <w:tcW w:w="10664" w:type="dxa"/>
          </w:tcPr>
          <w:p w14:paraId="18C352AA" w14:textId="77777777" w:rsidR="009D02BA" w:rsidRDefault="009D02BA" w:rsidP="009D02BA">
            <w:pPr>
              <w:pStyle w:val="af1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18470F23" w14:textId="77777777" w:rsidR="009D02BA" w:rsidRDefault="009D02BA" w:rsidP="009D02BA">
            <w:pPr>
              <w:pStyle w:val="af1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791C8136" w14:textId="77777777" w:rsidR="009D02BA" w:rsidRDefault="009D02BA" w:rsidP="009D02BA">
            <w:pPr>
              <w:pStyle w:val="af1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595EA1B" w14:textId="77777777" w:rsidR="009D02BA" w:rsidRDefault="009D02BA" w:rsidP="009D02BA">
            <w:pPr>
              <w:pStyle w:val="af1"/>
            </w:pP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7342E074" w14:textId="77777777" w:rsidR="009D02BA" w:rsidRDefault="009D02BA" w:rsidP="009D02BA">
            <w:pPr>
              <w:pStyle w:val="af1"/>
            </w:pP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7A9A964" w14:textId="77777777" w:rsidR="009D02BA" w:rsidRDefault="009D02BA" w:rsidP="009D02BA">
            <w:pPr>
              <w:pStyle w:val="af1"/>
            </w:pPr>
            <w:r>
              <w:rPr>
                <w:color w:val="3F7F7F"/>
              </w:rPr>
              <w:t>div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border-radius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>; }</w:t>
            </w:r>
          </w:p>
          <w:p w14:paraId="72D446DA" w14:textId="77777777" w:rsidR="009D02BA" w:rsidRDefault="009D02BA" w:rsidP="009D02BA">
            <w:pPr>
              <w:pStyle w:val="af1"/>
            </w:pPr>
            <w:r>
              <w:rPr>
                <w:color w:val="3F7F7F"/>
              </w:rPr>
              <w:t>div.info</w:t>
            </w:r>
            <w:r>
              <w:rPr>
                <w:color w:val="000000"/>
              </w:rPr>
              <w:t xml:space="preserve"> 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#eff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#dee</w:t>
            </w:r>
            <w:r>
              <w:rPr>
                <w:color w:val="000000"/>
              </w:rPr>
              <w:t>; }</w:t>
            </w:r>
          </w:p>
          <w:p w14:paraId="54AF1E1E" w14:textId="77777777" w:rsidR="009D02BA" w:rsidRDefault="009D02BA" w:rsidP="009D02BA">
            <w:pPr>
              <w:pStyle w:val="af1"/>
            </w:pPr>
            <w:r>
              <w:rPr>
                <w:color w:val="3F7F7F"/>
              </w:rPr>
              <w:t>div.error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#fee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#fdd</w:t>
            </w:r>
            <w:r>
              <w:rPr>
                <w:color w:val="000000"/>
              </w:rPr>
              <w:t>; }</w:t>
            </w:r>
          </w:p>
          <w:p w14:paraId="5D2347BA" w14:textId="77777777" w:rsidR="009D02BA" w:rsidRDefault="009D02BA" w:rsidP="009D02BA">
            <w:pPr>
              <w:pStyle w:val="af1"/>
            </w:pPr>
            <w:r>
              <w:rPr>
                <w:color w:val="3F7F7F"/>
              </w:rPr>
              <w:t>div span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font-family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arial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margin-right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pointer</w:t>
            </w:r>
            <w:r>
              <w:rPr>
                <w:color w:val="000000"/>
              </w:rPr>
              <w:t>; }</w:t>
            </w:r>
          </w:p>
          <w:p w14:paraId="2D839AD0" w14:textId="77777777" w:rsidR="009D02BA" w:rsidRDefault="009D02BA" w:rsidP="009D02BA">
            <w:pPr>
              <w:pStyle w:val="af1"/>
            </w:pP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CD6FB26" w14:textId="77777777" w:rsidR="009D02BA" w:rsidRDefault="009D02BA" w:rsidP="009D02BA">
            <w:pPr>
              <w:pStyle w:val="af1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4E6DB59F" w14:textId="77777777" w:rsidR="009D02BA" w:rsidRDefault="009D02BA" w:rsidP="009D02BA">
            <w:pPr>
              <w:pStyle w:val="af1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1DD8647" w14:textId="77777777" w:rsidR="009D02BA" w:rsidRDefault="009D02BA" w:rsidP="009D02BA">
            <w:pPr>
              <w:pStyle w:val="af1"/>
            </w:pPr>
          </w:p>
          <w:p w14:paraId="0A7532C1" w14:textId="77777777" w:rsidR="009D02BA" w:rsidRDefault="009D02BA" w:rsidP="009D02BA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"info"</w:t>
            </w:r>
            <w:r>
              <w:t>&gt;</w:t>
            </w:r>
            <w:r>
              <w:rPr>
                <w:color w:val="000000"/>
              </w:rPr>
              <w:t xml:space="preserve">  </w:t>
            </w:r>
          </w:p>
          <w:p w14:paraId="4D28CB3D" w14:textId="77777777" w:rsidR="009D02BA" w:rsidRDefault="009D02BA" w:rsidP="009D02BA">
            <w:pPr>
              <w:pStyle w:val="af1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x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파일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전송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작업이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완료되었습니다</w:t>
            </w:r>
            <w:r>
              <w:rPr>
                <w:color w:val="000000"/>
              </w:rPr>
              <w:t>.</w:t>
            </w:r>
          </w:p>
          <w:p w14:paraId="3109B4AF" w14:textId="77777777" w:rsidR="009D02BA" w:rsidRDefault="009D02BA" w:rsidP="009D02BA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5C656907" w14:textId="77777777" w:rsidR="009D02BA" w:rsidRDefault="009D02BA" w:rsidP="009D02BA">
            <w:pPr>
              <w:pStyle w:val="af1"/>
            </w:pPr>
          </w:p>
          <w:p w14:paraId="397B0803" w14:textId="77777777" w:rsidR="009D02BA" w:rsidRDefault="009D02BA" w:rsidP="009D02BA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"error"</w:t>
            </w:r>
            <w:r>
              <w:t>&gt;</w:t>
            </w:r>
            <w:r>
              <w:rPr>
                <w:color w:val="000000"/>
              </w:rPr>
              <w:t xml:space="preserve">  </w:t>
            </w:r>
          </w:p>
          <w:p w14:paraId="3FEF2618" w14:textId="77777777" w:rsidR="009D02BA" w:rsidRDefault="009D02BA" w:rsidP="009D02BA">
            <w:pPr>
              <w:pStyle w:val="af1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x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파일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전송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작업이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완료되지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못하고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중단되었습니다</w:t>
            </w:r>
            <w:r>
              <w:rPr>
                <w:color w:val="000000"/>
              </w:rPr>
              <w:t>.</w:t>
            </w:r>
          </w:p>
          <w:p w14:paraId="549539BD" w14:textId="77777777" w:rsidR="009D02BA" w:rsidRDefault="009D02BA" w:rsidP="009D02BA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7BD4EB63" w14:textId="77777777" w:rsidR="009D02BA" w:rsidRDefault="009D02BA" w:rsidP="009D02BA">
            <w:pPr>
              <w:pStyle w:val="af1"/>
            </w:pPr>
          </w:p>
          <w:p w14:paraId="32572C1A" w14:textId="77777777" w:rsidR="009D02BA" w:rsidRDefault="009D02BA" w:rsidP="009D02BA">
            <w:pPr>
              <w:pStyle w:val="af1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ED58CCE" w14:textId="17AE4919" w:rsidR="00F56127" w:rsidRDefault="009D02BA" w:rsidP="009D02BA">
            <w:pPr>
              <w:pStyle w:val="af1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4DD149BA" w14:textId="77777777" w:rsidR="00F56127" w:rsidRDefault="00F56127" w:rsidP="00F56127"/>
    <w:p w14:paraId="1FA673F6" w14:textId="00F55525" w:rsidR="008422DB" w:rsidRDefault="00EA7BA5" w:rsidP="008422DB">
      <w:r>
        <w:rPr>
          <w:noProof/>
        </w:rPr>
        <w:drawing>
          <wp:inline distT="0" distB="0" distL="0" distR="0" wp14:anchorId="5ED0131A" wp14:editId="6F79C228">
            <wp:extent cx="5514975" cy="26384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0987" w14:textId="726AAB78" w:rsidR="00711BED" w:rsidRDefault="00711BED" w:rsidP="008422DB"/>
    <w:p w14:paraId="01411C4C" w14:textId="39E75345" w:rsidR="00711BED" w:rsidRDefault="00711BED" w:rsidP="008422DB"/>
    <w:p w14:paraId="7A7258BA" w14:textId="77777777" w:rsidR="00711BED" w:rsidRDefault="00711BED" w:rsidP="008422DB"/>
    <w:p w14:paraId="0BBD0550" w14:textId="093A43D8" w:rsidR="00051D49" w:rsidRDefault="00051D49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27126217" w14:textId="7293EEB1" w:rsidR="00E54F75" w:rsidRDefault="00711BED" w:rsidP="001B1513">
      <w:pPr>
        <w:pStyle w:val="3"/>
      </w:pPr>
      <w:r>
        <w:lastRenderedPageBreak/>
        <w:t>css1/</w:t>
      </w:r>
      <w:r w:rsidR="001B1513">
        <w:t>test0</w:t>
      </w:r>
      <w:r w:rsidR="0028356E">
        <w:t>8a</w:t>
      </w:r>
      <w:r w:rsidR="001B1513">
        <w:t>.html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B1513" w14:paraId="7D273B50" w14:textId="77777777" w:rsidTr="001B1513">
        <w:tc>
          <w:tcPr>
            <w:tcW w:w="10664" w:type="dxa"/>
          </w:tcPr>
          <w:p w14:paraId="56895922" w14:textId="77777777" w:rsidR="001B1513" w:rsidRDefault="001B1513" w:rsidP="00051D49">
            <w:pPr>
              <w:pStyle w:val="af1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6E2D5E91" w14:textId="77777777" w:rsidR="001B1513" w:rsidRDefault="001B1513" w:rsidP="00051D49">
            <w:pPr>
              <w:pStyle w:val="af1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D91CC1F" w14:textId="77777777" w:rsidR="001B1513" w:rsidRDefault="001B1513" w:rsidP="00051D49">
            <w:pPr>
              <w:pStyle w:val="af1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D50AD62" w14:textId="77777777" w:rsidR="001B1513" w:rsidRDefault="001B1513" w:rsidP="00051D49">
            <w:pPr>
              <w:pStyle w:val="af1"/>
            </w:pP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5B18668F" w14:textId="77777777" w:rsidR="001B1513" w:rsidRDefault="001B1513" w:rsidP="00051D49">
            <w:pPr>
              <w:pStyle w:val="af1"/>
            </w:pP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223739C" w14:textId="77777777" w:rsidR="001B1513" w:rsidRDefault="001B1513" w:rsidP="00051D49">
            <w:pPr>
              <w:pStyle w:val="af1"/>
            </w:pPr>
            <w:r>
              <w:rPr>
                <w:color w:val="3F7F7F"/>
              </w:rPr>
              <w:t>div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500px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border-radius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>; }</w:t>
            </w:r>
          </w:p>
          <w:p w14:paraId="35170495" w14:textId="77777777" w:rsidR="001B1513" w:rsidRDefault="001B1513" w:rsidP="00051D49">
            <w:pPr>
              <w:pStyle w:val="af1"/>
            </w:pPr>
            <w:r>
              <w:rPr>
                <w:color w:val="3F7F7F"/>
              </w:rPr>
              <w:t>div.info</w:t>
            </w:r>
            <w:r>
              <w:rPr>
                <w:color w:val="000000"/>
              </w:rPr>
              <w:t xml:space="preserve">  { </w:t>
            </w:r>
            <w:r w:rsidRPr="00523800">
              <w:rPr>
                <w:color w:val="7F007F"/>
                <w:shd w:val="clear" w:color="auto" w:fill="FFFFCC"/>
              </w:rPr>
              <w:t>background</w:t>
            </w:r>
            <w:r w:rsidRPr="00523800">
              <w:rPr>
                <w:color w:val="000000"/>
                <w:shd w:val="clear" w:color="auto" w:fill="FFFFCC"/>
              </w:rPr>
              <w:t xml:space="preserve">: </w:t>
            </w:r>
            <w:r w:rsidRPr="00523800">
              <w:rPr>
                <w:color w:val="2A00E1"/>
                <w:shd w:val="clear" w:color="auto" w:fill="FFFFCC"/>
              </w:rPr>
              <w:t>linear-gradient(#eff, #dee)</w:t>
            </w:r>
            <w:r w:rsidRPr="00523800">
              <w:rPr>
                <w:color w:val="000000"/>
                <w:shd w:val="clear" w:color="auto" w:fill="FFFFCC"/>
              </w:rPr>
              <w:t>;</w:t>
            </w:r>
            <w:r>
              <w:rPr>
                <w:color w:val="000000"/>
              </w:rPr>
              <w:t xml:space="preserve">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#dee</w:t>
            </w:r>
            <w:r>
              <w:rPr>
                <w:color w:val="000000"/>
              </w:rPr>
              <w:t>; }</w:t>
            </w:r>
          </w:p>
          <w:p w14:paraId="4F17AAF5" w14:textId="77777777" w:rsidR="001B1513" w:rsidRDefault="001B1513" w:rsidP="00051D49">
            <w:pPr>
              <w:pStyle w:val="af1"/>
            </w:pPr>
            <w:r>
              <w:rPr>
                <w:color w:val="3F7F7F"/>
              </w:rPr>
              <w:t>div.error</w:t>
            </w:r>
            <w:r>
              <w:rPr>
                <w:color w:val="000000"/>
              </w:rPr>
              <w:t xml:space="preserve"> { </w:t>
            </w:r>
            <w:r w:rsidRPr="00523800">
              <w:rPr>
                <w:color w:val="7F007F"/>
                <w:shd w:val="clear" w:color="auto" w:fill="FFFFCC"/>
              </w:rPr>
              <w:t>background</w:t>
            </w:r>
            <w:r w:rsidRPr="00523800">
              <w:rPr>
                <w:color w:val="000000"/>
                <w:shd w:val="clear" w:color="auto" w:fill="FFFFCC"/>
              </w:rPr>
              <w:t xml:space="preserve">: </w:t>
            </w:r>
            <w:r w:rsidRPr="00523800">
              <w:rPr>
                <w:color w:val="2A00E1"/>
                <w:shd w:val="clear" w:color="auto" w:fill="FFFFCC"/>
              </w:rPr>
              <w:t>linear-gradient(#fee, #edd)</w:t>
            </w:r>
            <w:r w:rsidRPr="00523800">
              <w:rPr>
                <w:color w:val="000000"/>
                <w:shd w:val="clear" w:color="auto" w:fill="FFFFCC"/>
              </w:rPr>
              <w:t>;</w:t>
            </w:r>
            <w:r>
              <w:rPr>
                <w:color w:val="000000"/>
              </w:rPr>
              <w:t xml:space="preserve">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#fdd</w:t>
            </w:r>
            <w:r>
              <w:rPr>
                <w:color w:val="000000"/>
              </w:rPr>
              <w:t>; }</w:t>
            </w:r>
          </w:p>
          <w:p w14:paraId="5A06693F" w14:textId="77777777" w:rsidR="001B1513" w:rsidRDefault="001B1513" w:rsidP="00051D49">
            <w:pPr>
              <w:pStyle w:val="af1"/>
            </w:pPr>
            <w:r>
              <w:rPr>
                <w:color w:val="3F7F7F"/>
              </w:rPr>
              <w:t>div span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font-family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arial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margin-right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10px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pointer</w:t>
            </w:r>
            <w:r>
              <w:rPr>
                <w:color w:val="000000"/>
              </w:rPr>
              <w:t>; }</w:t>
            </w:r>
          </w:p>
          <w:p w14:paraId="43007379" w14:textId="77777777" w:rsidR="001B1513" w:rsidRDefault="001B1513" w:rsidP="00051D49">
            <w:pPr>
              <w:pStyle w:val="af1"/>
            </w:pP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035ABDC8" w14:textId="77777777" w:rsidR="001B1513" w:rsidRDefault="001B1513" w:rsidP="00051D49">
            <w:pPr>
              <w:pStyle w:val="af1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4B2F4672" w14:textId="77777777" w:rsidR="001B1513" w:rsidRDefault="001B1513" w:rsidP="00051D49">
            <w:pPr>
              <w:pStyle w:val="af1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FAE645E" w14:textId="77777777" w:rsidR="001B1513" w:rsidRDefault="001B1513" w:rsidP="00051D49">
            <w:pPr>
              <w:pStyle w:val="af1"/>
            </w:pPr>
          </w:p>
          <w:p w14:paraId="104D6C01" w14:textId="77777777" w:rsidR="001B1513" w:rsidRDefault="001B1513" w:rsidP="00051D49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"info"</w:t>
            </w:r>
            <w:r>
              <w:t>&gt;</w:t>
            </w:r>
            <w:r>
              <w:rPr>
                <w:color w:val="000000"/>
              </w:rPr>
              <w:t xml:space="preserve">  </w:t>
            </w:r>
          </w:p>
          <w:p w14:paraId="05350D9A" w14:textId="77777777" w:rsidR="001B1513" w:rsidRDefault="001B1513" w:rsidP="00051D49">
            <w:pPr>
              <w:pStyle w:val="af1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x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파일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전송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작업이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완료되었습니다</w:t>
            </w:r>
            <w:r>
              <w:rPr>
                <w:color w:val="000000"/>
              </w:rPr>
              <w:t>.</w:t>
            </w:r>
          </w:p>
          <w:p w14:paraId="5F577900" w14:textId="77777777" w:rsidR="001B1513" w:rsidRDefault="001B1513" w:rsidP="00051D49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39C9EDB6" w14:textId="77777777" w:rsidR="001B1513" w:rsidRDefault="001B1513" w:rsidP="00051D49">
            <w:pPr>
              <w:pStyle w:val="af1"/>
            </w:pPr>
          </w:p>
          <w:p w14:paraId="12B12A80" w14:textId="77777777" w:rsidR="001B1513" w:rsidRDefault="001B1513" w:rsidP="00051D49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"error"</w:t>
            </w:r>
            <w:r>
              <w:t>&gt;</w:t>
            </w:r>
            <w:r>
              <w:rPr>
                <w:color w:val="000000"/>
              </w:rPr>
              <w:t xml:space="preserve">  </w:t>
            </w:r>
          </w:p>
          <w:p w14:paraId="31B819A3" w14:textId="77777777" w:rsidR="001B1513" w:rsidRDefault="001B1513" w:rsidP="00051D49">
            <w:pPr>
              <w:pStyle w:val="af1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>x</w:t>
            </w:r>
            <w:r>
              <w:t>&lt;/</w:t>
            </w:r>
            <w:r>
              <w:rPr>
                <w:color w:val="3F7F7F"/>
              </w:rPr>
              <w:t>span</w:t>
            </w:r>
            <w: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파일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전송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작업이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완료되지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못하고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중단되었습니다</w:t>
            </w:r>
            <w:r>
              <w:rPr>
                <w:color w:val="000000"/>
              </w:rPr>
              <w:t>.</w:t>
            </w:r>
          </w:p>
          <w:p w14:paraId="7EBC5156" w14:textId="77777777" w:rsidR="001B1513" w:rsidRDefault="001B1513" w:rsidP="00051D49">
            <w:pPr>
              <w:pStyle w:val="af1"/>
            </w:pPr>
            <w:r>
              <w:rPr>
                <w:color w:val="000000"/>
              </w:rPr>
              <w:t xml:space="preserve">  </w:t>
            </w:r>
            <w:r>
              <w:t>&lt;/</w:t>
            </w:r>
            <w:r>
              <w:rPr>
                <w:color w:val="3F7F7F"/>
              </w:rPr>
              <w:t>div</w:t>
            </w:r>
            <w:r>
              <w:t>&gt;</w:t>
            </w:r>
          </w:p>
          <w:p w14:paraId="19894941" w14:textId="77777777" w:rsidR="001B1513" w:rsidRDefault="001B1513" w:rsidP="00051D49">
            <w:pPr>
              <w:pStyle w:val="af1"/>
            </w:pPr>
          </w:p>
          <w:p w14:paraId="42CC0394" w14:textId="77777777" w:rsidR="001B1513" w:rsidRDefault="001B1513" w:rsidP="00051D49">
            <w:pPr>
              <w:pStyle w:val="af1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3EEBF51D" w14:textId="74A141DD" w:rsidR="001B1513" w:rsidRDefault="001B1513" w:rsidP="00051D49">
            <w:pPr>
              <w:pStyle w:val="af1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70BA3DF3" w14:textId="77777777" w:rsidR="00051D49" w:rsidRDefault="00051D49" w:rsidP="001B1513"/>
    <w:p w14:paraId="12CFD61C" w14:textId="1558C52B" w:rsidR="001B1513" w:rsidRPr="001B1513" w:rsidRDefault="005372AC" w:rsidP="001B1513">
      <w:r>
        <w:rPr>
          <w:noProof/>
        </w:rPr>
        <w:drawing>
          <wp:inline distT="0" distB="0" distL="0" distR="0" wp14:anchorId="0990AC96" wp14:editId="0E399F2E">
            <wp:extent cx="5514975" cy="26384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CBB0" w14:textId="77777777" w:rsidR="00F56127" w:rsidRDefault="00F56127" w:rsidP="00F56127"/>
    <w:p w14:paraId="69D5FC97" w14:textId="71089207" w:rsidR="008422DB" w:rsidRDefault="008422DB">
      <w:pPr>
        <w:widowControl/>
        <w:wordWrap/>
        <w:autoSpaceDE/>
        <w:autoSpaceDN/>
        <w:spacing w:after="200" w:line="276" w:lineRule="auto"/>
      </w:pPr>
    </w:p>
    <w:p w14:paraId="70D70728" w14:textId="07DB04EC" w:rsidR="00037E6D" w:rsidRDefault="00037E6D">
      <w:pPr>
        <w:widowControl/>
        <w:wordWrap/>
        <w:autoSpaceDE/>
        <w:autoSpaceDN/>
        <w:spacing w:after="200" w:line="276" w:lineRule="auto"/>
      </w:pPr>
    </w:p>
    <w:p w14:paraId="785876F8" w14:textId="74D912DC" w:rsidR="00037E6D" w:rsidRDefault="00037E6D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46B56B0C" w14:textId="105234C2" w:rsidR="00037E6D" w:rsidRDefault="00037E6D" w:rsidP="000B53B9">
      <w:pPr>
        <w:pStyle w:val="2"/>
      </w:pPr>
      <w:bookmarkStart w:id="19" w:name="_Toc67056038"/>
      <w:r>
        <w:rPr>
          <w:rFonts w:hint="eastAsia"/>
        </w:rPr>
        <w:lastRenderedPageBreak/>
        <w:t>버튼 서식</w:t>
      </w:r>
      <w:bookmarkEnd w:id="19"/>
    </w:p>
    <w:p w14:paraId="3CBEABD3" w14:textId="79D2A413" w:rsidR="00037E6D" w:rsidRDefault="00037E6D" w:rsidP="00037E6D"/>
    <w:p w14:paraId="20ED78B9" w14:textId="20C03C52" w:rsidR="00037E6D" w:rsidRDefault="000B53B9" w:rsidP="000B53B9">
      <w:pPr>
        <w:pStyle w:val="3"/>
      </w:pPr>
      <w:r>
        <w:rPr>
          <w:rFonts w:hint="eastAsia"/>
        </w:rPr>
        <w:t>c</w:t>
      </w:r>
      <w:r>
        <w:t>ss1/test09.html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B53B9" w14:paraId="0073EA6A" w14:textId="77777777" w:rsidTr="000B53B9">
        <w:tc>
          <w:tcPr>
            <w:tcW w:w="10664" w:type="dxa"/>
          </w:tcPr>
          <w:p w14:paraId="36E21155" w14:textId="77777777" w:rsidR="000B53B9" w:rsidRPr="000B53B9" w:rsidRDefault="000B53B9" w:rsidP="000B53B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0B53B9">
              <w:rPr>
                <w:rFonts w:cs="굴림체"/>
                <w:color w:val="008080"/>
                <w:kern w:val="0"/>
                <w:szCs w:val="20"/>
              </w:rPr>
              <w:t>&lt;!</w:t>
            </w:r>
            <w:r w:rsidRPr="000B53B9">
              <w:rPr>
                <w:rFonts w:cs="굴림체"/>
                <w:color w:val="3F7F7F"/>
                <w:kern w:val="0"/>
                <w:szCs w:val="20"/>
              </w:rPr>
              <w:t>DOCTYPE</w:t>
            </w:r>
            <w:r w:rsidRPr="000B53B9">
              <w:rPr>
                <w:rFonts w:cs="굴림체"/>
                <w:kern w:val="0"/>
                <w:szCs w:val="20"/>
              </w:rPr>
              <w:t xml:space="preserve"> 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19BFC06C" w14:textId="77777777" w:rsidR="000B53B9" w:rsidRPr="000B53B9" w:rsidRDefault="000B53B9" w:rsidP="000B53B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0B53B9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0B53B9">
              <w:rPr>
                <w:rFonts w:cs="굴림체"/>
                <w:color w:val="3F7F7F"/>
                <w:kern w:val="0"/>
                <w:szCs w:val="20"/>
              </w:rPr>
              <w:t>html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C45C134" w14:textId="77777777" w:rsidR="000B53B9" w:rsidRPr="000B53B9" w:rsidRDefault="000B53B9" w:rsidP="000B53B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0B53B9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0B53B9">
              <w:rPr>
                <w:rFonts w:cs="굴림체"/>
                <w:color w:val="3F7F7F"/>
                <w:kern w:val="0"/>
                <w:szCs w:val="20"/>
              </w:rPr>
              <w:t>head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B11DD27" w14:textId="77777777" w:rsidR="000B53B9" w:rsidRPr="000B53B9" w:rsidRDefault="000B53B9" w:rsidP="000B53B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0B53B9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0B53B9">
              <w:rPr>
                <w:rFonts w:cs="굴림체"/>
                <w:color w:val="3F7F7F"/>
                <w:kern w:val="0"/>
                <w:szCs w:val="20"/>
              </w:rPr>
              <w:t>meta</w:t>
            </w:r>
            <w:r w:rsidRPr="000B53B9">
              <w:rPr>
                <w:rFonts w:cs="굴림체"/>
                <w:kern w:val="0"/>
                <w:szCs w:val="20"/>
              </w:rPr>
              <w:t xml:space="preserve"> </w:t>
            </w:r>
            <w:r w:rsidRPr="000B53B9">
              <w:rPr>
                <w:rFonts w:cs="굴림체"/>
                <w:color w:val="7F007F"/>
                <w:kern w:val="0"/>
                <w:szCs w:val="20"/>
              </w:rPr>
              <w:t>http-equiv</w:t>
            </w:r>
            <w:r w:rsidRPr="000B53B9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0B53B9"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 w:rsidRPr="000B53B9">
              <w:rPr>
                <w:rFonts w:cs="굴림체"/>
                <w:kern w:val="0"/>
                <w:szCs w:val="20"/>
              </w:rPr>
              <w:t xml:space="preserve"> </w:t>
            </w:r>
            <w:r w:rsidRPr="000B53B9">
              <w:rPr>
                <w:rFonts w:cs="굴림체"/>
                <w:color w:val="7F007F"/>
                <w:kern w:val="0"/>
                <w:szCs w:val="20"/>
              </w:rPr>
              <w:t>content</w:t>
            </w:r>
            <w:r w:rsidRPr="000B53B9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0B53B9"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FB530C7" w14:textId="77777777" w:rsidR="000B53B9" w:rsidRPr="000B53B9" w:rsidRDefault="000B53B9" w:rsidP="000B53B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0B53B9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0B53B9">
              <w:rPr>
                <w:rFonts w:cs="굴림체"/>
                <w:color w:val="3F7F7F"/>
                <w:kern w:val="0"/>
                <w:szCs w:val="20"/>
              </w:rPr>
              <w:t>script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51D4E42" w14:textId="77777777" w:rsidR="000B53B9" w:rsidRPr="000B53B9" w:rsidRDefault="000B53B9" w:rsidP="000B53B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0B53B9">
              <w:rPr>
                <w:rFonts w:cs="굴림체"/>
                <w:kern w:val="0"/>
                <w:szCs w:val="20"/>
              </w:rPr>
              <w:t xml:space="preserve">  function goDaum() {</w:t>
            </w:r>
          </w:p>
          <w:p w14:paraId="30501F81" w14:textId="77777777" w:rsidR="000B53B9" w:rsidRPr="000B53B9" w:rsidRDefault="000B53B9" w:rsidP="000B53B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0B53B9">
              <w:rPr>
                <w:rFonts w:cs="굴림체"/>
                <w:kern w:val="0"/>
                <w:szCs w:val="20"/>
              </w:rPr>
              <w:t xml:space="preserve">    location.href = "http://www.daum.net";</w:t>
            </w:r>
          </w:p>
          <w:p w14:paraId="0CD5766D" w14:textId="77777777" w:rsidR="000B53B9" w:rsidRPr="000B53B9" w:rsidRDefault="000B53B9" w:rsidP="000B53B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0B53B9">
              <w:rPr>
                <w:rFonts w:cs="굴림체"/>
                <w:kern w:val="0"/>
                <w:szCs w:val="20"/>
              </w:rPr>
              <w:t xml:space="preserve">  }</w:t>
            </w:r>
          </w:p>
          <w:p w14:paraId="742CEFE9" w14:textId="77777777" w:rsidR="000B53B9" w:rsidRPr="000B53B9" w:rsidRDefault="000B53B9" w:rsidP="000B53B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0B53B9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0B53B9">
              <w:rPr>
                <w:rFonts w:cs="굴림체"/>
                <w:color w:val="3F7F7F"/>
                <w:kern w:val="0"/>
                <w:szCs w:val="20"/>
              </w:rPr>
              <w:t>script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AFCC64F" w14:textId="77777777" w:rsidR="000B53B9" w:rsidRPr="000B53B9" w:rsidRDefault="000B53B9" w:rsidP="000B53B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0B53B9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0B53B9">
              <w:rPr>
                <w:rFonts w:cs="굴림체"/>
                <w:color w:val="3F7F7F"/>
                <w:kern w:val="0"/>
                <w:szCs w:val="20"/>
              </w:rPr>
              <w:t>head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E50D0E4" w14:textId="77777777" w:rsidR="000B53B9" w:rsidRPr="000B53B9" w:rsidRDefault="000B53B9" w:rsidP="000B53B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0B53B9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0B53B9">
              <w:rPr>
                <w:rFonts w:cs="굴림체"/>
                <w:color w:val="3F7F7F"/>
                <w:kern w:val="0"/>
                <w:szCs w:val="20"/>
              </w:rPr>
              <w:t>body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D6A8EFA" w14:textId="77777777" w:rsidR="000B53B9" w:rsidRPr="000B53B9" w:rsidRDefault="000B53B9" w:rsidP="000B53B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0B53B9">
              <w:rPr>
                <w:rFonts w:cs="굴림체"/>
                <w:color w:val="000000"/>
                <w:kern w:val="0"/>
                <w:szCs w:val="20"/>
              </w:rPr>
              <w:t xml:space="preserve">   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0B53B9">
              <w:rPr>
                <w:rFonts w:cs="굴림체"/>
                <w:color w:val="3F7F7F"/>
                <w:kern w:val="0"/>
                <w:szCs w:val="20"/>
              </w:rPr>
              <w:t>a</w:t>
            </w:r>
            <w:r w:rsidRPr="000B53B9">
              <w:rPr>
                <w:rFonts w:cs="굴림체"/>
                <w:kern w:val="0"/>
                <w:szCs w:val="20"/>
              </w:rPr>
              <w:t xml:space="preserve"> </w:t>
            </w:r>
            <w:r w:rsidRPr="000B53B9">
              <w:rPr>
                <w:rFonts w:cs="굴림체"/>
                <w:color w:val="7F007F"/>
                <w:kern w:val="0"/>
                <w:szCs w:val="20"/>
              </w:rPr>
              <w:t>href</w:t>
            </w:r>
            <w:r w:rsidRPr="000B53B9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0B53B9">
              <w:rPr>
                <w:rFonts w:cs="굴림체"/>
                <w:color w:val="2A00FF"/>
                <w:kern w:val="0"/>
                <w:szCs w:val="20"/>
              </w:rPr>
              <w:t>"http://www.naver.com"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0B53B9">
              <w:rPr>
                <w:rFonts w:cs="굴림체" w:hint="eastAsia"/>
                <w:color w:val="000000"/>
                <w:kern w:val="0"/>
                <w:szCs w:val="20"/>
              </w:rPr>
              <w:t>네이버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0B53B9">
              <w:rPr>
                <w:rFonts w:cs="굴림체"/>
                <w:color w:val="3F7F7F"/>
                <w:kern w:val="0"/>
                <w:szCs w:val="20"/>
              </w:rPr>
              <w:t>a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BFBBF9F" w14:textId="77777777" w:rsidR="000B53B9" w:rsidRPr="000B53B9" w:rsidRDefault="000B53B9" w:rsidP="000B53B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0B53B9">
              <w:rPr>
                <w:rFonts w:cs="굴림체"/>
                <w:color w:val="000000"/>
                <w:kern w:val="0"/>
                <w:szCs w:val="20"/>
              </w:rPr>
              <w:t xml:space="preserve">   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0B53B9">
              <w:rPr>
                <w:rFonts w:cs="굴림체"/>
                <w:color w:val="3F7F7F"/>
                <w:kern w:val="0"/>
                <w:szCs w:val="20"/>
              </w:rPr>
              <w:t>button</w:t>
            </w:r>
            <w:r w:rsidRPr="000B53B9">
              <w:rPr>
                <w:rFonts w:cs="굴림체"/>
                <w:kern w:val="0"/>
                <w:szCs w:val="20"/>
              </w:rPr>
              <w:t xml:space="preserve"> </w:t>
            </w:r>
            <w:r w:rsidRPr="000B53B9">
              <w:rPr>
                <w:rFonts w:cs="굴림체"/>
                <w:color w:val="7F007F"/>
                <w:kern w:val="0"/>
                <w:szCs w:val="20"/>
              </w:rPr>
              <w:t>type</w:t>
            </w:r>
            <w:r w:rsidRPr="000B53B9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0B53B9">
              <w:rPr>
                <w:rFonts w:cs="굴림체"/>
                <w:color w:val="2A00FF"/>
                <w:kern w:val="0"/>
                <w:szCs w:val="20"/>
              </w:rPr>
              <w:t>"button"</w:t>
            </w:r>
            <w:r w:rsidRPr="000B53B9">
              <w:rPr>
                <w:rFonts w:cs="굴림체"/>
                <w:kern w:val="0"/>
                <w:szCs w:val="20"/>
              </w:rPr>
              <w:t xml:space="preserve"> </w:t>
            </w:r>
            <w:r w:rsidRPr="000B53B9">
              <w:rPr>
                <w:rFonts w:cs="굴림체"/>
                <w:color w:val="7F007F"/>
                <w:kern w:val="0"/>
                <w:szCs w:val="20"/>
              </w:rPr>
              <w:t>onclick</w:t>
            </w:r>
            <w:r w:rsidRPr="000B53B9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0B53B9">
              <w:rPr>
                <w:rFonts w:cs="굴림체"/>
                <w:kern w:val="0"/>
                <w:szCs w:val="20"/>
              </w:rPr>
              <w:t>"goDaum()"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0B53B9">
              <w:rPr>
                <w:rFonts w:cs="굴림체" w:hint="eastAsia"/>
                <w:color w:val="000000"/>
                <w:kern w:val="0"/>
                <w:szCs w:val="20"/>
              </w:rPr>
              <w:t>다음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0B53B9">
              <w:rPr>
                <w:rFonts w:cs="굴림체"/>
                <w:color w:val="3F7F7F"/>
                <w:kern w:val="0"/>
                <w:szCs w:val="20"/>
              </w:rPr>
              <w:t>button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3F31673" w14:textId="77777777" w:rsidR="000B53B9" w:rsidRPr="000B53B9" w:rsidRDefault="000B53B9" w:rsidP="000B53B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0B53B9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0B53B9">
              <w:rPr>
                <w:rFonts w:cs="굴림체"/>
                <w:color w:val="3F7F7F"/>
                <w:kern w:val="0"/>
                <w:szCs w:val="20"/>
              </w:rPr>
              <w:t>body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B43507F" w14:textId="65F40D6C" w:rsidR="000B53B9" w:rsidRPr="000B53B9" w:rsidRDefault="000B53B9" w:rsidP="000B53B9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 w:rsidRPr="000B53B9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0B53B9">
              <w:rPr>
                <w:rFonts w:cs="굴림체"/>
                <w:color w:val="3F7F7F"/>
                <w:kern w:val="0"/>
                <w:szCs w:val="20"/>
              </w:rPr>
              <w:t>html</w:t>
            </w:r>
            <w:r w:rsidRPr="000B53B9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</w:tc>
      </w:tr>
    </w:tbl>
    <w:p w14:paraId="09D6E118" w14:textId="0FF56555" w:rsidR="000B53B9" w:rsidRDefault="000B53B9" w:rsidP="000B53B9"/>
    <w:p w14:paraId="543D26D3" w14:textId="4907484A" w:rsidR="00221359" w:rsidRDefault="00221359" w:rsidP="000B53B9"/>
    <w:p w14:paraId="376D1E58" w14:textId="49B0B7BB" w:rsidR="00221359" w:rsidRDefault="00221359" w:rsidP="000B53B9">
      <w:r>
        <w:rPr>
          <w:noProof/>
        </w:rPr>
        <w:drawing>
          <wp:inline distT="0" distB="0" distL="0" distR="0" wp14:anchorId="7C7E33E7" wp14:editId="109A231A">
            <wp:extent cx="5514975" cy="20764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5F0C" w14:textId="17A657BD" w:rsidR="00221359" w:rsidRDefault="00221359" w:rsidP="000B53B9"/>
    <w:p w14:paraId="638099CB" w14:textId="5798DA0F" w:rsidR="00066667" w:rsidRDefault="00066667" w:rsidP="000B53B9"/>
    <w:p w14:paraId="1DF25F12" w14:textId="76360569" w:rsidR="00066667" w:rsidRDefault="00066667" w:rsidP="000B53B9"/>
    <w:p w14:paraId="117A7F1D" w14:textId="236B39A7" w:rsidR="00066667" w:rsidRDefault="00066667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638F8565" w14:textId="780ED201" w:rsidR="00066667" w:rsidRDefault="00066667" w:rsidP="00066667">
      <w:pPr>
        <w:pStyle w:val="3"/>
      </w:pPr>
      <w:r>
        <w:rPr>
          <w:rFonts w:hint="eastAsia"/>
        </w:rPr>
        <w:lastRenderedPageBreak/>
        <w:t>c</w:t>
      </w:r>
      <w:r>
        <w:t>ss1/test09a.html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66667" w14:paraId="26889DCA" w14:textId="77777777" w:rsidTr="00066667">
        <w:tc>
          <w:tcPr>
            <w:tcW w:w="10664" w:type="dxa"/>
          </w:tcPr>
          <w:p w14:paraId="193C968C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44683900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D5F7B0E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300C1EC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F1C3BB2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92B0804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a,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font-size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11pt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2DF3E98" w14:textId="77777777" w:rsidR="00066667" w:rsidRDefault="00066667" w:rsidP="00066667">
            <w:pPr>
              <w:shd w:val="clear" w:color="auto" w:fill="FFFF99"/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.btn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0.5em 1.5em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1px solid 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          </w:t>
            </w:r>
          </w:p>
          <w:p w14:paraId="59712F73" w14:textId="77777777" w:rsidR="00066667" w:rsidRDefault="00066667" w:rsidP="00066667">
            <w:pPr>
              <w:shd w:val="clear" w:color="auto" w:fill="FFFF99"/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border-radius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0.5em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background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linear-gradient(#fff, #ddd)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</w:p>
          <w:p w14:paraId="66362DA2" w14:textId="77777777" w:rsidR="00066667" w:rsidRDefault="00066667" w:rsidP="00066667">
            <w:pPr>
              <w:shd w:val="clear" w:color="auto" w:fill="FFFF99"/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text-decoration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none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black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7819E68" w14:textId="77777777" w:rsidR="00066667" w:rsidRDefault="00066667" w:rsidP="00066667">
            <w:pPr>
              <w:shd w:val="clear" w:color="auto" w:fill="FFFF99"/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display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inline-block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2A6CD9A" w14:textId="77777777" w:rsidR="00066667" w:rsidRDefault="00066667" w:rsidP="00066667">
            <w:pPr>
              <w:shd w:val="clear" w:color="auto" w:fill="FFFF99"/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</w:p>
          <w:p w14:paraId="642A7445" w14:textId="77777777" w:rsidR="00066667" w:rsidRDefault="00066667" w:rsidP="00066667">
            <w:pPr>
              <w:shd w:val="clear" w:color="auto" w:fill="FFFF99"/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.btn:active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</w:t>
            </w:r>
          </w:p>
          <w:p w14:paraId="4BBB676A" w14:textId="77777777" w:rsidR="00066667" w:rsidRDefault="00066667" w:rsidP="00066667">
            <w:pPr>
              <w:shd w:val="clear" w:color="auto" w:fill="FFFF99"/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-ms-transform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translateY(2px)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F7B1A02" w14:textId="77777777" w:rsidR="00066667" w:rsidRDefault="00066667" w:rsidP="00066667">
            <w:pPr>
              <w:shd w:val="clear" w:color="auto" w:fill="FFFF99"/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-webkit-transform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translateY(2px)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0A1AA06" w14:textId="77777777" w:rsidR="00066667" w:rsidRDefault="00066667" w:rsidP="00066667">
            <w:pPr>
              <w:shd w:val="clear" w:color="auto" w:fill="FFFF99"/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transform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translateY(2px)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5048637" w14:textId="2615A62A" w:rsidR="00066667" w:rsidRDefault="00066667" w:rsidP="00066667">
            <w:pPr>
              <w:shd w:val="clear" w:color="auto" w:fill="FFFF99"/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background</w:t>
            </w:r>
            <w:r w:rsidR="005F698E">
              <w:rPr>
                <w:rFonts w:cs="굴림체"/>
                <w:color w:val="7F007F"/>
                <w:kern w:val="0"/>
                <w:szCs w:val="20"/>
              </w:rPr>
              <w:t>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#ccc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99DC440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047E7DAE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3A8390F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7A19471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function goDaum() {</w:t>
            </w:r>
          </w:p>
          <w:p w14:paraId="3CC8A265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  location.href = "http://www.daum.net";</w:t>
            </w:r>
          </w:p>
          <w:p w14:paraId="780AD361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}</w:t>
            </w:r>
          </w:p>
          <w:p w14:paraId="525C3682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6A40640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D9083BD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C1AD63B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066667">
              <w:rPr>
                <w:rFonts w:cs="굴림체"/>
                <w:color w:val="7F007F"/>
                <w:kern w:val="0"/>
                <w:szCs w:val="20"/>
                <w:shd w:val="clear" w:color="auto" w:fill="FFFF99"/>
              </w:rPr>
              <w:t>class</w:t>
            </w:r>
            <w:r w:rsidRPr="00066667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066667">
              <w:rPr>
                <w:rFonts w:cs="굴림체"/>
                <w:color w:val="2A00FF"/>
                <w:kern w:val="0"/>
                <w:szCs w:val="20"/>
                <w:shd w:val="clear" w:color="auto" w:fill="FFFF99"/>
              </w:rPr>
              <w:t>"btn"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"http://www.naver.com"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네이버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C9976D7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 w:rsidRPr="00066667">
              <w:rPr>
                <w:rFonts w:cs="굴림체"/>
                <w:color w:val="7F007F"/>
                <w:kern w:val="0"/>
                <w:szCs w:val="20"/>
                <w:shd w:val="clear" w:color="auto" w:fill="FFFF99"/>
              </w:rPr>
              <w:t>class</w:t>
            </w:r>
            <w:r w:rsidRPr="00066667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=</w:t>
            </w:r>
            <w:r w:rsidRPr="00066667">
              <w:rPr>
                <w:rFonts w:cs="굴림체"/>
                <w:color w:val="2A00FF"/>
                <w:kern w:val="0"/>
                <w:szCs w:val="20"/>
                <w:shd w:val="clear" w:color="auto" w:fill="FFFF99"/>
              </w:rPr>
              <w:t>"btn"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"button"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onclick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kern w:val="0"/>
                <w:szCs w:val="20"/>
              </w:rPr>
              <w:t>"goDaum()"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다음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670F50A" w14:textId="77777777" w:rsid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815C738" w14:textId="5A726449" w:rsidR="00066667" w:rsidRPr="00066667" w:rsidRDefault="00066667" w:rsidP="0006666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</w:tc>
      </w:tr>
    </w:tbl>
    <w:p w14:paraId="0F0627BC" w14:textId="0F82DA0A" w:rsidR="00D91B93" w:rsidRDefault="00D91B93" w:rsidP="00066667">
      <w:pPr>
        <w:rPr>
          <w:rFonts w:cs="굴림체"/>
          <w:color w:val="3F7F7F"/>
          <w:kern w:val="0"/>
          <w:szCs w:val="20"/>
          <w:shd w:val="clear" w:color="auto" w:fill="E8F2FE"/>
        </w:rPr>
      </w:pPr>
    </w:p>
    <w:p w14:paraId="29F370CD" w14:textId="3FB805AD" w:rsidR="002D4B08" w:rsidRDefault="002D4B08" w:rsidP="00066667">
      <w:pPr>
        <w:rPr>
          <w:rFonts w:cs="굴림체"/>
          <w:color w:val="3F7F7F"/>
          <w:kern w:val="0"/>
          <w:szCs w:val="20"/>
          <w:shd w:val="clear" w:color="auto" w:fill="E8F2FE"/>
        </w:rPr>
      </w:pPr>
      <w:r>
        <w:rPr>
          <w:noProof/>
        </w:rPr>
        <w:drawing>
          <wp:inline distT="0" distB="0" distL="0" distR="0" wp14:anchorId="592B4666" wp14:editId="6C38ADAA">
            <wp:extent cx="5514975" cy="20764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9E22" w14:textId="269E73D8" w:rsidR="002D4B08" w:rsidRDefault="002D4B08" w:rsidP="00066667">
      <w:pPr>
        <w:rPr>
          <w:rFonts w:cs="굴림체"/>
          <w:color w:val="3F7F7F"/>
          <w:kern w:val="0"/>
          <w:szCs w:val="20"/>
          <w:shd w:val="clear" w:color="auto" w:fill="E8F2FE"/>
        </w:rPr>
      </w:pPr>
    </w:p>
    <w:p w14:paraId="27CEE409" w14:textId="578DFB2F" w:rsidR="002D4B08" w:rsidRDefault="002D4B08" w:rsidP="00066667">
      <w:pPr>
        <w:rPr>
          <w:rFonts w:cs="굴림체"/>
          <w:color w:val="3F7F7F"/>
          <w:kern w:val="0"/>
          <w:szCs w:val="20"/>
          <w:shd w:val="clear" w:color="auto" w:fill="E8F2FE"/>
        </w:rPr>
      </w:pPr>
      <w:r>
        <w:rPr>
          <w:noProof/>
        </w:rPr>
        <w:drawing>
          <wp:inline distT="0" distB="0" distL="0" distR="0" wp14:anchorId="1A7EC99C" wp14:editId="0D091FBF">
            <wp:extent cx="5514975" cy="20764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2931" w14:textId="77777777" w:rsidR="002D4B08" w:rsidRDefault="002D4B08" w:rsidP="00066667">
      <w:pPr>
        <w:rPr>
          <w:rFonts w:cs="굴림체"/>
          <w:color w:val="3F7F7F"/>
          <w:kern w:val="0"/>
          <w:szCs w:val="20"/>
          <w:shd w:val="clear" w:color="auto" w:fill="E8F2FE"/>
        </w:rPr>
      </w:pPr>
    </w:p>
    <w:p w14:paraId="784BD04C" w14:textId="77777777" w:rsidR="002D4B08" w:rsidRDefault="002D4B08" w:rsidP="00066667">
      <w:pPr>
        <w:rPr>
          <w:rFonts w:cs="굴림체"/>
          <w:color w:val="3F7F7F"/>
          <w:kern w:val="0"/>
          <w:szCs w:val="20"/>
          <w:shd w:val="clear" w:color="auto" w:fill="E8F2FE"/>
        </w:rPr>
      </w:pPr>
    </w:p>
    <w:p w14:paraId="6B9B5F42" w14:textId="33625924" w:rsidR="00066667" w:rsidRPr="00066667" w:rsidRDefault="00D91B93" w:rsidP="00D91B93">
      <w:pPr>
        <w:pStyle w:val="3"/>
      </w:pPr>
      <w:r>
        <w:rPr>
          <w:rFonts w:cs="굴림체"/>
          <w:color w:val="3F7F7F"/>
          <w:kern w:val="0"/>
          <w:szCs w:val="20"/>
          <w:shd w:val="clear" w:color="auto" w:fill="E8F2FE"/>
        </w:rPr>
        <w:t>.btn { ... }</w:t>
      </w:r>
    </w:p>
    <w:p w14:paraId="5DD34BFA" w14:textId="01CBD5C9" w:rsidR="00221359" w:rsidRDefault="00D91B93" w:rsidP="000B53B9">
      <w:r>
        <w:rPr>
          <w:rFonts w:hint="eastAsia"/>
        </w:rPr>
        <w:t>c</w:t>
      </w:r>
      <w:r>
        <w:t xml:space="preserve">lass="btn" </w:t>
      </w:r>
      <w:r>
        <w:rPr>
          <w:rFonts w:hint="eastAsia"/>
        </w:rPr>
        <w:t>태그들에 서식을 적용한다.</w:t>
      </w:r>
    </w:p>
    <w:p w14:paraId="03D523C4" w14:textId="77777777" w:rsidR="00D91B93" w:rsidRDefault="00D91B93" w:rsidP="000B53B9"/>
    <w:p w14:paraId="57C77C6A" w14:textId="77777777" w:rsidR="003950C2" w:rsidRDefault="003950C2" w:rsidP="003950C2">
      <w:pPr>
        <w:pStyle w:val="3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padding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0.5em 1.5em</w:t>
      </w:r>
      <w:r>
        <w:rPr>
          <w:rFonts w:cs="굴림체"/>
          <w:color w:val="000000"/>
          <w:kern w:val="0"/>
          <w:szCs w:val="20"/>
        </w:rPr>
        <w:t xml:space="preserve">; </w:t>
      </w:r>
    </w:p>
    <w:p w14:paraId="6E9070A6" w14:textId="5D2FCD2E" w:rsidR="003950C2" w:rsidRDefault="003950C2" w:rsidP="003950C2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상하 여백 </w:t>
      </w:r>
      <w:r>
        <w:rPr>
          <w:rFonts w:cs="굴림체"/>
          <w:color w:val="000000"/>
          <w:kern w:val="0"/>
          <w:szCs w:val="20"/>
        </w:rPr>
        <w:t>0.5em</w:t>
      </w:r>
    </w:p>
    <w:p w14:paraId="3A8FC0F8" w14:textId="0DDF35FB" w:rsidR="003950C2" w:rsidRDefault="003950C2" w:rsidP="003950C2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죄우 여백 </w:t>
      </w:r>
      <w:r>
        <w:rPr>
          <w:rFonts w:cs="굴림체"/>
          <w:color w:val="000000"/>
          <w:kern w:val="0"/>
          <w:szCs w:val="20"/>
        </w:rPr>
        <w:t>1.5em</w:t>
      </w:r>
    </w:p>
    <w:p w14:paraId="11CC308D" w14:textId="616F5734" w:rsidR="003950C2" w:rsidRPr="003950C2" w:rsidRDefault="003950C2" w:rsidP="003950C2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</w:p>
    <w:p w14:paraId="077158C2" w14:textId="4BC55086" w:rsidR="003950C2" w:rsidRDefault="003950C2" w:rsidP="003950C2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>0</w:t>
      </w:r>
      <w:r>
        <w:rPr>
          <w:rFonts w:cs="굴림체"/>
          <w:color w:val="000000"/>
          <w:kern w:val="0"/>
          <w:szCs w:val="20"/>
        </w:rPr>
        <w:t xml:space="preserve">.5em : </w:t>
      </w:r>
      <w:r w:rsidR="00987549">
        <w:rPr>
          <w:rFonts w:cs="굴림체" w:hint="eastAsia"/>
          <w:color w:val="000000"/>
          <w:kern w:val="0"/>
          <w:szCs w:val="20"/>
        </w:rPr>
        <w:t xml:space="preserve">현재 폰트 크기의 </w:t>
      </w:r>
      <w:r w:rsidR="00987549">
        <w:rPr>
          <w:rFonts w:cs="굴림체"/>
          <w:color w:val="000000"/>
          <w:kern w:val="0"/>
          <w:szCs w:val="20"/>
        </w:rPr>
        <w:t xml:space="preserve">0.5 </w:t>
      </w:r>
      <w:r w:rsidR="00987549">
        <w:rPr>
          <w:rFonts w:cs="굴림체" w:hint="eastAsia"/>
          <w:color w:val="000000"/>
          <w:kern w:val="0"/>
          <w:szCs w:val="20"/>
        </w:rPr>
        <w:t>배</w:t>
      </w:r>
    </w:p>
    <w:p w14:paraId="33CD9914" w14:textId="3F5334D7" w:rsidR="00987549" w:rsidRDefault="00987549" w:rsidP="003950C2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>1</w:t>
      </w:r>
      <w:r>
        <w:rPr>
          <w:rFonts w:cs="굴림체"/>
          <w:color w:val="000000"/>
          <w:kern w:val="0"/>
          <w:szCs w:val="20"/>
        </w:rPr>
        <w:t xml:space="preserve">.5em : </w:t>
      </w:r>
      <w:r>
        <w:rPr>
          <w:rFonts w:cs="굴림체" w:hint="eastAsia"/>
          <w:color w:val="000000"/>
          <w:kern w:val="0"/>
          <w:szCs w:val="20"/>
        </w:rPr>
        <w:t xml:space="preserve">현재 폰트 크기의 </w:t>
      </w:r>
      <w:r>
        <w:rPr>
          <w:rFonts w:cs="굴림체"/>
          <w:color w:val="000000"/>
          <w:kern w:val="0"/>
          <w:szCs w:val="20"/>
        </w:rPr>
        <w:t xml:space="preserve">1.5 </w:t>
      </w:r>
      <w:r>
        <w:rPr>
          <w:rFonts w:cs="굴림체" w:hint="eastAsia"/>
          <w:color w:val="000000"/>
          <w:kern w:val="0"/>
          <w:szCs w:val="20"/>
        </w:rPr>
        <w:t>배</w:t>
      </w:r>
    </w:p>
    <w:p w14:paraId="7C48B4F9" w14:textId="77777777" w:rsidR="003950C2" w:rsidRPr="00987549" w:rsidRDefault="003950C2" w:rsidP="003950C2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</w:p>
    <w:p w14:paraId="2963D40B" w14:textId="215C2959" w:rsidR="003950C2" w:rsidRDefault="003950C2" w:rsidP="00987549">
      <w:pPr>
        <w:pStyle w:val="3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border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1px solid gray</w:t>
      </w:r>
      <w:r>
        <w:rPr>
          <w:rFonts w:cs="굴림체"/>
          <w:color w:val="000000"/>
          <w:kern w:val="0"/>
          <w:szCs w:val="20"/>
        </w:rPr>
        <w:t xml:space="preserve">;           </w:t>
      </w:r>
    </w:p>
    <w:p w14:paraId="67AB0F79" w14:textId="2008E957" w:rsidR="00987549" w:rsidRDefault="00987549" w:rsidP="00987549">
      <w:r>
        <w:rPr>
          <w:rFonts w:hint="eastAsia"/>
        </w:rPr>
        <w:t>1</w:t>
      </w:r>
      <w:r>
        <w:t xml:space="preserve">px </w:t>
      </w:r>
      <w:r>
        <w:rPr>
          <w:rFonts w:hint="eastAsia"/>
        </w:rPr>
        <w:t>굵기의 회색 실선으로 경계선을 그린다</w:t>
      </w:r>
    </w:p>
    <w:p w14:paraId="19390C87" w14:textId="77777777" w:rsidR="00987549" w:rsidRPr="00987549" w:rsidRDefault="00987549" w:rsidP="00987549"/>
    <w:p w14:paraId="7AF90DF7" w14:textId="77777777" w:rsidR="00987549" w:rsidRDefault="003950C2" w:rsidP="00987549">
      <w:pPr>
        <w:pStyle w:val="3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border-radius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0.5em</w:t>
      </w:r>
      <w:r>
        <w:rPr>
          <w:rFonts w:cs="굴림체"/>
          <w:color w:val="000000"/>
          <w:kern w:val="0"/>
          <w:szCs w:val="20"/>
        </w:rPr>
        <w:t xml:space="preserve">; </w:t>
      </w:r>
    </w:p>
    <w:p w14:paraId="0490B594" w14:textId="11377CFE" w:rsidR="00987549" w:rsidRDefault="00987549" w:rsidP="003950C2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>경계선의 모서리 부분을 둥글게 그린다.</w:t>
      </w:r>
    </w:p>
    <w:p w14:paraId="18C2E615" w14:textId="359034F1" w:rsidR="00987549" w:rsidRDefault="00987549" w:rsidP="003950C2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 xml:space="preserve">둥근 정도는 </w:t>
      </w:r>
      <w:r>
        <w:rPr>
          <w:rFonts w:cs="굴림체"/>
          <w:color w:val="000000"/>
          <w:kern w:val="0"/>
          <w:szCs w:val="20"/>
        </w:rPr>
        <w:t xml:space="preserve">0.5em </w:t>
      </w:r>
      <w:r>
        <w:rPr>
          <w:rFonts w:cs="굴림체" w:hint="eastAsia"/>
          <w:color w:val="000000"/>
          <w:kern w:val="0"/>
          <w:szCs w:val="20"/>
        </w:rPr>
        <w:t>크기</w:t>
      </w:r>
    </w:p>
    <w:p w14:paraId="18982B05" w14:textId="77777777" w:rsidR="00987549" w:rsidRDefault="00987549" w:rsidP="003950C2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</w:p>
    <w:p w14:paraId="75CA75AC" w14:textId="28E982CD" w:rsidR="003950C2" w:rsidRDefault="003950C2" w:rsidP="00987549">
      <w:pPr>
        <w:pStyle w:val="3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background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linear-gradient(#fff, #ddd)</w:t>
      </w:r>
      <w:r>
        <w:rPr>
          <w:rFonts w:cs="굴림체"/>
          <w:color w:val="000000"/>
          <w:kern w:val="0"/>
          <w:szCs w:val="20"/>
        </w:rPr>
        <w:t xml:space="preserve">; </w:t>
      </w:r>
    </w:p>
    <w:p w14:paraId="214BC74B" w14:textId="52A633BC" w:rsidR="00987549" w:rsidRDefault="00987549" w:rsidP="00987549">
      <w:r>
        <w:rPr>
          <w:rFonts w:hint="eastAsia"/>
        </w:rPr>
        <w:t>위쪽에서 아래쪽으로,</w:t>
      </w:r>
      <w:r>
        <w:t xml:space="preserve"> #</w:t>
      </w:r>
      <w:r>
        <w:rPr>
          <w:rFonts w:hint="eastAsia"/>
        </w:rPr>
        <w:t>f</w:t>
      </w:r>
      <w:r>
        <w:t xml:space="preserve">ff </w:t>
      </w:r>
      <w:r>
        <w:rPr>
          <w:rFonts w:hint="eastAsia"/>
        </w:rPr>
        <w:t xml:space="preserve">색부터 </w:t>
      </w:r>
      <w:r>
        <w:t xml:space="preserve">#ddd </w:t>
      </w:r>
      <w:r>
        <w:rPr>
          <w:rFonts w:hint="eastAsia"/>
        </w:rPr>
        <w:t xml:space="preserve">색으로 점점 변해가는 </w:t>
      </w:r>
      <w:r w:rsidR="00D118F7">
        <w:rPr>
          <w:rFonts w:hint="eastAsia"/>
        </w:rPr>
        <w:t>배경색을 칠한다.</w:t>
      </w:r>
    </w:p>
    <w:p w14:paraId="3AD01CA5" w14:textId="77777777" w:rsidR="00987549" w:rsidRPr="00987549" w:rsidRDefault="00987549" w:rsidP="00987549"/>
    <w:p w14:paraId="58C2ED51" w14:textId="6689C2E4" w:rsidR="00D118F7" w:rsidRDefault="003950C2" w:rsidP="00D118F7">
      <w:pPr>
        <w:pStyle w:val="3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text-decoration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none</w:t>
      </w:r>
      <w:r>
        <w:rPr>
          <w:rFonts w:cs="굴림체"/>
          <w:color w:val="000000"/>
          <w:kern w:val="0"/>
          <w:szCs w:val="20"/>
        </w:rPr>
        <w:t xml:space="preserve">; </w:t>
      </w:r>
    </w:p>
    <w:p w14:paraId="4E0680EA" w14:textId="35C8AC7F" w:rsidR="00D118F7" w:rsidRDefault="00D118F7" w:rsidP="00D118F7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태그의 경우에 밑줄을 그리지 않는다.</w:t>
      </w:r>
    </w:p>
    <w:p w14:paraId="6E8E6012" w14:textId="77777777" w:rsidR="00D118F7" w:rsidRPr="00D118F7" w:rsidRDefault="00D118F7" w:rsidP="00D118F7"/>
    <w:p w14:paraId="731132DB" w14:textId="37783D42" w:rsidR="003950C2" w:rsidRDefault="003950C2" w:rsidP="00A2021D">
      <w:pPr>
        <w:pStyle w:val="3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color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black</w:t>
      </w:r>
      <w:r>
        <w:rPr>
          <w:rFonts w:cs="굴림체"/>
          <w:color w:val="000000"/>
          <w:kern w:val="0"/>
          <w:szCs w:val="20"/>
        </w:rPr>
        <w:t>;</w:t>
      </w:r>
    </w:p>
    <w:p w14:paraId="1AD2D7C2" w14:textId="4714E923" w:rsidR="00A2021D" w:rsidRDefault="00A2021D" w:rsidP="00A2021D">
      <w:r>
        <w:rPr>
          <w:rFonts w:hint="eastAsia"/>
        </w:rPr>
        <w:t>글자색은 검정</w:t>
      </w:r>
    </w:p>
    <w:p w14:paraId="569DE7B4" w14:textId="28ED65A0" w:rsidR="003950C2" w:rsidRDefault="003950C2" w:rsidP="00A2021D">
      <w:pPr>
        <w:pStyle w:val="3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display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inline-block</w:t>
      </w:r>
      <w:r>
        <w:rPr>
          <w:rFonts w:cs="굴림체"/>
          <w:color w:val="000000"/>
          <w:kern w:val="0"/>
          <w:szCs w:val="20"/>
        </w:rPr>
        <w:t xml:space="preserve">; </w:t>
      </w:r>
    </w:p>
    <w:p w14:paraId="36607169" w14:textId="356AA92D" w:rsidR="00A2021D" w:rsidRDefault="00A2021D" w:rsidP="00A2021D">
      <w:r>
        <w:rPr>
          <w:rFonts w:hint="eastAsia"/>
        </w:rPr>
        <w:t>p</w:t>
      </w:r>
      <w:r>
        <w:t xml:space="preserve">adding, margin </w:t>
      </w:r>
      <w:r>
        <w:rPr>
          <w:rFonts w:hint="eastAsia"/>
        </w:rPr>
        <w:t>설정의 잘 먹으려면,</w:t>
      </w:r>
      <w:r>
        <w:t xml:space="preserve"> inline-block </w:t>
      </w:r>
      <w:r>
        <w:rPr>
          <w:rFonts w:hint="eastAsia"/>
        </w:rPr>
        <w:t>이어야 한다.</w:t>
      </w:r>
    </w:p>
    <w:p w14:paraId="57E8F205" w14:textId="1E999F62" w:rsidR="00A2021D" w:rsidRDefault="00A2021D" w:rsidP="00A2021D"/>
    <w:p w14:paraId="068425DB" w14:textId="77777777" w:rsidR="00A2021D" w:rsidRDefault="00A2021D" w:rsidP="00A2021D"/>
    <w:p w14:paraId="63465858" w14:textId="1CB80781" w:rsidR="00A2021D" w:rsidRDefault="00A2021D" w:rsidP="00A2021D"/>
    <w:p w14:paraId="5B04AA0A" w14:textId="3461DB36" w:rsidR="00A2021D" w:rsidRDefault="00D91B93" w:rsidP="00D91B93">
      <w:pPr>
        <w:pStyle w:val="3"/>
        <w:rPr>
          <w:rFonts w:cs="굴림체"/>
          <w:color w:val="3F7F7F"/>
          <w:kern w:val="0"/>
          <w:szCs w:val="20"/>
          <w:shd w:val="clear" w:color="auto" w:fill="E8F2FE"/>
        </w:rPr>
      </w:pPr>
      <w:r>
        <w:rPr>
          <w:rFonts w:cs="굴림체"/>
          <w:color w:val="3F7F7F"/>
          <w:kern w:val="0"/>
          <w:szCs w:val="20"/>
          <w:shd w:val="clear" w:color="auto" w:fill="E8F2FE"/>
        </w:rPr>
        <w:t>.btn:active { ... }</w:t>
      </w:r>
    </w:p>
    <w:p w14:paraId="04A2F53B" w14:textId="40CD18FB" w:rsidR="00D91B93" w:rsidRDefault="00D91B93" w:rsidP="00D91B93">
      <w:r>
        <w:rPr>
          <w:rFonts w:hint="eastAsia"/>
        </w:rPr>
        <w:t>c</w:t>
      </w:r>
      <w:r>
        <w:t xml:space="preserve">lass="btn" </w:t>
      </w:r>
      <w:r>
        <w:rPr>
          <w:rFonts w:hint="eastAsia"/>
        </w:rPr>
        <w:t>태그가 마우스로 눌려졌을 때만 서식을 적용한다.</w:t>
      </w:r>
    </w:p>
    <w:p w14:paraId="17442EFD" w14:textId="2DCB5AF5" w:rsidR="00D91B93" w:rsidRDefault="00D91B93" w:rsidP="00D91B93"/>
    <w:p w14:paraId="51F79885" w14:textId="17731AAA" w:rsidR="00A908D0" w:rsidRDefault="00A908D0" w:rsidP="00A908D0">
      <w:pPr>
        <w:pStyle w:val="3"/>
        <w:rPr>
          <w:rFonts w:cs="굴림체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-ms-transform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translateY(2px)</w:t>
      </w:r>
      <w:r>
        <w:rPr>
          <w:rFonts w:cs="굴림체"/>
          <w:color w:val="000000"/>
          <w:kern w:val="0"/>
          <w:szCs w:val="20"/>
        </w:rPr>
        <w:t>;</w:t>
      </w:r>
    </w:p>
    <w:p w14:paraId="22A313B7" w14:textId="35D2B09E" w:rsidR="00A908D0" w:rsidRDefault="00A908D0" w:rsidP="00A908D0">
      <w:pPr>
        <w:pStyle w:val="3"/>
        <w:rPr>
          <w:rFonts w:cs="굴림체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-webkit-transform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translateY(2px)</w:t>
      </w:r>
      <w:r>
        <w:rPr>
          <w:rFonts w:cs="굴림체"/>
          <w:color w:val="000000"/>
          <w:kern w:val="0"/>
          <w:szCs w:val="20"/>
        </w:rPr>
        <w:t>;</w:t>
      </w:r>
    </w:p>
    <w:p w14:paraId="6D6D2193" w14:textId="042F417B" w:rsidR="00D91B93" w:rsidRDefault="00A908D0" w:rsidP="00A908D0">
      <w:pPr>
        <w:pStyle w:val="3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7F"/>
          <w:kern w:val="0"/>
          <w:szCs w:val="20"/>
        </w:rPr>
        <w:t>transform</w:t>
      </w:r>
      <w:r>
        <w:rPr>
          <w:rFonts w:cs="굴림체"/>
          <w:color w:val="000000"/>
          <w:kern w:val="0"/>
          <w:szCs w:val="20"/>
        </w:rPr>
        <w:t xml:space="preserve">: </w:t>
      </w:r>
      <w:r>
        <w:rPr>
          <w:rFonts w:cs="굴림체"/>
          <w:color w:val="2A00E1"/>
          <w:kern w:val="0"/>
          <w:szCs w:val="20"/>
        </w:rPr>
        <w:t>translateY(2px)</w:t>
      </w:r>
      <w:r>
        <w:rPr>
          <w:rFonts w:cs="굴림체"/>
          <w:color w:val="000000"/>
          <w:kern w:val="0"/>
          <w:szCs w:val="20"/>
        </w:rPr>
        <w:t>;</w:t>
      </w:r>
    </w:p>
    <w:p w14:paraId="46BE578C" w14:textId="0F317433" w:rsidR="00A908D0" w:rsidRDefault="00A908D0" w:rsidP="00A908D0">
      <w:r>
        <w:rPr>
          <w:rFonts w:hint="eastAsia"/>
        </w:rPr>
        <w:t xml:space="preserve">원래 위치보다 </w:t>
      </w:r>
      <w:r>
        <w:t xml:space="preserve">2px </w:t>
      </w:r>
      <w:r>
        <w:rPr>
          <w:rFonts w:hint="eastAsia"/>
        </w:rPr>
        <w:t>아래에 그린다.</w:t>
      </w:r>
    </w:p>
    <w:p w14:paraId="77436FF0" w14:textId="5B3FDB49" w:rsidR="00A908D0" w:rsidRDefault="00A908D0" w:rsidP="00A908D0">
      <w:r>
        <w:rPr>
          <w:rFonts w:hint="eastAsia"/>
        </w:rPr>
        <w:t>마치 버튼이 눌려진 것과 같은 효과.</w:t>
      </w:r>
    </w:p>
    <w:p w14:paraId="23EFC4DB" w14:textId="5A433A58" w:rsidR="00A908D0" w:rsidRDefault="00A908D0" w:rsidP="00A908D0"/>
    <w:p w14:paraId="4B8F74E7" w14:textId="77777777" w:rsidR="00842D62" w:rsidRDefault="00A908D0" w:rsidP="00A908D0">
      <w:r>
        <w:rPr>
          <w:rFonts w:hint="eastAsia"/>
        </w:rPr>
        <w:t xml:space="preserve">이 서식의 표준 </w:t>
      </w:r>
      <w:r w:rsidR="00711987">
        <w:rPr>
          <w:rFonts w:hint="eastAsia"/>
        </w:rPr>
        <w:t>속성명</w:t>
      </w:r>
      <w:r>
        <w:rPr>
          <w:rFonts w:hint="eastAsia"/>
        </w:rPr>
        <w:t xml:space="preserve">은 </w:t>
      </w:r>
      <w:r>
        <w:t>transform</w:t>
      </w:r>
      <w:r>
        <w:rPr>
          <w:rFonts w:hint="eastAsia"/>
        </w:rPr>
        <w:t xml:space="preserve"> 이지만,</w:t>
      </w:r>
      <w:r>
        <w:t xml:space="preserve"> </w:t>
      </w:r>
      <w:r>
        <w:rPr>
          <w:rFonts w:hint="eastAsia"/>
        </w:rPr>
        <w:t xml:space="preserve">웹브라우저에 따라 </w:t>
      </w:r>
      <w:r>
        <w:t xml:space="preserve">-ms-transform, -webkit-transform </w:t>
      </w:r>
      <w:r w:rsidR="00711987">
        <w:rPr>
          <w:rFonts w:hint="eastAsia"/>
        </w:rPr>
        <w:t>속성</w:t>
      </w:r>
      <w:r>
        <w:rPr>
          <w:rFonts w:hint="eastAsia"/>
        </w:rPr>
        <w:t>명을 사용하기도 하기 때문에,</w:t>
      </w:r>
      <w:r>
        <w:t xml:space="preserve"> </w:t>
      </w:r>
      <w:r w:rsidR="00711987">
        <w:rPr>
          <w:rFonts w:hint="eastAsia"/>
        </w:rPr>
        <w:t>속성명들을</w:t>
      </w:r>
      <w:r>
        <w:t xml:space="preserve"> </w:t>
      </w:r>
      <w:r w:rsidR="00711987">
        <w:rPr>
          <w:rFonts w:hint="eastAsia"/>
        </w:rPr>
        <w:t xml:space="preserve">전부 </w:t>
      </w:r>
      <w:r w:rsidR="00842D62">
        <w:rPr>
          <w:rFonts w:hint="eastAsia"/>
        </w:rPr>
        <w:t>지정해 준다.</w:t>
      </w:r>
    </w:p>
    <w:p w14:paraId="04F1D792" w14:textId="77777777" w:rsidR="00150A0B" w:rsidRDefault="00150A0B" w:rsidP="00A908D0"/>
    <w:p w14:paraId="6CCFA8F2" w14:textId="75913975" w:rsidR="00150A0B" w:rsidRDefault="00150A0B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5F562CEC" w14:textId="2A73CAA1" w:rsidR="00150A0B" w:rsidRDefault="00150A0B" w:rsidP="00150A0B">
      <w:pPr>
        <w:pStyle w:val="2"/>
      </w:pPr>
      <w:r>
        <w:lastRenderedPageBreak/>
        <w:t>css1/test09b.html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50A0B" w14:paraId="54675F6B" w14:textId="77777777" w:rsidTr="00150A0B">
        <w:tc>
          <w:tcPr>
            <w:tcW w:w="10664" w:type="dxa"/>
          </w:tcPr>
          <w:p w14:paraId="1DC36F94" w14:textId="77777777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B01920">
              <w:rPr>
                <w:rFonts w:cs="굴림체"/>
                <w:color w:val="008080"/>
                <w:kern w:val="0"/>
                <w:szCs w:val="20"/>
              </w:rPr>
              <w:t>&lt;!</w:t>
            </w:r>
            <w:r w:rsidRPr="00B01920">
              <w:rPr>
                <w:rFonts w:cs="굴림체"/>
                <w:color w:val="3F7F7F"/>
                <w:kern w:val="0"/>
                <w:szCs w:val="20"/>
              </w:rPr>
              <w:t>DOCTYPE</w:t>
            </w:r>
            <w:r w:rsidRPr="00B01920">
              <w:rPr>
                <w:rFonts w:cs="굴림체"/>
                <w:kern w:val="0"/>
                <w:szCs w:val="20"/>
              </w:rPr>
              <w:t xml:space="preserve"> 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6D9C3357" w14:textId="77777777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B01920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B01920">
              <w:rPr>
                <w:rFonts w:cs="굴림체"/>
                <w:color w:val="3F7F7F"/>
                <w:kern w:val="0"/>
                <w:szCs w:val="20"/>
              </w:rPr>
              <w:t>html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C6A81C0" w14:textId="77777777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B01920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B01920">
              <w:rPr>
                <w:rFonts w:cs="굴림체"/>
                <w:color w:val="3F7F7F"/>
                <w:kern w:val="0"/>
                <w:szCs w:val="20"/>
              </w:rPr>
              <w:t>head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D006104" w14:textId="77777777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B01920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B01920">
              <w:rPr>
                <w:rFonts w:cs="굴림체"/>
                <w:color w:val="3F7F7F"/>
                <w:kern w:val="0"/>
                <w:szCs w:val="20"/>
              </w:rPr>
              <w:t>meta</w:t>
            </w:r>
            <w:r w:rsidRPr="00B01920">
              <w:rPr>
                <w:rFonts w:cs="굴림체"/>
                <w:kern w:val="0"/>
                <w:szCs w:val="20"/>
              </w:rPr>
              <w:t xml:space="preserve"> </w:t>
            </w:r>
            <w:r w:rsidRPr="00B01920">
              <w:rPr>
                <w:rFonts w:cs="굴림체"/>
                <w:color w:val="7F007F"/>
                <w:kern w:val="0"/>
                <w:szCs w:val="20"/>
              </w:rPr>
              <w:t>http-equiv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B01920"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 w:rsidRPr="00B01920">
              <w:rPr>
                <w:rFonts w:cs="굴림체"/>
                <w:kern w:val="0"/>
                <w:szCs w:val="20"/>
              </w:rPr>
              <w:t xml:space="preserve"> </w:t>
            </w:r>
            <w:r w:rsidRPr="00B01920">
              <w:rPr>
                <w:rFonts w:cs="굴림체"/>
                <w:color w:val="7F007F"/>
                <w:kern w:val="0"/>
                <w:szCs w:val="20"/>
              </w:rPr>
              <w:t>content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B01920"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296AE1E" w14:textId="77777777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B01920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B01920">
              <w:rPr>
                <w:rFonts w:cs="굴림체"/>
                <w:color w:val="3F7F7F"/>
                <w:kern w:val="0"/>
                <w:szCs w:val="20"/>
              </w:rPr>
              <w:t>style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9A2A2AA" w14:textId="77777777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B01920">
              <w:rPr>
                <w:rFonts w:cs="굴림체"/>
                <w:color w:val="3F7F7F"/>
                <w:kern w:val="0"/>
                <w:szCs w:val="20"/>
              </w:rPr>
              <w:t>.btn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 w:rsidRPr="00B01920">
              <w:rPr>
                <w:rFonts w:cs="굴림체"/>
                <w:color w:val="7F007F"/>
                <w:kern w:val="0"/>
                <w:szCs w:val="20"/>
              </w:rPr>
              <w:t>padding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B01920">
              <w:rPr>
                <w:rFonts w:cs="굴림체"/>
                <w:color w:val="2A00E1"/>
                <w:kern w:val="0"/>
                <w:szCs w:val="20"/>
              </w:rPr>
              <w:t>0.5em 1.5em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 w:rsidRPr="00B01920">
              <w:rPr>
                <w:rFonts w:cs="굴림체"/>
                <w:color w:val="7F007F"/>
                <w:kern w:val="0"/>
                <w:szCs w:val="20"/>
              </w:rPr>
              <w:t>border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B01920">
              <w:rPr>
                <w:rFonts w:cs="굴림체"/>
                <w:color w:val="2A00E1"/>
                <w:kern w:val="0"/>
                <w:szCs w:val="20"/>
              </w:rPr>
              <w:t>1px solid gray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;           </w:t>
            </w:r>
          </w:p>
          <w:p w14:paraId="6F4757EE" w14:textId="77777777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 w:rsidRPr="00B01920">
              <w:rPr>
                <w:rFonts w:cs="굴림체"/>
                <w:color w:val="7F007F"/>
                <w:kern w:val="0"/>
                <w:szCs w:val="20"/>
              </w:rPr>
              <w:t>border-radius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B01920">
              <w:rPr>
                <w:rFonts w:cs="굴림체"/>
                <w:color w:val="2A00E1"/>
                <w:kern w:val="0"/>
                <w:szCs w:val="20"/>
              </w:rPr>
              <w:t>0.5em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 w:rsidRPr="00B01920">
              <w:rPr>
                <w:rFonts w:cs="굴림체"/>
                <w:color w:val="7F007F"/>
                <w:kern w:val="0"/>
                <w:szCs w:val="20"/>
              </w:rPr>
              <w:t>background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B01920">
              <w:rPr>
                <w:rFonts w:cs="굴림체"/>
                <w:color w:val="2A00E1"/>
                <w:kern w:val="0"/>
                <w:szCs w:val="20"/>
              </w:rPr>
              <w:t>linear-gradient(#fff, #ddd)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</w:p>
          <w:p w14:paraId="1F052F30" w14:textId="77777777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 w:rsidRPr="00B01920">
              <w:rPr>
                <w:rFonts w:cs="굴림체"/>
                <w:color w:val="7F007F"/>
                <w:kern w:val="0"/>
                <w:szCs w:val="20"/>
              </w:rPr>
              <w:t>text-decoration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B01920">
              <w:rPr>
                <w:rFonts w:cs="굴림체"/>
                <w:color w:val="2A00E1"/>
                <w:kern w:val="0"/>
                <w:szCs w:val="20"/>
              </w:rPr>
              <w:t>none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 w:rsidRPr="00B01920">
              <w:rPr>
                <w:rFonts w:cs="굴림체"/>
                <w:color w:val="7F007F"/>
                <w:kern w:val="0"/>
                <w:szCs w:val="20"/>
              </w:rPr>
              <w:t>color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B01920">
              <w:rPr>
                <w:rFonts w:cs="굴림체"/>
                <w:color w:val="2A00E1"/>
                <w:kern w:val="0"/>
                <w:szCs w:val="20"/>
              </w:rPr>
              <w:t>black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4F0034E" w14:textId="77777777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 w:rsidRPr="00B01920">
              <w:rPr>
                <w:rFonts w:cs="굴림체"/>
                <w:color w:val="7F007F"/>
                <w:kern w:val="0"/>
                <w:szCs w:val="20"/>
              </w:rPr>
              <w:t>display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B01920">
              <w:rPr>
                <w:rFonts w:cs="굴림체"/>
                <w:color w:val="2A00E1"/>
                <w:kern w:val="0"/>
                <w:szCs w:val="20"/>
              </w:rPr>
              <w:t>inline-block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6BB8A06" w14:textId="77777777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</w:p>
          <w:p w14:paraId="03AAD4FC" w14:textId="77777777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B01920">
              <w:rPr>
                <w:rFonts w:cs="굴림체"/>
                <w:color w:val="3F7F7F"/>
                <w:kern w:val="0"/>
                <w:szCs w:val="20"/>
              </w:rPr>
              <w:t>.btn:active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 {</w:t>
            </w:r>
          </w:p>
          <w:p w14:paraId="4BB981FE" w14:textId="06E626BF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 w:rsidRPr="00B01920">
              <w:rPr>
                <w:rFonts w:cs="굴림체"/>
                <w:color w:val="7F007F"/>
                <w:kern w:val="0"/>
                <w:szCs w:val="20"/>
              </w:rPr>
              <w:t>-ms-transform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B01920">
              <w:rPr>
                <w:rFonts w:cs="굴림체"/>
                <w:color w:val="2A00E1"/>
                <w:kern w:val="0"/>
                <w:szCs w:val="20"/>
              </w:rPr>
              <w:t>translateY(</w:t>
            </w:r>
            <w:r w:rsidR="00B23C6F">
              <w:rPr>
                <w:rFonts w:cs="굴림체"/>
                <w:color w:val="2A00E1"/>
                <w:kern w:val="0"/>
                <w:szCs w:val="20"/>
              </w:rPr>
              <w:t>0.</w:t>
            </w:r>
            <w:r w:rsidR="001F136E">
              <w:rPr>
                <w:rFonts w:cs="굴림체"/>
                <w:color w:val="2A00E1"/>
                <w:kern w:val="0"/>
                <w:szCs w:val="20"/>
              </w:rPr>
              <w:t>1</w:t>
            </w:r>
            <w:r w:rsidR="00B23C6F">
              <w:rPr>
                <w:rFonts w:cs="굴림체"/>
                <w:color w:val="2A00E1"/>
                <w:kern w:val="0"/>
                <w:szCs w:val="20"/>
              </w:rPr>
              <w:t>em</w:t>
            </w:r>
            <w:r w:rsidRPr="00B01920">
              <w:rPr>
                <w:rFonts w:cs="굴림체"/>
                <w:color w:val="2A00E1"/>
                <w:kern w:val="0"/>
                <w:szCs w:val="20"/>
              </w:rPr>
              <w:t>)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6BCBAD3" w14:textId="1C7829ED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 w:rsidRPr="00B01920">
              <w:rPr>
                <w:rFonts w:cs="굴림체"/>
                <w:color w:val="7F007F"/>
                <w:kern w:val="0"/>
                <w:szCs w:val="20"/>
              </w:rPr>
              <w:t>-webkit-transform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B01920">
              <w:rPr>
                <w:rFonts w:cs="굴림체"/>
                <w:color w:val="2A00E1"/>
                <w:kern w:val="0"/>
                <w:szCs w:val="20"/>
              </w:rPr>
              <w:t>translateY(</w:t>
            </w:r>
            <w:r w:rsidR="001F136E">
              <w:rPr>
                <w:rFonts w:cs="굴림체"/>
                <w:color w:val="2A00E1"/>
                <w:kern w:val="0"/>
                <w:szCs w:val="20"/>
              </w:rPr>
              <w:t>0.1em</w:t>
            </w:r>
            <w:r w:rsidRPr="00B01920">
              <w:rPr>
                <w:rFonts w:cs="굴림체"/>
                <w:color w:val="2A00E1"/>
                <w:kern w:val="0"/>
                <w:szCs w:val="20"/>
              </w:rPr>
              <w:t>)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1580A6B" w14:textId="7AF40150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 w:rsidRPr="00B01920">
              <w:rPr>
                <w:rFonts w:cs="굴림체"/>
                <w:color w:val="7F007F"/>
                <w:kern w:val="0"/>
                <w:szCs w:val="20"/>
              </w:rPr>
              <w:t>transform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B01920">
              <w:rPr>
                <w:rFonts w:cs="굴림체"/>
                <w:color w:val="2A00E1"/>
                <w:kern w:val="0"/>
                <w:szCs w:val="20"/>
              </w:rPr>
              <w:t>translateY(</w:t>
            </w:r>
            <w:r w:rsidR="001F136E">
              <w:rPr>
                <w:rFonts w:cs="굴림체"/>
                <w:color w:val="2A00E1"/>
                <w:kern w:val="0"/>
                <w:szCs w:val="20"/>
              </w:rPr>
              <w:t>0.1em</w:t>
            </w:r>
            <w:r w:rsidRPr="00B01920">
              <w:rPr>
                <w:rFonts w:cs="굴림체"/>
                <w:color w:val="2A00E1"/>
                <w:kern w:val="0"/>
                <w:szCs w:val="20"/>
              </w:rPr>
              <w:t>)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9947594" w14:textId="77777777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 w:rsidRPr="00B01920">
              <w:rPr>
                <w:rFonts w:cs="굴림체"/>
                <w:color w:val="7F007F"/>
                <w:kern w:val="0"/>
                <w:szCs w:val="20"/>
              </w:rPr>
              <w:t>background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B01920">
              <w:rPr>
                <w:rFonts w:cs="굴림체"/>
                <w:color w:val="2A00E1"/>
                <w:kern w:val="0"/>
                <w:szCs w:val="20"/>
              </w:rPr>
              <w:t>#ccc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F6F65E9" w14:textId="77777777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B01920">
              <w:rPr>
                <w:rFonts w:cs="굴림체"/>
                <w:color w:val="3F7F7F"/>
                <w:kern w:val="0"/>
                <w:szCs w:val="20"/>
              </w:rPr>
              <w:t>.btn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 w:rsidRPr="00B01920">
              <w:rPr>
                <w:rFonts w:cs="굴림체"/>
                <w:color w:val="7F007F"/>
                <w:kern w:val="0"/>
                <w:szCs w:val="20"/>
              </w:rPr>
              <w:t>font-size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B01920">
              <w:rPr>
                <w:rFonts w:cs="굴림체"/>
                <w:color w:val="2A00E1"/>
                <w:kern w:val="0"/>
                <w:szCs w:val="20"/>
              </w:rPr>
              <w:t>11pt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; }    </w:t>
            </w:r>
          </w:p>
          <w:p w14:paraId="1FA58FDC" w14:textId="77777777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B01920">
              <w:rPr>
                <w:rFonts w:cs="굴림체"/>
                <w:color w:val="3F7F7F"/>
                <w:kern w:val="0"/>
                <w:szCs w:val="20"/>
              </w:rPr>
              <w:t>.btn.</w:t>
            </w:r>
            <w:r w:rsidRPr="000E2741">
              <w:rPr>
                <w:rFonts w:cs="굴림체"/>
                <w:color w:val="3F7F7F"/>
                <w:kern w:val="0"/>
                <w:szCs w:val="20"/>
                <w:shd w:val="clear" w:color="auto" w:fill="FFFFCC"/>
              </w:rPr>
              <w:t>small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 w:rsidRPr="00B01920">
              <w:rPr>
                <w:rFonts w:cs="굴림체"/>
                <w:color w:val="7F007F"/>
                <w:kern w:val="0"/>
                <w:szCs w:val="20"/>
              </w:rPr>
              <w:t>font-size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B01920">
              <w:rPr>
                <w:rFonts w:cs="굴림체"/>
                <w:color w:val="2A00E1"/>
                <w:kern w:val="0"/>
                <w:szCs w:val="20"/>
              </w:rPr>
              <w:t>9pt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; }    </w:t>
            </w:r>
          </w:p>
          <w:p w14:paraId="2D8CBA46" w14:textId="77777777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B01920">
              <w:rPr>
                <w:rFonts w:cs="굴림체"/>
                <w:color w:val="3F7F7F"/>
                <w:kern w:val="0"/>
                <w:szCs w:val="20"/>
              </w:rPr>
              <w:t>.btn.</w:t>
            </w:r>
            <w:r w:rsidRPr="000E2741">
              <w:rPr>
                <w:rFonts w:cs="굴림체"/>
                <w:color w:val="3F7F7F"/>
                <w:kern w:val="0"/>
                <w:szCs w:val="20"/>
                <w:shd w:val="clear" w:color="auto" w:fill="FFFFCC"/>
              </w:rPr>
              <w:t>large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 w:rsidRPr="00B01920">
              <w:rPr>
                <w:rFonts w:cs="굴림체"/>
                <w:color w:val="7F007F"/>
                <w:kern w:val="0"/>
                <w:szCs w:val="20"/>
              </w:rPr>
              <w:t>font-size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 w:rsidRPr="00B01920">
              <w:rPr>
                <w:rFonts w:cs="굴림체"/>
                <w:color w:val="2A00E1"/>
                <w:kern w:val="0"/>
                <w:szCs w:val="20"/>
              </w:rPr>
              <w:t>13pt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; }        </w:t>
            </w:r>
          </w:p>
          <w:p w14:paraId="0AD2D09F" w14:textId="77777777" w:rsidR="00B01920" w:rsidRPr="000E2741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  <w:shd w:val="clear" w:color="auto" w:fill="FFFFCC"/>
              </w:rPr>
            </w:pPr>
          </w:p>
          <w:p w14:paraId="549A1849" w14:textId="77777777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B01920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B01920">
              <w:rPr>
                <w:rFonts w:cs="굴림체"/>
                <w:color w:val="3F7F7F"/>
                <w:kern w:val="0"/>
                <w:szCs w:val="20"/>
              </w:rPr>
              <w:t>style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6A28F06" w14:textId="77777777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B01920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B01920">
              <w:rPr>
                <w:rFonts w:cs="굴림체"/>
                <w:color w:val="3F7F7F"/>
                <w:kern w:val="0"/>
                <w:szCs w:val="20"/>
              </w:rPr>
              <w:t>script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5559F3E" w14:textId="77777777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Pr="00B01920">
              <w:rPr>
                <w:rFonts w:cs="굴림체"/>
                <w:color w:val="7F0055"/>
                <w:kern w:val="0"/>
                <w:szCs w:val="20"/>
              </w:rPr>
              <w:t>function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 goDaum() {</w:t>
            </w:r>
          </w:p>
          <w:p w14:paraId="10CABAA2" w14:textId="77777777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    location.href = </w:t>
            </w:r>
            <w:r w:rsidRPr="00B01920">
              <w:rPr>
                <w:rFonts w:cs="굴림체"/>
                <w:color w:val="2A00FF"/>
                <w:kern w:val="0"/>
                <w:szCs w:val="20"/>
              </w:rPr>
              <w:t>"http://www.daum.net"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C6699AA" w14:textId="77777777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  }</w:t>
            </w:r>
          </w:p>
          <w:p w14:paraId="1721ED2C" w14:textId="77777777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B01920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B01920">
              <w:rPr>
                <w:rFonts w:cs="굴림체"/>
                <w:color w:val="3F7F7F"/>
                <w:kern w:val="0"/>
                <w:szCs w:val="20"/>
              </w:rPr>
              <w:t>script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B945F5E" w14:textId="77777777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B01920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B01920">
              <w:rPr>
                <w:rFonts w:cs="굴림체"/>
                <w:color w:val="3F7F7F"/>
                <w:kern w:val="0"/>
                <w:szCs w:val="20"/>
              </w:rPr>
              <w:t>head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61B5D55" w14:textId="77777777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B01920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B01920">
              <w:rPr>
                <w:rFonts w:cs="굴림체"/>
                <w:color w:val="3F7F7F"/>
                <w:kern w:val="0"/>
                <w:szCs w:val="20"/>
              </w:rPr>
              <w:t>body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2D86AF4" w14:textId="77777777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   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B01920">
              <w:rPr>
                <w:rFonts w:cs="굴림체"/>
                <w:color w:val="3F7F7F"/>
                <w:kern w:val="0"/>
                <w:szCs w:val="20"/>
              </w:rPr>
              <w:t>a</w:t>
            </w:r>
            <w:r w:rsidRPr="00B01920">
              <w:rPr>
                <w:rFonts w:cs="굴림체"/>
                <w:kern w:val="0"/>
                <w:szCs w:val="20"/>
              </w:rPr>
              <w:t xml:space="preserve"> </w:t>
            </w:r>
            <w:r w:rsidRPr="00B01920">
              <w:rPr>
                <w:rFonts w:cs="굴림체"/>
                <w:color w:val="7F007F"/>
                <w:kern w:val="0"/>
                <w:szCs w:val="20"/>
              </w:rPr>
              <w:t>class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B01920">
              <w:rPr>
                <w:rFonts w:cs="굴림체"/>
                <w:color w:val="2A00FF"/>
                <w:kern w:val="0"/>
                <w:szCs w:val="20"/>
              </w:rPr>
              <w:t>"btn"</w:t>
            </w:r>
            <w:r w:rsidRPr="00B01920">
              <w:rPr>
                <w:rFonts w:cs="굴림체"/>
                <w:kern w:val="0"/>
                <w:szCs w:val="20"/>
              </w:rPr>
              <w:t xml:space="preserve"> </w:t>
            </w:r>
            <w:r w:rsidRPr="00B01920">
              <w:rPr>
                <w:rFonts w:cs="굴림체"/>
                <w:color w:val="7F007F"/>
                <w:kern w:val="0"/>
                <w:szCs w:val="20"/>
              </w:rPr>
              <w:t>href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B01920">
              <w:rPr>
                <w:rFonts w:cs="굴림체"/>
                <w:color w:val="2A00FF"/>
                <w:kern w:val="0"/>
                <w:szCs w:val="20"/>
              </w:rPr>
              <w:t>"http://www.naver.com"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B01920">
              <w:rPr>
                <w:rFonts w:cs="굴림체" w:hint="eastAsia"/>
                <w:color w:val="000000"/>
                <w:kern w:val="0"/>
                <w:szCs w:val="20"/>
              </w:rPr>
              <w:t>네이버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B01920">
              <w:rPr>
                <w:rFonts w:cs="굴림체"/>
                <w:color w:val="3F7F7F"/>
                <w:kern w:val="0"/>
                <w:szCs w:val="20"/>
              </w:rPr>
              <w:t>a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38C141D" w14:textId="77777777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   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B01920">
              <w:rPr>
                <w:rFonts w:cs="굴림체"/>
                <w:color w:val="3F7F7F"/>
                <w:kern w:val="0"/>
                <w:szCs w:val="20"/>
              </w:rPr>
              <w:t>button</w:t>
            </w:r>
            <w:r w:rsidRPr="00B01920">
              <w:rPr>
                <w:rFonts w:cs="굴림체"/>
                <w:kern w:val="0"/>
                <w:szCs w:val="20"/>
              </w:rPr>
              <w:t xml:space="preserve"> </w:t>
            </w:r>
            <w:r w:rsidRPr="00B01920">
              <w:rPr>
                <w:rFonts w:cs="굴림체"/>
                <w:color w:val="7F007F"/>
                <w:kern w:val="0"/>
                <w:szCs w:val="20"/>
              </w:rPr>
              <w:t>class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B01920">
              <w:rPr>
                <w:rFonts w:cs="굴림체"/>
                <w:color w:val="2A00FF"/>
                <w:kern w:val="0"/>
                <w:szCs w:val="20"/>
              </w:rPr>
              <w:t>"btn"</w:t>
            </w:r>
            <w:r w:rsidRPr="00B01920">
              <w:rPr>
                <w:rFonts w:cs="굴림체"/>
                <w:kern w:val="0"/>
                <w:szCs w:val="20"/>
              </w:rPr>
              <w:t xml:space="preserve"> </w:t>
            </w:r>
            <w:r w:rsidRPr="00B01920">
              <w:rPr>
                <w:rFonts w:cs="굴림체"/>
                <w:color w:val="7F007F"/>
                <w:kern w:val="0"/>
                <w:szCs w:val="20"/>
              </w:rPr>
              <w:t>type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B01920">
              <w:rPr>
                <w:rFonts w:cs="굴림체"/>
                <w:color w:val="2A00FF"/>
                <w:kern w:val="0"/>
                <w:szCs w:val="20"/>
              </w:rPr>
              <w:t>"button"</w:t>
            </w:r>
            <w:r w:rsidRPr="00B01920">
              <w:rPr>
                <w:rFonts w:cs="굴림체"/>
                <w:kern w:val="0"/>
                <w:szCs w:val="20"/>
              </w:rPr>
              <w:t xml:space="preserve"> </w:t>
            </w:r>
            <w:r w:rsidRPr="00B01920">
              <w:rPr>
                <w:rFonts w:cs="굴림체"/>
                <w:color w:val="7F007F"/>
                <w:kern w:val="0"/>
                <w:szCs w:val="20"/>
              </w:rPr>
              <w:t>onclick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B01920">
              <w:rPr>
                <w:rFonts w:cs="굴림체"/>
                <w:color w:val="2A00FF"/>
                <w:kern w:val="0"/>
                <w:szCs w:val="20"/>
              </w:rPr>
              <w:t>"goDaum()"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B01920">
              <w:rPr>
                <w:rFonts w:cs="굴림체" w:hint="eastAsia"/>
                <w:color w:val="000000"/>
                <w:kern w:val="0"/>
                <w:szCs w:val="20"/>
              </w:rPr>
              <w:t>다음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B01920">
              <w:rPr>
                <w:rFonts w:cs="굴림체"/>
                <w:color w:val="3F7F7F"/>
                <w:kern w:val="0"/>
                <w:szCs w:val="20"/>
              </w:rPr>
              <w:t>button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FEC97F1" w14:textId="77777777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</w:p>
          <w:p w14:paraId="128DD8B0" w14:textId="77777777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   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B01920">
              <w:rPr>
                <w:rFonts w:cs="굴림체"/>
                <w:color w:val="3F7F7F"/>
                <w:kern w:val="0"/>
                <w:szCs w:val="20"/>
              </w:rPr>
              <w:t>a</w:t>
            </w:r>
            <w:r w:rsidRPr="00B01920">
              <w:rPr>
                <w:rFonts w:cs="굴림체"/>
                <w:kern w:val="0"/>
                <w:szCs w:val="20"/>
              </w:rPr>
              <w:t xml:space="preserve"> </w:t>
            </w:r>
            <w:r w:rsidRPr="00B01920">
              <w:rPr>
                <w:rFonts w:cs="굴림체"/>
                <w:color w:val="7F007F"/>
                <w:kern w:val="0"/>
                <w:szCs w:val="20"/>
              </w:rPr>
              <w:t>class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B01920">
              <w:rPr>
                <w:rFonts w:cs="굴림체"/>
                <w:color w:val="2A00FF"/>
                <w:kern w:val="0"/>
                <w:szCs w:val="20"/>
              </w:rPr>
              <w:t>"btn small"</w:t>
            </w:r>
            <w:r w:rsidRPr="00B01920">
              <w:rPr>
                <w:rFonts w:cs="굴림체"/>
                <w:kern w:val="0"/>
                <w:szCs w:val="20"/>
              </w:rPr>
              <w:t xml:space="preserve"> </w:t>
            </w:r>
            <w:r w:rsidRPr="00B01920">
              <w:rPr>
                <w:rFonts w:cs="굴림체"/>
                <w:color w:val="7F007F"/>
                <w:kern w:val="0"/>
                <w:szCs w:val="20"/>
              </w:rPr>
              <w:t>href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B01920">
              <w:rPr>
                <w:rFonts w:cs="굴림체"/>
                <w:color w:val="2A00FF"/>
                <w:kern w:val="0"/>
                <w:szCs w:val="20"/>
              </w:rPr>
              <w:t>"http://www.naver.com"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B01920">
              <w:rPr>
                <w:rFonts w:cs="굴림체" w:hint="eastAsia"/>
                <w:color w:val="000000"/>
                <w:kern w:val="0"/>
                <w:szCs w:val="20"/>
              </w:rPr>
              <w:t>네이버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B01920">
              <w:rPr>
                <w:rFonts w:cs="굴림체"/>
                <w:color w:val="3F7F7F"/>
                <w:kern w:val="0"/>
                <w:szCs w:val="20"/>
              </w:rPr>
              <w:t>a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6BE8D22" w14:textId="77777777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   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B01920">
              <w:rPr>
                <w:rFonts w:cs="굴림체"/>
                <w:color w:val="3F7F7F"/>
                <w:kern w:val="0"/>
                <w:szCs w:val="20"/>
              </w:rPr>
              <w:t>button</w:t>
            </w:r>
            <w:r w:rsidRPr="00B01920">
              <w:rPr>
                <w:rFonts w:cs="굴림체"/>
                <w:kern w:val="0"/>
                <w:szCs w:val="20"/>
              </w:rPr>
              <w:t xml:space="preserve"> </w:t>
            </w:r>
            <w:r w:rsidRPr="00B01920">
              <w:rPr>
                <w:rFonts w:cs="굴림체"/>
                <w:color w:val="7F007F"/>
                <w:kern w:val="0"/>
                <w:szCs w:val="20"/>
              </w:rPr>
              <w:t>class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B01920">
              <w:rPr>
                <w:rFonts w:cs="굴림체"/>
                <w:color w:val="2A00FF"/>
                <w:kern w:val="0"/>
                <w:szCs w:val="20"/>
              </w:rPr>
              <w:t xml:space="preserve">"btn </w:t>
            </w:r>
            <w:r w:rsidRPr="000E2741">
              <w:rPr>
                <w:rFonts w:cs="굴림체"/>
                <w:color w:val="2A00FF"/>
                <w:kern w:val="0"/>
                <w:szCs w:val="20"/>
                <w:shd w:val="clear" w:color="auto" w:fill="FFFFCC"/>
              </w:rPr>
              <w:t>small</w:t>
            </w:r>
            <w:r w:rsidRPr="00B01920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B01920">
              <w:rPr>
                <w:rFonts w:cs="굴림체"/>
                <w:kern w:val="0"/>
                <w:szCs w:val="20"/>
              </w:rPr>
              <w:t xml:space="preserve"> </w:t>
            </w:r>
            <w:r w:rsidRPr="00B01920">
              <w:rPr>
                <w:rFonts w:cs="굴림체"/>
                <w:color w:val="7F007F"/>
                <w:kern w:val="0"/>
                <w:szCs w:val="20"/>
              </w:rPr>
              <w:t>type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B01920">
              <w:rPr>
                <w:rFonts w:cs="굴림체"/>
                <w:color w:val="2A00FF"/>
                <w:kern w:val="0"/>
                <w:szCs w:val="20"/>
              </w:rPr>
              <w:t>"button"</w:t>
            </w:r>
            <w:r w:rsidRPr="00B01920">
              <w:rPr>
                <w:rFonts w:cs="굴림체"/>
                <w:kern w:val="0"/>
                <w:szCs w:val="20"/>
              </w:rPr>
              <w:t xml:space="preserve"> </w:t>
            </w:r>
            <w:r w:rsidRPr="00B01920">
              <w:rPr>
                <w:rFonts w:cs="굴림체"/>
                <w:color w:val="7F007F"/>
                <w:kern w:val="0"/>
                <w:szCs w:val="20"/>
              </w:rPr>
              <w:t>onclick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B01920">
              <w:rPr>
                <w:rFonts w:cs="굴림체"/>
                <w:color w:val="2A00FF"/>
                <w:kern w:val="0"/>
                <w:szCs w:val="20"/>
              </w:rPr>
              <w:t>"goDaum()"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B01920">
              <w:rPr>
                <w:rFonts w:cs="굴림체" w:hint="eastAsia"/>
                <w:color w:val="000000"/>
                <w:kern w:val="0"/>
                <w:szCs w:val="20"/>
              </w:rPr>
              <w:t>다음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B01920">
              <w:rPr>
                <w:rFonts w:cs="굴림체"/>
                <w:color w:val="3F7F7F"/>
                <w:kern w:val="0"/>
                <w:szCs w:val="20"/>
              </w:rPr>
              <w:t>button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7395035" w14:textId="77777777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</w:p>
          <w:p w14:paraId="2CC6C896" w14:textId="77777777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   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B01920">
              <w:rPr>
                <w:rFonts w:cs="굴림체"/>
                <w:color w:val="3F7F7F"/>
                <w:kern w:val="0"/>
                <w:szCs w:val="20"/>
              </w:rPr>
              <w:t>a</w:t>
            </w:r>
            <w:r w:rsidRPr="00B01920">
              <w:rPr>
                <w:rFonts w:cs="굴림체"/>
                <w:kern w:val="0"/>
                <w:szCs w:val="20"/>
              </w:rPr>
              <w:t xml:space="preserve"> </w:t>
            </w:r>
            <w:r w:rsidRPr="00B01920">
              <w:rPr>
                <w:rFonts w:cs="굴림체"/>
                <w:color w:val="7F007F"/>
                <w:kern w:val="0"/>
                <w:szCs w:val="20"/>
              </w:rPr>
              <w:t>class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B01920">
              <w:rPr>
                <w:rFonts w:cs="굴림체"/>
                <w:color w:val="2A00FF"/>
                <w:kern w:val="0"/>
                <w:szCs w:val="20"/>
              </w:rPr>
              <w:t>"btn large"</w:t>
            </w:r>
            <w:r w:rsidRPr="00B01920">
              <w:rPr>
                <w:rFonts w:cs="굴림체"/>
                <w:kern w:val="0"/>
                <w:szCs w:val="20"/>
              </w:rPr>
              <w:t xml:space="preserve"> </w:t>
            </w:r>
            <w:r w:rsidRPr="00B01920">
              <w:rPr>
                <w:rFonts w:cs="굴림체"/>
                <w:color w:val="7F007F"/>
                <w:kern w:val="0"/>
                <w:szCs w:val="20"/>
              </w:rPr>
              <w:t>href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B01920">
              <w:rPr>
                <w:rFonts w:cs="굴림체"/>
                <w:color w:val="2A00FF"/>
                <w:kern w:val="0"/>
                <w:szCs w:val="20"/>
              </w:rPr>
              <w:t>"http://www.naver.com"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B01920">
              <w:rPr>
                <w:rFonts w:cs="굴림체" w:hint="eastAsia"/>
                <w:color w:val="000000"/>
                <w:kern w:val="0"/>
                <w:szCs w:val="20"/>
              </w:rPr>
              <w:t>네이버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B01920">
              <w:rPr>
                <w:rFonts w:cs="굴림체"/>
                <w:color w:val="3F7F7F"/>
                <w:kern w:val="0"/>
                <w:szCs w:val="20"/>
              </w:rPr>
              <w:t>a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109F955" w14:textId="77777777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B01920">
              <w:rPr>
                <w:rFonts w:cs="굴림체"/>
                <w:color w:val="000000"/>
                <w:kern w:val="0"/>
                <w:szCs w:val="20"/>
              </w:rPr>
              <w:t xml:space="preserve">   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&lt;</w:t>
            </w:r>
            <w:r w:rsidRPr="00B01920">
              <w:rPr>
                <w:rFonts w:cs="굴림체"/>
                <w:color w:val="3F7F7F"/>
                <w:kern w:val="0"/>
                <w:szCs w:val="20"/>
              </w:rPr>
              <w:t>button</w:t>
            </w:r>
            <w:r w:rsidRPr="00B01920">
              <w:rPr>
                <w:rFonts w:cs="굴림체"/>
                <w:kern w:val="0"/>
                <w:szCs w:val="20"/>
              </w:rPr>
              <w:t xml:space="preserve"> </w:t>
            </w:r>
            <w:r w:rsidRPr="00B01920">
              <w:rPr>
                <w:rFonts w:cs="굴림체"/>
                <w:color w:val="7F007F"/>
                <w:kern w:val="0"/>
                <w:szCs w:val="20"/>
              </w:rPr>
              <w:t>class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B01920">
              <w:rPr>
                <w:rFonts w:cs="굴림체"/>
                <w:color w:val="2A00FF"/>
                <w:kern w:val="0"/>
                <w:szCs w:val="20"/>
              </w:rPr>
              <w:t xml:space="preserve">"btn </w:t>
            </w:r>
            <w:r w:rsidRPr="000E2741">
              <w:rPr>
                <w:rFonts w:cs="굴림체"/>
                <w:color w:val="2A00FF"/>
                <w:kern w:val="0"/>
                <w:szCs w:val="20"/>
                <w:shd w:val="clear" w:color="auto" w:fill="FFFFCC"/>
              </w:rPr>
              <w:t>large</w:t>
            </w:r>
            <w:r w:rsidRPr="00B01920"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B01920">
              <w:rPr>
                <w:rFonts w:cs="굴림체"/>
                <w:kern w:val="0"/>
                <w:szCs w:val="20"/>
              </w:rPr>
              <w:t xml:space="preserve"> </w:t>
            </w:r>
            <w:r w:rsidRPr="00B01920">
              <w:rPr>
                <w:rFonts w:cs="굴림체"/>
                <w:color w:val="7F007F"/>
                <w:kern w:val="0"/>
                <w:szCs w:val="20"/>
              </w:rPr>
              <w:t>type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B01920">
              <w:rPr>
                <w:rFonts w:cs="굴림체"/>
                <w:color w:val="2A00FF"/>
                <w:kern w:val="0"/>
                <w:szCs w:val="20"/>
              </w:rPr>
              <w:t>"button"</w:t>
            </w:r>
            <w:r w:rsidRPr="00B01920">
              <w:rPr>
                <w:rFonts w:cs="굴림체"/>
                <w:kern w:val="0"/>
                <w:szCs w:val="20"/>
              </w:rPr>
              <w:t xml:space="preserve"> </w:t>
            </w:r>
            <w:r w:rsidRPr="00B01920">
              <w:rPr>
                <w:rFonts w:cs="굴림체"/>
                <w:color w:val="7F007F"/>
                <w:kern w:val="0"/>
                <w:szCs w:val="20"/>
              </w:rPr>
              <w:t>onclick</w:t>
            </w:r>
            <w:r w:rsidRPr="00B01920">
              <w:rPr>
                <w:rFonts w:cs="굴림체"/>
                <w:color w:val="000000"/>
                <w:kern w:val="0"/>
                <w:szCs w:val="20"/>
              </w:rPr>
              <w:t>=</w:t>
            </w:r>
            <w:r w:rsidRPr="00B01920">
              <w:rPr>
                <w:rFonts w:cs="굴림체"/>
                <w:color w:val="2A00FF"/>
                <w:kern w:val="0"/>
                <w:szCs w:val="20"/>
              </w:rPr>
              <w:t>"goDaum()"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&gt;</w:t>
            </w:r>
            <w:r w:rsidRPr="00B01920">
              <w:rPr>
                <w:rFonts w:cs="굴림체" w:hint="eastAsia"/>
                <w:color w:val="000000"/>
                <w:kern w:val="0"/>
                <w:szCs w:val="20"/>
              </w:rPr>
              <w:t>다음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B01920">
              <w:rPr>
                <w:rFonts w:cs="굴림체"/>
                <w:color w:val="3F7F7F"/>
                <w:kern w:val="0"/>
                <w:szCs w:val="20"/>
              </w:rPr>
              <w:t>button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6AF1FB9" w14:textId="77777777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B01920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B01920">
              <w:rPr>
                <w:rFonts w:cs="굴림체"/>
                <w:color w:val="3F7F7F"/>
                <w:kern w:val="0"/>
                <w:szCs w:val="20"/>
              </w:rPr>
              <w:t>body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760E0FD" w14:textId="77777777" w:rsidR="00B01920" w:rsidRPr="00B01920" w:rsidRDefault="00B01920" w:rsidP="00B01920">
            <w:pPr>
              <w:wordWrap/>
              <w:adjustRightInd w:val="0"/>
              <w:spacing w:line="220" w:lineRule="exact"/>
              <w:jc w:val="left"/>
              <w:rPr>
                <w:rFonts w:cs="굴림체"/>
                <w:kern w:val="0"/>
                <w:szCs w:val="20"/>
              </w:rPr>
            </w:pPr>
            <w:r w:rsidRPr="00B01920">
              <w:rPr>
                <w:rFonts w:cs="굴림체"/>
                <w:color w:val="008080"/>
                <w:kern w:val="0"/>
                <w:szCs w:val="20"/>
              </w:rPr>
              <w:t>&lt;/</w:t>
            </w:r>
            <w:r w:rsidRPr="00B01920">
              <w:rPr>
                <w:rFonts w:cs="굴림체"/>
                <w:color w:val="3F7F7F"/>
                <w:kern w:val="0"/>
                <w:szCs w:val="20"/>
              </w:rPr>
              <w:t>html</w:t>
            </w:r>
            <w:r w:rsidRPr="00B01920"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C34106F" w14:textId="77777777" w:rsidR="00150A0B" w:rsidRPr="00B01920" w:rsidRDefault="00150A0B" w:rsidP="00B01920">
            <w:pPr>
              <w:wordWrap/>
              <w:spacing w:line="220" w:lineRule="exact"/>
              <w:rPr>
                <w:szCs w:val="20"/>
              </w:rPr>
            </w:pPr>
          </w:p>
        </w:tc>
      </w:tr>
    </w:tbl>
    <w:p w14:paraId="766E90B5" w14:textId="77777777" w:rsidR="00150A0B" w:rsidRPr="00150A0B" w:rsidRDefault="00150A0B" w:rsidP="00150A0B"/>
    <w:p w14:paraId="718AD959" w14:textId="77777777" w:rsidR="00150A0B" w:rsidRPr="00150A0B" w:rsidRDefault="00150A0B" w:rsidP="00A908D0"/>
    <w:p w14:paraId="4CFA8AD8" w14:textId="42AD5C55" w:rsidR="00A908D0" w:rsidRDefault="00A908D0" w:rsidP="00A908D0"/>
    <w:p w14:paraId="0FBBF6E2" w14:textId="77777777" w:rsidR="00A908D0" w:rsidRPr="00A908D0" w:rsidRDefault="00A908D0" w:rsidP="00A908D0"/>
    <w:p w14:paraId="6494D18B" w14:textId="3C37B1AA" w:rsidR="00037E6D" w:rsidRDefault="00037E6D">
      <w:pPr>
        <w:widowControl/>
        <w:wordWrap/>
        <w:autoSpaceDE/>
        <w:autoSpaceDN/>
        <w:spacing w:after="200" w:line="276" w:lineRule="auto"/>
      </w:pPr>
    </w:p>
    <w:p w14:paraId="3FA79D60" w14:textId="77777777" w:rsidR="00037E6D" w:rsidRDefault="00037E6D">
      <w:pPr>
        <w:widowControl/>
        <w:wordWrap/>
        <w:autoSpaceDE/>
        <w:autoSpaceDN/>
        <w:spacing w:after="200" w:line="276" w:lineRule="auto"/>
      </w:pPr>
    </w:p>
    <w:p w14:paraId="3EA88DB6" w14:textId="6D43F545" w:rsidR="001E69C1" w:rsidRDefault="001E69C1">
      <w:pPr>
        <w:widowControl/>
        <w:wordWrap/>
        <w:autoSpaceDE/>
        <w:autoSpaceDN/>
        <w:spacing w:after="200" w:line="276" w:lineRule="auto"/>
      </w:pPr>
    </w:p>
    <w:p w14:paraId="23BC9F35" w14:textId="77777777" w:rsidR="001E69C1" w:rsidRDefault="001E69C1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63253700" w14:textId="719773EC" w:rsidR="001E69C1" w:rsidRDefault="001E69C1" w:rsidP="001E69C1">
      <w:pPr>
        <w:pStyle w:val="1"/>
      </w:pPr>
      <w:bookmarkStart w:id="20" w:name="_Toc67056039"/>
      <w:r>
        <w:rPr>
          <w:rFonts w:hint="eastAsia"/>
        </w:rPr>
        <w:lastRenderedPageBreak/>
        <w:t>연습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bookmarkEnd w:id="20"/>
    </w:p>
    <w:p w14:paraId="630285CB" w14:textId="3B508F18" w:rsidR="001E69C1" w:rsidRDefault="001E69C1" w:rsidP="001E69C1"/>
    <w:p w14:paraId="1C8E7093" w14:textId="003F5F84" w:rsidR="0090160B" w:rsidRDefault="0090160B" w:rsidP="0090160B">
      <w:pPr>
        <w:pStyle w:val="2"/>
      </w:pPr>
      <w:bookmarkStart w:id="21" w:name="_Toc67056040"/>
      <w:r>
        <w:rPr>
          <w:rFonts w:hint="eastAsia"/>
        </w:rPr>
        <w:t>비밀번호 변경 페이지</w:t>
      </w:r>
      <w:bookmarkEnd w:id="21"/>
    </w:p>
    <w:p w14:paraId="1A3FFF41" w14:textId="5B4BC533" w:rsidR="0090160B" w:rsidRDefault="0090160B" w:rsidP="0090160B"/>
    <w:p w14:paraId="455D30B1" w14:textId="77777777" w:rsidR="0090160B" w:rsidRDefault="0090160B" w:rsidP="0090160B">
      <w:r>
        <w:rPr>
          <w:rFonts w:hint="eastAsia"/>
        </w:rPr>
        <w:t xml:space="preserve">비밀 번호 변경 페이지를 </w:t>
      </w:r>
      <w:r>
        <w:t>HTML</w:t>
      </w:r>
      <w:r>
        <w:rPr>
          <w:rFonts w:hint="eastAsia"/>
        </w:rPr>
        <w:t xml:space="preserve"> </w:t>
      </w:r>
      <w:r>
        <w:t>CSS</w:t>
      </w:r>
      <w:r>
        <w:rPr>
          <w:rFonts w:hint="eastAsia"/>
        </w:rPr>
        <w:t>를 사용해자 만들자.</w:t>
      </w:r>
    </w:p>
    <w:p w14:paraId="04D91211" w14:textId="77777777" w:rsidR="0090160B" w:rsidRPr="0090160B" w:rsidRDefault="0090160B" w:rsidP="0090160B"/>
    <w:p w14:paraId="4ED15C2A" w14:textId="77777777" w:rsidR="0090160B" w:rsidRDefault="0090160B" w:rsidP="001E69C1"/>
    <w:p w14:paraId="4AA07BC2" w14:textId="1CFC0F4D" w:rsidR="001E69C1" w:rsidRDefault="001E69C1" w:rsidP="001E69C1">
      <w:pPr>
        <w:pStyle w:val="2"/>
      </w:pPr>
      <w:bookmarkStart w:id="22" w:name="_Toc67056041"/>
      <w:r>
        <w:rPr>
          <w:rFonts w:hint="eastAsia"/>
        </w:rPr>
        <w:t>회원가입 페이지</w:t>
      </w:r>
      <w:bookmarkEnd w:id="22"/>
    </w:p>
    <w:p w14:paraId="02B8909C" w14:textId="54468642" w:rsidR="001E69C1" w:rsidRDefault="001E69C1" w:rsidP="001E69C1"/>
    <w:p w14:paraId="081D8A5C" w14:textId="62EFE2C7" w:rsidR="0090160B" w:rsidRDefault="0090160B" w:rsidP="0090160B">
      <w:r>
        <w:rPr>
          <w:rFonts w:hint="eastAsia"/>
        </w:rPr>
        <w:t xml:space="preserve">회원 가입 페이지를 </w:t>
      </w:r>
      <w:r>
        <w:t>HTML</w:t>
      </w:r>
      <w:r>
        <w:rPr>
          <w:rFonts w:hint="eastAsia"/>
        </w:rPr>
        <w:t xml:space="preserve"> </w:t>
      </w:r>
      <w:r>
        <w:t>CSS</w:t>
      </w:r>
      <w:r>
        <w:rPr>
          <w:rFonts w:hint="eastAsia"/>
        </w:rPr>
        <w:t>를 사용해자 만들자.</w:t>
      </w:r>
    </w:p>
    <w:p w14:paraId="7D1EF69E" w14:textId="24D927B5" w:rsidR="001E69C1" w:rsidRDefault="001E69C1" w:rsidP="001E69C1"/>
    <w:p w14:paraId="5A4B5A1E" w14:textId="71FEA872" w:rsidR="001E69C1" w:rsidRDefault="001E69C1" w:rsidP="001E69C1"/>
    <w:p w14:paraId="5191239C" w14:textId="147FB9CD" w:rsidR="00537DF9" w:rsidRDefault="00537DF9" w:rsidP="001E69C1"/>
    <w:p w14:paraId="0307AC6B" w14:textId="77777777" w:rsidR="00537DF9" w:rsidRPr="001E69C1" w:rsidRDefault="00537DF9" w:rsidP="001E69C1"/>
    <w:p w14:paraId="4DFC2081" w14:textId="77777777" w:rsidR="001E69C1" w:rsidRPr="001E69C1" w:rsidRDefault="001E69C1" w:rsidP="001E69C1"/>
    <w:sectPr w:rsidR="001E69C1" w:rsidRPr="001E69C1" w:rsidSect="00E27DCE">
      <w:footerReference w:type="default" r:id="rId25"/>
      <w:pgSz w:w="11906" w:h="16838"/>
      <w:pgMar w:top="720" w:right="720" w:bottom="720" w:left="720" w:header="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33522" w14:textId="77777777" w:rsidR="007B0837" w:rsidRDefault="007B0837" w:rsidP="000A6D40">
      <w:r>
        <w:separator/>
      </w:r>
    </w:p>
  </w:endnote>
  <w:endnote w:type="continuationSeparator" w:id="0">
    <w:p w14:paraId="41B713E8" w14:textId="77777777" w:rsidR="007B0837" w:rsidRDefault="007B0837" w:rsidP="000A6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28595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CEBFFDF" w14:textId="35F9E7B2" w:rsidR="00AF4424" w:rsidRDefault="00AF4424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17B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17BF">
              <w:rPr>
                <w:b/>
                <w:bCs/>
                <w:noProof/>
              </w:rPr>
              <w:t>25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EBFFE0" w14:textId="77777777" w:rsidR="00AF4424" w:rsidRDefault="00AF44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C0BB5" w14:textId="77777777" w:rsidR="007B0837" w:rsidRDefault="007B0837" w:rsidP="000A6D40">
      <w:r>
        <w:separator/>
      </w:r>
    </w:p>
  </w:footnote>
  <w:footnote w:type="continuationSeparator" w:id="0">
    <w:p w14:paraId="1E379D3C" w14:textId="77777777" w:rsidR="007B0837" w:rsidRDefault="007B0837" w:rsidP="000A6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37D0"/>
    <w:multiLevelType w:val="multilevel"/>
    <w:tmpl w:val="04B4C6C4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3B20581"/>
    <w:multiLevelType w:val="multilevel"/>
    <w:tmpl w:val="AE3E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F074C9"/>
    <w:multiLevelType w:val="hybridMultilevel"/>
    <w:tmpl w:val="31A4F0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186822"/>
    <w:multiLevelType w:val="multilevel"/>
    <w:tmpl w:val="70D07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182580"/>
    <w:multiLevelType w:val="hybridMultilevel"/>
    <w:tmpl w:val="16C4BE7E"/>
    <w:lvl w:ilvl="0" w:tplc="A8A65C74">
      <w:start w:val="1"/>
      <w:numFmt w:val="decimal"/>
      <w:lvlText w:val="%1.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B16C53"/>
    <w:multiLevelType w:val="multilevel"/>
    <w:tmpl w:val="0750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305557B"/>
    <w:multiLevelType w:val="multilevel"/>
    <w:tmpl w:val="5440716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1394CD6"/>
    <w:multiLevelType w:val="multilevel"/>
    <w:tmpl w:val="C79C349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22BA71E2"/>
    <w:multiLevelType w:val="multilevel"/>
    <w:tmpl w:val="03341F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3DC66AF"/>
    <w:multiLevelType w:val="hybridMultilevel"/>
    <w:tmpl w:val="FFB45E68"/>
    <w:lvl w:ilvl="0" w:tplc="DD8CBE38">
      <w:start w:val="1"/>
      <w:numFmt w:val="bullet"/>
      <w:pStyle w:val="20"/>
      <w:lvlText w:val="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2" w15:restartNumberingAfterBreak="0">
    <w:nsid w:val="24FF0035"/>
    <w:multiLevelType w:val="multilevel"/>
    <w:tmpl w:val="3B0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6E00EAA"/>
    <w:multiLevelType w:val="multilevel"/>
    <w:tmpl w:val="A91C3146"/>
    <w:styleLink w:val="10"/>
    <w:lvl w:ilvl="0">
      <w:start w:val="1"/>
      <w:numFmt w:val="decimal"/>
      <w:lvlText w:val="%1"/>
      <w:lvlJc w:val="left"/>
      <w:pPr>
        <w:ind w:left="540" w:hanging="540"/>
      </w:pPr>
      <w:rPr>
        <w:rFonts w:eastAsia="굴림"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4027648"/>
    <w:multiLevelType w:val="multilevel"/>
    <w:tmpl w:val="E984EC32"/>
    <w:lvl w:ilvl="0">
      <w:start w:val="1"/>
      <w:numFmt w:val="decimal"/>
      <w:pStyle w:val="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47F25E0"/>
    <w:multiLevelType w:val="multilevel"/>
    <w:tmpl w:val="835A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8E44322"/>
    <w:multiLevelType w:val="multilevel"/>
    <w:tmpl w:val="7D28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CA00D24"/>
    <w:multiLevelType w:val="multilevel"/>
    <w:tmpl w:val="8EC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0BF3210"/>
    <w:multiLevelType w:val="multilevel"/>
    <w:tmpl w:val="5ABEA57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5616645C"/>
    <w:multiLevelType w:val="multilevel"/>
    <w:tmpl w:val="B85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9F7289A"/>
    <w:multiLevelType w:val="hybridMultilevel"/>
    <w:tmpl w:val="3776F4EC"/>
    <w:lvl w:ilvl="0" w:tplc="B37C26F6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D6E0351"/>
    <w:multiLevelType w:val="multilevel"/>
    <w:tmpl w:val="08DC4D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0C751A5"/>
    <w:multiLevelType w:val="hybridMultilevel"/>
    <w:tmpl w:val="0142AC4C"/>
    <w:lvl w:ilvl="0" w:tplc="6B180E7A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5BC06C6"/>
    <w:multiLevelType w:val="multilevel"/>
    <w:tmpl w:val="EBC467D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0"/>
  </w:num>
  <w:num w:numId="5">
    <w:abstractNumId w:val="10"/>
  </w:num>
  <w:num w:numId="6">
    <w:abstractNumId w:val="24"/>
  </w:num>
  <w:num w:numId="7">
    <w:abstractNumId w:val="22"/>
  </w:num>
  <w:num w:numId="8">
    <w:abstractNumId w:val="12"/>
  </w:num>
  <w:num w:numId="9">
    <w:abstractNumId w:val="18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</w:num>
  <w:num w:numId="13">
    <w:abstractNumId w:val="1"/>
  </w:num>
  <w:num w:numId="14">
    <w:abstractNumId w:val="4"/>
  </w:num>
  <w:num w:numId="15">
    <w:abstractNumId w:val="19"/>
  </w:num>
  <w:num w:numId="16">
    <w:abstractNumId w:val="15"/>
  </w:num>
  <w:num w:numId="17">
    <w:abstractNumId w:val="9"/>
  </w:num>
  <w:num w:numId="18">
    <w:abstractNumId w:val="17"/>
  </w:num>
  <w:num w:numId="19">
    <w:abstractNumId w:val="5"/>
  </w:num>
  <w:num w:numId="20">
    <w:abstractNumId w:val="3"/>
  </w:num>
  <w:num w:numId="21">
    <w:abstractNumId w:val="23"/>
  </w:num>
  <w:num w:numId="22">
    <w:abstractNumId w:val="20"/>
  </w:num>
  <w:num w:numId="23">
    <w:abstractNumId w:val="7"/>
  </w:num>
  <w:num w:numId="24">
    <w:abstractNumId w:val="16"/>
  </w:num>
  <w:num w:numId="25">
    <w:abstractNumId w:val="8"/>
  </w:num>
  <w:num w:numId="26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7A"/>
    <w:rsid w:val="0000081D"/>
    <w:rsid w:val="00003A4A"/>
    <w:rsid w:val="0000699D"/>
    <w:rsid w:val="000119F0"/>
    <w:rsid w:val="00016009"/>
    <w:rsid w:val="00023660"/>
    <w:rsid w:val="00025624"/>
    <w:rsid w:val="00026248"/>
    <w:rsid w:val="0003040B"/>
    <w:rsid w:val="00033691"/>
    <w:rsid w:val="0003672F"/>
    <w:rsid w:val="000370A7"/>
    <w:rsid w:val="00037E6D"/>
    <w:rsid w:val="00043694"/>
    <w:rsid w:val="0004647F"/>
    <w:rsid w:val="00051072"/>
    <w:rsid w:val="000515F0"/>
    <w:rsid w:val="00051D49"/>
    <w:rsid w:val="00053388"/>
    <w:rsid w:val="00054222"/>
    <w:rsid w:val="00066667"/>
    <w:rsid w:val="00067876"/>
    <w:rsid w:val="000769F3"/>
    <w:rsid w:val="00077088"/>
    <w:rsid w:val="00080FFC"/>
    <w:rsid w:val="00081CF3"/>
    <w:rsid w:val="00086082"/>
    <w:rsid w:val="00090229"/>
    <w:rsid w:val="00090AFE"/>
    <w:rsid w:val="000A4679"/>
    <w:rsid w:val="000A6D40"/>
    <w:rsid w:val="000B2D5D"/>
    <w:rsid w:val="000B53B9"/>
    <w:rsid w:val="000B695B"/>
    <w:rsid w:val="000B713B"/>
    <w:rsid w:val="000C0A85"/>
    <w:rsid w:val="000C1027"/>
    <w:rsid w:val="000D477B"/>
    <w:rsid w:val="000E0BAB"/>
    <w:rsid w:val="000E137E"/>
    <w:rsid w:val="000E18A8"/>
    <w:rsid w:val="000E2741"/>
    <w:rsid w:val="000E4E3F"/>
    <w:rsid w:val="000E6DC0"/>
    <w:rsid w:val="000F02D3"/>
    <w:rsid w:val="0010000C"/>
    <w:rsid w:val="00101182"/>
    <w:rsid w:val="001040E0"/>
    <w:rsid w:val="00105F2E"/>
    <w:rsid w:val="00111A94"/>
    <w:rsid w:val="00111D10"/>
    <w:rsid w:val="00115D8D"/>
    <w:rsid w:val="00132381"/>
    <w:rsid w:val="001324F5"/>
    <w:rsid w:val="00134516"/>
    <w:rsid w:val="00137CF3"/>
    <w:rsid w:val="00137FB7"/>
    <w:rsid w:val="00142CA7"/>
    <w:rsid w:val="001453D0"/>
    <w:rsid w:val="00150A0B"/>
    <w:rsid w:val="00154EB6"/>
    <w:rsid w:val="00160F3A"/>
    <w:rsid w:val="00161AF5"/>
    <w:rsid w:val="001626DB"/>
    <w:rsid w:val="00171DDF"/>
    <w:rsid w:val="00173CAA"/>
    <w:rsid w:val="00182A4E"/>
    <w:rsid w:val="00184191"/>
    <w:rsid w:val="00193CDB"/>
    <w:rsid w:val="00195732"/>
    <w:rsid w:val="001A38EB"/>
    <w:rsid w:val="001B1513"/>
    <w:rsid w:val="001C40B4"/>
    <w:rsid w:val="001D32C7"/>
    <w:rsid w:val="001E12A1"/>
    <w:rsid w:val="001E54E9"/>
    <w:rsid w:val="001E69C1"/>
    <w:rsid w:val="001F136E"/>
    <w:rsid w:val="001F2C72"/>
    <w:rsid w:val="001F42F4"/>
    <w:rsid w:val="001F520F"/>
    <w:rsid w:val="001F7A26"/>
    <w:rsid w:val="00213F06"/>
    <w:rsid w:val="0022033D"/>
    <w:rsid w:val="00221359"/>
    <w:rsid w:val="00222735"/>
    <w:rsid w:val="002259D5"/>
    <w:rsid w:val="00226B00"/>
    <w:rsid w:val="00243B9E"/>
    <w:rsid w:val="0025183B"/>
    <w:rsid w:val="002532E9"/>
    <w:rsid w:val="00256542"/>
    <w:rsid w:val="00263B99"/>
    <w:rsid w:val="00280641"/>
    <w:rsid w:val="002808EE"/>
    <w:rsid w:val="0028356E"/>
    <w:rsid w:val="00286F2C"/>
    <w:rsid w:val="00291AE5"/>
    <w:rsid w:val="002B3A0B"/>
    <w:rsid w:val="002B603B"/>
    <w:rsid w:val="002B6996"/>
    <w:rsid w:val="002C5783"/>
    <w:rsid w:val="002D4B08"/>
    <w:rsid w:val="002E6EEF"/>
    <w:rsid w:val="002F0CB8"/>
    <w:rsid w:val="002F5AF2"/>
    <w:rsid w:val="00304CAB"/>
    <w:rsid w:val="00306A14"/>
    <w:rsid w:val="003148B0"/>
    <w:rsid w:val="00324F53"/>
    <w:rsid w:val="003319AD"/>
    <w:rsid w:val="003325C9"/>
    <w:rsid w:val="00333E94"/>
    <w:rsid w:val="00335D6A"/>
    <w:rsid w:val="00337E18"/>
    <w:rsid w:val="003428D2"/>
    <w:rsid w:val="00347460"/>
    <w:rsid w:val="003503FF"/>
    <w:rsid w:val="00352DC1"/>
    <w:rsid w:val="00361EA2"/>
    <w:rsid w:val="00362514"/>
    <w:rsid w:val="003629AB"/>
    <w:rsid w:val="003716D6"/>
    <w:rsid w:val="003720F7"/>
    <w:rsid w:val="0037482E"/>
    <w:rsid w:val="0038329C"/>
    <w:rsid w:val="003863C1"/>
    <w:rsid w:val="00391C05"/>
    <w:rsid w:val="003950C2"/>
    <w:rsid w:val="003A5B62"/>
    <w:rsid w:val="003B5CE5"/>
    <w:rsid w:val="003B6BDA"/>
    <w:rsid w:val="003B6D36"/>
    <w:rsid w:val="003C4AB7"/>
    <w:rsid w:val="003D00C3"/>
    <w:rsid w:val="003D463F"/>
    <w:rsid w:val="003E1018"/>
    <w:rsid w:val="003E254C"/>
    <w:rsid w:val="003F1A3E"/>
    <w:rsid w:val="003F1A8E"/>
    <w:rsid w:val="003F3FA4"/>
    <w:rsid w:val="00404CF3"/>
    <w:rsid w:val="00406549"/>
    <w:rsid w:val="00412ED2"/>
    <w:rsid w:val="0041603A"/>
    <w:rsid w:val="00435E41"/>
    <w:rsid w:val="00436D07"/>
    <w:rsid w:val="0043778D"/>
    <w:rsid w:val="00455778"/>
    <w:rsid w:val="00455F92"/>
    <w:rsid w:val="00457BC1"/>
    <w:rsid w:val="00472495"/>
    <w:rsid w:val="00490597"/>
    <w:rsid w:val="00493233"/>
    <w:rsid w:val="0049399D"/>
    <w:rsid w:val="00493C9D"/>
    <w:rsid w:val="0049761C"/>
    <w:rsid w:val="004A1A5E"/>
    <w:rsid w:val="004B2CF2"/>
    <w:rsid w:val="004C0B12"/>
    <w:rsid w:val="004C1993"/>
    <w:rsid w:val="004C328B"/>
    <w:rsid w:val="004C7C4F"/>
    <w:rsid w:val="004D0A2C"/>
    <w:rsid w:val="004E1801"/>
    <w:rsid w:val="004E18DF"/>
    <w:rsid w:val="004F7D69"/>
    <w:rsid w:val="00512DAA"/>
    <w:rsid w:val="00516926"/>
    <w:rsid w:val="00523800"/>
    <w:rsid w:val="005239ED"/>
    <w:rsid w:val="00533472"/>
    <w:rsid w:val="0053479C"/>
    <w:rsid w:val="005372AC"/>
    <w:rsid w:val="00537DF9"/>
    <w:rsid w:val="005445E1"/>
    <w:rsid w:val="00547AA8"/>
    <w:rsid w:val="00556CDE"/>
    <w:rsid w:val="00570029"/>
    <w:rsid w:val="00573486"/>
    <w:rsid w:val="00583928"/>
    <w:rsid w:val="0058711B"/>
    <w:rsid w:val="005921C7"/>
    <w:rsid w:val="00594EAE"/>
    <w:rsid w:val="00595908"/>
    <w:rsid w:val="00596C2C"/>
    <w:rsid w:val="005B1418"/>
    <w:rsid w:val="005B1E19"/>
    <w:rsid w:val="005B4B38"/>
    <w:rsid w:val="005C0ECE"/>
    <w:rsid w:val="005C7040"/>
    <w:rsid w:val="005D3E29"/>
    <w:rsid w:val="005D491D"/>
    <w:rsid w:val="005D4B62"/>
    <w:rsid w:val="005D70C4"/>
    <w:rsid w:val="005E2251"/>
    <w:rsid w:val="005E6137"/>
    <w:rsid w:val="005F00ED"/>
    <w:rsid w:val="005F109C"/>
    <w:rsid w:val="005F2E74"/>
    <w:rsid w:val="005F4D86"/>
    <w:rsid w:val="005F698E"/>
    <w:rsid w:val="00604AB4"/>
    <w:rsid w:val="00604CD2"/>
    <w:rsid w:val="00606A60"/>
    <w:rsid w:val="00611D44"/>
    <w:rsid w:val="00624B81"/>
    <w:rsid w:val="00630B95"/>
    <w:rsid w:val="00633BFD"/>
    <w:rsid w:val="00634389"/>
    <w:rsid w:val="00637242"/>
    <w:rsid w:val="00642A78"/>
    <w:rsid w:val="00645D0C"/>
    <w:rsid w:val="00651E9E"/>
    <w:rsid w:val="00666312"/>
    <w:rsid w:val="00676CC0"/>
    <w:rsid w:val="006771BC"/>
    <w:rsid w:val="00682EA0"/>
    <w:rsid w:val="006836A9"/>
    <w:rsid w:val="00690206"/>
    <w:rsid w:val="006937E4"/>
    <w:rsid w:val="00694A1D"/>
    <w:rsid w:val="006959B0"/>
    <w:rsid w:val="00696739"/>
    <w:rsid w:val="00697B80"/>
    <w:rsid w:val="006A13DF"/>
    <w:rsid w:val="006A6FED"/>
    <w:rsid w:val="006B19B0"/>
    <w:rsid w:val="006C0FB5"/>
    <w:rsid w:val="006C1396"/>
    <w:rsid w:val="006C23F7"/>
    <w:rsid w:val="006D207A"/>
    <w:rsid w:val="006D74B7"/>
    <w:rsid w:val="006E0CEC"/>
    <w:rsid w:val="0070103B"/>
    <w:rsid w:val="00701859"/>
    <w:rsid w:val="00705712"/>
    <w:rsid w:val="00705A6C"/>
    <w:rsid w:val="007105F0"/>
    <w:rsid w:val="00711987"/>
    <w:rsid w:val="00711BED"/>
    <w:rsid w:val="00716107"/>
    <w:rsid w:val="007170DC"/>
    <w:rsid w:val="00722FD1"/>
    <w:rsid w:val="00723910"/>
    <w:rsid w:val="00727682"/>
    <w:rsid w:val="00733F6B"/>
    <w:rsid w:val="00736AC6"/>
    <w:rsid w:val="00740982"/>
    <w:rsid w:val="007424B1"/>
    <w:rsid w:val="00744AE0"/>
    <w:rsid w:val="00745BFD"/>
    <w:rsid w:val="00752459"/>
    <w:rsid w:val="00756BAD"/>
    <w:rsid w:val="00764598"/>
    <w:rsid w:val="007673AF"/>
    <w:rsid w:val="0076745C"/>
    <w:rsid w:val="00771341"/>
    <w:rsid w:val="00774EFB"/>
    <w:rsid w:val="00783109"/>
    <w:rsid w:val="00785F69"/>
    <w:rsid w:val="00786508"/>
    <w:rsid w:val="0079128F"/>
    <w:rsid w:val="00791549"/>
    <w:rsid w:val="00796714"/>
    <w:rsid w:val="007A0B1E"/>
    <w:rsid w:val="007A452E"/>
    <w:rsid w:val="007B0837"/>
    <w:rsid w:val="007B0C79"/>
    <w:rsid w:val="007B2A50"/>
    <w:rsid w:val="007B4845"/>
    <w:rsid w:val="007B594A"/>
    <w:rsid w:val="007B5D32"/>
    <w:rsid w:val="007C21B8"/>
    <w:rsid w:val="007C25DD"/>
    <w:rsid w:val="007C2B87"/>
    <w:rsid w:val="007C6C60"/>
    <w:rsid w:val="007C7473"/>
    <w:rsid w:val="007D3108"/>
    <w:rsid w:val="007D4714"/>
    <w:rsid w:val="007E2A5D"/>
    <w:rsid w:val="007E4422"/>
    <w:rsid w:val="007E4DC4"/>
    <w:rsid w:val="007F14C8"/>
    <w:rsid w:val="0080505D"/>
    <w:rsid w:val="0080778B"/>
    <w:rsid w:val="00820B80"/>
    <w:rsid w:val="00822688"/>
    <w:rsid w:val="00825D69"/>
    <w:rsid w:val="0082642D"/>
    <w:rsid w:val="008264F5"/>
    <w:rsid w:val="008401D5"/>
    <w:rsid w:val="008422DB"/>
    <w:rsid w:val="00842D62"/>
    <w:rsid w:val="00846C0F"/>
    <w:rsid w:val="00847844"/>
    <w:rsid w:val="00850E43"/>
    <w:rsid w:val="00851D64"/>
    <w:rsid w:val="0085580E"/>
    <w:rsid w:val="00856EB6"/>
    <w:rsid w:val="008673E8"/>
    <w:rsid w:val="00873026"/>
    <w:rsid w:val="008754BA"/>
    <w:rsid w:val="00876750"/>
    <w:rsid w:val="008779AB"/>
    <w:rsid w:val="00880450"/>
    <w:rsid w:val="00881619"/>
    <w:rsid w:val="00887F69"/>
    <w:rsid w:val="00893B67"/>
    <w:rsid w:val="008945B2"/>
    <w:rsid w:val="00895F7A"/>
    <w:rsid w:val="008A0656"/>
    <w:rsid w:val="008B6AD8"/>
    <w:rsid w:val="008C0E25"/>
    <w:rsid w:val="008C1A5C"/>
    <w:rsid w:val="008C3A24"/>
    <w:rsid w:val="008C48B8"/>
    <w:rsid w:val="008D3B1A"/>
    <w:rsid w:val="008E2CDF"/>
    <w:rsid w:val="008E3E60"/>
    <w:rsid w:val="008E4E2E"/>
    <w:rsid w:val="0090160B"/>
    <w:rsid w:val="0090308B"/>
    <w:rsid w:val="00907EB9"/>
    <w:rsid w:val="009124DD"/>
    <w:rsid w:val="009146AB"/>
    <w:rsid w:val="00917955"/>
    <w:rsid w:val="00917B2B"/>
    <w:rsid w:val="0092687F"/>
    <w:rsid w:val="0093013D"/>
    <w:rsid w:val="00930871"/>
    <w:rsid w:val="00931A09"/>
    <w:rsid w:val="00932FE1"/>
    <w:rsid w:val="00955C54"/>
    <w:rsid w:val="00960153"/>
    <w:rsid w:val="0096062B"/>
    <w:rsid w:val="009613C4"/>
    <w:rsid w:val="00962253"/>
    <w:rsid w:val="00964EF8"/>
    <w:rsid w:val="00965815"/>
    <w:rsid w:val="00970D99"/>
    <w:rsid w:val="00973927"/>
    <w:rsid w:val="0097680A"/>
    <w:rsid w:val="0097777B"/>
    <w:rsid w:val="00987549"/>
    <w:rsid w:val="00993A72"/>
    <w:rsid w:val="0099432E"/>
    <w:rsid w:val="00995013"/>
    <w:rsid w:val="009A66BB"/>
    <w:rsid w:val="009A7EB7"/>
    <w:rsid w:val="009B0148"/>
    <w:rsid w:val="009B30D0"/>
    <w:rsid w:val="009B3FB2"/>
    <w:rsid w:val="009C5E21"/>
    <w:rsid w:val="009D02BA"/>
    <w:rsid w:val="009D5D20"/>
    <w:rsid w:val="009E5B0F"/>
    <w:rsid w:val="009F19AE"/>
    <w:rsid w:val="009F2A17"/>
    <w:rsid w:val="009F36F3"/>
    <w:rsid w:val="009F5522"/>
    <w:rsid w:val="009F6327"/>
    <w:rsid w:val="009F6B40"/>
    <w:rsid w:val="009F6C25"/>
    <w:rsid w:val="009F7D07"/>
    <w:rsid w:val="00A122E9"/>
    <w:rsid w:val="00A15AE5"/>
    <w:rsid w:val="00A2021D"/>
    <w:rsid w:val="00A245E8"/>
    <w:rsid w:val="00A25FA4"/>
    <w:rsid w:val="00A26613"/>
    <w:rsid w:val="00A27B5B"/>
    <w:rsid w:val="00A32AAD"/>
    <w:rsid w:val="00A35513"/>
    <w:rsid w:val="00A371F2"/>
    <w:rsid w:val="00A43B96"/>
    <w:rsid w:val="00A43DF6"/>
    <w:rsid w:val="00A508B9"/>
    <w:rsid w:val="00A50A48"/>
    <w:rsid w:val="00A52F93"/>
    <w:rsid w:val="00A532FE"/>
    <w:rsid w:val="00A533CE"/>
    <w:rsid w:val="00A60653"/>
    <w:rsid w:val="00A62516"/>
    <w:rsid w:val="00A63EA3"/>
    <w:rsid w:val="00A645D2"/>
    <w:rsid w:val="00A64D2E"/>
    <w:rsid w:val="00A723A5"/>
    <w:rsid w:val="00A73AEF"/>
    <w:rsid w:val="00A807D9"/>
    <w:rsid w:val="00A842EA"/>
    <w:rsid w:val="00A85B0F"/>
    <w:rsid w:val="00A908D0"/>
    <w:rsid w:val="00A93324"/>
    <w:rsid w:val="00AA124D"/>
    <w:rsid w:val="00AB1CBC"/>
    <w:rsid w:val="00AB39FC"/>
    <w:rsid w:val="00AC05BB"/>
    <w:rsid w:val="00AC1348"/>
    <w:rsid w:val="00AC1A94"/>
    <w:rsid w:val="00AC3CE7"/>
    <w:rsid w:val="00AC5D85"/>
    <w:rsid w:val="00AD2B05"/>
    <w:rsid w:val="00AD2B3F"/>
    <w:rsid w:val="00AD57BE"/>
    <w:rsid w:val="00AE12BB"/>
    <w:rsid w:val="00AE180F"/>
    <w:rsid w:val="00AE5387"/>
    <w:rsid w:val="00AE6126"/>
    <w:rsid w:val="00AE6D69"/>
    <w:rsid w:val="00AE71E3"/>
    <w:rsid w:val="00AF42AF"/>
    <w:rsid w:val="00AF4424"/>
    <w:rsid w:val="00AF6331"/>
    <w:rsid w:val="00AF7475"/>
    <w:rsid w:val="00AF74D3"/>
    <w:rsid w:val="00AF7D76"/>
    <w:rsid w:val="00B01920"/>
    <w:rsid w:val="00B10AD5"/>
    <w:rsid w:val="00B10E49"/>
    <w:rsid w:val="00B1235B"/>
    <w:rsid w:val="00B218BC"/>
    <w:rsid w:val="00B23C6F"/>
    <w:rsid w:val="00B31011"/>
    <w:rsid w:val="00B43DBC"/>
    <w:rsid w:val="00B57CE5"/>
    <w:rsid w:val="00B620C2"/>
    <w:rsid w:val="00B67EBF"/>
    <w:rsid w:val="00B703EF"/>
    <w:rsid w:val="00B70BEC"/>
    <w:rsid w:val="00B815E0"/>
    <w:rsid w:val="00B84F3C"/>
    <w:rsid w:val="00B90C38"/>
    <w:rsid w:val="00BA175A"/>
    <w:rsid w:val="00BA59D3"/>
    <w:rsid w:val="00BA5A0A"/>
    <w:rsid w:val="00BA5E58"/>
    <w:rsid w:val="00BB398A"/>
    <w:rsid w:val="00BB6ABF"/>
    <w:rsid w:val="00BB7A32"/>
    <w:rsid w:val="00BC03D9"/>
    <w:rsid w:val="00BC09D9"/>
    <w:rsid w:val="00BC6947"/>
    <w:rsid w:val="00BD6FB0"/>
    <w:rsid w:val="00BD7070"/>
    <w:rsid w:val="00BF255F"/>
    <w:rsid w:val="00BF55A8"/>
    <w:rsid w:val="00BF7298"/>
    <w:rsid w:val="00C033C5"/>
    <w:rsid w:val="00C12D1D"/>
    <w:rsid w:val="00C13B71"/>
    <w:rsid w:val="00C177FF"/>
    <w:rsid w:val="00C20741"/>
    <w:rsid w:val="00C22336"/>
    <w:rsid w:val="00C22379"/>
    <w:rsid w:val="00C24B7C"/>
    <w:rsid w:val="00C3398E"/>
    <w:rsid w:val="00C43162"/>
    <w:rsid w:val="00C4629B"/>
    <w:rsid w:val="00C51B34"/>
    <w:rsid w:val="00C52E63"/>
    <w:rsid w:val="00C60FB7"/>
    <w:rsid w:val="00C61F9B"/>
    <w:rsid w:val="00C66A25"/>
    <w:rsid w:val="00C73763"/>
    <w:rsid w:val="00C75575"/>
    <w:rsid w:val="00C83A15"/>
    <w:rsid w:val="00C87BA6"/>
    <w:rsid w:val="00C91802"/>
    <w:rsid w:val="00C95452"/>
    <w:rsid w:val="00C95D95"/>
    <w:rsid w:val="00C972DC"/>
    <w:rsid w:val="00CA7097"/>
    <w:rsid w:val="00CB0713"/>
    <w:rsid w:val="00CB4481"/>
    <w:rsid w:val="00CB485D"/>
    <w:rsid w:val="00CB5A2B"/>
    <w:rsid w:val="00CC0625"/>
    <w:rsid w:val="00CC1C79"/>
    <w:rsid w:val="00CC5CA7"/>
    <w:rsid w:val="00CC63DA"/>
    <w:rsid w:val="00CE6B73"/>
    <w:rsid w:val="00CF5008"/>
    <w:rsid w:val="00CF7332"/>
    <w:rsid w:val="00D06E77"/>
    <w:rsid w:val="00D111AF"/>
    <w:rsid w:val="00D118F7"/>
    <w:rsid w:val="00D11F8B"/>
    <w:rsid w:val="00D173BE"/>
    <w:rsid w:val="00D206EA"/>
    <w:rsid w:val="00D207C3"/>
    <w:rsid w:val="00D21302"/>
    <w:rsid w:val="00D4405D"/>
    <w:rsid w:val="00D4512D"/>
    <w:rsid w:val="00D54674"/>
    <w:rsid w:val="00D57802"/>
    <w:rsid w:val="00D6153E"/>
    <w:rsid w:val="00D6212B"/>
    <w:rsid w:val="00D748C2"/>
    <w:rsid w:val="00D806ED"/>
    <w:rsid w:val="00D8070B"/>
    <w:rsid w:val="00D8134B"/>
    <w:rsid w:val="00D84584"/>
    <w:rsid w:val="00D866CC"/>
    <w:rsid w:val="00D87221"/>
    <w:rsid w:val="00D91B93"/>
    <w:rsid w:val="00DA094D"/>
    <w:rsid w:val="00DA48F7"/>
    <w:rsid w:val="00DB2E3C"/>
    <w:rsid w:val="00DB4A17"/>
    <w:rsid w:val="00DB714B"/>
    <w:rsid w:val="00DC23E5"/>
    <w:rsid w:val="00DD53A5"/>
    <w:rsid w:val="00DD5A2B"/>
    <w:rsid w:val="00DD5D66"/>
    <w:rsid w:val="00DE64EB"/>
    <w:rsid w:val="00DF1125"/>
    <w:rsid w:val="00DF1AD7"/>
    <w:rsid w:val="00DF7673"/>
    <w:rsid w:val="00E00360"/>
    <w:rsid w:val="00E049AA"/>
    <w:rsid w:val="00E077C5"/>
    <w:rsid w:val="00E1491E"/>
    <w:rsid w:val="00E15087"/>
    <w:rsid w:val="00E27DCE"/>
    <w:rsid w:val="00E3136F"/>
    <w:rsid w:val="00E32F0E"/>
    <w:rsid w:val="00E411F8"/>
    <w:rsid w:val="00E41A1D"/>
    <w:rsid w:val="00E455D6"/>
    <w:rsid w:val="00E45AAF"/>
    <w:rsid w:val="00E45CA1"/>
    <w:rsid w:val="00E47363"/>
    <w:rsid w:val="00E47B95"/>
    <w:rsid w:val="00E52250"/>
    <w:rsid w:val="00E52894"/>
    <w:rsid w:val="00E54DC7"/>
    <w:rsid w:val="00E54F75"/>
    <w:rsid w:val="00E627F4"/>
    <w:rsid w:val="00E66526"/>
    <w:rsid w:val="00E6787A"/>
    <w:rsid w:val="00E717BF"/>
    <w:rsid w:val="00E720AC"/>
    <w:rsid w:val="00E725C9"/>
    <w:rsid w:val="00E739D5"/>
    <w:rsid w:val="00E80108"/>
    <w:rsid w:val="00E81B40"/>
    <w:rsid w:val="00E85F15"/>
    <w:rsid w:val="00E9229B"/>
    <w:rsid w:val="00E9493A"/>
    <w:rsid w:val="00EA0E50"/>
    <w:rsid w:val="00EA147D"/>
    <w:rsid w:val="00EA5AA7"/>
    <w:rsid w:val="00EA5C57"/>
    <w:rsid w:val="00EA5FF5"/>
    <w:rsid w:val="00EA648F"/>
    <w:rsid w:val="00EA7BA5"/>
    <w:rsid w:val="00EA7DF9"/>
    <w:rsid w:val="00EB0806"/>
    <w:rsid w:val="00EC15D6"/>
    <w:rsid w:val="00EC4A6E"/>
    <w:rsid w:val="00ED22A2"/>
    <w:rsid w:val="00ED6883"/>
    <w:rsid w:val="00EE5ED2"/>
    <w:rsid w:val="00EE7E4B"/>
    <w:rsid w:val="00EF0B68"/>
    <w:rsid w:val="00EF2F17"/>
    <w:rsid w:val="00EF3F70"/>
    <w:rsid w:val="00F06630"/>
    <w:rsid w:val="00F104DA"/>
    <w:rsid w:val="00F106F7"/>
    <w:rsid w:val="00F151AC"/>
    <w:rsid w:val="00F2103A"/>
    <w:rsid w:val="00F35297"/>
    <w:rsid w:val="00F37D0A"/>
    <w:rsid w:val="00F40DF7"/>
    <w:rsid w:val="00F416FA"/>
    <w:rsid w:val="00F51427"/>
    <w:rsid w:val="00F556BC"/>
    <w:rsid w:val="00F56127"/>
    <w:rsid w:val="00F60398"/>
    <w:rsid w:val="00F63477"/>
    <w:rsid w:val="00F716E3"/>
    <w:rsid w:val="00F819E6"/>
    <w:rsid w:val="00F82E0C"/>
    <w:rsid w:val="00F857AB"/>
    <w:rsid w:val="00F87A14"/>
    <w:rsid w:val="00F9188C"/>
    <w:rsid w:val="00F924DF"/>
    <w:rsid w:val="00F92A66"/>
    <w:rsid w:val="00F93400"/>
    <w:rsid w:val="00F9728A"/>
    <w:rsid w:val="00FA3DDF"/>
    <w:rsid w:val="00FA73B5"/>
    <w:rsid w:val="00FB02D0"/>
    <w:rsid w:val="00FB0A76"/>
    <w:rsid w:val="00FB160C"/>
    <w:rsid w:val="00FC4525"/>
    <w:rsid w:val="00FC5AEE"/>
    <w:rsid w:val="00FD1543"/>
    <w:rsid w:val="00FD36FE"/>
    <w:rsid w:val="00FD6430"/>
    <w:rsid w:val="00FE6AD1"/>
    <w:rsid w:val="00FF0D95"/>
    <w:rsid w:val="00FF39D1"/>
    <w:rsid w:val="00FF3C19"/>
    <w:rsid w:val="00FF4032"/>
    <w:rsid w:val="00FF57D1"/>
    <w:rsid w:val="00FF5859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BFA79"/>
  <w15:docId w15:val="{6BC2B1B3-8141-48CB-90D6-75EFC15B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B93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1">
    <w:name w:val="heading 1"/>
    <w:basedOn w:val="a"/>
    <w:next w:val="a"/>
    <w:link w:val="1Char"/>
    <w:uiPriority w:val="9"/>
    <w:qFormat/>
    <w:rsid w:val="00F06630"/>
    <w:pPr>
      <w:keepNext/>
      <w:numPr>
        <w:numId w:val="25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6630"/>
    <w:pPr>
      <w:keepNext/>
      <w:numPr>
        <w:ilvl w:val="1"/>
        <w:numId w:val="25"/>
      </w:numPr>
      <w:outlineLvl w:val="1"/>
    </w:pPr>
    <w:rPr>
      <w:rFonts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6630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013D"/>
    <w:pPr>
      <w:keepNext/>
      <w:outlineLvl w:val="3"/>
    </w:pPr>
    <w:rPr>
      <w:rFonts w:eastAsia="돋움"/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93013D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93013D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93013D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06630"/>
    <w:rPr>
      <w:rFonts w:ascii="굴림체" w:eastAsia="굴림체" w:hAnsiTheme="majorHAnsi" w:cstheme="majorBidi"/>
      <w:b/>
      <w:sz w:val="32"/>
    </w:rPr>
  </w:style>
  <w:style w:type="character" w:customStyle="1" w:styleId="1Char">
    <w:name w:val="제목 1 Char"/>
    <w:basedOn w:val="a0"/>
    <w:link w:val="1"/>
    <w:uiPriority w:val="9"/>
    <w:rsid w:val="00F06630"/>
    <w:rPr>
      <w:rFonts w:asciiTheme="majorHAnsi" w:eastAsia="굴림체" w:hAnsiTheme="majorHAnsi" w:cstheme="majorBidi"/>
      <w:b/>
      <w:sz w:val="40"/>
      <w:szCs w:val="28"/>
    </w:rPr>
  </w:style>
  <w:style w:type="paragraph" w:customStyle="1" w:styleId="a3">
    <w:name w:val="코드"/>
    <w:basedOn w:val="a"/>
    <w:qFormat/>
    <w:rsid w:val="0093013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</w:pPr>
  </w:style>
  <w:style w:type="character" w:customStyle="1" w:styleId="3Char">
    <w:name w:val="제목 3 Char"/>
    <w:basedOn w:val="a0"/>
    <w:link w:val="3"/>
    <w:uiPriority w:val="9"/>
    <w:rsid w:val="00F06630"/>
    <w:rPr>
      <w:rFonts w:asciiTheme="majorHAnsi" w:eastAsia="돋움" w:hAnsiTheme="majorHAnsi" w:cstheme="majorBidi"/>
      <w:b/>
      <w:sz w:val="24"/>
    </w:rPr>
  </w:style>
  <w:style w:type="character" w:customStyle="1" w:styleId="4Char">
    <w:name w:val="제목 4 Char"/>
    <w:basedOn w:val="a0"/>
    <w:link w:val="4"/>
    <w:uiPriority w:val="9"/>
    <w:rsid w:val="0093013D"/>
    <w:rPr>
      <w:rFonts w:ascii="굴림체" w:eastAsia="돋움"/>
      <w:b/>
      <w:bCs/>
      <w:sz w:val="24"/>
      <w:szCs w:val="20"/>
    </w:rPr>
  </w:style>
  <w:style w:type="character" w:customStyle="1" w:styleId="5Char">
    <w:name w:val="제목 5 Char"/>
    <w:basedOn w:val="a0"/>
    <w:link w:val="5"/>
    <w:uiPriority w:val="9"/>
    <w:rsid w:val="0093013D"/>
    <w:rPr>
      <w:rFonts w:asciiTheme="majorHAnsi" w:eastAsiaTheme="majorEastAsia" w:hAnsiTheme="majorHAnsi" w:cstheme="majorBidi"/>
      <w:szCs w:val="20"/>
    </w:rPr>
  </w:style>
  <w:style w:type="character" w:customStyle="1" w:styleId="6Char">
    <w:name w:val="제목 6 Char"/>
    <w:basedOn w:val="a0"/>
    <w:link w:val="6"/>
    <w:uiPriority w:val="9"/>
    <w:rsid w:val="0093013D"/>
    <w:rPr>
      <w:rFonts w:ascii="굴림체" w:eastAsia="굴림체"/>
      <w:b/>
      <w:bCs/>
      <w:szCs w:val="20"/>
    </w:rPr>
  </w:style>
  <w:style w:type="character" w:customStyle="1" w:styleId="7Char">
    <w:name w:val="제목 7 Char"/>
    <w:basedOn w:val="a0"/>
    <w:link w:val="7"/>
    <w:uiPriority w:val="9"/>
    <w:rsid w:val="0093013D"/>
    <w:rPr>
      <w:rFonts w:ascii="굴림체" w:eastAsia="굴림체"/>
      <w:szCs w:val="20"/>
    </w:rPr>
  </w:style>
  <w:style w:type="paragraph" w:styleId="a4">
    <w:name w:val="Date"/>
    <w:basedOn w:val="a"/>
    <w:next w:val="a"/>
    <w:link w:val="Char"/>
    <w:uiPriority w:val="99"/>
    <w:semiHidden/>
    <w:unhideWhenUsed/>
    <w:rsid w:val="0093013D"/>
  </w:style>
  <w:style w:type="character" w:customStyle="1" w:styleId="Char">
    <w:name w:val="날짜 Char"/>
    <w:basedOn w:val="a0"/>
    <w:link w:val="a4"/>
    <w:uiPriority w:val="99"/>
    <w:semiHidden/>
    <w:rsid w:val="0093013D"/>
    <w:rPr>
      <w:rFonts w:ascii="굴림체" w:eastAsia="굴림체"/>
      <w:szCs w:val="20"/>
    </w:rPr>
  </w:style>
  <w:style w:type="paragraph" w:styleId="a5">
    <w:name w:val="header"/>
    <w:basedOn w:val="a"/>
    <w:link w:val="Char0"/>
    <w:uiPriority w:val="99"/>
    <w:unhideWhenUsed/>
    <w:rsid w:val="00F066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06630"/>
    <w:rPr>
      <w:rFonts w:ascii="굴림체" w:eastAsia="굴림체"/>
    </w:rPr>
  </w:style>
  <w:style w:type="paragraph" w:styleId="a6">
    <w:name w:val="footer"/>
    <w:basedOn w:val="a"/>
    <w:link w:val="Char1"/>
    <w:uiPriority w:val="99"/>
    <w:unhideWhenUsed/>
    <w:rsid w:val="00F066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06630"/>
    <w:rPr>
      <w:rFonts w:ascii="굴림체" w:eastAsia="굴림체"/>
    </w:rPr>
  </w:style>
  <w:style w:type="paragraph" w:styleId="a7">
    <w:name w:val="Balloon Text"/>
    <w:basedOn w:val="a"/>
    <w:link w:val="Char2"/>
    <w:uiPriority w:val="99"/>
    <w:semiHidden/>
    <w:unhideWhenUsed/>
    <w:rsid w:val="0093013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93013D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93013D"/>
    <w:rPr>
      <w:color w:val="0000FF"/>
      <w:u w:val="single"/>
    </w:rPr>
  </w:style>
  <w:style w:type="paragraph" w:styleId="a9">
    <w:name w:val="List Paragraph"/>
    <w:basedOn w:val="a"/>
    <w:link w:val="Char3"/>
    <w:uiPriority w:val="34"/>
    <w:qFormat/>
    <w:rsid w:val="00F06630"/>
    <w:pPr>
      <w:ind w:leftChars="400" w:left="800"/>
    </w:pPr>
  </w:style>
  <w:style w:type="paragraph" w:customStyle="1" w:styleId="11">
    <w:name w:val="목록1"/>
    <w:basedOn w:val="a9"/>
    <w:link w:val="1Char0"/>
    <w:rsid w:val="00F06630"/>
    <w:pPr>
      <w:numPr>
        <w:numId w:val="26"/>
      </w:numPr>
      <w:ind w:leftChars="0" w:left="300" w:hangingChars="150" w:hanging="300"/>
    </w:pPr>
    <w:rPr>
      <w:szCs w:val="20"/>
    </w:rPr>
  </w:style>
  <w:style w:type="paragraph" w:customStyle="1" w:styleId="20">
    <w:name w:val="목록2"/>
    <w:basedOn w:val="11"/>
    <w:link w:val="2Char0"/>
    <w:qFormat/>
    <w:rsid w:val="0093013D"/>
    <w:pPr>
      <w:numPr>
        <w:numId w:val="2"/>
      </w:numPr>
      <w:ind w:leftChars="150" w:left="150" w:hanging="403"/>
    </w:pPr>
  </w:style>
  <w:style w:type="character" w:customStyle="1" w:styleId="Char3">
    <w:name w:val="목록 단락 Char"/>
    <w:basedOn w:val="a0"/>
    <w:link w:val="a9"/>
    <w:uiPriority w:val="34"/>
    <w:rsid w:val="0093013D"/>
    <w:rPr>
      <w:rFonts w:ascii="굴림체" w:eastAsia="굴림체"/>
    </w:rPr>
  </w:style>
  <w:style w:type="character" w:customStyle="1" w:styleId="1Char0">
    <w:name w:val="목록1 Char"/>
    <w:basedOn w:val="a0"/>
    <w:link w:val="11"/>
    <w:rsid w:val="00F06630"/>
    <w:rPr>
      <w:rFonts w:ascii="굴림체" w:eastAsia="굴림체"/>
      <w:szCs w:val="20"/>
    </w:rPr>
  </w:style>
  <w:style w:type="character" w:customStyle="1" w:styleId="2Char0">
    <w:name w:val="목록2 Char"/>
    <w:basedOn w:val="1Char0"/>
    <w:link w:val="20"/>
    <w:rsid w:val="0093013D"/>
    <w:rPr>
      <w:rFonts w:ascii="굴림체" w:eastAsia="굴림체"/>
      <w:szCs w:val="20"/>
    </w:rPr>
  </w:style>
  <w:style w:type="paragraph" w:styleId="aa">
    <w:name w:val="No Spacing"/>
    <w:autoRedefine/>
    <w:uiPriority w:val="1"/>
    <w:qFormat/>
    <w:rsid w:val="00AD2B3F"/>
    <w:pPr>
      <w:widowControl w:val="0"/>
      <w:wordWrap w:val="0"/>
      <w:autoSpaceDE w:val="0"/>
      <w:autoSpaceDN w:val="0"/>
      <w:spacing w:after="0" w:line="240" w:lineRule="auto"/>
    </w:pPr>
    <w:rPr>
      <w:rFonts w:eastAsia="굴림"/>
    </w:rPr>
  </w:style>
  <w:style w:type="paragraph" w:styleId="ab">
    <w:name w:val="Title"/>
    <w:basedOn w:val="a"/>
    <w:next w:val="a"/>
    <w:link w:val="Char4"/>
    <w:uiPriority w:val="10"/>
    <w:qFormat/>
    <w:rsid w:val="0093013D"/>
    <w:pPr>
      <w:spacing w:before="240" w:after="120"/>
      <w:outlineLvl w:val="0"/>
    </w:pPr>
    <w:rPr>
      <w:rFonts w:hAnsiTheme="majorHAnsi" w:cstheme="majorBidi"/>
      <w:b/>
      <w:bCs/>
      <w:sz w:val="40"/>
      <w:szCs w:val="32"/>
    </w:rPr>
  </w:style>
  <w:style w:type="character" w:customStyle="1" w:styleId="Char4">
    <w:name w:val="제목 Char"/>
    <w:basedOn w:val="a0"/>
    <w:link w:val="ab"/>
    <w:uiPriority w:val="10"/>
    <w:rsid w:val="0093013D"/>
    <w:rPr>
      <w:rFonts w:ascii="굴림체" w:eastAsia="굴림체" w:hAnsiTheme="majorHAnsi" w:cstheme="majorBidi"/>
      <w:b/>
      <w:bCs/>
      <w:sz w:val="40"/>
      <w:szCs w:val="32"/>
    </w:rPr>
  </w:style>
  <w:style w:type="numbering" w:customStyle="1" w:styleId="10">
    <w:name w:val="스타일1"/>
    <w:uiPriority w:val="99"/>
    <w:rsid w:val="00AD2B3F"/>
    <w:pPr>
      <w:numPr>
        <w:numId w:val="3"/>
      </w:numPr>
    </w:pPr>
  </w:style>
  <w:style w:type="paragraph" w:styleId="TOC">
    <w:name w:val="TOC Heading"/>
    <w:basedOn w:val="1"/>
    <w:next w:val="a"/>
    <w:uiPriority w:val="39"/>
    <w:unhideWhenUsed/>
    <w:qFormat/>
    <w:rsid w:val="00AD2B3F"/>
    <w:pPr>
      <w:keepLines/>
      <w:widowControl/>
      <w:wordWrap/>
      <w:autoSpaceDE/>
      <w:autoSpaceDN/>
      <w:spacing w:before="480" w:line="276" w:lineRule="auto"/>
      <w:outlineLvl w:val="9"/>
    </w:pPr>
    <w:rPr>
      <w:rFonts w:eastAsiaTheme="majorEastAsia"/>
      <w:bCs/>
      <w:color w:val="365F91" w:themeColor="accent1" w:themeShade="BF"/>
      <w:kern w:val="0"/>
      <w:sz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93013D"/>
    <w:pPr>
      <w:widowControl/>
      <w:wordWrap/>
      <w:autoSpaceDE/>
      <w:autoSpaceDN/>
      <w:ind w:left="221"/>
    </w:pPr>
    <w:rPr>
      <w:kern w:val="0"/>
    </w:rPr>
  </w:style>
  <w:style w:type="paragraph" w:styleId="12">
    <w:name w:val="toc 1"/>
    <w:basedOn w:val="a"/>
    <w:next w:val="a"/>
    <w:autoRedefine/>
    <w:uiPriority w:val="39"/>
    <w:unhideWhenUsed/>
    <w:qFormat/>
    <w:rsid w:val="0093013D"/>
    <w:pPr>
      <w:widowControl/>
      <w:wordWrap/>
      <w:autoSpaceDE/>
      <w:autoSpaceDN/>
    </w:pPr>
    <w:rPr>
      <w:kern w:val="0"/>
    </w:rPr>
  </w:style>
  <w:style w:type="paragraph" w:styleId="30">
    <w:name w:val="toc 3"/>
    <w:basedOn w:val="a"/>
    <w:next w:val="a"/>
    <w:autoRedefine/>
    <w:uiPriority w:val="39"/>
    <w:unhideWhenUsed/>
    <w:qFormat/>
    <w:rsid w:val="0093013D"/>
    <w:pPr>
      <w:widowControl/>
      <w:wordWrap/>
      <w:autoSpaceDE/>
      <w:autoSpaceDN/>
      <w:ind w:left="442"/>
    </w:pPr>
    <w:rPr>
      <w:kern w:val="0"/>
    </w:rPr>
  </w:style>
  <w:style w:type="paragraph" w:customStyle="1" w:styleId="ac">
    <w:name w:val="코드표"/>
    <w:basedOn w:val="a"/>
    <w:link w:val="Char5"/>
    <w:qFormat/>
    <w:rsid w:val="0093013D"/>
    <w:pPr>
      <w:wordWrap/>
      <w:adjustRightInd w:val="0"/>
      <w:spacing w:line="220" w:lineRule="exact"/>
    </w:pPr>
    <w:rPr>
      <w:rFonts w:cs="굴림체"/>
      <w:bCs/>
      <w:kern w:val="0"/>
    </w:rPr>
  </w:style>
  <w:style w:type="character" w:customStyle="1" w:styleId="Char5">
    <w:name w:val="코드표 Char"/>
    <w:basedOn w:val="a0"/>
    <w:link w:val="ac"/>
    <w:rsid w:val="0093013D"/>
    <w:rPr>
      <w:rFonts w:ascii="굴림체" w:eastAsia="굴림체" w:cs="굴림체"/>
      <w:bCs/>
      <w:kern w:val="0"/>
      <w:szCs w:val="20"/>
    </w:rPr>
  </w:style>
  <w:style w:type="table" w:styleId="ad">
    <w:name w:val="Table Grid"/>
    <w:basedOn w:val="a1"/>
    <w:uiPriority w:val="59"/>
    <w:rsid w:val="00AD2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코드문자"/>
    <w:uiPriority w:val="1"/>
    <w:qFormat/>
    <w:rsid w:val="0093013D"/>
    <w:rPr>
      <w:rFonts w:ascii="굴림체" w:eastAsia="굴림체"/>
      <w:sz w:val="20"/>
    </w:rPr>
  </w:style>
  <w:style w:type="paragraph" w:styleId="af">
    <w:name w:val="Body Text"/>
    <w:basedOn w:val="a"/>
    <w:link w:val="Char6"/>
    <w:uiPriority w:val="99"/>
    <w:semiHidden/>
    <w:unhideWhenUsed/>
    <w:rsid w:val="0093013D"/>
    <w:pPr>
      <w:spacing w:after="180"/>
    </w:pPr>
  </w:style>
  <w:style w:type="character" w:customStyle="1" w:styleId="Char6">
    <w:name w:val="본문 Char"/>
    <w:basedOn w:val="a0"/>
    <w:link w:val="af"/>
    <w:uiPriority w:val="99"/>
    <w:semiHidden/>
    <w:rsid w:val="0093013D"/>
    <w:rPr>
      <w:rFonts w:ascii="굴림체" w:eastAsia="굴림체"/>
    </w:rPr>
  </w:style>
  <w:style w:type="paragraph" w:customStyle="1" w:styleId="af0">
    <w:name w:val="소스코드표"/>
    <w:basedOn w:val="a"/>
    <w:link w:val="Char7"/>
    <w:qFormat/>
    <w:rsid w:val="00F0663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f1">
    <w:name w:val="소스코드"/>
    <w:basedOn w:val="a"/>
    <w:link w:val="Char8"/>
    <w:qFormat/>
    <w:rsid w:val="00F06630"/>
    <w:pPr>
      <w:adjustRightInd w:val="0"/>
      <w:snapToGrid w:val="0"/>
      <w:spacing w:line="220" w:lineRule="exact"/>
    </w:pPr>
  </w:style>
  <w:style w:type="character" w:customStyle="1" w:styleId="Char7">
    <w:name w:val="소스코드표 Char"/>
    <w:basedOn w:val="a0"/>
    <w:link w:val="af0"/>
    <w:rsid w:val="00F06630"/>
    <w:rPr>
      <w:rFonts w:ascii="굴림체" w:eastAsia="굴림체"/>
    </w:rPr>
  </w:style>
  <w:style w:type="character" w:customStyle="1" w:styleId="Char8">
    <w:name w:val="소스코드 Char"/>
    <w:basedOn w:val="a0"/>
    <w:link w:val="af1"/>
    <w:rsid w:val="00F06630"/>
    <w:rPr>
      <w:rFonts w:ascii="굴림체" w:eastAsia="굴림체"/>
    </w:rPr>
  </w:style>
  <w:style w:type="character" w:customStyle="1" w:styleId="html-tag">
    <w:name w:val="html-tag"/>
    <w:basedOn w:val="a0"/>
    <w:rsid w:val="00931A09"/>
  </w:style>
  <w:style w:type="character" w:customStyle="1" w:styleId="html-attribute-name">
    <w:name w:val="html-attribute-name"/>
    <w:basedOn w:val="a0"/>
    <w:rsid w:val="00931A09"/>
  </w:style>
  <w:style w:type="character" w:customStyle="1" w:styleId="html-attribute-value">
    <w:name w:val="html-attribute-value"/>
    <w:basedOn w:val="a0"/>
    <w:rsid w:val="00931A09"/>
  </w:style>
  <w:style w:type="character" w:customStyle="1" w:styleId="UnresolvedMention">
    <w:name w:val="Unresolved Mention"/>
    <w:basedOn w:val="a0"/>
    <w:uiPriority w:val="99"/>
    <w:semiHidden/>
    <w:unhideWhenUsed/>
    <w:rsid w:val="002D4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9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5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BEFDC-0581-4EBB-BA0E-C1EE04EA0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3151</TotalTime>
  <Pages>1</Pages>
  <Words>2892</Words>
  <Characters>16485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lsj</dc:creator>
  <cp:lastModifiedBy>USER</cp:lastModifiedBy>
  <cp:revision>366</cp:revision>
  <cp:lastPrinted>2012-11-12T01:55:00Z</cp:lastPrinted>
  <dcterms:created xsi:type="dcterms:W3CDTF">2014-07-23T00:55:00Z</dcterms:created>
  <dcterms:modified xsi:type="dcterms:W3CDTF">2024-02-05T02:59:00Z</dcterms:modified>
</cp:coreProperties>
</file>
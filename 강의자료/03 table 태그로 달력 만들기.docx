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00DD5" w14:textId="3BA71D80" w:rsidR="00222277" w:rsidRPr="00222277" w:rsidRDefault="00E51404" w:rsidP="00FF08BA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t</w:t>
      </w:r>
      <w:r>
        <w:rPr>
          <w:b/>
          <w:sz w:val="48"/>
          <w:szCs w:val="48"/>
        </w:rPr>
        <w:t>able</w:t>
      </w:r>
      <w:r>
        <w:rPr>
          <w:rFonts w:hint="eastAsia"/>
          <w:b/>
          <w:sz w:val="48"/>
          <w:szCs w:val="48"/>
        </w:rPr>
        <w:t xml:space="preserve"> 태그로 </w:t>
      </w:r>
      <w:r w:rsidR="00222277" w:rsidRPr="00222277">
        <w:rPr>
          <w:rFonts w:hint="eastAsia"/>
          <w:b/>
          <w:sz w:val="48"/>
          <w:szCs w:val="48"/>
        </w:rPr>
        <w:t>달력</w:t>
      </w:r>
      <w:r w:rsidR="00D5663B">
        <w:rPr>
          <w:rFonts w:hint="eastAsia"/>
          <w:b/>
          <w:sz w:val="48"/>
          <w:szCs w:val="48"/>
        </w:rPr>
        <w:t xml:space="preserve"> 만들기</w:t>
      </w:r>
    </w:p>
    <w:p w14:paraId="547E1DC8" w14:textId="77777777" w:rsidR="00222277" w:rsidRDefault="00222277" w:rsidP="00FF08BA"/>
    <w:p w14:paraId="05496DA2" w14:textId="77777777" w:rsidR="00222277" w:rsidRDefault="00222277" w:rsidP="00FF08BA"/>
    <w:p w14:paraId="6CFF8982" w14:textId="77777777" w:rsidR="00222277" w:rsidRPr="00222277" w:rsidRDefault="00222277" w:rsidP="00FF08BA">
      <w:pPr>
        <w:rPr>
          <w:b/>
          <w:sz w:val="28"/>
          <w:szCs w:val="28"/>
        </w:rPr>
      </w:pPr>
      <w:r w:rsidRPr="00222277">
        <w:rPr>
          <w:rFonts w:hint="eastAsia"/>
          <w:b/>
          <w:sz w:val="28"/>
          <w:szCs w:val="28"/>
        </w:rPr>
        <w:t>학습목표</w:t>
      </w:r>
    </w:p>
    <w:p w14:paraId="224B4022" w14:textId="77777777" w:rsidR="00222277" w:rsidRDefault="00222277" w:rsidP="00FF08BA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태그를 사용하여 달력을 만들자</w:t>
      </w:r>
    </w:p>
    <w:p w14:paraId="3BE80E3A" w14:textId="795C822D" w:rsidR="00222277" w:rsidRDefault="00E51404" w:rsidP="00FF08BA">
      <w:r>
        <w:t xml:space="preserve">td </w:t>
      </w:r>
      <w:r>
        <w:rPr>
          <w:rFonts w:hint="eastAsia"/>
        </w:rPr>
        <w:t>태그의 r</w:t>
      </w:r>
      <w:r>
        <w:t xml:space="preserve">owspan, colspan </w:t>
      </w:r>
      <w:r>
        <w:rPr>
          <w:rFonts w:hint="eastAsia"/>
        </w:rPr>
        <w:t>애트리뷰트</w:t>
      </w:r>
    </w:p>
    <w:p w14:paraId="7C0C27B7" w14:textId="77777777" w:rsidR="00E51404" w:rsidRDefault="00E51404" w:rsidP="00FF08BA"/>
    <w:p w14:paraId="5076918C" w14:textId="77777777" w:rsidR="00222277" w:rsidRDefault="00222277" w:rsidP="00FF08BA"/>
    <w:p w14:paraId="5860F548" w14:textId="6309412C" w:rsidR="00985EC9" w:rsidRPr="00985EC9" w:rsidRDefault="00985EC9" w:rsidP="00FF08BA">
      <w:pPr>
        <w:rPr>
          <w:b/>
          <w:sz w:val="28"/>
        </w:rPr>
      </w:pPr>
      <w:r w:rsidRPr="00985EC9">
        <w:rPr>
          <w:rFonts w:hint="eastAsia"/>
          <w:b/>
          <w:sz w:val="28"/>
        </w:rPr>
        <w:t>목차</w:t>
      </w:r>
    </w:p>
    <w:p w14:paraId="0BE1B118" w14:textId="4DF09A47" w:rsidR="00C5268E" w:rsidRDefault="00985EC9">
      <w:pPr>
        <w:pStyle w:val="1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2599748" w:history="1">
        <w:r w:rsidR="00C5268E" w:rsidRPr="001A6046">
          <w:rPr>
            <w:rStyle w:val="a8"/>
            <w:noProof/>
          </w:rPr>
          <w:t>1. 달력 만들기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_Toc82599748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2</w:t>
        </w:r>
        <w:r w:rsidR="00C5268E">
          <w:rPr>
            <w:noProof/>
            <w:webHidden/>
          </w:rPr>
          <w:fldChar w:fldCharType="end"/>
        </w:r>
      </w:hyperlink>
    </w:p>
    <w:p w14:paraId="6C539260" w14:textId="29DC366B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49" w:history="1">
        <w:r w:rsidR="00C5268E" w:rsidRPr="001A6046">
          <w:rPr>
            <w:rStyle w:val="a8"/>
            <w:noProof/>
          </w:rPr>
          <w:t>1) 파일 생성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_Toc82599749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2</w:t>
        </w:r>
        <w:r w:rsidR="00C5268E">
          <w:rPr>
            <w:noProof/>
            <w:webHidden/>
          </w:rPr>
          <w:fldChar w:fldCharType="end"/>
        </w:r>
      </w:hyperlink>
    </w:p>
    <w:p w14:paraId="5D23509A" w14:textId="02E07702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0" w:history="1">
        <w:r w:rsidR="00C5268E" w:rsidRPr="001A6046">
          <w:rPr>
            <w:rStyle w:val="a8"/>
            <w:noProof/>
          </w:rPr>
          <w:t>2) width, height 서식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_Toc82599750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6</w:t>
        </w:r>
        <w:r w:rsidR="00C5268E">
          <w:rPr>
            <w:noProof/>
            <w:webHidden/>
          </w:rPr>
          <w:fldChar w:fldCharType="end"/>
        </w:r>
      </w:hyperlink>
    </w:p>
    <w:p w14:paraId="2ED81B28" w14:textId="26675CEB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1" w:history="1">
        <w:r w:rsidR="00C5268E" w:rsidRPr="001A6046">
          <w:rPr>
            <w:rStyle w:val="a8"/>
            <w:noProof/>
          </w:rPr>
          <w:t>3) th 태그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_Toc82599751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8</w:t>
        </w:r>
        <w:r w:rsidR="00C5268E">
          <w:rPr>
            <w:noProof/>
            <w:webHidden/>
          </w:rPr>
          <w:fldChar w:fldCharType="end"/>
        </w:r>
      </w:hyperlink>
    </w:p>
    <w:p w14:paraId="3396A6FF" w14:textId="1E812065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2" w:history="1">
        <w:r w:rsidR="00C5268E" w:rsidRPr="001A6046">
          <w:rPr>
            <w:rStyle w:val="a8"/>
            <w:noProof/>
          </w:rPr>
          <w:t>4) background-color, border, height 서식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_Toc82599752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10</w:t>
        </w:r>
        <w:r w:rsidR="00C5268E">
          <w:rPr>
            <w:noProof/>
            <w:webHidden/>
          </w:rPr>
          <w:fldChar w:fldCharType="end"/>
        </w:r>
      </w:hyperlink>
    </w:p>
    <w:p w14:paraId="359159D5" w14:textId="7F4F0499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3" w:history="1">
        <w:r w:rsidR="00C5268E" w:rsidRPr="001A6046">
          <w:rPr>
            <w:rStyle w:val="a8"/>
            <w:noProof/>
          </w:rPr>
          <w:t>5) vertical-align 서식, :nth-child(</w:t>
        </w:r>
        <w:r w:rsidR="00C5268E" w:rsidRPr="001A6046">
          <w:rPr>
            <w:rStyle w:val="a8"/>
            <w:i/>
            <w:noProof/>
          </w:rPr>
          <w:t>n</w:t>
        </w:r>
        <w:r w:rsidR="00C5268E" w:rsidRPr="001A6046">
          <w:rPr>
            <w:rStyle w:val="a8"/>
            <w:noProof/>
          </w:rPr>
          <w:t>) 실렉터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_Toc82599753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12</w:t>
        </w:r>
        <w:r w:rsidR="00C5268E">
          <w:rPr>
            <w:noProof/>
            <w:webHidden/>
          </w:rPr>
          <w:fldChar w:fldCharType="end"/>
        </w:r>
      </w:hyperlink>
    </w:p>
    <w:p w14:paraId="24300803" w14:textId="42C4420E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4" w:history="1">
        <w:r w:rsidR="00C5268E" w:rsidRPr="001A6046">
          <w:rPr>
            <w:rStyle w:val="a8"/>
            <w:noProof/>
          </w:rPr>
          <w:t>6) 쉼표 실렉터, color 서식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_Toc82599754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14</w:t>
        </w:r>
        <w:r w:rsidR="00C5268E">
          <w:rPr>
            <w:noProof/>
            <w:webHidden/>
          </w:rPr>
          <w:fldChar w:fldCharType="end"/>
        </w:r>
      </w:hyperlink>
    </w:p>
    <w:p w14:paraId="61B02771" w14:textId="793D91B9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5" w:history="1">
        <w:r w:rsidR="00C5268E" w:rsidRPr="001A6046">
          <w:rPr>
            <w:rStyle w:val="a8"/>
            <w:noProof/>
          </w:rPr>
          <w:t>7) 공백과 줄바꿈 문자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_Toc82599755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17</w:t>
        </w:r>
        <w:r w:rsidR="00C5268E">
          <w:rPr>
            <w:noProof/>
            <w:webHidden/>
          </w:rPr>
          <w:fldChar w:fldCharType="end"/>
        </w:r>
      </w:hyperlink>
    </w:p>
    <w:p w14:paraId="3DE5F769" w14:textId="39330956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6" w:history="1">
        <w:r w:rsidR="00C5268E" w:rsidRPr="001A6046">
          <w:rPr>
            <w:rStyle w:val="a8"/>
            <w:noProof/>
          </w:rPr>
          <w:t>8) block 태그와 inline 태그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_Toc82599756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19</w:t>
        </w:r>
        <w:r w:rsidR="00C5268E">
          <w:rPr>
            <w:noProof/>
            <w:webHidden/>
          </w:rPr>
          <w:fldChar w:fldCharType="end"/>
        </w:r>
      </w:hyperlink>
    </w:p>
    <w:p w14:paraId="3A515D6C" w14:textId="0FAEDE89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7" w:history="1">
        <w:r w:rsidR="00C5268E" w:rsidRPr="001A6046">
          <w:rPr>
            <w:rStyle w:val="a8"/>
            <w:noProof/>
          </w:rPr>
          <w:t>9) class 애트리뷰트와 실렉터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_Toc82599757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26</w:t>
        </w:r>
        <w:r w:rsidR="00C5268E">
          <w:rPr>
            <w:noProof/>
            <w:webHidden/>
          </w:rPr>
          <w:fldChar w:fldCharType="end"/>
        </w:r>
      </w:hyperlink>
    </w:p>
    <w:p w14:paraId="5E79CFC0" w14:textId="74B08D6C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8" w:history="1">
        <w:r w:rsidR="00C5268E" w:rsidRPr="001A6046">
          <w:rPr>
            <w:rStyle w:val="a8"/>
            <w:noProof/>
          </w:rPr>
          <w:t>10) :hover 실렉터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_Toc82599758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29</w:t>
        </w:r>
        <w:r w:rsidR="00C5268E">
          <w:rPr>
            <w:noProof/>
            <w:webHidden/>
          </w:rPr>
          <w:fldChar w:fldCharType="end"/>
        </w:r>
      </w:hyperlink>
    </w:p>
    <w:p w14:paraId="0223D896" w14:textId="1003F615" w:rsidR="00C5268E" w:rsidRDefault="0000148E">
      <w:pPr>
        <w:pStyle w:val="1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59" w:history="1">
        <w:r w:rsidR="00C5268E" w:rsidRPr="001A6046">
          <w:rPr>
            <w:rStyle w:val="a8"/>
            <w:noProof/>
          </w:rPr>
          <w:t>2. colspan, rowspan 애트리뷰트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_Toc82599759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31</w:t>
        </w:r>
        <w:r w:rsidR="00C5268E">
          <w:rPr>
            <w:noProof/>
            <w:webHidden/>
          </w:rPr>
          <w:fldChar w:fldCharType="end"/>
        </w:r>
      </w:hyperlink>
    </w:p>
    <w:p w14:paraId="3438B22F" w14:textId="1701B27A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0" w:history="1">
        <w:r w:rsidR="00C5268E" w:rsidRPr="001A6046">
          <w:rPr>
            <w:rStyle w:val="a8"/>
            <w:noProof/>
          </w:rPr>
          <w:t>1) colspan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_Toc82599760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31</w:t>
        </w:r>
        <w:r w:rsidR="00C5268E">
          <w:rPr>
            <w:noProof/>
            <w:webHidden/>
          </w:rPr>
          <w:fldChar w:fldCharType="end"/>
        </w:r>
      </w:hyperlink>
    </w:p>
    <w:p w14:paraId="7E1877AF" w14:textId="447BEBDA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1" w:history="1">
        <w:r w:rsidR="00C5268E" w:rsidRPr="001A6046">
          <w:rPr>
            <w:rStyle w:val="a8"/>
            <w:noProof/>
          </w:rPr>
          <w:t>2) rowspan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_Toc82599761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35</w:t>
        </w:r>
        <w:r w:rsidR="00C5268E">
          <w:rPr>
            <w:noProof/>
            <w:webHidden/>
          </w:rPr>
          <w:fldChar w:fldCharType="end"/>
        </w:r>
      </w:hyperlink>
    </w:p>
    <w:p w14:paraId="0BB477C7" w14:textId="235DB795" w:rsidR="00C5268E" w:rsidRDefault="0000148E">
      <w:pPr>
        <w:pStyle w:val="1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2" w:history="1">
        <w:r w:rsidR="00C5268E" w:rsidRPr="001A6046">
          <w:rPr>
            <w:rStyle w:val="a8"/>
            <w:noProof/>
          </w:rPr>
          <w:t>3. 연습 문제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_Toc82599762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38</w:t>
        </w:r>
        <w:r w:rsidR="00C5268E">
          <w:rPr>
            <w:noProof/>
            <w:webHidden/>
          </w:rPr>
          <w:fldChar w:fldCharType="end"/>
        </w:r>
      </w:hyperlink>
    </w:p>
    <w:p w14:paraId="2563C2DE" w14:textId="523E0033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3" w:history="1">
        <w:r w:rsidR="00C5268E" w:rsidRPr="001A6046">
          <w:rPr>
            <w:rStyle w:val="a8"/>
            <w:noProof/>
          </w:rPr>
          <w:t>1) 복습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_Toc82599763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38</w:t>
        </w:r>
        <w:r w:rsidR="00C5268E">
          <w:rPr>
            <w:noProof/>
            <w:webHidden/>
          </w:rPr>
          <w:fldChar w:fldCharType="end"/>
        </w:r>
      </w:hyperlink>
    </w:p>
    <w:p w14:paraId="7F37939D" w14:textId="21A72809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4" w:history="1">
        <w:r w:rsidR="00C5268E" w:rsidRPr="001A6046">
          <w:rPr>
            <w:rStyle w:val="a8"/>
            <w:noProof/>
          </w:rPr>
          <w:t>2) 참고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_Toc82599764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38</w:t>
        </w:r>
        <w:r w:rsidR="00C5268E">
          <w:rPr>
            <w:noProof/>
            <w:webHidden/>
          </w:rPr>
          <w:fldChar w:fldCharType="end"/>
        </w:r>
      </w:hyperlink>
    </w:p>
    <w:p w14:paraId="1226ED7E" w14:textId="642011C5" w:rsidR="00C5268E" w:rsidRDefault="0000148E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5" w:history="1">
        <w:r w:rsidR="00C5268E" w:rsidRPr="001A6046">
          <w:rPr>
            <w:rStyle w:val="a8"/>
            <w:noProof/>
          </w:rPr>
          <w:t>3) 달력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_Toc82599765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38</w:t>
        </w:r>
        <w:r w:rsidR="00C5268E">
          <w:rPr>
            <w:noProof/>
            <w:webHidden/>
          </w:rPr>
          <w:fldChar w:fldCharType="end"/>
        </w:r>
      </w:hyperlink>
    </w:p>
    <w:p w14:paraId="7A71AD32" w14:textId="7E0C4A75" w:rsidR="00C5268E" w:rsidRDefault="0000148E">
      <w:pPr>
        <w:pStyle w:val="1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2599766" w:history="1">
        <w:r w:rsidR="00C5268E" w:rsidRPr="001A6046">
          <w:rPr>
            <w:rStyle w:val="a8"/>
            <w:noProof/>
          </w:rPr>
          <w:t>4. 과제</w:t>
        </w:r>
        <w:r w:rsidR="00C5268E">
          <w:rPr>
            <w:noProof/>
            <w:webHidden/>
          </w:rPr>
          <w:tab/>
        </w:r>
        <w:r w:rsidR="00C5268E">
          <w:rPr>
            <w:noProof/>
            <w:webHidden/>
          </w:rPr>
          <w:fldChar w:fldCharType="begin"/>
        </w:r>
        <w:r w:rsidR="00C5268E">
          <w:rPr>
            <w:noProof/>
            <w:webHidden/>
          </w:rPr>
          <w:instrText xml:space="preserve"> PAGEREF _Toc82599766 \h </w:instrText>
        </w:r>
        <w:r w:rsidR="00C5268E">
          <w:rPr>
            <w:noProof/>
            <w:webHidden/>
          </w:rPr>
        </w:r>
        <w:r w:rsidR="00C5268E">
          <w:rPr>
            <w:noProof/>
            <w:webHidden/>
          </w:rPr>
          <w:fldChar w:fldCharType="separate"/>
        </w:r>
        <w:r w:rsidR="00C5268E">
          <w:rPr>
            <w:noProof/>
            <w:webHidden/>
          </w:rPr>
          <w:t>40</w:t>
        </w:r>
        <w:r w:rsidR="00C5268E">
          <w:rPr>
            <w:noProof/>
            <w:webHidden/>
          </w:rPr>
          <w:fldChar w:fldCharType="end"/>
        </w:r>
      </w:hyperlink>
    </w:p>
    <w:p w14:paraId="7A492479" w14:textId="760E60BB" w:rsidR="00985EC9" w:rsidRDefault="00985EC9" w:rsidP="00FF08BA">
      <w:r>
        <w:fldChar w:fldCharType="end"/>
      </w:r>
    </w:p>
    <w:p w14:paraId="7B99003E" w14:textId="77777777" w:rsidR="007138E5" w:rsidRDefault="007138E5" w:rsidP="00FF08BA"/>
    <w:p w14:paraId="11E447B1" w14:textId="77777777" w:rsidR="007138E5" w:rsidRDefault="007138E5" w:rsidP="00FF08BA">
      <w:bookmarkStart w:id="0" w:name="_GoBack"/>
      <w:bookmarkEnd w:id="0"/>
    </w:p>
    <w:p w14:paraId="6FBA96D3" w14:textId="77777777" w:rsidR="00222277" w:rsidRDefault="0022227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7D3560" w14:textId="187B0D8F" w:rsidR="008E7773" w:rsidRDefault="008E7773" w:rsidP="008E7773">
      <w:pPr>
        <w:pStyle w:val="1"/>
      </w:pPr>
      <w:bookmarkStart w:id="1" w:name="_Toc82599748"/>
      <w:r>
        <w:rPr>
          <w:rFonts w:hint="eastAsia"/>
        </w:rPr>
        <w:lastRenderedPageBreak/>
        <w:t>달력 만들기</w:t>
      </w:r>
      <w:bookmarkEnd w:id="1"/>
    </w:p>
    <w:p w14:paraId="5AE88FA9" w14:textId="4C699E71" w:rsidR="007138E5" w:rsidRDefault="007138E5" w:rsidP="007138E5"/>
    <w:p w14:paraId="4230278A" w14:textId="7B8F0027" w:rsidR="007138E5" w:rsidRPr="007138E5" w:rsidRDefault="007138E5" w:rsidP="007138E5">
      <w:pPr>
        <w:pStyle w:val="2"/>
      </w:pPr>
      <w:bookmarkStart w:id="2" w:name="_Toc82599749"/>
      <w:r>
        <w:rPr>
          <w:rFonts w:hint="eastAsia"/>
        </w:rPr>
        <w:t>파일 생성</w:t>
      </w:r>
      <w:bookmarkEnd w:id="2"/>
    </w:p>
    <w:p w14:paraId="26BEF547" w14:textId="77777777" w:rsidR="00222277" w:rsidRDefault="00222277" w:rsidP="007138E5">
      <w:pPr>
        <w:pStyle w:val="3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6D4750C" w14:textId="77777777" w:rsidR="00222277" w:rsidRDefault="00222277" w:rsidP="00222277">
      <w:r>
        <w:rPr>
          <w:rFonts w:hint="eastAsia"/>
        </w:rPr>
        <w:t xml:space="preserve">화면 왼쪽에 </w:t>
      </w:r>
      <w:r>
        <w:t>Project Explorer</w:t>
      </w:r>
      <w:r>
        <w:rPr>
          <w:rFonts w:hint="eastAsia"/>
        </w:rPr>
        <w:t>창이 보이지 않는다면,</w:t>
      </w:r>
    </w:p>
    <w:p w14:paraId="1F9AEF14" w14:textId="77777777" w:rsidR="00222277" w:rsidRDefault="00222277" w:rsidP="00222277">
      <w:r>
        <w:rPr>
          <w:rFonts w:hint="eastAsia"/>
        </w:rPr>
        <w:t>메뉴:</w:t>
      </w:r>
      <w:r>
        <w:t xml:space="preserve"> Window - Show View - Project Explorer </w:t>
      </w:r>
      <w:r>
        <w:rPr>
          <w:rFonts w:hint="eastAsia"/>
        </w:rPr>
        <w:t xml:space="preserve">클릭하여 </w:t>
      </w:r>
      <w:r>
        <w:t xml:space="preserve">Project Explorer </w:t>
      </w:r>
      <w:r>
        <w:rPr>
          <w:rFonts w:hint="eastAsia"/>
        </w:rPr>
        <w:t>창을 연다.</w:t>
      </w:r>
    </w:p>
    <w:p w14:paraId="15D2A211" w14:textId="77777777" w:rsidR="00222277" w:rsidRDefault="00222277" w:rsidP="00222277"/>
    <w:p w14:paraId="4CA02ACF" w14:textId="3B27E445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html1 </w:t>
      </w:r>
      <w:r>
        <w:rPr>
          <w:rFonts w:hint="eastAsia"/>
        </w:rPr>
        <w:t xml:space="preserve">프로젝트 아래 </w:t>
      </w:r>
      <w:r w:rsidR="008517BD">
        <w:rPr>
          <w:rFonts w:hint="eastAsia"/>
        </w:rPr>
        <w:t>w</w:t>
      </w:r>
      <w:r w:rsidR="008517BD">
        <w:t xml:space="preserve">ebapp </w:t>
      </w:r>
      <w:r>
        <w:rPr>
          <w:rFonts w:hint="eastAsia"/>
        </w:rPr>
        <w:t>폴더를 마우스 오른쪽 버튼으로 우클릭하고</w:t>
      </w:r>
    </w:p>
    <w:p w14:paraId="37972FBA" w14:textId="77777777" w:rsidR="00222277" w:rsidRDefault="00222277" w:rsidP="00222277">
      <w:r>
        <w:rPr>
          <w:rFonts w:hint="eastAsia"/>
        </w:rPr>
        <w:t xml:space="preserve">메뉴에서 </w:t>
      </w:r>
      <w:r>
        <w:t xml:space="preserve">New - Folder </w:t>
      </w:r>
      <w:r>
        <w:rPr>
          <w:rFonts w:hint="eastAsia"/>
        </w:rPr>
        <w:t>클릭</w:t>
      </w:r>
    </w:p>
    <w:p w14:paraId="3E0EB4F5" w14:textId="49F6623F" w:rsidR="00222277" w:rsidRDefault="00DF6450" w:rsidP="00222277">
      <w:r w:rsidRPr="00DF6450">
        <w:rPr>
          <w:noProof/>
        </w:rPr>
        <w:drawing>
          <wp:inline distT="0" distB="0" distL="0" distR="0" wp14:anchorId="0C23DDE9" wp14:editId="3FB39A3F">
            <wp:extent cx="6645910" cy="4808855"/>
            <wp:effectExtent l="19050" t="19050" r="2159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8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0F24B" w14:textId="77777777" w:rsidR="00222277" w:rsidRDefault="00222277" w:rsidP="00222277"/>
    <w:p w14:paraId="379C188A" w14:textId="77777777" w:rsidR="00222277" w:rsidRDefault="00222277" w:rsidP="00222277">
      <w:r>
        <w:rPr>
          <w:rFonts w:hint="eastAsia"/>
        </w:rPr>
        <w:t>Folder name: 02</w:t>
      </w:r>
    </w:p>
    <w:p w14:paraId="7A66322F" w14:textId="77777777" w:rsidR="00222277" w:rsidRDefault="00222277" w:rsidP="00222277">
      <w:r>
        <w:t xml:space="preserve">Finish </w:t>
      </w:r>
      <w:r>
        <w:rPr>
          <w:rFonts w:hint="eastAsia"/>
        </w:rPr>
        <w:t>버튼 클릭</w:t>
      </w:r>
    </w:p>
    <w:p w14:paraId="21A01B6C" w14:textId="267B3544" w:rsidR="00985EC9" w:rsidRDefault="00985EC9" w:rsidP="00222277"/>
    <w:p w14:paraId="54003196" w14:textId="68312EDD" w:rsidR="00DF6450" w:rsidRDefault="00DF645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28280A5" w14:textId="550C93CF" w:rsidR="00222277" w:rsidRDefault="00222277" w:rsidP="007138E5">
      <w:pPr>
        <w:pStyle w:val="3"/>
      </w:pPr>
      <w:r>
        <w:rPr>
          <w:rFonts w:hint="eastAsia"/>
        </w:rPr>
        <w:lastRenderedPageBreak/>
        <w:t>0</w:t>
      </w:r>
      <w:r>
        <w:t>2</w:t>
      </w:r>
      <w:r>
        <w:rPr>
          <w:rFonts w:hint="eastAsia"/>
        </w:rPr>
        <w:t>/calendar</w:t>
      </w:r>
      <w:r w:rsidR="00DB58A4">
        <w:t>01</w:t>
      </w:r>
      <w:r>
        <w:t xml:space="preserve">.html </w:t>
      </w:r>
      <w:r>
        <w:rPr>
          <w:rFonts w:hint="eastAsia"/>
        </w:rPr>
        <w:t>생성</w:t>
      </w:r>
    </w:p>
    <w:p w14:paraId="238E1DE6" w14:textId="69E92502" w:rsidR="00222277" w:rsidRDefault="00222277" w:rsidP="00222277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>WebContent/0</w:t>
      </w:r>
      <w:r w:rsidR="00891DC4">
        <w:t>2</w:t>
      </w:r>
      <w:r>
        <w:t xml:space="preserve"> </w:t>
      </w:r>
      <w:r>
        <w:rPr>
          <w:rFonts w:hint="eastAsia"/>
        </w:rPr>
        <w:t xml:space="preserve">폴더를 우클릭하고 </w:t>
      </w:r>
    </w:p>
    <w:p w14:paraId="1E1DBFDF" w14:textId="48CAD94B" w:rsidR="00222277" w:rsidRDefault="00222277" w:rsidP="00222277">
      <w:r>
        <w:rPr>
          <w:rFonts w:hint="eastAsia"/>
        </w:rPr>
        <w:t xml:space="preserve">메뉴에서 </w:t>
      </w:r>
      <w:r>
        <w:t xml:space="preserve">New - File </w:t>
      </w:r>
      <w:r>
        <w:rPr>
          <w:rFonts w:hint="eastAsia"/>
        </w:rPr>
        <w:t>클릭</w:t>
      </w:r>
    </w:p>
    <w:p w14:paraId="28FEDFE0" w14:textId="32AF8914" w:rsidR="00730277" w:rsidRDefault="00730277" w:rsidP="00222277">
      <w:r w:rsidRPr="00730277">
        <w:rPr>
          <w:noProof/>
        </w:rPr>
        <w:drawing>
          <wp:inline distT="0" distB="0" distL="0" distR="0" wp14:anchorId="7C0A23F2" wp14:editId="5229D36E">
            <wp:extent cx="6645910" cy="4512310"/>
            <wp:effectExtent l="19050" t="19050" r="2159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2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AA334" w14:textId="075574D6" w:rsidR="00730277" w:rsidRDefault="00730277" w:rsidP="00222277"/>
    <w:p w14:paraId="647C7A06" w14:textId="3978FF90" w:rsidR="0099448F" w:rsidRDefault="0099448F" w:rsidP="0099448F">
      <w:r>
        <w:rPr>
          <w:rFonts w:hint="eastAsia"/>
        </w:rPr>
        <w:t xml:space="preserve">File name: </w:t>
      </w:r>
      <w:r>
        <w:t>calendar</w:t>
      </w:r>
      <w:r w:rsidR="00DB58A4">
        <w:t>01</w:t>
      </w:r>
      <w:r>
        <w:rPr>
          <w:rFonts w:hint="eastAsia"/>
        </w:rPr>
        <w:t>.html</w:t>
      </w:r>
    </w:p>
    <w:p w14:paraId="16621FF5" w14:textId="4C335041" w:rsidR="0099448F" w:rsidRDefault="0099448F" w:rsidP="0099448F">
      <w:r>
        <w:t xml:space="preserve">Finish </w:t>
      </w:r>
      <w:r>
        <w:rPr>
          <w:rFonts w:hint="eastAsia"/>
        </w:rPr>
        <w:t>버튼 클릭</w:t>
      </w:r>
    </w:p>
    <w:p w14:paraId="679A9A0A" w14:textId="311455F7" w:rsidR="003713AB" w:rsidRDefault="003713AB" w:rsidP="0099448F"/>
    <w:p w14:paraId="76569424" w14:textId="4956C964" w:rsidR="003713AB" w:rsidRDefault="003713AB" w:rsidP="003713AB">
      <w:pPr>
        <w:pStyle w:val="3"/>
      </w:pPr>
      <w:r>
        <w:t>02/</w:t>
      </w:r>
      <w:r>
        <w:rPr>
          <w:rFonts w:hint="eastAsia"/>
        </w:rPr>
        <w:t>c</w:t>
      </w:r>
      <w:r>
        <w:t>alendar</w:t>
      </w:r>
      <w:r w:rsidR="00DB58A4">
        <w:t>01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74D86D2F" w14:textId="77777777" w:rsidTr="00711EA3">
        <w:tc>
          <w:tcPr>
            <w:tcW w:w="10456" w:type="dxa"/>
          </w:tcPr>
          <w:p w14:paraId="351FF12C" w14:textId="77777777" w:rsidR="00711EA3" w:rsidRDefault="00711EA3" w:rsidP="00711EA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573F59C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A2263B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A186F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6C484E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C2C835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B680A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E71A84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950CAE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B852BE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EF12B69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1B185D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826AA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41307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0EE771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75A95A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2AFBC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0A0DA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B9E1D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1A7EE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823BE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41EA2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C0F26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20F6A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A3EB7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8C286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6F7469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5C182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16547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37F6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C276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F16E9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C899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A69A6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E3EB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85EB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95D4A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0C5D3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0F0B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F0E8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DDCC9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E1AB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52B25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91B79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3CBD8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A05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9A5A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74200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FC8C6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A3DEB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A386B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7406D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36BF8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5E165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B532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1F9A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43B0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E8C1E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6460C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E1E7F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8DE77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F5CB8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DA0D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60CED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C13C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BF94E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14DE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D719F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0B302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424C5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76803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2282A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2FACFA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AFD2018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BC51E2C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BB333D7" w14:textId="77777777" w:rsidR="00711EA3" w:rsidRDefault="00711EA3" w:rsidP="00711EA3">
            <w:pPr>
              <w:pStyle w:val="aa"/>
            </w:pPr>
          </w:p>
        </w:tc>
      </w:tr>
    </w:tbl>
    <w:p w14:paraId="2C444B3F" w14:textId="703F732B" w:rsidR="0099448F" w:rsidRDefault="0099448F" w:rsidP="00222277"/>
    <w:p w14:paraId="4D323BF8" w14:textId="1B3382F8" w:rsidR="00E27DD7" w:rsidRDefault="00E27DD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23430D3" w14:textId="545723DA" w:rsidR="00E27DD7" w:rsidRDefault="00E27DD7" w:rsidP="00E27DD7">
      <w:pPr>
        <w:pStyle w:val="3"/>
      </w:pPr>
      <w:r>
        <w:rPr>
          <w:rFonts w:hint="eastAsia"/>
        </w:rPr>
        <w:t>실행</w:t>
      </w:r>
    </w:p>
    <w:p w14:paraId="2E074E9E" w14:textId="1C567E5D" w:rsidR="00E27DD7" w:rsidRDefault="00E27DD7" w:rsidP="00E27DD7">
      <w:r w:rsidRPr="00E27DD7">
        <w:rPr>
          <w:noProof/>
        </w:rPr>
        <w:drawing>
          <wp:inline distT="0" distB="0" distL="0" distR="0" wp14:anchorId="52FDEA57" wp14:editId="3792F890">
            <wp:extent cx="6645910" cy="2325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654A" w14:textId="1FEBD568" w:rsidR="00E27DD7" w:rsidRDefault="00E85367" w:rsidP="00E27DD7">
      <w:r>
        <w:rPr>
          <w:rFonts w:hint="eastAsia"/>
        </w:rPr>
        <w:t>h</w:t>
      </w:r>
      <w:r>
        <w:t xml:space="preserve">tml1 </w:t>
      </w:r>
      <w:r>
        <w:rPr>
          <w:rFonts w:hint="eastAsia"/>
        </w:rPr>
        <w:t>프로젝트 클릭하여 선택</w:t>
      </w:r>
    </w:p>
    <w:p w14:paraId="70D8574F" w14:textId="1D5057D1" w:rsidR="00E85367" w:rsidRDefault="00E85367" w:rsidP="00E27DD7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>R</w:t>
      </w:r>
      <w:r>
        <w:t>un - Run As - Spring Boot App</w:t>
      </w:r>
    </w:p>
    <w:p w14:paraId="2E45A08E" w14:textId="4F10A9B4" w:rsidR="00E85367" w:rsidRDefault="00E85367" w:rsidP="00E27DD7"/>
    <w:p w14:paraId="4D4B475D" w14:textId="33745E31" w:rsidR="00E50526" w:rsidRPr="00E27DD7" w:rsidRDefault="00E50526" w:rsidP="00E50526">
      <w:pPr>
        <w:pStyle w:val="3"/>
      </w:pPr>
      <w:r w:rsidRPr="00E50526">
        <w:t>http://localhost:8088/02/calendar</w:t>
      </w:r>
      <w:r w:rsidR="00DB58A4">
        <w:t>01</w:t>
      </w:r>
      <w:r w:rsidRPr="00E50526">
        <w:t>.html</w:t>
      </w:r>
    </w:p>
    <w:p w14:paraId="3A19441D" w14:textId="44D72E3D" w:rsidR="00711EA3" w:rsidRDefault="003F78AB" w:rsidP="00222277">
      <w:r>
        <w:rPr>
          <w:noProof/>
        </w:rPr>
        <w:drawing>
          <wp:inline distT="0" distB="0" distL="0" distR="0" wp14:anchorId="0E15C1A4" wp14:editId="6107FC94">
            <wp:extent cx="4554220" cy="252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229" cy="25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F1C" w14:textId="77777777" w:rsidR="007138E5" w:rsidRDefault="007138E5" w:rsidP="00222277"/>
    <w:p w14:paraId="6ED8127D" w14:textId="77777777" w:rsidR="007138E5" w:rsidRDefault="007138E5" w:rsidP="00222277"/>
    <w:p w14:paraId="6C6AF4CF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E70313E" w14:textId="1AE87363" w:rsidR="007138E5" w:rsidRDefault="007138E5" w:rsidP="00711EA3">
      <w:pPr>
        <w:pStyle w:val="2"/>
      </w:pPr>
      <w:bookmarkStart w:id="3" w:name="_Toc82599750"/>
      <w:r>
        <w:rPr>
          <w:rFonts w:hint="eastAsia"/>
        </w:rPr>
        <w:t>width, height 서식</w:t>
      </w:r>
      <w:bookmarkEnd w:id="3"/>
    </w:p>
    <w:p w14:paraId="7E7757B5" w14:textId="4329E81E" w:rsidR="00711EA3" w:rsidRDefault="00711EA3" w:rsidP="007138E5">
      <w:pPr>
        <w:pStyle w:val="3"/>
      </w:pPr>
      <w:r>
        <w:rPr>
          <w:rFonts w:hint="eastAsia"/>
        </w:rPr>
        <w:t>02/calendar</w:t>
      </w:r>
      <w:r>
        <w:t>0</w:t>
      </w:r>
      <w:r w:rsidR="003F78AB">
        <w:t>2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4BCE794A" w14:textId="77777777" w:rsidTr="00711EA3">
        <w:tc>
          <w:tcPr>
            <w:tcW w:w="10456" w:type="dxa"/>
          </w:tcPr>
          <w:p w14:paraId="4E668225" w14:textId="77777777" w:rsidR="00711EA3" w:rsidRDefault="00711EA3" w:rsidP="00711EA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D9BAB7E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80EE9BF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F2A309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096A90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E071A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73E46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0E6F7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width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 xml:space="preserve">; </w:t>
            </w:r>
            <w:r w:rsidRPr="007138E5">
              <w:rPr>
                <w:color w:val="7F007F"/>
                <w:highlight w:val="yellow"/>
              </w:rPr>
              <w:t>height</w:t>
            </w:r>
            <w:r w:rsidRPr="007138E5">
              <w:rPr>
                <w:color w:val="000000"/>
                <w:highlight w:val="yellow"/>
              </w:rPr>
              <w:t xml:space="preserve">: </w:t>
            </w:r>
            <w:r w:rsidRPr="007138E5">
              <w:rPr>
                <w:color w:val="2A00E1"/>
                <w:highlight w:val="yellow"/>
              </w:rPr>
              <w:t>120px</w:t>
            </w:r>
            <w:r w:rsidRPr="007138E5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4D690C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67D01C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B90C53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A1AA35E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AFA377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2EED2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F4BF27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FA1932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97036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6B58A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3488E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760E3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0D489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A58AF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D1DB1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F9AD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74D40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CF6A57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35FA4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CE626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A224F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711B3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2E77C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B6FDB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30343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4F060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8212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60C956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B9DA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6AF8D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D9115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7C250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A479B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DF5AE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EDA1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F2329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8CDE6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3D94D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842AD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C440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7BD80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1A6F1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3845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98DB0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7FBE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26BA4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C54A4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C0464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544D7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C688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B2F9E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2909B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66E80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F5A7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250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5B8F0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8AB61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787EB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A26E7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750E0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8A006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0FF2D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3710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73F46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475067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1885C94B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87EF5A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7DFB278" w14:textId="77777777" w:rsidR="00711EA3" w:rsidRPr="00711EA3" w:rsidRDefault="00711EA3" w:rsidP="00711EA3">
            <w:pPr>
              <w:pStyle w:val="aa"/>
            </w:pPr>
          </w:p>
        </w:tc>
      </w:tr>
    </w:tbl>
    <w:p w14:paraId="2BF4A4A2" w14:textId="77777777" w:rsidR="00711EA3" w:rsidRDefault="00711EA3" w:rsidP="00711EA3"/>
    <w:p w14:paraId="4B0FE19A" w14:textId="211621FE" w:rsidR="00711EA3" w:rsidRDefault="00711EA3" w:rsidP="00711EA3">
      <w:pPr>
        <w:pStyle w:val="3"/>
      </w:pPr>
      <w:r>
        <w:rPr>
          <w:rFonts w:hint="eastAsia"/>
        </w:rPr>
        <w:t xml:space="preserve">height </w:t>
      </w:r>
      <w:r>
        <w:rPr>
          <w:rFonts w:hint="eastAsia"/>
        </w:rPr>
        <w:t>서식</w:t>
      </w:r>
    </w:p>
    <w:p w14:paraId="6922E384" w14:textId="7A245694" w:rsidR="00711EA3" w:rsidRDefault="00711EA3" w:rsidP="00711EA3">
      <w:r>
        <w:rPr>
          <w:rFonts w:hint="eastAsia"/>
        </w:rPr>
        <w:t>태그의 높이를 지정한다.</w:t>
      </w:r>
    </w:p>
    <w:p w14:paraId="5F1A648C" w14:textId="2CF0135F" w:rsidR="00586615" w:rsidRDefault="00586615" w:rsidP="00711EA3"/>
    <w:p w14:paraId="1123F2A4" w14:textId="11C69710" w:rsidR="00586615" w:rsidRDefault="00586615" w:rsidP="00586615">
      <w:pPr>
        <w:pStyle w:val="3"/>
      </w:pPr>
      <w:r w:rsidRPr="00586615">
        <w:t>http://localhost:8088/02/calendar02.html</w:t>
      </w:r>
    </w:p>
    <w:p w14:paraId="168D1D6C" w14:textId="70689AF3" w:rsidR="00711EA3" w:rsidRDefault="00586615" w:rsidP="00711EA3">
      <w:r>
        <w:rPr>
          <w:noProof/>
        </w:rPr>
        <w:drawing>
          <wp:inline distT="0" distB="0" distL="0" distR="0" wp14:anchorId="780D525C" wp14:editId="64CBD12B">
            <wp:extent cx="3557361" cy="4235116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285" cy="42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C1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805E496" w14:textId="5E4068E5" w:rsidR="007138E5" w:rsidRDefault="007138E5" w:rsidP="00711EA3">
      <w:pPr>
        <w:pStyle w:val="2"/>
      </w:pPr>
      <w:bookmarkStart w:id="4" w:name="_Toc82599751"/>
      <w:r>
        <w:t>t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태그</w:t>
      </w:r>
      <w:bookmarkEnd w:id="4"/>
    </w:p>
    <w:p w14:paraId="7606FF60" w14:textId="400F12D8" w:rsidR="00711EA3" w:rsidRDefault="00711EA3" w:rsidP="007138E5">
      <w:pPr>
        <w:pStyle w:val="3"/>
      </w:pPr>
      <w:r>
        <w:rPr>
          <w:rFonts w:hint="eastAsia"/>
        </w:rPr>
        <w:t>02/</w:t>
      </w:r>
      <w:r>
        <w:t>calendar0</w:t>
      </w:r>
      <w:r w:rsidR="00586615">
        <w:t>3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6354D1A4" w14:textId="77777777" w:rsidTr="00711EA3">
        <w:tc>
          <w:tcPr>
            <w:tcW w:w="10456" w:type="dxa"/>
          </w:tcPr>
          <w:p w14:paraId="3EFC1090" w14:textId="77777777" w:rsidR="00711EA3" w:rsidRDefault="00711EA3" w:rsidP="00711EA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714475E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002BFF0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8A050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DF0734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C8437E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62489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0881D0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70CF652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F682C1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A701458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C95154" w14:textId="77777777" w:rsidR="00711EA3" w:rsidRDefault="00711EA3" w:rsidP="00711EA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41E9C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1B2E85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788120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A2911E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A19A7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6AEF01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003D72A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0654C4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592B720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72C1FD3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171BE0D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 w:rsidRPr="00711EA3">
              <w:rPr>
                <w:color w:val="3F7F7F"/>
                <w:highlight w:val="yellow"/>
              </w:rPr>
              <w:t>th</w:t>
            </w:r>
            <w:r>
              <w:t>&gt;</w:t>
            </w:r>
          </w:p>
          <w:p w14:paraId="238CE12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A79C7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29891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77E3DA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10363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FDA4B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3EEB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E41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C0902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5291B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C898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24991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1114A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51ADF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ED7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2D1E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DBE15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61811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A1C35F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D0C49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2ADB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9F560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B3C02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E825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3A11A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C3FE4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FF8027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E42A23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3175F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87DBE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0CE059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79A9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C247D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4A7A0B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38AC4D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36B13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3910A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418F31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1F3C9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54FF0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B8A285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FBD9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58BAD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5CA44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2D509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79B268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BE1BC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3D16AE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9C0C8C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549A20AA" w14:textId="77777777" w:rsidR="00711EA3" w:rsidRDefault="00711EA3" w:rsidP="00711EA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7E3F060" w14:textId="77777777" w:rsidR="00711EA3" w:rsidRDefault="00711EA3" w:rsidP="00711EA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068624" w14:textId="7BD26E35" w:rsidR="00711EA3" w:rsidRPr="00711EA3" w:rsidRDefault="00711EA3" w:rsidP="007138E5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F65BCDB" w14:textId="77777777" w:rsidR="00711EA3" w:rsidRDefault="00711EA3" w:rsidP="00711EA3"/>
    <w:p w14:paraId="38F9FBB4" w14:textId="77777777" w:rsidR="00711EA3" w:rsidRDefault="00711EA3" w:rsidP="00711EA3"/>
    <w:p w14:paraId="79B03421" w14:textId="0A1D8B6C" w:rsidR="00711EA3" w:rsidRDefault="00711EA3" w:rsidP="00711EA3">
      <w:pPr>
        <w:pStyle w:val="3"/>
      </w:pP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태그</w:t>
      </w:r>
    </w:p>
    <w:p w14:paraId="2477D182" w14:textId="68133023" w:rsidR="00711EA3" w:rsidRDefault="00711EA3" w:rsidP="00711EA3">
      <w:r>
        <w:rPr>
          <w:rFonts w:hint="eastAsia"/>
        </w:rPr>
        <w:t xml:space="preserve">테이블의 컬럼 제목을 표시하기 위한 </w:t>
      </w:r>
      <w:r>
        <w:t xml:space="preserve">thead </w:t>
      </w:r>
      <w:r>
        <w:rPr>
          <w:rFonts w:hint="eastAsia"/>
        </w:rPr>
        <w:t xml:space="preserve">태그에서, </w:t>
      </w:r>
      <w:r>
        <w:t xml:space="preserve">td </w:t>
      </w:r>
      <w:r>
        <w:rPr>
          <w:rFonts w:hint="eastAsia"/>
        </w:rPr>
        <w:t xml:space="preserve">태그보다 </w:t>
      </w:r>
      <w:r>
        <w:t>th</w:t>
      </w:r>
      <w:r>
        <w:rPr>
          <w:rFonts w:hint="eastAsia"/>
        </w:rPr>
        <w:t>를 사용하는 것이 바람직하다.</w:t>
      </w:r>
    </w:p>
    <w:p w14:paraId="5299B42C" w14:textId="0DD0E2C1" w:rsidR="00711EA3" w:rsidRDefault="00711EA3" w:rsidP="00711EA3">
      <w:r>
        <w:t xml:space="preserve">th </w:t>
      </w:r>
      <w:r>
        <w:rPr>
          <w:rFonts w:hint="eastAsia"/>
        </w:rPr>
        <w:t xml:space="preserve">태그에는 </w:t>
      </w:r>
      <w:r>
        <w:t xml:space="preserve">{ text-align: center; font-weight: bold } </w:t>
      </w:r>
      <w:r>
        <w:rPr>
          <w:rFonts w:hint="eastAsia"/>
        </w:rPr>
        <w:t>서식이 디폴트로 적용된다.</w:t>
      </w:r>
    </w:p>
    <w:p w14:paraId="22D07E3D" w14:textId="77777777" w:rsidR="00711EA3" w:rsidRDefault="00711EA3" w:rsidP="00711EA3"/>
    <w:p w14:paraId="4325B7D7" w14:textId="77777777" w:rsidR="00711EA3" w:rsidRDefault="00711EA3" w:rsidP="00711EA3"/>
    <w:p w14:paraId="4B1341F7" w14:textId="7168C208" w:rsidR="00E77B16" w:rsidRDefault="00E77B16" w:rsidP="00E77B16">
      <w:pPr>
        <w:pStyle w:val="3"/>
      </w:pPr>
      <w:r>
        <w:rPr>
          <w:rFonts w:hint="eastAsia"/>
        </w:rPr>
        <w:t>분석</w:t>
      </w:r>
    </w:p>
    <w:p w14:paraId="4A5CC7A5" w14:textId="07B1852B" w:rsidR="00711EA3" w:rsidRDefault="00711EA3" w:rsidP="00711EA3">
      <w:r>
        <w:rPr>
          <w:rFonts w:hint="eastAsia"/>
        </w:rPr>
        <w:t>c</w:t>
      </w:r>
      <w:r>
        <w:t>alendar01.html</w:t>
      </w:r>
      <w:r>
        <w:rPr>
          <w:rFonts w:hint="eastAsia"/>
        </w:rPr>
        <w:t xml:space="preserve">과 </w:t>
      </w:r>
      <w:r>
        <w:t>calendar02.html</w:t>
      </w:r>
      <w:r w:rsidR="00E77B16">
        <w:rPr>
          <w:rFonts w:hint="eastAsia"/>
        </w:rPr>
        <w:t>의 컬럼 제목들이 웹브라우저 창에 그려지는 형태가 다르다.</w:t>
      </w:r>
    </w:p>
    <w:p w14:paraId="404E6803" w14:textId="73A65414" w:rsidR="00E77B16" w:rsidRDefault="00E77B16" w:rsidP="00711EA3">
      <w:r>
        <w:rPr>
          <w:rFonts w:hint="eastAsia"/>
        </w:rPr>
        <w:t>그 이유는 무엇인가?</w:t>
      </w:r>
      <w:r w:rsidR="009E0BA8">
        <w:t xml:space="preserve"> </w:t>
      </w:r>
      <w:r w:rsidR="009E0BA8">
        <w:rPr>
          <w:rFonts w:hint="eastAsia"/>
        </w:rPr>
        <w:t>왜 높이가 다른가?</w:t>
      </w:r>
    </w:p>
    <w:p w14:paraId="463BD2B8" w14:textId="6ED1FBF2" w:rsidR="00E77B16" w:rsidRDefault="00E77B16" w:rsidP="00711EA3"/>
    <w:p w14:paraId="08BB5DB1" w14:textId="14E5DEAD" w:rsidR="00085B2D" w:rsidRPr="009E0BA8" w:rsidRDefault="00085B2D" w:rsidP="00085B2D">
      <w:pPr>
        <w:pStyle w:val="3"/>
      </w:pPr>
      <w:r w:rsidRPr="00085B2D">
        <w:t>http://localhost:8088/02/calendar03.html</w:t>
      </w:r>
    </w:p>
    <w:p w14:paraId="000FB02B" w14:textId="6CE3E32A" w:rsidR="00E77B16" w:rsidRDefault="00085B2D" w:rsidP="00711EA3">
      <w:r>
        <w:rPr>
          <w:noProof/>
        </w:rPr>
        <w:drawing>
          <wp:inline distT="0" distB="0" distL="0" distR="0" wp14:anchorId="7D8EB292" wp14:editId="18B83B92">
            <wp:extent cx="4088615" cy="432535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957" cy="43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A3D" w14:textId="77777777" w:rsidR="00711EA3" w:rsidRDefault="00711E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D6A80F5" w14:textId="7BE9E456" w:rsidR="007138E5" w:rsidRDefault="007138E5" w:rsidP="00711EA3">
      <w:pPr>
        <w:pStyle w:val="2"/>
      </w:pPr>
      <w:bookmarkStart w:id="5" w:name="_Toc82599752"/>
      <w:r>
        <w:t xml:space="preserve">background-color, border, height </w:t>
      </w:r>
      <w:r>
        <w:rPr>
          <w:rFonts w:hint="eastAsia"/>
        </w:rPr>
        <w:t>서식</w:t>
      </w:r>
      <w:bookmarkEnd w:id="5"/>
    </w:p>
    <w:p w14:paraId="31AAC186" w14:textId="421D5F66" w:rsidR="00711EA3" w:rsidRDefault="00711EA3" w:rsidP="007138E5">
      <w:pPr>
        <w:pStyle w:val="3"/>
      </w:pPr>
      <w:r>
        <w:rPr>
          <w:rFonts w:hint="eastAsia"/>
        </w:rPr>
        <w:t>02/calendar0</w:t>
      </w:r>
      <w:r w:rsidR="00BB23FC">
        <w:t>4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1EA3" w14:paraId="56F26BFE" w14:textId="77777777" w:rsidTr="00711EA3">
        <w:tc>
          <w:tcPr>
            <w:tcW w:w="10456" w:type="dxa"/>
          </w:tcPr>
          <w:p w14:paraId="1FFC33FE" w14:textId="77777777" w:rsidR="00E77B16" w:rsidRDefault="00E77B16" w:rsidP="00E77B16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9636294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C9904B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3B186D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8F51D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431CC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6B4451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CCAE5F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>; }</w:t>
            </w:r>
          </w:p>
          <w:p w14:paraId="2EE5C69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background-color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#dddddd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border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1px solid gray</w:t>
            </w:r>
            <w:r w:rsidRPr="00E77B16">
              <w:rPr>
                <w:color w:val="000000"/>
                <w:highlight w:val="yellow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height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30px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40008B1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FE4AAF9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2800672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484242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C6B8C6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4F5900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BA2284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EF917F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AD71F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FA708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1BC4D7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FF5180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8A70B0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B5DC5A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774A2E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9A4A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14F3BE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7B978C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5AB00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1EC92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182FF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F4142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68F2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D842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3E1F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6004F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AA471F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776B9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677F7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1922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A0DC8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8F24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B328F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386FA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FB87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F4E84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7EC77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B7604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F525D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861E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F828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8F38B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7F2C0F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C9E6A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A399F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579DF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4980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580E8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32BC7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5167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CC3E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23731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02356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C7B5A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902CC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12537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18C42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2A411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110F3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81795D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9AA1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9F353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A027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3ECD1D2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DE4D7C1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F35FEDA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4AB445" w14:textId="77777777" w:rsidR="00711EA3" w:rsidRPr="00E77B16" w:rsidRDefault="00711EA3" w:rsidP="00E77B16">
            <w:pPr>
              <w:pStyle w:val="aa"/>
            </w:pPr>
          </w:p>
        </w:tc>
      </w:tr>
    </w:tbl>
    <w:p w14:paraId="32776F71" w14:textId="77777777" w:rsidR="00711EA3" w:rsidRDefault="00711EA3" w:rsidP="00711EA3"/>
    <w:p w14:paraId="2D25E091" w14:textId="0E405214" w:rsidR="00711EA3" w:rsidRDefault="00711EA3" w:rsidP="00711EA3"/>
    <w:p w14:paraId="549994DE" w14:textId="6605F0CA" w:rsidR="00931575" w:rsidRDefault="00931575" w:rsidP="00931575">
      <w:pPr>
        <w:pStyle w:val="3"/>
      </w:pPr>
      <w:r w:rsidRPr="00931575">
        <w:t>http://localhost:8088/02/calendar04.html</w:t>
      </w:r>
    </w:p>
    <w:p w14:paraId="7CC63E91" w14:textId="79016A4A" w:rsidR="00711EA3" w:rsidRDefault="00931575" w:rsidP="00711EA3">
      <w:r>
        <w:rPr>
          <w:noProof/>
        </w:rPr>
        <w:drawing>
          <wp:inline distT="0" distB="0" distL="0" distR="0" wp14:anchorId="465788D3" wp14:editId="10D644C1">
            <wp:extent cx="4932955" cy="5390147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016" cy="53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66D" w14:textId="77777777" w:rsidR="00B505DF" w:rsidRDefault="00B505DF" w:rsidP="00711EA3"/>
    <w:p w14:paraId="06BD4AEA" w14:textId="77777777" w:rsidR="00B505DF" w:rsidRDefault="00B505DF" w:rsidP="00711EA3"/>
    <w:p w14:paraId="79E4ABC4" w14:textId="77777777" w:rsidR="00B505DF" w:rsidRDefault="00B505DF" w:rsidP="00711EA3"/>
    <w:p w14:paraId="57A1C222" w14:textId="77777777" w:rsidR="00711EA3" w:rsidRDefault="00711EA3" w:rsidP="00711EA3"/>
    <w:p w14:paraId="28015AD4" w14:textId="77777777" w:rsidR="00E77B16" w:rsidRDefault="00E77B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6E9B19A" w14:textId="3E93BA9A" w:rsidR="007138E5" w:rsidRDefault="007138E5" w:rsidP="00E77B16">
      <w:pPr>
        <w:pStyle w:val="2"/>
      </w:pPr>
      <w:bookmarkStart w:id="6" w:name="_Toc82599753"/>
      <w:r>
        <w:t xml:space="preserve">vertical-align </w:t>
      </w:r>
      <w:r>
        <w:rPr>
          <w:rFonts w:hint="eastAsia"/>
        </w:rPr>
        <w:t>서식,</w:t>
      </w:r>
      <w:r>
        <w:t xml:space="preserve"> :nth-child(</w:t>
      </w:r>
      <w:r w:rsidRPr="007138E5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6"/>
    </w:p>
    <w:p w14:paraId="2A9F054C" w14:textId="4EEEEFA0" w:rsidR="00711EA3" w:rsidRDefault="00E77B16" w:rsidP="007138E5">
      <w:pPr>
        <w:pStyle w:val="3"/>
      </w:pPr>
      <w:r>
        <w:rPr>
          <w:rFonts w:hint="eastAsia"/>
        </w:rPr>
        <w:t>02/calendar0</w:t>
      </w:r>
      <w:r w:rsidR="00931575">
        <w:t>5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7B16" w14:paraId="677FE1C1" w14:textId="77777777" w:rsidTr="00E77B16">
        <w:tc>
          <w:tcPr>
            <w:tcW w:w="10456" w:type="dxa"/>
          </w:tcPr>
          <w:p w14:paraId="754D3805" w14:textId="77777777" w:rsidR="00E77B16" w:rsidRDefault="00E77B16" w:rsidP="00E77B16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E6B0A29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718190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8453C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B8E79F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3E9EAE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E632A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D3319F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 w:rsidRPr="00E77B16">
              <w:rPr>
                <w:color w:val="7F007F"/>
                <w:highlight w:val="yellow"/>
              </w:rPr>
              <w:t>vertical-align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top</w:t>
            </w:r>
            <w:r w:rsidRPr="00E77B16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3C783A5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6B6360D0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td:nth-child(1)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E860EC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E77B16">
              <w:rPr>
                <w:color w:val="3F7F7F"/>
                <w:highlight w:val="yellow"/>
              </w:rPr>
              <w:t>th:nth-child(1)</w:t>
            </w:r>
            <w:r w:rsidRPr="00E77B16">
              <w:rPr>
                <w:color w:val="000000"/>
                <w:highlight w:val="yellow"/>
              </w:rPr>
              <w:t xml:space="preserve"> { </w:t>
            </w:r>
            <w:r w:rsidRPr="00E77B16">
              <w:rPr>
                <w:color w:val="7F007F"/>
                <w:highlight w:val="yellow"/>
              </w:rPr>
              <w:t>color</w:t>
            </w:r>
            <w:r w:rsidRPr="00E77B16">
              <w:rPr>
                <w:color w:val="000000"/>
                <w:highlight w:val="yellow"/>
              </w:rPr>
              <w:t xml:space="preserve">: </w:t>
            </w:r>
            <w:r w:rsidRPr="00E77B16">
              <w:rPr>
                <w:color w:val="2A00E1"/>
                <w:highlight w:val="yellow"/>
              </w:rPr>
              <w:t>red</w:t>
            </w:r>
            <w:r w:rsidRPr="00E77B16">
              <w:rPr>
                <w:color w:val="000000"/>
                <w:highlight w:val="yellow"/>
              </w:rPr>
              <w:t>; }</w:t>
            </w:r>
          </w:p>
          <w:p w14:paraId="57F12AC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02E943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CBB886E" w14:textId="77777777" w:rsidR="00E77B16" w:rsidRDefault="00E77B16" w:rsidP="00E77B1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16DBCA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9EC151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0F1B77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418710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B4EBBD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C4958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A9ADD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F7F01B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71F04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C1B6DA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34A1FF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DB93C7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50A29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E7AC8D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277779E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8B992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7F8D5D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F0FF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F42EC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B35D0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050CD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C9930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19687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C9E55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7100D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3A331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5C96D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CD218F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8D1EF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92C5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57CEB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A12D2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4DE44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3B004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85D20C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D7E9C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F715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1B395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72D328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1B939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A4E4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995FF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02874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0C89C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9E95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89A26F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82929C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35A77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67569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714263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C828B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F8D94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B436EA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AB527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86DC66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C1E7A2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DFFCA1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B90F7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2543D4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A7C54E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B48F809" w14:textId="77777777" w:rsidR="00E77B16" w:rsidRDefault="00E77B16" w:rsidP="00E77B1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9603BAC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E1D7C" w14:textId="77777777" w:rsidR="00E77B16" w:rsidRDefault="00E77B16" w:rsidP="00E77B1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510FB27" w14:textId="77777777" w:rsidR="00E77B16" w:rsidRDefault="00E77B16" w:rsidP="00E77B16">
            <w:pPr>
              <w:pStyle w:val="aa"/>
            </w:pPr>
          </w:p>
        </w:tc>
      </w:tr>
    </w:tbl>
    <w:p w14:paraId="6CD8D614" w14:textId="77777777" w:rsidR="00E77B16" w:rsidRDefault="00E77B16" w:rsidP="00E77B16"/>
    <w:p w14:paraId="0FFF74F4" w14:textId="22A0B002" w:rsidR="00E77B16" w:rsidRDefault="00E77B16" w:rsidP="00E77B16">
      <w:pPr>
        <w:pStyle w:val="3"/>
      </w:pPr>
      <w:r>
        <w:rPr>
          <w:rFonts w:hint="eastAsia"/>
        </w:rPr>
        <w:t xml:space="preserve">vertical-align </w:t>
      </w:r>
      <w:r>
        <w:rPr>
          <w:rFonts w:hint="eastAsia"/>
        </w:rPr>
        <w:t>서식</w:t>
      </w:r>
    </w:p>
    <w:p w14:paraId="3BCF8150" w14:textId="19C9B8C5" w:rsidR="00E77B16" w:rsidRDefault="00E77B16" w:rsidP="00E77B16">
      <w:r>
        <w:rPr>
          <w:rFonts w:hint="eastAsia"/>
        </w:rPr>
        <w:t>태그 내부 내용이 수직 방향으로 어디에 정렬할지를 지정한다.</w:t>
      </w:r>
    </w:p>
    <w:p w14:paraId="1A99CFE8" w14:textId="49F13718" w:rsidR="00E77B16" w:rsidRDefault="00E77B16" w:rsidP="00E77B16">
      <w:r>
        <w:rPr>
          <w:rFonts w:hint="eastAsia"/>
        </w:rPr>
        <w:t>이 서식의 값은 다음과 같다.</w:t>
      </w:r>
      <w:r>
        <w:t xml:space="preserve"> </w:t>
      </w:r>
    </w:p>
    <w:p w14:paraId="52CAD243" w14:textId="411753B0" w:rsidR="00A4048A" w:rsidRDefault="00A4048A" w:rsidP="00E77B16">
      <w:r>
        <w:rPr>
          <w:rFonts w:hint="eastAsia"/>
        </w:rPr>
        <w:t>top, midd</w:t>
      </w:r>
      <w:r w:rsidR="0018143C">
        <w:rPr>
          <w:rFonts w:hint="eastAsia"/>
        </w:rPr>
        <w:t>l</w:t>
      </w:r>
      <w:r>
        <w:rPr>
          <w:rFonts w:hint="eastAsia"/>
        </w:rPr>
        <w:t>e, bottom</w:t>
      </w:r>
    </w:p>
    <w:p w14:paraId="22529F39" w14:textId="77777777" w:rsidR="00A4048A" w:rsidRDefault="00A4048A" w:rsidP="00E77B16"/>
    <w:p w14:paraId="1FA218F5" w14:textId="3346C270" w:rsidR="00C077C0" w:rsidRDefault="00C077C0" w:rsidP="00E77B16"/>
    <w:p w14:paraId="74343BED" w14:textId="6F45A54C" w:rsidR="00A4048A" w:rsidRDefault="00A4048A" w:rsidP="00C077C0">
      <w:pPr>
        <w:pStyle w:val="3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</w:p>
    <w:p w14:paraId="6ABFF531" w14:textId="77777777" w:rsidR="00A4048A" w:rsidRPr="00A4048A" w:rsidRDefault="00A4048A" w:rsidP="00A4048A">
      <w:pPr>
        <w:pStyle w:val="aa"/>
      </w:pPr>
      <w:r w:rsidRPr="00A4048A">
        <w:rPr>
          <w:color w:val="3F7F7F"/>
        </w:rPr>
        <w:t>td:nth-child(1)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64409BF9" w14:textId="128C6267" w:rsidR="00A4048A" w:rsidRDefault="00A4048A" w:rsidP="00A4048A">
      <w:pPr>
        <w:rPr>
          <w:color w:val="000000"/>
        </w:rPr>
      </w:pPr>
      <w:r w:rsidRPr="00A4048A">
        <w:rPr>
          <w:color w:val="3F7F7F"/>
        </w:rPr>
        <w:t>th:nth-child(1)</w:t>
      </w:r>
      <w:r w:rsidRPr="00A4048A">
        <w:rPr>
          <w:color w:val="000000"/>
        </w:rPr>
        <w:t xml:space="preserve"> { </w:t>
      </w:r>
      <w:r w:rsidRPr="00A4048A">
        <w:rPr>
          <w:color w:val="7F007F"/>
        </w:rPr>
        <w:t>color</w:t>
      </w:r>
      <w:r w:rsidRPr="00A4048A">
        <w:rPr>
          <w:color w:val="000000"/>
        </w:rPr>
        <w:t xml:space="preserve">: </w:t>
      </w:r>
      <w:r w:rsidRPr="00A4048A">
        <w:rPr>
          <w:color w:val="2A00E1"/>
        </w:rPr>
        <w:t>red</w:t>
      </w:r>
      <w:r w:rsidRPr="00A4048A">
        <w:rPr>
          <w:color w:val="000000"/>
        </w:rPr>
        <w:t>; }</w:t>
      </w:r>
    </w:p>
    <w:p w14:paraId="4BB24EF8" w14:textId="450C8F79" w:rsidR="00A4048A" w:rsidRDefault="00A4048A" w:rsidP="00A4048A"/>
    <w:p w14:paraId="0DE8E6A2" w14:textId="13339ADE" w:rsidR="009243EA" w:rsidRDefault="009243EA" w:rsidP="009243EA">
      <w:pPr>
        <w:pStyle w:val="3"/>
      </w:pPr>
      <w:r w:rsidRPr="009243EA">
        <w:t>http://localhost:8088/02/calendar05.html</w:t>
      </w:r>
    </w:p>
    <w:p w14:paraId="337C6005" w14:textId="4C2F2233" w:rsidR="00C077C0" w:rsidRDefault="009243EA" w:rsidP="00A4048A">
      <w:r>
        <w:rPr>
          <w:noProof/>
        </w:rPr>
        <w:drawing>
          <wp:inline distT="0" distB="0" distL="0" distR="0" wp14:anchorId="473FCCC1" wp14:editId="1AE7AE0B">
            <wp:extent cx="5010033" cy="547436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92" cy="54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DA8" w14:textId="252CF256" w:rsidR="00C077C0" w:rsidRDefault="00C077C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46A8A6D" w14:textId="273804B6" w:rsidR="007138E5" w:rsidRDefault="007138E5" w:rsidP="00C077C0">
      <w:pPr>
        <w:pStyle w:val="2"/>
      </w:pPr>
      <w:bookmarkStart w:id="7" w:name="_Toc82599754"/>
      <w:r>
        <w:rPr>
          <w:rFonts w:hint="eastAsia"/>
        </w:rPr>
        <w:t>쉼표 실렉터,</w:t>
      </w:r>
      <w:r>
        <w:t xml:space="preserve"> color </w:t>
      </w:r>
      <w:r>
        <w:rPr>
          <w:rFonts w:hint="eastAsia"/>
        </w:rPr>
        <w:t>서식</w:t>
      </w:r>
      <w:bookmarkEnd w:id="7"/>
    </w:p>
    <w:p w14:paraId="4859A116" w14:textId="50AEF3C6" w:rsidR="00A4048A" w:rsidRDefault="00C077C0" w:rsidP="007138E5">
      <w:pPr>
        <w:pStyle w:val="3"/>
      </w:pPr>
      <w:r>
        <w:rPr>
          <w:rFonts w:hint="eastAsia"/>
        </w:rPr>
        <w:t>02/calendar0</w:t>
      </w:r>
      <w:r w:rsidR="009243EA">
        <w:t>6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7C0" w14:paraId="411E61F1" w14:textId="77777777" w:rsidTr="00C077C0">
        <w:tc>
          <w:tcPr>
            <w:tcW w:w="10456" w:type="dxa"/>
          </w:tcPr>
          <w:p w14:paraId="528F0C43" w14:textId="77777777" w:rsidR="00C077C0" w:rsidRDefault="00C077C0" w:rsidP="00C077C0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4D65874" w14:textId="77777777" w:rsidR="00C077C0" w:rsidRDefault="00C077C0" w:rsidP="00C077C0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E0C4C7B" w14:textId="77777777" w:rsidR="00C077C0" w:rsidRDefault="00C077C0" w:rsidP="00C077C0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DEEB90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AFFEE33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761C9C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D87D54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0DDEC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2287E43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4680C7D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C077C0">
              <w:rPr>
                <w:color w:val="3F7F7F"/>
                <w:highlight w:val="yellow"/>
              </w:rPr>
              <w:t>td:nth-child(1),</w:t>
            </w:r>
            <w:r w:rsidRPr="00C077C0">
              <w:rPr>
                <w:color w:val="000000"/>
                <w:highlight w:val="yellow"/>
              </w:rPr>
              <w:t xml:space="preserve"> </w:t>
            </w:r>
            <w:r w:rsidRPr="00C077C0">
              <w:rPr>
                <w:color w:val="3F7F7F"/>
                <w:highlight w:val="yellow"/>
              </w:rPr>
              <w:t>th:nth-child(1)</w:t>
            </w:r>
            <w:r w:rsidRPr="00C077C0">
              <w:rPr>
                <w:color w:val="000000"/>
                <w:highlight w:val="yellow"/>
              </w:rPr>
              <w:t xml:space="preserve"> { </w:t>
            </w:r>
            <w:r w:rsidRPr="00C077C0">
              <w:rPr>
                <w:color w:val="7F007F"/>
                <w:highlight w:val="yellow"/>
              </w:rPr>
              <w:t>color</w:t>
            </w:r>
            <w:r w:rsidRPr="00C077C0">
              <w:rPr>
                <w:color w:val="000000"/>
                <w:highlight w:val="yellow"/>
              </w:rPr>
              <w:t xml:space="preserve">: </w:t>
            </w:r>
            <w:r w:rsidRPr="00C077C0">
              <w:rPr>
                <w:color w:val="2A00E1"/>
                <w:highlight w:val="yellow"/>
              </w:rPr>
              <w:t>red</w:t>
            </w:r>
            <w:r w:rsidRPr="00C077C0">
              <w:rPr>
                <w:color w:val="000000"/>
                <w:highlight w:val="yellow"/>
              </w:rPr>
              <w:t>; }</w:t>
            </w:r>
          </w:p>
          <w:p w14:paraId="557FC52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1BBEDB2" w14:textId="77777777" w:rsidR="00C077C0" w:rsidRDefault="00C077C0" w:rsidP="00C077C0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19A8ECB" w14:textId="77777777" w:rsidR="00C077C0" w:rsidRDefault="00C077C0" w:rsidP="00C077C0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64E660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E6C88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EA843E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841D2CD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40F32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BD734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CFCC05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6B9703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8CF3A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6B416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B8E50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C3845B9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D7729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15540764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3AC3675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B20A03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36D0F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FB25DC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8677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D68525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E9D6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A964C4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8B7FB5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F07B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6C8F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8D0B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0C222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86D69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2F69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1B886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4CA71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B2143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BF3290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03A64F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10296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10FBE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9CC28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E0A22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A2AA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02489F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A89EF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E7C4E5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F796A7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F753C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565B80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0125A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0E3DBB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62DC0C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A069CE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07EC6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05961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5BECAA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92F658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17DD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455BED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45D2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D58026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A1FE62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A8C181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144BC7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2ABE9F0" w14:textId="77777777" w:rsidR="00C077C0" w:rsidRDefault="00C077C0" w:rsidP="00C077C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83A4B17" w14:textId="77777777" w:rsidR="00C077C0" w:rsidRDefault="00C077C0" w:rsidP="00C077C0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F5FA652" w14:textId="77777777" w:rsidR="00C077C0" w:rsidRDefault="00C077C0" w:rsidP="00C077C0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A992B48" w14:textId="77777777" w:rsidR="00C077C0" w:rsidRDefault="00C077C0" w:rsidP="00C077C0">
            <w:pPr>
              <w:pStyle w:val="aa"/>
            </w:pPr>
          </w:p>
        </w:tc>
      </w:tr>
    </w:tbl>
    <w:p w14:paraId="1CC5CC63" w14:textId="7A5F0BF1" w:rsidR="00C077C0" w:rsidRDefault="00C077C0" w:rsidP="00C077C0"/>
    <w:p w14:paraId="2B5A1616" w14:textId="5E59F066" w:rsidR="00EE38EC" w:rsidRDefault="00EE38EC" w:rsidP="00EE38EC">
      <w:pPr>
        <w:pStyle w:val="3"/>
      </w:pPr>
      <w:r w:rsidRPr="00EE38EC">
        <w:t>http://localhost:8088/02/calendar06.html</w:t>
      </w:r>
    </w:p>
    <w:p w14:paraId="779DC9F8" w14:textId="7D13E639" w:rsidR="00C077C0" w:rsidRDefault="00E10064" w:rsidP="00C077C0">
      <w:r>
        <w:rPr>
          <w:noProof/>
        </w:rPr>
        <w:drawing>
          <wp:inline distT="0" distB="0" distL="0" distR="0" wp14:anchorId="7F740F51" wp14:editId="2582FA7C">
            <wp:extent cx="4597118" cy="502318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872" cy="50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BE6" w14:textId="6DBCE355" w:rsidR="00372ABF" w:rsidRDefault="00372ABF" w:rsidP="00C077C0"/>
    <w:p w14:paraId="026A2074" w14:textId="5767D2EC" w:rsidR="00372ABF" w:rsidRDefault="00372ABF" w:rsidP="00C077C0"/>
    <w:p w14:paraId="0431E3F6" w14:textId="77777777" w:rsidR="00372ABF" w:rsidRDefault="00372ABF" w:rsidP="00372ABF">
      <w:pPr>
        <w:pStyle w:val="3"/>
      </w:pPr>
      <w:r>
        <w:rPr>
          <w:rFonts w:hint="eastAsia"/>
        </w:rPr>
        <w:t xml:space="preserve">CSS </w:t>
      </w:r>
      <w:r>
        <w:rPr>
          <w:rFonts w:hint="eastAsia"/>
        </w:rPr>
        <w:t>실렉터에서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t>(comma)</w:t>
      </w:r>
    </w:p>
    <w:p w14:paraId="0903109D" w14:textId="77777777" w:rsidR="00372ABF" w:rsidRDefault="00372ABF" w:rsidP="00372ABF">
      <w:r>
        <w:rPr>
          <w:rFonts w:hint="eastAsia"/>
        </w:rPr>
        <w:t>여러 종류의 태그에 동일한 서식을 부여할 때,</w:t>
      </w:r>
      <w:r>
        <w:t xml:space="preserve"> </w:t>
      </w:r>
      <w:r>
        <w:rPr>
          <w:rFonts w:hint="eastAsia"/>
        </w:rPr>
        <w:t>CSS 실렉터</w:t>
      </w:r>
      <w:r>
        <w:t xml:space="preserve"> </w:t>
      </w:r>
      <w:r>
        <w:rPr>
          <w:rFonts w:hint="eastAsia"/>
        </w:rPr>
        <w:t>에서 쉼표 문자를 사용하여 태그들을 나열한다.</w:t>
      </w:r>
    </w:p>
    <w:p w14:paraId="55A10C02" w14:textId="77777777" w:rsidR="00372ABF" w:rsidRDefault="00372ABF" w:rsidP="00372ABF"/>
    <w:p w14:paraId="1E5692AD" w14:textId="77777777" w:rsidR="00372ABF" w:rsidRDefault="00372ABF" w:rsidP="00372ABF">
      <w:r>
        <w:rPr>
          <w:rFonts w:hint="eastAsia"/>
        </w:rPr>
        <w:t xml:space="preserve">예를 들어 </w:t>
      </w:r>
    </w:p>
    <w:p w14:paraId="7A45CA8A" w14:textId="77777777" w:rsidR="00372ABF" w:rsidRDefault="00372ABF" w:rsidP="00372ABF">
      <w:pPr>
        <w:pStyle w:val="aa"/>
      </w:pPr>
      <w:r w:rsidRPr="00C077C0">
        <w:rPr>
          <w:color w:val="3F7F7F"/>
        </w:rPr>
        <w:t>td:nth-child(1)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62780C36" w14:textId="77777777" w:rsidR="00372ABF" w:rsidRDefault="00372ABF" w:rsidP="00372ABF">
      <w:pPr>
        <w:pStyle w:val="aa"/>
        <w:rPr>
          <w:color w:val="000000"/>
        </w:rPr>
      </w:pP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32796C07" w14:textId="77777777" w:rsidR="00372ABF" w:rsidRDefault="00372ABF" w:rsidP="00372ABF">
      <w:pPr>
        <w:pStyle w:val="aa"/>
        <w:rPr>
          <w:color w:val="000000"/>
        </w:rPr>
      </w:pPr>
    </w:p>
    <w:p w14:paraId="77321E68" w14:textId="77777777" w:rsidR="00372ABF" w:rsidRDefault="00372ABF" w:rsidP="00372ABF">
      <w:pPr>
        <w:pStyle w:val="aa"/>
      </w:pPr>
      <w:r>
        <w:rPr>
          <w:rFonts w:hint="eastAsia"/>
        </w:rPr>
        <w:t>위 코드는 아래 처럼 줄여서 적을 수 있다.</w:t>
      </w:r>
    </w:p>
    <w:p w14:paraId="58C58220" w14:textId="77777777" w:rsidR="00372ABF" w:rsidRDefault="00372ABF" w:rsidP="00372ABF">
      <w:pPr>
        <w:pStyle w:val="aa"/>
        <w:rPr>
          <w:color w:val="000000"/>
        </w:rPr>
      </w:pPr>
      <w:r w:rsidRPr="00C077C0">
        <w:rPr>
          <w:color w:val="3F7F7F"/>
        </w:rPr>
        <w:t>td:nth-child(1)</w:t>
      </w:r>
      <w:r w:rsidRPr="00C374C7">
        <w:rPr>
          <w:color w:val="3F7F7F"/>
          <w:highlight w:val="yellow"/>
        </w:rPr>
        <w:t>,</w:t>
      </w:r>
      <w:r w:rsidRPr="00C077C0">
        <w:rPr>
          <w:color w:val="000000"/>
        </w:rPr>
        <w:t xml:space="preserve"> </w:t>
      </w:r>
      <w:r w:rsidRPr="00C077C0">
        <w:rPr>
          <w:color w:val="3F7F7F"/>
        </w:rPr>
        <w:t>th:nth-child(1)</w:t>
      </w:r>
      <w:r w:rsidRPr="00C077C0">
        <w:rPr>
          <w:color w:val="000000"/>
        </w:rPr>
        <w:t xml:space="preserve"> 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</w:p>
    <w:p w14:paraId="2C1DF9B1" w14:textId="77777777" w:rsidR="00372ABF" w:rsidRDefault="00372ABF" w:rsidP="00372ABF">
      <w:pPr>
        <w:pStyle w:val="aa"/>
      </w:pPr>
    </w:p>
    <w:p w14:paraId="1500BCA4" w14:textId="77777777" w:rsidR="00372ABF" w:rsidRDefault="00372ABF" w:rsidP="00372ABF">
      <w:pPr>
        <w:pStyle w:val="aa"/>
        <w:rPr>
          <w:color w:val="000000"/>
        </w:rPr>
      </w:pPr>
      <w:r w:rsidRPr="00C077C0">
        <w:rPr>
          <w:color w:val="3F7F7F"/>
        </w:rPr>
        <w:t>td:nth-child(1)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서식을 적용하고</w:t>
      </w:r>
    </w:p>
    <w:p w14:paraId="5851A20A" w14:textId="77777777" w:rsidR="00372ABF" w:rsidRDefault="00372ABF" w:rsidP="00372ABF">
      <w:pPr>
        <w:pStyle w:val="aa"/>
        <w:rPr>
          <w:color w:val="000000"/>
        </w:rPr>
      </w:pPr>
      <w:r w:rsidRPr="00C077C0">
        <w:rPr>
          <w:color w:val="3F7F7F"/>
        </w:rPr>
        <w:t>t</w:t>
      </w:r>
      <w:r>
        <w:rPr>
          <w:rFonts w:hint="eastAsia"/>
          <w:color w:val="3F7F7F"/>
        </w:rPr>
        <w:t>h</w:t>
      </w:r>
      <w:r w:rsidRPr="00C077C0">
        <w:rPr>
          <w:color w:val="3F7F7F"/>
        </w:rPr>
        <w:t>:nth-child(1)</w:t>
      </w:r>
      <w:r>
        <w:rPr>
          <w:color w:val="3F7F7F"/>
        </w:rPr>
        <w:t xml:space="preserve"> </w:t>
      </w:r>
      <w:r>
        <w:rPr>
          <w:rFonts w:hint="eastAsia"/>
          <w:color w:val="3F7F7F"/>
        </w:rPr>
        <w:t xml:space="preserve">태그에도 </w:t>
      </w:r>
      <w:r w:rsidRPr="00C077C0">
        <w:rPr>
          <w:color w:val="000000"/>
        </w:rPr>
        <w:t xml:space="preserve">{ </w:t>
      </w:r>
      <w:r w:rsidRPr="00C077C0">
        <w:rPr>
          <w:color w:val="7F007F"/>
        </w:rPr>
        <w:t>color</w:t>
      </w:r>
      <w:r w:rsidRPr="00C077C0">
        <w:rPr>
          <w:color w:val="000000"/>
        </w:rPr>
        <w:t xml:space="preserve">: </w:t>
      </w:r>
      <w:r w:rsidRPr="00C077C0">
        <w:rPr>
          <w:color w:val="2A00E1"/>
        </w:rPr>
        <w:t>red</w:t>
      </w:r>
      <w:r w:rsidRPr="00C077C0">
        <w:rPr>
          <w:color w:val="000000"/>
        </w:rPr>
        <w:t>; }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서식이 적용된다.</w:t>
      </w:r>
    </w:p>
    <w:p w14:paraId="4EC237E4" w14:textId="77777777" w:rsidR="00372ABF" w:rsidRDefault="00372ABF" w:rsidP="00372ABF">
      <w:pPr>
        <w:pStyle w:val="aa"/>
        <w:rPr>
          <w:color w:val="000000"/>
        </w:rPr>
      </w:pPr>
    </w:p>
    <w:p w14:paraId="0BE71301" w14:textId="2E470CD2" w:rsidR="00372ABF" w:rsidRDefault="00372ABF" w:rsidP="00372ABF"/>
    <w:p w14:paraId="76C3B039" w14:textId="77777777" w:rsidR="00EE38EC" w:rsidRDefault="00EE38EC" w:rsidP="00372ABF"/>
    <w:p w14:paraId="3AD0B36D" w14:textId="77777777" w:rsidR="00372ABF" w:rsidRDefault="00372ABF" w:rsidP="00372ABF">
      <w:r>
        <w:rPr>
          <w:rFonts w:hint="eastAsia"/>
        </w:rPr>
        <w:t>그런데 쉼표를 빼면 의미가 전혀 달라진다.</w:t>
      </w:r>
    </w:p>
    <w:p w14:paraId="738040EC" w14:textId="77777777" w:rsidR="00372ABF" w:rsidRDefault="00372ABF" w:rsidP="00372ABF">
      <w:r>
        <w:rPr>
          <w:rFonts w:hint="eastAsia"/>
        </w:rPr>
        <w:t>예를 들어 아래</w:t>
      </w:r>
      <w:r>
        <w:t xml:space="preserve"> </w:t>
      </w:r>
      <w:r>
        <w:rPr>
          <w:rFonts w:hint="eastAsia"/>
        </w:rPr>
        <w:t xml:space="preserve">두 줄은 </w:t>
      </w:r>
      <w:r>
        <w:t>p</w:t>
      </w:r>
      <w:r>
        <w:rPr>
          <w:rFonts w:hint="eastAsia"/>
        </w:rPr>
        <w:t xml:space="preserve">와 </w:t>
      </w:r>
      <w:r>
        <w:t xml:space="preserve">h1 </w:t>
      </w:r>
      <w:r>
        <w:rPr>
          <w:rFonts w:hint="eastAsia"/>
        </w:rPr>
        <w:t>사이에 쉼표가 있고 없고의 차이만 있다.</w:t>
      </w:r>
    </w:p>
    <w:p w14:paraId="4882C404" w14:textId="77777777" w:rsidR="00372ABF" w:rsidRDefault="00372ABF" w:rsidP="00372ABF"/>
    <w:p w14:paraId="49C1E3A7" w14:textId="0404D597" w:rsidR="00372ABF" w:rsidRDefault="00372ABF" w:rsidP="00372ABF">
      <w:r>
        <w:rPr>
          <w:rFonts w:hint="eastAsia"/>
        </w:rPr>
        <w:t>p</w:t>
      </w:r>
      <w:r>
        <w:t>,</w:t>
      </w:r>
      <w:r>
        <w:rPr>
          <w:rFonts w:hint="eastAsia"/>
        </w:rPr>
        <w:t xml:space="preserve"> h1 { color: red; }</w:t>
      </w:r>
      <w:r>
        <w:t xml:space="preserve">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h1 </w:t>
      </w:r>
      <w:r>
        <w:rPr>
          <w:rFonts w:hint="eastAsia"/>
        </w:rPr>
        <w:t>태그에 서식이 적용된다.</w:t>
      </w:r>
    </w:p>
    <w:p w14:paraId="086E7D77" w14:textId="77777777" w:rsidR="00372ABF" w:rsidRDefault="00372ABF" w:rsidP="00372ABF"/>
    <w:p w14:paraId="45138279" w14:textId="21E68209" w:rsidR="00372ABF" w:rsidRDefault="00372ABF" w:rsidP="00372ABF">
      <w:r>
        <w:rPr>
          <w:rFonts w:hint="eastAsia"/>
        </w:rPr>
        <w:t>p h1 { color: red; }</w:t>
      </w:r>
      <w:r>
        <w:t xml:space="preserve">     p </w:t>
      </w:r>
      <w:r>
        <w:rPr>
          <w:rFonts w:hint="eastAsia"/>
        </w:rPr>
        <w:t xml:space="preserve">태그 아래에 있는 </w:t>
      </w:r>
      <w:r>
        <w:t xml:space="preserve">h1 </w:t>
      </w:r>
      <w:r>
        <w:rPr>
          <w:rFonts w:hint="eastAsia"/>
        </w:rPr>
        <w:t xml:space="preserve">태그에만 서식이 적용된다. </w:t>
      </w:r>
    </w:p>
    <w:p w14:paraId="20DCB4D2" w14:textId="062499D2" w:rsidR="00372ABF" w:rsidRDefault="00372ABF" w:rsidP="00372ABF">
      <w:r>
        <w:t xml:space="preserve">                     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태그에 서식이 적용되는 것이 아니다.</w:t>
      </w:r>
    </w:p>
    <w:p w14:paraId="6F29CE98" w14:textId="77777777" w:rsidR="00B505DF" w:rsidRDefault="00B505DF" w:rsidP="00C077C0"/>
    <w:p w14:paraId="30479B15" w14:textId="77777777" w:rsidR="00B505DF" w:rsidRDefault="00B505DF" w:rsidP="00C077C0"/>
    <w:p w14:paraId="18CAE3DE" w14:textId="77777777" w:rsidR="00C374C7" w:rsidRDefault="00C374C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197C0E" w14:textId="59E6D388" w:rsidR="007138E5" w:rsidRDefault="007138E5" w:rsidP="00C374C7">
      <w:pPr>
        <w:pStyle w:val="2"/>
      </w:pPr>
      <w:bookmarkStart w:id="8" w:name="_Toc82599755"/>
      <w:r>
        <w:rPr>
          <w:rFonts w:hint="eastAsia"/>
        </w:rPr>
        <w:t>공백과 줄바꿈 문자</w:t>
      </w:r>
      <w:bookmarkEnd w:id="8"/>
    </w:p>
    <w:p w14:paraId="27598249" w14:textId="2C5936E0" w:rsidR="00C077C0" w:rsidRDefault="00C374C7" w:rsidP="007138E5">
      <w:pPr>
        <w:pStyle w:val="3"/>
      </w:pPr>
      <w:r>
        <w:rPr>
          <w:rFonts w:hint="eastAsia"/>
        </w:rPr>
        <w:t>02/calendar0</w:t>
      </w:r>
      <w:r w:rsidR="00EE38EC">
        <w:t>7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74C7" w14:paraId="6F8846F9" w14:textId="77777777" w:rsidTr="00C374C7">
        <w:tc>
          <w:tcPr>
            <w:tcW w:w="10456" w:type="dxa"/>
          </w:tcPr>
          <w:p w14:paraId="278D980D" w14:textId="77777777" w:rsidR="00C374C7" w:rsidRDefault="00C374C7" w:rsidP="00C374C7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E0EECBB" w14:textId="77777777" w:rsidR="00C374C7" w:rsidRDefault="00C374C7" w:rsidP="00C374C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D9CC31D" w14:textId="77777777" w:rsidR="00C374C7" w:rsidRDefault="00C374C7" w:rsidP="00C374C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F5E8B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1ED31EE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3A170E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375D22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A0BA90F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5C619990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274CFF7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FF1E72D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3E8CDB" w14:textId="77777777" w:rsidR="00C374C7" w:rsidRDefault="00C374C7" w:rsidP="00C374C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AE696E" w14:textId="77777777" w:rsidR="00C374C7" w:rsidRDefault="00C374C7" w:rsidP="00C374C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E0F5976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DE7B5B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D323F7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BBA5F5F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E9ABD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A72E36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48B9188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95AEC72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2D8352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D13933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3038830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98C6E2E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6BC54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07B5A0D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473AA646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09A78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6C55D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26A9C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BC41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AF1BF8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D0E2F8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A010D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B2222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D41DB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8595A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B1822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6 </w:t>
            </w:r>
          </w:p>
          <w:p w14:paraId="7369C2E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3B6780DF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C7BA3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3F833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A5190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37E71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8444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502E1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05CB99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60AE3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80A62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13 </w:t>
            </w:r>
          </w:p>
          <w:p w14:paraId="4783375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FEF6B2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EEDA36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362D0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6B00B3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06969E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CCD8B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353A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CCFFB8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7AE55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D675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20 </w:t>
            </w:r>
          </w:p>
          <w:p w14:paraId="12315C0E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0AA53F75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080321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0E53E0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B4A912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C6DDAD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E9ED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44E5C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30552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4023D8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ABEB6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 xml:space="preserve">27 </w:t>
            </w:r>
          </w:p>
          <w:p w14:paraId="3A73107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    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</w:p>
          <w:p w14:paraId="6B4C29C1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EAC09B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FEBDEF0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D474D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3BCF7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52D8A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70F0DC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D4E6B6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1A3B633" w14:textId="77777777" w:rsidR="00C374C7" w:rsidRDefault="00C374C7" w:rsidP="00C374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0919373" w14:textId="77777777" w:rsidR="00C374C7" w:rsidRDefault="00C374C7" w:rsidP="00C374C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D28336" w14:textId="77777777" w:rsidR="00C374C7" w:rsidRDefault="00C374C7" w:rsidP="00C374C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5977C4D" w14:textId="77777777" w:rsidR="00C374C7" w:rsidRPr="00C374C7" w:rsidRDefault="00C374C7" w:rsidP="00C374C7">
            <w:pPr>
              <w:pStyle w:val="aa"/>
            </w:pPr>
          </w:p>
        </w:tc>
      </w:tr>
    </w:tbl>
    <w:p w14:paraId="1AB21108" w14:textId="77777777" w:rsidR="00C374C7" w:rsidRDefault="00C374C7" w:rsidP="00C374C7"/>
    <w:p w14:paraId="12E437CF" w14:textId="77777777" w:rsidR="00C374C7" w:rsidRDefault="00C374C7" w:rsidP="00C374C7">
      <w:r>
        <w:rPr>
          <w:rFonts w:hint="eastAsia"/>
        </w:rPr>
        <w:t>html 태그가 웹브라우저 창에 그려질 때,</w:t>
      </w:r>
      <w:r>
        <w:t xml:space="preserve"> </w:t>
      </w:r>
      <w:r>
        <w:rPr>
          <w:rFonts w:hint="eastAsia"/>
        </w:rPr>
        <w:t>줄바꿈 문자와 공백 문자는 무시된다.</w:t>
      </w:r>
    </w:p>
    <w:p w14:paraId="5A17B6B7" w14:textId="538A5FF2" w:rsidR="00C374C7" w:rsidRDefault="00C374C7" w:rsidP="00C374C7"/>
    <w:p w14:paraId="7E8FA6AB" w14:textId="35F0CA6E" w:rsidR="0037456C" w:rsidRDefault="0037456C" w:rsidP="0037456C">
      <w:pPr>
        <w:pStyle w:val="3"/>
      </w:pPr>
      <w:r w:rsidRPr="0037456C">
        <w:t>http://localhost:8088/02/calendar07.html</w:t>
      </w:r>
    </w:p>
    <w:p w14:paraId="5445E7F6" w14:textId="5E69B1BE" w:rsidR="00C374C7" w:rsidRDefault="0037456C" w:rsidP="00C374C7">
      <w:r>
        <w:rPr>
          <w:noProof/>
        </w:rPr>
        <w:drawing>
          <wp:inline distT="0" distB="0" distL="0" distR="0" wp14:anchorId="17D4AD94" wp14:editId="5E6E9657">
            <wp:extent cx="4679701" cy="5113421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460" cy="51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925" w14:textId="77777777" w:rsidR="00C374C7" w:rsidRDefault="00C374C7" w:rsidP="00C374C7"/>
    <w:p w14:paraId="7B5FCC92" w14:textId="77777777" w:rsidR="00C374C7" w:rsidRDefault="00C374C7" w:rsidP="00C374C7"/>
    <w:p w14:paraId="4185969E" w14:textId="77777777" w:rsidR="00C374C7" w:rsidRDefault="00C374C7" w:rsidP="00C374C7"/>
    <w:p w14:paraId="654BC68A" w14:textId="77777777" w:rsidR="00967EA9" w:rsidRDefault="00967EA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74DE59F" w14:textId="7609F5B6" w:rsidR="007138E5" w:rsidRDefault="007138E5" w:rsidP="00967EA9">
      <w:pPr>
        <w:pStyle w:val="2"/>
      </w:pPr>
      <w:bookmarkStart w:id="9" w:name="_Toc82599756"/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</w:t>
      </w:r>
      <w:bookmarkEnd w:id="9"/>
    </w:p>
    <w:p w14:paraId="35E4C962" w14:textId="764CF6DA" w:rsidR="00C374C7" w:rsidRDefault="00967EA9" w:rsidP="007138E5">
      <w:pPr>
        <w:pStyle w:val="3"/>
      </w:pPr>
      <w:r>
        <w:rPr>
          <w:rFonts w:hint="eastAsia"/>
        </w:rPr>
        <w:t>02/</w:t>
      </w:r>
      <w:r>
        <w:t>calendar0</w:t>
      </w:r>
      <w:r w:rsidR="0037456C">
        <w:t>8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DE2E337" w14:textId="77777777" w:rsidTr="00967EA9">
        <w:tc>
          <w:tcPr>
            <w:tcW w:w="10456" w:type="dxa"/>
          </w:tcPr>
          <w:p w14:paraId="3280B8F4" w14:textId="77777777" w:rsidR="00967EA9" w:rsidRDefault="00967EA9" w:rsidP="00967EA9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F44324C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64A564A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CDD361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6FF43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AF85A6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4B1611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3E654E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653AF2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374575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146B5E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E872A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8541B1D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DA124F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13F41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A88FB6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420F2A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0A143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0B72FA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EAB8B5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60E07A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348C3E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991135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DA0E6C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0C2FE4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2698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7113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621B8AF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B03EB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61CEE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4BACD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32990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25BB8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97C19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9D93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3F622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A57B8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80286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9AF32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D6DE83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1C718A4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D27D8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26F65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C648D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E45D8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E4071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FCB8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60B8C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9DEBA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76B4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18C0A7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47A587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A1846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61713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3FE50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4205E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EA1A6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03E24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D414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CEC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438D6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9476B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6B9B439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7BD98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5517B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7C85A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F2E6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44191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840C0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E7CF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9D563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015C3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473A7FF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color w:val="000000"/>
                <w:highlight w:val="yellow"/>
              </w:rPr>
              <w:t>9</w:t>
            </w:r>
            <w:r w:rsidRPr="00967EA9">
              <w:rPr>
                <w:rFonts w:hint="eastAsia"/>
                <w:color w:val="000000"/>
                <w:highlight w:val="yellow"/>
              </w:rPr>
              <w:t>시</w:t>
            </w:r>
            <w:r w:rsidRPr="00967EA9">
              <w:rPr>
                <w:color w:val="000000"/>
                <w:highlight w:val="yellow"/>
              </w:rPr>
              <w:t>30</w:t>
            </w:r>
            <w:r w:rsidRPr="00967EA9">
              <w:rPr>
                <w:rFonts w:hint="eastAsia"/>
                <w:color w:val="000000"/>
                <w:highlight w:val="yellow"/>
              </w:rPr>
              <w:t>분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특강</w:t>
            </w:r>
            <w:r w:rsidRPr="00967EA9">
              <w:rPr>
                <w:color w:val="000000"/>
                <w:highlight w:val="yellow"/>
              </w:rPr>
              <w:t xml:space="preserve"> 6202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2A4C217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AC99F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A5F8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4ED77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ACD6E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BC701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25515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AD490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ED63DC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C0D88CF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4654E7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9C728A" w14:textId="77777777" w:rsidR="00967EA9" w:rsidRDefault="00967EA9" w:rsidP="00967EA9">
            <w:pPr>
              <w:pStyle w:val="aa"/>
            </w:pPr>
          </w:p>
        </w:tc>
      </w:tr>
    </w:tbl>
    <w:p w14:paraId="0F4C08C5" w14:textId="28C3DABD" w:rsidR="00967EA9" w:rsidRDefault="00967EA9" w:rsidP="00967EA9"/>
    <w:p w14:paraId="7CAB586D" w14:textId="45BD2CF3" w:rsidR="00FA4E61" w:rsidRDefault="00FA4E61" w:rsidP="00FA4E61">
      <w:pPr>
        <w:pStyle w:val="3"/>
      </w:pPr>
      <w:r w:rsidRPr="00FA4E61">
        <w:t>http://localhost:8088/02/calendar08.html</w:t>
      </w:r>
    </w:p>
    <w:p w14:paraId="3A02FFE4" w14:textId="16932FB6" w:rsidR="00372ABF" w:rsidRDefault="00FA4E61" w:rsidP="00967EA9">
      <w:r>
        <w:rPr>
          <w:noProof/>
        </w:rPr>
        <w:drawing>
          <wp:inline distT="0" distB="0" distL="0" distR="0" wp14:anchorId="279A16C9" wp14:editId="50A6C441">
            <wp:extent cx="5076100" cy="55465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1230" cy="55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C83" w14:textId="3D72366C" w:rsidR="00372ABF" w:rsidRDefault="00372ABF" w:rsidP="00967EA9"/>
    <w:p w14:paraId="120D6E18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B33E462" w14:textId="267D4EBB" w:rsidR="00967EA9" w:rsidRDefault="00967EA9" w:rsidP="00967EA9">
      <w:pPr>
        <w:pStyle w:val="3"/>
      </w:pPr>
      <w:r>
        <w:t xml:space="preserve">block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태그</w:t>
      </w:r>
    </w:p>
    <w:p w14:paraId="44D97F88" w14:textId="5A712CFF" w:rsidR="00967EA9" w:rsidRDefault="00967EA9" w:rsidP="00967EA9">
      <w:r>
        <w:rPr>
          <w:rFonts w:hint="eastAsia"/>
        </w:rPr>
        <w:t>웹브라우저 창에 그려질 때,</w:t>
      </w:r>
      <w:r>
        <w:t xml:space="preserve"> </w:t>
      </w:r>
      <w:r>
        <w:rPr>
          <w:rFonts w:hint="eastAsia"/>
        </w:rPr>
        <w:t xml:space="preserve">가로 방향으로 한 줄을 다 차지하는 태그들을 </w:t>
      </w:r>
      <w:r>
        <w:t xml:space="preserve">block </w:t>
      </w:r>
      <w:r>
        <w:rPr>
          <w:rFonts w:hint="eastAsia"/>
        </w:rPr>
        <w:t>태그라고 부르고,</w:t>
      </w:r>
    </w:p>
    <w:p w14:paraId="338EEED9" w14:textId="37330385" w:rsidR="00967EA9" w:rsidRDefault="00967EA9" w:rsidP="00967EA9">
      <w:r>
        <w:rPr>
          <w:rFonts w:hint="eastAsia"/>
        </w:rPr>
        <w:t xml:space="preserve">그렇지 않을 태그들을 </w:t>
      </w:r>
      <w:r>
        <w:t xml:space="preserve">inline </w:t>
      </w:r>
      <w:r>
        <w:rPr>
          <w:rFonts w:hint="eastAsia"/>
        </w:rPr>
        <w:t>태그라고 부른다.</w:t>
      </w:r>
    </w:p>
    <w:p w14:paraId="3B1ACC93" w14:textId="77777777" w:rsidR="00967EA9" w:rsidRDefault="00967EA9" w:rsidP="00967EA9"/>
    <w:p w14:paraId="42D80E80" w14:textId="294D1832" w:rsidR="00967EA9" w:rsidRDefault="00967EA9" w:rsidP="00967EA9">
      <w:r>
        <w:rPr>
          <w:rFonts w:hint="eastAsia"/>
        </w:rPr>
        <w:t>table</w:t>
      </w:r>
      <w:r>
        <w:t xml:space="preserve">, h1, p </w:t>
      </w:r>
      <w:r>
        <w:rPr>
          <w:rFonts w:hint="eastAsia"/>
        </w:rPr>
        <w:t xml:space="preserve">태그는 </w:t>
      </w:r>
      <w:r>
        <w:t xml:space="preserve">block </w:t>
      </w:r>
      <w:r>
        <w:rPr>
          <w:rFonts w:hint="eastAsia"/>
        </w:rPr>
        <w:t>태그이다.</w:t>
      </w:r>
    </w:p>
    <w:p w14:paraId="36BB084B" w14:textId="1363FB96" w:rsidR="00967EA9" w:rsidRDefault="00967EA9" w:rsidP="00967EA9">
      <w:r>
        <w:t xml:space="preserve">span </w:t>
      </w:r>
      <w:r>
        <w:rPr>
          <w:rFonts w:hint="eastAsia"/>
        </w:rPr>
        <w:t xml:space="preserve">태그는 </w:t>
      </w:r>
      <w:r>
        <w:t xml:space="preserve">inline </w:t>
      </w:r>
      <w:r>
        <w:rPr>
          <w:rFonts w:hint="eastAsia"/>
        </w:rPr>
        <w:t>태그이다.</w:t>
      </w:r>
    </w:p>
    <w:p w14:paraId="7F1D2043" w14:textId="77777777" w:rsidR="00967EA9" w:rsidRDefault="00967EA9" w:rsidP="00967EA9"/>
    <w:p w14:paraId="77738A93" w14:textId="2AE62DA4" w:rsidR="00967EA9" w:rsidRDefault="00967EA9" w:rsidP="00967EA9"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태그는 한 줄을 다 차지하기 때문에 태그 앞과 태그 뒤에서 줄이 바뀐다.</w:t>
      </w:r>
    </w:p>
    <w:p w14:paraId="1B6BA141" w14:textId="117C2D50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태그들은 한 줄을 다 차지하지 않기 때문에,</w:t>
      </w:r>
      <w:r>
        <w:t xml:space="preserve"> </w:t>
      </w:r>
      <w:r>
        <w:rPr>
          <w:rFonts w:hint="eastAsia"/>
        </w:rPr>
        <w:t>서로 연달에 한 줄에 출력된다.</w:t>
      </w:r>
    </w:p>
    <w:p w14:paraId="1E3F5C74" w14:textId="77777777" w:rsidR="00967EA9" w:rsidRDefault="00967EA9" w:rsidP="00967EA9"/>
    <w:p w14:paraId="7FCA7DF1" w14:textId="3BD598DC" w:rsidR="00967EA9" w:rsidRDefault="00967EA9" w:rsidP="00967EA9">
      <w:pPr>
        <w:pStyle w:val="3"/>
      </w:pPr>
      <w:r>
        <w:rPr>
          <w:rFonts w:hint="eastAsia"/>
        </w:rPr>
        <w:t xml:space="preserve">br </w:t>
      </w:r>
      <w:r>
        <w:rPr>
          <w:rFonts w:hint="eastAsia"/>
        </w:rPr>
        <w:t>태그</w:t>
      </w:r>
    </w:p>
    <w:p w14:paraId="0C55F9E1" w14:textId="3AEACA6E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태그들 사이에서 줄을 바꾸려면,</w:t>
      </w:r>
      <w:r>
        <w:t xml:space="preserve"> br </w:t>
      </w:r>
      <w:r>
        <w:rPr>
          <w:rFonts w:hint="eastAsia"/>
        </w:rPr>
        <w:t>태그를 사용한다.</w:t>
      </w:r>
    </w:p>
    <w:p w14:paraId="5C64BADF" w14:textId="77777777" w:rsidR="00967EA9" w:rsidRPr="00967EA9" w:rsidRDefault="00967EA9" w:rsidP="00967EA9"/>
    <w:p w14:paraId="7DB7614F" w14:textId="1D2CAF09" w:rsidR="00967EA9" w:rsidRDefault="00967EA9" w:rsidP="00967EA9">
      <w:pPr>
        <w:pStyle w:val="3"/>
      </w:pPr>
      <w:r>
        <w:rPr>
          <w:rFonts w:hint="eastAsia"/>
        </w:rPr>
        <w:t>span</w:t>
      </w:r>
      <w:r>
        <w:t xml:space="preserve"> </w:t>
      </w:r>
      <w:r>
        <w:rPr>
          <w:rFonts w:hint="eastAsia"/>
        </w:rPr>
        <w:t>태그</w:t>
      </w:r>
    </w:p>
    <w:p w14:paraId="5643B88C" w14:textId="798143C5" w:rsidR="00967EA9" w:rsidRDefault="00967EA9" w:rsidP="00967EA9"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태그이다.</w:t>
      </w:r>
      <w:r>
        <w:t xml:space="preserve"> </w:t>
      </w:r>
      <w:r>
        <w:rPr>
          <w:rFonts w:hint="eastAsia"/>
        </w:rPr>
        <w:t>문자열을 묶어서 서식을 지정할 때 주로 span</w:t>
      </w:r>
      <w:r>
        <w:t xml:space="preserve"> </w:t>
      </w:r>
      <w:r>
        <w:rPr>
          <w:rFonts w:hint="eastAsia"/>
        </w:rPr>
        <w:t>태그를 사용한다.</w:t>
      </w:r>
    </w:p>
    <w:p w14:paraId="6F11D3B3" w14:textId="77777777" w:rsidR="00967EA9" w:rsidRDefault="00967EA9" w:rsidP="00967EA9"/>
    <w:p w14:paraId="19F3730A" w14:textId="73B42C84" w:rsidR="00967EA9" w:rsidRDefault="00967EA9" w:rsidP="00967EA9">
      <w:pPr>
        <w:pStyle w:val="3"/>
      </w:pPr>
      <w:r>
        <w:rPr>
          <w:rFonts w:hint="eastAsia"/>
        </w:rPr>
        <w:t>font-size</w:t>
      </w:r>
      <w:r>
        <w:t xml:space="preserve"> </w:t>
      </w:r>
      <w:r>
        <w:rPr>
          <w:rFonts w:hint="eastAsia"/>
        </w:rPr>
        <w:t>서식</w:t>
      </w:r>
    </w:p>
    <w:p w14:paraId="621CA9A1" w14:textId="50875C53" w:rsidR="00967EA9" w:rsidRDefault="00967EA9" w:rsidP="00967EA9">
      <w:r>
        <w:rPr>
          <w:rFonts w:hint="eastAsia"/>
        </w:rPr>
        <w:t>글자 크기를 지정한다.</w:t>
      </w:r>
    </w:p>
    <w:p w14:paraId="73EDC127" w14:textId="77777777" w:rsidR="00967EA9" w:rsidRDefault="00967EA9" w:rsidP="00967EA9"/>
    <w:p w14:paraId="24C7F734" w14:textId="46421971" w:rsidR="003A3A10" w:rsidRDefault="003A3A1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3C7C7A6" w14:textId="5FB5386A" w:rsidR="00967EA9" w:rsidRDefault="00967EA9" w:rsidP="00B505DF">
      <w:pPr>
        <w:pStyle w:val="3"/>
      </w:pPr>
      <w:r>
        <w:rPr>
          <w:rFonts w:hint="eastAsia"/>
        </w:rPr>
        <w:t>02/</w:t>
      </w:r>
      <w:r>
        <w:t>calendar0</w:t>
      </w:r>
      <w:r w:rsidR="003A3A10">
        <w:t>9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1F1B970A" w14:textId="77777777" w:rsidTr="00967EA9">
        <w:tc>
          <w:tcPr>
            <w:tcW w:w="10456" w:type="dxa"/>
          </w:tcPr>
          <w:p w14:paraId="28E23BCD" w14:textId="77777777" w:rsidR="00967EA9" w:rsidRDefault="00967EA9" w:rsidP="00967EA9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A1CEAD6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69D289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BE8D7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946C55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B0D2E5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3B68FA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DB136D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292D24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59A539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5C85F1F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99F90D5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83EC89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515FD3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7A0F33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49F47B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D9017C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36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6A3A74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54187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83C763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290BB2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569B66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386FCA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6C96B8A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7BF4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EB1FF8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DA3C35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88D0E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C2AC3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4CD4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5347A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F1848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4F57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F8F32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F95DA3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E25A4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AD78B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FD873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E38DDF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6A7FAD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4DCC3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A10F5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D7160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753A6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4E40C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19124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DFEA4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2BFC5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7B645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3BC4A72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24C9B3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EC75D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71643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1D874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DBF36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E15A83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제헌절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&gt;&lt;</w:t>
            </w:r>
            <w:r w:rsidRPr="00967EA9">
              <w:rPr>
                <w:color w:val="3F7F7F"/>
                <w:highlight w:val="yellow"/>
              </w:rPr>
              <w:t>br</w:t>
            </w:r>
            <w:r w:rsidRPr="00967EA9">
              <w:rPr>
                <w:highlight w:val="yellow"/>
              </w:rPr>
              <w:t>/&gt;</w:t>
            </w:r>
          </w:p>
          <w:p w14:paraId="4FE3DC4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 w:rsidRPr="00967EA9">
              <w:rPr>
                <w:highlight w:val="yellow"/>
              </w:rPr>
              <w:t>&lt;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 xml:space="preserve"> </w:t>
            </w:r>
            <w:r w:rsidRPr="00967EA9">
              <w:rPr>
                <w:color w:val="7F007F"/>
                <w:highlight w:val="yellow"/>
              </w:rPr>
              <w:t>style</w:t>
            </w:r>
            <w:r w:rsidRPr="00967EA9">
              <w:rPr>
                <w:color w:val="000000"/>
                <w:highlight w:val="yellow"/>
              </w:rPr>
              <w:t>="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gray</w:t>
            </w:r>
            <w:r w:rsidRPr="00967EA9">
              <w:rPr>
                <w:color w:val="000000"/>
                <w:highlight w:val="yellow"/>
              </w:rPr>
              <w:t>;"</w:t>
            </w:r>
            <w:r w:rsidRPr="00967EA9">
              <w:rPr>
                <w:highlight w:val="yellow"/>
              </w:rPr>
              <w:t>&gt;</w:t>
            </w:r>
            <w:r w:rsidRPr="00967EA9">
              <w:rPr>
                <w:rFonts w:hint="eastAsia"/>
                <w:color w:val="000000"/>
                <w:highlight w:val="yellow"/>
              </w:rPr>
              <w:t>공휴일</w:t>
            </w:r>
            <w:r w:rsidRPr="00967EA9">
              <w:rPr>
                <w:color w:val="000000"/>
                <w:highlight w:val="yellow"/>
              </w:rPr>
              <w:t xml:space="preserve"> </w:t>
            </w:r>
            <w:r w:rsidRPr="00967EA9">
              <w:rPr>
                <w:rFonts w:hint="eastAsia"/>
                <w:color w:val="000000"/>
                <w:highlight w:val="yellow"/>
              </w:rPr>
              <w:t>아님</w:t>
            </w:r>
            <w:r w:rsidRPr="00967EA9">
              <w:rPr>
                <w:highlight w:val="yellow"/>
              </w:rPr>
              <w:t>&lt;/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highlight w:val="yellow"/>
              </w:rPr>
              <w:t>&gt;</w:t>
            </w:r>
          </w:p>
          <w:p w14:paraId="7385FEC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8C35F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FE3EF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C31AB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EE3EDB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23512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AED56E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E2BC0E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94F1E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101DF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5AE68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4B63D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415CC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9066C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3B42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E2865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9B45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67975E0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4FFA4F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755F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9C93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88E65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F9B3F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7A813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BD184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59B6E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C9DA6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51CDC876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E904589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84BCD9B" w14:textId="77777777" w:rsidR="00967EA9" w:rsidRDefault="00967EA9" w:rsidP="00967EA9">
            <w:pPr>
              <w:pStyle w:val="aa"/>
            </w:pPr>
          </w:p>
        </w:tc>
      </w:tr>
    </w:tbl>
    <w:p w14:paraId="1CFBB2B7" w14:textId="03AFE8AC" w:rsidR="00967EA9" w:rsidRDefault="00967EA9" w:rsidP="00967EA9"/>
    <w:p w14:paraId="0E7DC7F5" w14:textId="71702B60" w:rsidR="00064212" w:rsidRPr="00967EA9" w:rsidRDefault="00064212" w:rsidP="00064212">
      <w:pPr>
        <w:pStyle w:val="3"/>
      </w:pPr>
      <w:r w:rsidRPr="00064212">
        <w:t>http://localhost:8088/02/calendar09.html</w:t>
      </w:r>
    </w:p>
    <w:p w14:paraId="2E50C103" w14:textId="0D14AC5A" w:rsidR="00967EA9" w:rsidRDefault="00064212" w:rsidP="00967EA9">
      <w:r>
        <w:rPr>
          <w:noProof/>
        </w:rPr>
        <w:drawing>
          <wp:inline distT="0" distB="0" distL="0" distR="0" wp14:anchorId="54C99A08" wp14:editId="5C498F8B">
            <wp:extent cx="4999121" cy="5462445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905" cy="54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BEE7" w14:textId="35BC8553" w:rsidR="00064212" w:rsidRDefault="00064212" w:rsidP="00967EA9"/>
    <w:p w14:paraId="1C53A017" w14:textId="77777777" w:rsidR="00064212" w:rsidRDefault="00064212" w:rsidP="00967EA9"/>
    <w:p w14:paraId="007E2B69" w14:textId="576551D6" w:rsidR="00B505DF" w:rsidRDefault="00B505D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156BA13" w14:textId="311CE4DF" w:rsidR="00967EA9" w:rsidRDefault="00967EA9" w:rsidP="007138E5">
      <w:pPr>
        <w:pStyle w:val="3"/>
      </w:pPr>
      <w:r>
        <w:rPr>
          <w:rFonts w:hint="eastAsia"/>
        </w:rPr>
        <w:t>02/calendar</w:t>
      </w:r>
      <w:r w:rsidR="00064212">
        <w:t>1</w:t>
      </w:r>
      <w:r>
        <w:rPr>
          <w:rFonts w:hint="eastAsia"/>
        </w:rPr>
        <w:t>0.html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EA9" w14:paraId="71C16A36" w14:textId="77777777" w:rsidTr="00967EA9">
        <w:tc>
          <w:tcPr>
            <w:tcW w:w="10456" w:type="dxa"/>
          </w:tcPr>
          <w:p w14:paraId="011FD34D" w14:textId="77777777" w:rsidR="00967EA9" w:rsidRDefault="00967EA9" w:rsidP="00967EA9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CF9D085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C143DA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F54D6B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4BE002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81796B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BFD516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027D5D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6343B6F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7CF8A2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2FF40B9B" w14:textId="44DBFE18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967EA9">
              <w:rPr>
                <w:color w:val="3F7F7F"/>
                <w:highlight w:val="yellow"/>
              </w:rPr>
              <w:t>span</w:t>
            </w:r>
            <w:r w:rsidRPr="00967EA9">
              <w:rPr>
                <w:color w:val="000000"/>
                <w:highlight w:val="yellow"/>
              </w:rPr>
              <w:t xml:space="preserve"> { </w:t>
            </w:r>
            <w:r w:rsidRPr="00967EA9">
              <w:rPr>
                <w:color w:val="7F007F"/>
                <w:highlight w:val="yellow"/>
              </w:rPr>
              <w:t>font-size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9pt</w:t>
            </w:r>
            <w:r w:rsidRPr="00967EA9">
              <w:rPr>
                <w:color w:val="000000"/>
                <w:highlight w:val="yellow"/>
              </w:rPr>
              <w:t xml:space="preserve">; </w:t>
            </w:r>
            <w:r w:rsidRPr="00967EA9">
              <w:rPr>
                <w:color w:val="7F007F"/>
                <w:highlight w:val="yellow"/>
              </w:rPr>
              <w:t>color</w:t>
            </w:r>
            <w:r w:rsidRPr="00967EA9">
              <w:rPr>
                <w:color w:val="000000"/>
                <w:highlight w:val="yellow"/>
              </w:rPr>
              <w:t xml:space="preserve">: </w:t>
            </w:r>
            <w:r w:rsidRPr="00967EA9">
              <w:rPr>
                <w:color w:val="2A00E1"/>
                <w:highlight w:val="yellow"/>
              </w:rPr>
              <w:t>green</w:t>
            </w:r>
            <w:r w:rsidRPr="00967EA9">
              <w:rPr>
                <w:color w:val="000000"/>
                <w:highlight w:val="yellow"/>
              </w:rPr>
              <w:t>; }</w:t>
            </w:r>
          </w:p>
          <w:p w14:paraId="406E027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606751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8686618" w14:textId="77777777" w:rsidR="00967EA9" w:rsidRDefault="00967EA9" w:rsidP="00967EA9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216E2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58A9F6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2134F0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9CC648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8D7D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5CBC722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473F3F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F644F7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64922D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ECA0B5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822BB4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777CAD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AC91F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0C6862A3" w14:textId="2679A9D4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B9CB9A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8AABC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ED046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CDC63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A293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4ADDE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30652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A5486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7A35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0EC4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69482A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65495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ABB4E1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EAEDC9C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521ED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770E7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724FE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6F5F7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AEA50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FD27D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EDAB4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D0DD0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AF59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96C31E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6C2CCB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34A75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041E5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D3E9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5C1F3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8E647D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5B1E7B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514908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F8AA7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B0458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87C5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74B8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97B2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7C16130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75E40206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2E9957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BD6D81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1ED1F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69E45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E83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FEADE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620635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94E04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6D6A3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748FEEE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0CD25F4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35DC3A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4E8E10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ACD25B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EBF08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C364CF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FF16F2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1FE8CE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932E4B9" w14:textId="77777777" w:rsidR="00967EA9" w:rsidRDefault="00967EA9" w:rsidP="00967EA9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307D8EC2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DA8490" w14:textId="77777777" w:rsidR="00967EA9" w:rsidRDefault="00967EA9" w:rsidP="00967EA9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28775DD" w14:textId="77777777" w:rsidR="00967EA9" w:rsidRDefault="00967EA9" w:rsidP="00967EA9">
            <w:pPr>
              <w:pStyle w:val="aa"/>
            </w:pPr>
          </w:p>
        </w:tc>
      </w:tr>
    </w:tbl>
    <w:p w14:paraId="5EA389EC" w14:textId="3D8D8FF9" w:rsidR="00967EA9" w:rsidRDefault="00967EA9" w:rsidP="00967EA9"/>
    <w:p w14:paraId="7AD9260F" w14:textId="5D83B372" w:rsidR="00627D63" w:rsidRDefault="00627D63" w:rsidP="00627D63">
      <w:pPr>
        <w:pStyle w:val="3"/>
      </w:pPr>
      <w:r w:rsidRPr="00627D63">
        <w:t>http://localhost:8088/02/calendar10.html</w:t>
      </w:r>
    </w:p>
    <w:p w14:paraId="691C6B37" w14:textId="0DE5948D" w:rsidR="00967EA9" w:rsidRDefault="00627D63" w:rsidP="00967EA9">
      <w:r>
        <w:rPr>
          <w:noProof/>
        </w:rPr>
        <w:drawing>
          <wp:inline distT="0" distB="0" distL="0" distR="0" wp14:anchorId="3B80A5F6" wp14:editId="47525B83">
            <wp:extent cx="5043066" cy="5510463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55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D82" w14:textId="77777777" w:rsidR="00B505DF" w:rsidRDefault="00B505DF" w:rsidP="00967EA9"/>
    <w:p w14:paraId="0C464349" w14:textId="77777777" w:rsidR="00B505DF" w:rsidRDefault="00B505DF" w:rsidP="00967EA9"/>
    <w:p w14:paraId="6B2CD672" w14:textId="77777777" w:rsidR="00933D0A" w:rsidRDefault="00933D0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5362669" w14:textId="2B1F5E7D" w:rsidR="007138E5" w:rsidRDefault="007138E5" w:rsidP="00933D0A">
      <w:pPr>
        <w:pStyle w:val="2"/>
      </w:pPr>
      <w:bookmarkStart w:id="10" w:name="_Toc82599757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애트리뷰트와 실렉터</w:t>
      </w:r>
      <w:bookmarkEnd w:id="10"/>
    </w:p>
    <w:p w14:paraId="5E018F16" w14:textId="29130868" w:rsidR="00967EA9" w:rsidRDefault="00933D0A" w:rsidP="007138E5">
      <w:pPr>
        <w:pStyle w:val="3"/>
      </w:pPr>
      <w:r>
        <w:rPr>
          <w:rFonts w:hint="eastAsia"/>
        </w:rPr>
        <w:t>02/calendar1</w:t>
      </w:r>
      <w:r w:rsidR="00627D63">
        <w:t>1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D0A" w14:paraId="090A490E" w14:textId="77777777" w:rsidTr="00933D0A">
        <w:tc>
          <w:tcPr>
            <w:tcW w:w="10456" w:type="dxa"/>
          </w:tcPr>
          <w:p w14:paraId="110D8968" w14:textId="77777777" w:rsidR="00933D0A" w:rsidRDefault="00933D0A" w:rsidP="00933D0A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F5D1407" w14:textId="77777777" w:rsidR="00933D0A" w:rsidRDefault="00933D0A" w:rsidP="00933D0A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D621B1" w14:textId="77777777" w:rsidR="00933D0A" w:rsidRDefault="00933D0A" w:rsidP="00933D0A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1D7524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7C3280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3AA4811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69B9FD9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B50226B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4C4553DD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AAF1BD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4ACB65FD" w14:textId="44EB5A76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span.green</w:t>
            </w:r>
            <w:r w:rsidRPr="00933D0A">
              <w:rPr>
                <w:color w:val="000000"/>
                <w:highlight w:val="yellow"/>
              </w:rPr>
              <w:t xml:space="preserve"> {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green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781469CE" w14:textId="2EE93D8F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933D0A">
              <w:rPr>
                <w:color w:val="3F7F7F"/>
                <w:highlight w:val="yellow"/>
              </w:rPr>
              <w:t>span.gray</w:t>
            </w:r>
            <w:r w:rsidRPr="00933D0A">
              <w:rPr>
                <w:color w:val="000000"/>
                <w:highlight w:val="yellow"/>
              </w:rPr>
              <w:t xml:space="preserve"> { </w:t>
            </w:r>
            <w:r w:rsidRPr="00933D0A">
              <w:rPr>
                <w:color w:val="7F007F"/>
                <w:highlight w:val="yellow"/>
              </w:rPr>
              <w:t>font-size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9pt</w:t>
            </w:r>
            <w:r w:rsidRPr="00933D0A">
              <w:rPr>
                <w:color w:val="000000"/>
                <w:highlight w:val="yellow"/>
              </w:rPr>
              <w:t xml:space="preserve">; </w:t>
            </w:r>
            <w:r w:rsidRPr="00933D0A">
              <w:rPr>
                <w:color w:val="7F007F"/>
                <w:highlight w:val="yellow"/>
              </w:rPr>
              <w:t>color</w:t>
            </w:r>
            <w:r w:rsidRPr="00933D0A">
              <w:rPr>
                <w:color w:val="000000"/>
                <w:highlight w:val="yellow"/>
              </w:rPr>
              <w:t xml:space="preserve">: </w:t>
            </w:r>
            <w:r w:rsidRPr="00933D0A">
              <w:rPr>
                <w:color w:val="2A00E1"/>
                <w:highlight w:val="yellow"/>
              </w:rPr>
              <w:t>gray</w:t>
            </w:r>
            <w:r w:rsidRPr="00933D0A">
              <w:rPr>
                <w:color w:val="000000"/>
                <w:highlight w:val="yellow"/>
              </w:rPr>
              <w:t>; }</w:t>
            </w:r>
          </w:p>
          <w:p w14:paraId="422C0E4E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2D9397" w14:textId="77777777" w:rsidR="00933D0A" w:rsidRDefault="00933D0A" w:rsidP="00933D0A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283C5C0" w14:textId="77777777" w:rsidR="00933D0A" w:rsidRDefault="00933D0A" w:rsidP="00933D0A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460B9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36E26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A98EF72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5826DAAE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A01F3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AD9C72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1FB95ADD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4DF9F4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1ED920D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208C5DB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259B20D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4B471652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30263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F36474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50590C9D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45D39E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D417D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A33280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54D7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09968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0EA8C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92E27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306AE65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5D3740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1D74E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1BB0C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7593508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5447F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5A140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BEC142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08D8B8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6ED938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901309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370401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A17BFE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EB31C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CA325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50F9B5B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6BC9788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0DE76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73B164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6901AD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72141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137A038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AE578CE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05843DC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3044A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C5E268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8B644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93EAD7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A5002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65041EB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A1BACB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BEF9CC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81DBDB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DC24B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7A7219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782A8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0584F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CBE455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03657A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58AF92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1543B00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 w:rsidRPr="00933D0A">
              <w:rPr>
                <w:color w:val="7F007F"/>
                <w:highlight w:val="yellow"/>
              </w:rPr>
              <w:t>class</w:t>
            </w:r>
            <w:r w:rsidRPr="00933D0A">
              <w:rPr>
                <w:color w:val="000000"/>
                <w:highlight w:val="yellow"/>
              </w:rPr>
              <w:t>=</w:t>
            </w:r>
            <w:r w:rsidRPr="00933D0A">
              <w:rPr>
                <w:color w:val="2A00FF"/>
                <w:highlight w:val="yellow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7682300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139317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FE95E7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C96966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DD6DE3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CD4C71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FA86FB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1935CF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47320BE2" w14:textId="77777777" w:rsidR="00933D0A" w:rsidRDefault="00933D0A" w:rsidP="00933D0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5FEB417" w14:textId="77777777" w:rsidR="00933D0A" w:rsidRDefault="00933D0A" w:rsidP="00933D0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4FD222" w14:textId="77777777" w:rsidR="00933D0A" w:rsidRDefault="00933D0A" w:rsidP="00933D0A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6DD7625" w14:textId="77777777" w:rsidR="00933D0A" w:rsidRDefault="00933D0A" w:rsidP="00933D0A">
            <w:pPr>
              <w:pStyle w:val="aa"/>
            </w:pPr>
          </w:p>
        </w:tc>
      </w:tr>
    </w:tbl>
    <w:p w14:paraId="0E58CA36" w14:textId="7FEA0DF7" w:rsidR="00933D0A" w:rsidRDefault="00933D0A" w:rsidP="00933D0A"/>
    <w:p w14:paraId="5126B494" w14:textId="30D6536B" w:rsidR="00E41B4E" w:rsidRDefault="00E41B4E" w:rsidP="00E41B4E">
      <w:pPr>
        <w:pStyle w:val="3"/>
      </w:pPr>
      <w:r w:rsidRPr="00E41B4E">
        <w:t>http://localhost:8088/02/calendar11.html</w:t>
      </w:r>
    </w:p>
    <w:p w14:paraId="4C3D6540" w14:textId="079A023E" w:rsidR="00933D0A" w:rsidRDefault="00E41B4E" w:rsidP="00933D0A">
      <w:r>
        <w:rPr>
          <w:noProof/>
        </w:rPr>
        <w:drawing>
          <wp:inline distT="0" distB="0" distL="0" distR="0" wp14:anchorId="3A54AA6B" wp14:editId="14258EF5">
            <wp:extent cx="4690713" cy="51254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270" cy="5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42E" w14:textId="77777777" w:rsidR="00372ABF" w:rsidRDefault="00372AB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616BA77" w14:textId="351F6482" w:rsidR="00933D0A" w:rsidRDefault="00920D0B" w:rsidP="00920D0B">
      <w:pPr>
        <w:pStyle w:val="3"/>
      </w:pP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애트리뷰트와</w:t>
      </w:r>
      <w:r>
        <w:rPr>
          <w:rFonts w:hint="eastAsia"/>
        </w:rPr>
        <w:t xml:space="preserve"> </w:t>
      </w:r>
      <w:r w:rsidR="00372ABF">
        <w:t xml:space="preserve">CSS </w:t>
      </w:r>
      <w:r w:rsidR="00372ABF">
        <w:t>실렉터</w:t>
      </w:r>
    </w:p>
    <w:p w14:paraId="7EDDEA1A" w14:textId="50011F28" w:rsidR="00920D0B" w:rsidRPr="00920D0B" w:rsidRDefault="00920D0B" w:rsidP="00920D0B">
      <w:r>
        <w:rPr>
          <w:rFonts w:hint="eastAsia"/>
        </w:rPr>
        <w:t xml:space="preserve">몇몇 태그들에만 서식을 부여하려고 할 때 흔히 </w:t>
      </w:r>
      <w:r>
        <w:t xml:space="preserve">class </w:t>
      </w:r>
      <w:r w:rsidR="002561B5">
        <w:rPr>
          <w:rFonts w:hint="eastAsia"/>
        </w:rPr>
        <w:t>애트</w:t>
      </w:r>
      <w:r>
        <w:rPr>
          <w:rFonts w:hint="eastAsia"/>
        </w:rPr>
        <w:t>리뷰트</w:t>
      </w:r>
      <w:r w:rsidR="002561B5">
        <w:rPr>
          <w:rFonts w:hint="eastAsia"/>
        </w:rPr>
        <w:t>(</w:t>
      </w:r>
      <w:r w:rsidR="002561B5">
        <w:t>attribute)</w:t>
      </w:r>
      <w:r>
        <w:rPr>
          <w:rFonts w:hint="eastAsia"/>
        </w:rPr>
        <w:t>를 사용한다.</w:t>
      </w:r>
    </w:p>
    <w:p w14:paraId="76EF7CEC" w14:textId="77777777" w:rsidR="00933D0A" w:rsidRDefault="00933D0A" w:rsidP="00933D0A"/>
    <w:p w14:paraId="73E84745" w14:textId="0EDDF458" w:rsidR="00933D0A" w:rsidRDefault="00920D0B" w:rsidP="00933D0A">
      <w:r>
        <w:rPr>
          <w:rFonts w:hint="eastAsia"/>
        </w:rPr>
        <w:t>예를 들어</w:t>
      </w:r>
    </w:p>
    <w:p w14:paraId="3EAF2F6F" w14:textId="77777777" w:rsidR="00920D0B" w:rsidRDefault="00920D0B" w:rsidP="00920D0B">
      <w:pPr>
        <w:pStyle w:val="aa"/>
        <w:rPr>
          <w:color w:val="000000"/>
        </w:rPr>
      </w:pPr>
      <w:r w:rsidRPr="00920D0B">
        <w:rPr>
          <w:color w:val="3F7F7F"/>
        </w:rPr>
        <w:t>span.</w:t>
      </w:r>
      <w:r w:rsidRPr="00920D0B">
        <w:rPr>
          <w:color w:val="3F7F7F"/>
          <w:highlight w:val="yellow"/>
        </w:rPr>
        <w:t>green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73F38C50" w14:textId="24E04A43" w:rsidR="00920D0B" w:rsidRDefault="00920D0B" w:rsidP="00920D0B">
      <w:pPr>
        <w:pStyle w:val="aa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4B8DA92E" w14:textId="6155094D" w:rsidR="00920D0B" w:rsidRDefault="00920D0B" w:rsidP="00920D0B">
      <w:pPr>
        <w:pStyle w:val="aa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"green"</w:t>
      </w:r>
      <w:r>
        <w:t>&gt;</w:t>
      </w:r>
      <w:r>
        <w:rPr>
          <w:color w:val="000000"/>
        </w:rPr>
        <w:t>9</w:t>
      </w:r>
      <w:r>
        <w:rPr>
          <w:rFonts w:hint="eastAsia"/>
          <w:color w:val="000000"/>
        </w:rPr>
        <w:t>시</w:t>
      </w:r>
      <w:r>
        <w:rPr>
          <w:color w:val="000000"/>
        </w:rPr>
        <w:t>30</w:t>
      </w:r>
      <w:r>
        <w:rPr>
          <w:rFonts w:hint="eastAsia"/>
          <w:color w:val="000000"/>
        </w:rPr>
        <w:t>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특강</w:t>
      </w:r>
      <w:r>
        <w:rPr>
          <w:color w:val="000000"/>
        </w:rPr>
        <w:t xml:space="preserve"> 6202</w:t>
      </w:r>
      <w:r>
        <w:t>&lt;/</w:t>
      </w:r>
      <w:r>
        <w:rPr>
          <w:color w:val="3F7F7F"/>
        </w:rPr>
        <w:t>span</w:t>
      </w:r>
      <w:r>
        <w:t>&gt;</w:t>
      </w:r>
    </w:p>
    <w:p w14:paraId="484A22CD" w14:textId="77777777" w:rsidR="00920D0B" w:rsidRDefault="00920D0B" w:rsidP="00933D0A"/>
    <w:p w14:paraId="6202B407" w14:textId="409DE615" w:rsidR="00920D0B" w:rsidRDefault="00372ABF" w:rsidP="00933D0A">
      <w:r>
        <w:rPr>
          <w:rFonts w:hint="eastAsia"/>
        </w:rPr>
        <w:t>CSS 실렉터</w:t>
      </w:r>
      <w:r w:rsidR="00920D0B">
        <w:rPr>
          <w:rFonts w:hint="eastAsia"/>
        </w:rPr>
        <w:t xml:space="preserve">에서 </w:t>
      </w:r>
      <w:r w:rsidR="00920D0B" w:rsidRPr="00920D0B">
        <w:rPr>
          <w:highlight w:val="yellow"/>
        </w:rPr>
        <w:t>.green</w:t>
      </w:r>
      <w:r w:rsidR="00920D0B">
        <w:t xml:space="preserve"> </w:t>
      </w:r>
      <w:r w:rsidR="00920D0B">
        <w:rPr>
          <w:rFonts w:hint="eastAsia"/>
        </w:rPr>
        <w:t xml:space="preserve">부분은 태그에 </w:t>
      </w:r>
      <w:r w:rsidR="00920D0B" w:rsidRPr="00920D0B">
        <w:rPr>
          <w:rFonts w:hint="eastAsia"/>
          <w:highlight w:val="yellow"/>
        </w:rPr>
        <w:t>class="green"</w:t>
      </w:r>
      <w:r w:rsidR="00920D0B">
        <w:t xml:space="preserve"> </w:t>
      </w:r>
      <w:r w:rsidR="00920D0B">
        <w:rPr>
          <w:rFonts w:hint="eastAsia"/>
        </w:rPr>
        <w:t>애트리뷰트가 있는 태그들에만 서식을 부여함을 뜻한다.</w:t>
      </w:r>
    </w:p>
    <w:p w14:paraId="384E5705" w14:textId="77777777" w:rsidR="00920D0B" w:rsidRDefault="00920D0B" w:rsidP="00933D0A"/>
    <w:p w14:paraId="3023F11B" w14:textId="77777777" w:rsidR="00372ABF" w:rsidRDefault="00372ABF" w:rsidP="00372ABF">
      <w:pPr>
        <w:pStyle w:val="aa"/>
        <w:rPr>
          <w:color w:val="000000"/>
        </w:rPr>
      </w:pPr>
      <w:r w:rsidRPr="00920D0B">
        <w:rPr>
          <w:color w:val="3F7F7F"/>
        </w:rPr>
        <w:t>span</w:t>
      </w:r>
      <w:r w:rsidRPr="00E1507B">
        <w:rPr>
          <w:color w:val="3F7F7F"/>
          <w:highlight w:val="yellow"/>
        </w:rPr>
        <w:t>.gray</w:t>
      </w:r>
      <w:r w:rsidRPr="00920D0B">
        <w:rPr>
          <w:color w:val="000000"/>
        </w:rPr>
        <w:t xml:space="preserve"> {  </w:t>
      </w:r>
      <w:r w:rsidRPr="00920D0B">
        <w:rPr>
          <w:color w:val="7F007F"/>
        </w:rPr>
        <w:t>font-size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9pt</w:t>
      </w:r>
      <w:r w:rsidRPr="00920D0B">
        <w:rPr>
          <w:color w:val="000000"/>
        </w:rPr>
        <w:t xml:space="preserve">; </w:t>
      </w:r>
      <w:r w:rsidRPr="00920D0B">
        <w:rPr>
          <w:color w:val="7F007F"/>
        </w:rPr>
        <w:t>color</w:t>
      </w:r>
      <w:r w:rsidRPr="00920D0B">
        <w:rPr>
          <w:color w:val="000000"/>
        </w:rPr>
        <w:t xml:space="preserve">: </w:t>
      </w:r>
      <w:r w:rsidRPr="00920D0B">
        <w:rPr>
          <w:color w:val="2A00E1"/>
        </w:rPr>
        <w:t>green</w:t>
      </w:r>
      <w:r w:rsidRPr="00920D0B">
        <w:rPr>
          <w:color w:val="000000"/>
        </w:rPr>
        <w:t>; }</w:t>
      </w:r>
    </w:p>
    <w:p w14:paraId="6DE565AF" w14:textId="77777777" w:rsidR="00372ABF" w:rsidRDefault="00372ABF" w:rsidP="00372ABF">
      <w:pPr>
        <w:pStyle w:val="aa"/>
        <w:rPr>
          <w:color w:val="000000"/>
        </w:rPr>
      </w:pPr>
      <w:r>
        <w:rPr>
          <w:rFonts w:hint="eastAsia"/>
          <w:color w:val="000000"/>
        </w:rPr>
        <w:t>위의 서식은 아래의 태그에 적용된다.</w:t>
      </w:r>
    </w:p>
    <w:p w14:paraId="147AD25A" w14:textId="77777777" w:rsidR="00372ABF" w:rsidRDefault="00372ABF" w:rsidP="00372ABF">
      <w:pPr>
        <w:pStyle w:val="aa"/>
      </w:pPr>
      <w:r>
        <w:t>&lt;</w:t>
      </w:r>
      <w:r>
        <w:rPr>
          <w:color w:val="3F7F7F"/>
        </w:rPr>
        <w:t>span</w:t>
      </w:r>
      <w:r>
        <w:t xml:space="preserve"> </w:t>
      </w:r>
      <w:r w:rsidRPr="00933D0A">
        <w:rPr>
          <w:color w:val="7F007F"/>
          <w:highlight w:val="yellow"/>
        </w:rPr>
        <w:t>class</w:t>
      </w:r>
      <w:r w:rsidRPr="00933D0A">
        <w:rPr>
          <w:color w:val="000000"/>
          <w:highlight w:val="yellow"/>
        </w:rPr>
        <w:t>=</w:t>
      </w:r>
      <w:r w:rsidRPr="00933D0A">
        <w:rPr>
          <w:color w:val="2A00FF"/>
          <w:highlight w:val="yellow"/>
        </w:rPr>
        <w:t>"gr</w:t>
      </w:r>
      <w:r>
        <w:rPr>
          <w:color w:val="2A00FF"/>
          <w:highlight w:val="yellow"/>
        </w:rPr>
        <w:t>ay</w:t>
      </w:r>
      <w:r w:rsidRPr="00933D0A">
        <w:rPr>
          <w:color w:val="2A00FF"/>
          <w:highlight w:val="yellow"/>
        </w:rPr>
        <w:t>"</w:t>
      </w:r>
      <w:r>
        <w:t>&gt;</w:t>
      </w:r>
      <w:r>
        <w:rPr>
          <w:rFonts w:hint="eastAsia"/>
          <w:color w:val="000000"/>
        </w:rPr>
        <w:t>제헌절</w:t>
      </w:r>
      <w:r>
        <w:t>&lt;/</w:t>
      </w:r>
      <w:r>
        <w:rPr>
          <w:color w:val="3F7F7F"/>
        </w:rPr>
        <w:t>span</w:t>
      </w:r>
      <w:r>
        <w:t>&gt;</w:t>
      </w:r>
    </w:p>
    <w:p w14:paraId="36B19FCF" w14:textId="3AFA1845" w:rsidR="00920D0B" w:rsidRDefault="00920D0B" w:rsidP="00933D0A"/>
    <w:p w14:paraId="2781F366" w14:textId="40E8F997" w:rsidR="00372ABF" w:rsidRDefault="00372ABF" w:rsidP="00933D0A"/>
    <w:p w14:paraId="239C37E8" w14:textId="77777777" w:rsidR="00920D0B" w:rsidRDefault="00920D0B" w:rsidP="00933D0A"/>
    <w:p w14:paraId="27B9FE57" w14:textId="46124282" w:rsidR="003A32FC" w:rsidRDefault="003A32FC" w:rsidP="00933D0A"/>
    <w:p w14:paraId="4188E470" w14:textId="77777777" w:rsidR="00B505DF" w:rsidRDefault="00B505DF" w:rsidP="00933D0A"/>
    <w:p w14:paraId="255F2879" w14:textId="77777777" w:rsidR="003A32FC" w:rsidRPr="003A32FC" w:rsidRDefault="003A32FC" w:rsidP="00933D0A"/>
    <w:p w14:paraId="491ECDD3" w14:textId="77777777" w:rsidR="00920D0B" w:rsidRDefault="00920D0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D78A538" w14:textId="24852CD7" w:rsidR="007138E5" w:rsidRDefault="007138E5" w:rsidP="00920D0B">
      <w:pPr>
        <w:pStyle w:val="2"/>
      </w:pPr>
      <w:bookmarkStart w:id="11" w:name="_Toc82599758"/>
      <w:r>
        <w:t xml:space="preserve">:hover </w:t>
      </w:r>
      <w:r>
        <w:rPr>
          <w:rFonts w:hint="eastAsia"/>
        </w:rPr>
        <w:t>실렉터</w:t>
      </w:r>
      <w:bookmarkEnd w:id="11"/>
    </w:p>
    <w:p w14:paraId="73F6E92D" w14:textId="7FEAC7CE" w:rsidR="00920D0B" w:rsidRDefault="00920D0B" w:rsidP="007138E5">
      <w:pPr>
        <w:pStyle w:val="3"/>
      </w:pPr>
      <w:r>
        <w:rPr>
          <w:rFonts w:hint="eastAsia"/>
        </w:rPr>
        <w:t>02/</w:t>
      </w:r>
      <w:r>
        <w:t>calendar1</w:t>
      </w:r>
      <w:r w:rsidR="00E41B4E">
        <w:t>2</w:t>
      </w:r>
      <w: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D0B" w14:paraId="3E7091D8" w14:textId="77777777" w:rsidTr="00920D0B">
        <w:tc>
          <w:tcPr>
            <w:tcW w:w="10456" w:type="dxa"/>
          </w:tcPr>
          <w:p w14:paraId="743DAF6C" w14:textId="77777777" w:rsidR="00920D0B" w:rsidRDefault="00920D0B" w:rsidP="00920D0B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D7FB04D" w14:textId="77777777" w:rsidR="00920D0B" w:rsidRDefault="00920D0B" w:rsidP="00920D0B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69B73BC" w14:textId="77777777" w:rsidR="00920D0B" w:rsidRDefault="00920D0B" w:rsidP="00920D0B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B3AD38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09007A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0643EEF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CF1EF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459F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vertical-align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top</w:t>
            </w:r>
            <w:r>
              <w:rPr>
                <w:color w:val="000000"/>
              </w:rPr>
              <w:t>; }</w:t>
            </w:r>
          </w:p>
          <w:p w14:paraId="775BA62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12020F2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th:nth-child(1)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740BC45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span.green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 }</w:t>
            </w:r>
          </w:p>
          <w:p w14:paraId="0278763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span.gray</w:t>
            </w:r>
            <w:r>
              <w:rPr>
                <w:color w:val="000000"/>
              </w:rPr>
              <w:t xml:space="preserve"> { 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9pt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>; }</w:t>
            </w:r>
          </w:p>
          <w:p w14:paraId="625C7E7D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920D0B">
              <w:rPr>
                <w:color w:val="3F7F7F"/>
                <w:highlight w:val="yellow"/>
              </w:rPr>
              <w:t>td:hover</w:t>
            </w:r>
            <w:r w:rsidRPr="00920D0B">
              <w:rPr>
                <w:color w:val="000000"/>
                <w:highlight w:val="yellow"/>
              </w:rPr>
              <w:t xml:space="preserve"> { </w:t>
            </w:r>
            <w:r w:rsidRPr="00920D0B">
              <w:rPr>
                <w:color w:val="7F007F"/>
                <w:highlight w:val="yellow"/>
              </w:rPr>
              <w:t>background-color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#ffd</w:t>
            </w:r>
            <w:r w:rsidRPr="00920D0B">
              <w:rPr>
                <w:color w:val="000000"/>
                <w:highlight w:val="yellow"/>
              </w:rPr>
              <w:t xml:space="preserve">; </w:t>
            </w:r>
            <w:r w:rsidRPr="00920D0B">
              <w:rPr>
                <w:color w:val="7F007F"/>
                <w:highlight w:val="yellow"/>
              </w:rPr>
              <w:t>cursor</w:t>
            </w:r>
            <w:r w:rsidRPr="00920D0B">
              <w:rPr>
                <w:color w:val="000000"/>
                <w:highlight w:val="yellow"/>
              </w:rPr>
              <w:t xml:space="preserve">: </w:t>
            </w:r>
            <w:r w:rsidRPr="00920D0B">
              <w:rPr>
                <w:color w:val="2A00E1"/>
                <w:highlight w:val="yellow"/>
              </w:rPr>
              <w:t>pointer</w:t>
            </w:r>
            <w:r w:rsidRPr="00920D0B">
              <w:rPr>
                <w:color w:val="000000"/>
                <w:highlight w:val="yellow"/>
              </w:rPr>
              <w:t>; }</w:t>
            </w:r>
          </w:p>
          <w:p w14:paraId="116D5F1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BE52855" w14:textId="77777777" w:rsidR="00920D0B" w:rsidRDefault="00920D0B" w:rsidP="00920D0B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14902D9" w14:textId="77777777" w:rsidR="00920D0B" w:rsidRDefault="00920D0B" w:rsidP="00920D0B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8FEFAA0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7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E1A40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5E09C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9A975A6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134C3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일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0602EB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04EC7CF2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화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F820350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수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39C61381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목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E6FDB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금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EA09571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th</w:t>
            </w:r>
            <w:r>
              <w:t>&gt;</w:t>
            </w:r>
            <w:r>
              <w:rPr>
                <w:rFonts w:hint="eastAsia"/>
                <w:color w:val="000000"/>
              </w:rPr>
              <w:t>토</w:t>
            </w:r>
            <w:r>
              <w:t>&lt;/</w:t>
            </w:r>
            <w:r>
              <w:rPr>
                <w:color w:val="3F7F7F"/>
              </w:rPr>
              <w:t>th</w:t>
            </w:r>
            <w:r>
              <w:t>&gt;</w:t>
            </w:r>
          </w:p>
          <w:p w14:paraId="71921E56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A2C70D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38BAF04D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  <w:r>
              <w:rPr>
                <w:color w:val="000000"/>
              </w:rPr>
              <w:t xml:space="preserve">            </w:t>
            </w:r>
          </w:p>
          <w:p w14:paraId="76A184C0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6E9E3B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B9073E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05785C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3FC3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E0549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8196FE1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E5FAD6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D48D0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33229B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C375B8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87CC6A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6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0DB9DDA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E79B6F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6D3DB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7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E60F8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EE19F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66D87E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8C49B8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F4D98F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4B01E4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94517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06CABB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13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C9C22C1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2CEE102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EE209A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658086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00609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860E0A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54D594A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제헌절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20B4068F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"gray"</w:t>
            </w:r>
            <w:r>
              <w:t>&gt;</w:t>
            </w:r>
            <w:r>
              <w:rPr>
                <w:rFonts w:hint="eastAsia"/>
                <w:color w:val="000000"/>
              </w:rPr>
              <w:t>공휴일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아님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356C718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C4BBF6E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FB96B6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D17CF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B4CA94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CC737F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20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</w:p>
          <w:p w14:paraId="45779FF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9416004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0D2848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CF402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DCE484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379FAD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F5964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2E0F5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CCF5A4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F857D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26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4F977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27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color w:val="000000"/>
              </w:rPr>
              <w:t xml:space="preserve"> </w:t>
            </w:r>
          </w:p>
          <w:p w14:paraId="1D72BCE0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"green"</w:t>
            </w:r>
            <w:r>
              <w:t>&gt;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특강</w:t>
            </w:r>
            <w:r>
              <w:rPr>
                <w:color w:val="000000"/>
              </w:rPr>
              <w:t xml:space="preserve"> 6202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55C48E8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9CB0E0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3A676D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29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9EA9B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E1F1FA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CE083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0DA927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1F1369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18387F9C" w14:textId="77777777" w:rsidR="00920D0B" w:rsidRDefault="00920D0B" w:rsidP="00920D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A843CB1" w14:textId="77777777" w:rsidR="00920D0B" w:rsidRDefault="00920D0B" w:rsidP="00920D0B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1934E8" w14:textId="77777777" w:rsidR="00920D0B" w:rsidRDefault="00920D0B" w:rsidP="00920D0B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BA32FE0" w14:textId="77777777" w:rsidR="00920D0B" w:rsidRDefault="00920D0B" w:rsidP="00920D0B">
            <w:pPr>
              <w:pStyle w:val="aa"/>
            </w:pPr>
          </w:p>
        </w:tc>
      </w:tr>
    </w:tbl>
    <w:p w14:paraId="55D9E2C6" w14:textId="5CCCC2E9" w:rsidR="00920D0B" w:rsidRDefault="00920D0B" w:rsidP="00920D0B"/>
    <w:p w14:paraId="365E4334" w14:textId="01E346D4" w:rsidR="00B5454A" w:rsidRDefault="00B5454A" w:rsidP="00B5454A">
      <w:pPr>
        <w:pStyle w:val="3"/>
      </w:pPr>
      <w:r w:rsidRPr="00B5454A">
        <w:t>http://localhost:8088/02/calendar12.html</w:t>
      </w:r>
    </w:p>
    <w:p w14:paraId="2CB149F2" w14:textId="3BA1F331" w:rsidR="00920D0B" w:rsidRDefault="00B5454A" w:rsidP="00920D0B">
      <w:r>
        <w:rPr>
          <w:noProof/>
        </w:rPr>
        <w:drawing>
          <wp:inline distT="0" distB="0" distL="0" distR="0" wp14:anchorId="4EFB6469" wp14:editId="67DE78CA">
            <wp:extent cx="4921945" cy="53781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668" cy="53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C58B" w14:textId="77777777" w:rsidR="00B505DF" w:rsidRDefault="00B505DF" w:rsidP="00920D0B"/>
    <w:p w14:paraId="17BBEA21" w14:textId="5EA5DE31" w:rsidR="00AE7CA3" w:rsidRDefault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F684A09" w14:textId="59B22195" w:rsidR="00AE7CA3" w:rsidRDefault="00AE7CA3" w:rsidP="00AE7CA3">
      <w:pPr>
        <w:pStyle w:val="1"/>
      </w:pPr>
      <w:bookmarkStart w:id="12" w:name="_Toc82599759"/>
      <w:r>
        <w:t xml:space="preserve">colspan, </w:t>
      </w:r>
      <w:r>
        <w:rPr>
          <w:rFonts w:hint="eastAsia"/>
        </w:rPr>
        <w:t>rowspan 애트리뷰트</w:t>
      </w:r>
      <w:bookmarkEnd w:id="12"/>
    </w:p>
    <w:p w14:paraId="0EED4045" w14:textId="77777777" w:rsidR="00AE7CA3" w:rsidRDefault="00AE7CA3" w:rsidP="00AE7CA3"/>
    <w:p w14:paraId="37E6C973" w14:textId="729133A3" w:rsidR="00F56A1A" w:rsidRDefault="00F56A1A" w:rsidP="00AE7CA3">
      <w:r>
        <w:t>table</w:t>
      </w:r>
      <w:r>
        <w:rPr>
          <w:rFonts w:hint="eastAsia"/>
        </w:rPr>
        <w:t>에서 여러 칸을 하나로 병합할 때</w:t>
      </w:r>
      <w:r>
        <w:t xml:space="preserve"> </w:t>
      </w:r>
      <w:r w:rsidR="00233A6E">
        <w:t xml:space="preserve">td </w:t>
      </w:r>
      <w:r w:rsidR="00233A6E">
        <w:rPr>
          <w:rFonts w:hint="eastAsia"/>
        </w:rPr>
        <w:t xml:space="preserve">태그의 </w:t>
      </w:r>
      <w:r>
        <w:t xml:space="preserve">colspan, rowspan </w:t>
      </w:r>
      <w:r>
        <w:rPr>
          <w:rFonts w:hint="eastAsia"/>
        </w:rPr>
        <w:t>애트리뷰트를 사용한다.</w:t>
      </w:r>
    </w:p>
    <w:p w14:paraId="3EC75A6D" w14:textId="2B90AB5E" w:rsidR="00AE7CA3" w:rsidRDefault="00AE7CA3" w:rsidP="00AE7CA3">
      <w:r>
        <w:rPr>
          <w:rFonts w:hint="eastAsia"/>
        </w:rPr>
        <w:t>세로</w:t>
      </w:r>
      <w:r w:rsidR="00F56A1A">
        <w:rPr>
          <w:rFonts w:hint="eastAsia"/>
        </w:rPr>
        <w:t xml:space="preserve"> </w:t>
      </w:r>
      <w:r>
        <w:rPr>
          <w:rFonts w:hint="eastAsia"/>
        </w:rPr>
        <w:t>방향 셀 병합</w:t>
      </w:r>
      <w:r w:rsidR="00233A6E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rowspan </w:t>
      </w:r>
      <w:r>
        <w:rPr>
          <w:rFonts w:hint="eastAsia"/>
        </w:rPr>
        <w:t xml:space="preserve">애트리뷰트를 </w:t>
      </w:r>
      <w:r w:rsidR="00F56A1A">
        <w:rPr>
          <w:rFonts w:hint="eastAsia"/>
        </w:rPr>
        <w:t>사용하고,</w:t>
      </w:r>
    </w:p>
    <w:p w14:paraId="5EAFAD8E" w14:textId="4CDF567E" w:rsidR="00F56A1A" w:rsidRDefault="00F56A1A" w:rsidP="00AE7CA3">
      <w:r>
        <w:rPr>
          <w:rFonts w:hint="eastAsia"/>
        </w:rPr>
        <w:t xml:space="preserve">가로 방향 셀 </w:t>
      </w:r>
      <w:r w:rsidR="00233A6E">
        <w:rPr>
          <w:rFonts w:hint="eastAsia"/>
        </w:rPr>
        <w:t>병합에</w:t>
      </w:r>
      <w:r>
        <w:rPr>
          <w:rFonts w:hint="eastAsia"/>
        </w:rPr>
        <w:t xml:space="preserve"> </w:t>
      </w:r>
      <w:r>
        <w:t xml:space="preserve">colspan </w:t>
      </w:r>
      <w:r>
        <w:rPr>
          <w:rFonts w:hint="eastAsia"/>
        </w:rPr>
        <w:t>애트리뷰트를 사용한다.</w:t>
      </w:r>
    </w:p>
    <w:p w14:paraId="5D2EBED2" w14:textId="77777777" w:rsidR="00F56A1A" w:rsidRPr="00233A6E" w:rsidRDefault="00F56A1A" w:rsidP="00AE7CA3"/>
    <w:p w14:paraId="11F46A3D" w14:textId="0DA9B841" w:rsidR="008410FC" w:rsidRDefault="004E11F3" w:rsidP="004E11F3">
      <w:r>
        <w:t xml:space="preserve">colspan </w:t>
      </w:r>
      <w:r>
        <w:rPr>
          <w:rFonts w:hint="eastAsia"/>
        </w:rPr>
        <w:t xml:space="preserve">애트리뷰트 값만큼 </w:t>
      </w:r>
      <w:r w:rsidR="004473D0">
        <w:rPr>
          <w:rFonts w:hint="eastAsia"/>
        </w:rPr>
        <w:t>가로</w:t>
      </w:r>
      <w:r>
        <w:rPr>
          <w:rFonts w:hint="eastAsia"/>
        </w:rPr>
        <w:t xml:space="preserve"> 방향으로 </w:t>
      </w:r>
      <w:r w:rsidR="008410FC">
        <w:rPr>
          <w:rFonts w:hint="eastAsia"/>
        </w:rPr>
        <w:t>칸이 병합되고,</w:t>
      </w:r>
    </w:p>
    <w:p w14:paraId="4246175A" w14:textId="09711FF9" w:rsidR="004E11F3" w:rsidRDefault="008410FC" w:rsidP="00AE7CA3">
      <w:r>
        <w:rPr>
          <w:rFonts w:hint="eastAsia"/>
        </w:rPr>
        <w:t>r</w:t>
      </w:r>
      <w:r w:rsidR="004E11F3">
        <w:t xml:space="preserve">owspan </w:t>
      </w:r>
      <w:r w:rsidR="004E11F3">
        <w:rPr>
          <w:rFonts w:hint="eastAsia"/>
        </w:rPr>
        <w:t xml:space="preserve">애트리뷰트 값만큼 </w:t>
      </w:r>
      <w:r w:rsidR="004473D0">
        <w:rPr>
          <w:rFonts w:hint="eastAsia"/>
        </w:rPr>
        <w:t>세</w:t>
      </w:r>
      <w:r>
        <w:rPr>
          <w:rFonts w:hint="eastAsia"/>
        </w:rPr>
        <w:t>로</w:t>
      </w:r>
      <w:r w:rsidR="004E11F3">
        <w:rPr>
          <w:rFonts w:hint="eastAsia"/>
        </w:rPr>
        <w:t xml:space="preserve"> 방향으로 </w:t>
      </w:r>
      <w:r>
        <w:rPr>
          <w:rFonts w:hint="eastAsia"/>
        </w:rPr>
        <w:t>칸이 병합된다.</w:t>
      </w:r>
    </w:p>
    <w:p w14:paraId="7B1B5ECE" w14:textId="06891339" w:rsidR="008410FC" w:rsidRDefault="008410FC" w:rsidP="00AE7CA3"/>
    <w:p w14:paraId="53B331C5" w14:textId="77777777" w:rsidR="00B5454A" w:rsidRDefault="00B5454A" w:rsidP="00AE7CA3"/>
    <w:p w14:paraId="55E40C23" w14:textId="4002D4FC" w:rsidR="004E11F3" w:rsidRDefault="004E11F3" w:rsidP="00F23828">
      <w:pPr>
        <w:pStyle w:val="2"/>
        <w:numPr>
          <w:ilvl w:val="1"/>
          <w:numId w:val="29"/>
        </w:numPr>
      </w:pPr>
      <w:bookmarkStart w:id="13" w:name="_Toc82599760"/>
      <w:r>
        <w:rPr>
          <w:rFonts w:hint="eastAsia"/>
        </w:rPr>
        <w:t>colspan</w:t>
      </w:r>
      <w:bookmarkEnd w:id="13"/>
    </w:p>
    <w:p w14:paraId="47B19506" w14:textId="53C8F662" w:rsidR="004E11F3" w:rsidRPr="004E11F3" w:rsidRDefault="004E11F3" w:rsidP="004E11F3">
      <w:pPr>
        <w:pStyle w:val="3"/>
      </w:pPr>
      <w:r>
        <w:rPr>
          <w:rFonts w:hint="eastAsia"/>
        </w:rPr>
        <w:t>02/colspan</w:t>
      </w:r>
      <w:r w:rsidR="00880988">
        <w:t>1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37C06E76" w14:textId="77777777" w:rsidTr="00F23828">
        <w:tc>
          <w:tcPr>
            <w:tcW w:w="10456" w:type="dxa"/>
          </w:tcPr>
          <w:p w14:paraId="03C0020B" w14:textId="77777777" w:rsidR="004E11F3" w:rsidRDefault="004E11F3" w:rsidP="004E11F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81B24DA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61BCA0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48E22A9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34E505" w14:textId="64F06801" w:rsidR="004E11F3" w:rsidRDefault="004E11F3" w:rsidP="004E11F3">
            <w:pPr>
              <w:pStyle w:val="aa"/>
            </w:pPr>
            <w:r>
              <w:t xml:space="preserve">    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42DA7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64C3E590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4A4AB97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FB95F73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8F7D1D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CBFC689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30392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90C8C24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69232A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76ACD1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D0AE5D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BDDBF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C2C5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62E7D8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931935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3AECA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6B4A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9DB559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42FE2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F1C4049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F38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BC848A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357275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74C18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323044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265B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B4DC1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6D656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D81FF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64E669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C2D3B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54044E2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9F5730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E0920C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40C525D" w14:textId="6EB07D33" w:rsidR="004E11F3" w:rsidRDefault="004E11F3" w:rsidP="004E11F3">
            <w:pPr>
              <w:pStyle w:val="aa"/>
            </w:pPr>
          </w:p>
        </w:tc>
      </w:tr>
    </w:tbl>
    <w:p w14:paraId="6C5A72F1" w14:textId="57C9F02E" w:rsidR="004E11F3" w:rsidRDefault="004E11F3" w:rsidP="004E11F3"/>
    <w:p w14:paraId="791005B3" w14:textId="5B31BAF4" w:rsidR="002B3D79" w:rsidRDefault="002B3D79" w:rsidP="004E11F3"/>
    <w:p w14:paraId="1DDE09AB" w14:textId="6A25B598" w:rsidR="002B3D79" w:rsidRDefault="002B3D79" w:rsidP="004E11F3"/>
    <w:p w14:paraId="43B46534" w14:textId="2ABA9A94" w:rsidR="002B3D79" w:rsidRDefault="002B3D79" w:rsidP="002B3D79">
      <w:pPr>
        <w:pStyle w:val="3"/>
      </w:pPr>
      <w:r w:rsidRPr="002B3D79">
        <w:t>http://localhost:8088/02/colspan</w:t>
      </w:r>
      <w:r w:rsidR="00880988">
        <w:t>1</w:t>
      </w:r>
      <w:r w:rsidRPr="002B3D79">
        <w:t>.html</w:t>
      </w:r>
    </w:p>
    <w:p w14:paraId="52D99ACF" w14:textId="2652ED9A" w:rsidR="004E11F3" w:rsidRDefault="00880988" w:rsidP="004E11F3">
      <w:r>
        <w:rPr>
          <w:noProof/>
        </w:rPr>
        <w:drawing>
          <wp:inline distT="0" distB="0" distL="0" distR="0" wp14:anchorId="5671E4EA" wp14:editId="6180368F">
            <wp:extent cx="4517220" cy="233412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553" cy="23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795" w14:textId="77777777" w:rsidR="004E11F3" w:rsidRDefault="004E11F3" w:rsidP="004E11F3"/>
    <w:p w14:paraId="1C44920B" w14:textId="77777777" w:rsidR="004E11F3" w:rsidRDefault="004E11F3" w:rsidP="004E11F3"/>
    <w:p w14:paraId="0DA376D8" w14:textId="77777777" w:rsidR="004E11F3" w:rsidRDefault="004E11F3" w:rsidP="004E11F3"/>
    <w:p w14:paraId="5312F933" w14:textId="77777777" w:rsidR="004E11F3" w:rsidRDefault="004E11F3" w:rsidP="004E11F3"/>
    <w:p w14:paraId="19EEE89E" w14:textId="7D5EB156" w:rsidR="004E11F3" w:rsidRDefault="004E1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4094278" w14:textId="11B34E61" w:rsidR="004E11F3" w:rsidRPr="004E11F3" w:rsidRDefault="004E11F3" w:rsidP="004E11F3">
      <w:pPr>
        <w:pStyle w:val="3"/>
      </w:pPr>
      <w:r>
        <w:rPr>
          <w:rFonts w:hint="eastAsia"/>
        </w:rPr>
        <w:t>02/colspan</w:t>
      </w:r>
      <w:r w:rsidR="00880988">
        <w:t>2</w:t>
      </w:r>
      <w:r>
        <w:rPr>
          <w:rFonts w:hint="eastAsia"/>
        </w:rPr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11F3" w14:paraId="0E7E395B" w14:textId="77777777" w:rsidTr="00F23828">
        <w:tc>
          <w:tcPr>
            <w:tcW w:w="10456" w:type="dxa"/>
          </w:tcPr>
          <w:p w14:paraId="00F53AE0" w14:textId="77777777" w:rsidR="004E11F3" w:rsidRDefault="004E11F3" w:rsidP="004E11F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AE049F6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982511C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76E964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8892731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0B1827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E76FF0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DBE406C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6BA615A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73585C0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B58D83D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A6C6C8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8D7FF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B7314A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EC100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30A45A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1E048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A0CE9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215F80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8EA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C1D49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05625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9BB53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8415F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4B586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8C5A8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7A2D28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3234D3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C57421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ECB1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11F25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89F9C5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3FED6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84974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ABBA4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D1741CB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043BB2D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706A30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87152B1" w14:textId="77777777" w:rsidR="004E11F3" w:rsidRDefault="004E11F3" w:rsidP="004E11F3">
            <w:pPr>
              <w:pStyle w:val="aa"/>
            </w:pPr>
          </w:p>
        </w:tc>
      </w:tr>
    </w:tbl>
    <w:p w14:paraId="1B6AFE80" w14:textId="1F81674F" w:rsidR="004E11F3" w:rsidRDefault="004E11F3" w:rsidP="004E11F3"/>
    <w:p w14:paraId="4264F7F3" w14:textId="7421ECBC" w:rsidR="00DD24D1" w:rsidRDefault="00DD24D1" w:rsidP="00DD24D1">
      <w:pPr>
        <w:pStyle w:val="3"/>
      </w:pPr>
      <w:r w:rsidRPr="00DD24D1">
        <w:t>http://localhost:8088/02/colspan2.html</w:t>
      </w:r>
    </w:p>
    <w:p w14:paraId="34C63C6F" w14:textId="7CC1CB35" w:rsidR="004E11F3" w:rsidRDefault="00DD24D1" w:rsidP="004E11F3">
      <w:r>
        <w:rPr>
          <w:noProof/>
        </w:rPr>
        <w:drawing>
          <wp:inline distT="0" distB="0" distL="0" distR="0" wp14:anchorId="319DA7B1" wp14:editId="5A2D862E">
            <wp:extent cx="4156309" cy="2147637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764" cy="21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783" w14:textId="77777777" w:rsidR="004E11F3" w:rsidRDefault="004E11F3" w:rsidP="004E11F3"/>
    <w:p w14:paraId="7AAD766C" w14:textId="691A0062" w:rsidR="004E11F3" w:rsidRDefault="004E11F3" w:rsidP="004E11F3"/>
    <w:p w14:paraId="258DA252" w14:textId="5DF8F5E7" w:rsidR="008410FC" w:rsidRDefault="008410FC" w:rsidP="004E11F3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32FE977B" w14:textId="77777777" w:rsidR="008410FC" w:rsidRDefault="008410FC" w:rsidP="004E11F3"/>
    <w:p w14:paraId="28973F70" w14:textId="0114D4F0" w:rsidR="004E11F3" w:rsidRDefault="004E11F3" w:rsidP="004E11F3">
      <w:r>
        <w:br w:type="page"/>
      </w:r>
    </w:p>
    <w:p w14:paraId="0D55A9D7" w14:textId="126A10A1" w:rsidR="00AE7CA3" w:rsidRDefault="004E11F3" w:rsidP="004E11F3">
      <w:pPr>
        <w:pStyle w:val="3"/>
      </w:pPr>
      <w:r>
        <w:t>02/colspan</w:t>
      </w:r>
      <w:r w:rsidR="00DD24D1">
        <w:t>3</w:t>
      </w:r>
      <w:r w:rsidR="00AE7CA3"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208F7001" w14:textId="77777777" w:rsidTr="00F23828">
        <w:tc>
          <w:tcPr>
            <w:tcW w:w="10456" w:type="dxa"/>
          </w:tcPr>
          <w:p w14:paraId="00121BF2" w14:textId="77777777" w:rsidR="004E11F3" w:rsidRDefault="004E11F3" w:rsidP="004E11F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1C6C364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142C12C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8F9A76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97DBE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DC23A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051A04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667F9EDC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8FE458C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DBEEDB7" w14:textId="77777777" w:rsidR="004E11F3" w:rsidRDefault="004E11F3" w:rsidP="004E11F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B267D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7474FB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CA15C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B2EAC9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E5D2EC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D98086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2477E2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1805D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438A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D758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33356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949D71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968B69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32989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141CB0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9D6B3F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282B87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1A9323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colspan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8B8F4B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04E12E" w14:textId="77777777" w:rsidR="004E11F3" w:rsidRDefault="004E11F3" w:rsidP="004E11F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A3F4647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877DDD8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9868F52" w14:textId="77777777" w:rsidR="004E11F3" w:rsidRDefault="004E11F3" w:rsidP="004E1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0949E73" w14:textId="72ECC36D" w:rsidR="00AE7CA3" w:rsidRPr="004E11F3" w:rsidRDefault="00AE7CA3" w:rsidP="004E11F3">
            <w:pPr>
              <w:pStyle w:val="aa"/>
            </w:pPr>
          </w:p>
        </w:tc>
      </w:tr>
    </w:tbl>
    <w:p w14:paraId="39C8A21E" w14:textId="77777777" w:rsidR="00AE7CA3" w:rsidRDefault="00AE7CA3" w:rsidP="00AE7CA3"/>
    <w:p w14:paraId="411656E1" w14:textId="77777777" w:rsidR="004E11F3" w:rsidRDefault="004E11F3" w:rsidP="004E11F3">
      <w:r>
        <w:t xml:space="preserve">colspan </w:t>
      </w:r>
      <w:r>
        <w:rPr>
          <w:rFonts w:hint="eastAsia"/>
        </w:rPr>
        <w:t xml:space="preserve">애트리뷰트 값만큼 가로 방향으로 </w:t>
      </w:r>
      <w:r>
        <w:t xml:space="preserve">td </w:t>
      </w:r>
      <w:r>
        <w:rPr>
          <w:rFonts w:hint="eastAsia"/>
        </w:rPr>
        <w:t>태그를 빼야한다.</w:t>
      </w:r>
    </w:p>
    <w:p w14:paraId="110FC457" w14:textId="71629F4C" w:rsidR="004E11F3" w:rsidRDefault="004E11F3" w:rsidP="004E11F3"/>
    <w:p w14:paraId="6F862BE7" w14:textId="2F69D09F" w:rsidR="007A076A" w:rsidRDefault="007A076A" w:rsidP="007A076A">
      <w:pPr>
        <w:pStyle w:val="3"/>
      </w:pPr>
      <w:r w:rsidRPr="007A076A">
        <w:t>http://localhost:8088/02/colspan3.html</w:t>
      </w:r>
    </w:p>
    <w:p w14:paraId="71993397" w14:textId="2C193661" w:rsidR="004E11F3" w:rsidRDefault="007A076A" w:rsidP="00AE7CA3">
      <w:r>
        <w:rPr>
          <w:noProof/>
        </w:rPr>
        <w:drawing>
          <wp:inline distT="0" distB="0" distL="0" distR="0" wp14:anchorId="5E47FD2E" wp14:editId="4A426D29">
            <wp:extent cx="4662237" cy="2409059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059" cy="24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0A4" w14:textId="77777777" w:rsidR="007662BA" w:rsidRDefault="007662BA" w:rsidP="00AE7CA3"/>
    <w:p w14:paraId="47F5CBF9" w14:textId="77777777" w:rsidR="004E11F3" w:rsidRDefault="004E11F3" w:rsidP="00AE7CA3"/>
    <w:p w14:paraId="610024E0" w14:textId="77777777" w:rsidR="00AE7CA3" w:rsidRDefault="00AE7CA3" w:rsidP="00AE7CA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0ACB67F" w14:textId="77777777" w:rsidR="004E11F3" w:rsidRDefault="00AE7CA3" w:rsidP="00AE7CA3">
      <w:pPr>
        <w:pStyle w:val="2"/>
        <w:numPr>
          <w:ilvl w:val="1"/>
          <w:numId w:val="29"/>
        </w:numPr>
      </w:pPr>
      <w:bookmarkStart w:id="14" w:name="_Toc82599761"/>
      <w:r>
        <w:rPr>
          <w:rFonts w:hint="eastAsia"/>
        </w:rPr>
        <w:t>r</w:t>
      </w:r>
      <w:r>
        <w:t>owspan</w:t>
      </w:r>
      <w:bookmarkEnd w:id="14"/>
    </w:p>
    <w:p w14:paraId="5D938641" w14:textId="00456B9E" w:rsidR="00AE7CA3" w:rsidRDefault="004E11F3" w:rsidP="004E11F3">
      <w:pPr>
        <w:pStyle w:val="3"/>
      </w:pPr>
      <w:r>
        <w:t>02/</w:t>
      </w:r>
      <w:r>
        <w:rPr>
          <w:rFonts w:hint="eastAsia"/>
        </w:rPr>
        <w:t>rowspan1</w:t>
      </w:r>
      <w:r w:rsidR="00AE7CA3">
        <w:t>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A3" w14:paraId="151E9224" w14:textId="77777777" w:rsidTr="00F23828">
        <w:tc>
          <w:tcPr>
            <w:tcW w:w="10456" w:type="dxa"/>
          </w:tcPr>
          <w:p w14:paraId="4D69A0D8" w14:textId="77777777" w:rsidR="007662BA" w:rsidRDefault="007662BA" w:rsidP="007662BA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84C54A2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357C6B5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96EF142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02A533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C6F71D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602EBB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291A106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F3B3A7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3FFA05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06737F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DA76F1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1B33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C1569F9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8F653F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C2263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C301D96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EBD35E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1888C1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431228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1C4B4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815003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E78624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11E114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AF4997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B0B5A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35F428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E45B40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D9359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5A82C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5867D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943850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41180D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446D09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17C298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3911045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F29F2BE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7524E65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81EAEE" w14:textId="434BC8F8" w:rsidR="00AE7CA3" w:rsidRDefault="00AE7CA3" w:rsidP="007662BA">
            <w:pPr>
              <w:pStyle w:val="aa"/>
            </w:pPr>
          </w:p>
        </w:tc>
      </w:tr>
    </w:tbl>
    <w:p w14:paraId="50D93536" w14:textId="77777777" w:rsidR="00AE7CA3" w:rsidRDefault="00AE7CA3" w:rsidP="00AE7CA3"/>
    <w:p w14:paraId="37DB330E" w14:textId="23FCE164" w:rsidR="00AE7CA3" w:rsidRDefault="00814E33" w:rsidP="00814E33">
      <w:pPr>
        <w:pStyle w:val="3"/>
      </w:pPr>
      <w:r w:rsidRPr="00814E33">
        <w:t>http://localhost:8088/02/rowspan1.html</w:t>
      </w:r>
    </w:p>
    <w:p w14:paraId="6F428323" w14:textId="3AE4C3A1" w:rsidR="00AE7CA3" w:rsidRDefault="00814E33" w:rsidP="00AE7CA3">
      <w:r>
        <w:rPr>
          <w:noProof/>
        </w:rPr>
        <w:drawing>
          <wp:inline distT="0" distB="0" distL="0" distR="0" wp14:anchorId="7531B8F9" wp14:editId="0984C620">
            <wp:extent cx="4113560" cy="2015289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0657" cy="20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E55" w14:textId="1C7EE0FE" w:rsidR="008410FC" w:rsidRDefault="008410FC" w:rsidP="00AE7CA3"/>
    <w:p w14:paraId="14A46752" w14:textId="77777777" w:rsidR="008410FC" w:rsidRDefault="008410FC" w:rsidP="008410FC">
      <w:r w:rsidRPr="008410FC">
        <w:rPr>
          <w:rFonts w:ascii="굴림체" w:eastAsia="굴림체" w:hAnsi="굴림체"/>
        </w:rPr>
        <w:t>&lt;</w:t>
      </w:r>
      <w:r w:rsidRPr="008410FC">
        <w:rPr>
          <w:rFonts w:ascii="굴림체" w:eastAsia="굴림체" w:hAnsi="굴림체" w:hint="eastAsia"/>
        </w:rPr>
        <w:t>td&gt;2,2&lt;/td&gt;</w:t>
      </w:r>
      <w:r>
        <w:rPr>
          <w:rFonts w:hint="eastAsia"/>
        </w:rPr>
        <w:t xml:space="preserve"> 칸이 제거되었음에 주목하자.</w:t>
      </w:r>
    </w:p>
    <w:p w14:paraId="021C8424" w14:textId="77777777" w:rsidR="008410FC" w:rsidRDefault="008410FC" w:rsidP="008410FC"/>
    <w:p w14:paraId="4A8A3F3F" w14:textId="2755DE2D" w:rsidR="008410FC" w:rsidRDefault="008410FC" w:rsidP="00AE7CA3"/>
    <w:p w14:paraId="46F1F697" w14:textId="48FB20C1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79605E09" w14:textId="77777777" w:rsidR="008410FC" w:rsidRDefault="008410FC">
      <w:pPr>
        <w:widowControl/>
        <w:wordWrap/>
        <w:autoSpaceDE/>
        <w:autoSpaceDN/>
        <w:spacing w:after="200" w:line="276" w:lineRule="auto"/>
        <w:jc w:val="both"/>
      </w:pPr>
    </w:p>
    <w:p w14:paraId="19272EE5" w14:textId="17AD79A5" w:rsidR="007662BA" w:rsidRDefault="007662BA" w:rsidP="007662BA">
      <w:pPr>
        <w:pStyle w:val="3"/>
      </w:pPr>
      <w:r>
        <w:t>02/</w:t>
      </w:r>
      <w:r>
        <w:rPr>
          <w:rFonts w:hint="eastAsia"/>
        </w:rPr>
        <w:t>rowspan</w:t>
      </w:r>
      <w:r>
        <w:t>2.html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32F5CBCB" w14:textId="77777777" w:rsidTr="00F23828">
        <w:tc>
          <w:tcPr>
            <w:tcW w:w="10456" w:type="dxa"/>
          </w:tcPr>
          <w:p w14:paraId="2F5CA714" w14:textId="77777777" w:rsidR="007662BA" w:rsidRDefault="007662BA" w:rsidP="007662BA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827AF7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B42141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16CBE6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3D1AF77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E454299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2189D4F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55579C3E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D11C760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1A60FA" w14:textId="77777777" w:rsidR="007662BA" w:rsidRDefault="007662BA" w:rsidP="007662BA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5072C03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F305D1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6FE158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24CA5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672DECB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7662BA">
              <w:rPr>
                <w:color w:val="7F007F"/>
                <w:highlight w:val="yellow"/>
              </w:rPr>
              <w:t>rowspan</w:t>
            </w:r>
            <w:r w:rsidRPr="007662BA">
              <w:rPr>
                <w:color w:val="000000"/>
                <w:highlight w:val="yellow"/>
              </w:rPr>
              <w:t>=</w:t>
            </w:r>
            <w:r w:rsidRPr="007662BA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D9E944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D68F2D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3F710A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3E04F40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4CE9B8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AF1CC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CEFA51B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9DDA17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C4AA06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BBAA2D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7C863F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36E923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9AE42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2F1FCE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3FCCD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660B9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D71511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500105" w14:textId="77777777" w:rsidR="007662BA" w:rsidRDefault="007662BA" w:rsidP="007662B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7440079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6D2EBC2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4AB6E76" w14:textId="77777777" w:rsidR="007662BA" w:rsidRDefault="007662BA" w:rsidP="007662BA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7AA1508" w14:textId="77777777" w:rsidR="007662BA" w:rsidRPr="007662BA" w:rsidRDefault="007662BA" w:rsidP="007662BA">
            <w:pPr>
              <w:pStyle w:val="aa"/>
            </w:pPr>
          </w:p>
        </w:tc>
      </w:tr>
    </w:tbl>
    <w:p w14:paraId="1A97F634" w14:textId="2722BDC0" w:rsidR="007662BA" w:rsidRDefault="007662BA" w:rsidP="007662BA"/>
    <w:p w14:paraId="7AD62A9D" w14:textId="20951EE9" w:rsidR="00F6101E" w:rsidRDefault="00F6101E" w:rsidP="00F6101E">
      <w:pPr>
        <w:pStyle w:val="3"/>
      </w:pPr>
      <w:r w:rsidRPr="00F6101E">
        <w:t>http://localhost:8088/02/rowspan2.html</w:t>
      </w:r>
    </w:p>
    <w:p w14:paraId="7FE0FC22" w14:textId="714AAD1F" w:rsidR="00B505DF" w:rsidRDefault="00F6101E" w:rsidP="00920D0B">
      <w:r>
        <w:rPr>
          <w:noProof/>
        </w:rPr>
        <w:drawing>
          <wp:inline distT="0" distB="0" distL="0" distR="0" wp14:anchorId="58E079E4" wp14:editId="386FD8CA">
            <wp:extent cx="4656221" cy="2281146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0521" cy="22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746" w14:textId="77777777" w:rsidR="007662BA" w:rsidRDefault="007662BA" w:rsidP="00920D0B"/>
    <w:p w14:paraId="3C8B3192" w14:textId="77777777" w:rsidR="007662BA" w:rsidRDefault="007662BA" w:rsidP="00920D0B"/>
    <w:p w14:paraId="7A1EAE37" w14:textId="77777777" w:rsidR="007662BA" w:rsidRDefault="007662B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60E6C78" w14:textId="62F9DC3A" w:rsidR="007662BA" w:rsidRDefault="007662BA" w:rsidP="007662BA">
      <w:pPr>
        <w:pStyle w:val="3"/>
      </w:pPr>
      <w:r>
        <w:t>02/</w:t>
      </w:r>
      <w:r>
        <w:rPr>
          <w:rFonts w:hint="eastAsia"/>
        </w:rPr>
        <w:t>rowspan</w:t>
      </w:r>
      <w:r>
        <w:t>3.html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2BA" w14:paraId="159A791B" w14:textId="77777777" w:rsidTr="00F23828">
        <w:tc>
          <w:tcPr>
            <w:tcW w:w="10456" w:type="dxa"/>
          </w:tcPr>
          <w:p w14:paraId="2D75A1EE" w14:textId="77777777" w:rsidR="00F23828" w:rsidRDefault="00F23828" w:rsidP="00F23828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4D1EC8C" w14:textId="77777777" w:rsidR="00F23828" w:rsidRDefault="00F23828" w:rsidP="00F23828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46C7C78" w14:textId="77777777" w:rsidR="00F23828" w:rsidRDefault="00F23828" w:rsidP="00F23828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0EFD79E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C2FA1EF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A645059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56B505A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30F68DCC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DAAA3BF" w14:textId="77777777" w:rsidR="00F23828" w:rsidRDefault="00F23828" w:rsidP="00F23828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58D205" w14:textId="77777777" w:rsidR="00F23828" w:rsidRDefault="00F23828" w:rsidP="00F23828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87DD890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EEA08D8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621BF7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D78FDF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"2"</w:t>
            </w:r>
            <w:r>
              <w:t>&gt;</w:t>
            </w:r>
            <w:r>
              <w:rPr>
                <w:color w:val="000000"/>
              </w:rPr>
              <w:t>1,2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B7403E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"3"</w:t>
            </w:r>
            <w:r>
              <w:t>&gt;</w:t>
            </w:r>
            <w:r>
              <w:rPr>
                <w:color w:val="000000"/>
              </w:rPr>
              <w:t>1,3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286963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23828">
              <w:rPr>
                <w:color w:val="7F007F"/>
                <w:highlight w:val="yellow"/>
              </w:rPr>
              <w:t>rowspan</w:t>
            </w:r>
            <w:r w:rsidRPr="00F23828">
              <w:rPr>
                <w:color w:val="000000"/>
                <w:highlight w:val="yellow"/>
              </w:rPr>
              <w:t>=</w:t>
            </w:r>
            <w:r w:rsidRPr="00F23828">
              <w:rPr>
                <w:color w:val="2A00FF"/>
                <w:highlight w:val="yellow"/>
              </w:rPr>
              <w:t>"4"</w:t>
            </w:r>
            <w:r>
              <w:t>&gt;</w:t>
            </w:r>
            <w:r>
              <w:rPr>
                <w:color w:val="000000"/>
              </w:rPr>
              <w:t>1,4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5FACCB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74B992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4FFD700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2,1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E80759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6EADD5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FAFAE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D35DE2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3,2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C57F5D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8B411F1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210778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4,1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2853EB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4,2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284999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4,3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9C234A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0283E9" w14:textId="77777777" w:rsidR="00F23828" w:rsidRDefault="00F23828" w:rsidP="00F2382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8B33B1" w14:textId="77777777" w:rsidR="00F23828" w:rsidRDefault="00F23828" w:rsidP="00F23828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4B1A65" w14:textId="77777777" w:rsidR="00F23828" w:rsidRDefault="00F23828" w:rsidP="00F23828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A405728" w14:textId="77777777" w:rsidR="00F23828" w:rsidRDefault="00F23828" w:rsidP="00F23828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D028AFA" w14:textId="77777777" w:rsidR="007662BA" w:rsidRPr="007662BA" w:rsidRDefault="007662BA" w:rsidP="00F23828">
            <w:pPr>
              <w:pStyle w:val="aa"/>
            </w:pPr>
          </w:p>
        </w:tc>
      </w:tr>
    </w:tbl>
    <w:p w14:paraId="6224C404" w14:textId="2ED3B3BD" w:rsidR="007662BA" w:rsidRDefault="007662BA" w:rsidP="007662BA"/>
    <w:p w14:paraId="0AA323EB" w14:textId="2A6FC719" w:rsidR="008D57C7" w:rsidRDefault="008D57C7" w:rsidP="008D57C7">
      <w:pPr>
        <w:pStyle w:val="3"/>
      </w:pPr>
      <w:r w:rsidRPr="008D57C7">
        <w:t>http://localhost:8088/02/rowspan3.html</w:t>
      </w:r>
    </w:p>
    <w:p w14:paraId="6941573B" w14:textId="59015024" w:rsidR="007662BA" w:rsidRDefault="008D57C7" w:rsidP="00920D0B">
      <w:r w:rsidRPr="008D57C7">
        <w:rPr>
          <w:noProof/>
        </w:rPr>
        <w:drawing>
          <wp:inline distT="0" distB="0" distL="0" distR="0" wp14:anchorId="226C591C" wp14:editId="2F587F4E">
            <wp:extent cx="4752085" cy="232811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67" cy="23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4E6" w14:textId="17F57B75" w:rsidR="00F23828" w:rsidRDefault="00F23828" w:rsidP="00920D0B"/>
    <w:p w14:paraId="637B9AFB" w14:textId="30D95F7A" w:rsidR="00F23828" w:rsidRDefault="00EE79C9" w:rsidP="00920D0B">
      <w:r>
        <w:rPr>
          <w:rFonts w:hint="eastAsia"/>
        </w:rPr>
        <w:t>`</w:t>
      </w:r>
    </w:p>
    <w:p w14:paraId="7F3F6B5E" w14:textId="349FF0EE" w:rsidR="00F23828" w:rsidRDefault="00F23828" w:rsidP="00920D0B"/>
    <w:p w14:paraId="76EAA131" w14:textId="0CEC1047" w:rsidR="00C42A08" w:rsidRDefault="00C42A08" w:rsidP="00920D0B"/>
    <w:p w14:paraId="56B2E115" w14:textId="77777777" w:rsidR="00C42A08" w:rsidRDefault="00C42A0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7392BFD" w14:textId="4E2F34D0" w:rsidR="00C42A08" w:rsidRDefault="0014651D" w:rsidP="00C42A08">
      <w:pPr>
        <w:pStyle w:val="1"/>
      </w:pPr>
      <w:bookmarkStart w:id="15" w:name="_Toc82599762"/>
      <w:r>
        <w:rPr>
          <w:rFonts w:hint="eastAsia"/>
        </w:rPr>
        <w:t>연습 문제</w:t>
      </w:r>
      <w:bookmarkEnd w:id="15"/>
    </w:p>
    <w:p w14:paraId="0409F6D1" w14:textId="357BF9D8" w:rsidR="0014651D" w:rsidRDefault="0014651D" w:rsidP="0014651D"/>
    <w:p w14:paraId="702C9FE5" w14:textId="40940FB9" w:rsidR="0014651D" w:rsidRDefault="002C002F" w:rsidP="002C002F">
      <w:pPr>
        <w:pStyle w:val="2"/>
      </w:pPr>
      <w:bookmarkStart w:id="16" w:name="_Toc82599763"/>
      <w:r>
        <w:rPr>
          <w:rFonts w:hint="eastAsia"/>
        </w:rPr>
        <w:t>복습</w:t>
      </w:r>
      <w:bookmarkEnd w:id="16"/>
    </w:p>
    <w:p w14:paraId="0B2BF6C4" w14:textId="17514184" w:rsidR="002C002F" w:rsidRDefault="002C002F" w:rsidP="002C002F"/>
    <w:p w14:paraId="234B2492" w14:textId="26E28D40" w:rsidR="002C002F" w:rsidRDefault="00A453F9" w:rsidP="002C002F">
      <w:r>
        <w:rPr>
          <w:rFonts w:hint="eastAsia"/>
        </w:rPr>
        <w:t>태그의 폭을 지정하는 서식은 무엇인가?</w:t>
      </w:r>
    </w:p>
    <w:p w14:paraId="5C518705" w14:textId="73F417B5" w:rsidR="00A453F9" w:rsidRDefault="00A453F9" w:rsidP="002C002F">
      <w:r>
        <w:rPr>
          <w:rFonts w:hint="eastAsia"/>
        </w:rPr>
        <w:t>태그의 높이를 지정하는 서식은 무엇인가?</w:t>
      </w:r>
    </w:p>
    <w:p w14:paraId="763E7E2D" w14:textId="59FE5B85" w:rsidR="00A453F9" w:rsidRDefault="00A453F9" w:rsidP="002C002F"/>
    <w:p w14:paraId="0E09EE29" w14:textId="7FF2EE54" w:rsidR="00A453F9" w:rsidRDefault="004958E0" w:rsidP="002C002F">
      <w:r>
        <w:rPr>
          <w:rFonts w:hint="eastAsia"/>
        </w:rPr>
        <w:t>태그 내부 문자열의 수평 방향 정렬을 지정하는 서식은 무엇인가?</w:t>
      </w:r>
    </w:p>
    <w:p w14:paraId="32AE2B83" w14:textId="57E9CBEF" w:rsidR="004958E0" w:rsidRDefault="004958E0" w:rsidP="004958E0">
      <w:r>
        <w:rPr>
          <w:rFonts w:hint="eastAsia"/>
        </w:rPr>
        <w:t>태그 내부 문자열의 수직 방향 정렬을 지정하는 서식은 무엇인가?</w:t>
      </w:r>
    </w:p>
    <w:p w14:paraId="5EC7FDBB" w14:textId="3CDB3D68" w:rsidR="004958E0" w:rsidRDefault="004958E0" w:rsidP="004958E0"/>
    <w:p w14:paraId="25ADFA5D" w14:textId="6C4A8EB1" w:rsidR="004958E0" w:rsidRDefault="00372ABF" w:rsidP="002C002F">
      <w:r>
        <w:rPr>
          <w:rFonts w:hint="eastAsia"/>
        </w:rPr>
        <w:t>다음 서식은 각각 어떤 태그들에 적용되는가?</w:t>
      </w:r>
    </w:p>
    <w:p w14:paraId="587FA6C7" w14:textId="2AE32D3E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 span { color: red; }</w:t>
      </w:r>
    </w:p>
    <w:p w14:paraId="684B6DA0" w14:textId="18228281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 w:hint="eastAsia"/>
        </w:rPr>
        <w:t>p, span { color: red; }</w:t>
      </w:r>
    </w:p>
    <w:p w14:paraId="7EF55FDB" w14:textId="4A0987B2" w:rsidR="00372ABF" w:rsidRPr="00372ABF" w:rsidRDefault="00372ABF" w:rsidP="002C002F">
      <w:pPr>
        <w:rPr>
          <w:rFonts w:ascii="굴림체" w:eastAsia="굴림체" w:hAnsi="굴림체"/>
        </w:rPr>
      </w:pPr>
      <w:r w:rsidRPr="00372ABF">
        <w:rPr>
          <w:rFonts w:ascii="굴림체" w:eastAsia="굴림체" w:hAnsi="굴림체"/>
        </w:rPr>
        <w:t>p.s { color: red; }</w:t>
      </w:r>
    </w:p>
    <w:p w14:paraId="61D33E9E" w14:textId="0027D10B" w:rsidR="00372ABF" w:rsidRDefault="00372ABF" w:rsidP="002C002F"/>
    <w:p w14:paraId="128B4AE5" w14:textId="598FF146" w:rsidR="00287CF7" w:rsidRDefault="00287CF7" w:rsidP="002C002F"/>
    <w:p w14:paraId="022800AC" w14:textId="0B06ABFA" w:rsidR="00287CF7" w:rsidRDefault="00287CF7" w:rsidP="00287CF7">
      <w:pPr>
        <w:pStyle w:val="2"/>
      </w:pPr>
      <w:bookmarkStart w:id="17" w:name="_Toc82599764"/>
      <w:r>
        <w:rPr>
          <w:rFonts w:hint="eastAsia"/>
        </w:rPr>
        <w:t>참고</w:t>
      </w:r>
      <w:bookmarkEnd w:id="17"/>
    </w:p>
    <w:p w14:paraId="1A004255" w14:textId="78368CDF" w:rsidR="00287CF7" w:rsidRDefault="00287CF7" w:rsidP="00287CF7"/>
    <w:p w14:paraId="5FC74710" w14:textId="6B1FCA10" w:rsidR="00287CF7" w:rsidRDefault="00287CF7" w:rsidP="00287CF7"/>
    <w:p w14:paraId="3D97CA0A" w14:textId="507D9B7E" w:rsidR="00287CF7" w:rsidRDefault="00287CF7" w:rsidP="00287CF7">
      <w:r w:rsidRPr="00287CF7">
        <w:t>https://www.w3schools.com/html/html_css.asp</w:t>
      </w:r>
    </w:p>
    <w:p w14:paraId="7DC31A7E" w14:textId="4A7E59E8" w:rsidR="00287CF7" w:rsidRDefault="00287CF7" w:rsidP="00287CF7"/>
    <w:p w14:paraId="5FE102E3" w14:textId="4837C0FA" w:rsidR="00287CF7" w:rsidRDefault="00287CF7" w:rsidP="00287CF7">
      <w:r>
        <w:rPr>
          <w:rFonts w:hint="eastAsia"/>
        </w:rPr>
        <w:t>위 웹페이지에서 CSS</w:t>
      </w:r>
      <w:r>
        <w:t xml:space="preserve"> </w:t>
      </w:r>
      <w:r>
        <w:rPr>
          <w:rFonts w:hint="eastAsia"/>
        </w:rPr>
        <w:t>서식 예제들을 읽어보고 실행해 보자.</w:t>
      </w:r>
    </w:p>
    <w:p w14:paraId="6C4C0374" w14:textId="77777777" w:rsidR="00287CF7" w:rsidRPr="00D74490" w:rsidRDefault="00287CF7" w:rsidP="00287CF7"/>
    <w:p w14:paraId="4C425B49" w14:textId="39C677AE" w:rsidR="00287CF7" w:rsidRDefault="00287CF7" w:rsidP="00287CF7"/>
    <w:p w14:paraId="0DEA2FB2" w14:textId="77777777" w:rsidR="00287CF7" w:rsidRPr="00287CF7" w:rsidRDefault="00287CF7" w:rsidP="00287CF7"/>
    <w:p w14:paraId="3B443691" w14:textId="20B2925F" w:rsidR="000F694D" w:rsidRDefault="006633A9" w:rsidP="006633A9">
      <w:pPr>
        <w:pStyle w:val="2"/>
      </w:pPr>
      <w:bookmarkStart w:id="18" w:name="_Toc82599765"/>
      <w:r>
        <w:rPr>
          <w:rFonts w:hint="eastAsia"/>
        </w:rPr>
        <w:t>달력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3A9" w14:paraId="2B0161AC" w14:textId="77777777" w:rsidTr="006633A9">
        <w:tc>
          <w:tcPr>
            <w:tcW w:w="10456" w:type="dxa"/>
          </w:tcPr>
          <w:p w14:paraId="3318FE29" w14:textId="77777777" w:rsidR="002412E0" w:rsidRDefault="002412E0" w:rsidP="002412E0">
            <w:pPr>
              <w:pStyle w:val="aa"/>
            </w:pPr>
            <w:r>
              <w:t>package</w:t>
            </w:r>
            <w:r>
              <w:rPr>
                <w:color w:val="000000"/>
              </w:rPr>
              <w:t xml:space="preserve"> html1;</w:t>
            </w:r>
          </w:p>
          <w:p w14:paraId="60DB275C" w14:textId="77777777" w:rsidR="002412E0" w:rsidRDefault="002412E0" w:rsidP="002412E0">
            <w:pPr>
              <w:pStyle w:val="aa"/>
            </w:pPr>
          </w:p>
          <w:p w14:paraId="5281E4AA" w14:textId="77777777" w:rsidR="002412E0" w:rsidRDefault="002412E0" w:rsidP="002412E0">
            <w:pPr>
              <w:pStyle w:val="aa"/>
            </w:pPr>
            <w:r>
              <w:t>import</w:t>
            </w:r>
            <w:r>
              <w:rPr>
                <w:color w:val="000000"/>
              </w:rPr>
              <w:t xml:space="preserve"> java.util.Calendar;</w:t>
            </w:r>
          </w:p>
          <w:p w14:paraId="5C2E2B58" w14:textId="77777777" w:rsidR="002412E0" w:rsidRDefault="002412E0" w:rsidP="002412E0">
            <w:pPr>
              <w:pStyle w:val="aa"/>
            </w:pPr>
          </w:p>
          <w:p w14:paraId="7241A3C9" w14:textId="77777777" w:rsidR="002412E0" w:rsidRDefault="002412E0" w:rsidP="002412E0">
            <w:pPr>
              <w:pStyle w:val="aa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Calendar1 {</w:t>
            </w:r>
          </w:p>
          <w:p w14:paraId="5B354789" w14:textId="77777777" w:rsidR="002412E0" w:rsidRDefault="002412E0" w:rsidP="002412E0">
            <w:pPr>
              <w:pStyle w:val="aa"/>
            </w:pPr>
          </w:p>
          <w:p w14:paraId="260633CE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>/*</w:t>
            </w:r>
          </w:p>
          <w:p w14:paraId="56FE21ED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6874DC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</w:t>
            </w:r>
          </w:p>
          <w:p w14:paraId="38580E1D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 firstDayOfWeek: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</w:p>
          <w:p w14:paraId="2522417C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    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:1, </w:t>
            </w:r>
            <w:r>
              <w:rPr>
                <w:rFonts w:hint="eastAsia"/>
                <w:color w:val="3F7F5F"/>
              </w:rPr>
              <w:t>화</w:t>
            </w:r>
            <w:r>
              <w:rPr>
                <w:color w:val="3F7F5F"/>
              </w:rPr>
              <w:t xml:space="preserve">:2, ... </w:t>
            </w:r>
            <w:r>
              <w:rPr>
                <w:rFonts w:hint="eastAsia"/>
                <w:color w:val="3F7F5F"/>
              </w:rPr>
              <w:t>토</w:t>
            </w:r>
            <w:r>
              <w:rPr>
                <w:color w:val="3F7F5F"/>
              </w:rPr>
              <w:t xml:space="preserve">:6, </w:t>
            </w:r>
            <w:r>
              <w:rPr>
                <w:rFonts w:hint="eastAsia"/>
                <w:color w:val="3F7F5F"/>
              </w:rPr>
              <w:t>일</w:t>
            </w:r>
            <w:r>
              <w:rPr>
                <w:color w:val="3F7F5F"/>
              </w:rPr>
              <w:t>:7</w:t>
            </w:r>
          </w:p>
          <w:p w14:paraId="2E36E872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</w:t>
            </w:r>
          </w:p>
          <w:p w14:paraId="0B803250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 lastDay: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</w:p>
          <w:p w14:paraId="5016D2D2" w14:textId="77777777" w:rsidR="002412E0" w:rsidRDefault="002412E0" w:rsidP="002412E0">
            <w:pPr>
              <w:pStyle w:val="aa"/>
            </w:pPr>
            <w:r>
              <w:rPr>
                <w:color w:val="3F7F5F"/>
              </w:rPr>
              <w:t xml:space="preserve">     */</w:t>
            </w:r>
          </w:p>
          <w:p w14:paraId="16A29F21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printCalendar(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firstDayOfWeek</w:t>
            </w:r>
            <w:r>
              <w:rPr>
                <w:color w:val="000000"/>
              </w:rPr>
              <w:t xml:space="preserve">,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lastDay</w:t>
            </w:r>
            <w:r>
              <w:rPr>
                <w:color w:val="000000"/>
              </w:rPr>
              <w:t>) {</w:t>
            </w:r>
          </w:p>
          <w:p w14:paraId="5A2EC6C0" w14:textId="77777777" w:rsidR="002412E0" w:rsidRDefault="002412E0" w:rsidP="002412E0">
            <w:pPr>
              <w:pStyle w:val="aa"/>
              <w:rPr>
                <w:color w:val="000000"/>
              </w:rPr>
            </w:pPr>
          </w:p>
          <w:p w14:paraId="668BE420" w14:textId="053EEDA0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1FBB97D0" w14:textId="77777777" w:rsidR="002412E0" w:rsidRDefault="002412E0" w:rsidP="002412E0">
            <w:pPr>
              <w:pStyle w:val="aa"/>
            </w:pPr>
          </w:p>
          <w:p w14:paraId="7ABBC786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static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0E24C07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</w:p>
          <w:p w14:paraId="548B7532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 = 2015,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= 7;</w:t>
            </w:r>
          </w:p>
          <w:p w14:paraId="051BD20A" w14:textId="77777777" w:rsidR="002412E0" w:rsidRDefault="002412E0" w:rsidP="002412E0">
            <w:pPr>
              <w:pStyle w:val="aa"/>
            </w:pPr>
          </w:p>
          <w:p w14:paraId="17557911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</w:t>
            </w:r>
            <w:r>
              <w:rPr>
                <w:color w:val="3F7F5F"/>
              </w:rPr>
              <w:t xml:space="preserve"> 1</w:t>
            </w:r>
            <w:r>
              <w:rPr>
                <w:rFonts w:hint="eastAsia"/>
                <w:color w:val="3F7F5F"/>
              </w:rPr>
              <w:t>일의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요일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51233D4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Calendar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 xml:space="preserve"> = Calendar.getInstance();</w:t>
            </w:r>
          </w:p>
          <w:p w14:paraId="665B1DC3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.set(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month</w:t>
            </w:r>
            <w:r>
              <w:rPr>
                <w:color w:val="000000"/>
              </w:rPr>
              <w:t xml:space="preserve"> - 1, 1, 0, 0);</w:t>
            </w:r>
          </w:p>
          <w:p w14:paraId="5091A232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DAY_OF_WEEK</w:t>
            </w:r>
            <w:r>
              <w:rPr>
                <w:color w:val="000000"/>
              </w:rPr>
              <w:t>);</w:t>
            </w:r>
          </w:p>
          <w:p w14:paraId="7E0848A1" w14:textId="77777777" w:rsidR="002412E0" w:rsidRDefault="002412E0" w:rsidP="002412E0">
            <w:pPr>
              <w:pStyle w:val="aa"/>
            </w:pPr>
          </w:p>
          <w:p w14:paraId="1ED73AFB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 2015</w:t>
            </w:r>
            <w:r>
              <w:rPr>
                <w:rFonts w:hint="eastAsia"/>
                <w:color w:val="3F7F5F"/>
              </w:rPr>
              <w:t>년</w:t>
            </w:r>
            <w:r>
              <w:rPr>
                <w:color w:val="3F7F5F"/>
              </w:rPr>
              <w:t xml:space="preserve"> 7</w:t>
            </w:r>
            <w:r>
              <w:rPr>
                <w:rFonts w:hint="eastAsia"/>
                <w:color w:val="3F7F5F"/>
              </w:rPr>
              <w:t>월의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마지막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날짜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구하기</w:t>
            </w:r>
          </w:p>
          <w:p w14:paraId="41FE77A4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MONTH</w:t>
            </w:r>
            <w:r>
              <w:rPr>
                <w:color w:val="000000"/>
              </w:rPr>
              <w:t>, 1);</w:t>
            </w:r>
          </w:p>
          <w:p w14:paraId="5A409ADB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.add(Calendar.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, -1);</w:t>
            </w:r>
          </w:p>
          <w:p w14:paraId="7B8199F3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calendar</w:t>
            </w:r>
            <w:r>
              <w:rPr>
                <w:color w:val="000000"/>
              </w:rPr>
              <w:t>.get(Calendar.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);</w:t>
            </w:r>
          </w:p>
          <w:p w14:paraId="35FBE9AD" w14:textId="77777777" w:rsidR="002412E0" w:rsidRDefault="002412E0" w:rsidP="002412E0">
            <w:pPr>
              <w:pStyle w:val="aa"/>
            </w:pPr>
          </w:p>
          <w:p w14:paraId="1C4068FE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달력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출력</w:t>
            </w:r>
          </w:p>
          <w:p w14:paraId="6E089543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    printCalendar(</w:t>
            </w:r>
            <w:r>
              <w:rPr>
                <w:rFonts w:hint="eastAsia"/>
                <w:color w:val="6A3E3E"/>
              </w:rPr>
              <w:t>요일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6A3E3E"/>
              </w:rPr>
              <w:t>마지막날</w:t>
            </w:r>
            <w:r>
              <w:rPr>
                <w:color w:val="000000"/>
              </w:rPr>
              <w:t>);</w:t>
            </w:r>
          </w:p>
          <w:p w14:paraId="5A5325FF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2E58ED0" w14:textId="77777777" w:rsidR="002412E0" w:rsidRDefault="002412E0" w:rsidP="002412E0">
            <w:pPr>
              <w:pStyle w:val="aa"/>
            </w:pPr>
            <w:r>
              <w:rPr>
                <w:color w:val="000000"/>
              </w:rPr>
              <w:t>}</w:t>
            </w:r>
          </w:p>
          <w:p w14:paraId="49FA865C" w14:textId="7E84435B" w:rsidR="006633A9" w:rsidRDefault="006633A9" w:rsidP="002412E0">
            <w:pPr>
              <w:pStyle w:val="aa"/>
            </w:pPr>
          </w:p>
        </w:tc>
      </w:tr>
    </w:tbl>
    <w:p w14:paraId="7DA60479" w14:textId="77777777" w:rsidR="006633A9" w:rsidRPr="006633A9" w:rsidRDefault="006633A9" w:rsidP="006633A9"/>
    <w:p w14:paraId="6339699F" w14:textId="0425094C" w:rsidR="007E39A5" w:rsidRDefault="007E39A5" w:rsidP="002C002F">
      <w:r>
        <w:rPr>
          <w:rFonts w:hint="eastAsia"/>
        </w:rPr>
        <w:t>실행 결과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9A5" w14:paraId="441A9A0A" w14:textId="77777777" w:rsidTr="007E39A5">
        <w:tc>
          <w:tcPr>
            <w:tcW w:w="10456" w:type="dxa"/>
          </w:tcPr>
          <w:p w14:paraId="11B54E37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         1  2  3  4 </w:t>
            </w:r>
          </w:p>
          <w:p w14:paraId="7386559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 5  6  7  8  9 10 11 </w:t>
            </w:r>
          </w:p>
          <w:p w14:paraId="038F6CBD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12 13 14 15 16 17 18 </w:t>
            </w:r>
          </w:p>
          <w:p w14:paraId="304B3626" w14:textId="77777777" w:rsidR="007E39A5" w:rsidRDefault="007E39A5" w:rsidP="007E39A5">
            <w:pPr>
              <w:wordWrap/>
              <w:adjustRightInd w:val="0"/>
              <w:rPr>
                <w:rFonts w:ascii="굴림체" w:eastAsia="굴림체" w:cs="굴림체"/>
                <w:kern w:val="0"/>
              </w:rPr>
            </w:pPr>
            <w:r>
              <w:rPr>
                <w:rFonts w:ascii="굴림체" w:eastAsia="굴림체" w:cs="굴림체"/>
                <w:color w:val="000000"/>
                <w:kern w:val="0"/>
              </w:rPr>
              <w:t xml:space="preserve">19 20 21 22 23 24 25 </w:t>
            </w:r>
          </w:p>
          <w:p w14:paraId="41FA8DB1" w14:textId="50691F14" w:rsidR="007E39A5" w:rsidRDefault="007E39A5" w:rsidP="007E39A5">
            <w:r>
              <w:rPr>
                <w:rFonts w:ascii="굴림체" w:eastAsia="굴림체" w:cs="굴림체"/>
                <w:color w:val="000000"/>
                <w:kern w:val="0"/>
              </w:rPr>
              <w:t xml:space="preserve">26 27 28 29 30 31 </w:t>
            </w:r>
          </w:p>
        </w:tc>
      </w:tr>
    </w:tbl>
    <w:p w14:paraId="1BE256EB" w14:textId="77777777" w:rsidR="007E39A5" w:rsidRDefault="007E39A5" w:rsidP="002C002F"/>
    <w:p w14:paraId="6E93061A" w14:textId="3A211F31" w:rsidR="00372ABF" w:rsidRDefault="007E39A5" w:rsidP="002C002F">
      <w:r>
        <w:rPr>
          <w:rFonts w:hint="eastAsia"/>
        </w:rPr>
        <w:t xml:space="preserve">위와 같이 출력되도록 </w:t>
      </w:r>
      <w:r>
        <w:t xml:space="preserve">printCalendar </w:t>
      </w:r>
      <w:r>
        <w:rPr>
          <w:rFonts w:hint="eastAsia"/>
        </w:rPr>
        <w:t>메소드를 구현하라.</w:t>
      </w:r>
    </w:p>
    <w:p w14:paraId="312AEE3D" w14:textId="3E0EC339" w:rsidR="00372ABF" w:rsidRDefault="00372ABF" w:rsidP="002C002F"/>
    <w:p w14:paraId="57644330" w14:textId="77777777" w:rsidR="00372ABF" w:rsidRDefault="00372ABF" w:rsidP="002C002F"/>
    <w:p w14:paraId="3CDB76DF" w14:textId="77777777" w:rsidR="00372ABF" w:rsidRDefault="00372ABF" w:rsidP="002C002F"/>
    <w:p w14:paraId="1AEBA8CF" w14:textId="77777777" w:rsidR="004958E0" w:rsidRPr="004958E0" w:rsidRDefault="004958E0" w:rsidP="002C002F"/>
    <w:p w14:paraId="6ED2ADA2" w14:textId="77777777" w:rsidR="004958E0" w:rsidRDefault="004958E0" w:rsidP="002C002F"/>
    <w:p w14:paraId="7076EF19" w14:textId="77777777" w:rsidR="00A453F9" w:rsidRDefault="00A453F9" w:rsidP="002C002F"/>
    <w:p w14:paraId="32690A8E" w14:textId="20519124" w:rsidR="00C21772" w:rsidRDefault="00C21772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39E578" w14:textId="0AF4A1B4" w:rsidR="002C002F" w:rsidRDefault="00C21772" w:rsidP="00C21772">
      <w:pPr>
        <w:pStyle w:val="1"/>
      </w:pPr>
      <w:bookmarkStart w:id="19" w:name="_Toc82599766"/>
      <w:r>
        <w:rPr>
          <w:rFonts w:hint="eastAsia"/>
        </w:rPr>
        <w:t>과제</w:t>
      </w:r>
      <w:bookmarkEnd w:id="19"/>
    </w:p>
    <w:p w14:paraId="65EC272B" w14:textId="47BE35A3" w:rsidR="00C21772" w:rsidRDefault="00C21772" w:rsidP="00C21772"/>
    <w:p w14:paraId="671C85A7" w14:textId="5675A1BB" w:rsidR="00C21772" w:rsidRDefault="00C21772" w:rsidP="00C21772"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태그를 이용해서 자신의 이번학기 시간표 만들기</w:t>
      </w:r>
    </w:p>
    <w:p w14:paraId="79CA6456" w14:textId="61DF1E60" w:rsidR="00C21772" w:rsidRDefault="00C21772" w:rsidP="00C21772"/>
    <w:p w14:paraId="453D19F2" w14:textId="77777777" w:rsidR="00D904DF" w:rsidRDefault="004A3726" w:rsidP="00C21772">
      <w:r>
        <w:t xml:space="preserve">* </w:t>
      </w:r>
      <w:r w:rsidR="008C1CE4">
        <w:t>30</w:t>
      </w:r>
      <w:r w:rsidR="008C1CE4">
        <w:rPr>
          <w:rFonts w:hint="eastAsia"/>
        </w:rPr>
        <w:t>분 단위로 행을 만든다</w:t>
      </w:r>
      <w:r w:rsidR="006C2312">
        <w:rPr>
          <w:rFonts w:hint="eastAsia"/>
        </w:rPr>
        <w:t>.</w:t>
      </w:r>
    </w:p>
    <w:p w14:paraId="25A20A9A" w14:textId="21EE2AB6" w:rsidR="006C2312" w:rsidRDefault="00D904DF" w:rsidP="00C21772">
      <w:r>
        <w:rPr>
          <w:rFonts w:hint="eastAsia"/>
        </w:rPr>
        <w:t>*</w:t>
      </w:r>
      <w:r>
        <w:t xml:space="preserve"> rowspan</w:t>
      </w:r>
      <w:r w:rsidR="007908AA">
        <w:rPr>
          <w:rFonts w:hint="eastAsia"/>
        </w:rPr>
        <w:t>을 활용하여 수업 시간을 병합한다.</w:t>
      </w:r>
      <w:r w:rsidR="007908AA">
        <w:t xml:space="preserve"> (</w:t>
      </w:r>
      <w:r w:rsidR="007908AA">
        <w:rPr>
          <w:rFonts w:hint="eastAsia"/>
        </w:rPr>
        <w:t>예:</w:t>
      </w:r>
      <w:r w:rsidR="007908AA">
        <w:t xml:space="preserve"> 3</w:t>
      </w:r>
      <w:r w:rsidR="007908AA">
        <w:rPr>
          <w:rFonts w:hint="eastAsia"/>
        </w:rPr>
        <w:t>시간 수업이면</w:t>
      </w:r>
      <w:r w:rsidR="007908AA">
        <w:t xml:space="preserve">, </w:t>
      </w:r>
      <w:r w:rsidR="00A45F8A">
        <w:t>30</w:t>
      </w:r>
      <w:r w:rsidR="00A45F8A">
        <w:rPr>
          <w:rFonts w:hint="eastAsia"/>
        </w:rPr>
        <w:t xml:space="preserve">분 </w:t>
      </w:r>
      <w:r w:rsidR="00A45F8A">
        <w:t>* 6</w:t>
      </w:r>
      <w:r w:rsidR="00A45F8A">
        <w:rPr>
          <w:rFonts w:hint="eastAsia"/>
        </w:rPr>
        <w:t xml:space="preserve">칸 </w:t>
      </w:r>
      <w:r w:rsidR="00A45F8A">
        <w:t>=</w:t>
      </w:r>
      <w:r w:rsidR="00D87988">
        <w:t>&gt;</w:t>
      </w:r>
      <w:r w:rsidR="00A45F8A">
        <w:t xml:space="preserve"> rowspan="6")</w:t>
      </w:r>
    </w:p>
    <w:p w14:paraId="7DD66010" w14:textId="243031BE" w:rsidR="00A45F8A" w:rsidRDefault="00A45F8A" w:rsidP="00C21772"/>
    <w:p w14:paraId="17665885" w14:textId="0CA7287E" w:rsidR="00497DB5" w:rsidRDefault="007929D0" w:rsidP="00C21772">
      <w:r>
        <w:rPr>
          <w:noProof/>
        </w:rPr>
        <w:drawing>
          <wp:inline distT="0" distB="0" distL="0" distR="0" wp14:anchorId="03C92186" wp14:editId="54D2D115">
            <wp:extent cx="4692368" cy="493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4314" cy="4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8B2" w14:textId="77777777" w:rsidR="0084532F" w:rsidRDefault="0084532F" w:rsidP="00C21772"/>
    <w:p w14:paraId="47E56E1D" w14:textId="4FADB1EC" w:rsidR="00C21772" w:rsidRPr="00C21772" w:rsidRDefault="00943D1C" w:rsidP="00C21772">
      <w:r>
        <w:rPr>
          <w:rFonts w:hint="eastAsia"/>
        </w:rPr>
        <w:t xml:space="preserve">빈칸에 </w:t>
      </w:r>
      <w:r>
        <w:t xml:space="preserve">&amp;nbsp; </w:t>
      </w:r>
      <w:r>
        <w:rPr>
          <w:rFonts w:hint="eastAsia"/>
        </w:rPr>
        <w:t xml:space="preserve">공백 </w:t>
      </w:r>
      <w:r w:rsidR="00B50329">
        <w:rPr>
          <w:rFonts w:hint="eastAsia"/>
        </w:rPr>
        <w:t>태그</w:t>
      </w:r>
      <w:r>
        <w:rPr>
          <w:rFonts w:hint="eastAsia"/>
        </w:rPr>
        <w:t>를 넣어야 함.</w:t>
      </w:r>
    </w:p>
    <w:sectPr w:rsidR="00C21772" w:rsidRPr="00C21772" w:rsidSect="00172E3C">
      <w:footerReference w:type="default" r:id="rId30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2A4A0" w14:textId="77777777" w:rsidR="0000148E" w:rsidRDefault="0000148E" w:rsidP="000A6D40">
      <w:r>
        <w:separator/>
      </w:r>
    </w:p>
  </w:endnote>
  <w:endnote w:type="continuationSeparator" w:id="0">
    <w:p w14:paraId="2F4348AE" w14:textId="77777777" w:rsidR="0000148E" w:rsidRDefault="0000148E" w:rsidP="000A6D40">
      <w:r>
        <w:continuationSeparator/>
      </w:r>
    </w:p>
  </w:endnote>
  <w:endnote w:type="continuationNotice" w:id="1">
    <w:p w14:paraId="3E932E73" w14:textId="77777777" w:rsidR="0000148E" w:rsidRDefault="00001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98098F1" w14:textId="12D30FE3" w:rsidR="002C002F" w:rsidRDefault="002C002F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68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68D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81D41" w14:textId="77777777" w:rsidR="002C002F" w:rsidRDefault="002C00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6F773" w14:textId="77777777" w:rsidR="0000148E" w:rsidRDefault="0000148E" w:rsidP="000A6D40">
      <w:r>
        <w:separator/>
      </w:r>
    </w:p>
  </w:footnote>
  <w:footnote w:type="continuationSeparator" w:id="0">
    <w:p w14:paraId="5E82B80C" w14:textId="77777777" w:rsidR="0000148E" w:rsidRDefault="0000148E" w:rsidP="000A6D40">
      <w:r>
        <w:continuationSeparator/>
      </w:r>
    </w:p>
  </w:footnote>
  <w:footnote w:type="continuationNotice" w:id="1">
    <w:p w14:paraId="1F8182C8" w14:textId="77777777" w:rsidR="0000148E" w:rsidRDefault="000014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77"/>
    <w:rsid w:val="0000148E"/>
    <w:rsid w:val="000229A6"/>
    <w:rsid w:val="0002473F"/>
    <w:rsid w:val="000370A7"/>
    <w:rsid w:val="00053388"/>
    <w:rsid w:val="00060663"/>
    <w:rsid w:val="00064212"/>
    <w:rsid w:val="00073163"/>
    <w:rsid w:val="00075AB3"/>
    <w:rsid w:val="00085B2D"/>
    <w:rsid w:val="000935DE"/>
    <w:rsid w:val="000A65B4"/>
    <w:rsid w:val="000A6D40"/>
    <w:rsid w:val="000C11DB"/>
    <w:rsid w:val="000E161F"/>
    <w:rsid w:val="000E2116"/>
    <w:rsid w:val="000E6C23"/>
    <w:rsid w:val="000E6DC0"/>
    <w:rsid w:val="000F694D"/>
    <w:rsid w:val="0011121B"/>
    <w:rsid w:val="00113E74"/>
    <w:rsid w:val="001302BA"/>
    <w:rsid w:val="00137CF3"/>
    <w:rsid w:val="001453D0"/>
    <w:rsid w:val="0014651D"/>
    <w:rsid w:val="00161AF5"/>
    <w:rsid w:val="00172E3C"/>
    <w:rsid w:val="0018143C"/>
    <w:rsid w:val="00182A4E"/>
    <w:rsid w:val="00184191"/>
    <w:rsid w:val="001C4F84"/>
    <w:rsid w:val="002005B9"/>
    <w:rsid w:val="002202B1"/>
    <w:rsid w:val="00220CAB"/>
    <w:rsid w:val="00222277"/>
    <w:rsid w:val="00233A6E"/>
    <w:rsid w:val="002412E0"/>
    <w:rsid w:val="002532E9"/>
    <w:rsid w:val="002561B5"/>
    <w:rsid w:val="00272B94"/>
    <w:rsid w:val="00286F2C"/>
    <w:rsid w:val="00287CF7"/>
    <w:rsid w:val="002945F0"/>
    <w:rsid w:val="002B3D79"/>
    <w:rsid w:val="002B5406"/>
    <w:rsid w:val="002C002F"/>
    <w:rsid w:val="002E1909"/>
    <w:rsid w:val="0031149D"/>
    <w:rsid w:val="00332573"/>
    <w:rsid w:val="0036794E"/>
    <w:rsid w:val="003713AB"/>
    <w:rsid w:val="00372ABF"/>
    <w:rsid w:val="0037456C"/>
    <w:rsid w:val="00396984"/>
    <w:rsid w:val="003A32FC"/>
    <w:rsid w:val="003A3A10"/>
    <w:rsid w:val="003A52D9"/>
    <w:rsid w:val="003A5B62"/>
    <w:rsid w:val="003B30F9"/>
    <w:rsid w:val="003C3121"/>
    <w:rsid w:val="003C4AB7"/>
    <w:rsid w:val="003D463F"/>
    <w:rsid w:val="003D69A0"/>
    <w:rsid w:val="003F78AB"/>
    <w:rsid w:val="00412EBC"/>
    <w:rsid w:val="0042277B"/>
    <w:rsid w:val="00422DD0"/>
    <w:rsid w:val="004242B5"/>
    <w:rsid w:val="00444D59"/>
    <w:rsid w:val="004473D0"/>
    <w:rsid w:val="00450A28"/>
    <w:rsid w:val="00454624"/>
    <w:rsid w:val="00457BC1"/>
    <w:rsid w:val="00481640"/>
    <w:rsid w:val="004958E0"/>
    <w:rsid w:val="00497DB5"/>
    <w:rsid w:val="004A3726"/>
    <w:rsid w:val="004C1993"/>
    <w:rsid w:val="004E11F3"/>
    <w:rsid w:val="00500D69"/>
    <w:rsid w:val="00512DAA"/>
    <w:rsid w:val="0053412F"/>
    <w:rsid w:val="00554CF9"/>
    <w:rsid w:val="0055504B"/>
    <w:rsid w:val="005636AF"/>
    <w:rsid w:val="00563B8C"/>
    <w:rsid w:val="005838C9"/>
    <w:rsid w:val="00586615"/>
    <w:rsid w:val="00592D6F"/>
    <w:rsid w:val="00594EAE"/>
    <w:rsid w:val="005A2383"/>
    <w:rsid w:val="005B1418"/>
    <w:rsid w:val="005D70C4"/>
    <w:rsid w:val="005F64C5"/>
    <w:rsid w:val="00603836"/>
    <w:rsid w:val="00627D63"/>
    <w:rsid w:val="0064039E"/>
    <w:rsid w:val="00646E78"/>
    <w:rsid w:val="006633A9"/>
    <w:rsid w:val="006723F7"/>
    <w:rsid w:val="00672441"/>
    <w:rsid w:val="00672D78"/>
    <w:rsid w:val="00690206"/>
    <w:rsid w:val="006B27B3"/>
    <w:rsid w:val="006C1F9C"/>
    <w:rsid w:val="006C2312"/>
    <w:rsid w:val="006E1BE4"/>
    <w:rsid w:val="006E3BA3"/>
    <w:rsid w:val="00701BE5"/>
    <w:rsid w:val="00706ED3"/>
    <w:rsid w:val="00710983"/>
    <w:rsid w:val="00711EA3"/>
    <w:rsid w:val="007138E5"/>
    <w:rsid w:val="00730277"/>
    <w:rsid w:val="00743ED9"/>
    <w:rsid w:val="00764598"/>
    <w:rsid w:val="007662BA"/>
    <w:rsid w:val="00776EEA"/>
    <w:rsid w:val="007908AA"/>
    <w:rsid w:val="00791CB8"/>
    <w:rsid w:val="007929D0"/>
    <w:rsid w:val="007A076A"/>
    <w:rsid w:val="007B30EF"/>
    <w:rsid w:val="007B594A"/>
    <w:rsid w:val="007C1216"/>
    <w:rsid w:val="007C26CE"/>
    <w:rsid w:val="007D28F2"/>
    <w:rsid w:val="007D637D"/>
    <w:rsid w:val="007E39A5"/>
    <w:rsid w:val="00811D4E"/>
    <w:rsid w:val="00814E33"/>
    <w:rsid w:val="008179F7"/>
    <w:rsid w:val="0082204E"/>
    <w:rsid w:val="008401D5"/>
    <w:rsid w:val="008410FC"/>
    <w:rsid w:val="0084532F"/>
    <w:rsid w:val="008517BD"/>
    <w:rsid w:val="00853706"/>
    <w:rsid w:val="00876750"/>
    <w:rsid w:val="00880988"/>
    <w:rsid w:val="00891DC4"/>
    <w:rsid w:val="008B70FA"/>
    <w:rsid w:val="008C0E25"/>
    <w:rsid w:val="008C1CE4"/>
    <w:rsid w:val="008D57C7"/>
    <w:rsid w:val="008D6F33"/>
    <w:rsid w:val="008E214F"/>
    <w:rsid w:val="008E4E2E"/>
    <w:rsid w:val="008E7773"/>
    <w:rsid w:val="008F3C9A"/>
    <w:rsid w:val="00907EB9"/>
    <w:rsid w:val="00920D0B"/>
    <w:rsid w:val="00923769"/>
    <w:rsid w:val="009243EA"/>
    <w:rsid w:val="00931575"/>
    <w:rsid w:val="00932F5F"/>
    <w:rsid w:val="00932FE1"/>
    <w:rsid w:val="00933D0A"/>
    <w:rsid w:val="00934411"/>
    <w:rsid w:val="00943D1C"/>
    <w:rsid w:val="00953DC9"/>
    <w:rsid w:val="00954BE5"/>
    <w:rsid w:val="0096062B"/>
    <w:rsid w:val="009608D9"/>
    <w:rsid w:val="00967EA9"/>
    <w:rsid w:val="00985EC9"/>
    <w:rsid w:val="0099432E"/>
    <w:rsid w:val="0099448F"/>
    <w:rsid w:val="009A0B1B"/>
    <w:rsid w:val="009A4417"/>
    <w:rsid w:val="009A643F"/>
    <w:rsid w:val="009B0148"/>
    <w:rsid w:val="009B6F51"/>
    <w:rsid w:val="009C6FA4"/>
    <w:rsid w:val="009D5D20"/>
    <w:rsid w:val="009E0BA8"/>
    <w:rsid w:val="009E5B0F"/>
    <w:rsid w:val="009F0DAD"/>
    <w:rsid w:val="009F2A17"/>
    <w:rsid w:val="009F36F3"/>
    <w:rsid w:val="00A32AAD"/>
    <w:rsid w:val="00A35513"/>
    <w:rsid w:val="00A4048A"/>
    <w:rsid w:val="00A453F9"/>
    <w:rsid w:val="00A45F8A"/>
    <w:rsid w:val="00A52F93"/>
    <w:rsid w:val="00A532FE"/>
    <w:rsid w:val="00A533CE"/>
    <w:rsid w:val="00A538F1"/>
    <w:rsid w:val="00A63727"/>
    <w:rsid w:val="00AA2522"/>
    <w:rsid w:val="00AB15FB"/>
    <w:rsid w:val="00AB551E"/>
    <w:rsid w:val="00AC05BB"/>
    <w:rsid w:val="00AC5D85"/>
    <w:rsid w:val="00AD301F"/>
    <w:rsid w:val="00AE7C5C"/>
    <w:rsid w:val="00AE7CA3"/>
    <w:rsid w:val="00AF09B8"/>
    <w:rsid w:val="00B02D09"/>
    <w:rsid w:val="00B1235B"/>
    <w:rsid w:val="00B218BC"/>
    <w:rsid w:val="00B47BBD"/>
    <w:rsid w:val="00B50329"/>
    <w:rsid w:val="00B505DF"/>
    <w:rsid w:val="00B5454A"/>
    <w:rsid w:val="00B54C79"/>
    <w:rsid w:val="00B81919"/>
    <w:rsid w:val="00BA49C2"/>
    <w:rsid w:val="00BA7246"/>
    <w:rsid w:val="00BB23FC"/>
    <w:rsid w:val="00BB48DF"/>
    <w:rsid w:val="00BC6489"/>
    <w:rsid w:val="00BD68D3"/>
    <w:rsid w:val="00BE4A69"/>
    <w:rsid w:val="00BE7FA6"/>
    <w:rsid w:val="00C077C0"/>
    <w:rsid w:val="00C21772"/>
    <w:rsid w:val="00C3398E"/>
    <w:rsid w:val="00C33C81"/>
    <w:rsid w:val="00C374C7"/>
    <w:rsid w:val="00C42A08"/>
    <w:rsid w:val="00C47FAF"/>
    <w:rsid w:val="00C5268E"/>
    <w:rsid w:val="00C54914"/>
    <w:rsid w:val="00C655CF"/>
    <w:rsid w:val="00C724BD"/>
    <w:rsid w:val="00C75575"/>
    <w:rsid w:val="00C756E5"/>
    <w:rsid w:val="00CA7DD4"/>
    <w:rsid w:val="00CD66E3"/>
    <w:rsid w:val="00CF69E5"/>
    <w:rsid w:val="00CF7A6D"/>
    <w:rsid w:val="00D062B7"/>
    <w:rsid w:val="00D1546B"/>
    <w:rsid w:val="00D4405D"/>
    <w:rsid w:val="00D5663B"/>
    <w:rsid w:val="00D6212B"/>
    <w:rsid w:val="00D70C5F"/>
    <w:rsid w:val="00D74490"/>
    <w:rsid w:val="00D806ED"/>
    <w:rsid w:val="00D82629"/>
    <w:rsid w:val="00D866CC"/>
    <w:rsid w:val="00D87988"/>
    <w:rsid w:val="00D904DF"/>
    <w:rsid w:val="00DA3617"/>
    <w:rsid w:val="00DB58A4"/>
    <w:rsid w:val="00DD24D1"/>
    <w:rsid w:val="00DF09BE"/>
    <w:rsid w:val="00DF6450"/>
    <w:rsid w:val="00E077C5"/>
    <w:rsid w:val="00E10064"/>
    <w:rsid w:val="00E122B2"/>
    <w:rsid w:val="00E1507B"/>
    <w:rsid w:val="00E27492"/>
    <w:rsid w:val="00E27DD7"/>
    <w:rsid w:val="00E367E5"/>
    <w:rsid w:val="00E41B4E"/>
    <w:rsid w:val="00E41D5A"/>
    <w:rsid w:val="00E45C83"/>
    <w:rsid w:val="00E50526"/>
    <w:rsid w:val="00E51404"/>
    <w:rsid w:val="00E5442F"/>
    <w:rsid w:val="00E54B86"/>
    <w:rsid w:val="00E6787A"/>
    <w:rsid w:val="00E77B16"/>
    <w:rsid w:val="00E85367"/>
    <w:rsid w:val="00E85FFF"/>
    <w:rsid w:val="00E9493A"/>
    <w:rsid w:val="00EA0E50"/>
    <w:rsid w:val="00EE38EC"/>
    <w:rsid w:val="00EE79C9"/>
    <w:rsid w:val="00F058B7"/>
    <w:rsid w:val="00F13167"/>
    <w:rsid w:val="00F23828"/>
    <w:rsid w:val="00F23DD7"/>
    <w:rsid w:val="00F40DF7"/>
    <w:rsid w:val="00F556BC"/>
    <w:rsid w:val="00F56A1A"/>
    <w:rsid w:val="00F57E3C"/>
    <w:rsid w:val="00F6101E"/>
    <w:rsid w:val="00F716E3"/>
    <w:rsid w:val="00F82E0C"/>
    <w:rsid w:val="00F924DF"/>
    <w:rsid w:val="00FA4E61"/>
    <w:rsid w:val="00FA57EC"/>
    <w:rsid w:val="00FB02D0"/>
    <w:rsid w:val="00FD1543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A40B"/>
  <w15:docId w15:val="{A7941AB9-4D7B-45CA-89D5-835D5B6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3121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3C3121"/>
    <w:rPr>
      <w:rFonts w:asciiTheme="majorHAnsi" w:eastAsia="돋움" w:hAnsiTheme="majorHAnsi" w:cstheme="majorBidi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0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0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0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paragraph" w:styleId="11">
    <w:name w:val="toc 1"/>
    <w:basedOn w:val="a"/>
    <w:next w:val="a"/>
    <w:autoRedefine/>
    <w:uiPriority w:val="39"/>
    <w:unhideWhenUsed/>
    <w:qFormat/>
    <w:rsid w:val="00C724BD"/>
    <w:pPr>
      <w:widowControl/>
      <w:wordWrap/>
      <w:autoSpaceDE/>
      <w:autoSpaceDN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C724BD"/>
    <w:pPr>
      <w:widowControl/>
      <w:wordWrap/>
      <w:autoSpaceDE/>
      <w:autoSpaceDN/>
      <w:ind w:left="221"/>
    </w:pPr>
    <w:rPr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C724BD"/>
    <w:pPr>
      <w:widowControl/>
      <w:wordWrap/>
      <w:autoSpaceDE/>
      <w:autoSpaceDN/>
      <w:ind w:left="442"/>
    </w:pPr>
    <w:rPr>
      <w:kern w:val="0"/>
    </w:rPr>
  </w:style>
  <w:style w:type="table" w:styleId="ae">
    <w:name w:val="Table Grid"/>
    <w:basedOn w:val="a1"/>
    <w:uiPriority w:val="59"/>
    <w:rsid w:val="0071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90DA-E183-4511-9A29-5B2A9B7C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576</TotalTime>
  <Pages>3</Pages>
  <Words>5604</Words>
  <Characters>31943</Characters>
  <Application>Microsoft Office Word</Application>
  <DocSecurity>0</DocSecurity>
  <Lines>266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SBS</cp:lastModifiedBy>
  <cp:revision>90</cp:revision>
  <cp:lastPrinted>2012-11-10T15:55:00Z</cp:lastPrinted>
  <dcterms:created xsi:type="dcterms:W3CDTF">2015-07-11T10:55:00Z</dcterms:created>
  <dcterms:modified xsi:type="dcterms:W3CDTF">2023-11-24T11:44:00Z</dcterms:modified>
</cp:coreProperties>
</file>
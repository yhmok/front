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517A7AD1" w:rsidR="003601EA" w:rsidRPr="00314A47" w:rsidRDefault="00966BE9" w:rsidP="00715AD1">
      <w:pPr>
        <w:rPr>
          <w:rFonts w:ascii="굴림" w:hAnsi="굴림체"/>
        </w:rPr>
      </w:pPr>
      <w:r>
        <w:rPr>
          <w:rFonts w:ascii="굴림" w:hAnsi="굴림체" w:hint="eastAsia"/>
          <w:sz w:val="52"/>
          <w:szCs w:val="56"/>
        </w:rPr>
        <w:t>f</w:t>
      </w:r>
      <w:r>
        <w:rPr>
          <w:rFonts w:ascii="굴림" w:hAnsi="굴림체"/>
          <w:sz w:val="52"/>
          <w:szCs w:val="56"/>
        </w:rPr>
        <w:t xml:space="preserve">lex </w:t>
      </w:r>
      <w:r>
        <w:rPr>
          <w:rFonts w:ascii="굴림" w:hAnsi="굴림체" w:hint="eastAsia"/>
          <w:sz w:val="52"/>
          <w:szCs w:val="56"/>
        </w:rPr>
        <w:t>서식</w:t>
      </w:r>
    </w:p>
    <w:p w14:paraId="02FBD758" w14:textId="1C165453" w:rsidR="003601EA" w:rsidRPr="00314A47" w:rsidRDefault="003601EA" w:rsidP="00F579D5">
      <w:pPr>
        <w:rPr>
          <w:rFonts w:ascii="굴림"/>
        </w:rPr>
      </w:pPr>
    </w:p>
    <w:p w14:paraId="1FADBC03" w14:textId="671279FB" w:rsidR="00BF5CCA" w:rsidRPr="00314A47" w:rsidRDefault="00BF5CCA" w:rsidP="00F579D5">
      <w:pPr>
        <w:rPr>
          <w:rFonts w:ascii="굴림"/>
        </w:rPr>
      </w:pPr>
    </w:p>
    <w:p w14:paraId="4ADE898B" w14:textId="1A9CBF64" w:rsidR="00BF5CCA" w:rsidRPr="00314A47" w:rsidRDefault="00BF5CCA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학습목표</w:t>
      </w:r>
    </w:p>
    <w:p w14:paraId="09D620CE" w14:textId="1CE1921D" w:rsidR="00BF5CCA" w:rsidRPr="00314A47" w:rsidRDefault="00966BE9" w:rsidP="00F579D5">
      <w:pPr>
        <w:rPr>
          <w:rFonts w:ascii="굴림"/>
        </w:rPr>
      </w:pPr>
      <w:r>
        <w:rPr>
          <w:rFonts w:ascii="굴림" w:hint="eastAsia"/>
        </w:rPr>
        <w:t>f</w:t>
      </w:r>
      <w:r>
        <w:rPr>
          <w:rFonts w:ascii="굴림"/>
        </w:rPr>
        <w:t xml:space="preserve">lex </w:t>
      </w:r>
      <w:r>
        <w:rPr>
          <w:rFonts w:ascii="굴림" w:hint="eastAsia"/>
        </w:rPr>
        <w:t>서식을 이용한 레이아웃 구현하기</w:t>
      </w:r>
    </w:p>
    <w:p w14:paraId="47D21A5A" w14:textId="32AD0B91" w:rsidR="00D64B8C" w:rsidRPr="00314A47" w:rsidRDefault="00D64B8C" w:rsidP="00F579D5">
      <w:pPr>
        <w:rPr>
          <w:rFonts w:ascii="굴림"/>
        </w:rPr>
      </w:pPr>
    </w:p>
    <w:p w14:paraId="3E951B25" w14:textId="793F31BB" w:rsidR="00BF5CCA" w:rsidRPr="00314A47" w:rsidRDefault="00BF5CCA" w:rsidP="00F579D5">
      <w:pPr>
        <w:rPr>
          <w:rFonts w:ascii="굴림"/>
        </w:rPr>
      </w:pPr>
    </w:p>
    <w:p w14:paraId="0863C43B" w14:textId="77777777" w:rsidR="00BF5CCA" w:rsidRPr="00314A47" w:rsidRDefault="00BF5CCA" w:rsidP="00F579D5">
      <w:pPr>
        <w:rPr>
          <w:rFonts w:ascii="굴림"/>
        </w:rPr>
      </w:pPr>
    </w:p>
    <w:p w14:paraId="422F11FF" w14:textId="6F3F7FB8" w:rsidR="00D64B8C" w:rsidRPr="00314A47" w:rsidRDefault="00D64B8C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목차</w:t>
      </w:r>
    </w:p>
    <w:p w14:paraId="3E4F70AB" w14:textId="149155A7" w:rsidR="00E457B6" w:rsidRDefault="00D64B8C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r w:rsidRPr="009329A1">
        <w:rPr>
          <w:rFonts w:ascii="굴림체" w:eastAsia="굴림체" w:hAnsi="굴림체"/>
        </w:rPr>
        <w:fldChar w:fldCharType="begin"/>
      </w:r>
      <w:r w:rsidRPr="009329A1">
        <w:rPr>
          <w:rFonts w:ascii="굴림체" w:eastAsia="굴림체" w:hAnsi="굴림체"/>
        </w:rPr>
        <w:instrText xml:space="preserve"> TOC \o "1-2" \h \z \u </w:instrText>
      </w:r>
      <w:r w:rsidRPr="009329A1">
        <w:rPr>
          <w:rFonts w:ascii="굴림체" w:eastAsia="굴림체" w:hAnsi="굴림체"/>
        </w:rPr>
        <w:fldChar w:fldCharType="separate"/>
      </w:r>
      <w:hyperlink w:anchor="_Toc130633422" w:history="1">
        <w:r w:rsidR="00E457B6" w:rsidRPr="005F1D7F">
          <w:rPr>
            <w:rStyle w:val="a9"/>
            <w:noProof/>
          </w:rPr>
          <w:t xml:space="preserve">1) flex </w:t>
        </w:r>
        <w:r w:rsidR="00E457B6" w:rsidRPr="005F1D7F">
          <w:rPr>
            <w:rStyle w:val="a9"/>
            <w:noProof/>
          </w:rPr>
          <w:t>서식</w:t>
        </w:r>
        <w:r w:rsidR="00E457B6">
          <w:rPr>
            <w:noProof/>
            <w:webHidden/>
          </w:rPr>
          <w:tab/>
        </w:r>
        <w:r w:rsidR="00E457B6">
          <w:rPr>
            <w:noProof/>
            <w:webHidden/>
          </w:rPr>
          <w:fldChar w:fldCharType="begin"/>
        </w:r>
        <w:r w:rsidR="00E457B6">
          <w:rPr>
            <w:noProof/>
            <w:webHidden/>
          </w:rPr>
          <w:instrText xml:space="preserve"> PAGEREF _Toc130633422 \h </w:instrText>
        </w:r>
        <w:r w:rsidR="00E457B6">
          <w:rPr>
            <w:noProof/>
            <w:webHidden/>
          </w:rPr>
        </w:r>
        <w:r w:rsidR="00E457B6">
          <w:rPr>
            <w:noProof/>
            <w:webHidden/>
          </w:rPr>
          <w:fldChar w:fldCharType="separate"/>
        </w:r>
        <w:r w:rsidR="00E457B6">
          <w:rPr>
            <w:noProof/>
            <w:webHidden/>
          </w:rPr>
          <w:t>2</w:t>
        </w:r>
        <w:r w:rsidR="00E457B6">
          <w:rPr>
            <w:noProof/>
            <w:webHidden/>
          </w:rPr>
          <w:fldChar w:fldCharType="end"/>
        </w:r>
      </w:hyperlink>
    </w:p>
    <w:p w14:paraId="08A22A90" w14:textId="51068D5C" w:rsidR="00E457B6" w:rsidRDefault="0005620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0633423" w:history="1">
        <w:r w:rsidR="00E457B6" w:rsidRPr="005F1D7F">
          <w:rPr>
            <w:rStyle w:val="a9"/>
            <w:noProof/>
          </w:rPr>
          <w:t>2) flex01.html</w:t>
        </w:r>
        <w:r w:rsidR="00E457B6">
          <w:rPr>
            <w:noProof/>
            <w:webHidden/>
          </w:rPr>
          <w:tab/>
        </w:r>
        <w:r w:rsidR="00E457B6">
          <w:rPr>
            <w:noProof/>
            <w:webHidden/>
          </w:rPr>
          <w:fldChar w:fldCharType="begin"/>
        </w:r>
        <w:r w:rsidR="00E457B6">
          <w:rPr>
            <w:noProof/>
            <w:webHidden/>
          </w:rPr>
          <w:instrText xml:space="preserve"> PAGEREF _Toc130633423 \h </w:instrText>
        </w:r>
        <w:r w:rsidR="00E457B6">
          <w:rPr>
            <w:noProof/>
            <w:webHidden/>
          </w:rPr>
        </w:r>
        <w:r w:rsidR="00E457B6">
          <w:rPr>
            <w:noProof/>
            <w:webHidden/>
          </w:rPr>
          <w:fldChar w:fldCharType="separate"/>
        </w:r>
        <w:r w:rsidR="00E457B6">
          <w:rPr>
            <w:noProof/>
            <w:webHidden/>
          </w:rPr>
          <w:t>2</w:t>
        </w:r>
        <w:r w:rsidR="00E457B6">
          <w:rPr>
            <w:noProof/>
            <w:webHidden/>
          </w:rPr>
          <w:fldChar w:fldCharType="end"/>
        </w:r>
      </w:hyperlink>
    </w:p>
    <w:p w14:paraId="50479301" w14:textId="11806684" w:rsidR="00E457B6" w:rsidRDefault="0005620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0633424" w:history="1">
        <w:r w:rsidR="00E457B6" w:rsidRPr="005F1D7F">
          <w:rPr>
            <w:rStyle w:val="a9"/>
            <w:noProof/>
          </w:rPr>
          <w:t>3) flex02.html</w:t>
        </w:r>
        <w:r w:rsidR="00E457B6">
          <w:rPr>
            <w:noProof/>
            <w:webHidden/>
          </w:rPr>
          <w:tab/>
        </w:r>
        <w:r w:rsidR="00E457B6">
          <w:rPr>
            <w:noProof/>
            <w:webHidden/>
          </w:rPr>
          <w:fldChar w:fldCharType="begin"/>
        </w:r>
        <w:r w:rsidR="00E457B6">
          <w:rPr>
            <w:noProof/>
            <w:webHidden/>
          </w:rPr>
          <w:instrText xml:space="preserve"> PAGEREF _Toc130633424 \h </w:instrText>
        </w:r>
        <w:r w:rsidR="00E457B6">
          <w:rPr>
            <w:noProof/>
            <w:webHidden/>
          </w:rPr>
        </w:r>
        <w:r w:rsidR="00E457B6">
          <w:rPr>
            <w:noProof/>
            <w:webHidden/>
          </w:rPr>
          <w:fldChar w:fldCharType="separate"/>
        </w:r>
        <w:r w:rsidR="00E457B6">
          <w:rPr>
            <w:noProof/>
            <w:webHidden/>
          </w:rPr>
          <w:t>3</w:t>
        </w:r>
        <w:r w:rsidR="00E457B6">
          <w:rPr>
            <w:noProof/>
            <w:webHidden/>
          </w:rPr>
          <w:fldChar w:fldCharType="end"/>
        </w:r>
      </w:hyperlink>
    </w:p>
    <w:p w14:paraId="64DF6C25" w14:textId="13D8C75A" w:rsidR="00E457B6" w:rsidRDefault="0005620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0633425" w:history="1">
        <w:r w:rsidR="00E457B6" w:rsidRPr="005F1D7F">
          <w:rPr>
            <w:rStyle w:val="a9"/>
            <w:noProof/>
          </w:rPr>
          <w:t>4) flex03.html</w:t>
        </w:r>
        <w:r w:rsidR="00E457B6">
          <w:rPr>
            <w:noProof/>
            <w:webHidden/>
          </w:rPr>
          <w:tab/>
        </w:r>
        <w:r w:rsidR="00E457B6">
          <w:rPr>
            <w:noProof/>
            <w:webHidden/>
          </w:rPr>
          <w:fldChar w:fldCharType="begin"/>
        </w:r>
        <w:r w:rsidR="00E457B6">
          <w:rPr>
            <w:noProof/>
            <w:webHidden/>
          </w:rPr>
          <w:instrText xml:space="preserve"> PAGEREF _Toc130633425 \h </w:instrText>
        </w:r>
        <w:r w:rsidR="00E457B6">
          <w:rPr>
            <w:noProof/>
            <w:webHidden/>
          </w:rPr>
        </w:r>
        <w:r w:rsidR="00E457B6">
          <w:rPr>
            <w:noProof/>
            <w:webHidden/>
          </w:rPr>
          <w:fldChar w:fldCharType="separate"/>
        </w:r>
        <w:r w:rsidR="00E457B6">
          <w:rPr>
            <w:noProof/>
            <w:webHidden/>
          </w:rPr>
          <w:t>4</w:t>
        </w:r>
        <w:r w:rsidR="00E457B6">
          <w:rPr>
            <w:noProof/>
            <w:webHidden/>
          </w:rPr>
          <w:fldChar w:fldCharType="end"/>
        </w:r>
      </w:hyperlink>
    </w:p>
    <w:p w14:paraId="6A44BF06" w14:textId="4C49FB12" w:rsidR="00E457B6" w:rsidRDefault="0005620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0633426" w:history="1">
        <w:r w:rsidR="00E457B6" w:rsidRPr="005F1D7F">
          <w:rPr>
            <w:rStyle w:val="a9"/>
            <w:noProof/>
          </w:rPr>
          <w:t>5) 03/news21.html</w:t>
        </w:r>
        <w:r w:rsidR="00E457B6">
          <w:rPr>
            <w:noProof/>
            <w:webHidden/>
          </w:rPr>
          <w:tab/>
        </w:r>
        <w:r w:rsidR="00E457B6">
          <w:rPr>
            <w:noProof/>
            <w:webHidden/>
          </w:rPr>
          <w:fldChar w:fldCharType="begin"/>
        </w:r>
        <w:r w:rsidR="00E457B6">
          <w:rPr>
            <w:noProof/>
            <w:webHidden/>
          </w:rPr>
          <w:instrText xml:space="preserve"> PAGEREF _Toc130633426 \h </w:instrText>
        </w:r>
        <w:r w:rsidR="00E457B6">
          <w:rPr>
            <w:noProof/>
            <w:webHidden/>
          </w:rPr>
        </w:r>
        <w:r w:rsidR="00E457B6">
          <w:rPr>
            <w:noProof/>
            <w:webHidden/>
          </w:rPr>
          <w:fldChar w:fldCharType="separate"/>
        </w:r>
        <w:r w:rsidR="00E457B6">
          <w:rPr>
            <w:noProof/>
            <w:webHidden/>
          </w:rPr>
          <w:t>5</w:t>
        </w:r>
        <w:r w:rsidR="00E457B6">
          <w:rPr>
            <w:noProof/>
            <w:webHidden/>
          </w:rPr>
          <w:fldChar w:fldCharType="end"/>
        </w:r>
      </w:hyperlink>
    </w:p>
    <w:p w14:paraId="72139BF8" w14:textId="6A61457C" w:rsidR="00D64B8C" w:rsidRPr="00314A47" w:rsidRDefault="00D64B8C" w:rsidP="00F579D5">
      <w:pPr>
        <w:rPr>
          <w:rFonts w:ascii="굴림"/>
        </w:rPr>
      </w:pPr>
      <w:r w:rsidRPr="009329A1">
        <w:rPr>
          <w:rFonts w:ascii="굴림체" w:eastAsia="굴림체" w:hAnsi="굴림체"/>
        </w:rPr>
        <w:fldChar w:fldCharType="end"/>
      </w:r>
    </w:p>
    <w:p w14:paraId="1BF4464B" w14:textId="1057E10D" w:rsidR="00D64B8C" w:rsidRPr="00314A47" w:rsidRDefault="00D64B8C" w:rsidP="00F579D5">
      <w:pPr>
        <w:rPr>
          <w:rFonts w:ascii="굴림"/>
        </w:rPr>
      </w:pPr>
    </w:p>
    <w:p w14:paraId="166175A2" w14:textId="77777777" w:rsidR="00134DC4" w:rsidRPr="00314A47" w:rsidRDefault="00134DC4" w:rsidP="00F579D5">
      <w:pPr>
        <w:rPr>
          <w:rFonts w:ascii="굴림"/>
        </w:rPr>
      </w:pPr>
    </w:p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  <w:bookmarkStart w:id="0" w:name="_GoBack"/>
      <w:bookmarkEnd w:id="0"/>
    </w:p>
    <w:p w14:paraId="3C13F728" w14:textId="7AB56C64" w:rsidR="00F80A28" w:rsidRDefault="00B26B49" w:rsidP="00E457B6">
      <w:pPr>
        <w:pStyle w:val="2"/>
      </w:pPr>
      <w:bookmarkStart w:id="1" w:name="_Toc130633422"/>
      <w:r>
        <w:lastRenderedPageBreak/>
        <w:t xml:space="preserve">flex </w:t>
      </w:r>
      <w:r>
        <w:rPr>
          <w:rFonts w:hint="eastAsia"/>
        </w:rPr>
        <w:t>서식</w:t>
      </w:r>
      <w:bookmarkEnd w:id="1"/>
    </w:p>
    <w:p w14:paraId="0D87E592" w14:textId="532E4F77" w:rsidR="002274D5" w:rsidRDefault="002274D5" w:rsidP="002274D5"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배치하는</w:t>
      </w:r>
      <w:r>
        <w:rPr>
          <w:rFonts w:hint="eastAsia"/>
        </w:rPr>
        <w:t xml:space="preserve"> </w:t>
      </w:r>
      <w:r>
        <w:rPr>
          <w:rFonts w:hint="eastAsia"/>
        </w:rPr>
        <w:t>레이아웃을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flex </w:t>
      </w:r>
      <w:r>
        <w:rPr>
          <w:rFonts w:hint="eastAsia"/>
        </w:rPr>
        <w:t>서식을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 w:rsidR="009F773C">
        <w:rPr>
          <w:rFonts w:hint="eastAsia"/>
        </w:rPr>
        <w:t>할</w:t>
      </w:r>
      <w:r w:rsidR="009F773C">
        <w:rPr>
          <w:rFonts w:hint="eastAsia"/>
        </w:rPr>
        <w:t xml:space="preserve"> </w:t>
      </w:r>
      <w:r w:rsidR="009F773C">
        <w:rPr>
          <w:rFonts w:hint="eastAsia"/>
        </w:rPr>
        <w:t>수</w:t>
      </w:r>
      <w:r w:rsidR="009F773C">
        <w:rPr>
          <w:rFonts w:hint="eastAsia"/>
        </w:rPr>
        <w:t xml:space="preserve"> </w:t>
      </w:r>
      <w:r w:rsidR="009F773C">
        <w:rPr>
          <w:rFonts w:hint="eastAsia"/>
        </w:rPr>
        <w:t>있다</w:t>
      </w:r>
      <w:r w:rsidR="009F773C">
        <w:rPr>
          <w:rFonts w:hint="eastAsia"/>
        </w:rPr>
        <w:t>.</w:t>
      </w:r>
    </w:p>
    <w:p w14:paraId="779B5324" w14:textId="45E30A1A" w:rsidR="009F773C" w:rsidRDefault="009F773C" w:rsidP="002274D5"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태그를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레이아웃을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바람직하지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14:paraId="6251067D" w14:textId="77777777" w:rsidR="009F773C" w:rsidRPr="002274D5" w:rsidRDefault="009F773C" w:rsidP="002274D5"/>
    <w:p w14:paraId="64FD965E" w14:textId="65A19BDB" w:rsidR="00F80A28" w:rsidRDefault="0023378D" w:rsidP="00F80A28">
      <w:pPr>
        <w:pStyle w:val="2"/>
      </w:pPr>
      <w:bookmarkStart w:id="2" w:name="_Toc130633423"/>
      <w:r>
        <w:rPr>
          <w:rFonts w:hint="eastAsia"/>
        </w:rPr>
        <w:t>f</w:t>
      </w:r>
      <w:r>
        <w:t>lex01.html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378D" w14:paraId="7893D101" w14:textId="77777777" w:rsidTr="0023378D">
        <w:tc>
          <w:tcPr>
            <w:tcW w:w="10456" w:type="dxa"/>
          </w:tcPr>
          <w:p w14:paraId="08536E4A" w14:textId="77777777" w:rsidR="002157C2" w:rsidRPr="002157C2" w:rsidRDefault="002157C2" w:rsidP="002157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&lt;!DOCTYPE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157C2">
              <w:rPr>
                <w:rFonts w:cs="굴림"/>
                <w:color w:val="E50000"/>
                <w:kern w:val="0"/>
                <w:szCs w:val="20"/>
                <w14:ligatures w14:val="none"/>
              </w:rPr>
              <w:t>html</w:t>
            </w: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03BABDD1" w14:textId="77777777" w:rsidR="002157C2" w:rsidRPr="002157C2" w:rsidRDefault="002157C2" w:rsidP="002157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&lt;html&gt;</w:t>
            </w:r>
          </w:p>
          <w:p w14:paraId="2E109F7E" w14:textId="77777777" w:rsidR="002157C2" w:rsidRPr="002157C2" w:rsidRDefault="002157C2" w:rsidP="002157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&lt;head&gt;</w:t>
            </w:r>
          </w:p>
          <w:p w14:paraId="4EC370D3" w14:textId="77777777" w:rsidR="002157C2" w:rsidRPr="002157C2" w:rsidRDefault="002157C2" w:rsidP="002157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&lt;meta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157C2">
              <w:rPr>
                <w:rFonts w:cs="굴림"/>
                <w:color w:val="E50000"/>
                <w:kern w:val="0"/>
                <w:szCs w:val="20"/>
                <w14:ligatures w14:val="none"/>
              </w:rPr>
              <w:t>charset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157C2">
              <w:rPr>
                <w:rFonts w:cs="굴림"/>
                <w:color w:val="0000FF"/>
                <w:kern w:val="0"/>
                <w:szCs w:val="20"/>
                <w14:ligatures w14:val="none"/>
              </w:rPr>
              <w:t>"utf-8"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3ACC3681" w14:textId="77777777" w:rsidR="002157C2" w:rsidRPr="002157C2" w:rsidRDefault="002157C2" w:rsidP="002157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&lt;style&gt;</w:t>
            </w:r>
          </w:p>
          <w:p w14:paraId="4753C343" w14:textId="77777777" w:rsidR="002157C2" w:rsidRPr="002157C2" w:rsidRDefault="002157C2" w:rsidP="002157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div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2157C2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157C2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157C2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157C2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2157C2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157C2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2157C2">
              <w:rPr>
                <w:rFonts w:cs="굴림"/>
                <w:color w:val="E50000"/>
                <w:kern w:val="0"/>
                <w:szCs w:val="20"/>
                <w14:ligatures w14:val="none"/>
              </w:rPr>
              <w:t>background-color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157C2">
              <w:rPr>
                <w:rFonts w:cs="굴림"/>
                <w:color w:val="0451A5"/>
                <w:kern w:val="0"/>
                <w:szCs w:val="20"/>
                <w14:ligatures w14:val="none"/>
              </w:rPr>
              <w:t>#ddd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2157C2">
              <w:rPr>
                <w:rFonts w:cs="굴림"/>
                <w:color w:val="E50000"/>
                <w:kern w:val="0"/>
                <w:szCs w:val="20"/>
                <w14:ligatures w14:val="none"/>
              </w:rPr>
              <w:t>font-family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157C2">
              <w:rPr>
                <w:rFonts w:cs="굴림"/>
                <w:color w:val="0451A5"/>
                <w:kern w:val="0"/>
                <w:szCs w:val="20"/>
                <w14:ligatures w14:val="none"/>
              </w:rPr>
              <w:t>돋움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>;}</w:t>
            </w:r>
          </w:p>
          <w:p w14:paraId="7376B75B" w14:textId="5A2C3C76" w:rsidR="002157C2" w:rsidRPr="002157C2" w:rsidRDefault="002157C2" w:rsidP="002157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div.container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2157C2">
              <w:rPr>
                <w:rFonts w:cs="굴림"/>
                <w:color w:val="E50000"/>
                <w:kern w:val="0"/>
                <w:szCs w:val="20"/>
                <w14:ligatures w14:val="none"/>
              </w:rPr>
              <w:t>height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157C2">
              <w:rPr>
                <w:rFonts w:cs="굴림"/>
                <w:color w:val="098658"/>
                <w:kern w:val="0"/>
                <w:szCs w:val="20"/>
                <w14:ligatures w14:val="none"/>
              </w:rPr>
              <w:t>200px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2C650BFB" w14:textId="77777777" w:rsidR="002157C2" w:rsidRPr="002157C2" w:rsidRDefault="002157C2" w:rsidP="002157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div.a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2157C2">
              <w:rPr>
                <w:rFonts w:cs="굴림"/>
                <w:color w:val="E50000"/>
                <w:kern w:val="0"/>
                <w:szCs w:val="20"/>
                <w14:ligatures w14:val="none"/>
              </w:rPr>
              <w:t>background-color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157C2">
              <w:rPr>
                <w:rFonts w:cs="굴림"/>
                <w:color w:val="0451A5"/>
                <w:kern w:val="0"/>
                <w:szCs w:val="20"/>
                <w14:ligatures w14:val="none"/>
              </w:rPr>
              <w:t>#ffd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B8961A5" w14:textId="77777777" w:rsidR="002157C2" w:rsidRPr="002157C2" w:rsidRDefault="002157C2" w:rsidP="002157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div.b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2157C2">
              <w:rPr>
                <w:rFonts w:cs="굴림"/>
                <w:color w:val="E50000"/>
                <w:kern w:val="0"/>
                <w:szCs w:val="20"/>
                <w14:ligatures w14:val="none"/>
              </w:rPr>
              <w:t>background-color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157C2">
              <w:rPr>
                <w:rFonts w:cs="굴림"/>
                <w:color w:val="0451A5"/>
                <w:kern w:val="0"/>
                <w:szCs w:val="20"/>
                <w14:ligatures w14:val="none"/>
              </w:rPr>
              <w:t>#fdf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2073B908" w14:textId="77777777" w:rsidR="002157C2" w:rsidRPr="002157C2" w:rsidRDefault="002157C2" w:rsidP="002157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div.c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2157C2">
              <w:rPr>
                <w:rFonts w:cs="굴림"/>
                <w:color w:val="E50000"/>
                <w:kern w:val="0"/>
                <w:szCs w:val="20"/>
                <w14:ligatures w14:val="none"/>
              </w:rPr>
              <w:t>background-color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157C2">
              <w:rPr>
                <w:rFonts w:cs="굴림"/>
                <w:color w:val="0451A5"/>
                <w:kern w:val="0"/>
                <w:szCs w:val="20"/>
                <w14:ligatures w14:val="none"/>
              </w:rPr>
              <w:t>#dff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128E2354" w14:textId="77777777" w:rsidR="002157C2" w:rsidRPr="002157C2" w:rsidRDefault="002157C2" w:rsidP="002157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&lt;/style&gt;</w:t>
            </w:r>
          </w:p>
          <w:p w14:paraId="71EE0290" w14:textId="77777777" w:rsidR="002157C2" w:rsidRPr="002157C2" w:rsidRDefault="002157C2" w:rsidP="002157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&lt;/head&gt;</w:t>
            </w:r>
          </w:p>
          <w:p w14:paraId="52E53F3B" w14:textId="77777777" w:rsidR="002157C2" w:rsidRPr="002157C2" w:rsidRDefault="002157C2" w:rsidP="002157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&lt;body&gt;</w:t>
            </w:r>
          </w:p>
          <w:p w14:paraId="3FB78A15" w14:textId="77777777" w:rsidR="002157C2" w:rsidRPr="002157C2" w:rsidRDefault="002157C2" w:rsidP="002157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157C2">
              <w:rPr>
                <w:rFonts w:cs="굴림"/>
                <w:color w:val="E50000"/>
                <w:kern w:val="0"/>
                <w:szCs w:val="20"/>
                <w14:ligatures w14:val="none"/>
              </w:rPr>
              <w:t>class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157C2">
              <w:rPr>
                <w:rFonts w:cs="굴림"/>
                <w:color w:val="0000FF"/>
                <w:kern w:val="0"/>
                <w:szCs w:val="20"/>
                <w14:ligatures w14:val="none"/>
              </w:rPr>
              <w:t>"container"</w:t>
            </w: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7F3924B0" w14:textId="77777777" w:rsidR="002157C2" w:rsidRPr="002157C2" w:rsidRDefault="002157C2" w:rsidP="002157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157C2">
              <w:rPr>
                <w:rFonts w:cs="굴림"/>
                <w:color w:val="E50000"/>
                <w:kern w:val="0"/>
                <w:szCs w:val="20"/>
                <w14:ligatures w14:val="none"/>
              </w:rPr>
              <w:t>class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157C2">
              <w:rPr>
                <w:rFonts w:cs="굴림"/>
                <w:color w:val="0000FF"/>
                <w:kern w:val="0"/>
                <w:szCs w:val="20"/>
                <w14:ligatures w14:val="none"/>
              </w:rPr>
              <w:t>"item a"</w:t>
            </w: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>aaa aaa aaa aaa aaa aaa aaa aaa aaa</w:t>
            </w: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4E4164B4" w14:textId="77777777" w:rsidR="002157C2" w:rsidRPr="002157C2" w:rsidRDefault="002157C2" w:rsidP="002157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157C2">
              <w:rPr>
                <w:rFonts w:cs="굴림"/>
                <w:color w:val="E50000"/>
                <w:kern w:val="0"/>
                <w:szCs w:val="20"/>
                <w14:ligatures w14:val="none"/>
              </w:rPr>
              <w:t>class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157C2">
              <w:rPr>
                <w:rFonts w:cs="굴림"/>
                <w:color w:val="0000FF"/>
                <w:kern w:val="0"/>
                <w:szCs w:val="20"/>
                <w14:ligatures w14:val="none"/>
              </w:rPr>
              <w:t>"item b"</w:t>
            </w: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>bbb bbb bbb bbb bbb bbb bbb bbb bbb</w:t>
            </w: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3DC13577" w14:textId="77777777" w:rsidR="002157C2" w:rsidRPr="002157C2" w:rsidRDefault="002157C2" w:rsidP="002157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157C2">
              <w:rPr>
                <w:rFonts w:cs="굴림"/>
                <w:color w:val="E50000"/>
                <w:kern w:val="0"/>
                <w:szCs w:val="20"/>
                <w14:ligatures w14:val="none"/>
              </w:rPr>
              <w:t>class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157C2">
              <w:rPr>
                <w:rFonts w:cs="굴림"/>
                <w:color w:val="0000FF"/>
                <w:kern w:val="0"/>
                <w:szCs w:val="20"/>
                <w14:ligatures w14:val="none"/>
              </w:rPr>
              <w:t>"item c"</w:t>
            </w: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>ccc ccc ccc ccc ccc ccc ccc ccc ccc</w:t>
            </w: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382CFB89" w14:textId="77777777" w:rsidR="002157C2" w:rsidRPr="002157C2" w:rsidRDefault="002157C2" w:rsidP="002157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5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30BA806D" w14:textId="77777777" w:rsidR="002157C2" w:rsidRPr="002157C2" w:rsidRDefault="002157C2" w:rsidP="002157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&lt;/body&gt;</w:t>
            </w:r>
          </w:p>
          <w:p w14:paraId="7DDD9E46" w14:textId="77777777" w:rsidR="002157C2" w:rsidRPr="002157C2" w:rsidRDefault="002157C2" w:rsidP="002157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57C2">
              <w:rPr>
                <w:rFonts w:cs="굴림"/>
                <w:color w:val="800000"/>
                <w:kern w:val="0"/>
                <w:szCs w:val="20"/>
                <w14:ligatures w14:val="none"/>
              </w:rPr>
              <w:t>&lt;/html&gt;</w:t>
            </w:r>
          </w:p>
          <w:p w14:paraId="3355AB27" w14:textId="77777777" w:rsidR="0023378D" w:rsidRDefault="0023378D" w:rsidP="0023378D"/>
        </w:tc>
      </w:tr>
    </w:tbl>
    <w:p w14:paraId="030AC55C" w14:textId="77777777" w:rsidR="0023378D" w:rsidRPr="0023378D" w:rsidRDefault="0023378D" w:rsidP="0023378D"/>
    <w:p w14:paraId="636E5AEF" w14:textId="71209371" w:rsidR="00545F2D" w:rsidRDefault="00DF463A" w:rsidP="005502F4">
      <w:r>
        <w:rPr>
          <w:noProof/>
          <w14:ligatures w14:val="none"/>
        </w:rPr>
        <w:drawing>
          <wp:inline distT="0" distB="0" distL="0" distR="0" wp14:anchorId="09C54E64" wp14:editId="377D3A24">
            <wp:extent cx="4542739" cy="2319983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468" cy="232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8CB7" w14:textId="030D694E" w:rsidR="009F773C" w:rsidRDefault="009F773C" w:rsidP="005502F4"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t xml:space="preserve">flex </w:t>
      </w:r>
      <w:r>
        <w:rPr>
          <w:rFonts w:hint="eastAsia"/>
        </w:rPr>
        <w:t>서식을</w:t>
      </w:r>
      <w:r>
        <w:rPr>
          <w:rFonts w:hint="eastAsia"/>
        </w:rPr>
        <w:t xml:space="preserve"> </w:t>
      </w:r>
      <w:r>
        <w:rPr>
          <w:rFonts w:hint="eastAsia"/>
        </w:rPr>
        <w:t>적용하기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예제이다</w:t>
      </w:r>
      <w:r>
        <w:rPr>
          <w:rFonts w:hint="eastAsia"/>
        </w:rPr>
        <w:t>.</w:t>
      </w:r>
    </w:p>
    <w:p w14:paraId="34C3855E" w14:textId="77777777" w:rsidR="009F773C" w:rsidRDefault="009F773C" w:rsidP="005502F4"/>
    <w:p w14:paraId="08DBF508" w14:textId="216E7AD3" w:rsidR="00911C6B" w:rsidRDefault="00911C6B" w:rsidP="005502F4">
      <w:r>
        <w:rPr>
          <w:rFonts w:hint="eastAsia"/>
        </w:rPr>
        <w:t>d</w:t>
      </w:r>
      <w:r>
        <w:t xml:space="preserve">iv </w:t>
      </w:r>
      <w:r>
        <w:rPr>
          <w:rFonts w:hint="eastAsia"/>
        </w:rPr>
        <w:t>태그들의</w:t>
      </w:r>
      <w:r>
        <w:rPr>
          <w:rFonts w:hint="eastAsia"/>
        </w:rPr>
        <w:t xml:space="preserve"> </w:t>
      </w:r>
      <w:r>
        <w:t xml:space="preserve">width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 xml:space="preserve">100% </w:t>
      </w:r>
      <w:r>
        <w:rPr>
          <w:rFonts w:hint="eastAsia"/>
        </w:rPr>
        <w:t>이라서</w:t>
      </w:r>
      <w:r>
        <w:rPr>
          <w:rFonts w:hint="eastAsia"/>
        </w:rPr>
        <w:t xml:space="preserve">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꽉</w:t>
      </w:r>
      <w:r>
        <w:rPr>
          <w:rFonts w:hint="eastAsia"/>
        </w:rPr>
        <w:t xml:space="preserve"> </w:t>
      </w:r>
      <w:r>
        <w:rPr>
          <w:rFonts w:hint="eastAsia"/>
        </w:rPr>
        <w:t>채우고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3935C69" w14:textId="77777777" w:rsidR="00FB0800" w:rsidRDefault="00FB0800" w:rsidP="005502F4"/>
    <w:p w14:paraId="68B0A369" w14:textId="2108A44A" w:rsidR="00911C6B" w:rsidRDefault="00FB0800" w:rsidP="005502F4">
      <w:r>
        <w:rPr>
          <w:rFonts w:hint="eastAsia"/>
        </w:rPr>
        <w:t>d</w:t>
      </w:r>
      <w:r>
        <w:t xml:space="preserve">iv </w:t>
      </w:r>
      <w:r>
        <w:rPr>
          <w:rFonts w:hint="eastAsia"/>
        </w:rPr>
        <w:t>태그들의</w:t>
      </w:r>
      <w:r>
        <w:rPr>
          <w:rFonts w:hint="eastAsia"/>
        </w:rPr>
        <w:t xml:space="preserve"> </w:t>
      </w:r>
      <w:r>
        <w:t xml:space="preserve">height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크기이다</w:t>
      </w:r>
      <w:r>
        <w:rPr>
          <w:rFonts w:hint="eastAsia"/>
        </w:rPr>
        <w:t>.</w:t>
      </w:r>
    </w:p>
    <w:p w14:paraId="7BC69996" w14:textId="0DDE04A9" w:rsidR="00FB0800" w:rsidRDefault="00FB0800" w:rsidP="005502F4">
      <w:r>
        <w:rPr>
          <w:rFonts w:hint="eastAsia"/>
        </w:rPr>
        <w:t>d</w:t>
      </w:r>
      <w:r>
        <w:t xml:space="preserve">iv.container </w:t>
      </w:r>
      <w:r>
        <w:rPr>
          <w:rFonts w:hint="eastAsia"/>
        </w:rPr>
        <w:t>태그에만</w:t>
      </w:r>
      <w:r>
        <w:rPr>
          <w:rFonts w:hint="eastAsia"/>
        </w:rPr>
        <w:t xml:space="preserve"> </w:t>
      </w:r>
      <w:r>
        <w:t xml:space="preserve">height: 200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주목하자</w:t>
      </w:r>
      <w:r>
        <w:rPr>
          <w:rFonts w:hint="eastAsia"/>
        </w:rPr>
        <w:t>.</w:t>
      </w:r>
    </w:p>
    <w:p w14:paraId="256E00C2" w14:textId="77777777" w:rsidR="009F773C" w:rsidRDefault="009F773C" w:rsidP="005502F4"/>
    <w:p w14:paraId="77495D84" w14:textId="4BE0354C" w:rsidR="009F773C" w:rsidRDefault="009F773C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BCAD1F8" w14:textId="03D25DC6" w:rsidR="00B04C23" w:rsidRDefault="004A0379" w:rsidP="004A0379">
      <w:pPr>
        <w:pStyle w:val="2"/>
      </w:pPr>
      <w:bookmarkStart w:id="3" w:name="_Toc130633424"/>
      <w:r>
        <w:rPr>
          <w:rFonts w:hint="eastAsia"/>
        </w:rPr>
        <w:lastRenderedPageBreak/>
        <w:t>f</w:t>
      </w:r>
      <w:r>
        <w:t>lex02.html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0379" w14:paraId="2BFC5768" w14:textId="77777777" w:rsidTr="004A0379">
        <w:tc>
          <w:tcPr>
            <w:tcW w:w="10456" w:type="dxa"/>
          </w:tcPr>
          <w:p w14:paraId="6658AD01" w14:textId="77777777" w:rsidR="001113AC" w:rsidRPr="001113AC" w:rsidRDefault="001113AC" w:rsidP="001113A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&lt;!DOCTYPE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113AC">
              <w:rPr>
                <w:rFonts w:cs="굴림"/>
                <w:color w:val="E50000"/>
                <w:kern w:val="0"/>
                <w:szCs w:val="20"/>
                <w14:ligatures w14:val="none"/>
              </w:rPr>
              <w:t>html</w:t>
            </w: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72F1F42C" w14:textId="77777777" w:rsidR="001113AC" w:rsidRPr="001113AC" w:rsidRDefault="001113AC" w:rsidP="001113A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&lt;html&gt;</w:t>
            </w:r>
          </w:p>
          <w:p w14:paraId="47314301" w14:textId="77777777" w:rsidR="001113AC" w:rsidRPr="001113AC" w:rsidRDefault="001113AC" w:rsidP="001113A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&lt;head&gt;</w:t>
            </w:r>
          </w:p>
          <w:p w14:paraId="47E4637E" w14:textId="77777777" w:rsidR="001113AC" w:rsidRPr="001113AC" w:rsidRDefault="001113AC" w:rsidP="001113A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&lt;meta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113AC">
              <w:rPr>
                <w:rFonts w:cs="굴림"/>
                <w:color w:val="E50000"/>
                <w:kern w:val="0"/>
                <w:szCs w:val="20"/>
                <w14:ligatures w14:val="none"/>
              </w:rPr>
              <w:t>charset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113AC">
              <w:rPr>
                <w:rFonts w:cs="굴림"/>
                <w:color w:val="0000FF"/>
                <w:kern w:val="0"/>
                <w:szCs w:val="20"/>
                <w14:ligatures w14:val="none"/>
              </w:rPr>
              <w:t>"utf-8"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1FC9A25B" w14:textId="77777777" w:rsidR="001113AC" w:rsidRPr="001113AC" w:rsidRDefault="001113AC" w:rsidP="001113A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&lt;style&gt;</w:t>
            </w:r>
          </w:p>
          <w:p w14:paraId="15663EC6" w14:textId="77777777" w:rsidR="001113AC" w:rsidRPr="001113AC" w:rsidRDefault="001113AC" w:rsidP="001113A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div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1113AC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1113AC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113AC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113AC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1113AC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1113AC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1113AC">
              <w:rPr>
                <w:rFonts w:cs="굴림"/>
                <w:color w:val="E50000"/>
                <w:kern w:val="0"/>
                <w:szCs w:val="20"/>
                <w14:ligatures w14:val="none"/>
              </w:rPr>
              <w:t>background-color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1113AC">
              <w:rPr>
                <w:rFonts w:cs="굴림"/>
                <w:color w:val="0451A5"/>
                <w:kern w:val="0"/>
                <w:szCs w:val="20"/>
                <w14:ligatures w14:val="none"/>
              </w:rPr>
              <w:t>#ddd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1113AC">
              <w:rPr>
                <w:rFonts w:cs="굴림"/>
                <w:color w:val="E50000"/>
                <w:kern w:val="0"/>
                <w:szCs w:val="20"/>
                <w14:ligatures w14:val="none"/>
              </w:rPr>
              <w:t>font-family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1113AC">
              <w:rPr>
                <w:rFonts w:cs="굴림"/>
                <w:color w:val="0451A5"/>
                <w:kern w:val="0"/>
                <w:szCs w:val="20"/>
                <w14:ligatures w14:val="none"/>
              </w:rPr>
              <w:t>돋움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>;}</w:t>
            </w:r>
          </w:p>
          <w:p w14:paraId="0E82F0DF" w14:textId="77777777" w:rsidR="001113AC" w:rsidRPr="001113AC" w:rsidRDefault="001113AC" w:rsidP="001113A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div.container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1113AC">
              <w:rPr>
                <w:rFonts w:cs="굴림"/>
                <w:color w:val="E50000"/>
                <w:kern w:val="0"/>
                <w:szCs w:val="20"/>
                <w14:ligatures w14:val="none"/>
              </w:rPr>
              <w:t>height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1113AC">
              <w:rPr>
                <w:rFonts w:cs="굴림"/>
                <w:color w:val="098658"/>
                <w:kern w:val="0"/>
                <w:szCs w:val="20"/>
                <w14:ligatures w14:val="none"/>
              </w:rPr>
              <w:t>200px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1113AC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display</w:t>
            </w:r>
            <w:r w:rsidRPr="001113AC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: </w:t>
            </w:r>
            <w:r w:rsidRPr="001113AC">
              <w:rPr>
                <w:rFonts w:cs="굴림"/>
                <w:color w:val="0451A5"/>
                <w:kern w:val="0"/>
                <w:szCs w:val="20"/>
                <w:shd w:val="clear" w:color="auto" w:fill="FFFFCC"/>
                <w14:ligatures w14:val="none"/>
              </w:rPr>
              <w:t>flex</w:t>
            </w:r>
            <w:r w:rsidRPr="001113AC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; 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05F64AA" w14:textId="77777777" w:rsidR="001113AC" w:rsidRPr="001113AC" w:rsidRDefault="001113AC" w:rsidP="001113A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div.a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1113AC">
              <w:rPr>
                <w:rFonts w:cs="굴림"/>
                <w:color w:val="E50000"/>
                <w:kern w:val="0"/>
                <w:szCs w:val="20"/>
                <w14:ligatures w14:val="none"/>
              </w:rPr>
              <w:t>background-color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1113AC">
              <w:rPr>
                <w:rFonts w:cs="굴림"/>
                <w:color w:val="0451A5"/>
                <w:kern w:val="0"/>
                <w:szCs w:val="20"/>
                <w14:ligatures w14:val="none"/>
              </w:rPr>
              <w:t>#ffd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6A5BCCC" w14:textId="77777777" w:rsidR="001113AC" w:rsidRPr="001113AC" w:rsidRDefault="001113AC" w:rsidP="001113A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div.b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1113AC">
              <w:rPr>
                <w:rFonts w:cs="굴림"/>
                <w:color w:val="E50000"/>
                <w:kern w:val="0"/>
                <w:szCs w:val="20"/>
                <w14:ligatures w14:val="none"/>
              </w:rPr>
              <w:t>background-color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1113AC">
              <w:rPr>
                <w:rFonts w:cs="굴림"/>
                <w:color w:val="0451A5"/>
                <w:kern w:val="0"/>
                <w:szCs w:val="20"/>
                <w14:ligatures w14:val="none"/>
              </w:rPr>
              <w:t>#fdf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4F48E5A7" w14:textId="77777777" w:rsidR="001113AC" w:rsidRPr="001113AC" w:rsidRDefault="001113AC" w:rsidP="001113A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div.c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1113AC">
              <w:rPr>
                <w:rFonts w:cs="굴림"/>
                <w:color w:val="E50000"/>
                <w:kern w:val="0"/>
                <w:szCs w:val="20"/>
                <w14:ligatures w14:val="none"/>
              </w:rPr>
              <w:t>background-color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1113AC">
              <w:rPr>
                <w:rFonts w:cs="굴림"/>
                <w:color w:val="0451A5"/>
                <w:kern w:val="0"/>
                <w:szCs w:val="20"/>
                <w14:ligatures w14:val="none"/>
              </w:rPr>
              <w:t>#dff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A9F2823" w14:textId="77777777" w:rsidR="001113AC" w:rsidRPr="001113AC" w:rsidRDefault="001113AC" w:rsidP="001113A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&lt;/style&gt;</w:t>
            </w:r>
          </w:p>
          <w:p w14:paraId="06D392D9" w14:textId="77777777" w:rsidR="001113AC" w:rsidRPr="001113AC" w:rsidRDefault="001113AC" w:rsidP="001113A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&lt;/head&gt;</w:t>
            </w:r>
          </w:p>
          <w:p w14:paraId="7DB530EC" w14:textId="77777777" w:rsidR="001113AC" w:rsidRPr="001113AC" w:rsidRDefault="001113AC" w:rsidP="001113A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&lt;body&gt;</w:t>
            </w:r>
          </w:p>
          <w:p w14:paraId="2B22C060" w14:textId="77777777" w:rsidR="001113AC" w:rsidRPr="001113AC" w:rsidRDefault="001113AC" w:rsidP="001113A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113AC">
              <w:rPr>
                <w:rFonts w:cs="굴림"/>
                <w:color w:val="E50000"/>
                <w:kern w:val="0"/>
                <w:szCs w:val="20"/>
                <w14:ligatures w14:val="none"/>
              </w:rPr>
              <w:t>class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113AC">
              <w:rPr>
                <w:rFonts w:cs="굴림"/>
                <w:color w:val="0000FF"/>
                <w:kern w:val="0"/>
                <w:szCs w:val="20"/>
                <w14:ligatures w14:val="none"/>
              </w:rPr>
              <w:t>"container"</w:t>
            </w: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6F3AF96A" w14:textId="77777777" w:rsidR="001113AC" w:rsidRPr="001113AC" w:rsidRDefault="001113AC" w:rsidP="001113A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113AC">
              <w:rPr>
                <w:rFonts w:cs="굴림"/>
                <w:color w:val="E50000"/>
                <w:kern w:val="0"/>
                <w:szCs w:val="20"/>
                <w14:ligatures w14:val="none"/>
              </w:rPr>
              <w:t>class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113AC">
              <w:rPr>
                <w:rFonts w:cs="굴림"/>
                <w:color w:val="0000FF"/>
                <w:kern w:val="0"/>
                <w:szCs w:val="20"/>
                <w14:ligatures w14:val="none"/>
              </w:rPr>
              <w:t>"item a"</w:t>
            </w: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>aaa aaa aaa aaa aaa aaa aaa aaa aaa</w:t>
            </w: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447F4FD8" w14:textId="77777777" w:rsidR="001113AC" w:rsidRPr="001113AC" w:rsidRDefault="001113AC" w:rsidP="001113A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113AC">
              <w:rPr>
                <w:rFonts w:cs="굴림"/>
                <w:color w:val="E50000"/>
                <w:kern w:val="0"/>
                <w:szCs w:val="20"/>
                <w14:ligatures w14:val="none"/>
              </w:rPr>
              <w:t>class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113AC">
              <w:rPr>
                <w:rFonts w:cs="굴림"/>
                <w:color w:val="0000FF"/>
                <w:kern w:val="0"/>
                <w:szCs w:val="20"/>
                <w14:ligatures w14:val="none"/>
              </w:rPr>
              <w:t>"item b"</w:t>
            </w: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>bbb bbb bbb bbb bbb bbb bbb bbb bbb</w:t>
            </w: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6326E084" w14:textId="77777777" w:rsidR="001113AC" w:rsidRPr="001113AC" w:rsidRDefault="001113AC" w:rsidP="001113A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113AC">
              <w:rPr>
                <w:rFonts w:cs="굴림"/>
                <w:color w:val="E50000"/>
                <w:kern w:val="0"/>
                <w:szCs w:val="20"/>
                <w14:ligatures w14:val="none"/>
              </w:rPr>
              <w:t>class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113AC">
              <w:rPr>
                <w:rFonts w:cs="굴림"/>
                <w:color w:val="0000FF"/>
                <w:kern w:val="0"/>
                <w:szCs w:val="20"/>
                <w14:ligatures w14:val="none"/>
              </w:rPr>
              <w:t>"item c"</w:t>
            </w: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>ccc ccc ccc ccc ccc ccc ccc ccc ccc</w:t>
            </w: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658019FE" w14:textId="77777777" w:rsidR="001113AC" w:rsidRPr="001113AC" w:rsidRDefault="001113AC" w:rsidP="001113A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113A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7E7210A4" w14:textId="77777777" w:rsidR="001113AC" w:rsidRPr="001113AC" w:rsidRDefault="001113AC" w:rsidP="001113A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&lt;/body&gt;</w:t>
            </w:r>
          </w:p>
          <w:p w14:paraId="78F56EF1" w14:textId="77777777" w:rsidR="001113AC" w:rsidRPr="001113AC" w:rsidRDefault="001113AC" w:rsidP="001113A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113AC">
              <w:rPr>
                <w:rFonts w:cs="굴림"/>
                <w:color w:val="800000"/>
                <w:kern w:val="0"/>
                <w:szCs w:val="20"/>
                <w14:ligatures w14:val="none"/>
              </w:rPr>
              <w:t>&lt;/html&gt;</w:t>
            </w:r>
          </w:p>
          <w:p w14:paraId="51C920CE" w14:textId="77777777" w:rsidR="004A0379" w:rsidRDefault="004A0379" w:rsidP="004A0379"/>
        </w:tc>
      </w:tr>
    </w:tbl>
    <w:p w14:paraId="767BB35C" w14:textId="7D9F4B74" w:rsidR="004A0379" w:rsidRDefault="006E65CA" w:rsidP="004A0379">
      <w:r>
        <w:t xml:space="preserve">div.container </w:t>
      </w:r>
      <w:r>
        <w:rPr>
          <w:rFonts w:hint="eastAsia"/>
        </w:rPr>
        <w:t>태그에</w:t>
      </w:r>
      <w:r>
        <w:rPr>
          <w:rFonts w:hint="eastAsia"/>
        </w:rPr>
        <w:t xml:space="preserve"> </w:t>
      </w:r>
      <w:r>
        <w:t xml:space="preserve">display: flex </w:t>
      </w:r>
      <w:r>
        <w:rPr>
          <w:rFonts w:hint="eastAsia"/>
        </w:rPr>
        <w:t>서식을</w:t>
      </w:r>
      <w:r>
        <w:rPr>
          <w:rFonts w:hint="eastAsia"/>
        </w:rPr>
        <w:t xml:space="preserve"> </w:t>
      </w:r>
      <w:r>
        <w:rPr>
          <w:rFonts w:hint="eastAsia"/>
        </w:rPr>
        <w:t>부여하였다</w:t>
      </w:r>
      <w:r>
        <w:rPr>
          <w:rFonts w:hint="eastAsia"/>
        </w:rPr>
        <w:t>.</w:t>
      </w:r>
    </w:p>
    <w:p w14:paraId="661EE0F1" w14:textId="77777777" w:rsidR="006E65CA" w:rsidRPr="004A0379" w:rsidRDefault="006E65CA" w:rsidP="004A0379"/>
    <w:p w14:paraId="6E8EB537" w14:textId="301C8377" w:rsidR="00B45202" w:rsidRDefault="001113AC" w:rsidP="00B45202">
      <w:r>
        <w:rPr>
          <w:noProof/>
          <w14:ligatures w14:val="none"/>
        </w:rPr>
        <w:drawing>
          <wp:inline distT="0" distB="0" distL="0" distR="0" wp14:anchorId="50EC2699" wp14:editId="7A248ACE">
            <wp:extent cx="4433011" cy="1832757"/>
            <wp:effectExtent l="0" t="0" r="571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776" cy="18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73E2" w14:textId="6164F5DF" w:rsidR="006739B8" w:rsidRDefault="006739B8" w:rsidP="005502F4">
      <w:r>
        <w:t xml:space="preserve">div.container </w:t>
      </w:r>
      <w:r>
        <w:rPr>
          <w:rFonts w:hint="eastAsia"/>
        </w:rPr>
        <w:t>태그에</w:t>
      </w:r>
      <w:r>
        <w:rPr>
          <w:rFonts w:hint="eastAsia"/>
        </w:rPr>
        <w:t xml:space="preserve"> </w:t>
      </w:r>
      <w:r w:rsidR="00C546EA">
        <w:rPr>
          <w:rFonts w:hint="eastAsia"/>
        </w:rPr>
        <w:t>f</w:t>
      </w:r>
      <w:r w:rsidR="00C546EA">
        <w:t xml:space="preserve">lex </w:t>
      </w:r>
      <w:r w:rsidR="00C546EA">
        <w:rPr>
          <w:rFonts w:hint="eastAsia"/>
        </w:rPr>
        <w:t>서식을</w:t>
      </w:r>
      <w:r w:rsidR="00C546EA">
        <w:rPr>
          <w:rFonts w:hint="eastAsia"/>
        </w:rPr>
        <w:t xml:space="preserve"> </w:t>
      </w:r>
      <w:r w:rsidR="00C546EA">
        <w:rPr>
          <w:rFonts w:hint="eastAsia"/>
        </w:rPr>
        <w:t>적용하면</w:t>
      </w:r>
      <w:r>
        <w:rPr>
          <w:rFonts w:hint="eastAsia"/>
        </w:rPr>
        <w:t>,</w:t>
      </w:r>
      <w:r>
        <w:t xml:space="preserve"> </w:t>
      </w:r>
    </w:p>
    <w:p w14:paraId="2A63D261" w14:textId="18FB02C7" w:rsidR="006739B8" w:rsidRDefault="005B70FF" w:rsidP="005502F4">
      <w:r>
        <w:rPr>
          <w:rFonts w:hint="eastAsia"/>
        </w:rPr>
        <w:t xml:space="preserve"> </w:t>
      </w:r>
      <w:r>
        <w:t xml:space="preserve"> </w:t>
      </w:r>
      <w:r w:rsidR="006739B8">
        <w:rPr>
          <w:rFonts w:hint="eastAsia"/>
        </w:rPr>
        <w:t>자식</w:t>
      </w:r>
      <w:r w:rsidR="006739B8">
        <w:rPr>
          <w:rFonts w:hint="eastAsia"/>
        </w:rPr>
        <w:t xml:space="preserve"> </w:t>
      </w:r>
      <w:r w:rsidR="006739B8">
        <w:t>div</w:t>
      </w:r>
      <w:r w:rsidR="006739B8">
        <w:rPr>
          <w:rFonts w:hint="eastAsia"/>
        </w:rPr>
        <w:t>들이</w:t>
      </w:r>
      <w:r w:rsidR="006739B8">
        <w:rPr>
          <w:rFonts w:hint="eastAsia"/>
        </w:rPr>
        <w:t xml:space="preserve"> </w:t>
      </w:r>
      <w:r w:rsidR="00AF359E">
        <w:t xml:space="preserve">width </w:t>
      </w:r>
      <w:r w:rsidR="001113AC">
        <w:rPr>
          <w:rFonts w:hint="eastAsia"/>
        </w:rPr>
        <w:t>디폴트</w:t>
      </w:r>
      <w:r w:rsidR="001113AC">
        <w:rPr>
          <w:rFonts w:hint="eastAsia"/>
        </w:rPr>
        <w:t xml:space="preserve"> </w:t>
      </w:r>
      <w:r w:rsidR="00AF359E">
        <w:rPr>
          <w:rFonts w:hint="eastAsia"/>
        </w:rPr>
        <w:t>값</w:t>
      </w:r>
      <w:r w:rsidR="001113AC">
        <w:rPr>
          <w:rFonts w:hint="eastAsia"/>
        </w:rPr>
        <w:t>은</w:t>
      </w:r>
      <w:r w:rsidR="00AF359E">
        <w:rPr>
          <w:rFonts w:hint="eastAsia"/>
        </w:rPr>
        <w:t xml:space="preserve"> </w:t>
      </w:r>
      <w:r w:rsidR="00AF359E">
        <w:rPr>
          <w:rFonts w:hint="eastAsia"/>
        </w:rPr>
        <w:t>그</w:t>
      </w:r>
      <w:r w:rsidR="00AF359E">
        <w:rPr>
          <w:rFonts w:hint="eastAsia"/>
        </w:rPr>
        <w:t xml:space="preserve"> </w:t>
      </w:r>
      <w:r w:rsidR="00AF359E">
        <w:rPr>
          <w:rFonts w:hint="eastAsia"/>
        </w:rPr>
        <w:t>내용에</w:t>
      </w:r>
      <w:r w:rsidR="00AF359E">
        <w:rPr>
          <w:rFonts w:hint="eastAsia"/>
        </w:rPr>
        <w:t xml:space="preserve"> </w:t>
      </w:r>
      <w:r w:rsidR="00AF359E">
        <w:rPr>
          <w:rFonts w:hint="eastAsia"/>
        </w:rPr>
        <w:t>꼭</w:t>
      </w:r>
      <w:r w:rsidR="00AF359E">
        <w:rPr>
          <w:rFonts w:hint="eastAsia"/>
        </w:rPr>
        <w:t xml:space="preserve"> </w:t>
      </w:r>
      <w:r w:rsidR="00AF359E">
        <w:rPr>
          <w:rFonts w:hint="eastAsia"/>
        </w:rPr>
        <w:t>맞는</w:t>
      </w:r>
      <w:r w:rsidR="00AF359E">
        <w:rPr>
          <w:rFonts w:hint="eastAsia"/>
        </w:rPr>
        <w:t xml:space="preserve"> </w:t>
      </w:r>
      <w:r w:rsidR="00AF359E">
        <w:rPr>
          <w:rFonts w:hint="eastAsia"/>
        </w:rPr>
        <w:t>크기로</w:t>
      </w:r>
      <w:r w:rsidR="00AF359E">
        <w:rPr>
          <w:rFonts w:hint="eastAsia"/>
        </w:rPr>
        <w:t xml:space="preserve"> </w:t>
      </w:r>
      <w:r w:rsidR="00AF359E">
        <w:rPr>
          <w:rFonts w:hint="eastAsia"/>
        </w:rPr>
        <w:t>줄어</w:t>
      </w:r>
      <w:r>
        <w:rPr>
          <w:rFonts w:hint="eastAsia"/>
        </w:rPr>
        <w:t>들고</w:t>
      </w:r>
    </w:p>
    <w:p w14:paraId="4729BBD7" w14:textId="58C7EDE8" w:rsidR="005B70FF" w:rsidRDefault="005B70FF" w:rsidP="005502F4">
      <w:r>
        <w:rPr>
          <w:rFonts w:hint="eastAsia"/>
        </w:rPr>
        <w:t xml:space="preserve"> </w:t>
      </w:r>
      <w:r>
        <w:t xml:space="preserve">              height</w:t>
      </w:r>
      <w:r w:rsidR="001113AC">
        <w:t xml:space="preserve"> </w:t>
      </w:r>
      <w:r w:rsidR="001113AC">
        <w:rPr>
          <w:rFonts w:hint="eastAsia"/>
        </w:rPr>
        <w:t>디폴트</w:t>
      </w:r>
      <w:r w:rsidR="001113AC">
        <w:rPr>
          <w:rFonts w:hint="eastAsia"/>
        </w:rPr>
        <w:t xml:space="preserve"> </w:t>
      </w:r>
      <w:r w:rsidR="001113AC">
        <w:rPr>
          <w:rFonts w:hint="eastAsia"/>
        </w:rPr>
        <w:t>값은</w:t>
      </w:r>
      <w:r w:rsidR="001113AC">
        <w:rPr>
          <w:rFonts w:hint="eastAsia"/>
        </w:rPr>
        <w:t xml:space="preserve"> </w:t>
      </w:r>
      <w:r w:rsidR="001113AC">
        <w:t>100%</w:t>
      </w:r>
      <w:r w:rsidR="001B3BC5">
        <w:rPr>
          <w:rFonts w:hint="eastAsia"/>
        </w:rPr>
        <w:t>으로</w:t>
      </w:r>
      <w:r w:rsidR="001B3BC5">
        <w:rPr>
          <w:rFonts w:hint="eastAsia"/>
        </w:rPr>
        <w:t xml:space="preserve"> </w:t>
      </w:r>
      <w:r w:rsidR="001B3BC5">
        <w:rPr>
          <w:rFonts w:hint="eastAsia"/>
        </w:rPr>
        <w:t>바뀐다</w:t>
      </w:r>
      <w:r w:rsidR="001B3BC5">
        <w:rPr>
          <w:rFonts w:hint="eastAsia"/>
        </w:rPr>
        <w:t>.</w:t>
      </w:r>
    </w:p>
    <w:p w14:paraId="2EB59295" w14:textId="77777777" w:rsidR="001B3BC5" w:rsidRDefault="001B3BC5" w:rsidP="005502F4"/>
    <w:p w14:paraId="54467631" w14:textId="20BF2749" w:rsidR="001B3BC5" w:rsidRDefault="001B3BC5" w:rsidP="005502F4">
      <w:r>
        <w:rPr>
          <w:noProof/>
          <w14:ligatures w14:val="none"/>
        </w:rPr>
        <w:drawing>
          <wp:inline distT="0" distB="0" distL="0" distR="0" wp14:anchorId="6052E2B3" wp14:editId="23826FFA">
            <wp:extent cx="5784390" cy="1799539"/>
            <wp:effectExtent l="0" t="0" r="698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4805" cy="18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6EA1" w14:textId="21331178" w:rsidR="001B3BC5" w:rsidRDefault="001B3BC5" w:rsidP="005502F4">
      <w:r>
        <w:rPr>
          <w:rFonts w:hint="eastAsia"/>
        </w:rPr>
        <w:t>웹브라우저</w:t>
      </w:r>
      <w:r>
        <w:rPr>
          <w:rFonts w:hint="eastAsia"/>
        </w:rPr>
        <w:t xml:space="preserve"> </w:t>
      </w:r>
      <w:r>
        <w:rPr>
          <w:rFonts w:hint="eastAsia"/>
        </w:rPr>
        <w:t>가로</w:t>
      </w:r>
      <w:r>
        <w:rPr>
          <w:rFonts w:hint="eastAsia"/>
        </w:rPr>
        <w:t xml:space="preserve"> </w:t>
      </w:r>
      <w:r>
        <w:rPr>
          <w:rFonts w:hint="eastAsia"/>
        </w:rPr>
        <w:t>폭을</w:t>
      </w:r>
      <w:r>
        <w:rPr>
          <w:rFonts w:hint="eastAsia"/>
        </w:rPr>
        <w:t xml:space="preserve"> </w:t>
      </w:r>
      <w:r>
        <w:rPr>
          <w:rFonts w:hint="eastAsia"/>
        </w:rPr>
        <w:t>확대했을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</w:p>
    <w:p w14:paraId="7767099D" w14:textId="481D1E08" w:rsidR="001B3BC5" w:rsidRDefault="00CD1823" w:rsidP="005502F4">
      <w:r>
        <w:t xml:space="preserve">div.container </w:t>
      </w:r>
      <w:r>
        <w:rPr>
          <w:rFonts w:hint="eastAsia"/>
        </w:rPr>
        <w:t>태그의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t xml:space="preserve">div </w:t>
      </w:r>
      <w:r>
        <w:rPr>
          <w:rFonts w:hint="eastAsia"/>
        </w:rPr>
        <w:t>태그들의</w:t>
      </w:r>
      <w:r>
        <w:rPr>
          <w:rFonts w:hint="eastAsia"/>
        </w:rPr>
        <w:t xml:space="preserve"> w</w:t>
      </w:r>
      <w:r>
        <w:t>idth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이상으로</w:t>
      </w:r>
      <w:r>
        <w:rPr>
          <w:rFonts w:hint="eastAsia"/>
        </w:rPr>
        <w:t xml:space="preserve"> </w:t>
      </w:r>
      <w:r>
        <w:rPr>
          <w:rFonts w:hint="eastAsia"/>
        </w:rPr>
        <w:t>늘어나지</w:t>
      </w:r>
      <w:r>
        <w:rPr>
          <w:rFonts w:hint="eastAsia"/>
        </w:rPr>
        <w:t xml:space="preserve"> </w:t>
      </w:r>
      <w:r>
        <w:rPr>
          <w:rFonts w:hint="eastAsia"/>
        </w:rPr>
        <w:t>않음을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7B79C69" w14:textId="77777777" w:rsidR="00CD1823" w:rsidRDefault="00CD1823" w:rsidP="005502F4"/>
    <w:p w14:paraId="31537163" w14:textId="0BECBFF7" w:rsidR="007C34B0" w:rsidRDefault="007C34B0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148D11D1" w14:textId="02BD820E" w:rsidR="00CD1823" w:rsidRDefault="007C34B0" w:rsidP="007C34B0">
      <w:pPr>
        <w:pStyle w:val="2"/>
      </w:pPr>
      <w:bookmarkStart w:id="4" w:name="_Toc130633425"/>
      <w:r>
        <w:rPr>
          <w:rFonts w:hint="eastAsia"/>
        </w:rPr>
        <w:lastRenderedPageBreak/>
        <w:t>f</w:t>
      </w:r>
      <w:r>
        <w:t>lex03.html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7C3B" w14:paraId="24A95315" w14:textId="77777777" w:rsidTr="00847C3B">
        <w:tc>
          <w:tcPr>
            <w:tcW w:w="10456" w:type="dxa"/>
          </w:tcPr>
          <w:p w14:paraId="00DE29A9" w14:textId="77777777" w:rsidR="00847C3B" w:rsidRPr="00847C3B" w:rsidRDefault="00847C3B" w:rsidP="00847C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&lt;!DOCTYPE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7C3B">
              <w:rPr>
                <w:rFonts w:cs="굴림"/>
                <w:color w:val="E50000"/>
                <w:kern w:val="0"/>
                <w:szCs w:val="20"/>
                <w14:ligatures w14:val="none"/>
              </w:rPr>
              <w:t>html</w:t>
            </w: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65F0F276" w14:textId="77777777" w:rsidR="00847C3B" w:rsidRPr="00847C3B" w:rsidRDefault="00847C3B" w:rsidP="00847C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&lt;html&gt;</w:t>
            </w:r>
          </w:p>
          <w:p w14:paraId="6792904D" w14:textId="77777777" w:rsidR="00847C3B" w:rsidRPr="00847C3B" w:rsidRDefault="00847C3B" w:rsidP="00847C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&lt;head&gt;</w:t>
            </w:r>
          </w:p>
          <w:p w14:paraId="7CB6D3CD" w14:textId="77777777" w:rsidR="00847C3B" w:rsidRPr="00847C3B" w:rsidRDefault="00847C3B" w:rsidP="00847C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&lt;meta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7C3B">
              <w:rPr>
                <w:rFonts w:cs="굴림"/>
                <w:color w:val="E50000"/>
                <w:kern w:val="0"/>
                <w:szCs w:val="20"/>
                <w14:ligatures w14:val="none"/>
              </w:rPr>
              <w:t>charset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7C3B">
              <w:rPr>
                <w:rFonts w:cs="굴림"/>
                <w:color w:val="0000FF"/>
                <w:kern w:val="0"/>
                <w:szCs w:val="20"/>
                <w14:ligatures w14:val="none"/>
              </w:rPr>
              <w:t>"utf-8"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0CE86D04" w14:textId="77777777" w:rsidR="00847C3B" w:rsidRPr="00847C3B" w:rsidRDefault="00847C3B" w:rsidP="00847C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&lt;style&gt;</w:t>
            </w:r>
          </w:p>
          <w:p w14:paraId="4BAAEA93" w14:textId="77777777" w:rsidR="00847C3B" w:rsidRPr="00847C3B" w:rsidRDefault="00847C3B" w:rsidP="00847C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div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47C3B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47C3B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7C3B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7C3B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47C3B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47C3B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47C3B">
              <w:rPr>
                <w:rFonts w:cs="굴림"/>
                <w:color w:val="E50000"/>
                <w:kern w:val="0"/>
                <w:szCs w:val="20"/>
                <w14:ligatures w14:val="none"/>
              </w:rPr>
              <w:t>background-color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47C3B">
              <w:rPr>
                <w:rFonts w:cs="굴림"/>
                <w:color w:val="0451A5"/>
                <w:kern w:val="0"/>
                <w:szCs w:val="20"/>
                <w14:ligatures w14:val="none"/>
              </w:rPr>
              <w:t>#ddd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47C3B">
              <w:rPr>
                <w:rFonts w:cs="굴림"/>
                <w:color w:val="E50000"/>
                <w:kern w:val="0"/>
                <w:szCs w:val="20"/>
                <w14:ligatures w14:val="none"/>
              </w:rPr>
              <w:t>font-family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47C3B">
              <w:rPr>
                <w:rFonts w:cs="굴림"/>
                <w:color w:val="0451A5"/>
                <w:kern w:val="0"/>
                <w:szCs w:val="20"/>
                <w14:ligatures w14:val="none"/>
              </w:rPr>
              <w:t>돋움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>;}</w:t>
            </w:r>
          </w:p>
          <w:p w14:paraId="76F5E51D" w14:textId="77777777" w:rsidR="00847C3B" w:rsidRPr="00847C3B" w:rsidRDefault="00847C3B" w:rsidP="00847C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div.container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47C3B">
              <w:rPr>
                <w:rFonts w:cs="굴림"/>
                <w:color w:val="E50000"/>
                <w:kern w:val="0"/>
                <w:szCs w:val="20"/>
                <w14:ligatures w14:val="none"/>
              </w:rPr>
              <w:t>height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47C3B">
              <w:rPr>
                <w:rFonts w:cs="굴림"/>
                <w:color w:val="098658"/>
                <w:kern w:val="0"/>
                <w:szCs w:val="20"/>
                <w14:ligatures w14:val="none"/>
              </w:rPr>
              <w:t>200px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47C3B">
              <w:rPr>
                <w:rFonts w:cs="굴림"/>
                <w:color w:val="E50000"/>
                <w:kern w:val="0"/>
                <w:szCs w:val="20"/>
                <w14:ligatures w14:val="none"/>
              </w:rPr>
              <w:t>display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47C3B">
              <w:rPr>
                <w:rFonts w:cs="굴림"/>
                <w:color w:val="0451A5"/>
                <w:kern w:val="0"/>
                <w:szCs w:val="20"/>
                <w14:ligatures w14:val="none"/>
              </w:rPr>
              <w:t>flex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52636FF6" w14:textId="77777777" w:rsidR="00847C3B" w:rsidRPr="00847C3B" w:rsidRDefault="00847C3B" w:rsidP="00847C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div.a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47C3B">
              <w:rPr>
                <w:rFonts w:cs="굴림"/>
                <w:color w:val="E50000"/>
                <w:kern w:val="0"/>
                <w:szCs w:val="20"/>
                <w14:ligatures w14:val="none"/>
              </w:rPr>
              <w:t>background-color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47C3B">
              <w:rPr>
                <w:rFonts w:cs="굴림"/>
                <w:color w:val="0451A5"/>
                <w:kern w:val="0"/>
                <w:szCs w:val="20"/>
                <w14:ligatures w14:val="none"/>
              </w:rPr>
              <w:t>#ffd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47C3B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width</w:t>
            </w:r>
            <w:r w:rsidRPr="00847C3B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: </w:t>
            </w:r>
            <w:r w:rsidRPr="00847C3B">
              <w:rPr>
                <w:rFonts w:cs="굴림"/>
                <w:color w:val="098658"/>
                <w:kern w:val="0"/>
                <w:szCs w:val="20"/>
                <w:shd w:val="clear" w:color="auto" w:fill="FFFFCC"/>
                <w14:ligatures w14:val="none"/>
              </w:rPr>
              <w:t>20%</w:t>
            </w:r>
            <w:r w:rsidRPr="00847C3B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;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</w:t>
            </w:r>
          </w:p>
          <w:p w14:paraId="4BCB15E5" w14:textId="77777777" w:rsidR="00847C3B" w:rsidRPr="00847C3B" w:rsidRDefault="00847C3B" w:rsidP="00847C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div.b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47C3B">
              <w:rPr>
                <w:rFonts w:cs="굴림"/>
                <w:color w:val="E50000"/>
                <w:kern w:val="0"/>
                <w:szCs w:val="20"/>
                <w14:ligatures w14:val="none"/>
              </w:rPr>
              <w:t>background-color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47C3B">
              <w:rPr>
                <w:rFonts w:cs="굴림"/>
                <w:color w:val="0451A5"/>
                <w:kern w:val="0"/>
                <w:szCs w:val="20"/>
                <w14:ligatures w14:val="none"/>
              </w:rPr>
              <w:t>#fdf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47C3B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width</w:t>
            </w:r>
            <w:r w:rsidRPr="00847C3B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: </w:t>
            </w:r>
            <w:r w:rsidRPr="00847C3B">
              <w:rPr>
                <w:rFonts w:cs="굴림"/>
                <w:color w:val="098658"/>
                <w:kern w:val="0"/>
                <w:szCs w:val="20"/>
                <w:shd w:val="clear" w:color="auto" w:fill="FFFFCC"/>
                <w14:ligatures w14:val="none"/>
              </w:rPr>
              <w:t>70%</w:t>
            </w:r>
            <w:r w:rsidRPr="00847C3B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;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</w:t>
            </w:r>
          </w:p>
          <w:p w14:paraId="4913D0C0" w14:textId="77777777" w:rsidR="00847C3B" w:rsidRPr="00847C3B" w:rsidRDefault="00847C3B" w:rsidP="00847C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div.c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47C3B">
              <w:rPr>
                <w:rFonts w:cs="굴림"/>
                <w:color w:val="E50000"/>
                <w:kern w:val="0"/>
                <w:szCs w:val="20"/>
                <w14:ligatures w14:val="none"/>
              </w:rPr>
              <w:t>background-color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47C3B">
              <w:rPr>
                <w:rFonts w:cs="굴림"/>
                <w:color w:val="0451A5"/>
                <w:kern w:val="0"/>
                <w:szCs w:val="20"/>
                <w14:ligatures w14:val="none"/>
              </w:rPr>
              <w:t>#dff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47C3B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width</w:t>
            </w:r>
            <w:r w:rsidRPr="00847C3B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: </w:t>
            </w:r>
            <w:r w:rsidRPr="00847C3B">
              <w:rPr>
                <w:rFonts w:cs="굴림"/>
                <w:color w:val="098658"/>
                <w:kern w:val="0"/>
                <w:szCs w:val="20"/>
                <w:shd w:val="clear" w:color="auto" w:fill="FFFFCC"/>
                <w14:ligatures w14:val="none"/>
              </w:rPr>
              <w:t>10%</w:t>
            </w:r>
            <w:r w:rsidRPr="00847C3B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;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</w:t>
            </w:r>
          </w:p>
          <w:p w14:paraId="183C386F" w14:textId="77777777" w:rsidR="00847C3B" w:rsidRPr="00847C3B" w:rsidRDefault="00847C3B" w:rsidP="00847C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&lt;/style&gt;</w:t>
            </w:r>
          </w:p>
          <w:p w14:paraId="594DB644" w14:textId="77777777" w:rsidR="00847C3B" w:rsidRPr="00847C3B" w:rsidRDefault="00847C3B" w:rsidP="00847C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&lt;/head&gt;</w:t>
            </w:r>
          </w:p>
          <w:p w14:paraId="15563489" w14:textId="77777777" w:rsidR="00847C3B" w:rsidRPr="00847C3B" w:rsidRDefault="00847C3B" w:rsidP="00847C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&lt;body&gt;</w:t>
            </w:r>
          </w:p>
          <w:p w14:paraId="272A197A" w14:textId="77777777" w:rsidR="00847C3B" w:rsidRPr="00847C3B" w:rsidRDefault="00847C3B" w:rsidP="00847C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7C3B">
              <w:rPr>
                <w:rFonts w:cs="굴림"/>
                <w:color w:val="E50000"/>
                <w:kern w:val="0"/>
                <w:szCs w:val="20"/>
                <w14:ligatures w14:val="none"/>
              </w:rPr>
              <w:t>class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7C3B">
              <w:rPr>
                <w:rFonts w:cs="굴림"/>
                <w:color w:val="0000FF"/>
                <w:kern w:val="0"/>
                <w:szCs w:val="20"/>
                <w14:ligatures w14:val="none"/>
              </w:rPr>
              <w:t>"container"</w:t>
            </w: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15202F85" w14:textId="77777777" w:rsidR="00847C3B" w:rsidRPr="00847C3B" w:rsidRDefault="00847C3B" w:rsidP="00847C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7C3B">
              <w:rPr>
                <w:rFonts w:cs="굴림"/>
                <w:color w:val="E50000"/>
                <w:kern w:val="0"/>
                <w:szCs w:val="20"/>
                <w14:ligatures w14:val="none"/>
              </w:rPr>
              <w:t>class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7C3B">
              <w:rPr>
                <w:rFonts w:cs="굴림"/>
                <w:color w:val="0000FF"/>
                <w:kern w:val="0"/>
                <w:szCs w:val="20"/>
                <w14:ligatures w14:val="none"/>
              </w:rPr>
              <w:t>"item a"</w:t>
            </w: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>aaa aaa aaa aaa aaa aaa aaa aaa aaa</w:t>
            </w: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0ECBBEC3" w14:textId="77777777" w:rsidR="00847C3B" w:rsidRPr="00847C3B" w:rsidRDefault="00847C3B" w:rsidP="00847C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7C3B">
              <w:rPr>
                <w:rFonts w:cs="굴림"/>
                <w:color w:val="E50000"/>
                <w:kern w:val="0"/>
                <w:szCs w:val="20"/>
                <w14:ligatures w14:val="none"/>
              </w:rPr>
              <w:t>class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7C3B">
              <w:rPr>
                <w:rFonts w:cs="굴림"/>
                <w:color w:val="0000FF"/>
                <w:kern w:val="0"/>
                <w:szCs w:val="20"/>
                <w14:ligatures w14:val="none"/>
              </w:rPr>
              <w:t>"item b"</w:t>
            </w: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>bbb bbb bbb bbb bbb bbb bbb bbb bbb</w:t>
            </w: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3961F038" w14:textId="77777777" w:rsidR="00847C3B" w:rsidRPr="00847C3B" w:rsidRDefault="00847C3B" w:rsidP="00847C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7C3B">
              <w:rPr>
                <w:rFonts w:cs="굴림"/>
                <w:color w:val="E50000"/>
                <w:kern w:val="0"/>
                <w:szCs w:val="20"/>
                <w14:ligatures w14:val="none"/>
              </w:rPr>
              <w:t>class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7C3B">
              <w:rPr>
                <w:rFonts w:cs="굴림"/>
                <w:color w:val="0000FF"/>
                <w:kern w:val="0"/>
                <w:szCs w:val="20"/>
                <w14:ligatures w14:val="none"/>
              </w:rPr>
              <w:t>"item c"</w:t>
            </w: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>ccc ccc ccc ccc ccc ccc ccc ccc ccc</w:t>
            </w: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7D4962B7" w14:textId="77777777" w:rsidR="00847C3B" w:rsidRPr="00847C3B" w:rsidRDefault="00847C3B" w:rsidP="00847C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7C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035D0689" w14:textId="77777777" w:rsidR="00847C3B" w:rsidRPr="00847C3B" w:rsidRDefault="00847C3B" w:rsidP="00847C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&lt;/body&gt;</w:t>
            </w:r>
          </w:p>
          <w:p w14:paraId="22D07995" w14:textId="77777777" w:rsidR="00847C3B" w:rsidRPr="00847C3B" w:rsidRDefault="00847C3B" w:rsidP="00847C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7C3B">
              <w:rPr>
                <w:rFonts w:cs="굴림"/>
                <w:color w:val="800000"/>
                <w:kern w:val="0"/>
                <w:szCs w:val="20"/>
                <w14:ligatures w14:val="none"/>
              </w:rPr>
              <w:t>&lt;/html&gt;</w:t>
            </w:r>
          </w:p>
          <w:p w14:paraId="6486DBC0" w14:textId="77777777" w:rsidR="00847C3B" w:rsidRDefault="00847C3B" w:rsidP="007C34B0"/>
        </w:tc>
      </w:tr>
    </w:tbl>
    <w:p w14:paraId="2DE34742" w14:textId="77777777" w:rsidR="007C34B0" w:rsidRPr="007C34B0" w:rsidRDefault="007C34B0" w:rsidP="007C34B0"/>
    <w:p w14:paraId="630EF6C4" w14:textId="4DBC7715" w:rsidR="001B3BC5" w:rsidRDefault="00BB521F" w:rsidP="005502F4">
      <w:r>
        <w:rPr>
          <w:noProof/>
          <w14:ligatures w14:val="none"/>
        </w:rPr>
        <w:drawing>
          <wp:inline distT="0" distB="0" distL="0" distR="0" wp14:anchorId="52313572" wp14:editId="6EFC7C14">
            <wp:extent cx="5076748" cy="2566508"/>
            <wp:effectExtent l="0" t="0" r="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1680" cy="256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3F3E" w14:textId="77777777" w:rsidR="006739B8" w:rsidRDefault="006739B8" w:rsidP="005502F4"/>
    <w:p w14:paraId="3F06C60C" w14:textId="01E89819" w:rsidR="00CF1597" w:rsidRDefault="00CF1597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31FB379" w14:textId="39964719" w:rsidR="00CF1597" w:rsidRDefault="00CF1597" w:rsidP="00CF1597">
      <w:pPr>
        <w:pStyle w:val="2"/>
      </w:pPr>
      <w:bookmarkStart w:id="5" w:name="_Toc130633426"/>
      <w:r>
        <w:lastRenderedPageBreak/>
        <w:t>03/news21.html</w:t>
      </w:r>
      <w:bookmarkEnd w:id="5"/>
    </w:p>
    <w:tbl>
      <w:tblPr>
        <w:tblStyle w:val="a8"/>
        <w:tblW w:w="10541" w:type="dxa"/>
        <w:tblInd w:w="-176" w:type="dxa"/>
        <w:tblLook w:val="04A0" w:firstRow="1" w:lastRow="0" w:firstColumn="1" w:lastColumn="0" w:noHBand="0" w:noVBand="1"/>
      </w:tblPr>
      <w:tblGrid>
        <w:gridCol w:w="10541"/>
      </w:tblGrid>
      <w:tr w:rsidR="008B749D" w:rsidRPr="008B749D" w14:paraId="306319C1" w14:textId="77777777" w:rsidTr="008B749D">
        <w:tc>
          <w:tcPr>
            <w:tcW w:w="10541" w:type="dxa"/>
          </w:tcPr>
          <w:p w14:paraId="7C680A86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&lt;!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DOCTYPE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html&gt;</w:t>
            </w:r>
          </w:p>
          <w:p w14:paraId="3E68A619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html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FB8EAD1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head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41536AF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meta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http-equiv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=</w:t>
            </w:r>
            <w:r w:rsidRPr="008B749D">
              <w:rPr>
                <w:rFonts w:ascii="굴림체" w:hAnsi="굴림체" w:cs="굴림" w:hint="eastAsia"/>
                <w:color w:val="2A00FF"/>
                <w:kern w:val="0"/>
                <w:szCs w:val="20"/>
                <w14:ligatures w14:val="none"/>
              </w:rPr>
              <w:t>"Content-Type"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content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=</w:t>
            </w:r>
            <w:r w:rsidRPr="008B749D">
              <w:rPr>
                <w:rFonts w:ascii="굴림체" w:hAnsi="굴림체" w:cs="굴림" w:hint="eastAsia"/>
                <w:color w:val="2A00FF"/>
                <w:kern w:val="0"/>
                <w:szCs w:val="20"/>
                <w14:ligatures w14:val="none"/>
              </w:rPr>
              <w:t>"text/html; charset=utf-8"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CDF9A7C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title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html5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title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93668C0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style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75D888E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ab/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div.container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margin-left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B749D">
              <w:rPr>
                <w:rFonts w:ascii="굴림체" w:hAnsi="굴림체" w:cs="굴림" w:hint="eastAsia"/>
                <w:color w:val="2A00E1"/>
                <w:kern w:val="0"/>
                <w:szCs w:val="20"/>
                <w14:ligatures w14:val="none"/>
              </w:rPr>
              <w:t>auto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margin-right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B749D">
              <w:rPr>
                <w:rFonts w:ascii="굴림체" w:hAnsi="굴림체" w:cs="굴림" w:hint="eastAsia"/>
                <w:color w:val="2A00E1"/>
                <w:kern w:val="0"/>
                <w:szCs w:val="20"/>
                <w14:ligatures w14:val="none"/>
              </w:rPr>
              <w:t>auto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width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B749D">
              <w:rPr>
                <w:rFonts w:ascii="굴림체" w:hAnsi="굴림체" w:cs="굴림" w:hint="eastAsia"/>
                <w:color w:val="2A00E1"/>
                <w:kern w:val="0"/>
                <w:szCs w:val="20"/>
                <w14:ligatures w14:val="none"/>
              </w:rPr>
              <w:t>900px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0A4CA4A1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div.menu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background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B749D">
              <w:rPr>
                <w:rFonts w:ascii="굴림체" w:hAnsi="굴림체" w:cs="굴림" w:hint="eastAsia"/>
                <w:color w:val="2A00E1"/>
                <w:kern w:val="0"/>
                <w:szCs w:val="20"/>
                <w14:ligatures w14:val="none"/>
              </w:rPr>
              <w:t>linear-gradient(#eee, #ccc)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; </w:t>
            </w:r>
          </w:p>
          <w:p w14:paraId="39545D53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   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font-weight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B749D">
              <w:rPr>
                <w:rFonts w:ascii="굴림체" w:hAnsi="굴림체" w:cs="굴림" w:hint="eastAsia"/>
                <w:color w:val="2A00E1"/>
                <w:kern w:val="0"/>
                <w:szCs w:val="20"/>
                <w14:ligatures w14:val="none"/>
              </w:rPr>
              <w:t>bold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padding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B749D">
              <w:rPr>
                <w:rFonts w:ascii="굴림체" w:hAnsi="굴림체" w:cs="굴림" w:hint="eastAsia"/>
                <w:color w:val="2A00E1"/>
                <w:kern w:val="0"/>
                <w:szCs w:val="20"/>
                <w14:ligatures w14:val="none"/>
              </w:rPr>
              <w:t>12px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border-radius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B749D">
              <w:rPr>
                <w:rFonts w:ascii="굴림체" w:hAnsi="굴림체" w:cs="굴림" w:hint="eastAsia"/>
                <w:color w:val="2A00E1"/>
                <w:kern w:val="0"/>
                <w:szCs w:val="20"/>
                <w14:ligatures w14:val="none"/>
              </w:rPr>
              <w:t>8px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48D12C4" w14:textId="77777777" w:rsidR="008B749D" w:rsidRPr="008B749D" w:rsidRDefault="008B749D" w:rsidP="00E457B6">
            <w:pPr>
              <w:pStyle w:val="a4"/>
              <w:shd w:val="clear" w:color="auto" w:fill="FFFFCC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div.flex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display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B749D">
              <w:rPr>
                <w:rFonts w:ascii="굴림체" w:hAnsi="굴림체" w:cs="굴림" w:hint="eastAsia"/>
                <w:color w:val="2A00E1"/>
                <w:kern w:val="0"/>
                <w:szCs w:val="20"/>
                <w14:ligatures w14:val="none"/>
              </w:rPr>
              <w:t>flex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315CC55" w14:textId="77777777" w:rsidR="008B749D" w:rsidRPr="008B749D" w:rsidRDefault="008B749D" w:rsidP="00E457B6">
            <w:pPr>
              <w:pStyle w:val="a4"/>
              <w:shd w:val="clear" w:color="auto" w:fill="FFFFCC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div.left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width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B749D">
              <w:rPr>
                <w:rFonts w:ascii="굴림체" w:hAnsi="굴림체" w:cs="굴림" w:hint="eastAsia"/>
                <w:color w:val="2A00E1"/>
                <w:kern w:val="0"/>
                <w:szCs w:val="20"/>
                <w14:ligatures w14:val="none"/>
              </w:rPr>
              <w:t>15%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vertical-align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B749D">
              <w:rPr>
                <w:rFonts w:ascii="굴림체" w:hAnsi="굴림체" w:cs="굴림" w:hint="eastAsia"/>
                <w:color w:val="2A00E1"/>
                <w:kern w:val="0"/>
                <w:szCs w:val="20"/>
                <w14:ligatures w14:val="none"/>
              </w:rPr>
              <w:t>top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border-right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B749D">
              <w:rPr>
                <w:rFonts w:ascii="굴림체" w:hAnsi="굴림체" w:cs="굴림" w:hint="eastAsia"/>
                <w:color w:val="2A00E1"/>
                <w:kern w:val="0"/>
                <w:szCs w:val="20"/>
                <w14:ligatures w14:val="none"/>
              </w:rPr>
              <w:t>1px solid #ddd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; }    </w:t>
            </w:r>
          </w:p>
          <w:p w14:paraId="564CBEB5" w14:textId="77777777" w:rsidR="008B749D" w:rsidRPr="008B749D" w:rsidRDefault="008B749D" w:rsidP="00E457B6">
            <w:pPr>
              <w:pStyle w:val="a4"/>
              <w:shd w:val="clear" w:color="auto" w:fill="FFFFCC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div.article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width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B749D">
              <w:rPr>
                <w:rFonts w:ascii="굴림체" w:hAnsi="굴림체" w:cs="굴림" w:hint="eastAsia"/>
                <w:color w:val="2A00E1"/>
                <w:kern w:val="0"/>
                <w:szCs w:val="20"/>
                <w14:ligatures w14:val="none"/>
              </w:rPr>
              <w:t>85%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padding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B749D">
              <w:rPr>
                <w:rFonts w:ascii="굴림체" w:hAnsi="굴림체" w:cs="굴림" w:hint="eastAsia"/>
                <w:color w:val="2A00E1"/>
                <w:kern w:val="0"/>
                <w:szCs w:val="20"/>
                <w14:ligatures w14:val="none"/>
              </w:rPr>
              <w:t>5px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line-height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B749D">
              <w:rPr>
                <w:rFonts w:ascii="굴림체" w:hAnsi="굴림체" w:cs="굴림" w:hint="eastAsia"/>
                <w:color w:val="2A00E1"/>
                <w:kern w:val="0"/>
                <w:szCs w:val="20"/>
                <w14:ligatures w14:val="none"/>
              </w:rPr>
              <w:t>180%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593CF9D2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img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float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B749D">
              <w:rPr>
                <w:rFonts w:ascii="굴림체" w:hAnsi="굴림체" w:cs="굴림" w:hint="eastAsia"/>
                <w:color w:val="2A00E1"/>
                <w:kern w:val="0"/>
                <w:szCs w:val="20"/>
                <w14:ligatures w14:val="none"/>
              </w:rPr>
              <w:t>left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margin-right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B749D">
              <w:rPr>
                <w:rFonts w:ascii="굴림체" w:hAnsi="굴림체" w:cs="굴림" w:hint="eastAsia"/>
                <w:color w:val="2A00E1"/>
                <w:kern w:val="0"/>
                <w:szCs w:val="20"/>
                <w14:ligatures w14:val="none"/>
              </w:rPr>
              <w:t>10px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margin-bottom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B749D">
              <w:rPr>
                <w:rFonts w:ascii="굴림체" w:hAnsi="굴림체" w:cs="굴림" w:hint="eastAsia"/>
                <w:color w:val="2A00E1"/>
                <w:kern w:val="0"/>
                <w:szCs w:val="20"/>
                <w14:ligatures w14:val="none"/>
              </w:rPr>
              <w:t>2px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1348E5DA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div.menu span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margin-right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B749D">
              <w:rPr>
                <w:rFonts w:ascii="굴림체" w:hAnsi="굴림체" w:cs="굴림" w:hint="eastAsia"/>
                <w:color w:val="2A00E1"/>
                <w:kern w:val="0"/>
                <w:szCs w:val="20"/>
                <w14:ligatures w14:val="none"/>
              </w:rPr>
              <w:t>50px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EA699A2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div.footer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border-top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B749D">
              <w:rPr>
                <w:rFonts w:ascii="굴림체" w:hAnsi="굴림체" w:cs="굴림" w:hint="eastAsia"/>
                <w:color w:val="2A00E1"/>
                <w:kern w:val="0"/>
                <w:szCs w:val="20"/>
                <w14:ligatures w14:val="none"/>
              </w:rPr>
              <w:t>1px solid #ddd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padding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B749D">
              <w:rPr>
                <w:rFonts w:ascii="굴림체" w:hAnsi="굴림체" w:cs="굴림" w:hint="eastAsia"/>
                <w:color w:val="2A00E1"/>
                <w:kern w:val="0"/>
                <w:szCs w:val="20"/>
                <w14:ligatures w14:val="none"/>
              </w:rPr>
              <w:t>30px 10px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0860D9F6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div.footer img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margin-right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B749D">
              <w:rPr>
                <w:rFonts w:ascii="굴림체" w:hAnsi="굴림체" w:cs="굴림" w:hint="eastAsia"/>
                <w:color w:val="2A00E1"/>
                <w:kern w:val="0"/>
                <w:szCs w:val="20"/>
                <w14:ligatures w14:val="none"/>
              </w:rPr>
              <w:t>20px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06965A75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div.footer div:nth-child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(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2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) {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font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B749D">
              <w:rPr>
                <w:rFonts w:ascii="굴림체" w:hAnsi="굴림체" w:cs="굴림" w:hint="eastAsia"/>
                <w:color w:val="2A00E1"/>
                <w:kern w:val="0"/>
                <w:szCs w:val="20"/>
                <w14:ligatures w14:val="none"/>
              </w:rPr>
              <w:t>normal 9pt 굴림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color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B749D">
              <w:rPr>
                <w:rFonts w:ascii="굴림체" w:hAnsi="굴림체" w:cs="굴림" w:hint="eastAsia"/>
                <w:color w:val="2A00E1"/>
                <w:kern w:val="0"/>
                <w:szCs w:val="20"/>
                <w14:ligatures w14:val="none"/>
              </w:rPr>
              <w:t>#666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margin-top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B749D">
              <w:rPr>
                <w:rFonts w:ascii="굴림체" w:hAnsi="굴림체" w:cs="굴림" w:hint="eastAsia"/>
                <w:color w:val="2A00E1"/>
                <w:kern w:val="0"/>
                <w:szCs w:val="20"/>
                <w14:ligatures w14:val="none"/>
              </w:rPr>
              <w:t>10px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5118F4CC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div.footer div:nth-child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(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3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) {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font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B749D">
              <w:rPr>
                <w:rFonts w:ascii="굴림체" w:hAnsi="굴림체" w:cs="굴림" w:hint="eastAsia"/>
                <w:color w:val="2A00E1"/>
                <w:kern w:val="0"/>
                <w:szCs w:val="20"/>
                <w14:ligatures w14:val="none"/>
              </w:rPr>
              <w:t>normal 9pt arial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color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B749D">
              <w:rPr>
                <w:rFonts w:ascii="굴림체" w:hAnsi="굴림체" w:cs="굴림" w:hint="eastAsia"/>
                <w:color w:val="2A00E1"/>
                <w:kern w:val="0"/>
                <w:szCs w:val="20"/>
                <w14:ligatures w14:val="none"/>
              </w:rPr>
              <w:t>#aaa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margin-top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B749D">
              <w:rPr>
                <w:rFonts w:ascii="굴림체" w:hAnsi="굴림체" w:cs="굴림" w:hint="eastAsia"/>
                <w:color w:val="2A00E1"/>
                <w:kern w:val="0"/>
                <w:szCs w:val="20"/>
                <w14:ligatures w14:val="none"/>
              </w:rPr>
              <w:t>10px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45741C16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style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2665A00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head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B977BF3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body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D7B2431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</w:p>
          <w:p w14:paraId="30F2930A" w14:textId="77777777" w:rsidR="006D14D1" w:rsidRDefault="008B749D" w:rsidP="008B749D">
            <w:pPr>
              <w:pStyle w:val="a4"/>
              <w:rPr>
                <w:rFonts w:ascii="굴림체" w:hAnsi="굴림체" w:cs="굴림"/>
                <w:color w:val="00808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div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class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=</w:t>
            </w:r>
            <w:r w:rsidRPr="008B749D">
              <w:rPr>
                <w:rFonts w:ascii="굴림체" w:hAnsi="굴림체" w:cs="굴림" w:hint="eastAsia"/>
                <w:color w:val="2A00FF"/>
                <w:kern w:val="0"/>
                <w:szCs w:val="20"/>
                <w14:ligatures w14:val="none"/>
              </w:rPr>
              <w:t>"container"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06B43A1" w14:textId="413A42A2" w:rsidR="008B749D" w:rsidRPr="008B749D" w:rsidRDefault="006D14D1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굴림체" w:hAnsi="굴림체" w:cs="굴림"/>
                <w:color w:val="008080"/>
                <w:kern w:val="0"/>
                <w:szCs w:val="20"/>
                <w14:ligatures w14:val="none"/>
              </w:rPr>
              <w:t xml:space="preserve">  </w:t>
            </w:r>
            <w:r w:rsidR="008B749D"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="008B749D"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div</w:t>
            </w:r>
            <w:r w:rsidR="008B749D"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8B749D"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class</w:t>
            </w:r>
            <w:r w:rsidR="008B749D"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=</w:t>
            </w:r>
            <w:r w:rsidR="008B749D" w:rsidRPr="008B749D">
              <w:rPr>
                <w:rFonts w:ascii="굴림체" w:hAnsi="굴림체" w:cs="굴림" w:hint="eastAsia"/>
                <w:color w:val="2A00FF"/>
                <w:kern w:val="0"/>
                <w:szCs w:val="20"/>
                <w14:ligatures w14:val="none"/>
              </w:rPr>
              <w:t>"menu"</w:t>
            </w:r>
            <w:r w:rsidR="008B749D"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E0E53B9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span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뉴스홈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span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6AED10D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span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속보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span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B96A87A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span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정치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span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DCA3879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span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경제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span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1E54004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span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사회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span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2D5ACEC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span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생활/문화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span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A57C0EA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span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세계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span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3908921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span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IT/과학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span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AE992B3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div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DADC375" w14:textId="77777777" w:rsidR="008B749D" w:rsidRPr="008B749D" w:rsidRDefault="008B749D" w:rsidP="00E457B6">
            <w:pPr>
              <w:pStyle w:val="a4"/>
              <w:shd w:val="clear" w:color="auto" w:fill="FFFFCC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div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class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=</w:t>
            </w:r>
            <w:r w:rsidRPr="008B749D">
              <w:rPr>
                <w:rFonts w:ascii="굴림체" w:hAnsi="굴림체" w:cs="굴림" w:hint="eastAsia"/>
                <w:color w:val="2A00FF"/>
                <w:kern w:val="0"/>
                <w:szCs w:val="20"/>
                <w14:ligatures w14:val="none"/>
              </w:rPr>
              <w:t>"flex"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E301E97" w14:textId="77777777" w:rsidR="008B749D" w:rsidRPr="008B749D" w:rsidRDefault="008B749D" w:rsidP="00E457B6">
            <w:pPr>
              <w:pStyle w:val="a4"/>
              <w:shd w:val="clear" w:color="auto" w:fill="FFFFCC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div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class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=</w:t>
            </w:r>
            <w:r w:rsidRPr="008B749D">
              <w:rPr>
                <w:rFonts w:ascii="굴림체" w:hAnsi="굴림체" w:cs="굴림" w:hint="eastAsia"/>
                <w:color w:val="2A00FF"/>
                <w:kern w:val="0"/>
                <w:szCs w:val="20"/>
                <w14:ligatures w14:val="none"/>
              </w:rPr>
              <w:t>"left"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71284D0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h3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IT/과학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h3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C7DE014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hr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/&gt;</w:t>
            </w:r>
          </w:p>
          <w:p w14:paraId="440A21CD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모바일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3BF9AB3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인터넷/SNS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89EAE13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통신/뉴미디어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A890210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IT일반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521270E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보안/해킹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3E43F0C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컴퓨터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65365AF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게임/리뷰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870B880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과학일반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762DCBE" w14:textId="77777777" w:rsidR="008B749D" w:rsidRPr="008B749D" w:rsidRDefault="008B749D" w:rsidP="00E457B6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div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6BB417D" w14:textId="77777777" w:rsidR="008B749D" w:rsidRPr="008B749D" w:rsidRDefault="008B749D" w:rsidP="00E457B6">
            <w:pPr>
              <w:pStyle w:val="a4"/>
              <w:shd w:val="clear" w:color="auto" w:fill="FFFFCC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div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class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=</w:t>
            </w:r>
            <w:r w:rsidRPr="008B749D">
              <w:rPr>
                <w:rFonts w:ascii="굴림체" w:hAnsi="굴림체" w:cs="굴림" w:hint="eastAsia"/>
                <w:color w:val="2A00FF"/>
                <w:kern w:val="0"/>
                <w:szCs w:val="20"/>
                <w14:ligatures w14:val="none"/>
              </w:rPr>
              <w:t>"article"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8CC116E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h1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기업용 솔루션 `HTML5`로 중심 이동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h1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7C58B92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img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src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=</w:t>
            </w:r>
            <w:r w:rsidRPr="008B749D">
              <w:rPr>
                <w:rFonts w:ascii="굴림체" w:hAnsi="굴림체" w:cs="굴림" w:hint="eastAsia"/>
                <w:color w:val="2A00FF"/>
                <w:kern w:val="0"/>
                <w:szCs w:val="20"/>
                <w14:ligatures w14:val="none"/>
              </w:rPr>
              <w:t>"/images/html5.png"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/&gt;</w:t>
            </w:r>
          </w:p>
          <w:p w14:paraId="60881503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F9AFE09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 지난해 HTML5가 웹표준으로 공식 발표된 이후 소프트웨어(SW)업체들이 플래시, </w:t>
            </w:r>
          </w:p>
          <w:p w14:paraId="58109954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 액티브X 등 추가 설치 프로그램 지원을 줄이고 HTML5를 SW 표준기술로 적용을 </w:t>
            </w:r>
          </w:p>
          <w:p w14:paraId="0FD7013D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 확대하고 있다.</w:t>
            </w:r>
          </w:p>
          <w:p w14:paraId="46572CD8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9603057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A2B333A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 지난달 30일 업계에 따르면 SW업체들이 웹솔루션에 HTML5 적용을 확대하고 있다.</w:t>
            </w:r>
          </w:p>
          <w:p w14:paraId="065905B3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 그동안 SW업체들은 웹 솔루션에 추가기능을 구현하기 위해</w:t>
            </w:r>
          </w:p>
          <w:p w14:paraId="203C5E66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 플래시 또는 액티브X 등 별도 프로그램을 설치해야 했다.</w:t>
            </w:r>
          </w:p>
          <w:p w14:paraId="46FE35A3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 하지만, HTML5를 적용하면 별도 프로그램 설치 없이 멀티미디어 재생이 가능하며, </w:t>
            </w:r>
          </w:p>
          <w:p w14:paraId="215C8C1A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 전자서명, 인증서 서비스가 가능하다.</w:t>
            </w:r>
          </w:p>
          <w:p w14:paraId="76778BC5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33A0BF6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4E9BEE6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 HTML5 적용이 확대되는 것은 SW환경이 설치형에서 클라우드, 웹기반으로 바뀌고 있기 </w:t>
            </w:r>
          </w:p>
          <w:p w14:paraId="564D51EC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 때문이다. 특히, 운영체제(OS)와 기기에 상관없이 동일한 업무환경을 제공해야 하는</w:t>
            </w:r>
          </w:p>
          <w:p w14:paraId="6F4CB8CD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 기능이 중요해지면서 HTML5 적용이 확대되고 있다.</w:t>
            </w:r>
          </w:p>
          <w:p w14:paraId="6D5A8A27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572F9C5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6E4E14B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 지난달 전자문서 전문 기업 유니닥스는 액티브엑스를 사용하지 않은 웹 전용 PDF 뷰어 </w:t>
            </w:r>
          </w:p>
          <w:p w14:paraId="75A3D535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lastRenderedPageBreak/>
              <w:t xml:space="preserve">        솔루션 '이지피디에프 웹뷰어(ezPDF WebViewer)'를 출시했다. 액티브X 등 별도 </w:t>
            </w:r>
          </w:p>
          <w:p w14:paraId="29373FBA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 프로그램을 설치하지 않고 웹 상에서 바로 PDF 파일을 열람할 수 있다.</w:t>
            </w:r>
          </w:p>
          <w:p w14:paraId="47948495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7AF22F2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4DC5717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 클라우드 솔루션 업체 이노그리드는 자사 퍼블릭 클라우드서비스(IaaS) '클라우드잇'에 </w:t>
            </w:r>
          </w:p>
          <w:p w14:paraId="1405B12D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 HTML5기술을 적용했다. 이 회사는 웹표준을 구현해 PC나 태블릿 환경(iOS, 안드로이드), </w:t>
            </w:r>
          </w:p>
          <w:p w14:paraId="396AB815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 셋톱박스(IPTV)등에서도 추가 프로그램 없이 클라우드 서비스를 활용할 수 있게 했다.</w:t>
            </w:r>
          </w:p>
          <w:p w14:paraId="4E24C1F7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331ED61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D6C9B79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 기업내 정보시스템 구축에 활용되는 사용자인터페이스(UI), 사용자경험(UX) 플랫폼 </w:t>
            </w:r>
          </w:p>
          <w:p w14:paraId="2A9546E7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 전문업체들은 HTML5 적용을 확대하고 있다. 인스웨이브시스템즈, 투비소프트 등은 UI </w:t>
            </w:r>
          </w:p>
          <w:p w14:paraId="3BCDCC82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 플랫폼을 HTML5로 구현해 액티브X 등 별도 추가 프로그램 설치 없이 사용할 수 있게 했다.</w:t>
            </w:r>
          </w:p>
          <w:p w14:paraId="612B60BB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82AC70A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C22B40E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 해외에서도 HTML5 표준 발표 이후 올해부터 플러그인 사용 웹솔루션이 줄어들고 있다.</w:t>
            </w:r>
          </w:p>
          <w:p w14:paraId="5A626CBA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 애플은 HTML5를 이전부터 표준으로 사용하고 있으며,</w:t>
            </w:r>
          </w:p>
          <w:p w14:paraId="0CF20E4A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 구글도 이달 초 크롬 브라우저에서 플래시 지원을 줄이고 SW개발자들에게 HTML5를 사용을</w:t>
            </w:r>
          </w:p>
          <w:p w14:paraId="3D1AE3E1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 권장한다고 발표했다.</w:t>
            </w:r>
          </w:p>
          <w:p w14:paraId="4BA51504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p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72411F9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div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DD236ED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div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4920826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div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class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=</w:t>
            </w:r>
            <w:r w:rsidRPr="008B749D">
              <w:rPr>
                <w:rFonts w:ascii="굴림체" w:hAnsi="굴림체" w:cs="굴림" w:hint="eastAsia"/>
                <w:color w:val="2A00FF"/>
                <w:kern w:val="0"/>
                <w:szCs w:val="20"/>
                <w14:ligatures w14:val="none"/>
              </w:rPr>
              <w:t>"footer"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14F82C7" w14:textId="15268920" w:rsidR="008B749D" w:rsidRPr="008B749D" w:rsidRDefault="006B3975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굴림체" w:hAnsi="굴림체" w:cs="굴림"/>
                <w:color w:val="008080"/>
                <w:kern w:val="0"/>
                <w:szCs w:val="20"/>
                <w14:ligatures w14:val="none"/>
              </w:rPr>
              <w:t xml:space="preserve">    </w:t>
            </w:r>
            <w:r w:rsidR="00AC4A40">
              <w:rPr>
                <w:rFonts w:ascii="굴림체" w:hAnsi="굴림체" w:cs="굴림"/>
                <w:color w:val="008080"/>
                <w:kern w:val="0"/>
                <w:szCs w:val="20"/>
                <w14:ligatures w14:val="none"/>
              </w:rPr>
              <w:t xml:space="preserve">   </w:t>
            </w:r>
            <w:r w:rsidR="008B749D"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="008B749D"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a</w:t>
            </w:r>
            <w:r w:rsidR="008B749D"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8B749D"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href</w:t>
            </w:r>
            <w:r w:rsidR="008B749D"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=</w:t>
            </w:r>
            <w:r w:rsidR="008B749D" w:rsidRPr="008B749D">
              <w:rPr>
                <w:rFonts w:ascii="굴림체" w:hAnsi="굴림체" w:cs="굴림" w:hint="eastAsia"/>
                <w:color w:val="2A00FF"/>
                <w:kern w:val="0"/>
                <w:szCs w:val="20"/>
                <w14:ligatures w14:val="none"/>
              </w:rPr>
              <w:t>"http://www.skhu.ac.kr"</w:t>
            </w:r>
            <w:r w:rsidR="008B749D"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&gt;&lt;</w:t>
            </w:r>
            <w:r w:rsidR="008B749D"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img</w:t>
            </w:r>
            <w:r w:rsidR="008B749D"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8B749D" w:rsidRPr="008B749D">
              <w:rPr>
                <w:rFonts w:ascii="굴림체" w:hAnsi="굴림체" w:cs="굴림" w:hint="eastAsia"/>
                <w:color w:val="7F007F"/>
                <w:kern w:val="0"/>
                <w:szCs w:val="20"/>
                <w14:ligatures w14:val="none"/>
              </w:rPr>
              <w:t>src</w:t>
            </w:r>
            <w:r w:rsidR="008B749D"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>=</w:t>
            </w:r>
            <w:r w:rsidR="008B749D" w:rsidRPr="008B749D">
              <w:rPr>
                <w:rFonts w:ascii="굴림체" w:hAnsi="굴림체" w:cs="굴림" w:hint="eastAsia"/>
                <w:color w:val="2A00FF"/>
                <w:kern w:val="0"/>
                <w:szCs w:val="20"/>
                <w14:ligatures w14:val="none"/>
              </w:rPr>
              <w:t>"/images/skhu.jpg"</w:t>
            </w:r>
            <w:r w:rsidR="008B749D"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8B749D"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/&gt;&lt;/</w:t>
            </w:r>
            <w:r w:rsidR="008B749D"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a</w:t>
            </w:r>
            <w:r w:rsidR="008B749D"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258F87D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div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A41B856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  152-716 서울시 구로구 연동로 320 / 지하철 1.7호선 온수(성공회대입구)역 02-2610-4114</w:t>
            </w:r>
          </w:p>
          <w:p w14:paraId="2649AEDC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div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3C5EBCF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div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AF465C1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  Copyright (c) Sung-Kong-Hoe Univisity. All rights reserved.</w:t>
            </w:r>
          </w:p>
          <w:p w14:paraId="5CF052D6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div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AA6BEA7" w14:textId="2EBDF648" w:rsidR="008B749D" w:rsidRPr="008B749D" w:rsidRDefault="00476FD3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굴림체" w:hAnsi="굴림체" w:cs="굴림"/>
                <w:color w:val="008080"/>
                <w:kern w:val="0"/>
                <w:szCs w:val="20"/>
                <w14:ligatures w14:val="none"/>
              </w:rPr>
              <w:t xml:space="preserve">  </w:t>
            </w:r>
            <w:r w:rsidR="008B749D"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="008B749D"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div</w:t>
            </w:r>
            <w:r w:rsidR="008B749D"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9ECB727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div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  <w:r w:rsidRPr="008B749D">
              <w:rPr>
                <w:rFonts w:ascii="굴림체" w:hAnsi="굴림체" w:cs="굴림" w:hint="eastAsia"/>
                <w:color w:val="000000"/>
                <w:kern w:val="0"/>
                <w:szCs w:val="20"/>
                <w14:ligatures w14:val="none"/>
              </w:rPr>
              <w:t xml:space="preserve">    </w:t>
            </w:r>
          </w:p>
          <w:p w14:paraId="493B2CA2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</w:p>
          <w:p w14:paraId="7E2C180B" w14:textId="77777777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body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FA71BA1" w14:textId="6041796E" w:rsidR="008B749D" w:rsidRPr="008B749D" w:rsidRDefault="008B749D" w:rsidP="008B749D">
            <w:pPr>
              <w:pStyle w:val="a4"/>
              <w:rPr>
                <w:rFonts w:ascii="굴림체" w:hAnsi="굴림체" w:cs="굴림"/>
                <w:color w:val="000000"/>
                <w:kern w:val="0"/>
                <w:szCs w:val="20"/>
                <w14:ligatures w14:val="none"/>
              </w:rPr>
            </w:pP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&lt;/</w:t>
            </w:r>
            <w:r w:rsidRPr="008B749D">
              <w:rPr>
                <w:rFonts w:ascii="굴림체" w:hAnsi="굴림체" w:cs="굴림" w:hint="eastAsia"/>
                <w:color w:val="3F7F7F"/>
                <w:kern w:val="0"/>
                <w:szCs w:val="20"/>
                <w14:ligatures w14:val="none"/>
              </w:rPr>
              <w:t>html</w:t>
            </w:r>
            <w:r w:rsidRPr="008B749D">
              <w:rPr>
                <w:rFonts w:ascii="굴림체" w:hAnsi="굴림체" w:cs="굴림" w:hint="eastAsia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1B67994" w14:textId="77777777" w:rsidR="008B749D" w:rsidRPr="008B749D" w:rsidRDefault="008B749D" w:rsidP="008B749D">
            <w:pPr>
              <w:pStyle w:val="a4"/>
              <w:rPr>
                <w:rFonts w:ascii="굴림체" w:hAnsi="굴림체"/>
              </w:rPr>
            </w:pPr>
          </w:p>
        </w:tc>
      </w:tr>
    </w:tbl>
    <w:p w14:paraId="085B6FFB" w14:textId="77777777" w:rsidR="00CF1597" w:rsidRDefault="00CF1597" w:rsidP="00CF1597"/>
    <w:p w14:paraId="5B3F76CE" w14:textId="77777777" w:rsidR="008B749D" w:rsidRDefault="008B749D" w:rsidP="00CF1597"/>
    <w:p w14:paraId="3D4AE862" w14:textId="77777777" w:rsidR="00D7723C" w:rsidRDefault="00D7723C" w:rsidP="00CF1597"/>
    <w:p w14:paraId="4F357775" w14:textId="5134952D" w:rsidR="00904A72" w:rsidRPr="00904A72" w:rsidRDefault="00904A72" w:rsidP="00904A72">
      <w:pPr>
        <w:tabs>
          <w:tab w:val="left" w:pos="2696"/>
        </w:tabs>
      </w:pPr>
      <w:r>
        <w:tab/>
      </w:r>
    </w:p>
    <w:sectPr w:rsidR="00904A72" w:rsidRPr="00904A72" w:rsidSect="00B12C18">
      <w:footerReference w:type="default" r:id="rId12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17FFF" w14:textId="77777777" w:rsidR="00056206" w:rsidRDefault="00056206" w:rsidP="00B12C18">
      <w:r>
        <w:separator/>
      </w:r>
    </w:p>
  </w:endnote>
  <w:endnote w:type="continuationSeparator" w:id="0">
    <w:p w14:paraId="779CAEA0" w14:textId="77777777" w:rsidR="00056206" w:rsidRDefault="00056206" w:rsidP="00B12C18">
      <w:r>
        <w:continuationSeparator/>
      </w:r>
    </w:p>
  </w:endnote>
  <w:endnote w:type="continuationNotice" w:id="1">
    <w:p w14:paraId="5EB425F3" w14:textId="77777777" w:rsidR="00056206" w:rsidRDefault="000562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41E6E30E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3226B7">
      <w:rPr>
        <w:noProof/>
        <w:color w:val="A6A6A6" w:themeColor="background1" w:themeShade="A6"/>
      </w:rPr>
      <w:t>2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3226B7">
      <w:rPr>
        <w:noProof/>
        <w:color w:val="A6A6A6" w:themeColor="background1" w:themeShade="A6"/>
      </w:rPr>
      <w:t>6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EA87C" w14:textId="77777777" w:rsidR="00056206" w:rsidRDefault="00056206" w:rsidP="00B12C18">
      <w:r>
        <w:separator/>
      </w:r>
    </w:p>
  </w:footnote>
  <w:footnote w:type="continuationSeparator" w:id="0">
    <w:p w14:paraId="0886B53B" w14:textId="77777777" w:rsidR="00056206" w:rsidRDefault="00056206" w:rsidP="00B12C18">
      <w:r>
        <w:continuationSeparator/>
      </w:r>
    </w:p>
  </w:footnote>
  <w:footnote w:type="continuationNotice" w:id="1">
    <w:p w14:paraId="56B5A65D" w14:textId="77777777" w:rsidR="00056206" w:rsidRDefault="000562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2329"/>
    <w:rsid w:val="00006BD2"/>
    <w:rsid w:val="000079F4"/>
    <w:rsid w:val="00010B6F"/>
    <w:rsid w:val="00016A5C"/>
    <w:rsid w:val="00021966"/>
    <w:rsid w:val="000223F0"/>
    <w:rsid w:val="00025722"/>
    <w:rsid w:val="00034572"/>
    <w:rsid w:val="00034866"/>
    <w:rsid w:val="00036CAF"/>
    <w:rsid w:val="00037432"/>
    <w:rsid w:val="000377BB"/>
    <w:rsid w:val="00040375"/>
    <w:rsid w:val="000428D2"/>
    <w:rsid w:val="00045244"/>
    <w:rsid w:val="0005304F"/>
    <w:rsid w:val="00056206"/>
    <w:rsid w:val="00060E9D"/>
    <w:rsid w:val="000639B9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39FF"/>
    <w:rsid w:val="000B5A24"/>
    <w:rsid w:val="000C3BB4"/>
    <w:rsid w:val="000C5328"/>
    <w:rsid w:val="000D2A8B"/>
    <w:rsid w:val="000D2A98"/>
    <w:rsid w:val="000D5B3C"/>
    <w:rsid w:val="000E43BF"/>
    <w:rsid w:val="000F25E2"/>
    <w:rsid w:val="000F404B"/>
    <w:rsid w:val="00100173"/>
    <w:rsid w:val="00110876"/>
    <w:rsid w:val="001113AC"/>
    <w:rsid w:val="00114DCD"/>
    <w:rsid w:val="00120C14"/>
    <w:rsid w:val="00121FDE"/>
    <w:rsid w:val="00122B9D"/>
    <w:rsid w:val="00123E4D"/>
    <w:rsid w:val="00127DE4"/>
    <w:rsid w:val="00134DC4"/>
    <w:rsid w:val="0014047A"/>
    <w:rsid w:val="00142722"/>
    <w:rsid w:val="00144F24"/>
    <w:rsid w:val="0015159E"/>
    <w:rsid w:val="00154925"/>
    <w:rsid w:val="00160417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3E6E"/>
    <w:rsid w:val="00194CA8"/>
    <w:rsid w:val="001A121C"/>
    <w:rsid w:val="001A4049"/>
    <w:rsid w:val="001A4521"/>
    <w:rsid w:val="001A4C2B"/>
    <w:rsid w:val="001A5082"/>
    <w:rsid w:val="001B01A5"/>
    <w:rsid w:val="001B3BC5"/>
    <w:rsid w:val="001B46E3"/>
    <w:rsid w:val="001B7D20"/>
    <w:rsid w:val="001C1AE9"/>
    <w:rsid w:val="001D50A4"/>
    <w:rsid w:val="001E0593"/>
    <w:rsid w:val="001E34EE"/>
    <w:rsid w:val="001E52F5"/>
    <w:rsid w:val="0020772B"/>
    <w:rsid w:val="002157C2"/>
    <w:rsid w:val="002161B8"/>
    <w:rsid w:val="002162CC"/>
    <w:rsid w:val="00224B5D"/>
    <w:rsid w:val="002274D5"/>
    <w:rsid w:val="0023024A"/>
    <w:rsid w:val="00230789"/>
    <w:rsid w:val="00231304"/>
    <w:rsid w:val="00232EFE"/>
    <w:rsid w:val="0023378D"/>
    <w:rsid w:val="00236695"/>
    <w:rsid w:val="0024153F"/>
    <w:rsid w:val="00242B3A"/>
    <w:rsid w:val="00244A9D"/>
    <w:rsid w:val="00245774"/>
    <w:rsid w:val="0025173A"/>
    <w:rsid w:val="00266991"/>
    <w:rsid w:val="00271942"/>
    <w:rsid w:val="00275589"/>
    <w:rsid w:val="002803CE"/>
    <w:rsid w:val="00281FEC"/>
    <w:rsid w:val="002836CF"/>
    <w:rsid w:val="00290C13"/>
    <w:rsid w:val="002926E2"/>
    <w:rsid w:val="00294997"/>
    <w:rsid w:val="002968E9"/>
    <w:rsid w:val="002B099B"/>
    <w:rsid w:val="002B7CDB"/>
    <w:rsid w:val="002C4D8F"/>
    <w:rsid w:val="002C78D5"/>
    <w:rsid w:val="002E17CE"/>
    <w:rsid w:val="002E5C4A"/>
    <w:rsid w:val="002F238A"/>
    <w:rsid w:val="002F28AF"/>
    <w:rsid w:val="002F2DB2"/>
    <w:rsid w:val="002F5D4E"/>
    <w:rsid w:val="002F6FB8"/>
    <w:rsid w:val="00302508"/>
    <w:rsid w:val="0030255D"/>
    <w:rsid w:val="00303E33"/>
    <w:rsid w:val="00314A13"/>
    <w:rsid w:val="00314A47"/>
    <w:rsid w:val="00314ADA"/>
    <w:rsid w:val="003173A7"/>
    <w:rsid w:val="003226B7"/>
    <w:rsid w:val="0032434B"/>
    <w:rsid w:val="00340DFC"/>
    <w:rsid w:val="003601EA"/>
    <w:rsid w:val="00374A83"/>
    <w:rsid w:val="003769DF"/>
    <w:rsid w:val="00390C52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E4C62"/>
    <w:rsid w:val="003F137C"/>
    <w:rsid w:val="003F695B"/>
    <w:rsid w:val="004009AB"/>
    <w:rsid w:val="0040136E"/>
    <w:rsid w:val="00403F00"/>
    <w:rsid w:val="004058D2"/>
    <w:rsid w:val="004118FD"/>
    <w:rsid w:val="00423D78"/>
    <w:rsid w:val="004310DB"/>
    <w:rsid w:val="00456091"/>
    <w:rsid w:val="00463030"/>
    <w:rsid w:val="004630D9"/>
    <w:rsid w:val="00465F2A"/>
    <w:rsid w:val="00466827"/>
    <w:rsid w:val="0046699F"/>
    <w:rsid w:val="00472308"/>
    <w:rsid w:val="004725E1"/>
    <w:rsid w:val="004738E4"/>
    <w:rsid w:val="00474C4F"/>
    <w:rsid w:val="00476FD3"/>
    <w:rsid w:val="0048569E"/>
    <w:rsid w:val="00485F8D"/>
    <w:rsid w:val="00486F9D"/>
    <w:rsid w:val="0049153F"/>
    <w:rsid w:val="00494859"/>
    <w:rsid w:val="004A0348"/>
    <w:rsid w:val="004A0379"/>
    <w:rsid w:val="004A0698"/>
    <w:rsid w:val="004A5FC0"/>
    <w:rsid w:val="004B5E3D"/>
    <w:rsid w:val="004B7EEF"/>
    <w:rsid w:val="004C32F4"/>
    <w:rsid w:val="004C4953"/>
    <w:rsid w:val="004C4B9C"/>
    <w:rsid w:val="004C5012"/>
    <w:rsid w:val="004D08A8"/>
    <w:rsid w:val="004E4CD1"/>
    <w:rsid w:val="004F0083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45F2D"/>
    <w:rsid w:val="005502F4"/>
    <w:rsid w:val="00552088"/>
    <w:rsid w:val="00553E7B"/>
    <w:rsid w:val="00555C5A"/>
    <w:rsid w:val="00567EA1"/>
    <w:rsid w:val="005714C7"/>
    <w:rsid w:val="00574501"/>
    <w:rsid w:val="005874F3"/>
    <w:rsid w:val="0059675C"/>
    <w:rsid w:val="005A37A4"/>
    <w:rsid w:val="005A5EC7"/>
    <w:rsid w:val="005B70FF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220F9"/>
    <w:rsid w:val="00623BD1"/>
    <w:rsid w:val="00626DEA"/>
    <w:rsid w:val="00632DEE"/>
    <w:rsid w:val="0064292A"/>
    <w:rsid w:val="00646CDF"/>
    <w:rsid w:val="00651D7B"/>
    <w:rsid w:val="00654C8A"/>
    <w:rsid w:val="00660709"/>
    <w:rsid w:val="0067187B"/>
    <w:rsid w:val="00672AC3"/>
    <w:rsid w:val="006732ED"/>
    <w:rsid w:val="006739B8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975"/>
    <w:rsid w:val="006B3C2E"/>
    <w:rsid w:val="006C0D66"/>
    <w:rsid w:val="006C2D55"/>
    <w:rsid w:val="006C3413"/>
    <w:rsid w:val="006D14D1"/>
    <w:rsid w:val="006E0B71"/>
    <w:rsid w:val="006E65CA"/>
    <w:rsid w:val="006E7642"/>
    <w:rsid w:val="006F1AB8"/>
    <w:rsid w:val="006F306A"/>
    <w:rsid w:val="00701598"/>
    <w:rsid w:val="00705A40"/>
    <w:rsid w:val="007103AA"/>
    <w:rsid w:val="00712EEB"/>
    <w:rsid w:val="00714E44"/>
    <w:rsid w:val="00715AD1"/>
    <w:rsid w:val="0071724B"/>
    <w:rsid w:val="00720B4B"/>
    <w:rsid w:val="00723C11"/>
    <w:rsid w:val="00726C84"/>
    <w:rsid w:val="007352F3"/>
    <w:rsid w:val="00746D61"/>
    <w:rsid w:val="00753A16"/>
    <w:rsid w:val="00753C76"/>
    <w:rsid w:val="00756C9E"/>
    <w:rsid w:val="00766B88"/>
    <w:rsid w:val="0077221F"/>
    <w:rsid w:val="00785E43"/>
    <w:rsid w:val="00794BCB"/>
    <w:rsid w:val="007954DA"/>
    <w:rsid w:val="00795CB8"/>
    <w:rsid w:val="007A367E"/>
    <w:rsid w:val="007A3960"/>
    <w:rsid w:val="007A41B0"/>
    <w:rsid w:val="007A655C"/>
    <w:rsid w:val="007B0EA3"/>
    <w:rsid w:val="007C34B0"/>
    <w:rsid w:val="007D2D7C"/>
    <w:rsid w:val="007D4019"/>
    <w:rsid w:val="007D463C"/>
    <w:rsid w:val="007D53DC"/>
    <w:rsid w:val="007D690A"/>
    <w:rsid w:val="007E0A12"/>
    <w:rsid w:val="007E15E6"/>
    <w:rsid w:val="007E2E65"/>
    <w:rsid w:val="008023C8"/>
    <w:rsid w:val="00806D63"/>
    <w:rsid w:val="0080790E"/>
    <w:rsid w:val="008234F6"/>
    <w:rsid w:val="008257B6"/>
    <w:rsid w:val="00832817"/>
    <w:rsid w:val="008333CB"/>
    <w:rsid w:val="00833F05"/>
    <w:rsid w:val="0083686F"/>
    <w:rsid w:val="008469F4"/>
    <w:rsid w:val="00847C3B"/>
    <w:rsid w:val="008503D8"/>
    <w:rsid w:val="008539AF"/>
    <w:rsid w:val="00855F0E"/>
    <w:rsid w:val="00856FD5"/>
    <w:rsid w:val="00875976"/>
    <w:rsid w:val="00890732"/>
    <w:rsid w:val="008915E0"/>
    <w:rsid w:val="00896288"/>
    <w:rsid w:val="00896C2E"/>
    <w:rsid w:val="008A3FB6"/>
    <w:rsid w:val="008B0849"/>
    <w:rsid w:val="008B1D06"/>
    <w:rsid w:val="008B1DAE"/>
    <w:rsid w:val="008B408D"/>
    <w:rsid w:val="008B749D"/>
    <w:rsid w:val="008C7901"/>
    <w:rsid w:val="008D52E8"/>
    <w:rsid w:val="008D7EE4"/>
    <w:rsid w:val="00903BDC"/>
    <w:rsid w:val="00904A72"/>
    <w:rsid w:val="00905752"/>
    <w:rsid w:val="00911603"/>
    <w:rsid w:val="00911C6B"/>
    <w:rsid w:val="00914145"/>
    <w:rsid w:val="0091538E"/>
    <w:rsid w:val="009172CD"/>
    <w:rsid w:val="0092459C"/>
    <w:rsid w:val="00925615"/>
    <w:rsid w:val="00930E7E"/>
    <w:rsid w:val="009329A1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66BE9"/>
    <w:rsid w:val="009810C8"/>
    <w:rsid w:val="009879A8"/>
    <w:rsid w:val="0099206C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E5B2D"/>
    <w:rsid w:val="009F0C5C"/>
    <w:rsid w:val="009F1A85"/>
    <w:rsid w:val="009F2902"/>
    <w:rsid w:val="009F6231"/>
    <w:rsid w:val="009F773C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52C88"/>
    <w:rsid w:val="00A52E39"/>
    <w:rsid w:val="00A53ADD"/>
    <w:rsid w:val="00A60B6F"/>
    <w:rsid w:val="00A61E38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B5B8D"/>
    <w:rsid w:val="00AC0ABC"/>
    <w:rsid w:val="00AC3E43"/>
    <w:rsid w:val="00AC43EC"/>
    <w:rsid w:val="00AC4A40"/>
    <w:rsid w:val="00AC4B1F"/>
    <w:rsid w:val="00AC7DF6"/>
    <w:rsid w:val="00AD23B8"/>
    <w:rsid w:val="00AD28FA"/>
    <w:rsid w:val="00AD391E"/>
    <w:rsid w:val="00AE2DAD"/>
    <w:rsid w:val="00AF21A0"/>
    <w:rsid w:val="00AF359E"/>
    <w:rsid w:val="00AF461F"/>
    <w:rsid w:val="00AF5142"/>
    <w:rsid w:val="00B02303"/>
    <w:rsid w:val="00B04C23"/>
    <w:rsid w:val="00B06D3F"/>
    <w:rsid w:val="00B07DCC"/>
    <w:rsid w:val="00B12C18"/>
    <w:rsid w:val="00B14F3D"/>
    <w:rsid w:val="00B14FAC"/>
    <w:rsid w:val="00B16E53"/>
    <w:rsid w:val="00B17881"/>
    <w:rsid w:val="00B26B49"/>
    <w:rsid w:val="00B304DA"/>
    <w:rsid w:val="00B33435"/>
    <w:rsid w:val="00B3736F"/>
    <w:rsid w:val="00B37F0E"/>
    <w:rsid w:val="00B45202"/>
    <w:rsid w:val="00B51508"/>
    <w:rsid w:val="00B60293"/>
    <w:rsid w:val="00B640AD"/>
    <w:rsid w:val="00B66AE8"/>
    <w:rsid w:val="00B7026E"/>
    <w:rsid w:val="00B733F2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7BF7"/>
    <w:rsid w:val="00BB1670"/>
    <w:rsid w:val="00BB2C32"/>
    <w:rsid w:val="00BB521F"/>
    <w:rsid w:val="00BC4870"/>
    <w:rsid w:val="00BC6DA7"/>
    <w:rsid w:val="00BC71D0"/>
    <w:rsid w:val="00BD0079"/>
    <w:rsid w:val="00BD2A13"/>
    <w:rsid w:val="00BE0A7B"/>
    <w:rsid w:val="00BE113C"/>
    <w:rsid w:val="00BE1D5D"/>
    <w:rsid w:val="00BE3660"/>
    <w:rsid w:val="00BF11A4"/>
    <w:rsid w:val="00BF34CE"/>
    <w:rsid w:val="00BF5CCA"/>
    <w:rsid w:val="00C0361F"/>
    <w:rsid w:val="00C1234B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546EA"/>
    <w:rsid w:val="00C55BDE"/>
    <w:rsid w:val="00C57B80"/>
    <w:rsid w:val="00C63758"/>
    <w:rsid w:val="00C66CA3"/>
    <w:rsid w:val="00C73FE2"/>
    <w:rsid w:val="00C77795"/>
    <w:rsid w:val="00C817F1"/>
    <w:rsid w:val="00C81961"/>
    <w:rsid w:val="00C8273B"/>
    <w:rsid w:val="00C84036"/>
    <w:rsid w:val="00C853A9"/>
    <w:rsid w:val="00C866CC"/>
    <w:rsid w:val="00C8737B"/>
    <w:rsid w:val="00CA2500"/>
    <w:rsid w:val="00CB354B"/>
    <w:rsid w:val="00CB6640"/>
    <w:rsid w:val="00CC485A"/>
    <w:rsid w:val="00CC6834"/>
    <w:rsid w:val="00CD09DD"/>
    <w:rsid w:val="00CD1823"/>
    <w:rsid w:val="00CD799D"/>
    <w:rsid w:val="00CD7A8B"/>
    <w:rsid w:val="00CE130B"/>
    <w:rsid w:val="00CE1366"/>
    <w:rsid w:val="00CE7ADF"/>
    <w:rsid w:val="00CF1597"/>
    <w:rsid w:val="00CF3742"/>
    <w:rsid w:val="00CF3BCD"/>
    <w:rsid w:val="00CF4613"/>
    <w:rsid w:val="00CF5943"/>
    <w:rsid w:val="00D03D69"/>
    <w:rsid w:val="00D05FC0"/>
    <w:rsid w:val="00D0635C"/>
    <w:rsid w:val="00D1473E"/>
    <w:rsid w:val="00D147F9"/>
    <w:rsid w:val="00D21573"/>
    <w:rsid w:val="00D27B74"/>
    <w:rsid w:val="00D30357"/>
    <w:rsid w:val="00D31EBB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7723C"/>
    <w:rsid w:val="00D86D33"/>
    <w:rsid w:val="00D870D1"/>
    <w:rsid w:val="00D873E4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16AD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463A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457B6"/>
    <w:rsid w:val="00E50655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5160"/>
    <w:rsid w:val="00ED4645"/>
    <w:rsid w:val="00EE047E"/>
    <w:rsid w:val="00EE16D6"/>
    <w:rsid w:val="00EF137D"/>
    <w:rsid w:val="00EF2821"/>
    <w:rsid w:val="00EF37B7"/>
    <w:rsid w:val="00F01150"/>
    <w:rsid w:val="00F12F8A"/>
    <w:rsid w:val="00F162A3"/>
    <w:rsid w:val="00F16DD6"/>
    <w:rsid w:val="00F17127"/>
    <w:rsid w:val="00F20455"/>
    <w:rsid w:val="00F20D0F"/>
    <w:rsid w:val="00F255F3"/>
    <w:rsid w:val="00F27942"/>
    <w:rsid w:val="00F56E2D"/>
    <w:rsid w:val="00F579D5"/>
    <w:rsid w:val="00F57BA4"/>
    <w:rsid w:val="00F60D28"/>
    <w:rsid w:val="00F73468"/>
    <w:rsid w:val="00F76341"/>
    <w:rsid w:val="00F80A28"/>
    <w:rsid w:val="00F933F2"/>
    <w:rsid w:val="00F93C1D"/>
    <w:rsid w:val="00FA4360"/>
    <w:rsid w:val="00FA714C"/>
    <w:rsid w:val="00FB0800"/>
    <w:rsid w:val="00FB0BC8"/>
    <w:rsid w:val="00FB20CE"/>
    <w:rsid w:val="00FC2BB9"/>
    <w:rsid w:val="00FC3958"/>
    <w:rsid w:val="00FD2401"/>
    <w:rsid w:val="00FD334A"/>
    <w:rsid w:val="00FD4E77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A47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A47"/>
    <w:pPr>
      <w:keepNext/>
      <w:numPr>
        <w:ilvl w:val="1"/>
        <w:numId w:val="1"/>
      </w:numPr>
      <w:outlineLvl w:val="1"/>
    </w:pPr>
    <w:rPr>
      <w:rFonts w:ascii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2Char">
    <w:name w:val="제목 2 Char"/>
    <w:basedOn w:val="a0"/>
    <w:link w:val="2"/>
    <w:uiPriority w:val="9"/>
    <w:rsid w:val="00314A47"/>
    <w:rPr>
      <w:rFonts w:ascii="굴림" w:eastAsia="굴림" w:hAnsiTheme="majorHAnsi" w:cstheme="majorBidi"/>
      <w:b/>
      <w:sz w:val="32"/>
      <w14:ligatures w14:val="standardContextual"/>
    </w:rPr>
  </w:style>
  <w:style w:type="character" w:customStyle="1" w:styleId="3Char">
    <w:name w:val="제목 3 Char"/>
    <w:basedOn w:val="a0"/>
    <w:link w:val="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a3">
    <w:name w:val="소스코드표"/>
    <w:basedOn w:val="a"/>
    <w:link w:val="Char"/>
    <w:qFormat/>
    <w:rsid w:val="001B4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</w:pPr>
  </w:style>
  <w:style w:type="paragraph" w:customStyle="1" w:styleId="a4">
    <w:name w:val="소스코드"/>
    <w:basedOn w:val="a"/>
    <w:link w:val="Char0"/>
    <w:autoRedefine/>
    <w:qFormat/>
    <w:rsid w:val="001B46E3"/>
    <w:pPr>
      <w:spacing w:line="220" w:lineRule="exact"/>
    </w:pPr>
    <w:rPr>
      <w:rFonts w:eastAsia="굴림체"/>
    </w:rPr>
  </w:style>
  <w:style w:type="character" w:customStyle="1" w:styleId="Char">
    <w:name w:val="소스코드표 Char"/>
    <w:basedOn w:val="a0"/>
    <w:link w:val="a3"/>
    <w:rsid w:val="001B46E3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0">
    <w:name w:val="소스코드 Char"/>
    <w:basedOn w:val="a0"/>
    <w:link w:val="a4"/>
    <w:rsid w:val="001B46E3"/>
    <w:rPr>
      <w:rFonts w:eastAsia="굴림체"/>
      <w14:ligatures w14:val="standardContextual"/>
    </w:rPr>
  </w:style>
  <w:style w:type="character" w:customStyle="1" w:styleId="Char1">
    <w:name w:val="머리글 Char"/>
    <w:basedOn w:val="a0"/>
    <w:link w:val="a5"/>
    <w:uiPriority w:val="99"/>
    <w:rsid w:val="001B46E3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2">
    <w:name w:val="바닥글 Char"/>
    <w:basedOn w:val="a0"/>
    <w:link w:val="a6"/>
    <w:uiPriority w:val="99"/>
    <w:rsid w:val="001B46E3"/>
    <w:rPr>
      <w:rFonts w:ascii="굴림체" w:eastAsia="굴림체"/>
    </w:rPr>
  </w:style>
  <w:style w:type="paragraph" w:customStyle="1" w:styleId="10">
    <w:name w:val="목록1"/>
    <w:basedOn w:val="a7"/>
    <w:link w:val="1Char0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1B46E3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1B46E3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1B46E3"/>
    <w:rPr>
      <w:rFonts w:ascii="굴림체" w:eastAsia="굴림체"/>
      <w:b/>
      <w:bCs/>
    </w:rPr>
  </w:style>
  <w:style w:type="table" w:styleId="a8">
    <w:name w:val="Table Grid"/>
    <w:basedOn w:val="a1"/>
    <w:uiPriority w:val="5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B46E3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1B46E3"/>
  </w:style>
  <w:style w:type="character" w:customStyle="1" w:styleId="Char3">
    <w:name w:val="날짜 Char"/>
    <w:basedOn w:val="a0"/>
    <w:link w:val="aa"/>
    <w:uiPriority w:val="99"/>
    <w:semiHidden/>
    <w:rsid w:val="001B46E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1B46E3"/>
  </w:style>
  <w:style w:type="paragraph" w:styleId="20">
    <w:name w:val="toc 2"/>
    <w:basedOn w:val="a"/>
    <w:next w:val="a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a0"/>
    <w:rsid w:val="001B46E3"/>
  </w:style>
  <w:style w:type="paragraph" w:styleId="ab">
    <w:name w:val="Normal (Web)"/>
    <w:basedOn w:val="a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B46E3"/>
  </w:style>
  <w:style w:type="paragraph" w:customStyle="1" w:styleId="ac">
    <w:name w:val="코드표"/>
    <w:basedOn w:val="a"/>
    <w:link w:val="Char4"/>
    <w:qFormat/>
    <w:rsid w:val="001B46E3"/>
    <w:pPr>
      <w:wordWrap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1B46E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1B46E3"/>
  </w:style>
  <w:style w:type="character" w:customStyle="1" w:styleId="im">
    <w:name w:val="im"/>
    <w:basedOn w:val="a0"/>
    <w:rsid w:val="001B46E3"/>
  </w:style>
  <w:style w:type="paragraph" w:customStyle="1" w:styleId="ad">
    <w:name w:val="바탕글"/>
    <w:basedOn w:val="a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1B46E3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1B46E3"/>
    <w:rPr>
      <w:rFonts w:eastAsia="굴림체"/>
      <w:sz w:val="18"/>
      <w14:ligatures w14:val="standardContextual"/>
    </w:rPr>
  </w:style>
  <w:style w:type="paragraph" w:customStyle="1" w:styleId="af">
    <w:name w:val="자바스크립트"/>
    <w:basedOn w:val="a"/>
    <w:link w:val="Char6"/>
    <w:qFormat/>
    <w:rsid w:val="00623BD1"/>
    <w:pPr>
      <w:spacing w:line="220" w:lineRule="exact"/>
    </w:pPr>
  </w:style>
  <w:style w:type="character" w:customStyle="1" w:styleId="Char6">
    <w:name w:val="자바스크립트 Char"/>
    <w:basedOn w:val="a0"/>
    <w:link w:val="af"/>
    <w:rsid w:val="00623BD1"/>
    <w:rPr>
      <w:rFonts w:ascii="Consolas" w:eastAsia="굴림체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\OneDrive%20-%20&#49457;&#44277;&#54924;&#45824;&#54617;&#44368;\&#47928;&#49436;\&#47928;&#49436;&#53596;&#54540;&#47551;\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7833F-3747-494E-A6E1-472D34A20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1232</TotalTime>
  <Pages>6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ssam</cp:lastModifiedBy>
  <cp:revision>584</cp:revision>
  <dcterms:created xsi:type="dcterms:W3CDTF">2016-08-29T22:19:00Z</dcterms:created>
  <dcterms:modified xsi:type="dcterms:W3CDTF">2023-11-23T01:48:00Z</dcterms:modified>
</cp:coreProperties>
</file>
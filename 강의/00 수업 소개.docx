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4B311DA" w:rsidR="003601EA" w:rsidRPr="00D64B8C" w:rsidRDefault="00040375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프론트엔드 </w:t>
      </w:r>
      <w:r w:rsidR="000E5524">
        <w:rPr>
          <w:rFonts w:hint="eastAsia"/>
          <w:sz w:val="48"/>
          <w:szCs w:val="52"/>
        </w:rPr>
        <w:t>프레임워크</w:t>
      </w:r>
      <w:r w:rsidR="00A53ADD">
        <w:rPr>
          <w:rFonts w:hint="eastAsia"/>
          <w:sz w:val="48"/>
          <w:szCs w:val="52"/>
        </w:rPr>
        <w:t xml:space="preserve"> </w:t>
      </w:r>
      <w:r w:rsidR="00D64B8C" w:rsidRPr="00D64B8C">
        <w:rPr>
          <w:rFonts w:hint="eastAsia"/>
          <w:sz w:val="48"/>
          <w:szCs w:val="52"/>
        </w:rPr>
        <w:t>수업 소개</w:t>
      </w:r>
    </w:p>
    <w:p w14:paraId="49F6DECC" w14:textId="77777777" w:rsidR="00D64B8C" w:rsidRDefault="00D64B8C" w:rsidP="00F579D5"/>
    <w:p w14:paraId="02FBD758" w14:textId="317DF2A3" w:rsidR="003601EA" w:rsidRDefault="003601EA" w:rsidP="00F579D5"/>
    <w:p w14:paraId="47D21A5A" w14:textId="6249BEF1" w:rsidR="00D64B8C" w:rsidRDefault="00D64B8C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1DBCBB14" w14:textId="6E84652C" w:rsidR="00921AE8" w:rsidRDefault="00D64B8C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6778633" w:history="1">
        <w:r w:rsidR="00921AE8" w:rsidRPr="006E5585">
          <w:rPr>
            <w:rStyle w:val="a9"/>
            <w:rFonts w:hAnsi="굴림체"/>
            <w:noProof/>
          </w:rPr>
          <w:t>1.</w:t>
        </w:r>
        <w:r w:rsidR="00921AE8" w:rsidRPr="006E5585">
          <w:rPr>
            <w:rStyle w:val="a9"/>
            <w:noProof/>
          </w:rPr>
          <w:t xml:space="preserve"> 수업 계획</w:t>
        </w:r>
        <w:r w:rsidR="00921AE8">
          <w:rPr>
            <w:noProof/>
            <w:webHidden/>
          </w:rPr>
          <w:tab/>
        </w:r>
        <w:r w:rsidR="00921AE8">
          <w:rPr>
            <w:noProof/>
            <w:webHidden/>
          </w:rPr>
          <w:fldChar w:fldCharType="begin"/>
        </w:r>
        <w:r w:rsidR="00921AE8">
          <w:rPr>
            <w:noProof/>
            <w:webHidden/>
          </w:rPr>
          <w:instrText xml:space="preserve"> PAGEREF _Toc156778633 \h </w:instrText>
        </w:r>
        <w:r w:rsidR="00921AE8">
          <w:rPr>
            <w:noProof/>
            <w:webHidden/>
          </w:rPr>
        </w:r>
        <w:r w:rsidR="00921AE8">
          <w:rPr>
            <w:noProof/>
            <w:webHidden/>
          </w:rPr>
          <w:fldChar w:fldCharType="separate"/>
        </w:r>
        <w:r w:rsidR="00921AE8">
          <w:rPr>
            <w:noProof/>
            <w:webHidden/>
          </w:rPr>
          <w:t>2</w:t>
        </w:r>
        <w:r w:rsidR="00921AE8">
          <w:rPr>
            <w:noProof/>
            <w:webHidden/>
          </w:rPr>
          <w:fldChar w:fldCharType="end"/>
        </w:r>
      </w:hyperlink>
    </w:p>
    <w:p w14:paraId="6C61A57C" w14:textId="5C73CAD7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34" w:history="1">
        <w:r w:rsidRPr="006E5585">
          <w:rPr>
            <w:rStyle w:val="a9"/>
            <w:noProof/>
          </w:rPr>
          <w:t>1) 선수과목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6813A" w14:textId="4BC8EC61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35" w:history="1">
        <w:r w:rsidRPr="006E5585">
          <w:rPr>
            <w:rStyle w:val="a9"/>
            <w:noProof/>
          </w:rPr>
          <w:t>2) 수업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687F96" w14:textId="30F1CE7F" w:rsidR="00921AE8" w:rsidRDefault="00921AE8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636" w:history="1">
        <w:r w:rsidRPr="006E5585">
          <w:rPr>
            <w:rStyle w:val="a9"/>
            <w:rFonts w:hAnsi="굴림체"/>
            <w:noProof/>
          </w:rPr>
          <w:t>2.</w:t>
        </w:r>
        <w:r w:rsidRPr="006E5585">
          <w:rPr>
            <w:rStyle w:val="a9"/>
            <w:noProof/>
          </w:rPr>
          <w:t xml:space="preserve"> 개발도구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37E87" w14:textId="7AE2CE05" w:rsidR="00921AE8" w:rsidRDefault="00921AE8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637" w:history="1">
        <w:r w:rsidRPr="006E5585">
          <w:rPr>
            <w:rStyle w:val="a9"/>
            <w:rFonts w:hAnsi="굴림체"/>
            <w:noProof/>
          </w:rPr>
          <w:t>3.</w:t>
        </w:r>
        <w:r w:rsidRPr="006E5585">
          <w:rPr>
            <w:rStyle w:val="a9"/>
            <w:noProof/>
          </w:rPr>
          <w:t xml:space="preserve"> 프론트엔드 관련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9BD37" w14:textId="6EBA34BA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38" w:history="1">
        <w:r w:rsidRPr="006E5585">
          <w:rPr>
            <w:rStyle w:val="a9"/>
            <w:noProof/>
          </w:rPr>
          <w:t>1) Javascript 언어 버전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EC94FD" w14:textId="4E424E1D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39" w:history="1">
        <w:r w:rsidRPr="006E5585">
          <w:rPr>
            <w:rStyle w:val="a9"/>
            <w:noProof/>
          </w:rPr>
          <w:t>2) WebAssembly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1C759F" w14:textId="7AF199D4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40" w:history="1">
        <w:r w:rsidRPr="006E5585">
          <w:rPr>
            <w:rStyle w:val="a9"/>
            <w:noProof/>
          </w:rPr>
          <w:t>3) 하이브리드 앱 (hybrid 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901B8" w14:textId="32DED1DF" w:rsidR="00921AE8" w:rsidRDefault="00921AE8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641" w:history="1">
        <w:r w:rsidRPr="006E5585">
          <w:rPr>
            <w:rStyle w:val="a9"/>
            <w:noProof/>
          </w:rPr>
          <w:t>4) 하이브리드 앱 개발 기술의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39BF8" w14:textId="288BFEDA" w:rsidR="00D64B8C" w:rsidRDefault="00D64B8C" w:rsidP="00F579D5">
      <w:r>
        <w:fldChar w:fldCharType="end"/>
      </w:r>
    </w:p>
    <w:p w14:paraId="1BF4464B" w14:textId="2BC62A97" w:rsidR="00D64B8C" w:rsidRDefault="00D64B8C" w:rsidP="00F579D5"/>
    <w:p w14:paraId="6C5CAF6E" w14:textId="77777777" w:rsidR="000F6DDE" w:rsidRDefault="000F6DDE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77777777" w:rsidR="00F80A28" w:rsidRDefault="00F80A28" w:rsidP="00F80A28">
      <w:pPr>
        <w:pStyle w:val="1"/>
      </w:pPr>
      <w:bookmarkStart w:id="0" w:name="_Toc156778633"/>
      <w:r>
        <w:rPr>
          <w:rFonts w:hint="eastAsia"/>
        </w:rPr>
        <w:lastRenderedPageBreak/>
        <w:t>수업 계획</w:t>
      </w:r>
      <w:bookmarkEnd w:id="0"/>
    </w:p>
    <w:p w14:paraId="3C13F728" w14:textId="77777777" w:rsidR="00F80A28" w:rsidRDefault="00F80A28" w:rsidP="00F80A28"/>
    <w:p w14:paraId="64FD965E" w14:textId="066226D0" w:rsidR="00F80A28" w:rsidRDefault="00F80A28" w:rsidP="00F80A28">
      <w:pPr>
        <w:pStyle w:val="2"/>
      </w:pPr>
      <w:bookmarkStart w:id="1" w:name="_Toc156778634"/>
      <w:r>
        <w:rPr>
          <w:rFonts w:hint="eastAsia"/>
        </w:rPr>
        <w:t>선수과목</w:t>
      </w:r>
      <w:bookmarkEnd w:id="1"/>
    </w:p>
    <w:p w14:paraId="16B11B36" w14:textId="479A0510" w:rsidR="002E2549" w:rsidRDefault="002E2549" w:rsidP="002E2549">
      <w:pPr>
        <w:pStyle w:val="3"/>
      </w:pPr>
      <w:r>
        <w:t xml:space="preserve">Javascript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5E9126D8" w14:textId="731E4441" w:rsidR="000E5524" w:rsidRDefault="000E5524" w:rsidP="002E2549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 문법</w:t>
      </w:r>
      <w:r w:rsidR="00255A8E">
        <w:rPr>
          <w:rFonts w:hint="eastAsia"/>
        </w:rPr>
        <w:t xml:space="preserve">과 </w:t>
      </w:r>
      <w:r>
        <w:t xml:space="preserve">Typescript </w:t>
      </w:r>
      <w:r>
        <w:rPr>
          <w:rFonts w:hint="eastAsia"/>
        </w:rPr>
        <w:t>언어 문법</w:t>
      </w:r>
      <w:r w:rsidR="00255A8E">
        <w:rPr>
          <w:rFonts w:hint="eastAsia"/>
        </w:rPr>
        <w:t>을 알고 있으면 도움이 됨.</w:t>
      </w:r>
    </w:p>
    <w:p w14:paraId="24A9871D" w14:textId="77777777" w:rsidR="002E2549" w:rsidRDefault="002E2549" w:rsidP="002E2549"/>
    <w:p w14:paraId="0F47320C" w14:textId="1E932B17" w:rsidR="009E616C" w:rsidRDefault="009E616C" w:rsidP="009E616C">
      <w:pPr>
        <w:pStyle w:val="3"/>
      </w:pPr>
      <w:r>
        <w:rPr>
          <w:rFonts w:hint="eastAsia"/>
        </w:rPr>
        <w:t>H</w:t>
      </w:r>
      <w:r>
        <w:t xml:space="preserve">TML CSS </w:t>
      </w:r>
      <w:r>
        <w:rPr>
          <w:rFonts w:hint="eastAsia"/>
        </w:rPr>
        <w:t>필수</w:t>
      </w:r>
    </w:p>
    <w:p w14:paraId="02178446" w14:textId="2C4781C7" w:rsidR="00320B41" w:rsidRDefault="00320B41" w:rsidP="002E2549">
      <w:r>
        <w:rPr>
          <w:rFonts w:hint="eastAsia"/>
        </w:rPr>
        <w:t>H</w:t>
      </w:r>
      <w:r>
        <w:t>TML CSS</w:t>
      </w:r>
      <w:r w:rsidR="005B6078">
        <w:t xml:space="preserve"> </w:t>
      </w:r>
      <w:r w:rsidR="005B6078">
        <w:rPr>
          <w:rFonts w:hint="eastAsia"/>
        </w:rPr>
        <w:t xml:space="preserve">등 이미 </w:t>
      </w:r>
      <w:r w:rsidR="009E616C">
        <w:rPr>
          <w:rFonts w:hint="eastAsia"/>
        </w:rPr>
        <w:t>잘</w:t>
      </w:r>
      <w:r>
        <w:rPr>
          <w:rFonts w:hint="eastAsia"/>
        </w:rPr>
        <w:t xml:space="preserve"> </w:t>
      </w:r>
      <w:r w:rsidR="005B6078">
        <w:rPr>
          <w:rFonts w:hint="eastAsia"/>
        </w:rPr>
        <w:t xml:space="preserve">안다고 전제하고 </w:t>
      </w:r>
      <w:r w:rsidR="005B6078">
        <w:t>React</w:t>
      </w:r>
      <w:r w:rsidR="005B6078">
        <w:rPr>
          <w:rFonts w:hint="eastAsia"/>
        </w:rPr>
        <w:t>를 강의함</w:t>
      </w:r>
    </w:p>
    <w:p w14:paraId="0BDDEC30" w14:textId="77777777" w:rsidR="005B6078" w:rsidRDefault="005B6078" w:rsidP="002E2549"/>
    <w:p w14:paraId="1AFA805B" w14:textId="6CEB49E8" w:rsidR="009E616C" w:rsidRDefault="009E616C" w:rsidP="009E616C">
      <w:pPr>
        <w:pStyle w:val="3"/>
      </w:pPr>
      <w:r>
        <w:rPr>
          <w:rFonts w:hint="eastAsia"/>
        </w:rPr>
        <w:t>웹프로그래밍</w:t>
      </w:r>
    </w:p>
    <w:p w14:paraId="435E09EE" w14:textId="4EAC1CFA" w:rsidR="009E616C" w:rsidRDefault="009E616C" w:rsidP="009E616C">
      <w:r>
        <w:rPr>
          <w:rFonts w:hint="eastAsia"/>
        </w:rPr>
        <w:t xml:space="preserve">언어 기술 무관 </w:t>
      </w:r>
      <w:r w:rsidR="00BE3763">
        <w:rPr>
          <w:rFonts w:hint="eastAsia"/>
        </w:rPr>
        <w:t>어떤 웹프로그래밍을</w:t>
      </w:r>
      <w:r w:rsidR="00BE3763">
        <w:t xml:space="preserve"> </w:t>
      </w:r>
      <w:r w:rsidR="00BE3763">
        <w:rPr>
          <w:rFonts w:hint="eastAsia"/>
        </w:rPr>
        <w:t>할 줄 알아야 진도를 따라올 수 있다.</w:t>
      </w:r>
    </w:p>
    <w:p w14:paraId="319C08B8" w14:textId="77777777" w:rsidR="00BE3763" w:rsidRDefault="00BE3763" w:rsidP="009E616C"/>
    <w:p w14:paraId="364C11D9" w14:textId="77777777" w:rsidR="009E616C" w:rsidRPr="009E616C" w:rsidRDefault="009E616C" w:rsidP="009E616C"/>
    <w:p w14:paraId="5C1F2738" w14:textId="77777777" w:rsidR="005D0373" w:rsidRPr="003E4218" w:rsidRDefault="005D0373" w:rsidP="003E4218"/>
    <w:p w14:paraId="50057EF8" w14:textId="0A424227" w:rsidR="00F80A28" w:rsidRDefault="00F80A28" w:rsidP="00F80A28">
      <w:pPr>
        <w:pStyle w:val="2"/>
      </w:pPr>
      <w:bookmarkStart w:id="2" w:name="_Toc156778635"/>
      <w:r>
        <w:rPr>
          <w:rFonts w:hint="eastAsia"/>
        </w:rPr>
        <w:t>수업 내용</w:t>
      </w:r>
      <w:bookmarkEnd w:id="2"/>
    </w:p>
    <w:p w14:paraId="2535EC59" w14:textId="2BFB506E" w:rsidR="006858E1" w:rsidRDefault="00FD4DC2" w:rsidP="00B756EB">
      <w:pPr>
        <w:pStyle w:val="3"/>
      </w:pPr>
      <w:r>
        <w:t>Typescript</w:t>
      </w:r>
      <w:r w:rsidR="00AC3E43">
        <w:t xml:space="preserve"> </w:t>
      </w:r>
      <w:r w:rsidR="00AC3E43">
        <w:rPr>
          <w:rFonts w:hint="eastAsia"/>
        </w:rPr>
        <w:t>언어</w:t>
      </w:r>
    </w:p>
    <w:p w14:paraId="3C20FCD8" w14:textId="77777777" w:rsidR="00B756EB" w:rsidRDefault="00B756EB" w:rsidP="00B756EB"/>
    <w:p w14:paraId="5CB114ED" w14:textId="736751B3" w:rsidR="00AC3E43" w:rsidRDefault="00FD4DC2" w:rsidP="00726C84">
      <w:pPr>
        <w:pStyle w:val="3"/>
      </w:pPr>
      <w:r>
        <w:rPr>
          <w:rFonts w:hint="eastAsia"/>
        </w:rPr>
        <w:t>R</w:t>
      </w:r>
      <w:r>
        <w:t>eact</w:t>
      </w:r>
      <w:r w:rsidR="00B756EB">
        <w:t xml:space="preserve">.js </w:t>
      </w:r>
      <w:r w:rsidR="00B756EB">
        <w:rPr>
          <w:rFonts w:hint="eastAsia"/>
        </w:rPr>
        <w:t>프레임웍</w:t>
      </w:r>
    </w:p>
    <w:p w14:paraId="64A8415E" w14:textId="498E2E20" w:rsidR="00B756EB" w:rsidRDefault="00E10F6D" w:rsidP="00C21454">
      <w:r>
        <w:t xml:space="preserve">React, </w:t>
      </w:r>
      <w:r w:rsidR="006602F5">
        <w:t>TanStack Query, Next.js</w:t>
      </w:r>
    </w:p>
    <w:p w14:paraId="5B619382" w14:textId="77777777" w:rsidR="00E10F6D" w:rsidRPr="00BE3763" w:rsidRDefault="00E10F6D" w:rsidP="00C21454"/>
    <w:p w14:paraId="35670BE6" w14:textId="77777777" w:rsidR="00216F9C" w:rsidRDefault="00216F9C" w:rsidP="00C21454"/>
    <w:p w14:paraId="5D1B0302" w14:textId="77777777" w:rsidR="00881156" w:rsidRPr="001E52F5" w:rsidRDefault="00881156" w:rsidP="00881156"/>
    <w:p w14:paraId="54A7A3E6" w14:textId="77777777" w:rsidR="00216F9C" w:rsidRPr="00881156" w:rsidRDefault="00216F9C" w:rsidP="00216F9C"/>
    <w:p w14:paraId="59091F35" w14:textId="77777777" w:rsidR="00216F9C" w:rsidRPr="00216F9C" w:rsidRDefault="00216F9C" w:rsidP="00216F9C"/>
    <w:p w14:paraId="67A43D49" w14:textId="77777777" w:rsidR="00FE0796" w:rsidRDefault="00FE0796" w:rsidP="00C21454"/>
    <w:p w14:paraId="30A6778C" w14:textId="77777777" w:rsidR="005D0373" w:rsidRDefault="005D0373" w:rsidP="00C21454"/>
    <w:p w14:paraId="491570FA" w14:textId="3DAB514E" w:rsidR="00F26A09" w:rsidRDefault="00F26A0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825CC8" w14:textId="77777777" w:rsidR="00CA6DAE" w:rsidRDefault="00CA6DAE" w:rsidP="00CA6DAE">
      <w:pPr>
        <w:pStyle w:val="1"/>
        <w:numPr>
          <w:ilvl w:val="0"/>
          <w:numId w:val="1"/>
        </w:numPr>
      </w:pPr>
      <w:bookmarkStart w:id="3" w:name="_Toc156778636"/>
      <w:bookmarkStart w:id="4" w:name="_GoBack"/>
      <w:bookmarkEnd w:id="4"/>
      <w:r>
        <w:rPr>
          <w:rFonts w:hint="eastAsia"/>
        </w:rPr>
        <w:lastRenderedPageBreak/>
        <w:t>개발도구 설치</w:t>
      </w:r>
      <w:bookmarkEnd w:id="3"/>
    </w:p>
    <w:p w14:paraId="062E4D69" w14:textId="77777777" w:rsidR="00CA6DAE" w:rsidRDefault="00CA6DAE" w:rsidP="00CA6DAE">
      <w:r>
        <w:rPr>
          <w:rFonts w:hint="eastAsia"/>
        </w:rPr>
        <w:t>M</w:t>
      </w:r>
      <w:r>
        <w:t xml:space="preserve">1 </w:t>
      </w:r>
      <w:r>
        <w:rPr>
          <w:rFonts w:hint="eastAsia"/>
        </w:rPr>
        <w:t>맥북 개발도구 설치.</w:t>
      </w:r>
      <w:r>
        <w:t>docx</w:t>
      </w:r>
    </w:p>
    <w:p w14:paraId="395C6613" w14:textId="77777777" w:rsidR="00CA6DAE" w:rsidRDefault="00CA6DAE" w:rsidP="00CA6DAE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개발도구 설치.</w:t>
      </w:r>
      <w:r>
        <w:t>docx</w:t>
      </w:r>
    </w:p>
    <w:p w14:paraId="28C4B1D5" w14:textId="77777777" w:rsidR="00CA6DAE" w:rsidRDefault="00CA6DAE" w:rsidP="00CA6DAE"/>
    <w:p w14:paraId="1CE7046F" w14:textId="77777777" w:rsidR="00CA6DAE" w:rsidRDefault="00CA6DAE" w:rsidP="00CA6DAE">
      <w:r>
        <w:rPr>
          <w:rFonts w:hint="eastAsia"/>
        </w:rPr>
        <w:t xml:space="preserve">위 문서를 참고하여 아래 </w:t>
      </w:r>
      <w:r>
        <w:t>SW</w:t>
      </w:r>
      <w:r>
        <w:rPr>
          <w:rFonts w:hint="eastAsia"/>
        </w:rPr>
        <w:t>들을 설치하라.</w:t>
      </w:r>
    </w:p>
    <w:p w14:paraId="0CE116F7" w14:textId="35186227" w:rsidR="00CA6DAE" w:rsidRDefault="00CA6DAE" w:rsidP="00CA6D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>ode.js</w:t>
      </w:r>
    </w:p>
    <w:p w14:paraId="323AB163" w14:textId="6F35D5A8" w:rsidR="00CA6DAE" w:rsidRDefault="00CA6DAE" w:rsidP="00CA6DAE">
      <w:r>
        <w:rPr>
          <w:rFonts w:hint="eastAsia"/>
        </w:rPr>
        <w:t>-</w:t>
      </w:r>
      <w:r>
        <w:t xml:space="preserve"> Visual Studio Code</w:t>
      </w:r>
    </w:p>
    <w:p w14:paraId="6138DC10" w14:textId="1D2FB64C" w:rsidR="00CA6DAE" w:rsidRDefault="00D77414" w:rsidP="00CA6DAE">
      <w:r>
        <w:rPr>
          <w:rFonts w:hint="eastAsia"/>
        </w:rPr>
        <w:t>-</w:t>
      </w:r>
      <w:r>
        <w:t xml:space="preserve"> git</w:t>
      </w:r>
      <w:r w:rsidR="003537C0">
        <w:t xml:space="preserve"> </w:t>
      </w:r>
      <w:r w:rsidR="003537C0">
        <w:rPr>
          <w:rFonts w:hint="eastAsia"/>
        </w:rPr>
        <w:t>클라이언트</w:t>
      </w:r>
    </w:p>
    <w:p w14:paraId="64C73D2A" w14:textId="77777777" w:rsidR="00CA6DAE" w:rsidRDefault="00CA6DAE" w:rsidP="00F80A28"/>
    <w:p w14:paraId="2DEFA040" w14:textId="77777777" w:rsidR="007959B3" w:rsidRDefault="007959B3" w:rsidP="00F80A28"/>
    <w:p w14:paraId="1FFFFF84" w14:textId="1FA32503" w:rsidR="00E01230" w:rsidRDefault="00E012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CF9FBB" w14:textId="0BC2F23E" w:rsidR="007959B3" w:rsidRDefault="00F91466" w:rsidP="00E01230">
      <w:pPr>
        <w:pStyle w:val="1"/>
      </w:pPr>
      <w:bookmarkStart w:id="5" w:name="_Toc156778637"/>
      <w:r>
        <w:rPr>
          <w:rFonts w:hint="eastAsia"/>
        </w:rPr>
        <w:lastRenderedPageBreak/>
        <w:t>프론트엔드 관련 기술</w:t>
      </w:r>
      <w:bookmarkEnd w:id="5"/>
    </w:p>
    <w:p w14:paraId="5D33E914" w14:textId="77777777" w:rsidR="00F91466" w:rsidRDefault="00F91466" w:rsidP="00F91466"/>
    <w:p w14:paraId="7200A917" w14:textId="77777777" w:rsidR="00F91466" w:rsidRDefault="00F91466" w:rsidP="00F91466">
      <w:pPr>
        <w:pStyle w:val="2"/>
      </w:pPr>
      <w:bookmarkStart w:id="6" w:name="_Toc128927197"/>
      <w:bookmarkStart w:id="7" w:name="_Toc156778638"/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 버전</w:t>
      </w:r>
      <w:bookmarkEnd w:id="6"/>
      <w:bookmarkEnd w:id="7"/>
    </w:p>
    <w:p w14:paraId="1E63C055" w14:textId="77777777" w:rsidR="00F91466" w:rsidRDefault="00F91466" w:rsidP="00F91466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표준을 </w:t>
      </w:r>
      <w:r>
        <w:t xml:space="preserve">ECMAScript 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 xml:space="preserve">줄여서 </w:t>
      </w:r>
      <w:r>
        <w:t>ES.</w:t>
      </w:r>
    </w:p>
    <w:p w14:paraId="73D642C9" w14:textId="77777777" w:rsidR="00F91466" w:rsidRPr="00CD2874" w:rsidRDefault="00F91466" w:rsidP="00F91466"/>
    <w:p w14:paraId="7DCD04EA" w14:textId="77777777" w:rsidR="00F91466" w:rsidRDefault="00F91466" w:rsidP="00F91466">
      <w:pPr>
        <w:pStyle w:val="3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5</w:t>
      </w:r>
      <w:r>
        <w:t xml:space="preserve"> (ECMAScript5)</w:t>
      </w:r>
    </w:p>
    <w:p w14:paraId="3D42746D" w14:textId="77777777" w:rsidR="00F91466" w:rsidRDefault="00F91466" w:rsidP="00F91466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표준의 </w:t>
      </w:r>
      <w:r>
        <w:t>5</w:t>
      </w:r>
      <w:r>
        <w:rPr>
          <w:rFonts w:hint="eastAsia"/>
        </w:rPr>
        <w:t>번째 버전을</w:t>
      </w:r>
      <w:r>
        <w:t>, ECMAScript5,</w:t>
      </w:r>
      <w:r>
        <w:rPr>
          <w:rFonts w:hint="eastAsia"/>
        </w:rPr>
        <w:t xml:space="preserve">줄여서 </w:t>
      </w:r>
      <w:r>
        <w:t xml:space="preserve">ES5 </w:t>
      </w:r>
      <w:r>
        <w:rPr>
          <w:rFonts w:hint="eastAsia"/>
        </w:rPr>
        <w:t>라고 부른다.</w:t>
      </w:r>
    </w:p>
    <w:p w14:paraId="39795755" w14:textId="77777777" w:rsidR="00F91466" w:rsidRPr="00631CA9" w:rsidRDefault="00F91466" w:rsidP="00F91466">
      <w:r>
        <w:rPr>
          <w:rFonts w:hint="eastAsia"/>
        </w:rPr>
        <w:t>2</w:t>
      </w:r>
      <w:r>
        <w:t>009</w:t>
      </w:r>
      <w:r>
        <w:rPr>
          <w:rFonts w:hint="eastAsia"/>
        </w:rPr>
        <w:t>년 발표됨.</w:t>
      </w:r>
    </w:p>
    <w:p w14:paraId="7F183AA2" w14:textId="77777777" w:rsidR="00F91466" w:rsidRPr="00836495" w:rsidRDefault="00F91466" w:rsidP="00F91466"/>
    <w:p w14:paraId="5F8E4220" w14:textId="77777777" w:rsidR="00F91466" w:rsidRDefault="00F91466" w:rsidP="00F91466">
      <w:r>
        <w:rPr>
          <w:rFonts w:hint="eastAsia"/>
        </w:rPr>
        <w:t>가장 많은 웹브라우저가 지원하는 보편적인 표준.</w:t>
      </w:r>
    </w:p>
    <w:p w14:paraId="6F8BA767" w14:textId="77777777" w:rsidR="00F91466" w:rsidRDefault="00F91466" w:rsidP="00F91466">
      <w:r>
        <w:rPr>
          <w:rFonts w:hint="eastAsia"/>
        </w:rPr>
        <w:t>객체지향 문법이 빠져있다.</w:t>
      </w:r>
    </w:p>
    <w:p w14:paraId="5BA21C31" w14:textId="77777777" w:rsidR="00F91466" w:rsidRDefault="00F91466" w:rsidP="00F91466"/>
    <w:p w14:paraId="752074B7" w14:textId="77777777" w:rsidR="00F91466" w:rsidRDefault="00F91466" w:rsidP="00F91466">
      <w:pPr>
        <w:pStyle w:val="3"/>
      </w:pPr>
      <w:r>
        <w:rPr>
          <w:rFonts w:hint="eastAsia"/>
        </w:rPr>
        <w:t>E</w:t>
      </w:r>
      <w:r>
        <w:t>S6 (ECMAScript6)</w:t>
      </w:r>
    </w:p>
    <w:p w14:paraId="792A866A" w14:textId="77777777" w:rsidR="00F91466" w:rsidRDefault="00F91466" w:rsidP="00F91466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표준의 </w:t>
      </w:r>
      <w:r>
        <w:t>6</w:t>
      </w:r>
      <w:r>
        <w:rPr>
          <w:rFonts w:hint="eastAsia"/>
        </w:rPr>
        <w:t>번째 버전</w:t>
      </w:r>
      <w:r>
        <w:t xml:space="preserve"> </w:t>
      </w:r>
    </w:p>
    <w:p w14:paraId="6F738D1C" w14:textId="77777777" w:rsidR="00F91466" w:rsidRDefault="00F91466" w:rsidP="00F91466">
      <w:r>
        <w:rPr>
          <w:rFonts w:hint="eastAsia"/>
        </w:rPr>
        <w:t xml:space="preserve">문법 표준 발표 연도를 붙여서 </w:t>
      </w:r>
      <w:r>
        <w:t>ES</w:t>
      </w:r>
      <w:r w:rsidRPr="00592E5F">
        <w:rPr>
          <w:b/>
          <w:bCs/>
        </w:rPr>
        <w:t>2015</w:t>
      </w:r>
      <w:r>
        <w:t>, ECMAScript</w:t>
      </w:r>
      <w:r w:rsidRPr="00592E5F">
        <w:rPr>
          <w:b/>
          <w:bCs/>
        </w:rPr>
        <w:t>2015</w:t>
      </w:r>
      <w:r>
        <w:t xml:space="preserve"> </w:t>
      </w:r>
      <w:r>
        <w:rPr>
          <w:rFonts w:hint="eastAsia"/>
        </w:rPr>
        <w:t>라고 부르기도 한다.</w:t>
      </w:r>
    </w:p>
    <w:p w14:paraId="3EF96E12" w14:textId="77777777" w:rsidR="00F91466" w:rsidRDefault="00F91466" w:rsidP="00F91466"/>
    <w:p w14:paraId="02008EF8" w14:textId="77777777" w:rsidR="00F91466" w:rsidRDefault="00F91466" w:rsidP="00F91466">
      <w:r>
        <w:rPr>
          <w:rFonts w:hint="eastAsia"/>
        </w:rPr>
        <w:t>객체지향 문법 추가됨.</w:t>
      </w:r>
    </w:p>
    <w:p w14:paraId="6A797F2E" w14:textId="77777777" w:rsidR="00F91466" w:rsidRPr="006F7BED" w:rsidRDefault="00F91466" w:rsidP="00F91466">
      <w:r>
        <w:rPr>
          <w:rFonts w:hint="eastAsia"/>
        </w:rPr>
        <w:t>E</w:t>
      </w:r>
      <w:r>
        <w:t xml:space="preserve">S5 </w:t>
      </w:r>
      <w:r>
        <w:rPr>
          <w:rFonts w:hint="eastAsia"/>
        </w:rPr>
        <w:t>문법에 비해서 크게 변함.</w:t>
      </w:r>
    </w:p>
    <w:p w14:paraId="521105AB" w14:textId="77777777" w:rsidR="00F91466" w:rsidRDefault="00F91466" w:rsidP="00F91466">
      <w:r>
        <w:rPr>
          <w:rFonts w:hint="eastAsia"/>
        </w:rPr>
        <w:t xml:space="preserve">프론트엔드 개발자라면 최소한 </w:t>
      </w:r>
      <w:r>
        <w:t xml:space="preserve">ES6 </w:t>
      </w:r>
      <w:r>
        <w:rPr>
          <w:rFonts w:hint="eastAsia"/>
        </w:rPr>
        <w:t>문법으로 개발해야 한다.</w:t>
      </w:r>
    </w:p>
    <w:p w14:paraId="7213488F" w14:textId="77777777" w:rsidR="00F91466" w:rsidRDefault="00F91466" w:rsidP="00F91466"/>
    <w:p w14:paraId="68D3952D" w14:textId="77777777" w:rsidR="00F91466" w:rsidRDefault="00F91466" w:rsidP="00F91466">
      <w:pPr>
        <w:pStyle w:val="3"/>
      </w:pPr>
      <w:r>
        <w:rPr>
          <w:rFonts w:hint="eastAsia"/>
        </w:rPr>
        <w:t>자잘한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</w:p>
    <w:p w14:paraId="180EC9AC" w14:textId="77777777" w:rsidR="00F91466" w:rsidRDefault="00F91466" w:rsidP="00F91466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문법에서 자잘한 버전 업.</w:t>
      </w:r>
    </w:p>
    <w:p w14:paraId="0A5B9BA9" w14:textId="77777777" w:rsidR="00F91466" w:rsidRPr="00E0609B" w:rsidRDefault="00F91466" w:rsidP="00F91466"/>
    <w:p w14:paraId="776F6381" w14:textId="77777777" w:rsidR="00F91466" w:rsidRDefault="00F91466" w:rsidP="00F91466">
      <w:r>
        <w:rPr>
          <w:rFonts w:hint="eastAsia"/>
        </w:rPr>
        <w:t>E</w:t>
      </w:r>
      <w:r>
        <w:t>S7, ES2016</w:t>
      </w:r>
    </w:p>
    <w:p w14:paraId="07494626" w14:textId="77777777" w:rsidR="00F91466" w:rsidRDefault="00F91466" w:rsidP="00F91466">
      <w:r>
        <w:rPr>
          <w:rFonts w:hint="eastAsia"/>
        </w:rPr>
        <w:t>E</w:t>
      </w:r>
      <w:r>
        <w:t>S8, ES2017</w:t>
      </w:r>
    </w:p>
    <w:p w14:paraId="2114E411" w14:textId="77777777" w:rsidR="00F91466" w:rsidRDefault="00F91466" w:rsidP="00F91466">
      <w:r>
        <w:rPr>
          <w:rFonts w:hint="eastAsia"/>
        </w:rPr>
        <w:t>E</w:t>
      </w:r>
      <w:r>
        <w:t>S9, ES2018</w:t>
      </w:r>
    </w:p>
    <w:p w14:paraId="397E25DC" w14:textId="77777777" w:rsidR="00F91466" w:rsidRDefault="00F91466" w:rsidP="00F91466">
      <w:r>
        <w:rPr>
          <w:rFonts w:hint="eastAsia"/>
        </w:rPr>
        <w:t>E</w:t>
      </w:r>
      <w:r>
        <w:t>S10, ES2019</w:t>
      </w:r>
    </w:p>
    <w:p w14:paraId="377F3FEA" w14:textId="77777777" w:rsidR="00F91466" w:rsidRDefault="00F91466" w:rsidP="00F91466">
      <w:r>
        <w:rPr>
          <w:rFonts w:hint="eastAsia"/>
        </w:rPr>
        <w:t>E</w:t>
      </w:r>
      <w:r>
        <w:t>S11, ES2020</w:t>
      </w:r>
    </w:p>
    <w:p w14:paraId="27C3C96E" w14:textId="77777777" w:rsidR="00F91466" w:rsidRDefault="00F91466" w:rsidP="00F91466">
      <w:r>
        <w:rPr>
          <w:rFonts w:hint="eastAsia"/>
        </w:rPr>
        <w:t>E</w:t>
      </w:r>
      <w:r>
        <w:t>S12, ES2021</w:t>
      </w:r>
    </w:p>
    <w:p w14:paraId="1D133723" w14:textId="77777777" w:rsidR="00F91466" w:rsidRDefault="00F91466" w:rsidP="00F91466"/>
    <w:p w14:paraId="0536F9B5" w14:textId="77777777" w:rsidR="00F91466" w:rsidRDefault="00F91466" w:rsidP="00F91466">
      <w:r>
        <w:rPr>
          <w:rFonts w:hint="eastAsia"/>
        </w:rPr>
        <w:t>E</w:t>
      </w:r>
      <w:r>
        <w:t>S6</w:t>
      </w:r>
      <w:r>
        <w:rPr>
          <w:rFonts w:hint="eastAsia"/>
        </w:rPr>
        <w:t>에서 자잘한 버전업들이기 때문에,</w:t>
      </w:r>
    </w:p>
    <w:p w14:paraId="29164CE0" w14:textId="77777777" w:rsidR="00F91466" w:rsidRDefault="00F91466" w:rsidP="00F91466">
      <w:r>
        <w:rPr>
          <w:rFonts w:hint="eastAsia"/>
        </w:rPr>
        <w:t xml:space="preserve">위 표준들을 전부 뭉뚱그려서 </w:t>
      </w:r>
      <w:r>
        <w:t xml:space="preserve">ES6 </w:t>
      </w:r>
      <w:r>
        <w:rPr>
          <w:rFonts w:hint="eastAsia"/>
        </w:rPr>
        <w:t>라고 부른다.</w:t>
      </w:r>
    </w:p>
    <w:p w14:paraId="57900916" w14:textId="77777777" w:rsidR="00F91466" w:rsidRDefault="00F91466" w:rsidP="00F91466"/>
    <w:p w14:paraId="4BB9776B" w14:textId="77777777" w:rsidR="00F91466" w:rsidRDefault="00F91466" w:rsidP="00F91466">
      <w:pPr>
        <w:pStyle w:val="3"/>
      </w:pPr>
      <w:r>
        <w:rPr>
          <w:rFonts w:hint="eastAsia"/>
        </w:rPr>
        <w:t>T</w:t>
      </w:r>
      <w:r>
        <w:t>ypescript</w:t>
      </w:r>
    </w:p>
    <w:p w14:paraId="25272953" w14:textId="77777777" w:rsidR="00F91466" w:rsidRDefault="00F91466" w:rsidP="00F91466">
      <w:r>
        <w:rPr>
          <w:rFonts w:hint="eastAsia"/>
        </w:rPr>
        <w:t>마이크로소프트가 만든 언어.</w:t>
      </w:r>
    </w:p>
    <w:p w14:paraId="6A692CBE" w14:textId="77777777" w:rsidR="00F91466" w:rsidRDefault="00F91466" w:rsidP="00F91466"/>
    <w:p w14:paraId="5FE65BD3" w14:textId="77777777" w:rsidR="00F91466" w:rsidRDefault="00F91466" w:rsidP="00F91466">
      <w:r>
        <w:t xml:space="preserve">Java </w:t>
      </w:r>
      <w:r>
        <w:rPr>
          <w:rFonts w:hint="eastAsia"/>
        </w:rPr>
        <w:t>언어에는 자료형(</w:t>
      </w:r>
      <w:r>
        <w:t>type)</w:t>
      </w:r>
      <w:r>
        <w:rPr>
          <w:rFonts w:hint="eastAsia"/>
        </w:rPr>
        <w:t>이 있지만,</w:t>
      </w:r>
      <w:r>
        <w:t xml:space="preserve"> Javascript</w:t>
      </w:r>
      <w:r>
        <w:rPr>
          <w:rFonts w:hint="eastAsia"/>
        </w:rPr>
        <w:t>에는 없다.</w:t>
      </w:r>
      <w:r>
        <w:t xml:space="preserve"> </w:t>
      </w:r>
    </w:p>
    <w:p w14:paraId="235D8F96" w14:textId="77777777" w:rsidR="00F91466" w:rsidRDefault="00F91466" w:rsidP="00F91466">
      <w:r>
        <w:rPr>
          <w:rFonts w:hint="eastAsia"/>
        </w:rPr>
        <w:t>(예:</w:t>
      </w:r>
      <w:r>
        <w:t xml:space="preserve"> int, double, String, ArrayList)</w:t>
      </w:r>
    </w:p>
    <w:p w14:paraId="575A307A" w14:textId="77777777" w:rsidR="00F91466" w:rsidRDefault="00F91466" w:rsidP="00F91466"/>
    <w:p w14:paraId="3A02A0FF" w14:textId="77777777" w:rsidR="00F91466" w:rsidRDefault="00F91466" w:rsidP="00F9146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언어에 있는 자료형과 객체지향 문법과 유사한 것을</w:t>
      </w:r>
    </w:p>
    <w:p w14:paraId="11E726F7" w14:textId="77777777" w:rsidR="00F91466" w:rsidRDefault="00F91466" w:rsidP="00F91466">
      <w:r>
        <w:rPr>
          <w:rFonts w:hint="eastAsia"/>
        </w:rPr>
        <w:t>J</w:t>
      </w:r>
      <w:r>
        <w:t>avascipt</w:t>
      </w:r>
      <w:r>
        <w:rPr>
          <w:rFonts w:hint="eastAsia"/>
        </w:rPr>
        <w:t>에 추가한 것이</w:t>
      </w:r>
      <w:r>
        <w:t xml:space="preserve"> Typescript </w:t>
      </w:r>
      <w:r>
        <w:rPr>
          <w:rFonts w:hint="eastAsia"/>
        </w:rPr>
        <w:t>이다.</w:t>
      </w:r>
    </w:p>
    <w:p w14:paraId="6BCE7A6A" w14:textId="77777777" w:rsidR="00F91466" w:rsidRDefault="00F91466" w:rsidP="00F91466">
      <w:r>
        <w:rPr>
          <w:rFonts w:hint="eastAsia"/>
        </w:rPr>
        <w:t>그래서,</w:t>
      </w:r>
      <w:r>
        <w:t xml:space="preserve"> Java </w:t>
      </w:r>
      <w:r>
        <w:rPr>
          <w:rFonts w:hint="eastAsia"/>
        </w:rPr>
        <w:t xml:space="preserve">개발자에게는 순수 </w:t>
      </w:r>
      <w:r>
        <w:t xml:space="preserve">Javascript </w:t>
      </w:r>
      <w:r>
        <w:rPr>
          <w:rFonts w:hint="eastAsia"/>
        </w:rPr>
        <w:t xml:space="preserve">문법보다 </w:t>
      </w:r>
      <w:r>
        <w:t xml:space="preserve">Typescript </w:t>
      </w:r>
      <w:r>
        <w:rPr>
          <w:rFonts w:hint="eastAsia"/>
        </w:rPr>
        <w:t>문법이 더 친근하다.</w:t>
      </w:r>
    </w:p>
    <w:p w14:paraId="6B3B268C" w14:textId="77777777" w:rsidR="00F91466" w:rsidRDefault="00F91466" w:rsidP="00F91466"/>
    <w:p w14:paraId="5742B461" w14:textId="77777777" w:rsidR="00F91466" w:rsidRDefault="00F91466" w:rsidP="00F91466">
      <w:r>
        <w:rPr>
          <w:rFonts w:hint="eastAsia"/>
        </w:rPr>
        <w:t xml:space="preserve">프론트엔드 개발자라면 </w:t>
      </w:r>
      <w:r>
        <w:t xml:space="preserve">Typescript </w:t>
      </w:r>
      <w:r>
        <w:rPr>
          <w:rFonts w:hint="eastAsia"/>
        </w:rPr>
        <w:t>문법으로 개발하는 것이 바람직하다.</w:t>
      </w:r>
    </w:p>
    <w:p w14:paraId="350EE041" w14:textId="77777777" w:rsidR="00F91466" w:rsidRPr="00EF398B" w:rsidRDefault="00F91466" w:rsidP="00F91466"/>
    <w:p w14:paraId="16BDF07D" w14:textId="77777777" w:rsidR="00F91466" w:rsidRPr="006F7BED" w:rsidRDefault="00F91466" w:rsidP="00F91466"/>
    <w:p w14:paraId="0FBF9AD8" w14:textId="77777777" w:rsidR="00F91466" w:rsidRDefault="00F91466" w:rsidP="00F914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1EFAA3E" w14:textId="77777777" w:rsidR="00E01230" w:rsidRDefault="00E01230" w:rsidP="00E01230">
      <w:pPr>
        <w:pStyle w:val="2"/>
      </w:pPr>
      <w:bookmarkStart w:id="8" w:name="_Toc128927195"/>
      <w:bookmarkStart w:id="9" w:name="_Toc156778639"/>
      <w:r>
        <w:rPr>
          <w:rFonts w:hint="eastAsia"/>
        </w:rPr>
        <w:lastRenderedPageBreak/>
        <w:t>W</w:t>
      </w:r>
      <w:r>
        <w:t>ebAssembly</w:t>
      </w:r>
      <w:bookmarkEnd w:id="8"/>
      <w:bookmarkEnd w:id="9"/>
    </w:p>
    <w:p w14:paraId="1262F221" w14:textId="77777777" w:rsidR="00E01230" w:rsidRDefault="00E01230" w:rsidP="00E01230">
      <w:r>
        <w:rPr>
          <w:rFonts w:hint="eastAsia"/>
        </w:rPr>
        <w:t>이제 막 나와서 아직 대세는 아니지만</w:t>
      </w:r>
      <w:r>
        <w:t xml:space="preserve">, </w:t>
      </w:r>
      <w:r>
        <w:rPr>
          <w:rFonts w:hint="eastAsia"/>
        </w:rPr>
        <w:t>미래 대세가 될</w:t>
      </w:r>
      <w:r>
        <w:t xml:space="preserve"> </w:t>
      </w:r>
      <w:r>
        <w:rPr>
          <w:rFonts w:hint="eastAsia"/>
        </w:rPr>
        <w:t>가능성이 높음</w:t>
      </w:r>
    </w:p>
    <w:p w14:paraId="78EF9B26" w14:textId="77777777" w:rsidR="00E01230" w:rsidRPr="00C91F72" w:rsidRDefault="00E01230" w:rsidP="00E01230"/>
    <w:p w14:paraId="1B2005BB" w14:textId="77777777" w:rsidR="00E01230" w:rsidRDefault="00E01230" w:rsidP="00E01230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소스코드를 컴파일한 바이트코드를 </w:t>
      </w:r>
      <w:r>
        <w:t>Java Virtual Machine (JVM)</w:t>
      </w:r>
      <w:r>
        <w:rPr>
          <w:rFonts w:hint="eastAsia"/>
        </w:rPr>
        <w:t>이 실행하 듯이,</w:t>
      </w:r>
    </w:p>
    <w:p w14:paraId="36889367" w14:textId="77777777" w:rsidR="00E01230" w:rsidRDefault="00E01230" w:rsidP="00E01230">
      <w:r>
        <w:t xml:space="preserve">C/C++, Java, C#, Python </w:t>
      </w:r>
      <w:r>
        <w:rPr>
          <w:rFonts w:hint="eastAsia"/>
        </w:rPr>
        <w:t xml:space="preserve">등 고급 언어 소스코드를 컴파일한 </w:t>
      </w:r>
      <w:r>
        <w:t>WebAssembly</w:t>
      </w:r>
      <w:r>
        <w:rPr>
          <w:rFonts w:hint="eastAsia"/>
        </w:rPr>
        <w:t>를 웹브라우저가 실행한다.</w:t>
      </w:r>
    </w:p>
    <w:p w14:paraId="308BA04C" w14:textId="77777777" w:rsidR="00E01230" w:rsidRPr="008C5AFC" w:rsidRDefault="00E01230" w:rsidP="00E01230"/>
    <w:p w14:paraId="77916131" w14:textId="77777777" w:rsidR="00E01230" w:rsidRDefault="00E01230" w:rsidP="00E01230">
      <w:r>
        <w:t>(</w:t>
      </w:r>
      <w:r>
        <w:rPr>
          <w:rFonts w:hint="eastAsia"/>
        </w:rPr>
        <w:t>가</w:t>
      </w:r>
      <w:r>
        <w:t xml:space="preserve">) </w:t>
      </w:r>
      <w:r>
        <w:rPr>
          <w:rFonts w:hint="eastAsia"/>
        </w:rPr>
        <w:t>C</w:t>
      </w:r>
      <w:r>
        <w:t xml:space="preserve">/C++ </w:t>
      </w:r>
      <w:r>
        <w:rPr>
          <w:rFonts w:hint="eastAsia"/>
        </w:rPr>
        <w:t>소스코드를 기계어코드로 컴파일하고</w:t>
      </w:r>
      <w:r>
        <w:t xml:space="preserve">, </w:t>
      </w:r>
      <w:r>
        <w:rPr>
          <w:rFonts w:hint="eastAsia"/>
        </w:rPr>
        <w:t xml:space="preserve">그 실행 파일을 </w:t>
      </w:r>
      <w:r>
        <w:t>CPU</w:t>
      </w:r>
      <w:r>
        <w:rPr>
          <w:rFonts w:hint="eastAsia"/>
        </w:rPr>
        <w:t>가 직접 실행</w:t>
      </w:r>
    </w:p>
    <w:p w14:paraId="1F4A8FFC" w14:textId="77777777" w:rsidR="00E01230" w:rsidRDefault="00E01230" w:rsidP="00E01230">
      <w:r>
        <w:t>(</w:t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소스코드를 바이트코드로 컴파일하고,</w:t>
      </w:r>
      <w:r>
        <w:t xml:space="preserve"> </w:t>
      </w:r>
      <w:r>
        <w:rPr>
          <w:rFonts w:hint="eastAsia"/>
        </w:rPr>
        <w:t xml:space="preserve">그 결과를 </w:t>
      </w:r>
      <w:r>
        <w:t>JVM</w:t>
      </w:r>
      <w:r>
        <w:rPr>
          <w:rFonts w:hint="eastAsia"/>
        </w:rPr>
        <w:t>이 실행</w:t>
      </w:r>
    </w:p>
    <w:p w14:paraId="0A8281B4" w14:textId="77777777" w:rsidR="00E01230" w:rsidRDefault="00E01230" w:rsidP="00E01230">
      <w:r>
        <w:t>(</w:t>
      </w:r>
      <w:r>
        <w:rPr>
          <w:rFonts w:hint="eastAsia"/>
        </w:rPr>
        <w:t>다)</w:t>
      </w:r>
      <w:r>
        <w:t xml:space="preserve"> C/C++, Java, C# </w:t>
      </w:r>
      <w:r>
        <w:rPr>
          <w:rFonts w:hint="eastAsia"/>
        </w:rPr>
        <w:t xml:space="preserve">등 고급 언어 소스코드를 </w:t>
      </w:r>
      <w:r>
        <w:t>WebAssembly</w:t>
      </w:r>
      <w:r>
        <w:rPr>
          <w:rFonts w:hint="eastAsia"/>
        </w:rPr>
        <w:t>로 컴파일하고,</w:t>
      </w:r>
      <w:r>
        <w:t xml:space="preserve"> </w:t>
      </w:r>
      <w:r>
        <w:rPr>
          <w:rFonts w:hint="eastAsia"/>
        </w:rPr>
        <w:t>그 결과를 웹브라우저가 실행</w:t>
      </w:r>
    </w:p>
    <w:p w14:paraId="4BB690FC" w14:textId="77777777" w:rsidR="00E01230" w:rsidRDefault="00E01230" w:rsidP="00E01230"/>
    <w:p w14:paraId="35E4EF09" w14:textId="77777777" w:rsidR="00E01230" w:rsidRDefault="00E01230" w:rsidP="00E01230">
      <w:r>
        <w:rPr>
          <w:rFonts w:hint="eastAsia"/>
        </w:rPr>
        <w:t>(가)</w:t>
      </w:r>
      <w:r>
        <w:t xml:space="preserve"> </w:t>
      </w:r>
      <w:r>
        <w:rPr>
          <w:rFonts w:hint="eastAsia"/>
        </w:rPr>
        <w:t>방식이 가장 빠르지만,</w:t>
      </w:r>
      <w:r>
        <w:t xml:space="preserve"> (</w:t>
      </w:r>
      <w:r>
        <w:rPr>
          <w:rFonts w:hint="eastAsia"/>
        </w:rPr>
        <w:t>나)</w:t>
      </w:r>
      <w:r>
        <w:t xml:space="preserve"> (</w:t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 xml:space="preserve">방식도 꽤나 빨라서 </w:t>
      </w:r>
      <w:r>
        <w:t>(</w:t>
      </w:r>
      <w:r>
        <w:rPr>
          <w:rFonts w:hint="eastAsia"/>
        </w:rPr>
        <w:t>가)와 큰 차이가 없다.</w:t>
      </w:r>
    </w:p>
    <w:p w14:paraId="2AB2FDCB" w14:textId="77777777" w:rsidR="00E01230" w:rsidRPr="00D555D2" w:rsidRDefault="00E01230" w:rsidP="00E01230"/>
    <w:p w14:paraId="2FBF2033" w14:textId="77777777" w:rsidR="00E01230" w:rsidRDefault="00E01230" w:rsidP="00E01230"/>
    <w:p w14:paraId="52431AFE" w14:textId="77777777" w:rsidR="00E01230" w:rsidRDefault="00E01230" w:rsidP="00E01230">
      <w:pPr>
        <w:pStyle w:val="3"/>
      </w:pPr>
      <w:r>
        <w:rPr>
          <w:rFonts w:hint="eastAsia"/>
        </w:rPr>
        <w:t>W</w:t>
      </w:r>
      <w:r>
        <w:t xml:space="preserve">ebAssembly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736F73A3" w14:textId="77777777" w:rsidR="00E01230" w:rsidRDefault="00E01230" w:rsidP="00E01230">
      <w:r>
        <w:t xml:space="preserve">C/C++, Java, C#, Python </w:t>
      </w:r>
      <w:r>
        <w:rPr>
          <w:rFonts w:hint="eastAsia"/>
        </w:rPr>
        <w:t>등 고급 언어로 구현된 수 많은 소스코드를 가져와서,</w:t>
      </w:r>
    </w:p>
    <w:p w14:paraId="15B42D9A" w14:textId="77777777" w:rsidR="00E01230" w:rsidRDefault="00E01230" w:rsidP="00E01230">
      <w:r>
        <w:rPr>
          <w:rFonts w:hint="eastAsia"/>
        </w:rPr>
        <w:t>W</w:t>
      </w:r>
      <w:r>
        <w:t>ebAssembly</w:t>
      </w:r>
      <w:r>
        <w:rPr>
          <w:rFonts w:hint="eastAsia"/>
        </w:rPr>
        <w:t>로 컴파일하면 웹브라우저에서 실행된다.</w:t>
      </w:r>
    </w:p>
    <w:p w14:paraId="3C462A50" w14:textId="77777777" w:rsidR="00E01230" w:rsidRPr="00C714DA" w:rsidRDefault="00E01230" w:rsidP="00E01230"/>
    <w:p w14:paraId="6AD20FD5" w14:textId="77777777" w:rsidR="00E01230" w:rsidRDefault="00E01230" w:rsidP="00E01230">
      <w:r>
        <w:rPr>
          <w:rFonts w:hint="eastAsia"/>
        </w:rPr>
        <w:t>웹브라우저가 그야말로 운영체제처럼 진화할 수 있다.</w:t>
      </w:r>
    </w:p>
    <w:p w14:paraId="17B6573E" w14:textId="77777777" w:rsidR="00E01230" w:rsidRDefault="00E01230" w:rsidP="00E01230">
      <w:r>
        <w:rPr>
          <w:rFonts w:hint="eastAsia"/>
        </w:rPr>
        <w:t>예를 들어 안드로이드 앱을 W</w:t>
      </w:r>
      <w:r>
        <w:t>ebAssembly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컴파일하여 웹브라우저에서 실행.</w:t>
      </w:r>
    </w:p>
    <w:p w14:paraId="493D988D" w14:textId="77777777" w:rsidR="00E01230" w:rsidRPr="004D320C" w:rsidRDefault="00E01230" w:rsidP="00E01230">
      <w:r>
        <w:rPr>
          <w:rFonts w:hint="eastAsia"/>
        </w:rPr>
        <w:t xml:space="preserve">어지간한 </w:t>
      </w:r>
      <w:r>
        <w:t xml:space="preserve">Windows </w:t>
      </w:r>
      <w:r>
        <w:rPr>
          <w:rFonts w:hint="eastAsia"/>
        </w:rPr>
        <w:t xml:space="preserve">앱도 </w:t>
      </w:r>
      <w:r>
        <w:t>WebAssembly</w:t>
      </w:r>
      <w:r>
        <w:rPr>
          <w:rFonts w:hint="eastAsia"/>
        </w:rPr>
        <w:t>로 컴파일하여 웹브라우저에서 실행.</w:t>
      </w:r>
    </w:p>
    <w:p w14:paraId="5B122772" w14:textId="77777777" w:rsidR="00E01230" w:rsidRDefault="00E01230" w:rsidP="00E01230"/>
    <w:p w14:paraId="62803287" w14:textId="77777777" w:rsidR="00E01230" w:rsidRDefault="00E01230" w:rsidP="00E01230">
      <w:r>
        <w:rPr>
          <w:rFonts w:hint="eastAsia"/>
        </w:rPr>
        <w:t xml:space="preserve">지금까지 프론트엔드 개발 언어는 </w:t>
      </w:r>
      <w:r>
        <w:t xml:space="preserve">Javascript </w:t>
      </w:r>
      <w:r>
        <w:rPr>
          <w:rFonts w:hint="eastAsia"/>
        </w:rPr>
        <w:t>언어뿐이었지만,</w:t>
      </w:r>
    </w:p>
    <w:p w14:paraId="6B1F5762" w14:textId="77777777" w:rsidR="00E01230" w:rsidRDefault="00E01230" w:rsidP="00E01230">
      <w:r>
        <w:rPr>
          <w:rFonts w:hint="eastAsia"/>
        </w:rPr>
        <w:t>앞으로는 다양한 언어로 개발할 수 있다.</w:t>
      </w:r>
    </w:p>
    <w:p w14:paraId="2C682B7C" w14:textId="77777777" w:rsidR="00E01230" w:rsidRDefault="00E01230" w:rsidP="00E01230">
      <w:r>
        <w:rPr>
          <w:rFonts w:hint="eastAsia"/>
        </w:rPr>
        <w:t xml:space="preserve">하지만 당분간은 </w:t>
      </w:r>
      <w:r>
        <w:t xml:space="preserve">Javascript </w:t>
      </w:r>
      <w:r>
        <w:rPr>
          <w:rFonts w:hint="eastAsia"/>
        </w:rPr>
        <w:t>언어가 대세.</w:t>
      </w:r>
    </w:p>
    <w:p w14:paraId="335908A4" w14:textId="77777777" w:rsidR="00E01230" w:rsidRDefault="00E01230" w:rsidP="00E01230"/>
    <w:p w14:paraId="79AD5830" w14:textId="77777777" w:rsidR="00E01230" w:rsidRDefault="00E01230" w:rsidP="00E012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4FEBAA" w14:textId="77777777" w:rsidR="00E01230" w:rsidRDefault="00E01230" w:rsidP="00E01230">
      <w:pPr>
        <w:pStyle w:val="2"/>
      </w:pPr>
      <w:bookmarkStart w:id="10" w:name="_Toc65589450"/>
      <w:bookmarkStart w:id="11" w:name="_Toc128927199"/>
      <w:bookmarkStart w:id="12" w:name="_Toc156778640"/>
      <w:r>
        <w:rPr>
          <w:rFonts w:hint="eastAsia"/>
        </w:rPr>
        <w:lastRenderedPageBreak/>
        <w:t>하이브리드 앱</w:t>
      </w:r>
      <w:r>
        <w:t xml:space="preserve"> (hybrid app)</w:t>
      </w:r>
      <w:bookmarkEnd w:id="10"/>
      <w:bookmarkEnd w:id="11"/>
      <w:bookmarkEnd w:id="12"/>
    </w:p>
    <w:p w14:paraId="1910AD34" w14:textId="77777777" w:rsidR="00E01230" w:rsidRDefault="00E01230" w:rsidP="00E01230">
      <w:r>
        <w:rPr>
          <w:rFonts w:hint="eastAsia"/>
        </w:rPr>
        <w:t>프론트엔드 개발 기술을 사용하여 모바일 앱도 구현할 수 있다.</w:t>
      </w:r>
    </w:p>
    <w:p w14:paraId="2FD17291" w14:textId="77777777" w:rsidR="00E01230" w:rsidRPr="004118FD" w:rsidRDefault="00E01230" w:rsidP="00E01230">
      <w:r>
        <w:rPr>
          <w:rFonts w:hint="eastAsia"/>
        </w:rPr>
        <w:t>이런 앱들을 하이브리드 앱이라고 한다.</w:t>
      </w:r>
    </w:p>
    <w:p w14:paraId="1124F3E1" w14:textId="77777777" w:rsidR="00E01230" w:rsidRDefault="00E01230" w:rsidP="00E01230"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네이버 앱,</w:t>
      </w:r>
      <w:r>
        <w:t xml:space="preserve"> facebook </w:t>
      </w:r>
      <w:r>
        <w:rPr>
          <w:rFonts w:hint="eastAsia"/>
        </w:rPr>
        <w:t>앱)</w:t>
      </w:r>
    </w:p>
    <w:p w14:paraId="51ACB1FD" w14:textId="77777777" w:rsidR="00E01230" w:rsidRDefault="00E01230" w:rsidP="00E01230"/>
    <w:p w14:paraId="69351A0A" w14:textId="77777777" w:rsidR="00E01230" w:rsidRDefault="00E01230" w:rsidP="00E01230">
      <w:pPr>
        <w:pStyle w:val="3"/>
      </w:pPr>
      <w:r>
        <w:rPr>
          <w:rFonts w:hint="eastAsia"/>
        </w:rPr>
        <w:t>장점</w:t>
      </w:r>
    </w:p>
    <w:p w14:paraId="3534D763" w14:textId="77777777" w:rsidR="00E01230" w:rsidRDefault="00E01230" w:rsidP="00E01230">
      <w:r>
        <w:rPr>
          <w:rFonts w:hint="eastAsia"/>
        </w:rPr>
        <w:t>프론트엔드 개발 기술을 사용하여,</w:t>
      </w:r>
    </w:p>
    <w:p w14:paraId="4737BE11" w14:textId="77777777" w:rsidR="00E01230" w:rsidRDefault="00E01230" w:rsidP="00E01230">
      <w:r>
        <w:rPr>
          <w:rFonts w:hint="eastAsia"/>
        </w:rPr>
        <w:t>모바일 웹사이트와 안드로이드 앱,</w:t>
      </w:r>
      <w:r>
        <w:t xml:space="preserve"> </w:t>
      </w:r>
      <w:r>
        <w:rPr>
          <w:rFonts w:hint="eastAsia"/>
        </w:rPr>
        <w:t>아이폰 앱을 한 번에 구현할 수 있다.</w:t>
      </w:r>
    </w:p>
    <w:p w14:paraId="4083687E" w14:textId="77777777" w:rsidR="00E01230" w:rsidRDefault="00E01230" w:rsidP="00E01230"/>
    <w:p w14:paraId="0C4C8D35" w14:textId="77777777" w:rsidR="00E01230" w:rsidRDefault="00E01230" w:rsidP="00E01230">
      <w:pPr>
        <w:pStyle w:val="3"/>
      </w:pPr>
      <w:r>
        <w:rPr>
          <w:rFonts w:hint="eastAsia"/>
        </w:rPr>
        <w:t>단점</w:t>
      </w:r>
    </w:p>
    <w:p w14:paraId="6FD1DF27" w14:textId="77777777" w:rsidR="00E01230" w:rsidRPr="00486F9D" w:rsidRDefault="00E01230" w:rsidP="00E01230">
      <w:r>
        <w:rPr>
          <w:rFonts w:hint="eastAsia"/>
        </w:rPr>
        <w:t>하이브리드 앱이 네이티브 앱보다 약간 느리다.</w:t>
      </w:r>
    </w:p>
    <w:p w14:paraId="616ABE26" w14:textId="77777777" w:rsidR="00E01230" w:rsidRDefault="00E01230" w:rsidP="00E01230"/>
    <w:p w14:paraId="0A67FB0D" w14:textId="77777777" w:rsidR="00AC2E1A" w:rsidRDefault="00AC2E1A" w:rsidP="00E01230"/>
    <w:p w14:paraId="1478D68E" w14:textId="77777777" w:rsidR="00E01230" w:rsidRDefault="00E01230" w:rsidP="00E01230">
      <w:pPr>
        <w:pStyle w:val="2"/>
      </w:pPr>
      <w:bookmarkStart w:id="13" w:name="_Toc128927200"/>
      <w:bookmarkStart w:id="14" w:name="_Toc156778641"/>
      <w:r>
        <w:rPr>
          <w:rFonts w:hint="eastAsia"/>
        </w:rPr>
        <w:t>하이브리드 앱 개발 기술의 종류</w:t>
      </w:r>
      <w:bookmarkEnd w:id="13"/>
      <w:bookmarkEnd w:id="14"/>
    </w:p>
    <w:p w14:paraId="7ACBB9CF" w14:textId="77777777" w:rsidR="00E01230" w:rsidRDefault="00E01230" w:rsidP="00E01230">
      <w:pPr>
        <w:pStyle w:val="3"/>
      </w:pPr>
      <w:r>
        <w:rPr>
          <w:rFonts w:hint="eastAsia"/>
        </w:rPr>
        <w:t>P</w:t>
      </w:r>
      <w:r>
        <w:t>honegap</w:t>
      </w:r>
    </w:p>
    <w:p w14:paraId="74A42B30" w14:textId="77777777" w:rsidR="00E01230" w:rsidRDefault="00E01230" w:rsidP="00E01230">
      <w:r>
        <w:rPr>
          <w:rFonts w:hint="eastAsia"/>
        </w:rPr>
        <w:t>A</w:t>
      </w:r>
      <w:r>
        <w:t>dobe</w:t>
      </w:r>
      <w:r>
        <w:rPr>
          <w:rFonts w:hint="eastAsia"/>
        </w:rPr>
        <w:t>가 개발함.</w:t>
      </w:r>
    </w:p>
    <w:p w14:paraId="5919CD57" w14:textId="77777777" w:rsidR="00E01230" w:rsidRDefault="00E01230" w:rsidP="00E01230">
      <w:r>
        <w:rPr>
          <w:rFonts w:hint="eastAsia"/>
        </w:rPr>
        <w:t>E</w:t>
      </w:r>
      <w:r>
        <w:t>S5 + jQuery</w:t>
      </w:r>
      <w:r>
        <w:rPr>
          <w:rFonts w:hint="eastAsia"/>
        </w:rPr>
        <w:t>로 개발.</w:t>
      </w:r>
    </w:p>
    <w:p w14:paraId="4DE77B04" w14:textId="77777777" w:rsidR="00E01230" w:rsidRDefault="00E01230" w:rsidP="00E01230">
      <w:r>
        <w:rPr>
          <w:rFonts w:hint="eastAsia"/>
        </w:rPr>
        <w:t>R</w:t>
      </w:r>
      <w:r>
        <w:t xml:space="preserve">eact Native </w:t>
      </w:r>
      <w:r>
        <w:rPr>
          <w:rFonts w:hint="eastAsia"/>
        </w:rPr>
        <w:t>전에는 대세 기술이었음.</w:t>
      </w:r>
    </w:p>
    <w:p w14:paraId="44671E52" w14:textId="77777777" w:rsidR="00E01230" w:rsidRPr="0066474B" w:rsidRDefault="00E01230" w:rsidP="00E01230"/>
    <w:p w14:paraId="43030FC6" w14:textId="77777777" w:rsidR="00E01230" w:rsidRDefault="00E01230" w:rsidP="00E01230">
      <w:pPr>
        <w:pStyle w:val="3"/>
      </w:pPr>
      <w:r>
        <w:rPr>
          <w:rFonts w:hint="eastAsia"/>
        </w:rPr>
        <w:t>R</w:t>
      </w:r>
      <w:r>
        <w:t>eact Native</w:t>
      </w:r>
    </w:p>
    <w:p w14:paraId="6780EC8E" w14:textId="77777777" w:rsidR="00E01230" w:rsidRDefault="00E01230" w:rsidP="00E01230">
      <w:r>
        <w:rPr>
          <w:rFonts w:hint="eastAsia"/>
        </w:rPr>
        <w:t>f</w:t>
      </w:r>
      <w:r>
        <w:t>acebook</w:t>
      </w:r>
      <w:r>
        <w:rPr>
          <w:rFonts w:hint="eastAsia"/>
        </w:rPr>
        <w:t>이 개발함.</w:t>
      </w:r>
    </w:p>
    <w:p w14:paraId="57FFE451" w14:textId="77777777" w:rsidR="00E01230" w:rsidRDefault="00E01230" w:rsidP="00E01230">
      <w:r>
        <w:t xml:space="preserve">ES6 or Typescript </w:t>
      </w:r>
      <w:r>
        <w:rPr>
          <w:rFonts w:hint="eastAsia"/>
        </w:rPr>
        <w:t xml:space="preserve">언어 </w:t>
      </w:r>
      <w:r>
        <w:t xml:space="preserve">+ </w:t>
      </w:r>
      <w:r>
        <w:rPr>
          <w:rFonts w:hint="eastAsia"/>
        </w:rPr>
        <w:t>R</w:t>
      </w:r>
      <w:r>
        <w:t>eact.js</w:t>
      </w:r>
      <w:r>
        <w:rPr>
          <w:rFonts w:hint="eastAsia"/>
        </w:rPr>
        <w:t>로 하이브리드 앱 개발.</w:t>
      </w:r>
      <w:r>
        <w:t xml:space="preserve"> </w:t>
      </w:r>
    </w:p>
    <w:p w14:paraId="0EE6E460" w14:textId="77777777" w:rsidR="00E01230" w:rsidRDefault="00E01230" w:rsidP="00E01230">
      <w:r>
        <w:rPr>
          <w:rFonts w:hint="eastAsia"/>
        </w:rPr>
        <w:t>현재 가장 널리 사용됨</w:t>
      </w:r>
    </w:p>
    <w:p w14:paraId="4AD3EE66" w14:textId="77777777" w:rsidR="00E01230" w:rsidRDefault="00E01230" w:rsidP="00E01230"/>
    <w:p w14:paraId="3F6D8962" w14:textId="77777777" w:rsidR="00E01230" w:rsidRDefault="00E01230" w:rsidP="00E01230">
      <w:pPr>
        <w:pStyle w:val="3"/>
      </w:pPr>
      <w:r>
        <w:rPr>
          <w:rFonts w:hint="eastAsia"/>
        </w:rPr>
        <w:t>X</w:t>
      </w:r>
      <w:r>
        <w:t>amarin</w:t>
      </w:r>
    </w:p>
    <w:p w14:paraId="683C55A2" w14:textId="77777777" w:rsidR="00E01230" w:rsidRDefault="00E01230" w:rsidP="00E01230">
      <w:r>
        <w:rPr>
          <w:rFonts w:hint="eastAsia"/>
        </w:rPr>
        <w:t>M</w:t>
      </w:r>
      <w:r>
        <w:t>icrosoft</w:t>
      </w:r>
      <w:r>
        <w:rPr>
          <w:rFonts w:hint="eastAsia"/>
        </w:rPr>
        <w:t>가 개발함.</w:t>
      </w:r>
    </w:p>
    <w:p w14:paraId="6DAE0A4E" w14:textId="77777777" w:rsidR="00E01230" w:rsidRDefault="00E01230" w:rsidP="00E0123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언어로 개발.</w:t>
      </w:r>
    </w:p>
    <w:p w14:paraId="48CE461A" w14:textId="77777777" w:rsidR="00E01230" w:rsidRDefault="00E01230" w:rsidP="00E01230">
      <w:r>
        <w:rPr>
          <w:rFonts w:hint="eastAsia"/>
        </w:rPr>
        <w:t>U</w:t>
      </w:r>
      <w:r>
        <w:t xml:space="preserve">nity 3D </w:t>
      </w:r>
      <w:r>
        <w:rPr>
          <w:rFonts w:hint="eastAsia"/>
        </w:rPr>
        <w:t>게임 엔진과 더불어,</w:t>
      </w:r>
      <w:r>
        <w:t xml:space="preserve"> </w:t>
      </w:r>
      <w:r>
        <w:rPr>
          <w:rFonts w:hint="eastAsia"/>
        </w:rPr>
        <w:t>가장 대표적인 모바일 게임 개발 기술.</w:t>
      </w:r>
    </w:p>
    <w:p w14:paraId="2C641F59" w14:textId="77777777" w:rsidR="00E01230" w:rsidRDefault="00E01230" w:rsidP="00E01230">
      <w:r>
        <w:rPr>
          <w:rFonts w:hint="eastAsia"/>
        </w:rPr>
        <w:t>모바일 게임 분야는 꽉잡고 있지만,</w:t>
      </w:r>
      <w:r>
        <w:t xml:space="preserve"> </w:t>
      </w:r>
      <w:r>
        <w:rPr>
          <w:rFonts w:hint="eastAsia"/>
        </w:rPr>
        <w:t>범용 앱 분야까지</w:t>
      </w:r>
      <w:r>
        <w:t xml:space="preserve"> </w:t>
      </w:r>
      <w:r>
        <w:rPr>
          <w:rFonts w:hint="eastAsia"/>
        </w:rPr>
        <w:t>대세가 될 확률은 낮다.</w:t>
      </w:r>
    </w:p>
    <w:p w14:paraId="18137340" w14:textId="77777777" w:rsidR="00E01230" w:rsidRDefault="00E01230" w:rsidP="00E01230"/>
    <w:p w14:paraId="3D391087" w14:textId="77777777" w:rsidR="00E01230" w:rsidRDefault="00E01230" w:rsidP="00E01230">
      <w:pPr>
        <w:pStyle w:val="3"/>
      </w:pPr>
      <w:r>
        <w:rPr>
          <w:rFonts w:hint="eastAsia"/>
        </w:rPr>
        <w:t>E</w:t>
      </w:r>
      <w:r>
        <w:t>lectron</w:t>
      </w:r>
    </w:p>
    <w:p w14:paraId="513BE050" w14:textId="77777777" w:rsidR="00E01230" w:rsidRDefault="00E01230" w:rsidP="00E01230">
      <w:r>
        <w:rPr>
          <w:rFonts w:hint="eastAsia"/>
        </w:rPr>
        <w:t>프론트엔드 개발 기술을 사용하여 P</w:t>
      </w:r>
      <w:r>
        <w:t xml:space="preserve">C </w:t>
      </w:r>
      <w:r>
        <w:rPr>
          <w:rFonts w:hint="eastAsia"/>
        </w:rPr>
        <w:t>데스크탑 앱을 만든다.</w:t>
      </w:r>
      <w:r>
        <w:t xml:space="preserve"> (Windows, Mac, Linux)</w:t>
      </w:r>
    </w:p>
    <w:p w14:paraId="01192BAB" w14:textId="77777777" w:rsidR="00E01230" w:rsidRDefault="00E01230" w:rsidP="00E01230">
      <w:r>
        <w:t xml:space="preserve">ES6 or Typescript </w:t>
      </w:r>
      <w:r>
        <w:rPr>
          <w:rFonts w:hint="eastAsia"/>
        </w:rPr>
        <w:t xml:space="preserve">언어 </w:t>
      </w:r>
      <w:r>
        <w:t>+ React.js or Vue.js</w:t>
      </w:r>
    </w:p>
    <w:p w14:paraId="3DACE0FD" w14:textId="77777777" w:rsidR="00E01230" w:rsidRDefault="00E01230" w:rsidP="00E01230">
      <w:r>
        <w:t>Visual Studio Code</w:t>
      </w:r>
      <w:r>
        <w:rPr>
          <w:rFonts w:hint="eastAsia"/>
        </w:rPr>
        <w:t xml:space="preserve">가 </w:t>
      </w:r>
      <w:r>
        <w:t>Electron</w:t>
      </w:r>
      <w:r>
        <w:rPr>
          <w:rFonts w:hint="eastAsia"/>
        </w:rPr>
        <w:t>으로 개발된 하이브리드 앱이다.</w:t>
      </w:r>
    </w:p>
    <w:p w14:paraId="2C4027A6" w14:textId="77777777" w:rsidR="00E01230" w:rsidRPr="00B73EC2" w:rsidRDefault="00E01230" w:rsidP="00E01230"/>
    <w:p w14:paraId="343DD329" w14:textId="77777777" w:rsidR="00E01230" w:rsidRDefault="00E01230" w:rsidP="00E01230">
      <w:pPr>
        <w:pStyle w:val="3"/>
      </w:pPr>
      <w:r>
        <w:rPr>
          <w:rFonts w:hint="eastAsia"/>
        </w:rPr>
        <w:t>F</w:t>
      </w:r>
      <w:r>
        <w:t>lutter</w:t>
      </w:r>
    </w:p>
    <w:p w14:paraId="42DAAD27" w14:textId="77777777" w:rsidR="00E01230" w:rsidRDefault="00E01230" w:rsidP="00E01230">
      <w:r>
        <w:rPr>
          <w:rFonts w:hint="eastAsia"/>
        </w:rPr>
        <w:t>G</w:t>
      </w:r>
      <w:r>
        <w:t>oogle</w:t>
      </w:r>
      <w:r>
        <w:rPr>
          <w:rFonts w:hint="eastAsia"/>
        </w:rPr>
        <w:t>이 개발함.</w:t>
      </w:r>
    </w:p>
    <w:p w14:paraId="5A31822A" w14:textId="77777777" w:rsidR="00E01230" w:rsidRDefault="00E01230" w:rsidP="00E01230">
      <w:r>
        <w:rPr>
          <w:rFonts w:hint="eastAsia"/>
        </w:rPr>
        <w:t>D</w:t>
      </w:r>
      <w:r>
        <w:t xml:space="preserve">art </w:t>
      </w:r>
      <w:r>
        <w:rPr>
          <w:rFonts w:hint="eastAsia"/>
        </w:rPr>
        <w:t>언어로 개발.</w:t>
      </w:r>
    </w:p>
    <w:p w14:paraId="385B6CA9" w14:textId="77777777" w:rsidR="00E01230" w:rsidRDefault="00E01230" w:rsidP="00E01230">
      <w:r>
        <w:rPr>
          <w:rFonts w:hint="eastAsia"/>
        </w:rPr>
        <w:t>R</w:t>
      </w:r>
      <w:r>
        <w:t xml:space="preserve">eact Native </w:t>
      </w:r>
      <w:r>
        <w:rPr>
          <w:rFonts w:hint="eastAsia"/>
        </w:rPr>
        <w:t>보다 빠르다.</w:t>
      </w:r>
    </w:p>
    <w:p w14:paraId="26645C59" w14:textId="77777777" w:rsidR="00E01230" w:rsidRDefault="00E01230" w:rsidP="00E01230">
      <w:r>
        <w:rPr>
          <w:rFonts w:hint="eastAsia"/>
        </w:rPr>
        <w:t>모바일 앱뿐만 아니라,</w:t>
      </w:r>
      <w:r>
        <w:t xml:space="preserve">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데스트탑 앱도 만들 수 있다.</w:t>
      </w:r>
      <w:r>
        <w:t xml:space="preserve"> (Windows, Mac, Linux)</w:t>
      </w:r>
    </w:p>
    <w:p w14:paraId="73378AB6" w14:textId="77777777" w:rsidR="00E01230" w:rsidRDefault="00E01230" w:rsidP="00E01230">
      <w:r>
        <w:rPr>
          <w:rFonts w:hint="eastAsia"/>
        </w:rPr>
        <w:t>R</w:t>
      </w:r>
      <w:r>
        <w:t>eact Native</w:t>
      </w:r>
      <w:r>
        <w:rPr>
          <w:rFonts w:hint="eastAsia"/>
        </w:rPr>
        <w:t>의 유력한 대안으로 기대되지만 아직은 아님.</w:t>
      </w:r>
    </w:p>
    <w:p w14:paraId="34D153CA" w14:textId="77777777" w:rsidR="00E01230" w:rsidRDefault="00E01230" w:rsidP="00E01230"/>
    <w:p w14:paraId="0E15B5E4" w14:textId="77777777" w:rsidR="00E01230" w:rsidRPr="00E01230" w:rsidRDefault="00E01230" w:rsidP="00E01230"/>
    <w:sectPr w:rsidR="00E01230" w:rsidRPr="00E01230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AC92A" w14:textId="77777777" w:rsidR="00B948FE" w:rsidRDefault="00B948FE" w:rsidP="00B12C18">
      <w:r>
        <w:separator/>
      </w:r>
    </w:p>
  </w:endnote>
  <w:endnote w:type="continuationSeparator" w:id="0">
    <w:p w14:paraId="65A47EC7" w14:textId="77777777" w:rsidR="00B948FE" w:rsidRDefault="00B948FE" w:rsidP="00B12C18">
      <w:r>
        <w:continuationSeparator/>
      </w:r>
    </w:p>
  </w:endnote>
  <w:endnote w:type="continuationNotice" w:id="1">
    <w:p w14:paraId="15E7733C" w14:textId="77777777" w:rsidR="00B948FE" w:rsidRDefault="00B94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7E96A4FF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921AE8">
      <w:rPr>
        <w:noProof/>
        <w:color w:val="A6A6A6" w:themeColor="background1" w:themeShade="A6"/>
      </w:rPr>
      <w:t>6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921AE8">
      <w:rPr>
        <w:noProof/>
        <w:color w:val="A6A6A6" w:themeColor="background1" w:themeShade="A6"/>
      </w:rPr>
      <w:t>6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D35BE" w14:textId="77777777" w:rsidR="00B948FE" w:rsidRDefault="00B948FE" w:rsidP="00B12C18">
      <w:r>
        <w:separator/>
      </w:r>
    </w:p>
  </w:footnote>
  <w:footnote w:type="continuationSeparator" w:id="0">
    <w:p w14:paraId="2810B05E" w14:textId="77777777" w:rsidR="00B948FE" w:rsidRDefault="00B948FE" w:rsidP="00B12C18">
      <w:r>
        <w:continuationSeparator/>
      </w:r>
    </w:p>
  </w:footnote>
  <w:footnote w:type="continuationNotice" w:id="1">
    <w:p w14:paraId="0826F99D" w14:textId="77777777" w:rsidR="00B948FE" w:rsidRDefault="00B948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5B96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58B9"/>
    <w:rsid w:val="00060E9D"/>
    <w:rsid w:val="00061748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E5524"/>
    <w:rsid w:val="000F25E2"/>
    <w:rsid w:val="000F404B"/>
    <w:rsid w:val="000F57DC"/>
    <w:rsid w:val="000F6DDE"/>
    <w:rsid w:val="001104B1"/>
    <w:rsid w:val="00110876"/>
    <w:rsid w:val="00114DCD"/>
    <w:rsid w:val="00120C14"/>
    <w:rsid w:val="00121FDE"/>
    <w:rsid w:val="00123E4D"/>
    <w:rsid w:val="0014047A"/>
    <w:rsid w:val="00142722"/>
    <w:rsid w:val="00144F24"/>
    <w:rsid w:val="0015159E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2CE6"/>
    <w:rsid w:val="001A3959"/>
    <w:rsid w:val="001A4521"/>
    <w:rsid w:val="001B01A5"/>
    <w:rsid w:val="001B0E34"/>
    <w:rsid w:val="001B7D20"/>
    <w:rsid w:val="001C1AE9"/>
    <w:rsid w:val="001D50A4"/>
    <w:rsid w:val="001E34EE"/>
    <w:rsid w:val="001E52F5"/>
    <w:rsid w:val="002021D8"/>
    <w:rsid w:val="00204E4D"/>
    <w:rsid w:val="0020772B"/>
    <w:rsid w:val="002161B8"/>
    <w:rsid w:val="002162CC"/>
    <w:rsid w:val="0021659F"/>
    <w:rsid w:val="00216F9C"/>
    <w:rsid w:val="00224B5D"/>
    <w:rsid w:val="0023024A"/>
    <w:rsid w:val="00230789"/>
    <w:rsid w:val="00231304"/>
    <w:rsid w:val="00232EFE"/>
    <w:rsid w:val="00236695"/>
    <w:rsid w:val="00242B3A"/>
    <w:rsid w:val="00245774"/>
    <w:rsid w:val="00251063"/>
    <w:rsid w:val="0025173A"/>
    <w:rsid w:val="00255A8E"/>
    <w:rsid w:val="00265300"/>
    <w:rsid w:val="00266991"/>
    <w:rsid w:val="002678D8"/>
    <w:rsid w:val="00271942"/>
    <w:rsid w:val="00275589"/>
    <w:rsid w:val="002761E9"/>
    <w:rsid w:val="00281FEC"/>
    <w:rsid w:val="002836CF"/>
    <w:rsid w:val="002851AB"/>
    <w:rsid w:val="00290C13"/>
    <w:rsid w:val="002926E2"/>
    <w:rsid w:val="00294997"/>
    <w:rsid w:val="002968E9"/>
    <w:rsid w:val="002B099B"/>
    <w:rsid w:val="002B5987"/>
    <w:rsid w:val="002B7CDB"/>
    <w:rsid w:val="002C6575"/>
    <w:rsid w:val="002C78D5"/>
    <w:rsid w:val="002E17CE"/>
    <w:rsid w:val="002E2549"/>
    <w:rsid w:val="002E79DC"/>
    <w:rsid w:val="002F22AD"/>
    <w:rsid w:val="002F238A"/>
    <w:rsid w:val="002F28AF"/>
    <w:rsid w:val="002F5D4E"/>
    <w:rsid w:val="002F6FB8"/>
    <w:rsid w:val="00302508"/>
    <w:rsid w:val="0030255D"/>
    <w:rsid w:val="00303E33"/>
    <w:rsid w:val="00314A13"/>
    <w:rsid w:val="003173A7"/>
    <w:rsid w:val="003178AC"/>
    <w:rsid w:val="00320B41"/>
    <w:rsid w:val="0032369B"/>
    <w:rsid w:val="0032434B"/>
    <w:rsid w:val="00335FEC"/>
    <w:rsid w:val="00344E11"/>
    <w:rsid w:val="003537C0"/>
    <w:rsid w:val="003601EA"/>
    <w:rsid w:val="00362C70"/>
    <w:rsid w:val="003742AF"/>
    <w:rsid w:val="00374A83"/>
    <w:rsid w:val="00390239"/>
    <w:rsid w:val="0039576C"/>
    <w:rsid w:val="003A0BC6"/>
    <w:rsid w:val="003A1216"/>
    <w:rsid w:val="003B01A6"/>
    <w:rsid w:val="003B2C95"/>
    <w:rsid w:val="003B479C"/>
    <w:rsid w:val="003B5B12"/>
    <w:rsid w:val="003C0A11"/>
    <w:rsid w:val="003C0DA0"/>
    <w:rsid w:val="003C3908"/>
    <w:rsid w:val="003D0249"/>
    <w:rsid w:val="003D37FF"/>
    <w:rsid w:val="003D3D77"/>
    <w:rsid w:val="003E4218"/>
    <w:rsid w:val="003E4C62"/>
    <w:rsid w:val="003F137C"/>
    <w:rsid w:val="003F4053"/>
    <w:rsid w:val="003F79F4"/>
    <w:rsid w:val="004009AB"/>
    <w:rsid w:val="0040136E"/>
    <w:rsid w:val="00403F00"/>
    <w:rsid w:val="004118FD"/>
    <w:rsid w:val="00413778"/>
    <w:rsid w:val="00423D78"/>
    <w:rsid w:val="004310DB"/>
    <w:rsid w:val="00454220"/>
    <w:rsid w:val="00456091"/>
    <w:rsid w:val="004630D9"/>
    <w:rsid w:val="004646F5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140C"/>
    <w:rsid w:val="004B7EEF"/>
    <w:rsid w:val="004C32F4"/>
    <w:rsid w:val="004C4953"/>
    <w:rsid w:val="004C4A20"/>
    <w:rsid w:val="004C5012"/>
    <w:rsid w:val="004C5C91"/>
    <w:rsid w:val="004C7DC9"/>
    <w:rsid w:val="004D08A8"/>
    <w:rsid w:val="004D2991"/>
    <w:rsid w:val="004D320C"/>
    <w:rsid w:val="004D75EA"/>
    <w:rsid w:val="004E4CD1"/>
    <w:rsid w:val="004E74B5"/>
    <w:rsid w:val="004F0083"/>
    <w:rsid w:val="004F483F"/>
    <w:rsid w:val="004F562E"/>
    <w:rsid w:val="004F6028"/>
    <w:rsid w:val="005028DC"/>
    <w:rsid w:val="00504032"/>
    <w:rsid w:val="00504166"/>
    <w:rsid w:val="005113EB"/>
    <w:rsid w:val="005115FE"/>
    <w:rsid w:val="00515A2B"/>
    <w:rsid w:val="00523300"/>
    <w:rsid w:val="00526EDB"/>
    <w:rsid w:val="00530E33"/>
    <w:rsid w:val="005310A0"/>
    <w:rsid w:val="00540537"/>
    <w:rsid w:val="00540B43"/>
    <w:rsid w:val="00541AED"/>
    <w:rsid w:val="00544352"/>
    <w:rsid w:val="00545128"/>
    <w:rsid w:val="00552088"/>
    <w:rsid w:val="00553E7B"/>
    <w:rsid w:val="00555C5A"/>
    <w:rsid w:val="00567EA1"/>
    <w:rsid w:val="00570240"/>
    <w:rsid w:val="005714C7"/>
    <w:rsid w:val="005740F0"/>
    <w:rsid w:val="005874F3"/>
    <w:rsid w:val="005916D3"/>
    <w:rsid w:val="00592E5F"/>
    <w:rsid w:val="0059675C"/>
    <w:rsid w:val="005A37A4"/>
    <w:rsid w:val="005A5EC7"/>
    <w:rsid w:val="005B0F5F"/>
    <w:rsid w:val="005B3017"/>
    <w:rsid w:val="005B6078"/>
    <w:rsid w:val="005B6E26"/>
    <w:rsid w:val="005C3C39"/>
    <w:rsid w:val="005C427A"/>
    <w:rsid w:val="005C7C54"/>
    <w:rsid w:val="005D0373"/>
    <w:rsid w:val="005D3A15"/>
    <w:rsid w:val="005D3DEA"/>
    <w:rsid w:val="005D59DF"/>
    <w:rsid w:val="005D79F6"/>
    <w:rsid w:val="005E1109"/>
    <w:rsid w:val="005E2939"/>
    <w:rsid w:val="005E5353"/>
    <w:rsid w:val="005E5B26"/>
    <w:rsid w:val="005F0044"/>
    <w:rsid w:val="005F0D56"/>
    <w:rsid w:val="005F1FDD"/>
    <w:rsid w:val="005F3C74"/>
    <w:rsid w:val="005F49DA"/>
    <w:rsid w:val="006000D2"/>
    <w:rsid w:val="0060076C"/>
    <w:rsid w:val="006019AD"/>
    <w:rsid w:val="006129CC"/>
    <w:rsid w:val="00613F05"/>
    <w:rsid w:val="00625DCD"/>
    <w:rsid w:val="006262C7"/>
    <w:rsid w:val="00626DEA"/>
    <w:rsid w:val="0063118A"/>
    <w:rsid w:val="00631CA9"/>
    <w:rsid w:val="00632DEE"/>
    <w:rsid w:val="00641D47"/>
    <w:rsid w:val="0064292A"/>
    <w:rsid w:val="00642C56"/>
    <w:rsid w:val="00646CDF"/>
    <w:rsid w:val="00651D7B"/>
    <w:rsid w:val="006602F5"/>
    <w:rsid w:val="0066474B"/>
    <w:rsid w:val="0067187B"/>
    <w:rsid w:val="006732ED"/>
    <w:rsid w:val="00677ABB"/>
    <w:rsid w:val="00682D7E"/>
    <w:rsid w:val="00683AA9"/>
    <w:rsid w:val="006858E1"/>
    <w:rsid w:val="00686B48"/>
    <w:rsid w:val="00691A0A"/>
    <w:rsid w:val="006A12CB"/>
    <w:rsid w:val="006A232B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2CF0"/>
    <w:rsid w:val="006F306A"/>
    <w:rsid w:val="006F7BED"/>
    <w:rsid w:val="00701598"/>
    <w:rsid w:val="00704BAA"/>
    <w:rsid w:val="007103AA"/>
    <w:rsid w:val="00712EEB"/>
    <w:rsid w:val="00714E44"/>
    <w:rsid w:val="0071724B"/>
    <w:rsid w:val="00720B4B"/>
    <w:rsid w:val="00723C11"/>
    <w:rsid w:val="0072424A"/>
    <w:rsid w:val="00726C84"/>
    <w:rsid w:val="0073180F"/>
    <w:rsid w:val="007352F3"/>
    <w:rsid w:val="00746D61"/>
    <w:rsid w:val="00753C76"/>
    <w:rsid w:val="00785E43"/>
    <w:rsid w:val="00794BCB"/>
    <w:rsid w:val="007954DA"/>
    <w:rsid w:val="007959B3"/>
    <w:rsid w:val="00795CB8"/>
    <w:rsid w:val="007A41B0"/>
    <w:rsid w:val="007B0EA3"/>
    <w:rsid w:val="007B1BD7"/>
    <w:rsid w:val="007D4019"/>
    <w:rsid w:val="007D463C"/>
    <w:rsid w:val="007D53DC"/>
    <w:rsid w:val="007D690A"/>
    <w:rsid w:val="007E0A12"/>
    <w:rsid w:val="007E2E65"/>
    <w:rsid w:val="00801DBD"/>
    <w:rsid w:val="008023C8"/>
    <w:rsid w:val="008026AD"/>
    <w:rsid w:val="00806D63"/>
    <w:rsid w:val="0080790E"/>
    <w:rsid w:val="00811699"/>
    <w:rsid w:val="008234F6"/>
    <w:rsid w:val="008257B6"/>
    <w:rsid w:val="00832817"/>
    <w:rsid w:val="00833F05"/>
    <w:rsid w:val="00836495"/>
    <w:rsid w:val="008367CC"/>
    <w:rsid w:val="0083686F"/>
    <w:rsid w:val="008469F4"/>
    <w:rsid w:val="00851033"/>
    <w:rsid w:val="00853191"/>
    <w:rsid w:val="008539AF"/>
    <w:rsid w:val="00855F0E"/>
    <w:rsid w:val="00856FD5"/>
    <w:rsid w:val="00875976"/>
    <w:rsid w:val="00877186"/>
    <w:rsid w:val="00881156"/>
    <w:rsid w:val="00882124"/>
    <w:rsid w:val="00885E95"/>
    <w:rsid w:val="00890732"/>
    <w:rsid w:val="00894827"/>
    <w:rsid w:val="00896288"/>
    <w:rsid w:val="008A3FB6"/>
    <w:rsid w:val="008A739A"/>
    <w:rsid w:val="008B0849"/>
    <w:rsid w:val="008B0E29"/>
    <w:rsid w:val="008B1D06"/>
    <w:rsid w:val="008B1DAE"/>
    <w:rsid w:val="008B408D"/>
    <w:rsid w:val="008C044C"/>
    <w:rsid w:val="008C5AFC"/>
    <w:rsid w:val="008D52E8"/>
    <w:rsid w:val="008D7EE4"/>
    <w:rsid w:val="008F11E3"/>
    <w:rsid w:val="00900BD4"/>
    <w:rsid w:val="009020E5"/>
    <w:rsid w:val="00903BDC"/>
    <w:rsid w:val="00905752"/>
    <w:rsid w:val="00914145"/>
    <w:rsid w:val="0091538E"/>
    <w:rsid w:val="009172CD"/>
    <w:rsid w:val="00921AE8"/>
    <w:rsid w:val="0092459C"/>
    <w:rsid w:val="00925615"/>
    <w:rsid w:val="00930E7E"/>
    <w:rsid w:val="00932781"/>
    <w:rsid w:val="00933A18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3441"/>
    <w:rsid w:val="00972571"/>
    <w:rsid w:val="009810C8"/>
    <w:rsid w:val="009879A8"/>
    <w:rsid w:val="009A0DA4"/>
    <w:rsid w:val="009A30A4"/>
    <w:rsid w:val="009A538A"/>
    <w:rsid w:val="009B0A07"/>
    <w:rsid w:val="009B47F6"/>
    <w:rsid w:val="009B507C"/>
    <w:rsid w:val="009B714D"/>
    <w:rsid w:val="009C0629"/>
    <w:rsid w:val="009C0687"/>
    <w:rsid w:val="009C4740"/>
    <w:rsid w:val="009C5A62"/>
    <w:rsid w:val="009C65E5"/>
    <w:rsid w:val="009D133E"/>
    <w:rsid w:val="009D30A6"/>
    <w:rsid w:val="009D513A"/>
    <w:rsid w:val="009E401B"/>
    <w:rsid w:val="009E5853"/>
    <w:rsid w:val="009E616C"/>
    <w:rsid w:val="009F0C5C"/>
    <w:rsid w:val="009F1A85"/>
    <w:rsid w:val="009F2902"/>
    <w:rsid w:val="009F6231"/>
    <w:rsid w:val="009F6814"/>
    <w:rsid w:val="00A0422A"/>
    <w:rsid w:val="00A0766A"/>
    <w:rsid w:val="00A13022"/>
    <w:rsid w:val="00A137C9"/>
    <w:rsid w:val="00A166C1"/>
    <w:rsid w:val="00A204E1"/>
    <w:rsid w:val="00A21E51"/>
    <w:rsid w:val="00A22275"/>
    <w:rsid w:val="00A259E6"/>
    <w:rsid w:val="00A25C11"/>
    <w:rsid w:val="00A26ED4"/>
    <w:rsid w:val="00A2765E"/>
    <w:rsid w:val="00A307E4"/>
    <w:rsid w:val="00A308D4"/>
    <w:rsid w:val="00A31BC6"/>
    <w:rsid w:val="00A52C88"/>
    <w:rsid w:val="00A52E39"/>
    <w:rsid w:val="00A53ADD"/>
    <w:rsid w:val="00A60B6F"/>
    <w:rsid w:val="00A652DF"/>
    <w:rsid w:val="00A7169A"/>
    <w:rsid w:val="00A76AEC"/>
    <w:rsid w:val="00A852D9"/>
    <w:rsid w:val="00A85A47"/>
    <w:rsid w:val="00A8665B"/>
    <w:rsid w:val="00A86C98"/>
    <w:rsid w:val="00A86CD4"/>
    <w:rsid w:val="00A91BD9"/>
    <w:rsid w:val="00A9487C"/>
    <w:rsid w:val="00A95E30"/>
    <w:rsid w:val="00A969CD"/>
    <w:rsid w:val="00AA5457"/>
    <w:rsid w:val="00AA7F09"/>
    <w:rsid w:val="00AB5B8D"/>
    <w:rsid w:val="00AC0ABC"/>
    <w:rsid w:val="00AC2E1A"/>
    <w:rsid w:val="00AC3E43"/>
    <w:rsid w:val="00AC43EC"/>
    <w:rsid w:val="00AC4B1F"/>
    <w:rsid w:val="00AC7DF6"/>
    <w:rsid w:val="00AD23B8"/>
    <w:rsid w:val="00AD28FA"/>
    <w:rsid w:val="00AD391E"/>
    <w:rsid w:val="00AE2DAD"/>
    <w:rsid w:val="00AE79D4"/>
    <w:rsid w:val="00AF21A0"/>
    <w:rsid w:val="00AF4607"/>
    <w:rsid w:val="00AF461F"/>
    <w:rsid w:val="00AF5142"/>
    <w:rsid w:val="00AF6A47"/>
    <w:rsid w:val="00B02303"/>
    <w:rsid w:val="00B058CE"/>
    <w:rsid w:val="00B06D3F"/>
    <w:rsid w:val="00B07DCC"/>
    <w:rsid w:val="00B12C18"/>
    <w:rsid w:val="00B14F3D"/>
    <w:rsid w:val="00B14FAC"/>
    <w:rsid w:val="00B16E53"/>
    <w:rsid w:val="00B21BD0"/>
    <w:rsid w:val="00B304DA"/>
    <w:rsid w:val="00B3736F"/>
    <w:rsid w:val="00B37F0E"/>
    <w:rsid w:val="00B51508"/>
    <w:rsid w:val="00B5216E"/>
    <w:rsid w:val="00B60293"/>
    <w:rsid w:val="00B640AD"/>
    <w:rsid w:val="00B66AE8"/>
    <w:rsid w:val="00B7026E"/>
    <w:rsid w:val="00B7154C"/>
    <w:rsid w:val="00B73EC2"/>
    <w:rsid w:val="00B749D8"/>
    <w:rsid w:val="00B756EB"/>
    <w:rsid w:val="00B86FAD"/>
    <w:rsid w:val="00B8708A"/>
    <w:rsid w:val="00B87F24"/>
    <w:rsid w:val="00B90904"/>
    <w:rsid w:val="00B90A59"/>
    <w:rsid w:val="00B91A60"/>
    <w:rsid w:val="00B933EE"/>
    <w:rsid w:val="00B948F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E3763"/>
    <w:rsid w:val="00BF11A4"/>
    <w:rsid w:val="00BF1FBE"/>
    <w:rsid w:val="00BF34CE"/>
    <w:rsid w:val="00C21454"/>
    <w:rsid w:val="00C22468"/>
    <w:rsid w:val="00C23C11"/>
    <w:rsid w:val="00C253D8"/>
    <w:rsid w:val="00C27E8A"/>
    <w:rsid w:val="00C30AB2"/>
    <w:rsid w:val="00C30F49"/>
    <w:rsid w:val="00C31009"/>
    <w:rsid w:val="00C32843"/>
    <w:rsid w:val="00C330C3"/>
    <w:rsid w:val="00C3323D"/>
    <w:rsid w:val="00C352DD"/>
    <w:rsid w:val="00C364FB"/>
    <w:rsid w:val="00C41DD2"/>
    <w:rsid w:val="00C4217C"/>
    <w:rsid w:val="00C45885"/>
    <w:rsid w:val="00C55BDE"/>
    <w:rsid w:val="00C56A19"/>
    <w:rsid w:val="00C57B80"/>
    <w:rsid w:val="00C63758"/>
    <w:rsid w:val="00C66CA3"/>
    <w:rsid w:val="00C714DA"/>
    <w:rsid w:val="00C73FE2"/>
    <w:rsid w:val="00C77795"/>
    <w:rsid w:val="00C81961"/>
    <w:rsid w:val="00C8273B"/>
    <w:rsid w:val="00C84036"/>
    <w:rsid w:val="00C866CC"/>
    <w:rsid w:val="00C91F72"/>
    <w:rsid w:val="00C93DB0"/>
    <w:rsid w:val="00CA0275"/>
    <w:rsid w:val="00CA2500"/>
    <w:rsid w:val="00CA3CF4"/>
    <w:rsid w:val="00CA4D92"/>
    <w:rsid w:val="00CA6DAE"/>
    <w:rsid w:val="00CB1D86"/>
    <w:rsid w:val="00CB354B"/>
    <w:rsid w:val="00CB6640"/>
    <w:rsid w:val="00CC485A"/>
    <w:rsid w:val="00CC6834"/>
    <w:rsid w:val="00CD09DD"/>
    <w:rsid w:val="00CD2874"/>
    <w:rsid w:val="00CD570A"/>
    <w:rsid w:val="00CD799D"/>
    <w:rsid w:val="00CE12A1"/>
    <w:rsid w:val="00CE130B"/>
    <w:rsid w:val="00CE1500"/>
    <w:rsid w:val="00CE4993"/>
    <w:rsid w:val="00CE7ADF"/>
    <w:rsid w:val="00CF3BCD"/>
    <w:rsid w:val="00D03D69"/>
    <w:rsid w:val="00D05FC0"/>
    <w:rsid w:val="00D0635C"/>
    <w:rsid w:val="00D12F74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45C27"/>
    <w:rsid w:val="00D555D2"/>
    <w:rsid w:val="00D55CF5"/>
    <w:rsid w:val="00D64B8C"/>
    <w:rsid w:val="00D64EC7"/>
    <w:rsid w:val="00D65514"/>
    <w:rsid w:val="00D72F52"/>
    <w:rsid w:val="00D735FD"/>
    <w:rsid w:val="00D74A5F"/>
    <w:rsid w:val="00D77414"/>
    <w:rsid w:val="00D8075C"/>
    <w:rsid w:val="00D863DE"/>
    <w:rsid w:val="00D86D33"/>
    <w:rsid w:val="00D870D1"/>
    <w:rsid w:val="00D873E4"/>
    <w:rsid w:val="00D9351C"/>
    <w:rsid w:val="00D94EC5"/>
    <w:rsid w:val="00D97399"/>
    <w:rsid w:val="00DA003A"/>
    <w:rsid w:val="00DA032C"/>
    <w:rsid w:val="00DB02F1"/>
    <w:rsid w:val="00DB03E1"/>
    <w:rsid w:val="00DB143C"/>
    <w:rsid w:val="00DB160D"/>
    <w:rsid w:val="00DB2F87"/>
    <w:rsid w:val="00DB4DFC"/>
    <w:rsid w:val="00DB6D62"/>
    <w:rsid w:val="00DC1275"/>
    <w:rsid w:val="00DC1A9F"/>
    <w:rsid w:val="00DC3647"/>
    <w:rsid w:val="00DC4122"/>
    <w:rsid w:val="00DC6268"/>
    <w:rsid w:val="00DC7642"/>
    <w:rsid w:val="00DD4D62"/>
    <w:rsid w:val="00DD7926"/>
    <w:rsid w:val="00DE4629"/>
    <w:rsid w:val="00DE4AF1"/>
    <w:rsid w:val="00DE5949"/>
    <w:rsid w:val="00DE63AC"/>
    <w:rsid w:val="00DE660F"/>
    <w:rsid w:val="00DE792B"/>
    <w:rsid w:val="00DF046E"/>
    <w:rsid w:val="00DF207C"/>
    <w:rsid w:val="00DF58EF"/>
    <w:rsid w:val="00E01230"/>
    <w:rsid w:val="00E01AEB"/>
    <w:rsid w:val="00E053D6"/>
    <w:rsid w:val="00E05596"/>
    <w:rsid w:val="00E0609B"/>
    <w:rsid w:val="00E06ECD"/>
    <w:rsid w:val="00E07BE7"/>
    <w:rsid w:val="00E10F6D"/>
    <w:rsid w:val="00E1594D"/>
    <w:rsid w:val="00E237B0"/>
    <w:rsid w:val="00E35E02"/>
    <w:rsid w:val="00E370C0"/>
    <w:rsid w:val="00E422CC"/>
    <w:rsid w:val="00E50655"/>
    <w:rsid w:val="00E51902"/>
    <w:rsid w:val="00E612F9"/>
    <w:rsid w:val="00E64F4F"/>
    <w:rsid w:val="00E66E4B"/>
    <w:rsid w:val="00E71424"/>
    <w:rsid w:val="00E71487"/>
    <w:rsid w:val="00E721A0"/>
    <w:rsid w:val="00E7418B"/>
    <w:rsid w:val="00E82B65"/>
    <w:rsid w:val="00E82FFB"/>
    <w:rsid w:val="00E91E92"/>
    <w:rsid w:val="00E94053"/>
    <w:rsid w:val="00E97594"/>
    <w:rsid w:val="00E97723"/>
    <w:rsid w:val="00EA262E"/>
    <w:rsid w:val="00EA6F4C"/>
    <w:rsid w:val="00EB25DE"/>
    <w:rsid w:val="00EB358A"/>
    <w:rsid w:val="00EB3A29"/>
    <w:rsid w:val="00EB5BD1"/>
    <w:rsid w:val="00EB6052"/>
    <w:rsid w:val="00EB790E"/>
    <w:rsid w:val="00EC5160"/>
    <w:rsid w:val="00EC6D5E"/>
    <w:rsid w:val="00EC7ABF"/>
    <w:rsid w:val="00EE047E"/>
    <w:rsid w:val="00EF137D"/>
    <w:rsid w:val="00EF37B7"/>
    <w:rsid w:val="00EF398B"/>
    <w:rsid w:val="00EF5757"/>
    <w:rsid w:val="00F00F20"/>
    <w:rsid w:val="00F01150"/>
    <w:rsid w:val="00F12F8A"/>
    <w:rsid w:val="00F15B12"/>
    <w:rsid w:val="00F162A3"/>
    <w:rsid w:val="00F16DD6"/>
    <w:rsid w:val="00F17127"/>
    <w:rsid w:val="00F17340"/>
    <w:rsid w:val="00F20604"/>
    <w:rsid w:val="00F20D0F"/>
    <w:rsid w:val="00F255F3"/>
    <w:rsid w:val="00F26A09"/>
    <w:rsid w:val="00F27942"/>
    <w:rsid w:val="00F31CEC"/>
    <w:rsid w:val="00F35950"/>
    <w:rsid w:val="00F42FA9"/>
    <w:rsid w:val="00F51444"/>
    <w:rsid w:val="00F56E2D"/>
    <w:rsid w:val="00F579D5"/>
    <w:rsid w:val="00F60D28"/>
    <w:rsid w:val="00F73468"/>
    <w:rsid w:val="00F76341"/>
    <w:rsid w:val="00F80A28"/>
    <w:rsid w:val="00F8514C"/>
    <w:rsid w:val="00F91466"/>
    <w:rsid w:val="00F933F2"/>
    <w:rsid w:val="00F93C1D"/>
    <w:rsid w:val="00F97E88"/>
    <w:rsid w:val="00FA741F"/>
    <w:rsid w:val="00FB0BC8"/>
    <w:rsid w:val="00FB20CE"/>
    <w:rsid w:val="00FB69AD"/>
    <w:rsid w:val="00FB7F0C"/>
    <w:rsid w:val="00FC2BB9"/>
    <w:rsid w:val="00FC2DC8"/>
    <w:rsid w:val="00FD2401"/>
    <w:rsid w:val="00FD334A"/>
    <w:rsid w:val="00FD4DC2"/>
    <w:rsid w:val="00FD4E77"/>
    <w:rsid w:val="00FE0346"/>
    <w:rsid w:val="00FE0796"/>
    <w:rsid w:val="00FE2BA8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0F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C30F49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E1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21FDE"/>
    <w:rPr>
      <w:color w:val="0000FF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D64B8C"/>
  </w:style>
  <w:style w:type="character" w:customStyle="1" w:styleId="Char3">
    <w:name w:val="날짜 Char"/>
    <w:basedOn w:val="a0"/>
    <w:link w:val="aa"/>
    <w:uiPriority w:val="99"/>
    <w:semiHidden/>
    <w:rsid w:val="00D64B8C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D64B8C"/>
  </w:style>
  <w:style w:type="paragraph" w:styleId="20">
    <w:name w:val="toc 2"/>
    <w:basedOn w:val="a"/>
    <w:next w:val="a"/>
    <w:autoRedefine/>
    <w:uiPriority w:val="39"/>
    <w:unhideWhenUsed/>
    <w:rsid w:val="00D64B8C"/>
    <w:pPr>
      <w:ind w:leftChars="200" w:left="425"/>
    </w:pPr>
  </w:style>
  <w:style w:type="character" w:customStyle="1" w:styleId="UnresolvedMention">
    <w:name w:val="Unresolved Mention"/>
    <w:basedOn w:val="a0"/>
    <w:uiPriority w:val="99"/>
    <w:semiHidden/>
    <w:unhideWhenUsed/>
    <w:rsid w:val="00216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6528-41D6-4392-8EB1-BE10E57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1269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647</cp:revision>
  <dcterms:created xsi:type="dcterms:W3CDTF">2016-08-29T22:19:00Z</dcterms:created>
  <dcterms:modified xsi:type="dcterms:W3CDTF">2024-01-21T16:17:00Z</dcterms:modified>
</cp:coreProperties>
</file>
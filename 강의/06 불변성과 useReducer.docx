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61B99297" w:rsidR="003601EA" w:rsidRPr="00314A47" w:rsidRDefault="00C171C6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 xml:space="preserve">불변성과 </w:t>
      </w:r>
      <w:r>
        <w:rPr>
          <w:rFonts w:ascii="굴림" w:hAnsi="굴림체"/>
          <w:sz w:val="52"/>
          <w:szCs w:val="56"/>
        </w:rPr>
        <w:t>useReducer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129034A2" w:rsidR="00BF5CCA" w:rsidRDefault="005F6C85" w:rsidP="00F579D5">
      <w:pPr>
        <w:rPr>
          <w:rFonts w:ascii="굴림"/>
        </w:rPr>
      </w:pPr>
      <w:r>
        <w:rPr>
          <w:rFonts w:ascii="굴림" w:hint="eastAsia"/>
        </w:rPr>
        <w:t>불변성 구현</w:t>
      </w:r>
    </w:p>
    <w:p w14:paraId="4907BC49" w14:textId="329AD5B1" w:rsidR="005F6C85" w:rsidRPr="00314A47" w:rsidRDefault="005F6C85" w:rsidP="00F579D5">
      <w:pPr>
        <w:rPr>
          <w:rFonts w:ascii="굴림"/>
        </w:rPr>
      </w:pPr>
      <w:r>
        <w:rPr>
          <w:rFonts w:ascii="굴림" w:hint="eastAsia"/>
        </w:rPr>
        <w:t>u</w:t>
      </w:r>
      <w:r>
        <w:rPr>
          <w:rFonts w:ascii="굴림"/>
        </w:rPr>
        <w:t xml:space="preserve">seReducer </w:t>
      </w:r>
      <w:r>
        <w:rPr>
          <w:rFonts w:ascii="굴림" w:hint="eastAsia"/>
        </w:rPr>
        <w:t>훅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7EA61235" w14:textId="7F2CC408" w:rsidR="000F6C2D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1966092" w:history="1">
        <w:r w:rsidR="000F6C2D" w:rsidRPr="00F55A0F">
          <w:rPr>
            <w:rStyle w:val="a9"/>
            <w:rFonts w:ascii="굴림체" w:eastAsia="굴림체" w:hAnsi="굴림체"/>
            <w:noProof/>
          </w:rPr>
          <w:t>1.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렌더링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_Toc131966092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2</w:t>
        </w:r>
        <w:r w:rsidR="000F6C2D">
          <w:rPr>
            <w:noProof/>
            <w:webHidden/>
          </w:rPr>
          <w:fldChar w:fldCharType="end"/>
        </w:r>
      </w:hyperlink>
    </w:p>
    <w:p w14:paraId="44157ED4" w14:textId="783329CA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093" w:history="1">
        <w:r w:rsidR="000F6C2D" w:rsidRPr="00F55A0F">
          <w:rPr>
            <w:rStyle w:val="a9"/>
            <w:noProof/>
          </w:rPr>
          <w:t xml:space="preserve">1) </w:t>
        </w:r>
        <w:r w:rsidR="000F6C2D" w:rsidRPr="00F55A0F">
          <w:rPr>
            <w:rStyle w:val="a9"/>
            <w:noProof/>
          </w:rPr>
          <w:t>개요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_Toc131966093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2</w:t>
        </w:r>
        <w:r w:rsidR="000F6C2D">
          <w:rPr>
            <w:noProof/>
            <w:webHidden/>
          </w:rPr>
          <w:fldChar w:fldCharType="end"/>
        </w:r>
      </w:hyperlink>
    </w:p>
    <w:p w14:paraId="07AF635C" w14:textId="7260F930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094" w:history="1">
        <w:r w:rsidR="000F6C2D" w:rsidRPr="00F55A0F">
          <w:rPr>
            <w:rStyle w:val="a9"/>
            <w:noProof/>
          </w:rPr>
          <w:t xml:space="preserve">2) </w:t>
        </w:r>
        <w:r w:rsidR="000F6C2D" w:rsidRPr="00F55A0F">
          <w:rPr>
            <w:rStyle w:val="a9"/>
            <w:noProof/>
          </w:rPr>
          <w:t>상태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변화와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렌더링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예제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_Toc131966094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2</w:t>
        </w:r>
        <w:r w:rsidR="000F6C2D">
          <w:rPr>
            <w:noProof/>
            <w:webHidden/>
          </w:rPr>
          <w:fldChar w:fldCharType="end"/>
        </w:r>
      </w:hyperlink>
    </w:p>
    <w:p w14:paraId="6E8379D0" w14:textId="25936C7A" w:rsidR="000F6C2D" w:rsidRDefault="00C07946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hyperlink w:anchor="_Toc131966095" w:history="1">
        <w:r w:rsidR="000F6C2D" w:rsidRPr="00F55A0F">
          <w:rPr>
            <w:rStyle w:val="a9"/>
            <w:rFonts w:ascii="굴림체" w:eastAsia="굴림체" w:hAnsi="굴림체"/>
            <w:noProof/>
          </w:rPr>
          <w:t>2.</w:t>
        </w:r>
        <w:r w:rsidR="000F6C2D" w:rsidRPr="00F55A0F">
          <w:rPr>
            <w:rStyle w:val="a9"/>
            <w:noProof/>
          </w:rPr>
          <w:t xml:space="preserve"> todo </w:t>
        </w:r>
        <w:r w:rsidR="000F6C2D" w:rsidRPr="00F55A0F">
          <w:rPr>
            <w:rStyle w:val="a9"/>
            <w:noProof/>
          </w:rPr>
          <w:t>앱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보충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_Toc131966095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5</w:t>
        </w:r>
        <w:r w:rsidR="000F6C2D">
          <w:rPr>
            <w:noProof/>
            <w:webHidden/>
          </w:rPr>
          <w:fldChar w:fldCharType="end"/>
        </w:r>
      </w:hyperlink>
    </w:p>
    <w:p w14:paraId="44E52603" w14:textId="4DA213E0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096" w:history="1">
        <w:r w:rsidR="000F6C2D" w:rsidRPr="00F55A0F">
          <w:rPr>
            <w:rStyle w:val="a9"/>
            <w:noProof/>
          </w:rPr>
          <w:t xml:space="preserve">1) </w:t>
        </w:r>
        <w:r w:rsidR="000F6C2D" w:rsidRPr="00F55A0F">
          <w:rPr>
            <w:rStyle w:val="a9"/>
            <w:noProof/>
          </w:rPr>
          <w:t>개요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_Toc131966096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5</w:t>
        </w:r>
        <w:r w:rsidR="000F6C2D">
          <w:rPr>
            <w:noProof/>
            <w:webHidden/>
          </w:rPr>
          <w:fldChar w:fldCharType="end"/>
        </w:r>
      </w:hyperlink>
    </w:p>
    <w:p w14:paraId="25F007E6" w14:textId="696A6CF4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097" w:history="1">
        <w:r w:rsidR="000F6C2D" w:rsidRPr="00F55A0F">
          <w:rPr>
            <w:rStyle w:val="a9"/>
            <w:noProof/>
          </w:rPr>
          <w:t xml:space="preserve">2) todo </w:t>
        </w:r>
        <w:r w:rsidR="000F6C2D" w:rsidRPr="00F55A0F">
          <w:rPr>
            <w:rStyle w:val="a9"/>
            <w:noProof/>
          </w:rPr>
          <w:t>앱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수정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_Toc131966097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5</w:t>
        </w:r>
        <w:r w:rsidR="000F6C2D">
          <w:rPr>
            <w:noProof/>
            <w:webHidden/>
          </w:rPr>
          <w:fldChar w:fldCharType="end"/>
        </w:r>
      </w:hyperlink>
    </w:p>
    <w:p w14:paraId="046BCEFC" w14:textId="1F03E4F4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098" w:history="1">
        <w:r w:rsidR="000F6C2D" w:rsidRPr="00F55A0F">
          <w:rPr>
            <w:rStyle w:val="a9"/>
            <w:noProof/>
          </w:rPr>
          <w:t xml:space="preserve">3) </w:t>
        </w:r>
        <w:r w:rsidR="000F6C2D" w:rsidRPr="00F55A0F">
          <w:rPr>
            <w:rStyle w:val="a9"/>
            <w:noProof/>
          </w:rPr>
          <w:t>개선할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점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_Toc131966098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9</w:t>
        </w:r>
        <w:r w:rsidR="000F6C2D">
          <w:rPr>
            <w:noProof/>
            <w:webHidden/>
          </w:rPr>
          <w:fldChar w:fldCharType="end"/>
        </w:r>
      </w:hyperlink>
    </w:p>
    <w:p w14:paraId="36F05783" w14:textId="023181F7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099" w:history="1">
        <w:r w:rsidR="000F6C2D" w:rsidRPr="00F55A0F">
          <w:rPr>
            <w:rStyle w:val="a9"/>
            <w:noProof/>
          </w:rPr>
          <w:t xml:space="preserve">4) </w:t>
        </w:r>
        <w:r w:rsidR="000F6C2D" w:rsidRPr="00F55A0F">
          <w:rPr>
            <w:rStyle w:val="a9"/>
            <w:noProof/>
          </w:rPr>
          <w:t>불변성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구현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_Toc131966099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10</w:t>
        </w:r>
        <w:r w:rsidR="000F6C2D">
          <w:rPr>
            <w:noProof/>
            <w:webHidden/>
          </w:rPr>
          <w:fldChar w:fldCharType="end"/>
        </w:r>
      </w:hyperlink>
    </w:p>
    <w:p w14:paraId="3D5A1EBF" w14:textId="4A53C1F7" w:rsidR="000F6C2D" w:rsidRDefault="00C07946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hyperlink w:anchor="_Toc131966100" w:history="1">
        <w:r w:rsidR="000F6C2D" w:rsidRPr="00F55A0F">
          <w:rPr>
            <w:rStyle w:val="a9"/>
            <w:rFonts w:ascii="굴림체" w:eastAsia="굴림체" w:hAnsi="굴림체"/>
            <w:noProof/>
          </w:rPr>
          <w:t>3.</w:t>
        </w:r>
        <w:r w:rsidR="000F6C2D" w:rsidRPr="00F55A0F">
          <w:rPr>
            <w:rStyle w:val="a9"/>
            <w:noProof/>
          </w:rPr>
          <w:t xml:space="preserve"> useReducer </w:t>
        </w:r>
        <w:r w:rsidR="000F6C2D" w:rsidRPr="00F55A0F">
          <w:rPr>
            <w:rStyle w:val="a9"/>
            <w:noProof/>
          </w:rPr>
          <w:t>훅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_Toc131966100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12</w:t>
        </w:r>
        <w:r w:rsidR="000F6C2D">
          <w:rPr>
            <w:noProof/>
            <w:webHidden/>
          </w:rPr>
          <w:fldChar w:fldCharType="end"/>
        </w:r>
      </w:hyperlink>
    </w:p>
    <w:p w14:paraId="455A5D47" w14:textId="0C0A5F20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101" w:history="1">
        <w:r w:rsidR="000F6C2D" w:rsidRPr="00F55A0F">
          <w:rPr>
            <w:rStyle w:val="a9"/>
            <w:noProof/>
          </w:rPr>
          <w:t xml:space="preserve">1) </w:t>
        </w:r>
        <w:r w:rsidR="000F6C2D" w:rsidRPr="00F55A0F">
          <w:rPr>
            <w:rStyle w:val="a9"/>
            <w:noProof/>
          </w:rPr>
          <w:t>개요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_Toc131966101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12</w:t>
        </w:r>
        <w:r w:rsidR="000F6C2D">
          <w:rPr>
            <w:noProof/>
            <w:webHidden/>
          </w:rPr>
          <w:fldChar w:fldCharType="end"/>
        </w:r>
      </w:hyperlink>
    </w:p>
    <w:p w14:paraId="36B9491B" w14:textId="4669FA48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102" w:history="1">
        <w:r w:rsidR="000F6C2D" w:rsidRPr="00F55A0F">
          <w:rPr>
            <w:rStyle w:val="a9"/>
            <w:noProof/>
          </w:rPr>
          <w:t xml:space="preserve">2) useReducer </w:t>
        </w:r>
        <w:r w:rsidR="000F6C2D" w:rsidRPr="00F55A0F">
          <w:rPr>
            <w:rStyle w:val="a9"/>
            <w:noProof/>
          </w:rPr>
          <w:t>구성</w:t>
        </w:r>
        <w:r w:rsidR="000F6C2D" w:rsidRPr="00F55A0F">
          <w:rPr>
            <w:rStyle w:val="a9"/>
            <w:noProof/>
          </w:rPr>
          <w:t xml:space="preserve"> </w:t>
        </w:r>
        <w:r w:rsidR="000F6C2D" w:rsidRPr="00F55A0F">
          <w:rPr>
            <w:rStyle w:val="a9"/>
            <w:noProof/>
          </w:rPr>
          <w:t>요소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_Toc131966102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12</w:t>
        </w:r>
        <w:r w:rsidR="000F6C2D">
          <w:rPr>
            <w:noProof/>
            <w:webHidden/>
          </w:rPr>
          <w:fldChar w:fldCharType="end"/>
        </w:r>
      </w:hyperlink>
    </w:p>
    <w:p w14:paraId="7D366241" w14:textId="6C12D109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103" w:history="1">
        <w:r w:rsidR="000F6C2D" w:rsidRPr="00F55A0F">
          <w:rPr>
            <w:rStyle w:val="a9"/>
            <w:noProof/>
          </w:rPr>
          <w:t xml:space="preserve">3) counter1 </w:t>
        </w:r>
        <w:r w:rsidR="000F6C2D" w:rsidRPr="00F55A0F">
          <w:rPr>
            <w:rStyle w:val="a9"/>
            <w:noProof/>
          </w:rPr>
          <w:t>예제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_Toc131966103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13</w:t>
        </w:r>
        <w:r w:rsidR="000F6C2D">
          <w:rPr>
            <w:noProof/>
            <w:webHidden/>
          </w:rPr>
          <w:fldChar w:fldCharType="end"/>
        </w:r>
      </w:hyperlink>
    </w:p>
    <w:p w14:paraId="2A644276" w14:textId="27DD398D" w:rsidR="000F6C2D" w:rsidRDefault="00C0794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966104" w:history="1">
        <w:r w:rsidR="000F6C2D" w:rsidRPr="00F55A0F">
          <w:rPr>
            <w:rStyle w:val="a9"/>
            <w:noProof/>
          </w:rPr>
          <w:t xml:space="preserve">4) </w:t>
        </w:r>
        <w:r w:rsidR="000F6C2D" w:rsidRPr="00F55A0F">
          <w:rPr>
            <w:rStyle w:val="a9"/>
            <w:noProof/>
          </w:rPr>
          <w:t>연습문제</w:t>
        </w:r>
        <w:r w:rsidR="000F6C2D">
          <w:rPr>
            <w:noProof/>
            <w:webHidden/>
          </w:rPr>
          <w:tab/>
        </w:r>
        <w:r w:rsidR="000F6C2D">
          <w:rPr>
            <w:noProof/>
            <w:webHidden/>
          </w:rPr>
          <w:fldChar w:fldCharType="begin"/>
        </w:r>
        <w:r w:rsidR="000F6C2D">
          <w:rPr>
            <w:noProof/>
            <w:webHidden/>
          </w:rPr>
          <w:instrText xml:space="preserve"> PAGEREF _Toc131966104 \h </w:instrText>
        </w:r>
        <w:r w:rsidR="000F6C2D">
          <w:rPr>
            <w:noProof/>
            <w:webHidden/>
          </w:rPr>
        </w:r>
        <w:r w:rsidR="000F6C2D">
          <w:rPr>
            <w:noProof/>
            <w:webHidden/>
          </w:rPr>
          <w:fldChar w:fldCharType="separate"/>
        </w:r>
        <w:r w:rsidR="000F6C2D">
          <w:rPr>
            <w:noProof/>
            <w:webHidden/>
          </w:rPr>
          <w:t>16</w:t>
        </w:r>
        <w:r w:rsidR="000F6C2D">
          <w:rPr>
            <w:noProof/>
            <w:webHidden/>
          </w:rPr>
          <w:fldChar w:fldCharType="end"/>
        </w:r>
      </w:hyperlink>
    </w:p>
    <w:p w14:paraId="72139BF8" w14:textId="6356839B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226461A5" w:rsidR="00F80A28" w:rsidRDefault="00284B86" w:rsidP="00314A47">
      <w:pPr>
        <w:pStyle w:val="1"/>
      </w:pPr>
      <w:bookmarkStart w:id="1" w:name="_Toc131966092"/>
      <w:r>
        <w:rPr>
          <w:rFonts w:hint="eastAsia"/>
        </w:rPr>
        <w:lastRenderedPageBreak/>
        <w:t>렌더링</w:t>
      </w:r>
      <w:bookmarkEnd w:id="1"/>
    </w:p>
    <w:p w14:paraId="3C13F728" w14:textId="77777777" w:rsidR="00F80A28" w:rsidRDefault="00F80A28" w:rsidP="00F80A28"/>
    <w:p w14:paraId="64FD965E" w14:textId="29449C50" w:rsidR="00F80A28" w:rsidRDefault="008C3240" w:rsidP="00F80A28">
      <w:pPr>
        <w:pStyle w:val="2"/>
      </w:pPr>
      <w:bookmarkStart w:id="2" w:name="_Toc131966093"/>
      <w:r>
        <w:rPr>
          <w:rFonts w:hint="eastAsia"/>
        </w:rPr>
        <w:t>개요</w:t>
      </w:r>
      <w:bookmarkEnd w:id="2"/>
    </w:p>
    <w:p w14:paraId="79CFDBBF" w14:textId="77777777" w:rsidR="00FB2BB2" w:rsidRDefault="008C3240" w:rsidP="00FB2BB2">
      <w:r>
        <w:rPr>
          <w:rFonts w:hint="eastAsia"/>
        </w:rPr>
        <w:t>리액트는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렌더링된다</w:t>
      </w:r>
      <w:r>
        <w:rPr>
          <w:rFonts w:hint="eastAsia"/>
        </w:rPr>
        <w:t>.</w:t>
      </w:r>
    </w:p>
    <w:p w14:paraId="23B74DA6" w14:textId="362E2A65" w:rsidR="008C3240" w:rsidRDefault="00CE12B9" w:rsidP="00FB2BB2">
      <w:r>
        <w:t>state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가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변경된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컴포넌트와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그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자식들만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다시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렌더링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되고</w:t>
      </w:r>
      <w:r w:rsidR="008C3240">
        <w:rPr>
          <w:rFonts w:hint="eastAsia"/>
        </w:rPr>
        <w:t>,</w:t>
      </w:r>
    </w:p>
    <w:p w14:paraId="3A83525C" w14:textId="3E39457F" w:rsidR="008C3240" w:rsidRDefault="00FB2BB2" w:rsidP="008C3240"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컴포넌트는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렌더링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되지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않는다</w:t>
      </w:r>
      <w:r w:rsidR="008C3240">
        <w:rPr>
          <w:rFonts w:hint="eastAsia"/>
        </w:rPr>
        <w:t>.</w:t>
      </w:r>
    </w:p>
    <w:p w14:paraId="2D58A9EC" w14:textId="77777777" w:rsidR="008C3240" w:rsidRDefault="008C3240" w:rsidP="008C3240"/>
    <w:p w14:paraId="463BD2BA" w14:textId="0870A361" w:rsidR="008C3240" w:rsidRDefault="008C3240" w:rsidP="008C3240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8E4F3F">
        <w:rPr>
          <w:rFonts w:hint="eastAsia"/>
        </w:rPr>
        <w:t>화면을</w:t>
      </w:r>
      <w:r w:rsidR="008E4F3F">
        <w:rPr>
          <w:rFonts w:hint="eastAsia"/>
        </w:rPr>
        <w:t xml:space="preserve"> </w:t>
      </w:r>
      <w:r w:rsidR="008E4F3F">
        <w:rPr>
          <w:rFonts w:hint="eastAsia"/>
        </w:rPr>
        <w:t>좀</w:t>
      </w:r>
      <w:r w:rsidR="008E4F3F">
        <w:rPr>
          <w:rFonts w:hint="eastAsia"/>
        </w:rPr>
        <w:t xml:space="preserve"> </w:t>
      </w:r>
      <w:r w:rsidR="008E4F3F">
        <w:rPr>
          <w:rFonts w:hint="eastAsia"/>
        </w:rPr>
        <w:t>더</w:t>
      </w:r>
      <w:r w:rsidR="008E4F3F">
        <w:rPr>
          <w:rFonts w:hint="eastAsia"/>
        </w:rPr>
        <w:t xml:space="preserve"> </w:t>
      </w:r>
      <w:r w:rsidR="008E4F3F">
        <w:rPr>
          <w:rFonts w:hint="eastAsia"/>
        </w:rPr>
        <w:t>작은</w:t>
      </w:r>
      <w:r w:rsidR="008E4F3F">
        <w:rPr>
          <w:rFonts w:hint="eastAsia"/>
        </w:rPr>
        <w:t xml:space="preserve"> </w:t>
      </w:r>
      <w:r w:rsidR="008E4F3F">
        <w:rPr>
          <w:rFonts w:hint="eastAsia"/>
        </w:rPr>
        <w:t>단위로</w:t>
      </w:r>
      <w:r w:rsidR="008E4F3F">
        <w:rPr>
          <w:rFonts w:hint="eastAsia"/>
        </w:rPr>
        <w:t xml:space="preserve"> </w:t>
      </w:r>
      <w:r w:rsidR="008E4F3F">
        <w:rPr>
          <w:rFonts w:hint="eastAsia"/>
        </w:rPr>
        <w:t>분할해서</w:t>
      </w:r>
      <w:r w:rsidR="008E4F3F">
        <w:rPr>
          <w:rFonts w:hint="eastAsia"/>
        </w:rPr>
        <w:t xml:space="preserve"> </w:t>
      </w:r>
      <w:r w:rsidR="008E4F3F">
        <w:rPr>
          <w:rFonts w:hint="eastAsia"/>
        </w:rPr>
        <w:t>컴포넌트로</w:t>
      </w:r>
      <w:r w:rsidR="008E4F3F">
        <w:rPr>
          <w:rFonts w:hint="eastAsia"/>
        </w:rPr>
        <w:t xml:space="preserve"> </w:t>
      </w:r>
      <w:r w:rsidR="008E4F3F">
        <w:rPr>
          <w:rFonts w:hint="eastAsia"/>
        </w:rPr>
        <w:t>구현하는</w:t>
      </w:r>
      <w:r w:rsidR="008E4F3F">
        <w:rPr>
          <w:rFonts w:hint="eastAsia"/>
        </w:rPr>
        <w:t xml:space="preserve"> </w:t>
      </w:r>
      <w:r w:rsidR="008E4F3F">
        <w:rPr>
          <w:rFonts w:hint="eastAsia"/>
        </w:rPr>
        <w:t>것이</w:t>
      </w:r>
      <w:r w:rsidR="008E4F3F">
        <w:rPr>
          <w:rFonts w:hint="eastAsia"/>
        </w:rPr>
        <w:t xml:space="preserve"> </w:t>
      </w:r>
      <w:r w:rsidR="00EB65E2">
        <w:rPr>
          <w:rFonts w:hint="eastAsia"/>
        </w:rPr>
        <w:t>렌더링</w:t>
      </w:r>
      <w:r w:rsidR="00EB65E2">
        <w:rPr>
          <w:rFonts w:hint="eastAsia"/>
        </w:rPr>
        <w:t xml:space="preserve"> </w:t>
      </w:r>
      <w:r w:rsidR="00EB65E2">
        <w:rPr>
          <w:rFonts w:hint="eastAsia"/>
        </w:rPr>
        <w:t>효율에</w:t>
      </w:r>
      <w:r w:rsidR="00EB65E2">
        <w:rPr>
          <w:rFonts w:hint="eastAsia"/>
        </w:rPr>
        <w:t xml:space="preserve"> </w:t>
      </w:r>
      <w:r w:rsidR="00EB65E2">
        <w:rPr>
          <w:rFonts w:hint="eastAsia"/>
        </w:rPr>
        <w:t>좋다</w:t>
      </w:r>
      <w:r w:rsidR="00EB65E2">
        <w:rPr>
          <w:rFonts w:hint="eastAsia"/>
        </w:rPr>
        <w:t>.</w:t>
      </w:r>
    </w:p>
    <w:p w14:paraId="44BFBC41" w14:textId="77777777" w:rsidR="004143E8" w:rsidRDefault="004143E8" w:rsidP="008C3240"/>
    <w:p w14:paraId="664E730B" w14:textId="77777777" w:rsidR="00EB65E2" w:rsidRDefault="00EB65E2" w:rsidP="008C3240"/>
    <w:p w14:paraId="18BA8ED3" w14:textId="590A112C" w:rsidR="004143E8" w:rsidRDefault="00EB65E2" w:rsidP="008C3240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 w:rsidR="004143E8">
        <w:rPr>
          <w:rFonts w:hint="eastAsia"/>
        </w:rPr>
        <w:t>컴포넌트</w:t>
      </w:r>
      <w:r w:rsidR="00A61D2C">
        <w:rPr>
          <w:rFonts w:hint="eastAsia"/>
        </w:rPr>
        <w:t xml:space="preserve"> </w:t>
      </w:r>
      <w:r w:rsidR="00A61D2C">
        <w:rPr>
          <w:rFonts w:hint="eastAsia"/>
        </w:rPr>
        <w:t>하나</w:t>
      </w:r>
      <w:r w:rsidR="00A61D2C">
        <w:rPr>
          <w:rFonts w:hint="eastAsia"/>
        </w:rPr>
        <w:t xml:space="preserve"> </w:t>
      </w:r>
      <w:r w:rsidR="00A61D2C">
        <w:rPr>
          <w:rFonts w:hint="eastAsia"/>
        </w:rPr>
        <w:t>당</w:t>
      </w:r>
      <w:r w:rsidR="00A61D2C">
        <w:rPr>
          <w:rFonts w:hint="eastAsia"/>
        </w:rPr>
        <w:t xml:space="preserve"> </w:t>
      </w:r>
      <w:r w:rsidR="00A61D2C">
        <w:rPr>
          <w:rFonts w:hint="eastAsia"/>
        </w:rPr>
        <w:t>파일</w:t>
      </w:r>
      <w:r w:rsidR="00A61D2C">
        <w:rPr>
          <w:rFonts w:hint="eastAsia"/>
        </w:rPr>
        <w:t xml:space="preserve"> </w:t>
      </w:r>
      <w:r w:rsidR="00A61D2C">
        <w:rPr>
          <w:rFonts w:hint="eastAsia"/>
        </w:rPr>
        <w:t>하나에</w:t>
      </w:r>
      <w:r w:rsidR="00A61D2C">
        <w:rPr>
          <w:rFonts w:hint="eastAsia"/>
        </w:rPr>
        <w:t xml:space="preserve"> </w:t>
      </w:r>
      <w:r w:rsidR="00A61D2C">
        <w:rPr>
          <w:rFonts w:hint="eastAsia"/>
        </w:rPr>
        <w:t>구현해야만</w:t>
      </w:r>
      <w:r w:rsidR="00A61D2C">
        <w:rPr>
          <w:rFonts w:hint="eastAsia"/>
        </w:rPr>
        <w:t xml:space="preserve"> </w:t>
      </w:r>
      <w:r w:rsidR="00A61D2C">
        <w:rPr>
          <w:rFonts w:hint="eastAsia"/>
        </w:rPr>
        <w:t>하는</w:t>
      </w:r>
      <w:r w:rsidR="00A61D2C">
        <w:rPr>
          <w:rFonts w:hint="eastAsia"/>
        </w:rPr>
        <w:t xml:space="preserve"> </w:t>
      </w:r>
      <w:r w:rsidR="00A61D2C">
        <w:rPr>
          <w:rFonts w:hint="eastAsia"/>
        </w:rPr>
        <w:t>것은</w:t>
      </w:r>
      <w:r w:rsidR="00A61D2C">
        <w:rPr>
          <w:rFonts w:hint="eastAsia"/>
        </w:rPr>
        <w:t xml:space="preserve"> </w:t>
      </w:r>
      <w:r w:rsidR="00A61D2C">
        <w:rPr>
          <w:rFonts w:hint="eastAsia"/>
        </w:rPr>
        <w:t>아니다</w:t>
      </w:r>
      <w:r w:rsidR="00A61D2C">
        <w:rPr>
          <w:rFonts w:hint="eastAsia"/>
        </w:rPr>
        <w:t>.</w:t>
      </w:r>
    </w:p>
    <w:p w14:paraId="273F5290" w14:textId="3DE6F925" w:rsidR="00EB65E2" w:rsidRDefault="00F65631" w:rsidP="008C3240"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 w:rsidR="00BC7E03">
        <w:rPr>
          <w:rFonts w:hint="eastAsia"/>
        </w:rPr>
        <w:t>러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구현해도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83FB5CB" w14:textId="77777777" w:rsidR="00F65631" w:rsidRPr="008C3240" w:rsidRDefault="00F65631" w:rsidP="008C3240"/>
    <w:p w14:paraId="1906A3F8" w14:textId="3BD130C3" w:rsidR="00847BD0" w:rsidRDefault="00A61D2C" w:rsidP="00B45202"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구현했던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 w:rsidR="006A4E62">
        <w:rPr>
          <w:rFonts w:hint="eastAsia"/>
        </w:rPr>
        <w:t>다시</w:t>
      </w:r>
      <w:r w:rsidR="006A4E62">
        <w:rPr>
          <w:rFonts w:hint="eastAsia"/>
        </w:rPr>
        <w:t xml:space="preserve"> </w:t>
      </w:r>
      <w:r w:rsidR="006A4E62">
        <w:rPr>
          <w:rFonts w:hint="eastAsia"/>
        </w:rPr>
        <w:t>구현해</w:t>
      </w:r>
      <w:r w:rsidR="006A4E62">
        <w:rPr>
          <w:rFonts w:hint="eastAsia"/>
        </w:rPr>
        <w:t xml:space="preserve"> </w:t>
      </w:r>
      <w:r w:rsidR="006A4E62">
        <w:rPr>
          <w:rFonts w:hint="eastAsia"/>
        </w:rPr>
        <w:t>보자</w:t>
      </w:r>
      <w:r w:rsidR="006A4E62">
        <w:rPr>
          <w:rFonts w:hint="eastAsia"/>
        </w:rPr>
        <w:t>.</w:t>
      </w:r>
    </w:p>
    <w:p w14:paraId="6CA54317" w14:textId="77777777" w:rsidR="006A4E62" w:rsidRDefault="006A4E62" w:rsidP="00B45202"/>
    <w:p w14:paraId="4C70E13A" w14:textId="77777777" w:rsidR="008B50C5" w:rsidRDefault="008B50C5" w:rsidP="00B45202"/>
    <w:p w14:paraId="416FFF21" w14:textId="5705D97A" w:rsidR="00E57E5A" w:rsidRDefault="00DD2909" w:rsidP="00E57E5A">
      <w:pPr>
        <w:pStyle w:val="2"/>
      </w:pPr>
      <w:bookmarkStart w:id="3" w:name="_Toc131966094"/>
      <w:r>
        <w:rPr>
          <w:rFonts w:hint="eastAsia"/>
        </w:rPr>
        <w:t xml:space="preserve">상태 변화와 렌더링 </w:t>
      </w:r>
      <w:r w:rsidR="00E57E5A">
        <w:rPr>
          <w:rFonts w:hint="eastAsia"/>
        </w:rPr>
        <w:t>예제</w:t>
      </w:r>
      <w:bookmarkEnd w:id="3"/>
    </w:p>
    <w:p w14:paraId="7B346287" w14:textId="77777777" w:rsidR="00E57E5A" w:rsidRPr="00E57E5A" w:rsidRDefault="00E57E5A" w:rsidP="00E57E5A"/>
    <w:p w14:paraId="61A38021" w14:textId="685ACB51" w:rsidR="008B50C5" w:rsidRDefault="008B50C5" w:rsidP="008B50C5">
      <w:pPr>
        <w:pStyle w:val="3"/>
      </w:pPr>
      <w:r>
        <w:rPr>
          <w:rFonts w:hint="eastAsia"/>
        </w:rPr>
        <w:t>s</w:t>
      </w:r>
      <w:r>
        <w:t>rc/App.css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50C5" w14:paraId="2CB843EE" w14:textId="77777777" w:rsidTr="008B50C5">
        <w:tc>
          <w:tcPr>
            <w:tcW w:w="10456" w:type="dxa"/>
          </w:tcPr>
          <w:p w14:paraId="1FD1617E" w14:textId="77777777" w:rsidR="00727025" w:rsidRPr="00727025" w:rsidRDefault="00727025" w:rsidP="007270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7025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E95E641" w14:textId="77777777" w:rsidR="00727025" w:rsidRPr="00727025" w:rsidRDefault="00727025" w:rsidP="007270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7025">
              <w:rPr>
                <w:rFonts w:cs="굴림"/>
                <w:color w:val="800000"/>
                <w:kern w:val="0"/>
                <w:szCs w:val="20"/>
                <w14:ligatures w14:val="none"/>
              </w:rPr>
              <w:t>div.box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</w:p>
          <w:p w14:paraId="17AF3065" w14:textId="77777777" w:rsidR="00727025" w:rsidRPr="00727025" w:rsidRDefault="00727025" w:rsidP="007270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27025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27025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6E051EF" w14:textId="77777777" w:rsidR="00727025" w:rsidRPr="00727025" w:rsidRDefault="00727025" w:rsidP="007270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7025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451A5"/>
                <w:kern w:val="0"/>
                <w:szCs w:val="20"/>
                <w14:ligatures w14:val="none"/>
              </w:rPr>
              <w:t>block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98658"/>
                <w:kern w:val="0"/>
                <w:szCs w:val="20"/>
                <w14:ligatures w14:val="none"/>
              </w:rPr>
              <w:t>0.2em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27025">
              <w:rPr>
                <w:rFonts w:cs="굴림"/>
                <w:color w:val="098658"/>
                <w:kern w:val="0"/>
                <w:szCs w:val="20"/>
                <w14:ligatures w14:val="none"/>
              </w:rPr>
              <w:t>2em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727025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27025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72702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FFBDF73" w14:textId="77777777" w:rsidR="008B50C5" w:rsidRPr="00727025" w:rsidRDefault="008B50C5" w:rsidP="008B50C5"/>
        </w:tc>
      </w:tr>
    </w:tbl>
    <w:p w14:paraId="19AF9707" w14:textId="77777777" w:rsidR="008B50C5" w:rsidRDefault="008B50C5" w:rsidP="008B50C5"/>
    <w:p w14:paraId="133AEAF4" w14:textId="77777777" w:rsidR="00727025" w:rsidRDefault="00727025" w:rsidP="008B50C5"/>
    <w:p w14:paraId="795AC6D8" w14:textId="77777777" w:rsidR="00727025" w:rsidRPr="008B50C5" w:rsidRDefault="00727025" w:rsidP="008B50C5"/>
    <w:p w14:paraId="2EA2004D" w14:textId="795BD543" w:rsidR="00727025" w:rsidRDefault="0072702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625F42E" w14:textId="1D74AAA7" w:rsidR="006A4E62" w:rsidRDefault="008B50C5" w:rsidP="008B50C5">
      <w:pPr>
        <w:pStyle w:val="3"/>
      </w:pPr>
      <w:r>
        <w:rPr>
          <w:rFonts w:hint="eastAsia"/>
        </w:rPr>
        <w:lastRenderedPageBreak/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50C5" w14:paraId="67E6EE5B" w14:textId="77777777" w:rsidTr="008B50C5">
        <w:tc>
          <w:tcPr>
            <w:tcW w:w="10456" w:type="dxa"/>
          </w:tcPr>
          <w:p w14:paraId="4EC54313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"react"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0AB09F8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"./App.css"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CAA2F4F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7E5B6B9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CounterA() {</w:t>
            </w:r>
          </w:p>
          <w:p w14:paraId="729FD861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"CounterA 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93D0722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8B50C5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354793F8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6046B3C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292A3FB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CounterA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EA99D18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8B50C5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BFC4B15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38D9224C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7D0583E4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7A1AA34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00B67C7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09923CD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FF0F2C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CounterB() {</w:t>
            </w:r>
          </w:p>
          <w:p w14:paraId="0CF5B819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"CounterB 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9A43D08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8B50C5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3CC648F7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DEA00DA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52F6BDC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CounterB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749A764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8B50C5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FA7AAAD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3E4B98B9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752EBDEE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D3953AA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3B4B7281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8749F38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0D17D1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GroupComponent() {</w:t>
            </w:r>
          </w:p>
          <w:p w14:paraId="4A5752B0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'GroupComponent 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130C18C2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8B50C5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521E96C1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A8A4081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'box'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4D97F43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GroupComponent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46F4047B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8B50C5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A5CC60B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742641ED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7ABC0832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&lt;CounterA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A9363F9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&lt;CounterB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36EFA09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37AF60C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F3E0ED6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ACC17EA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2BE1C44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724F0F47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'App 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E0A07EF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8B50C5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);    </w:t>
            </w:r>
          </w:p>
          <w:p w14:paraId="41DF4074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CB879CF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B50C5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C25C19B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F81351F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8B50C5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ADFA99F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217B1DEB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0B377C3E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&lt;GroupComponent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6AA60F04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B5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F9B0B01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A021D8C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E346B30" w14:textId="77777777" w:rsidR="008B50C5" w:rsidRPr="008B50C5" w:rsidRDefault="008B50C5" w:rsidP="008B5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A20D061" w14:textId="7DE4A771" w:rsidR="008B50C5" w:rsidRPr="008B50C5" w:rsidRDefault="008B50C5" w:rsidP="0072702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</w:pP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B50C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B5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</w:tc>
      </w:tr>
    </w:tbl>
    <w:p w14:paraId="2C27AA77" w14:textId="3F13CF48" w:rsidR="008B50C5" w:rsidRPr="008B50C5" w:rsidRDefault="001269F2" w:rsidP="008B50C5">
      <w:r>
        <w:rPr>
          <w:rFonts w:hint="eastAsia"/>
        </w:rPr>
        <w:t>C</w:t>
      </w:r>
      <w:r>
        <w:t xml:space="preserve">ounterA, CounterB, GroupComponent, App </w:t>
      </w:r>
      <w:r>
        <w:rPr>
          <w:rFonts w:hint="eastAsia"/>
        </w:rPr>
        <w:t>컴포넌트들을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t xml:space="preserve">App.tsx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4B7A4569" w14:textId="77777777" w:rsidR="002039A4" w:rsidRDefault="002039A4" w:rsidP="00B45202"/>
    <w:p w14:paraId="5ADE3E39" w14:textId="77777777" w:rsidR="000C7A95" w:rsidRDefault="000C7A95" w:rsidP="00B45202"/>
    <w:p w14:paraId="4A8B6C39" w14:textId="77777777" w:rsidR="006E0591" w:rsidRDefault="006E0591" w:rsidP="00B45202"/>
    <w:p w14:paraId="2698F6E3" w14:textId="350F81D6" w:rsidR="00314ADA" w:rsidRDefault="00855463" w:rsidP="005502F4">
      <w:r>
        <w:rPr>
          <w:noProof/>
          <w14:ligatures w14:val="none"/>
        </w:rPr>
        <w:lastRenderedPageBreak/>
        <w:drawing>
          <wp:inline distT="0" distB="0" distL="0" distR="0" wp14:anchorId="2EF4B4E0" wp14:editId="0ED22E3C">
            <wp:extent cx="4150375" cy="2777319"/>
            <wp:effectExtent l="0" t="0" r="254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096" cy="27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0F40" w14:textId="77777777" w:rsidR="00CC4139" w:rsidRDefault="00CC4139" w:rsidP="005502F4"/>
    <w:p w14:paraId="52291F62" w14:textId="272B3423" w:rsidR="00CC4139" w:rsidRDefault="00CC4139" w:rsidP="005502F4">
      <w:r>
        <w:rPr>
          <w:noProof/>
          <w14:ligatures w14:val="none"/>
        </w:rPr>
        <w:drawing>
          <wp:inline distT="0" distB="0" distL="0" distR="0" wp14:anchorId="3F7BF5F6" wp14:editId="21D8F518">
            <wp:extent cx="4780027" cy="2524835"/>
            <wp:effectExtent l="0" t="0" r="1905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34" cy="25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87C8" w14:textId="5BF0DFC5" w:rsidR="00CC4139" w:rsidRDefault="00CC4139" w:rsidP="005502F4"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2CE95896" w14:textId="77777777" w:rsidR="00CC4139" w:rsidRDefault="00CC4139" w:rsidP="005502F4"/>
    <w:p w14:paraId="40DE8B61" w14:textId="5FFFF7BE" w:rsidR="00CC4139" w:rsidRDefault="00CC4139" w:rsidP="005502F4">
      <w:r>
        <w:rPr>
          <w:rFonts w:hint="eastAsia"/>
        </w:rPr>
        <w:t>C</w:t>
      </w:r>
      <w:r>
        <w:t xml:space="preserve">ounterA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</w:p>
    <w:p w14:paraId="3FB331CF" w14:textId="193EE418" w:rsidR="00CC4139" w:rsidRDefault="001269F2" w:rsidP="005502F4">
      <w:r>
        <w:rPr>
          <w:noProof/>
          <w14:ligatures w14:val="none"/>
        </w:rPr>
        <w:drawing>
          <wp:inline distT="0" distB="0" distL="0" distR="0" wp14:anchorId="1CC12EF5" wp14:editId="19A405BB">
            <wp:extent cx="3521122" cy="2130730"/>
            <wp:effectExtent l="0" t="0" r="3175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469" cy="21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3CB0" w14:textId="0B11C1F4" w:rsidR="001269F2" w:rsidRDefault="001269F2" w:rsidP="005502F4">
      <w:r>
        <w:rPr>
          <w:rFonts w:hint="eastAsia"/>
        </w:rPr>
        <w:t>C</w:t>
      </w:r>
      <w:r>
        <w:t xml:space="preserve">ounterA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6FB3365" w14:textId="77777777" w:rsidR="001269F2" w:rsidRDefault="001269F2" w:rsidP="005502F4"/>
    <w:p w14:paraId="21D07810" w14:textId="77777777" w:rsidR="001269F2" w:rsidRDefault="001269F2" w:rsidP="005502F4"/>
    <w:p w14:paraId="66D467B4" w14:textId="2ACA5606" w:rsidR="00691C31" w:rsidRDefault="00691C3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9ED28E6" w14:textId="6F97FAAD" w:rsidR="00DD2909" w:rsidRDefault="006E4CE5" w:rsidP="006E4CE5">
      <w:pPr>
        <w:pStyle w:val="1"/>
      </w:pPr>
      <w:bookmarkStart w:id="4" w:name="_Toc131966095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bookmarkEnd w:id="4"/>
      <w:r w:rsidR="00B26ECE">
        <w:rPr>
          <w:rFonts w:hint="eastAsia"/>
        </w:rPr>
        <w:t>개선</w:t>
      </w:r>
    </w:p>
    <w:p w14:paraId="1003DF0F" w14:textId="64868ECE" w:rsidR="006E4CE5" w:rsidRDefault="006E4CE5" w:rsidP="006E4CE5">
      <w:pPr>
        <w:pStyle w:val="2"/>
      </w:pPr>
      <w:bookmarkStart w:id="5" w:name="_Toc131966096"/>
      <w:r>
        <w:rPr>
          <w:rFonts w:hint="eastAsia"/>
        </w:rPr>
        <w:t>개요</w:t>
      </w:r>
      <w:bookmarkEnd w:id="5"/>
    </w:p>
    <w:p w14:paraId="20325505" w14:textId="0DCF8350" w:rsidR="00B95B95" w:rsidRDefault="00B95B95" w:rsidP="006E4CE5"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>(</w:t>
      </w:r>
      <w:r>
        <w:t xml:space="preserve">done)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토글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67933725" w14:textId="77777777" w:rsidR="00B95B95" w:rsidRDefault="00B95B95" w:rsidP="006E4CE5"/>
    <w:p w14:paraId="4561F288" w14:textId="10F9056C" w:rsidR="006619D3" w:rsidRDefault="006619D3" w:rsidP="006E4CE5">
      <w:r>
        <w:t>TodoContainer</w:t>
      </w:r>
      <w:r>
        <w:rPr>
          <w:rFonts w:hint="eastAsia"/>
        </w:rPr>
        <w:t>에</w:t>
      </w:r>
      <w:r>
        <w:rPr>
          <w:rFonts w:hint="eastAsia"/>
        </w:rPr>
        <w:t xml:space="preserve"> t</w:t>
      </w:r>
      <w:r>
        <w:t xml:space="preserve">oggleTodo, deleteTodo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4D2A584" w14:textId="77777777" w:rsidR="006619D3" w:rsidRDefault="006619D3" w:rsidP="006E4CE5"/>
    <w:p w14:paraId="29F31FE1" w14:textId="3AD23D18" w:rsidR="00E773BD" w:rsidRDefault="00E773BD" w:rsidP="006E4CE5">
      <w:r>
        <w:rPr>
          <w:rFonts w:hint="eastAsia"/>
        </w:rPr>
        <w:t>t</w:t>
      </w:r>
      <w:r>
        <w:t>oggleTodo</w:t>
      </w:r>
      <w:r w:rsidR="00667A85">
        <w:t>, deleteTodo</w:t>
      </w:r>
      <w:r>
        <w:t xml:space="preserve">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t xml:space="preserve">TodoItem </w:t>
      </w:r>
      <w:r>
        <w:rPr>
          <w:rFonts w:hint="eastAsia"/>
        </w:rPr>
        <w:t>컴포넌트까지</w:t>
      </w:r>
      <w:r>
        <w:rPr>
          <w:rFonts w:hint="eastAsia"/>
        </w:rPr>
        <w:t xml:space="preserve"> </w:t>
      </w:r>
      <w:r>
        <w:rPr>
          <w:rFonts w:hint="eastAsia"/>
        </w:rPr>
        <w:t>전달되어야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(props </w:t>
      </w:r>
      <w:r>
        <w:rPr>
          <w:rFonts w:hint="eastAsia"/>
        </w:rPr>
        <w:t>전달</w:t>
      </w:r>
      <w:r>
        <w:rPr>
          <w:rFonts w:hint="eastAsia"/>
        </w:rPr>
        <w:t>)</w:t>
      </w:r>
    </w:p>
    <w:p w14:paraId="30EC9BB1" w14:textId="574AD7D3" w:rsidR="00E773BD" w:rsidRDefault="00E773BD" w:rsidP="006E4CE5">
      <w:r>
        <w:t xml:space="preserve">   </w:t>
      </w:r>
      <w:r>
        <w:rPr>
          <w:rFonts w:hint="eastAsia"/>
        </w:rPr>
        <w:t>T</w:t>
      </w:r>
      <w:r>
        <w:t>odoContainer -&gt; TodoRoot -&gt; TodoList -&gt; TodoItem</w:t>
      </w:r>
    </w:p>
    <w:p w14:paraId="4EF93261" w14:textId="3468E04B" w:rsidR="009A2F9F" w:rsidRDefault="009A2F9F" w:rsidP="006E4CE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컴포넌트들을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수정해야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8ADE482" w14:textId="77777777" w:rsidR="00FC18E3" w:rsidRDefault="00FC18E3" w:rsidP="006E4CE5"/>
    <w:p w14:paraId="39543FC7" w14:textId="328749A6" w:rsidR="00FC18E3" w:rsidRDefault="00FC18E3" w:rsidP="006E4CE5"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추가하려면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컴포넌트들을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수정해야</w:t>
      </w:r>
      <w:r>
        <w:rPr>
          <w:rFonts w:hint="eastAsia"/>
        </w:rPr>
        <w:t xml:space="preserve"> </w:t>
      </w:r>
      <w:r>
        <w:rPr>
          <w:rFonts w:hint="eastAsia"/>
        </w:rPr>
        <w:t>하다니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>.</w:t>
      </w:r>
    </w:p>
    <w:p w14:paraId="4DED6BF6" w14:textId="77777777" w:rsidR="00FC18E3" w:rsidRDefault="00FC18E3" w:rsidP="006E4CE5"/>
    <w:p w14:paraId="3AC6CFDC" w14:textId="77777777" w:rsidR="00B95B95" w:rsidRDefault="00B95B95" w:rsidP="006E4CE5"/>
    <w:p w14:paraId="56D09590" w14:textId="64E29771" w:rsidR="00C5660E" w:rsidRDefault="00C5660E" w:rsidP="00C5660E">
      <w:pPr>
        <w:pStyle w:val="2"/>
      </w:pPr>
      <w:bookmarkStart w:id="6" w:name="_Toc131966097"/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앱 수정</w:t>
      </w:r>
      <w:bookmarkEnd w:id="6"/>
    </w:p>
    <w:p w14:paraId="46A99871" w14:textId="77777777" w:rsidR="00EB453F" w:rsidRDefault="00EB453F" w:rsidP="00EB453F"/>
    <w:p w14:paraId="7995368C" w14:textId="156D253F" w:rsidR="00EB453F" w:rsidRDefault="00EB453F" w:rsidP="00EB453F">
      <w:pPr>
        <w:pStyle w:val="3"/>
      </w:pPr>
      <w:r>
        <w:rPr>
          <w:rFonts w:hint="eastAsia"/>
        </w:rPr>
        <w:t>s</w:t>
      </w:r>
      <w:r>
        <w:t xml:space="preserve">rc/TodoRoot.css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53F" w14:paraId="017C45EA" w14:textId="77777777" w:rsidTr="00EB453F">
        <w:tc>
          <w:tcPr>
            <w:tcW w:w="10456" w:type="dxa"/>
          </w:tcPr>
          <w:p w14:paraId="76C47A4E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</w:p>
          <w:p w14:paraId="6A9502C3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197D990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9826AA3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&gt;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280px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B41DCD6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margin-left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8C1CD9E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margin-top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DF9F1FF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8C5CE67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thead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78C2E8B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7E25E57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[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B2F7B">
              <w:rPr>
                <w:rFonts w:cs="굴림"/>
                <w:color w:val="A31515"/>
                <w:kern w:val="0"/>
                <w:szCs w:val="20"/>
                <w14:ligatures w14:val="none"/>
              </w:rPr>
              <w:t>checkbox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margin-right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accent-color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24A1344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float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right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font-weight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bold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cursor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pointer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ED1BB24" w14:textId="77777777" w:rsidR="00EB2F7B" w:rsidRPr="00EB2F7B" w:rsidRDefault="00EB2F7B" w:rsidP="00EB2F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.todoRoot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B2F7B">
              <w:rPr>
                <w:rFonts w:cs="굴림"/>
                <w:color w:val="800000"/>
                <w:kern w:val="0"/>
                <w:szCs w:val="20"/>
                <w14:ligatures w14:val="none"/>
              </w:rPr>
              <w:t>tr.done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color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#bbb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B2F7B">
              <w:rPr>
                <w:rFonts w:cs="굴림"/>
                <w:color w:val="E50000"/>
                <w:kern w:val="0"/>
                <w:szCs w:val="20"/>
                <w14:ligatures w14:val="none"/>
              </w:rPr>
              <w:t>text-decoration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B2F7B">
              <w:rPr>
                <w:rFonts w:cs="굴림"/>
                <w:color w:val="0451A5"/>
                <w:kern w:val="0"/>
                <w:szCs w:val="20"/>
                <w14:ligatures w14:val="none"/>
              </w:rPr>
              <w:t>line-through</w:t>
            </w:r>
            <w:r w:rsidRPr="00EB2F7B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623ABA2" w14:textId="0C06F075" w:rsidR="00EB453F" w:rsidRPr="00EB2F7B" w:rsidRDefault="00EB453F" w:rsidP="00EB453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4001E59E" w14:textId="77777777" w:rsidR="00EB453F" w:rsidRDefault="00EB453F" w:rsidP="00EB453F"/>
    <w:p w14:paraId="793A60F1" w14:textId="77777777" w:rsidR="001D3C5B" w:rsidRPr="0070424A" w:rsidRDefault="001D3C5B" w:rsidP="001D3C5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70424A">
        <w:rPr>
          <w:rFonts w:cs="굴림"/>
          <w:color w:val="800000"/>
          <w:kern w:val="0"/>
          <w:szCs w:val="20"/>
          <w14:ligatures w14:val="none"/>
        </w:rPr>
        <w:t>.todoRoot</w:t>
      </w:r>
      <w:r w:rsidRPr="0070424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70424A">
        <w:rPr>
          <w:rFonts w:cs="굴림"/>
          <w:color w:val="800000"/>
          <w:kern w:val="0"/>
          <w:szCs w:val="20"/>
          <w14:ligatures w14:val="none"/>
        </w:rPr>
        <w:t>input</w:t>
      </w:r>
      <w:r w:rsidRPr="0070424A">
        <w:rPr>
          <w:rFonts w:cs="굴림"/>
          <w:color w:val="000000"/>
          <w:kern w:val="0"/>
          <w:szCs w:val="20"/>
          <w14:ligatures w14:val="none"/>
        </w:rPr>
        <w:t>[</w:t>
      </w:r>
      <w:r w:rsidRPr="0070424A">
        <w:rPr>
          <w:rFonts w:cs="굴림"/>
          <w:color w:val="E50000"/>
          <w:kern w:val="0"/>
          <w:szCs w:val="20"/>
          <w14:ligatures w14:val="none"/>
        </w:rPr>
        <w:t>type</w:t>
      </w:r>
      <w:r w:rsidRPr="0070424A">
        <w:rPr>
          <w:rFonts w:cs="굴림"/>
          <w:color w:val="000000"/>
          <w:kern w:val="0"/>
          <w:szCs w:val="20"/>
          <w14:ligatures w14:val="none"/>
        </w:rPr>
        <w:t>=</w:t>
      </w:r>
      <w:r w:rsidRPr="0070424A">
        <w:rPr>
          <w:rFonts w:cs="굴림"/>
          <w:color w:val="A31515"/>
          <w:kern w:val="0"/>
          <w:szCs w:val="20"/>
          <w14:ligatures w14:val="none"/>
        </w:rPr>
        <w:t>checkbox</w:t>
      </w:r>
      <w:r w:rsidRPr="0070424A">
        <w:rPr>
          <w:rFonts w:cs="굴림"/>
          <w:color w:val="000000"/>
          <w:kern w:val="0"/>
          <w:szCs w:val="20"/>
          <w14:ligatures w14:val="none"/>
        </w:rPr>
        <w:t xml:space="preserve">] { </w:t>
      </w:r>
      <w:r w:rsidRPr="0070424A">
        <w:rPr>
          <w:rFonts w:cs="굴림"/>
          <w:color w:val="E50000"/>
          <w:kern w:val="0"/>
          <w:szCs w:val="20"/>
          <w14:ligatures w14:val="none"/>
        </w:rPr>
        <w:t>margin-right</w:t>
      </w:r>
      <w:r w:rsidRPr="0070424A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70424A">
        <w:rPr>
          <w:rFonts w:cs="굴림"/>
          <w:color w:val="098658"/>
          <w:kern w:val="0"/>
          <w:szCs w:val="20"/>
          <w14:ligatures w14:val="none"/>
        </w:rPr>
        <w:t>10px</w:t>
      </w:r>
      <w:r w:rsidRPr="0070424A">
        <w:rPr>
          <w:rFonts w:cs="굴림"/>
          <w:color w:val="000000"/>
          <w:kern w:val="0"/>
          <w:szCs w:val="20"/>
          <w14:ligatures w14:val="none"/>
        </w:rPr>
        <w:t xml:space="preserve">; </w:t>
      </w:r>
      <w:r w:rsidRPr="0070424A">
        <w:rPr>
          <w:rFonts w:cs="굴림"/>
          <w:color w:val="E50000"/>
          <w:kern w:val="0"/>
          <w:szCs w:val="20"/>
          <w14:ligatures w14:val="none"/>
        </w:rPr>
        <w:t>accent-color</w:t>
      </w:r>
      <w:r w:rsidRPr="0070424A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70424A">
        <w:rPr>
          <w:rFonts w:cs="굴림"/>
          <w:color w:val="0451A5"/>
          <w:kern w:val="0"/>
          <w:szCs w:val="20"/>
          <w14:ligatures w14:val="none"/>
        </w:rPr>
        <w:t>gray</w:t>
      </w:r>
      <w:r w:rsidRPr="0070424A">
        <w:rPr>
          <w:rFonts w:cs="굴림"/>
          <w:color w:val="000000"/>
          <w:kern w:val="0"/>
          <w:szCs w:val="20"/>
          <w14:ligatures w14:val="none"/>
        </w:rPr>
        <w:t>; }</w:t>
      </w:r>
    </w:p>
    <w:p w14:paraId="6DC35254" w14:textId="5F515E07" w:rsidR="001D3C5B" w:rsidRDefault="001D3C5B" w:rsidP="00EB453F">
      <w:r>
        <w:t xml:space="preserve">    accent-color </w:t>
      </w:r>
      <w:r>
        <w:rPr>
          <w:rFonts w:hint="eastAsia"/>
        </w:rPr>
        <w:t>체크박스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</w:p>
    <w:p w14:paraId="0D215FEB" w14:textId="77777777" w:rsidR="001D3C5B" w:rsidRDefault="001D3C5B" w:rsidP="00EB453F"/>
    <w:p w14:paraId="232C55B9" w14:textId="77777777" w:rsidR="00872BD9" w:rsidRDefault="00872BD9" w:rsidP="00872BD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E110FC">
        <w:rPr>
          <w:rFonts w:cs="굴림"/>
          <w:color w:val="800000"/>
          <w:kern w:val="0"/>
          <w:szCs w:val="20"/>
          <w14:ligatures w14:val="none"/>
        </w:rPr>
        <w:t>.todoRoot</w:t>
      </w:r>
      <w:r w:rsidRPr="00E110F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E110FC">
        <w:rPr>
          <w:rFonts w:cs="굴림"/>
          <w:color w:val="800000"/>
          <w:kern w:val="0"/>
          <w:szCs w:val="20"/>
          <w14:ligatures w14:val="none"/>
        </w:rPr>
        <w:t>tr.done</w:t>
      </w:r>
      <w:r w:rsidRPr="00E110FC">
        <w:rPr>
          <w:rFonts w:cs="굴림"/>
          <w:color w:val="000000"/>
          <w:kern w:val="0"/>
          <w:szCs w:val="20"/>
          <w14:ligatures w14:val="none"/>
        </w:rPr>
        <w:t xml:space="preserve"> { </w:t>
      </w:r>
      <w:r w:rsidRPr="00E110FC">
        <w:rPr>
          <w:rFonts w:cs="굴림"/>
          <w:color w:val="E50000"/>
          <w:kern w:val="0"/>
          <w:szCs w:val="20"/>
          <w14:ligatures w14:val="none"/>
        </w:rPr>
        <w:t>color</w:t>
      </w:r>
      <w:r w:rsidRPr="00E110F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E110FC">
        <w:rPr>
          <w:rFonts w:cs="굴림"/>
          <w:color w:val="0451A5"/>
          <w:kern w:val="0"/>
          <w:szCs w:val="20"/>
          <w14:ligatures w14:val="none"/>
        </w:rPr>
        <w:t>#bbb</w:t>
      </w:r>
      <w:r w:rsidRPr="00E110FC">
        <w:rPr>
          <w:rFonts w:cs="굴림"/>
          <w:color w:val="000000"/>
          <w:kern w:val="0"/>
          <w:szCs w:val="20"/>
          <w14:ligatures w14:val="none"/>
        </w:rPr>
        <w:t xml:space="preserve">; </w:t>
      </w:r>
      <w:r w:rsidRPr="00E110FC">
        <w:rPr>
          <w:rFonts w:cs="굴림"/>
          <w:color w:val="E50000"/>
          <w:kern w:val="0"/>
          <w:szCs w:val="20"/>
          <w14:ligatures w14:val="none"/>
        </w:rPr>
        <w:t>text-decoration</w:t>
      </w:r>
      <w:r w:rsidRPr="00E110F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E110FC">
        <w:rPr>
          <w:rFonts w:cs="굴림"/>
          <w:color w:val="0451A5"/>
          <w:kern w:val="0"/>
          <w:szCs w:val="20"/>
          <w14:ligatures w14:val="none"/>
        </w:rPr>
        <w:t>line-through</w:t>
      </w:r>
      <w:r w:rsidRPr="00E110FC">
        <w:rPr>
          <w:rFonts w:cs="굴림"/>
          <w:color w:val="000000"/>
          <w:kern w:val="0"/>
          <w:szCs w:val="20"/>
          <w14:ligatures w14:val="none"/>
        </w:rPr>
        <w:t>; }</w:t>
      </w:r>
    </w:p>
    <w:p w14:paraId="027D0AFC" w14:textId="0C2BD997" w:rsidR="009A064C" w:rsidRPr="00E110FC" w:rsidRDefault="009A064C" w:rsidP="00872BD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&lt;tr class="done"&gt;  &lt;tr className="done"&gt;</w:t>
      </w:r>
    </w:p>
    <w:p w14:paraId="7A156E10" w14:textId="7F9FFD5C" w:rsidR="00872BD9" w:rsidRDefault="00872BD9" w:rsidP="00EB453F">
      <w:r>
        <w:t xml:space="preserve">    done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인</w:t>
      </w:r>
      <w:r>
        <w:rPr>
          <w:rFonts w:hint="eastAsia"/>
        </w:rPr>
        <w:t xml:space="preserve"> t</w:t>
      </w:r>
      <w:r>
        <w:t xml:space="preserve">odo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</w:p>
    <w:p w14:paraId="052D5E14" w14:textId="0B34F362" w:rsidR="00872BD9" w:rsidRDefault="00872BD9" w:rsidP="00EB453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회색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가로선이</w:t>
      </w:r>
      <w:r>
        <w:rPr>
          <w:rFonts w:hint="eastAsia"/>
        </w:rPr>
        <w:t xml:space="preserve"> </w:t>
      </w:r>
      <w:r>
        <w:rPr>
          <w:rFonts w:hint="eastAsia"/>
        </w:rPr>
        <w:t>그어짐</w:t>
      </w:r>
    </w:p>
    <w:p w14:paraId="35E2509C" w14:textId="77777777" w:rsidR="00872BD9" w:rsidRDefault="00872BD9" w:rsidP="00EB453F"/>
    <w:p w14:paraId="7A2AA715" w14:textId="77777777" w:rsidR="00872BD9" w:rsidRPr="00872BD9" w:rsidRDefault="00872BD9" w:rsidP="00EB453F"/>
    <w:p w14:paraId="480ACD53" w14:textId="3C63307D" w:rsidR="001314AA" w:rsidRDefault="001314AA" w:rsidP="001314AA">
      <w:pPr>
        <w:pStyle w:val="3"/>
      </w:pPr>
      <w:r>
        <w:rPr>
          <w:rFonts w:hint="eastAsia"/>
        </w:rPr>
        <w:t>s</w:t>
      </w:r>
      <w:r>
        <w:t xml:space="preserve">rc/types.ts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14AA" w14:paraId="4C40D556" w14:textId="77777777" w:rsidTr="001314AA">
        <w:tc>
          <w:tcPr>
            <w:tcW w:w="10456" w:type="dxa"/>
          </w:tcPr>
          <w:p w14:paraId="4029749B" w14:textId="77777777" w:rsidR="007865CD" w:rsidRPr="007865CD" w:rsidRDefault="007865CD" w:rsidP="007865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{</w:t>
            </w:r>
          </w:p>
          <w:p w14:paraId="116B2E69" w14:textId="77777777" w:rsidR="007865CD" w:rsidRPr="007865CD" w:rsidRDefault="007865CD" w:rsidP="007865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>  id: number,</w:t>
            </w:r>
          </w:p>
          <w:p w14:paraId="57E02C4A" w14:textId="77777777" w:rsidR="007865CD" w:rsidRPr="007865CD" w:rsidRDefault="007865CD" w:rsidP="007865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>  title: string,</w:t>
            </w:r>
          </w:p>
          <w:p w14:paraId="4E0FEAEC" w14:textId="77777777" w:rsidR="007865CD" w:rsidRPr="007865CD" w:rsidRDefault="007865CD" w:rsidP="007865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>  done: boolean</w:t>
            </w:r>
          </w:p>
          <w:p w14:paraId="53B449FB" w14:textId="77777777" w:rsidR="007865CD" w:rsidRPr="007865CD" w:rsidRDefault="007865CD" w:rsidP="007865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>};</w:t>
            </w:r>
          </w:p>
          <w:p w14:paraId="468711C0" w14:textId="77777777" w:rsidR="007865CD" w:rsidRPr="007865CD" w:rsidRDefault="007865CD" w:rsidP="007865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6C0DE59" w14:textId="77777777" w:rsidR="007865CD" w:rsidRPr="007865CD" w:rsidRDefault="007865CD" w:rsidP="007865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AddTodoFunc = (text: string) </w:t>
            </w: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void;</w:t>
            </w:r>
          </w:p>
          <w:p w14:paraId="701ECFE0" w14:textId="77777777" w:rsidR="007865CD" w:rsidRPr="007865CD" w:rsidRDefault="007865CD" w:rsidP="007865C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ToogleTodoFunc = (id: number) </w:t>
            </w: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void;</w:t>
            </w:r>
          </w:p>
          <w:p w14:paraId="6919B284" w14:textId="77777777" w:rsidR="007865CD" w:rsidRPr="007865CD" w:rsidRDefault="007865CD" w:rsidP="007865C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DeleteTodoFunc = (id: number) </w:t>
            </w:r>
            <w:r w:rsidRPr="007865C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7865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void;</w:t>
            </w:r>
          </w:p>
          <w:p w14:paraId="5B50F7D7" w14:textId="77777777" w:rsidR="001314AA" w:rsidRPr="007865CD" w:rsidRDefault="001314AA" w:rsidP="001314AA"/>
        </w:tc>
      </w:tr>
    </w:tbl>
    <w:p w14:paraId="04D3F403" w14:textId="661A56EF" w:rsidR="007865CD" w:rsidRDefault="007865CD" w:rsidP="001314AA"/>
    <w:p w14:paraId="20604C87" w14:textId="45E0F19B" w:rsidR="007865CD" w:rsidRDefault="007865CD" w:rsidP="001314AA">
      <w:r>
        <w:t>ToogleTodoFunc</w:t>
      </w:r>
    </w:p>
    <w:p w14:paraId="11091C78" w14:textId="739836DF" w:rsidR="007865CD" w:rsidRDefault="007865CD" w:rsidP="001314AA">
      <w:r>
        <w:rPr>
          <w:rFonts w:hint="eastAsia"/>
        </w:rPr>
        <w:t xml:space="preserve"> </w:t>
      </w:r>
      <w:r>
        <w:t xml:space="preserve">  toogleTodo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47E45ACE" w14:textId="77777777" w:rsidR="007865CD" w:rsidRDefault="007865CD" w:rsidP="001314AA"/>
    <w:p w14:paraId="243AF5DC" w14:textId="76448DB8" w:rsidR="007865CD" w:rsidRDefault="007865CD" w:rsidP="001314AA">
      <w:r>
        <w:rPr>
          <w:rFonts w:hint="eastAsia"/>
        </w:rPr>
        <w:t>D</w:t>
      </w:r>
      <w:r>
        <w:t>eleteTodoFunc</w:t>
      </w:r>
    </w:p>
    <w:p w14:paraId="2895652D" w14:textId="29637778" w:rsidR="007865CD" w:rsidRDefault="007865CD" w:rsidP="001314AA">
      <w:r>
        <w:rPr>
          <w:rFonts w:hint="eastAsia"/>
        </w:rPr>
        <w:t xml:space="preserve"> </w:t>
      </w:r>
      <w:r>
        <w:t xml:space="preserve">  deleteTodo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4DCD75FA" w14:textId="77777777" w:rsidR="007865CD" w:rsidRDefault="007865CD" w:rsidP="001314AA"/>
    <w:p w14:paraId="53C9158C" w14:textId="77777777" w:rsidR="007865CD" w:rsidRDefault="007865CD" w:rsidP="001314AA"/>
    <w:p w14:paraId="649F81F2" w14:textId="77777777" w:rsidR="007865CD" w:rsidRPr="001314AA" w:rsidRDefault="007865CD" w:rsidP="001314AA"/>
    <w:p w14:paraId="0A9E01C9" w14:textId="722FD010" w:rsidR="007865CD" w:rsidRDefault="007865C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2357AD6" w14:textId="5D39B3CB" w:rsidR="00C5660E" w:rsidRDefault="00C5660E" w:rsidP="00C5660E">
      <w:pPr>
        <w:pStyle w:val="3"/>
      </w:pPr>
      <w:r>
        <w:rPr>
          <w:rFonts w:hint="eastAsia"/>
        </w:rPr>
        <w:lastRenderedPageBreak/>
        <w:t>s</w:t>
      </w:r>
      <w:r>
        <w:t xml:space="preserve">rc/TodoContainer.tsx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660E" w14:paraId="1A11DF32" w14:textId="77777777" w:rsidTr="00C5660E">
        <w:tc>
          <w:tcPr>
            <w:tcW w:w="10456" w:type="dxa"/>
          </w:tcPr>
          <w:p w14:paraId="7F2E0348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2340EA21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*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types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'./types'</w:t>
            </w:r>
          </w:p>
          <w:p w14:paraId="0C62A8F7" w14:textId="68247E9E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'./</w:t>
            </w:r>
            <w:r w:rsidR="006D31E8">
              <w:rPr>
                <w:rFonts w:cs="굴림" w:hint="eastAsia"/>
                <w:color w:val="A31515"/>
                <w:kern w:val="0"/>
                <w:szCs w:val="20"/>
                <w14:ligatures w14:val="none"/>
              </w:rPr>
              <w:t>T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odoRoot'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FF8CF51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7362A1F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data : types.Todo[] = [</w:t>
            </w:r>
          </w:p>
          <w:p w14:paraId="03FABCFC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{id: </w:t>
            </w:r>
            <w:r w:rsidRPr="00C5660E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프론트엔드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과제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done: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},</w:t>
            </w:r>
          </w:p>
          <w:p w14:paraId="4530BB3B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{id: </w:t>
            </w:r>
            <w:r w:rsidRPr="00C5660E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백엔드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과제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done: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true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},</w:t>
            </w:r>
          </w:p>
          <w:p w14:paraId="798B9C4C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{id: </w:t>
            </w:r>
            <w:r w:rsidRPr="00C5660E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웹프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시험공부</w:t>
            </w:r>
            <w:r w:rsidRPr="00C5660E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done: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BF815F4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776F25B4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E06522A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TodoContainer() {</w:t>
            </w:r>
          </w:p>
          <w:p w14:paraId="538B0520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[todoList, setTodoList] = useState&lt;types.Todo[]&gt;(data);</w:t>
            </w:r>
          </w:p>
          <w:p w14:paraId="17507DCF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5F7383B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addTodo : types.AddTodoFunc = (title: string)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834F497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lastIndex = todoList.length - </w:t>
            </w:r>
            <w:r w:rsidRPr="00C5660E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29837CC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lastId = todoList[lastIndex].id;</w:t>
            </w:r>
          </w:p>
          <w:p w14:paraId="44A15929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{id: lastId + </w:t>
            </w:r>
            <w:r w:rsidRPr="00C5660E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title, done: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};</w:t>
            </w:r>
          </w:p>
          <w:p w14:paraId="2D40ACC9" w14:textId="62D914F2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setTodoList([...todoList</w:t>
            </w:r>
            <w:r w:rsidR="00F040A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="00F040AB"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t</w:t>
            </w:r>
            <w:r w:rsidR="00F040AB">
              <w:rPr>
                <w:rFonts w:cs="굴림"/>
                <w:color w:val="000000"/>
                <w:kern w:val="0"/>
                <w:szCs w:val="20"/>
                <w14:ligatures w14:val="none"/>
              </w:rPr>
              <w:t>odo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]);</w:t>
            </w:r>
          </w:p>
          <w:p w14:paraId="2531711D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74CD340F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530B12" w14:textId="77777777" w:rsidR="00C5660E" w:rsidRPr="00C5660E" w:rsidRDefault="00C5660E" w:rsidP="00820B8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toggleTodo : types.ToogleTodoFunc = (id: number)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FDCB9D6" w14:textId="77777777" w:rsidR="00C5660E" w:rsidRPr="00C5660E" w:rsidRDefault="00C5660E" w:rsidP="00820B8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of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todoList)</w:t>
            </w:r>
          </w:p>
          <w:p w14:paraId="41D209CE" w14:textId="77777777" w:rsidR="00C5660E" w:rsidRPr="00C5660E" w:rsidRDefault="00C5660E" w:rsidP="00820B8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(todo.id === id) {</w:t>
            </w:r>
          </w:p>
          <w:p w14:paraId="31CEED1E" w14:textId="77777777" w:rsidR="00C5660E" w:rsidRPr="00C5660E" w:rsidRDefault="00C5660E" w:rsidP="00820B8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todo.done = !todo.done;</w:t>
            </w:r>
          </w:p>
          <w:p w14:paraId="6A6B6419" w14:textId="77777777" w:rsidR="00C5660E" w:rsidRPr="00C5660E" w:rsidRDefault="00C5660E" w:rsidP="00820B8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setTodoList([...todoList]);</w:t>
            </w:r>
          </w:p>
          <w:p w14:paraId="34EC08DF" w14:textId="77777777" w:rsidR="00C5660E" w:rsidRPr="00C5660E" w:rsidRDefault="00C5660E" w:rsidP="00820B8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;        </w:t>
            </w:r>
          </w:p>
          <w:p w14:paraId="5E1D1B2B" w14:textId="77777777" w:rsidR="00C5660E" w:rsidRPr="00C5660E" w:rsidRDefault="00C5660E" w:rsidP="00820B8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}</w:t>
            </w:r>
          </w:p>
          <w:p w14:paraId="1DA81764" w14:textId="77777777" w:rsidR="00C5660E" w:rsidRPr="00C5660E" w:rsidRDefault="00C5660E" w:rsidP="00820B8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49617D7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D1D7C02" w14:textId="77777777" w:rsidR="00C5660E" w:rsidRPr="00C5660E" w:rsidRDefault="00C5660E" w:rsidP="0037487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deleteTodo : types.DeleteTodoFunc = (id: number)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F2B1798" w14:textId="77777777" w:rsidR="00C5660E" w:rsidRPr="00C5660E" w:rsidRDefault="00C5660E" w:rsidP="0037487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setTodoList( todoList.filter(todo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!== id));</w:t>
            </w:r>
          </w:p>
          <w:p w14:paraId="0334E4E9" w14:textId="77777777" w:rsidR="00C5660E" w:rsidRPr="00C5660E" w:rsidRDefault="00C5660E" w:rsidP="0037487D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F3E6516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</w:p>
          <w:p w14:paraId="37B8B770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&lt;TodoRoot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E50000"/>
                <w:kern w:val="0"/>
                <w:szCs w:val="20"/>
                <w14:ligatures w14:val="none"/>
              </w:rPr>
              <w:t>todoList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todoList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4462283E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  </w:t>
            </w:r>
            <w:r w:rsidRPr="00C5660E">
              <w:rPr>
                <w:rFonts w:cs="굴림"/>
                <w:color w:val="E50000"/>
                <w:kern w:val="0"/>
                <w:szCs w:val="20"/>
                <w14:ligatures w14:val="none"/>
              </w:rPr>
              <w:t>addTodo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addTodo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04AEA33A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  </w:t>
            </w:r>
            <w:r w:rsidRPr="00C5660E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toggleTodo</w:t>
            </w:r>
            <w:r w:rsidRPr="00C5660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C5660E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C5660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toggleTodo</w:t>
            </w:r>
            <w:r w:rsidRPr="00C5660E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C5660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</w:p>
          <w:p w14:paraId="3AB88D3C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  </w:t>
            </w:r>
            <w:r w:rsidRPr="00C5660E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deleteTodo</w:t>
            </w:r>
            <w:r w:rsidRPr="00C5660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C5660E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C5660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deleteTodo</w:t>
            </w:r>
            <w:r w:rsidRPr="00C5660E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50F143B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E8808AE" w14:textId="77777777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5FCB0A8" w14:textId="0F6A4E83" w:rsidR="00C5660E" w:rsidRPr="00C5660E" w:rsidRDefault="00C5660E" w:rsidP="00C5660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5660E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5660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TodoContainer</w:t>
            </w:r>
          </w:p>
        </w:tc>
      </w:tr>
    </w:tbl>
    <w:p w14:paraId="17A9522C" w14:textId="77777777" w:rsidR="00C5660E" w:rsidRDefault="00C5660E" w:rsidP="00C5660E"/>
    <w:p w14:paraId="3CA98027" w14:textId="77777777" w:rsidR="00B7798D" w:rsidRDefault="00B7798D" w:rsidP="00C5660E"/>
    <w:p w14:paraId="71DED20D" w14:textId="72CC8D19" w:rsidR="00B7798D" w:rsidRPr="00C5660E" w:rsidRDefault="00B7798D" w:rsidP="00B7798D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5660E">
        <w:rPr>
          <w:rFonts w:cs="굴림"/>
          <w:color w:val="0000FF"/>
          <w:kern w:val="0"/>
          <w:szCs w:val="20"/>
          <w14:ligatures w14:val="none"/>
        </w:rPr>
        <w:t>for</w:t>
      </w:r>
      <w:r w:rsidRPr="00C5660E">
        <w:rPr>
          <w:rFonts w:cs="굴림"/>
          <w:color w:val="000000"/>
          <w:kern w:val="0"/>
          <w:szCs w:val="20"/>
          <w14:ligatures w14:val="none"/>
        </w:rPr>
        <w:t xml:space="preserve"> (</w:t>
      </w:r>
      <w:r w:rsidRPr="00C5660E">
        <w:rPr>
          <w:rFonts w:cs="굴림"/>
          <w:color w:val="0000FF"/>
          <w:kern w:val="0"/>
          <w:szCs w:val="20"/>
          <w14:ligatures w14:val="none"/>
        </w:rPr>
        <w:t>let</w:t>
      </w:r>
      <w:r w:rsidRPr="00C5660E">
        <w:rPr>
          <w:rFonts w:cs="굴림"/>
          <w:color w:val="000000"/>
          <w:kern w:val="0"/>
          <w:szCs w:val="20"/>
          <w14:ligatures w14:val="none"/>
        </w:rPr>
        <w:t xml:space="preserve"> todo </w:t>
      </w:r>
      <w:r w:rsidRPr="00C5660E">
        <w:rPr>
          <w:rFonts w:cs="굴림"/>
          <w:color w:val="0000FF"/>
          <w:kern w:val="0"/>
          <w:szCs w:val="20"/>
          <w14:ligatures w14:val="none"/>
        </w:rPr>
        <w:t>of</w:t>
      </w:r>
      <w:r w:rsidRPr="00C5660E">
        <w:rPr>
          <w:rFonts w:cs="굴림"/>
          <w:color w:val="000000"/>
          <w:kern w:val="0"/>
          <w:szCs w:val="20"/>
          <w14:ligatures w14:val="none"/>
        </w:rPr>
        <w:t xml:space="preserve"> todoList)</w:t>
      </w:r>
    </w:p>
    <w:p w14:paraId="0C2D3210" w14:textId="2C4DE135" w:rsidR="00B7798D" w:rsidRPr="00C5660E" w:rsidRDefault="00B7798D" w:rsidP="00B7798D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5660E">
        <w:rPr>
          <w:rFonts w:cs="굴림"/>
          <w:color w:val="000000"/>
          <w:kern w:val="0"/>
          <w:szCs w:val="20"/>
          <w14:ligatures w14:val="none"/>
        </w:rPr>
        <w:t> </w:t>
      </w:r>
      <w:r w:rsidRPr="00C5660E">
        <w:rPr>
          <w:rFonts w:cs="굴림"/>
          <w:color w:val="0000FF"/>
          <w:kern w:val="0"/>
          <w:szCs w:val="20"/>
          <w14:ligatures w14:val="none"/>
        </w:rPr>
        <w:t>if</w:t>
      </w:r>
      <w:r w:rsidRPr="00C5660E">
        <w:rPr>
          <w:rFonts w:cs="굴림"/>
          <w:color w:val="000000"/>
          <w:kern w:val="0"/>
          <w:szCs w:val="20"/>
          <w14:ligatures w14:val="none"/>
        </w:rPr>
        <w:t xml:space="preserve"> (todo.id === id) {</w:t>
      </w:r>
    </w:p>
    <w:p w14:paraId="3CE654AC" w14:textId="42C58219" w:rsidR="00B7798D" w:rsidRPr="00C5660E" w:rsidRDefault="00B7798D" w:rsidP="00B7798D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5660E">
        <w:rPr>
          <w:rFonts w:cs="굴림"/>
          <w:color w:val="000000"/>
          <w:kern w:val="0"/>
          <w:szCs w:val="20"/>
          <w14:ligatures w14:val="none"/>
        </w:rPr>
        <w:t>   todo.done = !todo.done;</w:t>
      </w:r>
    </w:p>
    <w:p w14:paraId="6B4B218C" w14:textId="2E1CDCBD" w:rsidR="00B7798D" w:rsidRPr="00C5660E" w:rsidRDefault="00B7798D" w:rsidP="00B7798D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5660E">
        <w:rPr>
          <w:rFonts w:cs="굴림"/>
          <w:color w:val="000000"/>
          <w:kern w:val="0"/>
          <w:szCs w:val="20"/>
          <w14:ligatures w14:val="none"/>
        </w:rPr>
        <w:t>   setTodoList([...todoList]);</w:t>
      </w:r>
    </w:p>
    <w:p w14:paraId="3C52FA9C" w14:textId="244D0877" w:rsidR="00B7798D" w:rsidRPr="00C5660E" w:rsidRDefault="00B7798D" w:rsidP="00B7798D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5660E">
        <w:rPr>
          <w:rFonts w:cs="굴림"/>
          <w:color w:val="000000"/>
          <w:kern w:val="0"/>
          <w:szCs w:val="20"/>
          <w14:ligatures w14:val="none"/>
        </w:rPr>
        <w:t>   </w:t>
      </w:r>
      <w:r w:rsidRPr="00C5660E">
        <w:rPr>
          <w:rFonts w:cs="굴림"/>
          <w:color w:val="0000FF"/>
          <w:kern w:val="0"/>
          <w:szCs w:val="20"/>
          <w14:ligatures w14:val="none"/>
        </w:rPr>
        <w:t>return</w:t>
      </w:r>
      <w:r w:rsidRPr="00C5660E">
        <w:rPr>
          <w:rFonts w:cs="굴림"/>
          <w:color w:val="000000"/>
          <w:kern w:val="0"/>
          <w:szCs w:val="20"/>
          <w14:ligatures w14:val="none"/>
        </w:rPr>
        <w:t>;        </w:t>
      </w:r>
    </w:p>
    <w:p w14:paraId="56650B29" w14:textId="3687AAB6" w:rsidR="00B7798D" w:rsidRPr="00C5660E" w:rsidRDefault="00B7798D" w:rsidP="00B7798D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5660E">
        <w:rPr>
          <w:rFonts w:cs="굴림"/>
          <w:color w:val="000000"/>
          <w:kern w:val="0"/>
          <w:szCs w:val="20"/>
          <w14:ligatures w14:val="none"/>
        </w:rPr>
        <w:t> }</w:t>
      </w:r>
    </w:p>
    <w:p w14:paraId="7DADD351" w14:textId="71C4A40D" w:rsidR="00B7798D" w:rsidRDefault="00B7798D" w:rsidP="00C5660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 w:rsidR="00EF3F48">
        <w:rPr>
          <w:rFonts w:hint="eastAsia"/>
        </w:rPr>
        <w:t>에</w:t>
      </w:r>
      <w:r w:rsidR="00EF3F48">
        <w:rPr>
          <w:rFonts w:hint="eastAsia"/>
        </w:rPr>
        <w:t xml:space="preserve"> </w:t>
      </w:r>
      <w:r w:rsidR="00EF3F48">
        <w:rPr>
          <w:rFonts w:hint="eastAsia"/>
        </w:rPr>
        <w:t>해당하는</w:t>
      </w:r>
      <w:r w:rsidR="00EF3F48"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 w:rsidR="00EF3F48">
        <w:rPr>
          <w:rFonts w:hint="eastAsia"/>
        </w:rPr>
        <w:t>t</w:t>
      </w:r>
      <w:r w:rsidR="00EF3F48">
        <w:t>odoList</w:t>
      </w:r>
      <w:r w:rsidR="00EF3F48">
        <w:rPr>
          <w:rFonts w:hint="eastAsia"/>
        </w:rPr>
        <w:t>에서</w:t>
      </w:r>
      <w:r w:rsidR="00EF3F48">
        <w:rPr>
          <w:rFonts w:hint="eastAsia"/>
        </w:rPr>
        <w:t xml:space="preserve"> </w:t>
      </w:r>
      <w:r w:rsidR="00EF3F48">
        <w:rPr>
          <w:rFonts w:hint="eastAsia"/>
        </w:rPr>
        <w:t>찾아서</w:t>
      </w:r>
    </w:p>
    <w:p w14:paraId="55B43F33" w14:textId="6C08D628" w:rsidR="00B7798D" w:rsidRDefault="00B7798D" w:rsidP="00C5660E">
      <w:r>
        <w:rPr>
          <w:rFonts w:hint="eastAsia"/>
        </w:rPr>
        <w:t xml:space="preserve"> </w:t>
      </w:r>
      <w:r>
        <w:t xml:space="preserve">  done </w:t>
      </w:r>
      <w:r>
        <w:rPr>
          <w:rFonts w:hint="eastAsia"/>
        </w:rPr>
        <w:t>속성값을</w:t>
      </w:r>
      <w:r>
        <w:rPr>
          <w:rFonts w:hint="eastAsia"/>
        </w:rPr>
        <w:t xml:space="preserve"> </w:t>
      </w:r>
      <w:r w:rsidR="00EF3F48">
        <w:rPr>
          <w:rFonts w:hint="eastAsia"/>
        </w:rPr>
        <w:t>변경하고</w:t>
      </w:r>
    </w:p>
    <w:p w14:paraId="45651D82" w14:textId="63A6D009" w:rsidR="00EF3F48" w:rsidRDefault="00EF3F48" w:rsidP="00C5660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</w:t>
      </w:r>
      <w:r>
        <w:t xml:space="preserve">odoList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복제해서</w:t>
      </w:r>
      <w:r>
        <w:rPr>
          <w:rFonts w:hint="eastAsia"/>
        </w:rPr>
        <w:t xml:space="preserve"> </w:t>
      </w:r>
      <w:r w:rsidR="00A96429">
        <w:t xml:space="preserve">setTodoList </w:t>
      </w:r>
      <w:r w:rsidR="00A96429">
        <w:rPr>
          <w:rFonts w:hint="eastAsia"/>
        </w:rPr>
        <w:t>상태</w:t>
      </w:r>
      <w:r w:rsidR="00A96429">
        <w:rPr>
          <w:rFonts w:hint="eastAsia"/>
        </w:rPr>
        <w:t xml:space="preserve"> </w:t>
      </w:r>
      <w:r w:rsidR="00A96429">
        <w:rPr>
          <w:rFonts w:hint="eastAsia"/>
        </w:rPr>
        <w:t>변경</w:t>
      </w:r>
      <w:r w:rsidR="00A96429">
        <w:rPr>
          <w:rFonts w:hint="eastAsia"/>
        </w:rPr>
        <w:t xml:space="preserve"> </w:t>
      </w:r>
      <w:r w:rsidR="00A96429">
        <w:t xml:space="preserve">setter </w:t>
      </w:r>
      <w:r w:rsidR="00A96429">
        <w:rPr>
          <w:rFonts w:hint="eastAsia"/>
        </w:rPr>
        <w:t>함수를</w:t>
      </w:r>
      <w:r w:rsidR="00A96429">
        <w:rPr>
          <w:rFonts w:hint="eastAsia"/>
        </w:rPr>
        <w:t xml:space="preserve"> </w:t>
      </w:r>
      <w:r w:rsidR="00A96429">
        <w:rPr>
          <w:rFonts w:hint="eastAsia"/>
        </w:rPr>
        <w:t>호출한다</w:t>
      </w:r>
      <w:r w:rsidR="00A96429">
        <w:rPr>
          <w:rFonts w:hint="eastAsia"/>
        </w:rPr>
        <w:t>.</w:t>
      </w:r>
    </w:p>
    <w:p w14:paraId="2D09B6DF" w14:textId="77777777" w:rsidR="00EF3F48" w:rsidRDefault="00EF3F48" w:rsidP="00C5660E"/>
    <w:p w14:paraId="2813A0B1" w14:textId="77777777" w:rsidR="00136AC5" w:rsidRDefault="00896790" w:rsidP="00C5660E"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복제해서</w:t>
      </w:r>
      <w:r>
        <w:rPr>
          <w:rFonts w:hint="eastAsia"/>
        </w:rPr>
        <w:t xml:space="preserve"> </w:t>
      </w:r>
      <w:r>
        <w:t xml:space="preserve">setter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 w:rsidR="00136AC5">
        <w:rPr>
          <w:rFonts w:hint="eastAsia"/>
        </w:rPr>
        <w:t>,</w:t>
      </w:r>
      <w:r w:rsidR="00136AC5">
        <w:t xml:space="preserve"> </w:t>
      </w:r>
      <w:r w:rsidR="00136AC5">
        <w:rPr>
          <w:rFonts w:hint="eastAsia"/>
        </w:rPr>
        <w:t>단지</w:t>
      </w:r>
      <w:r w:rsidR="00136AC5">
        <w:rPr>
          <w:rFonts w:hint="eastAsia"/>
        </w:rPr>
        <w:t xml:space="preserve"> </w:t>
      </w:r>
      <w:r w:rsidR="00136AC5">
        <w:rPr>
          <w:rFonts w:hint="eastAsia"/>
        </w:rPr>
        <w:t>배열</w:t>
      </w:r>
      <w:r w:rsidR="00136AC5">
        <w:rPr>
          <w:rFonts w:hint="eastAsia"/>
        </w:rPr>
        <w:t xml:space="preserve"> </w:t>
      </w:r>
      <w:r w:rsidR="00136AC5">
        <w:rPr>
          <w:rFonts w:hint="eastAsia"/>
        </w:rPr>
        <w:t>내부</w:t>
      </w:r>
      <w:r w:rsidR="00136AC5">
        <w:rPr>
          <w:rFonts w:hint="eastAsia"/>
        </w:rPr>
        <w:t xml:space="preserve"> </w:t>
      </w:r>
      <w:r w:rsidR="00136AC5">
        <w:rPr>
          <w:rFonts w:hint="eastAsia"/>
        </w:rPr>
        <w:t>값만</w:t>
      </w:r>
      <w:r w:rsidR="00136AC5">
        <w:rPr>
          <w:rFonts w:hint="eastAsia"/>
        </w:rPr>
        <w:t xml:space="preserve"> </w:t>
      </w:r>
      <w:r w:rsidR="00136AC5">
        <w:rPr>
          <w:rFonts w:hint="eastAsia"/>
        </w:rPr>
        <w:t>변경해서는</w:t>
      </w:r>
      <w:r w:rsidR="00136AC5">
        <w:rPr>
          <w:rFonts w:hint="eastAsia"/>
        </w:rPr>
        <w:t xml:space="preserve"> </w:t>
      </w:r>
    </w:p>
    <w:p w14:paraId="74D2D0A1" w14:textId="508D8EFB" w:rsidR="00896790" w:rsidRDefault="00136AC5" w:rsidP="00C5660E"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살펴봤다</w:t>
      </w:r>
      <w:r>
        <w:rPr>
          <w:rFonts w:hint="eastAsia"/>
        </w:rPr>
        <w:t>.</w:t>
      </w:r>
    </w:p>
    <w:p w14:paraId="4F51B9B1" w14:textId="77777777" w:rsidR="006E4CE5" w:rsidRDefault="006E4CE5" w:rsidP="00DD2909"/>
    <w:p w14:paraId="077969B9" w14:textId="77777777" w:rsidR="00FB4E50" w:rsidRPr="00C5660E" w:rsidRDefault="00FB4E50" w:rsidP="00FB4E50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5660E">
        <w:rPr>
          <w:rFonts w:cs="굴림"/>
          <w:color w:val="000000"/>
          <w:kern w:val="0"/>
          <w:szCs w:val="20"/>
          <w14:ligatures w14:val="none"/>
        </w:rPr>
        <w:t xml:space="preserve">setTodoList( todoList.filter(todo </w:t>
      </w:r>
      <w:r w:rsidRPr="00C5660E">
        <w:rPr>
          <w:rFonts w:cs="굴림"/>
          <w:color w:val="0000FF"/>
          <w:kern w:val="0"/>
          <w:szCs w:val="20"/>
          <w14:ligatures w14:val="none"/>
        </w:rPr>
        <w:t>=&gt;</w:t>
      </w:r>
      <w:r w:rsidRPr="00C5660E">
        <w:rPr>
          <w:rFonts w:cs="굴림"/>
          <w:color w:val="000000"/>
          <w:kern w:val="0"/>
          <w:szCs w:val="20"/>
          <w14:ligatures w14:val="none"/>
        </w:rPr>
        <w:t xml:space="preserve"> todo.id !== id));</w:t>
      </w:r>
    </w:p>
    <w:p w14:paraId="06D72A2B" w14:textId="2853AE09" w:rsidR="00FB4E50" w:rsidRDefault="00FB4E50" w:rsidP="00DD2909">
      <w:r>
        <w:t xml:space="preserve">  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항목만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 w:rsidR="00D75B09">
        <w:rPr>
          <w:rFonts w:hint="eastAsia"/>
        </w:rPr>
        <w:t>항목들만</w:t>
      </w:r>
      <w:r w:rsidR="00D75B09">
        <w:rPr>
          <w:rFonts w:hint="eastAsia"/>
        </w:rPr>
        <w:t xml:space="preserve"> </w:t>
      </w:r>
      <w:r w:rsidR="00D75B09">
        <w:rPr>
          <w:rFonts w:hint="eastAsia"/>
        </w:rPr>
        <w:t>들어있는</w:t>
      </w:r>
      <w:r w:rsidR="00D75B09">
        <w:rPr>
          <w:rFonts w:hint="eastAsia"/>
        </w:rPr>
        <w:t xml:space="preserve"> </w:t>
      </w:r>
      <w:r w:rsidR="00D75B09">
        <w:rPr>
          <w:rFonts w:hint="eastAsia"/>
        </w:rPr>
        <w:t>새</w:t>
      </w:r>
      <w:r w:rsidR="00D75B09">
        <w:rPr>
          <w:rFonts w:hint="eastAsia"/>
        </w:rPr>
        <w:t xml:space="preserve"> </w:t>
      </w:r>
      <w:r w:rsidR="00D75B09">
        <w:rPr>
          <w:rFonts w:hint="eastAsia"/>
        </w:rPr>
        <w:t>배열을</w:t>
      </w:r>
      <w:r w:rsidR="00D75B09">
        <w:rPr>
          <w:rFonts w:hint="eastAsia"/>
        </w:rPr>
        <w:t xml:space="preserve"> </w:t>
      </w:r>
      <w:r w:rsidR="00D75B09">
        <w:rPr>
          <w:rFonts w:hint="eastAsia"/>
        </w:rPr>
        <w:t>만들어서</w:t>
      </w:r>
    </w:p>
    <w:p w14:paraId="26BB2FA0" w14:textId="5A663902" w:rsidR="00D75B09" w:rsidRPr="00FB4E50" w:rsidRDefault="00D75B09" w:rsidP="00DD290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 xml:space="preserve">etTodoList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setter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4DC82570" w14:textId="77777777" w:rsidR="006A17FB" w:rsidRDefault="006A17FB" w:rsidP="00DD2909"/>
    <w:p w14:paraId="0D3B8233" w14:textId="3EFE91DB" w:rsidR="0037487D" w:rsidRDefault="0037487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72E424B" w14:textId="5124E334" w:rsidR="0037487D" w:rsidRDefault="0037487D" w:rsidP="0037487D">
      <w:pPr>
        <w:pStyle w:val="3"/>
      </w:pPr>
      <w:r>
        <w:rPr>
          <w:rFonts w:hint="eastAsia"/>
        </w:rPr>
        <w:lastRenderedPageBreak/>
        <w:t>s</w:t>
      </w:r>
      <w:r>
        <w:t>rc/TodoRoot.tsx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487D" w14:paraId="5C2CB1FA" w14:textId="77777777" w:rsidTr="0037487D">
        <w:tc>
          <w:tcPr>
            <w:tcW w:w="10456" w:type="dxa"/>
          </w:tcPr>
          <w:p w14:paraId="77A60504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371B5899" w14:textId="26109781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'./</w:t>
            </w:r>
            <w:r w:rsidR="00C95D76">
              <w:rPr>
                <w:rFonts w:cs="굴림"/>
                <w:color w:val="A31515"/>
                <w:kern w:val="0"/>
                <w:szCs w:val="20"/>
                <w14:ligatures w14:val="none"/>
              </w:rPr>
              <w:t>T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odoRoot.css'</w:t>
            </w:r>
          </w:p>
          <w:p w14:paraId="2F22C006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*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types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'./types'</w:t>
            </w:r>
          </w:p>
          <w:p w14:paraId="632D62DF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TodoInput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'./TodoInput'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F36E3CB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'./TodoList'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7CDDA55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F3DC4D3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4FB4933D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todoList: types.Todo[],</w:t>
            </w:r>
          </w:p>
          <w:p w14:paraId="5D817B07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addTodo: types.AddTodoFunc,</w:t>
            </w:r>
          </w:p>
          <w:p w14:paraId="4B599CA6" w14:textId="77777777" w:rsidR="001314AA" w:rsidRPr="001314AA" w:rsidRDefault="001314AA" w:rsidP="001314A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toggleTodo: types.ToogleTodoFunc,</w:t>
            </w:r>
          </w:p>
          <w:p w14:paraId="47DB75BB" w14:textId="77777777" w:rsidR="001314AA" w:rsidRPr="001314AA" w:rsidRDefault="001314AA" w:rsidP="001314A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deleteTodo: types.DeleteTodoFunc</w:t>
            </w:r>
          </w:p>
          <w:p w14:paraId="49405037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3521A2F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FC34C80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TodoRoot({ todoList, addTodo, toggleTodo, deleteTodo }: Props) {</w:t>
            </w:r>
          </w:p>
          <w:p w14:paraId="425A92A8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7B90DCD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"todoRoot"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15331FD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6FB17972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&lt;TodoInput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E50000"/>
                <w:kern w:val="0"/>
                <w:szCs w:val="20"/>
                <w14:ligatures w14:val="none"/>
              </w:rPr>
              <w:t>addTodo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addTodo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68CEFA6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&lt;TodoList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E50000"/>
                <w:kern w:val="0"/>
                <w:szCs w:val="20"/>
                <w14:ligatures w14:val="none"/>
              </w:rPr>
              <w:t>todoList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todoList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toggleTodo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314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toggleTodo</w:t>
            </w:r>
            <w:r w:rsidRPr="001314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314A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deleteTodo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314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deleteTodo</w:t>
            </w:r>
            <w:r w:rsidRPr="001314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    </w:t>
            </w:r>
          </w:p>
          <w:p w14:paraId="67D25B3D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C032C3F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0C534BE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8853E47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F83C43" w14:textId="3F94C876" w:rsidR="0037487D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TodoRoot;</w:t>
            </w:r>
          </w:p>
        </w:tc>
      </w:tr>
    </w:tbl>
    <w:p w14:paraId="52371377" w14:textId="77777777" w:rsidR="0037487D" w:rsidRDefault="0037487D" w:rsidP="0037487D"/>
    <w:p w14:paraId="31BF0C8D" w14:textId="77777777" w:rsidR="001314AA" w:rsidRDefault="001314AA" w:rsidP="0037487D"/>
    <w:p w14:paraId="0E6F2A8B" w14:textId="0DED03E6" w:rsidR="001314AA" w:rsidRDefault="001314AA" w:rsidP="001314AA">
      <w:pPr>
        <w:pStyle w:val="3"/>
      </w:pPr>
      <w:r>
        <w:rPr>
          <w:rFonts w:hint="eastAsia"/>
        </w:rPr>
        <w:t>s</w:t>
      </w:r>
      <w:r>
        <w:t>rc/TodoList.tsx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14AA" w14:paraId="0F5B6F7B" w14:textId="77777777" w:rsidTr="001314AA">
        <w:tc>
          <w:tcPr>
            <w:tcW w:w="10456" w:type="dxa"/>
          </w:tcPr>
          <w:p w14:paraId="544EC993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6D97E14B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*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types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'./types'</w:t>
            </w:r>
          </w:p>
          <w:p w14:paraId="76AAF2BA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A31515"/>
                <w:kern w:val="0"/>
                <w:szCs w:val="20"/>
                <w14:ligatures w14:val="none"/>
              </w:rPr>
              <w:t>'./TodoItem'</w:t>
            </w:r>
          </w:p>
          <w:p w14:paraId="172ECCC6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9727D80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384592D5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todoList: types.Todo[],</w:t>
            </w:r>
          </w:p>
          <w:p w14:paraId="601ECE9E" w14:textId="77777777" w:rsidR="001314AA" w:rsidRPr="001314AA" w:rsidRDefault="001314AA" w:rsidP="001314A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toggleTodo: types.ToogleTodoFunc,</w:t>
            </w:r>
          </w:p>
          <w:p w14:paraId="18E96A0E" w14:textId="77777777" w:rsidR="001314AA" w:rsidRPr="001314AA" w:rsidRDefault="001314AA" w:rsidP="001314A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deleteTodo: types.DeleteTodoFunc</w:t>
            </w:r>
          </w:p>
          <w:p w14:paraId="4D9648B7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9708613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D44878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TodoList({ todoList, toggleTodo, deleteTodo }: Props) {</w:t>
            </w:r>
          </w:p>
          <w:p w14:paraId="46ECD499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todoList.map(todo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06A4C37C" w14:textId="08556D83" w:rsidR="001314AA" w:rsidRPr="00764222" w:rsidRDefault="001314AA" w:rsidP="007642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&lt;TodoItem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E50000"/>
                <w:kern w:val="0"/>
                <w:szCs w:val="20"/>
                <w14:ligatures w14:val="none"/>
              </w:rPr>
              <w:t>todo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todo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="00764222">
              <w:rPr>
                <w:rFonts w:cs="굴림"/>
                <w:color w:val="0000FF"/>
                <w:kern w:val="0"/>
                <w:szCs w:val="20"/>
                <w14:ligatures w14:val="none"/>
              </w:rPr>
              <w:t xml:space="preserve"> </w:t>
            </w:r>
            <w:r w:rsidR="00764222" w:rsidRPr="0076422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="00764222" w:rsidRPr="0076422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="00764222" w:rsidRPr="0076422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="00764222" w:rsidRPr="0076422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="00764222" w:rsidRPr="0076422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="00764222" w:rsidRPr="0076422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="00764222" w:rsidRPr="0076422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toggleTodo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314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toggleTodo</w:t>
            </w:r>
            <w:r w:rsidRPr="001314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314A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deleteTodo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314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1314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deleteTodo</w:t>
            </w:r>
            <w:r w:rsidRPr="001314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9EC0D9D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FD32842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12BC5F4B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&lt;thead&gt;</w:t>
            </w:r>
          </w:p>
          <w:p w14:paraId="5FA088B3" w14:textId="52C7253A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2CA92DAB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&lt;/thead&gt;</w:t>
            </w:r>
          </w:p>
          <w:p w14:paraId="7149CF83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&lt;tbody&gt;</w:t>
            </w:r>
          </w:p>
          <w:p w14:paraId="37AABEFD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trlist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2C6DC70E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&lt;/tbody&gt;</w:t>
            </w:r>
          </w:p>
          <w:p w14:paraId="0A7A2115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314AA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0A53D090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C74E50D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B83FB2A" w14:textId="77777777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9CB8287" w14:textId="5B6B3908" w:rsidR="001314AA" w:rsidRPr="001314AA" w:rsidRDefault="001314AA" w:rsidP="001314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4A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314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</w:t>
            </w:r>
          </w:p>
        </w:tc>
      </w:tr>
    </w:tbl>
    <w:p w14:paraId="2396166F" w14:textId="77777777" w:rsidR="001314AA" w:rsidRPr="001314AA" w:rsidRDefault="001314AA" w:rsidP="001314AA"/>
    <w:p w14:paraId="6F1588E0" w14:textId="2EA29BB9" w:rsidR="00D60454" w:rsidRDefault="00D6045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F3CE724" w14:textId="657AEC60" w:rsidR="00DD2909" w:rsidRDefault="00D60454" w:rsidP="00D60454">
      <w:pPr>
        <w:pStyle w:val="3"/>
      </w:pPr>
      <w:r>
        <w:rPr>
          <w:rFonts w:hint="eastAsia"/>
        </w:rPr>
        <w:lastRenderedPageBreak/>
        <w:t>s</w:t>
      </w:r>
      <w:r>
        <w:t>rc/TodoItem.tsx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0454" w14:paraId="624D3F64" w14:textId="77777777" w:rsidTr="00D60454">
        <w:tc>
          <w:tcPr>
            <w:tcW w:w="10456" w:type="dxa"/>
          </w:tcPr>
          <w:p w14:paraId="7A6A81F1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6308011F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*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types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A31515"/>
                <w:kern w:val="0"/>
                <w:szCs w:val="20"/>
                <w14:ligatures w14:val="none"/>
              </w:rPr>
              <w:t>'./types'</w:t>
            </w:r>
          </w:p>
          <w:p w14:paraId="451FE4CB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399141D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52A58A9B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  todo: types.Todo,</w:t>
            </w:r>
          </w:p>
          <w:p w14:paraId="33C32FB4" w14:textId="77777777" w:rsidR="005E2AF4" w:rsidRPr="005E2AF4" w:rsidRDefault="005E2AF4" w:rsidP="005E2AF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  toggleTodo: types.ToogleTodoFunc,</w:t>
            </w:r>
          </w:p>
          <w:p w14:paraId="6209EC99" w14:textId="77777777" w:rsidR="005E2AF4" w:rsidRPr="005E2AF4" w:rsidRDefault="005E2AF4" w:rsidP="005E2AF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  deleteTodo: types.DeleteTodoFunc</w:t>
            </w:r>
          </w:p>
          <w:p w14:paraId="31C68C1D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8FA08E8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B3473FD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TodoItem({ </w:t>
            </w:r>
            <w:r w:rsidRPr="00774F47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todo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, toggleTodo, deleteTodo }: Props) {</w:t>
            </w:r>
          </w:p>
          <w:p w14:paraId="4652843B" w14:textId="77777777" w:rsidR="005E2AF4" w:rsidRPr="005E2AF4" w:rsidRDefault="005E2AF4" w:rsidP="005E2AF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onChange = ()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toggleTodo(</w:t>
            </w:r>
            <w:r w:rsidRPr="00774F47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todo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.id)</w:t>
            </w:r>
          </w:p>
          <w:p w14:paraId="66A7A4AC" w14:textId="77777777" w:rsidR="005E2AF4" w:rsidRPr="005E2AF4" w:rsidRDefault="005E2AF4" w:rsidP="005E2AF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onClick = ()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8654123" w14:textId="77777777" w:rsidR="005E2AF4" w:rsidRPr="005E2AF4" w:rsidRDefault="005E2AF4" w:rsidP="005E2AF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(window.confirm(</w:t>
            </w:r>
            <w:r w:rsidRPr="005E2AF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5E2AF4">
              <w:rPr>
                <w:rFonts w:cs="굴림"/>
                <w:color w:val="A31515"/>
                <w:kern w:val="0"/>
                <w:szCs w:val="20"/>
                <w14:ligatures w14:val="none"/>
              </w:rPr>
              <w:t>삭제하시겠습니까</w:t>
            </w:r>
            <w:r w:rsidRPr="005E2AF4">
              <w:rPr>
                <w:rFonts w:cs="굴림"/>
                <w:color w:val="A31515"/>
                <w:kern w:val="0"/>
                <w:szCs w:val="20"/>
                <w14:ligatures w14:val="none"/>
              </w:rPr>
              <w:t>?'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))</w:t>
            </w:r>
          </w:p>
          <w:p w14:paraId="6F80AFB5" w14:textId="77777777" w:rsidR="005E2AF4" w:rsidRPr="005E2AF4" w:rsidRDefault="005E2AF4" w:rsidP="005E2AF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deleteTodo(</w:t>
            </w:r>
            <w:r w:rsidRPr="00774F47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todo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.id)</w:t>
            </w:r>
          </w:p>
          <w:p w14:paraId="36E1A459" w14:textId="77777777" w:rsidR="005E2AF4" w:rsidRPr="005E2AF4" w:rsidRDefault="005E2AF4" w:rsidP="005E2AF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96AABE6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C51478E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todo.done ? </w:t>
            </w:r>
            <w:r w:rsidRPr="005E2AF4">
              <w:rPr>
                <w:rFonts w:cs="굴림"/>
                <w:color w:val="A31515"/>
                <w:kern w:val="0"/>
                <w:szCs w:val="20"/>
                <w14:ligatures w14:val="none"/>
              </w:rPr>
              <w:t>"done"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: </w:t>
            </w:r>
            <w:r w:rsidRPr="005E2AF4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5330AD9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0233EEC4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</w:p>
          <w:p w14:paraId="1D5B9711" w14:textId="77777777" w:rsidR="005E2AF4" w:rsidRPr="005E2AF4" w:rsidRDefault="005E2AF4" w:rsidP="005E2AF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E2AF4">
              <w:rPr>
                <w:rFonts w:cs="굴림"/>
                <w:color w:val="A31515"/>
                <w:kern w:val="0"/>
                <w:szCs w:val="20"/>
                <w14:ligatures w14:val="none"/>
              </w:rPr>
              <w:t>'checkbox'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E50000"/>
                <w:kern w:val="0"/>
                <w:szCs w:val="20"/>
                <w14:ligatures w14:val="none"/>
              </w:rPr>
              <w:t>checked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todo.done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onChange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DBF340E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todo.title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DBE5336" w14:textId="77777777" w:rsidR="00E46866" w:rsidRDefault="005E2AF4" w:rsidP="00E4686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8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onClick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x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0B3CD581" w14:textId="3DD61C5C" w:rsidR="005E2AF4" w:rsidRPr="005E2AF4" w:rsidRDefault="00E46866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800000"/>
                <w:kern w:val="0"/>
                <w:szCs w:val="20"/>
                <w14:ligatures w14:val="none"/>
              </w:rPr>
              <w:t xml:space="preserve">      </w:t>
            </w:r>
            <w:r w:rsidR="005E2AF4"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37D7763A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E2AF4">
              <w:rPr>
                <w:rFonts w:cs="굴림"/>
                <w:color w:val="800000"/>
                <w:kern w:val="0"/>
                <w:szCs w:val="20"/>
                <w14:ligatures w14:val="none"/>
              </w:rPr>
              <w:t>&lt;/tr&gt;</w:t>
            </w:r>
          </w:p>
          <w:p w14:paraId="5FDF6A08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18F3A261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5A9252D" w14:textId="77777777" w:rsidR="005E2AF4" w:rsidRPr="005E2AF4" w:rsidRDefault="005E2AF4" w:rsidP="005E2A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5763147" w14:textId="6AD6C0AA" w:rsidR="00D60454" w:rsidRPr="00D60454" w:rsidRDefault="005E2AF4" w:rsidP="00D6045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AF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E2A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TodoItem;</w:t>
            </w:r>
          </w:p>
        </w:tc>
      </w:tr>
    </w:tbl>
    <w:p w14:paraId="045D6BFF" w14:textId="77777777" w:rsidR="00D60454" w:rsidRDefault="00D60454" w:rsidP="00D60454"/>
    <w:p w14:paraId="1F5276C8" w14:textId="77777777" w:rsidR="00D60454" w:rsidRDefault="00D60454" w:rsidP="00D60454"/>
    <w:p w14:paraId="3F51EC0A" w14:textId="77777777" w:rsidR="00E46866" w:rsidRPr="005E2AF4" w:rsidRDefault="00E46866" w:rsidP="00E46866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E2AF4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5E2AF4">
        <w:rPr>
          <w:rFonts w:cs="굴림"/>
          <w:color w:val="0000FF"/>
          <w:kern w:val="0"/>
          <w:szCs w:val="20"/>
          <w14:ligatures w14:val="none"/>
        </w:rPr>
        <w:t>const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onChange = () </w:t>
      </w:r>
      <w:r w:rsidRPr="005E2AF4">
        <w:rPr>
          <w:rFonts w:cs="굴림"/>
          <w:color w:val="0000FF"/>
          <w:kern w:val="0"/>
          <w:szCs w:val="20"/>
          <w14:ligatures w14:val="none"/>
        </w:rPr>
        <w:t>=&gt;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toggleTodo(todo.id)</w:t>
      </w:r>
    </w:p>
    <w:p w14:paraId="332526A7" w14:textId="0BAEF1E6" w:rsidR="00E46866" w:rsidRPr="005E2AF4" w:rsidRDefault="00E46866" w:rsidP="00E46866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E2AF4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5E2AF4">
        <w:rPr>
          <w:rFonts w:cs="굴림"/>
          <w:color w:val="800000"/>
          <w:kern w:val="0"/>
          <w:szCs w:val="20"/>
          <w14:ligatures w14:val="none"/>
        </w:rPr>
        <w:t>&lt;input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E2AF4">
        <w:rPr>
          <w:rFonts w:cs="굴림"/>
          <w:color w:val="E50000"/>
          <w:kern w:val="0"/>
          <w:szCs w:val="20"/>
          <w14:ligatures w14:val="none"/>
        </w:rPr>
        <w:t>type</w:t>
      </w:r>
      <w:r w:rsidRPr="005E2AF4">
        <w:rPr>
          <w:rFonts w:cs="굴림"/>
          <w:color w:val="000000"/>
          <w:kern w:val="0"/>
          <w:szCs w:val="20"/>
          <w14:ligatures w14:val="none"/>
        </w:rPr>
        <w:t>=</w:t>
      </w:r>
      <w:r w:rsidRPr="005E2AF4">
        <w:rPr>
          <w:rFonts w:cs="굴림"/>
          <w:color w:val="A31515"/>
          <w:kern w:val="0"/>
          <w:szCs w:val="20"/>
          <w14:ligatures w14:val="none"/>
        </w:rPr>
        <w:t>'checkbox'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E2AF4">
        <w:rPr>
          <w:rFonts w:cs="굴림"/>
          <w:color w:val="E50000"/>
          <w:kern w:val="0"/>
          <w:szCs w:val="20"/>
          <w14:ligatures w14:val="none"/>
        </w:rPr>
        <w:t>checked</w:t>
      </w:r>
      <w:r w:rsidRPr="005E2AF4">
        <w:rPr>
          <w:rFonts w:cs="굴림"/>
          <w:color w:val="000000"/>
          <w:kern w:val="0"/>
          <w:szCs w:val="20"/>
          <w14:ligatures w14:val="none"/>
        </w:rPr>
        <w:t>=</w:t>
      </w:r>
      <w:r w:rsidRPr="005E2AF4">
        <w:rPr>
          <w:rFonts w:cs="굴림"/>
          <w:color w:val="0000FF"/>
          <w:kern w:val="0"/>
          <w:szCs w:val="20"/>
          <w14:ligatures w14:val="none"/>
        </w:rPr>
        <w:t>{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todo.done </w:t>
      </w:r>
      <w:r w:rsidRPr="005E2AF4">
        <w:rPr>
          <w:rFonts w:cs="굴림"/>
          <w:color w:val="0000FF"/>
          <w:kern w:val="0"/>
          <w:szCs w:val="20"/>
          <w14:ligatures w14:val="none"/>
        </w:rPr>
        <w:t>}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E2AF4">
        <w:rPr>
          <w:rFonts w:cs="굴림"/>
          <w:color w:val="E50000"/>
          <w:kern w:val="0"/>
          <w:szCs w:val="20"/>
          <w14:ligatures w14:val="none"/>
        </w:rPr>
        <w:t>onChange</w:t>
      </w:r>
      <w:r w:rsidRPr="005E2AF4">
        <w:rPr>
          <w:rFonts w:cs="굴림"/>
          <w:color w:val="000000"/>
          <w:kern w:val="0"/>
          <w:szCs w:val="20"/>
          <w14:ligatures w14:val="none"/>
        </w:rPr>
        <w:t>=</w:t>
      </w:r>
      <w:r w:rsidRPr="005E2AF4">
        <w:rPr>
          <w:rFonts w:cs="굴림"/>
          <w:color w:val="0000FF"/>
          <w:kern w:val="0"/>
          <w:szCs w:val="20"/>
          <w14:ligatures w14:val="none"/>
        </w:rPr>
        <w:t>{</w:t>
      </w:r>
      <w:r w:rsidRPr="005E2AF4">
        <w:rPr>
          <w:rFonts w:cs="굴림"/>
          <w:color w:val="000000"/>
          <w:kern w:val="0"/>
          <w:szCs w:val="20"/>
          <w14:ligatures w14:val="none"/>
        </w:rPr>
        <w:t>onChange</w:t>
      </w:r>
      <w:r w:rsidRPr="005E2AF4">
        <w:rPr>
          <w:rFonts w:cs="굴림"/>
          <w:color w:val="0000FF"/>
          <w:kern w:val="0"/>
          <w:szCs w:val="20"/>
          <w14:ligatures w14:val="none"/>
        </w:rPr>
        <w:t>}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E2AF4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3E5E3632" w14:textId="56DA8686" w:rsidR="00E46866" w:rsidRDefault="00E46866" w:rsidP="00D60454">
      <w:r>
        <w:t xml:space="preserve">     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박스의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 xml:space="preserve">toggleTodo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0A167A09" w14:textId="77777777" w:rsidR="00C949CB" w:rsidRDefault="003C4A8E" w:rsidP="00D60454">
      <w:r>
        <w:rPr>
          <w:rFonts w:hint="eastAsia"/>
        </w:rPr>
        <w:t xml:space="preserve"> </w:t>
      </w:r>
      <w:r>
        <w:t xml:space="preserve">     toggleTodo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>,</w:t>
      </w:r>
      <w:r>
        <w:t xml:space="preserve"> </w:t>
      </w:r>
    </w:p>
    <w:p w14:paraId="52F120C5" w14:textId="5233A9FE" w:rsidR="00D60454" w:rsidRDefault="00C949CB" w:rsidP="00D60454">
      <w:r>
        <w:t xml:space="preserve">          </w:t>
      </w:r>
      <w:r w:rsidR="003C4A8E">
        <w:rPr>
          <w:rFonts w:hint="eastAsia"/>
        </w:rPr>
        <w:t>해당</w:t>
      </w:r>
      <w:r w:rsidR="003C4A8E">
        <w:rPr>
          <w:rFonts w:hint="eastAsia"/>
        </w:rPr>
        <w:t xml:space="preserve"> </w:t>
      </w:r>
      <w:r w:rsidR="003C4A8E">
        <w:t>todo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바뀌고</w:t>
      </w:r>
    </w:p>
    <w:p w14:paraId="528F46F6" w14:textId="3848F308" w:rsidR="00C949CB" w:rsidRDefault="00C949CB" w:rsidP="00D60454">
      <w:r>
        <w:rPr>
          <w:rFonts w:hint="eastAsia"/>
        </w:rPr>
        <w:t xml:space="preserve"> </w:t>
      </w:r>
      <w:r>
        <w:t xml:space="preserve">         todoList </w:t>
      </w:r>
      <w:r>
        <w:rPr>
          <w:rFonts w:hint="eastAsia"/>
        </w:rPr>
        <w:t>상태값이</w:t>
      </w:r>
      <w:r>
        <w:rPr>
          <w:rFonts w:hint="eastAsia"/>
        </w:rPr>
        <w:t xml:space="preserve"> </w:t>
      </w:r>
      <w:r>
        <w:rPr>
          <w:rFonts w:hint="eastAsia"/>
        </w:rPr>
        <w:t>변경되어</w:t>
      </w:r>
      <w:r>
        <w:rPr>
          <w:rFonts w:hint="eastAsia"/>
        </w:rPr>
        <w:t xml:space="preserve"> </w:t>
      </w:r>
      <w:r w:rsidR="00122AD8">
        <w:rPr>
          <w:rFonts w:hint="eastAsia"/>
        </w:rPr>
        <w:t>T</w:t>
      </w:r>
      <w:r w:rsidR="00122AD8">
        <w:t>odoContainer</w:t>
      </w:r>
      <w:r w:rsidR="00C60E31">
        <w:rPr>
          <w:rFonts w:hint="eastAsia"/>
        </w:rPr>
        <w:t>와</w:t>
      </w:r>
      <w:r w:rsidR="00C60E31">
        <w:rPr>
          <w:rFonts w:hint="eastAsia"/>
        </w:rPr>
        <w:t xml:space="preserve"> </w:t>
      </w:r>
      <w:r w:rsidR="00C60E31">
        <w:rPr>
          <w:rFonts w:hint="eastAsia"/>
        </w:rPr>
        <w:t>그</w:t>
      </w:r>
      <w:r w:rsidR="00C60E31">
        <w:rPr>
          <w:rFonts w:hint="eastAsia"/>
        </w:rPr>
        <w:t xml:space="preserve"> </w:t>
      </w:r>
      <w:r w:rsidR="00122AD8">
        <w:rPr>
          <w:rFonts w:hint="eastAsia"/>
        </w:rPr>
        <w:t>아래</w:t>
      </w:r>
      <w:r w:rsidR="00122AD8">
        <w:rPr>
          <w:rFonts w:hint="eastAsia"/>
        </w:rPr>
        <w:t xml:space="preserve"> </w:t>
      </w:r>
      <w:r w:rsidR="00122AD8">
        <w:rPr>
          <w:rFonts w:hint="eastAsia"/>
        </w:rPr>
        <w:t>컴포넌트들이</w:t>
      </w:r>
      <w:r w:rsidR="00122AD8">
        <w:rPr>
          <w:rFonts w:hint="eastAsia"/>
        </w:rPr>
        <w:t xml:space="preserve"> </w:t>
      </w:r>
      <w:r w:rsidR="00122AD8">
        <w:rPr>
          <w:rFonts w:hint="eastAsia"/>
        </w:rPr>
        <w:t>다시</w:t>
      </w:r>
      <w:r w:rsidR="00122AD8">
        <w:rPr>
          <w:rFonts w:hint="eastAsia"/>
        </w:rPr>
        <w:t xml:space="preserve"> </w:t>
      </w:r>
      <w:r w:rsidR="00122AD8">
        <w:rPr>
          <w:rFonts w:hint="eastAsia"/>
        </w:rPr>
        <w:t>렌더링</w:t>
      </w:r>
      <w:r w:rsidR="00122AD8">
        <w:rPr>
          <w:rFonts w:hint="eastAsia"/>
        </w:rPr>
        <w:t xml:space="preserve"> </w:t>
      </w:r>
      <w:r w:rsidR="00122AD8">
        <w:rPr>
          <w:rFonts w:hint="eastAsia"/>
        </w:rPr>
        <w:t>된다</w:t>
      </w:r>
      <w:r w:rsidR="00122AD8">
        <w:rPr>
          <w:rFonts w:hint="eastAsia"/>
        </w:rPr>
        <w:t>.</w:t>
      </w:r>
    </w:p>
    <w:p w14:paraId="0F7D89DE" w14:textId="77777777" w:rsidR="00122AD8" w:rsidRPr="00C60E31" w:rsidRDefault="00122AD8" w:rsidP="00D60454"/>
    <w:p w14:paraId="700649CE" w14:textId="77777777" w:rsidR="00C60E31" w:rsidRPr="005E2AF4" w:rsidRDefault="00C60E31" w:rsidP="00C60E31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E2AF4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5E2AF4">
        <w:rPr>
          <w:rFonts w:cs="굴림"/>
          <w:color w:val="0000FF"/>
          <w:kern w:val="0"/>
          <w:szCs w:val="20"/>
          <w14:ligatures w14:val="none"/>
        </w:rPr>
        <w:t>const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onClick = () </w:t>
      </w:r>
      <w:r w:rsidRPr="005E2AF4">
        <w:rPr>
          <w:rFonts w:cs="굴림"/>
          <w:color w:val="0000FF"/>
          <w:kern w:val="0"/>
          <w:szCs w:val="20"/>
          <w14:ligatures w14:val="none"/>
        </w:rPr>
        <w:t>=&gt;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3C4A60BE" w14:textId="77777777" w:rsidR="00C60E31" w:rsidRPr="005E2AF4" w:rsidRDefault="00C60E31" w:rsidP="00C60E31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E2AF4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5E2AF4">
        <w:rPr>
          <w:rFonts w:cs="굴림"/>
          <w:color w:val="0000FF"/>
          <w:kern w:val="0"/>
          <w:szCs w:val="20"/>
          <w14:ligatures w14:val="none"/>
        </w:rPr>
        <w:t>if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(window.confirm(</w:t>
      </w:r>
      <w:r w:rsidRPr="005E2AF4">
        <w:rPr>
          <w:rFonts w:cs="굴림"/>
          <w:color w:val="A31515"/>
          <w:kern w:val="0"/>
          <w:szCs w:val="20"/>
          <w14:ligatures w14:val="none"/>
        </w:rPr>
        <w:t>'</w:t>
      </w:r>
      <w:r w:rsidRPr="005E2AF4">
        <w:rPr>
          <w:rFonts w:cs="굴림"/>
          <w:color w:val="A31515"/>
          <w:kern w:val="0"/>
          <w:szCs w:val="20"/>
          <w14:ligatures w14:val="none"/>
        </w:rPr>
        <w:t>삭제하시겠습니까</w:t>
      </w:r>
      <w:r w:rsidRPr="005E2AF4">
        <w:rPr>
          <w:rFonts w:cs="굴림"/>
          <w:color w:val="A31515"/>
          <w:kern w:val="0"/>
          <w:szCs w:val="20"/>
          <w14:ligatures w14:val="none"/>
        </w:rPr>
        <w:t>?'</w:t>
      </w:r>
      <w:r w:rsidRPr="005E2AF4">
        <w:rPr>
          <w:rFonts w:cs="굴림"/>
          <w:color w:val="000000"/>
          <w:kern w:val="0"/>
          <w:szCs w:val="20"/>
          <w14:ligatures w14:val="none"/>
        </w:rPr>
        <w:t>))</w:t>
      </w:r>
    </w:p>
    <w:p w14:paraId="0C6E2B13" w14:textId="77777777" w:rsidR="00C60E31" w:rsidRPr="005E2AF4" w:rsidRDefault="00C60E31" w:rsidP="00C60E31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E2AF4">
        <w:rPr>
          <w:rFonts w:cs="굴림"/>
          <w:color w:val="000000"/>
          <w:kern w:val="0"/>
          <w:szCs w:val="20"/>
          <w14:ligatures w14:val="none"/>
        </w:rPr>
        <w:t>      deleteTodo(todo.id)</w:t>
      </w:r>
    </w:p>
    <w:p w14:paraId="79772767" w14:textId="77777777" w:rsidR="00C60E31" w:rsidRPr="005E2AF4" w:rsidRDefault="00C60E31" w:rsidP="00C60E31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E2AF4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7FB37C30" w14:textId="00128EF0" w:rsidR="00C60E31" w:rsidRDefault="00C60E31" w:rsidP="00C60E31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800000"/>
          <w:kern w:val="0"/>
          <w:szCs w:val="20"/>
          <w14:ligatures w14:val="none"/>
        </w:rPr>
      </w:pPr>
      <w:r w:rsidRPr="005E2AF4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5E2AF4">
        <w:rPr>
          <w:rFonts w:cs="굴림"/>
          <w:color w:val="800000"/>
          <w:kern w:val="0"/>
          <w:szCs w:val="20"/>
          <w14:ligatures w14:val="none"/>
        </w:rPr>
        <w:t>&lt;span</w:t>
      </w:r>
      <w:r w:rsidRPr="005E2AF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E2AF4">
        <w:rPr>
          <w:rFonts w:cs="굴림"/>
          <w:color w:val="E50000"/>
          <w:kern w:val="0"/>
          <w:szCs w:val="20"/>
          <w14:ligatures w14:val="none"/>
        </w:rPr>
        <w:t>onClick</w:t>
      </w:r>
      <w:r w:rsidRPr="005E2AF4">
        <w:rPr>
          <w:rFonts w:cs="굴림"/>
          <w:color w:val="000000"/>
          <w:kern w:val="0"/>
          <w:szCs w:val="20"/>
          <w14:ligatures w14:val="none"/>
        </w:rPr>
        <w:t>=</w:t>
      </w:r>
      <w:r w:rsidRPr="005E2AF4">
        <w:rPr>
          <w:rFonts w:cs="굴림"/>
          <w:color w:val="0000FF"/>
          <w:kern w:val="0"/>
          <w:szCs w:val="20"/>
          <w14:ligatures w14:val="none"/>
        </w:rPr>
        <w:t>{</w:t>
      </w:r>
      <w:r w:rsidRPr="005E2AF4">
        <w:rPr>
          <w:rFonts w:cs="굴림"/>
          <w:color w:val="000000"/>
          <w:kern w:val="0"/>
          <w:szCs w:val="20"/>
          <w14:ligatures w14:val="none"/>
        </w:rPr>
        <w:t>onClick</w:t>
      </w:r>
      <w:r w:rsidRPr="005E2AF4">
        <w:rPr>
          <w:rFonts w:cs="굴림"/>
          <w:color w:val="0000FF"/>
          <w:kern w:val="0"/>
          <w:szCs w:val="20"/>
          <w14:ligatures w14:val="none"/>
        </w:rPr>
        <w:t>}</w:t>
      </w:r>
      <w:r w:rsidRPr="005E2AF4">
        <w:rPr>
          <w:rFonts w:cs="굴림"/>
          <w:color w:val="800000"/>
          <w:kern w:val="0"/>
          <w:szCs w:val="20"/>
          <w14:ligatures w14:val="none"/>
        </w:rPr>
        <w:t>&gt;</w:t>
      </w:r>
      <w:r w:rsidRPr="005E2AF4">
        <w:rPr>
          <w:rFonts w:cs="굴림"/>
          <w:color w:val="000000"/>
          <w:kern w:val="0"/>
          <w:szCs w:val="20"/>
          <w14:ligatures w14:val="none"/>
        </w:rPr>
        <w:t>x</w:t>
      </w:r>
      <w:r w:rsidRPr="005E2AF4">
        <w:rPr>
          <w:rFonts w:cs="굴림"/>
          <w:color w:val="800000"/>
          <w:kern w:val="0"/>
          <w:szCs w:val="20"/>
          <w14:ligatures w14:val="none"/>
        </w:rPr>
        <w:t>&lt;/span&gt;</w:t>
      </w:r>
    </w:p>
    <w:p w14:paraId="5FA89F7F" w14:textId="4E1DAE39" w:rsidR="00122AD8" w:rsidRDefault="00C60E31" w:rsidP="00D6045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t>x</w:t>
      </w:r>
      <w:r w:rsidR="00655332">
        <w:t xml:space="preserve"> </w:t>
      </w:r>
      <w:r w:rsidR="00655332">
        <w:rPr>
          <w:rFonts w:hint="eastAsia"/>
        </w:rPr>
        <w:t>문자를</w:t>
      </w:r>
      <w:r w:rsidR="00655332">
        <w:rPr>
          <w:rFonts w:hint="eastAsia"/>
        </w:rPr>
        <w:t xml:space="preserve"> </w:t>
      </w:r>
      <w:r w:rsidR="00655332">
        <w:rPr>
          <w:rFonts w:hint="eastAsia"/>
        </w:rPr>
        <w:t>클릭하면</w:t>
      </w:r>
      <w:r w:rsidR="00655332">
        <w:rPr>
          <w:rFonts w:hint="eastAsia"/>
        </w:rPr>
        <w:t>,</w:t>
      </w:r>
    </w:p>
    <w:p w14:paraId="307153CC" w14:textId="5A81DC94" w:rsidR="00655332" w:rsidRDefault="00655332" w:rsidP="00D60454">
      <w:r>
        <w:rPr>
          <w:rFonts w:hint="eastAsia"/>
        </w:rPr>
        <w:t xml:space="preserve"> </w:t>
      </w:r>
      <w:r>
        <w:t xml:space="preserve">       deleteTodo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호출되고</w:t>
      </w:r>
      <w:r>
        <w:rPr>
          <w:rFonts w:hint="eastAsia"/>
        </w:rPr>
        <w:t>,</w:t>
      </w:r>
    </w:p>
    <w:p w14:paraId="3F90D8BA" w14:textId="01E719B8" w:rsidR="00655332" w:rsidRDefault="00655332" w:rsidP="00D6045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항목만</w:t>
      </w:r>
      <w:r>
        <w:rPr>
          <w:rFonts w:hint="eastAsia"/>
        </w:rPr>
        <w:t xml:space="preserve"> </w:t>
      </w:r>
      <w:r>
        <w:rPr>
          <w:rFonts w:hint="eastAsia"/>
        </w:rPr>
        <w:t>제외된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 w:rsidR="009F4F8D">
        <w:t xml:space="preserve">todoList </w:t>
      </w:r>
      <w:r w:rsidR="009F4F8D">
        <w:rPr>
          <w:rFonts w:hint="eastAsia"/>
        </w:rPr>
        <w:t>배열이</w:t>
      </w:r>
      <w:r w:rsidR="009F4F8D">
        <w:rPr>
          <w:rFonts w:hint="eastAsia"/>
        </w:rPr>
        <w:t xml:space="preserve"> </w:t>
      </w:r>
      <w:r w:rsidR="009F4F8D">
        <w:rPr>
          <w:rFonts w:hint="eastAsia"/>
        </w:rPr>
        <w:t>만들어져</w:t>
      </w:r>
    </w:p>
    <w:p w14:paraId="22817AA1" w14:textId="77777777" w:rsidR="009F4F8D" w:rsidRDefault="009F4F8D" w:rsidP="009F4F8D">
      <w:r>
        <w:rPr>
          <w:rFonts w:hint="eastAsia"/>
        </w:rPr>
        <w:t xml:space="preserve"> </w:t>
      </w:r>
      <w:r>
        <w:t xml:space="preserve">           todoList </w:t>
      </w:r>
      <w:r>
        <w:rPr>
          <w:rFonts w:hint="eastAsia"/>
        </w:rPr>
        <w:t>생타값이</w:t>
      </w:r>
      <w:r>
        <w:rPr>
          <w:rFonts w:hint="eastAsia"/>
        </w:rPr>
        <w:t xml:space="preserve"> </w:t>
      </w:r>
      <w:r>
        <w:rPr>
          <w:rFonts w:hint="eastAsia"/>
        </w:rPr>
        <w:t>변경되고</w:t>
      </w:r>
      <w:r>
        <w:rPr>
          <w:rFonts w:hint="eastAsia"/>
        </w:rPr>
        <w:t xml:space="preserve"> T</w:t>
      </w:r>
      <w:r>
        <w:t>odoContainer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1FD15B6" w14:textId="77777777" w:rsidR="0009516B" w:rsidRDefault="0009516B" w:rsidP="00D60454"/>
    <w:p w14:paraId="72E56E1B" w14:textId="0EEE740A" w:rsidR="0009516B" w:rsidRDefault="0009516B" w:rsidP="00D60454">
      <w:r>
        <w:rPr>
          <w:noProof/>
          <w14:ligatures w14:val="none"/>
        </w:rPr>
        <w:drawing>
          <wp:inline distT="0" distB="0" distL="0" distR="0" wp14:anchorId="6CE66A10" wp14:editId="7F61C973">
            <wp:extent cx="3416300" cy="2144898"/>
            <wp:effectExtent l="0" t="0" r="0" b="825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283" cy="21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B3BA" w14:textId="7E60DE87" w:rsidR="0093684E" w:rsidRDefault="0093684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545D9E6" w14:textId="107B5891" w:rsidR="0093684E" w:rsidRDefault="0093684E" w:rsidP="0093684E">
      <w:pPr>
        <w:pStyle w:val="2"/>
      </w:pPr>
      <w:bookmarkStart w:id="7" w:name="_Toc131966098"/>
      <w:r>
        <w:rPr>
          <w:rFonts w:hint="eastAsia"/>
        </w:rPr>
        <w:lastRenderedPageBreak/>
        <w:t>개선할 점</w:t>
      </w:r>
      <w:bookmarkEnd w:id="7"/>
    </w:p>
    <w:p w14:paraId="3BE3D5E7" w14:textId="77777777" w:rsidR="0093684E" w:rsidRDefault="0093684E" w:rsidP="0093684E"/>
    <w:p w14:paraId="28A06568" w14:textId="069BFDA8" w:rsidR="0093684E" w:rsidRPr="0093684E" w:rsidRDefault="0093684E" w:rsidP="0093684E">
      <w:pPr>
        <w:pStyle w:val="3"/>
      </w:pP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비효율</w:t>
      </w:r>
    </w:p>
    <w:p w14:paraId="3F888AD8" w14:textId="3A257E6E" w:rsidR="009F4F8D" w:rsidRDefault="004866B0" w:rsidP="00D60454"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변경되었는데</w:t>
      </w:r>
      <w:r>
        <w:rPr>
          <w:rFonts w:hint="eastAsia"/>
        </w:rPr>
        <w:t>,</w:t>
      </w:r>
    </w:p>
    <w:p w14:paraId="23274457" w14:textId="11C33734" w:rsidR="004866B0" w:rsidRDefault="004866B0" w:rsidP="00D60454">
      <w:r>
        <w:rPr>
          <w:rFonts w:hint="eastAsia"/>
        </w:rPr>
        <w:t>t</w:t>
      </w:r>
      <w:r>
        <w:t xml:space="preserve">odoList </w:t>
      </w:r>
      <w:r>
        <w:rPr>
          <w:rFonts w:hint="eastAsia"/>
        </w:rPr>
        <w:t>상태값이</w:t>
      </w:r>
      <w:r>
        <w:rPr>
          <w:rFonts w:hint="eastAsia"/>
        </w:rPr>
        <w:t xml:space="preserve"> </w:t>
      </w:r>
      <w:r>
        <w:rPr>
          <w:rFonts w:hint="eastAsia"/>
        </w:rPr>
        <w:t>변경되어</w:t>
      </w:r>
    </w:p>
    <w:p w14:paraId="1838B047" w14:textId="5BE5C290" w:rsidR="004866B0" w:rsidRDefault="004866B0" w:rsidP="00D60454">
      <w:r>
        <w:rPr>
          <w:rFonts w:hint="eastAsia"/>
        </w:rPr>
        <w:t>T</w:t>
      </w:r>
      <w:r>
        <w:t>odoContainer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비효율적이다</w:t>
      </w:r>
      <w:r>
        <w:rPr>
          <w:rFonts w:hint="eastAsia"/>
        </w:rPr>
        <w:t>.</w:t>
      </w:r>
    </w:p>
    <w:p w14:paraId="74006233" w14:textId="7E65628F" w:rsidR="004866B0" w:rsidRDefault="00301579" w:rsidP="00D60454">
      <w:r>
        <w:rPr>
          <w:rFonts w:hint="eastAsia"/>
        </w:rPr>
        <w:t>(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)</w:t>
      </w:r>
    </w:p>
    <w:p w14:paraId="1360A37C" w14:textId="77777777" w:rsidR="00030FE2" w:rsidRDefault="00030FE2" w:rsidP="00D60454"/>
    <w:p w14:paraId="7C682086" w14:textId="41F3DDD6" w:rsidR="004866B0" w:rsidRDefault="00CA078F" w:rsidP="00507504">
      <w:pPr>
        <w:pStyle w:val="3"/>
      </w:pP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유지보수</w:t>
      </w:r>
    </w:p>
    <w:p w14:paraId="3B9456E5" w14:textId="21D7D20B" w:rsidR="00507504" w:rsidRDefault="00D61464" w:rsidP="00507504"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추가하려면</w:t>
      </w:r>
    </w:p>
    <w:p w14:paraId="1375619D" w14:textId="0B0473FE" w:rsidR="00D61464" w:rsidRDefault="00D61464" w:rsidP="00D61464">
      <w:r>
        <w:rPr>
          <w:rFonts w:hint="eastAsia"/>
        </w:rPr>
        <w:t>T</w:t>
      </w:r>
      <w:r>
        <w:t xml:space="preserve">odoContainer, TodoRoot, TodoList, TodoItem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컴포넌트들을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수정해야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0D02BCD7" w14:textId="77777777" w:rsidR="00D61464" w:rsidRDefault="00D61464" w:rsidP="00D61464"/>
    <w:p w14:paraId="43ADC2D5" w14:textId="1EE33205" w:rsidR="00D61464" w:rsidRDefault="00D61464" w:rsidP="00D61464">
      <w:r>
        <w:rPr>
          <w:rFonts w:hint="eastAsia"/>
        </w:rPr>
        <w:t>T</w:t>
      </w:r>
      <w:r>
        <w:t>odoContainer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t xml:space="preserve">deleteTodo </w:t>
      </w:r>
      <w:r>
        <w:rPr>
          <w:rFonts w:hint="eastAsia"/>
        </w:rPr>
        <w:t>함수를</w:t>
      </w:r>
    </w:p>
    <w:p w14:paraId="29CF880C" w14:textId="0C57592B" w:rsidR="00D61464" w:rsidRDefault="00D61464" w:rsidP="00D61464">
      <w:r>
        <w:rPr>
          <w:rFonts w:hint="eastAsia"/>
        </w:rPr>
        <w:t>T</w:t>
      </w:r>
      <w:r>
        <w:t xml:space="preserve">odoContainer -&gt; TodoRoot -&gt; TodoList -&gt; TodoItem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rPr>
          <w:rFonts w:hint="eastAsia"/>
        </w:rPr>
        <w:t>전달해야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1A4E6835" w14:textId="77777777" w:rsidR="00301579" w:rsidRDefault="00301579" w:rsidP="00301579">
      <w:r>
        <w:rPr>
          <w:rFonts w:hint="eastAsia"/>
        </w:rPr>
        <w:t>(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)</w:t>
      </w:r>
    </w:p>
    <w:p w14:paraId="00DEDA1B" w14:textId="77777777" w:rsidR="00030FE2" w:rsidRDefault="00030FE2" w:rsidP="00D61464"/>
    <w:p w14:paraId="2B194DF5" w14:textId="77777777" w:rsidR="00912386" w:rsidRDefault="00912386" w:rsidP="00912386">
      <w:pPr>
        <w:pStyle w:val="3"/>
      </w:pPr>
      <w:r>
        <w:rPr>
          <w:rFonts w:hint="eastAsia"/>
        </w:rPr>
        <w:t>불변성</w:t>
      </w:r>
      <w:r>
        <w:rPr>
          <w:rFonts w:hint="eastAsia"/>
        </w:rPr>
        <w:t>(</w:t>
      </w:r>
      <w:r>
        <w:t>immutable)</w:t>
      </w:r>
    </w:p>
    <w:p w14:paraId="0C19FB2C" w14:textId="1EB9ED62" w:rsidR="00D60DE1" w:rsidRDefault="00D60DE1" w:rsidP="00D60DE1"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t>to</w:t>
      </w:r>
      <w:r w:rsidR="004B3B88">
        <w:t>d</w:t>
      </w:r>
      <w:r>
        <w:t xml:space="preserve">o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,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d</w:t>
      </w:r>
      <w:r>
        <w:t xml:space="preserve">one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5BC56DA5" w14:textId="77777777" w:rsidR="00D60DE1" w:rsidRDefault="00D60DE1" w:rsidP="00D60DE1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렌더링된다</w:t>
      </w:r>
      <w:r>
        <w:rPr>
          <w:rFonts w:hint="eastAsia"/>
        </w:rPr>
        <w:t>.</w:t>
      </w:r>
    </w:p>
    <w:p w14:paraId="400C48A7" w14:textId="77777777" w:rsidR="00D60DE1" w:rsidRDefault="00D60DE1" w:rsidP="00D60DE1">
      <w:r>
        <w:rPr>
          <w:rFonts w:hint="eastAsia"/>
        </w:rPr>
        <w:t>d</w:t>
      </w:r>
      <w:r>
        <w:t xml:space="preserve">one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항목만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t xml:space="preserve">,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최적화가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B979CB" w14:textId="77777777" w:rsidR="00D60DE1" w:rsidRDefault="00D60DE1" w:rsidP="00D60DE1"/>
    <w:p w14:paraId="324C1638" w14:textId="135C545B" w:rsidR="00D60DE1" w:rsidRDefault="00D60DE1" w:rsidP="00D60DE1"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구현하려면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불변성을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A020F84" w14:textId="77777777" w:rsidR="00D60DE1" w:rsidRPr="00D60DE1" w:rsidRDefault="00D60DE1" w:rsidP="00D60DE1"/>
    <w:p w14:paraId="04D07B89" w14:textId="77777777" w:rsidR="00912386" w:rsidRDefault="00912386" w:rsidP="00912386">
      <w:r>
        <w:rPr>
          <w:rFonts w:hint="eastAsia"/>
        </w:rPr>
        <w:t>리액트가</w:t>
      </w:r>
      <w:r>
        <w:rPr>
          <w:rFonts w:hint="eastAsia"/>
        </w:rPr>
        <w:t xml:space="preserve"> </w:t>
      </w:r>
      <w:r>
        <w:rPr>
          <w:rFonts w:hint="eastAsia"/>
        </w:rPr>
        <w:t>상태값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내부까지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비교하지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</w:p>
    <w:p w14:paraId="4D1FEDD7" w14:textId="77777777" w:rsidR="00912386" w:rsidRDefault="00912386" w:rsidP="00912386"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참조값만</w:t>
      </w:r>
      <w:r>
        <w:rPr>
          <w:rFonts w:hint="eastAsia"/>
        </w:rPr>
        <w:t xml:space="preserve"> </w:t>
      </w:r>
      <w:r>
        <w:rPr>
          <w:rFonts w:hint="eastAsia"/>
        </w:rPr>
        <w:t>비교한다는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14:paraId="5CF43E59" w14:textId="77777777" w:rsidR="00912386" w:rsidRPr="00532439" w:rsidRDefault="00912386" w:rsidP="00912386"/>
    <w:p w14:paraId="2108D618" w14:textId="5D79BFF6" w:rsidR="00912386" w:rsidRDefault="00912386" w:rsidP="00912386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상태값이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구조라면</w:t>
      </w:r>
      <w:r>
        <w:rPr>
          <w:rFonts w:hint="eastAsia"/>
        </w:rPr>
        <w:t>?</w:t>
      </w:r>
    </w:p>
    <w:p w14:paraId="6B0A1090" w14:textId="77777777" w:rsidR="00912386" w:rsidRDefault="00912386" w:rsidP="00912386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배열이고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객체이라면</w:t>
      </w:r>
      <w:r>
        <w:rPr>
          <w:rFonts w:hint="eastAsia"/>
        </w:rPr>
        <w:t>?</w:t>
      </w:r>
    </w:p>
    <w:p w14:paraId="7C2A46D7" w14:textId="77777777" w:rsidR="00912386" w:rsidRDefault="00912386" w:rsidP="00912386"/>
    <w:p w14:paraId="7CECA0E9" w14:textId="77777777" w:rsidR="00912386" w:rsidRDefault="00912386" w:rsidP="00912386"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변경하려면</w:t>
      </w:r>
      <w:r>
        <w:rPr>
          <w:rFonts w:hint="eastAsia"/>
        </w:rPr>
        <w:t>,</w:t>
      </w:r>
      <w:r>
        <w:t xml:space="preserve"> </w:t>
      </w:r>
    </w:p>
    <w:p w14:paraId="1CE5FFC3" w14:textId="77777777" w:rsidR="00912386" w:rsidRDefault="00912386" w:rsidP="00912386"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>,</w:t>
      </w:r>
    </w:p>
    <w:p w14:paraId="3E918BB8" w14:textId="77777777" w:rsidR="00912386" w:rsidRDefault="00912386" w:rsidP="00912386"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변경해야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0A9EE4D" w14:textId="77777777" w:rsidR="00912386" w:rsidRDefault="00912386" w:rsidP="00912386"/>
    <w:p w14:paraId="422805B8" w14:textId="77777777" w:rsidR="00912386" w:rsidRDefault="00912386" w:rsidP="00912386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상태값은</w:t>
      </w:r>
      <w:r>
        <w:rPr>
          <w:rFonts w:hint="eastAsia"/>
        </w:rPr>
        <w:t xml:space="preserve"> </w:t>
      </w:r>
      <w:r>
        <w:rPr>
          <w:rFonts w:hint="eastAsia"/>
        </w:rPr>
        <w:t>상수처럼</w:t>
      </w:r>
      <w:r>
        <w:rPr>
          <w:rFonts w:hint="eastAsia"/>
        </w:rPr>
        <w:t xml:space="preserve"> </w:t>
      </w:r>
      <w:r>
        <w:rPr>
          <w:rFonts w:hint="eastAsia"/>
        </w:rPr>
        <w:t>다뤄야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(immutable)</w:t>
      </w:r>
    </w:p>
    <w:p w14:paraId="14704687" w14:textId="77777777" w:rsidR="00912386" w:rsidRDefault="00912386" w:rsidP="00912386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내부를</w:t>
      </w:r>
      <w:r>
        <w:rPr>
          <w:rFonts w:hint="eastAsia"/>
        </w:rPr>
        <w:t xml:space="preserve"> </w:t>
      </w:r>
      <w:r>
        <w:rPr>
          <w:rFonts w:hint="eastAsia"/>
        </w:rPr>
        <w:t>수정하면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14:paraId="324E64FD" w14:textId="77777777" w:rsidR="00912386" w:rsidRPr="00110D92" w:rsidRDefault="00912386" w:rsidP="00912386"/>
    <w:p w14:paraId="0484FD61" w14:textId="7DDFD68D" w:rsidR="00912386" w:rsidRDefault="00912386" w:rsidP="00912386">
      <w:r>
        <w:rPr>
          <w:rFonts w:hint="eastAsia"/>
        </w:rPr>
        <w:t>앞의</w:t>
      </w:r>
      <w:r>
        <w:rPr>
          <w:rFonts w:hint="eastAsia"/>
        </w:rPr>
        <w:t xml:space="preserve"> t</w:t>
      </w:r>
      <w:r>
        <w:t xml:space="preserve">odo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>
        <w:rPr>
          <w:rFonts w:hint="eastAsia"/>
        </w:rPr>
        <w:t>상태값</w:t>
      </w:r>
      <w:r w:rsidR="00A865C7">
        <w:rPr>
          <w:rFonts w:hint="eastAsia"/>
        </w:rPr>
        <w:t xml:space="preserve"> </w:t>
      </w:r>
      <w:r w:rsidR="00A865C7">
        <w:rPr>
          <w:rFonts w:hint="eastAsia"/>
        </w:rPr>
        <w:t>변경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immutable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31990FFA" w14:textId="77777777" w:rsidR="00116E93" w:rsidRDefault="00116E93" w:rsidP="00912386"/>
    <w:p w14:paraId="7C90F338" w14:textId="520E399F" w:rsidR="00116E93" w:rsidRDefault="002F2EC0" w:rsidP="00912386"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 w:rsidR="00D43369">
        <w:rPr>
          <w:rFonts w:hint="eastAsia"/>
        </w:rPr>
        <w:t>되는</w:t>
      </w:r>
      <w:r w:rsidR="00D43369">
        <w:rPr>
          <w:rFonts w:hint="eastAsia"/>
        </w:rPr>
        <w:t>,</w:t>
      </w:r>
      <w:r>
        <w:t xml:space="preserve"> </w:t>
      </w:r>
      <w:r w:rsidR="00F75B2C">
        <w:rPr>
          <w:rFonts w:hint="eastAsia"/>
        </w:rPr>
        <w:t>렌더링</w:t>
      </w:r>
      <w:r w:rsidR="00F75B2C">
        <w:rPr>
          <w:rFonts w:hint="eastAsia"/>
        </w:rPr>
        <w:t xml:space="preserve"> </w:t>
      </w:r>
      <w:r w:rsidR="00F75B2C">
        <w:rPr>
          <w:rFonts w:hint="eastAsia"/>
        </w:rPr>
        <w:t>최적화를</w:t>
      </w:r>
      <w:r w:rsidR="00F75B2C">
        <w:rPr>
          <w:rFonts w:hint="eastAsia"/>
        </w:rPr>
        <w:t xml:space="preserve"> </w:t>
      </w:r>
      <w:r w:rsidR="00F75B2C">
        <w:rPr>
          <w:rFonts w:hint="eastAsia"/>
        </w:rPr>
        <w:t>구현</w:t>
      </w:r>
      <w:r w:rsidR="00116E93">
        <w:rPr>
          <w:rFonts w:hint="eastAsia"/>
        </w:rPr>
        <w:t>하려면</w:t>
      </w:r>
      <w:r w:rsidR="00116E93">
        <w:rPr>
          <w:rFonts w:hint="eastAsia"/>
        </w:rPr>
        <w:t>,</w:t>
      </w:r>
    </w:p>
    <w:p w14:paraId="7C4B591B" w14:textId="77777777" w:rsidR="00912386" w:rsidRDefault="00912386" w:rsidP="00912386">
      <w:r>
        <w:rPr>
          <w:rFonts w:hint="eastAsia"/>
        </w:rPr>
        <w:t>상태값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t>immutable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815992C" w14:textId="77777777" w:rsidR="00DA76F8" w:rsidRDefault="00DA76F8" w:rsidP="00D61464"/>
    <w:p w14:paraId="07B2A32C" w14:textId="77777777" w:rsidR="00B8623F" w:rsidRPr="00DA76F8" w:rsidRDefault="00B8623F" w:rsidP="00D61464"/>
    <w:p w14:paraId="0A4AA403" w14:textId="251EABE8" w:rsidR="00030FE2" w:rsidRDefault="00030FE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4B5B82D" w14:textId="70F5CE73" w:rsidR="00030FE2" w:rsidRDefault="00030FE2" w:rsidP="00030FE2">
      <w:pPr>
        <w:pStyle w:val="2"/>
      </w:pPr>
      <w:bookmarkStart w:id="8" w:name="_Toc131966099"/>
      <w:r>
        <w:rPr>
          <w:rFonts w:hint="eastAsia"/>
        </w:rPr>
        <w:lastRenderedPageBreak/>
        <w:t>불변성 구현</w:t>
      </w:r>
      <w:bookmarkEnd w:id="8"/>
    </w:p>
    <w:p w14:paraId="6CA39DFB" w14:textId="1BCAD17E" w:rsidR="00030FE2" w:rsidRDefault="00030FE2" w:rsidP="00030FE2">
      <w:pPr>
        <w:pStyle w:val="3"/>
      </w:pPr>
      <w:r>
        <w:t xml:space="preserve">immutable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FE2" w14:paraId="61073EDC" w14:textId="77777777" w:rsidTr="007873E0">
        <w:tc>
          <w:tcPr>
            <w:tcW w:w="10456" w:type="dxa"/>
          </w:tcPr>
          <w:p w14:paraId="5BF0A184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TodoContainer() {</w:t>
            </w:r>
          </w:p>
          <w:p w14:paraId="39711E32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[todoList, setTodoList] = useState&lt;types.Todo[]&gt;(data);</w:t>
            </w:r>
          </w:p>
          <w:p w14:paraId="43A02474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A34A22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addTodo : types.AddTodoFunc = (title: string)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05FEBF2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lastIndex = todoList.length - </w:t>
            </w:r>
            <w:r w:rsidRPr="004239D5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AEB647B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lastId = todoList[lastIndex].id;</w:t>
            </w:r>
          </w:p>
          <w:p w14:paraId="537A73B0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{id: lastId + </w:t>
            </w:r>
            <w:r w:rsidRPr="004239D5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title, done: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};</w:t>
            </w:r>
          </w:p>
          <w:p w14:paraId="08BAF1AD" w14:textId="5894EBA6" w:rsidR="00030FE2" w:rsidRPr="004239D5" w:rsidRDefault="00030FE2" w:rsidP="00DF43AA">
            <w:pPr>
              <w:widowControl/>
              <w:shd w:val="clear" w:color="auto" w:fill="CC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setTodoList([...todoList</w:t>
            </w:r>
            <w:r w:rsidR="00B6411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="00B6411C">
              <w:rPr>
                <w:rFonts w:cs="굴림" w:hint="eastAsia"/>
                <w:color w:val="000000"/>
                <w:kern w:val="0"/>
                <w:szCs w:val="20"/>
                <w14:ligatures w14:val="none"/>
              </w:rPr>
              <w:t>t</w:t>
            </w:r>
            <w:r w:rsidR="00B6411C">
              <w:rPr>
                <w:rFonts w:cs="굴림"/>
                <w:color w:val="000000"/>
                <w:kern w:val="0"/>
                <w:szCs w:val="20"/>
                <w14:ligatures w14:val="none"/>
              </w:rPr>
              <w:t>odo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]);</w:t>
            </w:r>
          </w:p>
          <w:p w14:paraId="06D63BB7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3BD81FE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830D50C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toggleTodo : types.ToogleTodoFunc = (id: number)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46A1D28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of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todoList)</w:t>
            </w:r>
          </w:p>
          <w:p w14:paraId="75ED3B4E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(todo.id === id) {</w:t>
            </w:r>
          </w:p>
          <w:p w14:paraId="29090CE2" w14:textId="77777777" w:rsidR="00030FE2" w:rsidRPr="004239D5" w:rsidRDefault="00030FE2" w:rsidP="00EC7A9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todo.done = !todo.done;</w:t>
            </w:r>
          </w:p>
          <w:p w14:paraId="5B400328" w14:textId="77777777" w:rsidR="00030FE2" w:rsidRPr="004239D5" w:rsidRDefault="00030FE2" w:rsidP="00EC7A9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setTodoList([...todoList]);</w:t>
            </w:r>
          </w:p>
          <w:p w14:paraId="41C5F331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;        </w:t>
            </w:r>
          </w:p>
          <w:p w14:paraId="620F7A96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}</w:t>
            </w:r>
          </w:p>
          <w:p w14:paraId="06DEB9E4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98E1ACC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BA6DC13" w14:textId="77777777" w:rsidR="00030FE2" w:rsidRPr="004239D5" w:rsidRDefault="00030FE2" w:rsidP="007873E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deleteTodo : types.DeleteTodoFunc = (id: number)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B55A82E" w14:textId="1DC59916" w:rsidR="00030FE2" w:rsidRPr="004239D5" w:rsidRDefault="00030FE2" w:rsidP="00553987">
            <w:pPr>
              <w:widowControl/>
              <w:shd w:val="clear" w:color="auto" w:fill="CC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setTodoList( todoList.filter(todo </w:t>
            </w:r>
            <w:r w:rsidRPr="004239D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!== id)</w:t>
            </w:r>
            <w:r w:rsidR="008F3F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EAA9447" w14:textId="188D5C58" w:rsidR="00030FE2" w:rsidRPr="004239D5" w:rsidRDefault="00030FE2" w:rsidP="004453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239D5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</w:tc>
      </w:tr>
    </w:tbl>
    <w:p w14:paraId="6E0368B1" w14:textId="77777777" w:rsidR="00030FE2" w:rsidRDefault="00030FE2" w:rsidP="00030FE2"/>
    <w:p w14:paraId="76A1BCFC" w14:textId="32C76963" w:rsidR="00DF43AA" w:rsidRDefault="00DF43AA" w:rsidP="00DF43AA">
      <w:pPr>
        <w:pStyle w:val="3"/>
      </w:pPr>
      <w:r>
        <w:rPr>
          <w:rFonts w:hint="eastAsia"/>
        </w:rPr>
        <w:t>a</w:t>
      </w:r>
      <w:r>
        <w:t>ddTodo</w:t>
      </w:r>
    </w:p>
    <w:p w14:paraId="2AEDB97A" w14:textId="4EC11310" w:rsidR="00DF43AA" w:rsidRPr="004239D5" w:rsidRDefault="00DF43AA" w:rsidP="00DF43AA">
      <w:pPr>
        <w:widowControl/>
        <w:shd w:val="clear" w:color="auto" w:fill="CC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239D5">
        <w:rPr>
          <w:rFonts w:cs="굴림"/>
          <w:color w:val="000000"/>
          <w:kern w:val="0"/>
          <w:szCs w:val="20"/>
          <w14:ligatures w14:val="none"/>
        </w:rPr>
        <w:t>setTodoList([...todoList</w:t>
      </w:r>
      <w:r>
        <w:rPr>
          <w:rFonts w:cs="굴림"/>
          <w:color w:val="000000"/>
          <w:kern w:val="0"/>
          <w:szCs w:val="20"/>
          <w14:ligatures w14:val="none"/>
        </w:rPr>
        <w:t xml:space="preserve">, </w:t>
      </w:r>
      <w:r>
        <w:rPr>
          <w:rFonts w:cs="굴림" w:hint="eastAsia"/>
          <w:color w:val="000000"/>
          <w:kern w:val="0"/>
          <w:szCs w:val="20"/>
          <w14:ligatures w14:val="none"/>
        </w:rPr>
        <w:t>t</w:t>
      </w:r>
      <w:r>
        <w:rPr>
          <w:rFonts w:cs="굴림"/>
          <w:color w:val="000000"/>
          <w:kern w:val="0"/>
          <w:szCs w:val="20"/>
          <w14:ligatures w14:val="none"/>
        </w:rPr>
        <w:t>odo</w:t>
      </w:r>
      <w:r w:rsidRPr="004239D5">
        <w:rPr>
          <w:rFonts w:cs="굴림"/>
          <w:color w:val="000000"/>
          <w:kern w:val="0"/>
          <w:szCs w:val="20"/>
          <w14:ligatures w14:val="none"/>
        </w:rPr>
        <w:t>]);</w:t>
      </w:r>
    </w:p>
    <w:p w14:paraId="5E8F9B3E" w14:textId="6C2B846B" w:rsidR="00DF43AA" w:rsidRDefault="00DF43AA" w:rsidP="00DF43AA"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t xml:space="preserve">setTodoList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</w:p>
    <w:p w14:paraId="7AB89DA1" w14:textId="0758607C" w:rsidR="00DF43AA" w:rsidRDefault="00DF43AA" w:rsidP="00DF43A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배열에는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 xml:space="preserve">todoList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전개되어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t>,</w:t>
      </w:r>
    </w:p>
    <w:p w14:paraId="6F636A35" w14:textId="3E40DB5C" w:rsidR="00DF43AA" w:rsidRDefault="00DF43AA" w:rsidP="00DF43A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추가된다</w:t>
      </w:r>
      <w:r>
        <w:rPr>
          <w:rFonts w:hint="eastAsia"/>
        </w:rPr>
        <w:t>.</w:t>
      </w:r>
    </w:p>
    <w:p w14:paraId="0D801DD0" w14:textId="6DC6FB41" w:rsidR="00D74CDB" w:rsidRPr="00DF43AA" w:rsidRDefault="00D74CDB" w:rsidP="00DF43AA">
      <w:r>
        <w:rPr>
          <w:rFonts w:hint="eastAsia"/>
        </w:rPr>
        <w:t>i</w:t>
      </w:r>
      <w:r>
        <w:t>mmutable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구현이다</w:t>
      </w:r>
      <w:r>
        <w:rPr>
          <w:rFonts w:hint="eastAsia"/>
        </w:rPr>
        <w:t>.</w:t>
      </w:r>
    </w:p>
    <w:p w14:paraId="7E1E2D84" w14:textId="77777777" w:rsidR="005D252D" w:rsidRDefault="005D252D" w:rsidP="00030FE2"/>
    <w:p w14:paraId="4A8FE081" w14:textId="3C650CDC" w:rsidR="008F3F4F" w:rsidRPr="00EE67D2" w:rsidRDefault="008F3F4F" w:rsidP="008F3F4F">
      <w:pPr>
        <w:pStyle w:val="3"/>
      </w:pPr>
      <w:r>
        <w:rPr>
          <w:rFonts w:hint="eastAsia"/>
        </w:rPr>
        <w:t>t</w:t>
      </w:r>
      <w:r>
        <w:t>oggleTodo</w:t>
      </w:r>
    </w:p>
    <w:p w14:paraId="314B6750" w14:textId="5BC19D91" w:rsidR="00262730" w:rsidRPr="004239D5" w:rsidRDefault="00262730" w:rsidP="00262730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239D5">
        <w:rPr>
          <w:rFonts w:cs="굴림"/>
          <w:color w:val="0000FF"/>
          <w:kern w:val="0"/>
          <w:szCs w:val="20"/>
          <w14:ligatures w14:val="none"/>
        </w:rPr>
        <w:t>for</w:t>
      </w:r>
      <w:r w:rsidRPr="004239D5">
        <w:rPr>
          <w:rFonts w:cs="굴림"/>
          <w:color w:val="000000"/>
          <w:kern w:val="0"/>
          <w:szCs w:val="20"/>
          <w14:ligatures w14:val="none"/>
        </w:rPr>
        <w:t xml:space="preserve"> (</w:t>
      </w:r>
      <w:r w:rsidRPr="004239D5">
        <w:rPr>
          <w:rFonts w:cs="굴림"/>
          <w:color w:val="0000FF"/>
          <w:kern w:val="0"/>
          <w:szCs w:val="20"/>
          <w14:ligatures w14:val="none"/>
        </w:rPr>
        <w:t>let</w:t>
      </w:r>
      <w:r w:rsidRPr="004239D5">
        <w:rPr>
          <w:rFonts w:cs="굴림"/>
          <w:color w:val="000000"/>
          <w:kern w:val="0"/>
          <w:szCs w:val="20"/>
          <w14:ligatures w14:val="none"/>
        </w:rPr>
        <w:t xml:space="preserve"> todo </w:t>
      </w:r>
      <w:r w:rsidRPr="004239D5">
        <w:rPr>
          <w:rFonts w:cs="굴림"/>
          <w:color w:val="0000FF"/>
          <w:kern w:val="0"/>
          <w:szCs w:val="20"/>
          <w14:ligatures w14:val="none"/>
        </w:rPr>
        <w:t>of</w:t>
      </w:r>
      <w:r w:rsidRPr="004239D5">
        <w:rPr>
          <w:rFonts w:cs="굴림"/>
          <w:color w:val="000000"/>
          <w:kern w:val="0"/>
          <w:szCs w:val="20"/>
          <w14:ligatures w14:val="none"/>
        </w:rPr>
        <w:t xml:space="preserve"> todoList)</w:t>
      </w:r>
    </w:p>
    <w:p w14:paraId="34C729C7" w14:textId="2DC69C2B" w:rsidR="00262730" w:rsidRPr="004239D5" w:rsidRDefault="00262730" w:rsidP="00262730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239D5">
        <w:rPr>
          <w:rFonts w:cs="굴림"/>
          <w:color w:val="000000"/>
          <w:kern w:val="0"/>
          <w:szCs w:val="20"/>
          <w14:ligatures w14:val="none"/>
        </w:rPr>
        <w:t> </w:t>
      </w:r>
      <w:r w:rsidRPr="004239D5">
        <w:rPr>
          <w:rFonts w:cs="굴림"/>
          <w:color w:val="0000FF"/>
          <w:kern w:val="0"/>
          <w:szCs w:val="20"/>
          <w14:ligatures w14:val="none"/>
        </w:rPr>
        <w:t>if</w:t>
      </w:r>
      <w:r w:rsidRPr="004239D5">
        <w:rPr>
          <w:rFonts w:cs="굴림"/>
          <w:color w:val="000000"/>
          <w:kern w:val="0"/>
          <w:szCs w:val="20"/>
          <w14:ligatures w14:val="none"/>
        </w:rPr>
        <w:t xml:space="preserve"> (todo.id === id) {</w:t>
      </w:r>
    </w:p>
    <w:p w14:paraId="6B56EF93" w14:textId="3761E4F4" w:rsidR="00EC7A98" w:rsidRPr="004239D5" w:rsidRDefault="00262730" w:rsidP="00EC7A98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</w:t>
      </w:r>
      <w:r w:rsidR="00EC7A98" w:rsidRPr="004239D5">
        <w:rPr>
          <w:rFonts w:cs="굴림"/>
          <w:color w:val="000000"/>
          <w:kern w:val="0"/>
          <w:szCs w:val="20"/>
          <w14:ligatures w14:val="none"/>
        </w:rPr>
        <w:t>todo.done = !todo.done;</w:t>
      </w:r>
    </w:p>
    <w:p w14:paraId="0131BCDD" w14:textId="41993B7C" w:rsidR="00EC7A98" w:rsidRPr="004239D5" w:rsidRDefault="00262730" w:rsidP="00EC7A98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</w:t>
      </w:r>
      <w:r w:rsidR="00EC7A98" w:rsidRPr="004239D5">
        <w:rPr>
          <w:rFonts w:cs="굴림"/>
          <w:color w:val="000000"/>
          <w:kern w:val="0"/>
          <w:szCs w:val="20"/>
          <w14:ligatures w14:val="none"/>
        </w:rPr>
        <w:t>setTodoList([...todoList]);</w:t>
      </w:r>
    </w:p>
    <w:p w14:paraId="3395CD47" w14:textId="440BDED2" w:rsidR="005D252D" w:rsidRDefault="00983FB4" w:rsidP="00030FE2">
      <w:r>
        <w:t xml:space="preserve">  </w:t>
      </w:r>
      <w:r w:rsidR="00EC7A98">
        <w:t xml:space="preserve">   </w:t>
      </w:r>
      <w:r w:rsidR="00477E61">
        <w:t xml:space="preserve"> todoList</w:t>
      </w:r>
      <w:r w:rsidR="00262730">
        <w:t xml:space="preserve"> </w:t>
      </w:r>
      <w:r w:rsidR="00262730">
        <w:rPr>
          <w:rFonts w:hint="eastAsia"/>
        </w:rPr>
        <w:t>배열</w:t>
      </w:r>
      <w:r w:rsidR="00477E61">
        <w:rPr>
          <w:rFonts w:hint="eastAsia"/>
        </w:rPr>
        <w:t>의</w:t>
      </w:r>
      <w:r w:rsidR="00477E61">
        <w:rPr>
          <w:rFonts w:hint="eastAsia"/>
        </w:rPr>
        <w:t xml:space="preserve"> </w:t>
      </w:r>
      <w:r w:rsidR="00477E61">
        <w:rPr>
          <w:rFonts w:hint="eastAsia"/>
        </w:rPr>
        <w:t>원소인</w:t>
      </w:r>
      <w:r w:rsidR="00477E61">
        <w:rPr>
          <w:rFonts w:hint="eastAsia"/>
        </w:rPr>
        <w:t xml:space="preserve"> </w:t>
      </w:r>
      <w:r w:rsidR="00CA419F">
        <w:rPr>
          <w:rFonts w:hint="eastAsia"/>
        </w:rPr>
        <w:t>t</w:t>
      </w:r>
      <w:r w:rsidR="00CA419F">
        <w:t xml:space="preserve">odo </w:t>
      </w:r>
      <w:r w:rsidR="00CA419F">
        <w:rPr>
          <w:rFonts w:hint="eastAsia"/>
        </w:rPr>
        <w:t>객체의</w:t>
      </w:r>
      <w:r w:rsidR="00CA419F">
        <w:rPr>
          <w:rFonts w:hint="eastAsia"/>
        </w:rPr>
        <w:t xml:space="preserve"> </w:t>
      </w:r>
      <w:r w:rsidR="00CA419F">
        <w:t xml:space="preserve">done </w:t>
      </w:r>
      <w:r w:rsidR="00CA419F">
        <w:rPr>
          <w:rFonts w:hint="eastAsia"/>
        </w:rPr>
        <w:t>값이</w:t>
      </w:r>
      <w:r w:rsidR="00CA419F">
        <w:rPr>
          <w:rFonts w:hint="eastAsia"/>
        </w:rPr>
        <w:t xml:space="preserve"> </w:t>
      </w:r>
      <w:r w:rsidR="00CA419F">
        <w:rPr>
          <w:rFonts w:hint="eastAsia"/>
        </w:rPr>
        <w:t>변경되었으니</w:t>
      </w:r>
      <w:r w:rsidR="00CA419F">
        <w:rPr>
          <w:rFonts w:hint="eastAsia"/>
        </w:rPr>
        <w:t xml:space="preserve"> </w:t>
      </w:r>
      <w:r w:rsidR="00CA419F">
        <w:t>immutable</w:t>
      </w:r>
      <w:r w:rsidR="00CA419F">
        <w:rPr>
          <w:rFonts w:hint="eastAsia"/>
        </w:rPr>
        <w:t>한</w:t>
      </w:r>
      <w:r w:rsidR="00CA419F">
        <w:rPr>
          <w:rFonts w:hint="eastAsia"/>
        </w:rPr>
        <w:t xml:space="preserve"> </w:t>
      </w:r>
      <w:r w:rsidR="00CA419F">
        <w:rPr>
          <w:rFonts w:hint="eastAsia"/>
        </w:rPr>
        <w:t>구현이</w:t>
      </w:r>
      <w:r w:rsidR="00CA419F">
        <w:rPr>
          <w:rFonts w:hint="eastAsia"/>
        </w:rPr>
        <w:t xml:space="preserve"> </w:t>
      </w:r>
      <w:r w:rsidR="00CA419F">
        <w:rPr>
          <w:rFonts w:hint="eastAsia"/>
        </w:rPr>
        <w:t>아니다</w:t>
      </w:r>
      <w:r w:rsidR="00CA419F">
        <w:rPr>
          <w:rFonts w:hint="eastAsia"/>
        </w:rPr>
        <w:t>.</w:t>
      </w:r>
    </w:p>
    <w:p w14:paraId="1E16F763" w14:textId="167003E5" w:rsidR="00983FB4" w:rsidRPr="00983FB4" w:rsidRDefault="00983FB4" w:rsidP="00983FB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</w:pPr>
      <w:r w:rsidRPr="00983FB4">
        <w:rPr>
          <w:rFonts w:cs="굴림"/>
          <w:color w:val="0000FF"/>
          <w:kern w:val="0"/>
          <w:szCs w:val="20"/>
          <w:shd w:val="clear" w:color="auto" w:fill="CCFFCC"/>
          <w14:ligatures w14:val="none"/>
        </w:rPr>
        <w:t>let</w:t>
      </w:r>
      <w:r w:rsidRPr="00983FB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 xml:space="preserve"> newTodoList = todoList.map(</w:t>
      </w:r>
    </w:p>
    <w:p w14:paraId="721D6269" w14:textId="01F307A0" w:rsidR="00983FB4" w:rsidRPr="00983FB4" w:rsidRDefault="00EE67D2" w:rsidP="00983FB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</w:pPr>
      <w:r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 xml:space="preserve">  </w:t>
      </w:r>
      <w:r w:rsidR="00983FB4" w:rsidRPr="00983FB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 xml:space="preserve"> todo </w:t>
      </w:r>
      <w:r w:rsidR="00983FB4" w:rsidRPr="00983FB4">
        <w:rPr>
          <w:rFonts w:cs="굴림"/>
          <w:color w:val="0000FF"/>
          <w:kern w:val="0"/>
          <w:szCs w:val="20"/>
          <w:shd w:val="clear" w:color="auto" w:fill="CCFFCC"/>
          <w14:ligatures w14:val="none"/>
        </w:rPr>
        <w:t>=&gt;</w:t>
      </w:r>
      <w:r w:rsidR="00983FB4" w:rsidRPr="00983FB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 xml:space="preserve"> todo.id != id ? todo : {...todo, done: !todo.done }</w:t>
      </w:r>
    </w:p>
    <w:p w14:paraId="6C5540FD" w14:textId="04BCAC9F" w:rsidR="00983FB4" w:rsidRPr="00983FB4" w:rsidRDefault="00983FB4" w:rsidP="00983FB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</w:pPr>
      <w:r w:rsidRPr="00983FB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);</w:t>
      </w:r>
    </w:p>
    <w:p w14:paraId="1DAB2B04" w14:textId="55370C14" w:rsidR="00983FB4" w:rsidRPr="00983FB4" w:rsidRDefault="00983FB4" w:rsidP="00983FB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</w:pPr>
      <w:r w:rsidRPr="00983FB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setTodoList(newTodoList);</w:t>
      </w:r>
    </w:p>
    <w:p w14:paraId="41980AC4" w14:textId="2D298D99" w:rsidR="00CA419F" w:rsidRDefault="000F704D" w:rsidP="00030FE2">
      <w:r>
        <w:t xml:space="preserve">   </w:t>
      </w:r>
      <w:r w:rsidR="005805CA">
        <w:t xml:space="preserve">todoList.map </w:t>
      </w:r>
      <w:r w:rsidR="005805CA">
        <w:rPr>
          <w:rFonts w:hint="eastAsia"/>
        </w:rPr>
        <w:t>메소드에</w:t>
      </w:r>
      <w:r w:rsidR="005805CA">
        <w:rPr>
          <w:rFonts w:hint="eastAsia"/>
        </w:rPr>
        <w:t xml:space="preserve"> </w:t>
      </w:r>
      <w:r w:rsidR="005805CA">
        <w:rPr>
          <w:rFonts w:hint="eastAsia"/>
        </w:rPr>
        <w:t>의해서</w:t>
      </w:r>
      <w:r w:rsidR="005805CA">
        <w:rPr>
          <w:rFonts w:hint="eastAsia"/>
        </w:rPr>
        <w:t xml:space="preserve"> </w:t>
      </w:r>
      <w:r w:rsidR="005805CA">
        <w:rPr>
          <w:rFonts w:hint="eastAsia"/>
        </w:rPr>
        <w:t>새</w:t>
      </w:r>
      <w:r w:rsidR="005805CA">
        <w:rPr>
          <w:rFonts w:hint="eastAsia"/>
        </w:rPr>
        <w:t xml:space="preserve"> </w:t>
      </w:r>
      <w:r w:rsidR="005805CA">
        <w:rPr>
          <w:rFonts w:hint="eastAsia"/>
        </w:rPr>
        <w:t>배열이</w:t>
      </w:r>
      <w:r w:rsidR="005805CA">
        <w:rPr>
          <w:rFonts w:hint="eastAsia"/>
        </w:rPr>
        <w:t xml:space="preserve"> </w:t>
      </w:r>
      <w:r w:rsidR="005805CA">
        <w:rPr>
          <w:rFonts w:hint="eastAsia"/>
        </w:rPr>
        <w:t>만들어진다</w:t>
      </w:r>
      <w:r w:rsidR="005805CA">
        <w:rPr>
          <w:rFonts w:hint="eastAsia"/>
        </w:rPr>
        <w:t xml:space="preserve"> </w:t>
      </w:r>
      <w:r w:rsidR="005805CA">
        <w:t>(newTodoList)</w:t>
      </w:r>
    </w:p>
    <w:p w14:paraId="0626BF76" w14:textId="77777777" w:rsidR="000F704D" w:rsidRDefault="000F704D" w:rsidP="00030FE2"/>
    <w:p w14:paraId="475D1606" w14:textId="09D540D6" w:rsidR="00145ABC" w:rsidRPr="00983FB4" w:rsidRDefault="00145ABC" w:rsidP="00145AB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</w:pPr>
      <w:r w:rsidRPr="00983FB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 xml:space="preserve">todo </w:t>
      </w:r>
      <w:r w:rsidRPr="00983FB4">
        <w:rPr>
          <w:rFonts w:cs="굴림"/>
          <w:color w:val="0000FF"/>
          <w:kern w:val="0"/>
          <w:szCs w:val="20"/>
          <w:shd w:val="clear" w:color="auto" w:fill="CCFFCC"/>
          <w14:ligatures w14:val="none"/>
        </w:rPr>
        <w:t>=&gt;</w:t>
      </w:r>
      <w:r w:rsidRPr="00983FB4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 xml:space="preserve"> todo.id != id ? todo : {...todo, done: !todo.done }</w:t>
      </w:r>
    </w:p>
    <w:p w14:paraId="3C617C04" w14:textId="30A3A8AF" w:rsidR="00BD578A" w:rsidRDefault="00BD578A" w:rsidP="00BD578A">
      <w:r>
        <w:t xml:space="preserve">   </w:t>
      </w:r>
      <w:r>
        <w:rPr>
          <w:rFonts w:hint="eastAsia"/>
        </w:rPr>
        <w:t>t</w:t>
      </w:r>
      <w:r>
        <w:t xml:space="preserve">odoList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원소에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t xml:space="preserve">,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02DF8C8F" w14:textId="391B80B6" w:rsidR="00BD578A" w:rsidRDefault="00BD578A" w:rsidP="00BD578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04B5921" w14:textId="4E540B01" w:rsidR="00BD578A" w:rsidRDefault="00BD578A" w:rsidP="00BD578A">
      <w:r>
        <w:rPr>
          <w:rFonts w:hint="eastAsia"/>
        </w:rPr>
        <w:t xml:space="preserve"> </w:t>
      </w:r>
      <w:r>
        <w:t xml:space="preserve">  </w:t>
      </w:r>
      <w:r w:rsidR="00761683">
        <w:rPr>
          <w:rFonts w:hint="eastAsia"/>
        </w:rPr>
        <w:t>i</w:t>
      </w:r>
      <w:r w:rsidR="00761683">
        <w:t>d</w:t>
      </w:r>
      <w:r w:rsidR="00761683">
        <w:rPr>
          <w:rFonts w:hint="eastAsia"/>
        </w:rPr>
        <w:t>가</w:t>
      </w:r>
      <w:r w:rsidR="00761683">
        <w:rPr>
          <w:rFonts w:hint="eastAsia"/>
        </w:rPr>
        <w:t xml:space="preserve"> </w:t>
      </w:r>
      <w:r w:rsidR="00761683">
        <w:rPr>
          <w:rFonts w:hint="eastAsia"/>
        </w:rPr>
        <w:t>일치하지</w:t>
      </w:r>
      <w:r w:rsidR="00761683">
        <w:rPr>
          <w:rFonts w:hint="eastAsia"/>
        </w:rPr>
        <w:t xml:space="preserve"> </w:t>
      </w:r>
      <w:r w:rsidR="00761683">
        <w:rPr>
          <w:rFonts w:hint="eastAsia"/>
        </w:rPr>
        <w:t>않으면</w:t>
      </w:r>
      <w:r w:rsidR="00761683">
        <w:rPr>
          <w:rFonts w:hint="eastAsia"/>
        </w:rPr>
        <w:t>,</w:t>
      </w:r>
      <w:r w:rsidR="00761683">
        <w:t xml:space="preserve"> </w:t>
      </w:r>
      <w:r w:rsidR="00761683">
        <w:rPr>
          <w:rFonts w:hint="eastAsia"/>
        </w:rPr>
        <w:t>기존의</w:t>
      </w:r>
      <w:r w:rsidR="00761683">
        <w:rPr>
          <w:rFonts w:hint="eastAsia"/>
        </w:rPr>
        <w:t xml:space="preserve"> </w:t>
      </w:r>
      <w:r w:rsidR="00761683">
        <w:t xml:space="preserve">todo </w:t>
      </w:r>
      <w:r w:rsidR="00761683">
        <w:rPr>
          <w:rFonts w:hint="eastAsia"/>
        </w:rPr>
        <w:t>객체가</w:t>
      </w:r>
      <w:r w:rsidR="00100908">
        <w:rPr>
          <w:rFonts w:hint="eastAsia"/>
        </w:rPr>
        <w:t>,</w:t>
      </w:r>
      <w:r w:rsidR="00761683">
        <w:rPr>
          <w:rFonts w:hint="eastAsia"/>
        </w:rPr>
        <w:t xml:space="preserve"> </w:t>
      </w:r>
      <w:r w:rsidR="00761683">
        <w:rPr>
          <w:rFonts w:hint="eastAsia"/>
        </w:rPr>
        <w:t>새</w:t>
      </w:r>
      <w:r w:rsidR="00761683">
        <w:rPr>
          <w:rFonts w:hint="eastAsia"/>
        </w:rPr>
        <w:t xml:space="preserve"> </w:t>
      </w:r>
      <w:r w:rsidR="00761683">
        <w:rPr>
          <w:rFonts w:hint="eastAsia"/>
        </w:rPr>
        <w:t>배열의</w:t>
      </w:r>
      <w:r w:rsidR="00761683">
        <w:rPr>
          <w:rFonts w:hint="eastAsia"/>
        </w:rPr>
        <w:t xml:space="preserve"> </w:t>
      </w:r>
      <w:r w:rsidR="00761683">
        <w:rPr>
          <w:rFonts w:hint="eastAsia"/>
        </w:rPr>
        <w:t>원소가</w:t>
      </w:r>
      <w:r w:rsidR="00761683">
        <w:rPr>
          <w:rFonts w:hint="eastAsia"/>
        </w:rPr>
        <w:t xml:space="preserve"> </w:t>
      </w:r>
      <w:r w:rsidR="00761683">
        <w:rPr>
          <w:rFonts w:hint="eastAsia"/>
        </w:rPr>
        <w:t>된다</w:t>
      </w:r>
      <w:r w:rsidR="00761683">
        <w:rPr>
          <w:rFonts w:hint="eastAsia"/>
        </w:rPr>
        <w:t>.</w:t>
      </w:r>
    </w:p>
    <w:p w14:paraId="0CF49F38" w14:textId="6D25DC67" w:rsidR="00761683" w:rsidRDefault="00761683" w:rsidP="00BD578A">
      <w:r>
        <w:rPr>
          <w:rFonts w:hint="eastAsia"/>
        </w:rPr>
        <w:t xml:space="preserve"> </w:t>
      </w:r>
      <w:r>
        <w:t xml:space="preserve">  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일치하면</w:t>
      </w:r>
      <w:r>
        <w:rPr>
          <w:rFonts w:hint="eastAsia"/>
        </w:rPr>
        <w:t>,</w:t>
      </w:r>
      <w:r>
        <w:t xml:space="preserve"> </w:t>
      </w:r>
      <w:r w:rsidR="00100908">
        <w:rPr>
          <w:rFonts w:hint="eastAsia"/>
        </w:rPr>
        <w:t>그</w:t>
      </w:r>
      <w:r w:rsidR="00100908">
        <w:rPr>
          <w:rFonts w:hint="eastAsia"/>
        </w:rPr>
        <w:t xml:space="preserve"> </w:t>
      </w:r>
      <w:r w:rsidR="00100908">
        <w:t xml:space="preserve">todo </w:t>
      </w:r>
      <w:r w:rsidR="00100908">
        <w:rPr>
          <w:rFonts w:hint="eastAsia"/>
        </w:rPr>
        <w:t>객체를</w:t>
      </w:r>
      <w:r w:rsidR="00100908">
        <w:rPr>
          <w:rFonts w:hint="eastAsia"/>
        </w:rPr>
        <w:t xml:space="preserve"> </w:t>
      </w:r>
      <w:r w:rsidR="00100908">
        <w:rPr>
          <w:rFonts w:hint="eastAsia"/>
        </w:rPr>
        <w:t>복제하고</w:t>
      </w:r>
      <w:r w:rsidR="00100908">
        <w:rPr>
          <w:rFonts w:hint="eastAsia"/>
        </w:rPr>
        <w:t>,</w:t>
      </w:r>
      <w:r w:rsidR="00100908">
        <w:t xml:space="preserve"> done </w:t>
      </w:r>
      <w:r w:rsidR="00100908">
        <w:rPr>
          <w:rFonts w:hint="eastAsia"/>
        </w:rPr>
        <w:t>값만</w:t>
      </w:r>
      <w:r w:rsidR="00100908">
        <w:rPr>
          <w:rFonts w:hint="eastAsia"/>
        </w:rPr>
        <w:t xml:space="preserve"> </w:t>
      </w:r>
      <w:r w:rsidR="00100908">
        <w:rPr>
          <w:rFonts w:hint="eastAsia"/>
        </w:rPr>
        <w:t>토글하여만들</w:t>
      </w:r>
      <w:r w:rsidR="00100908">
        <w:rPr>
          <w:rFonts w:hint="eastAsia"/>
        </w:rPr>
        <w:t xml:space="preserve"> </w:t>
      </w:r>
      <w:r w:rsidR="00100908">
        <w:rPr>
          <w:rFonts w:hint="eastAsia"/>
        </w:rPr>
        <w:t>새</w:t>
      </w:r>
      <w:r w:rsidR="00100908">
        <w:rPr>
          <w:rFonts w:hint="eastAsia"/>
        </w:rPr>
        <w:t xml:space="preserve"> </w:t>
      </w:r>
      <w:r w:rsidR="00100908">
        <w:rPr>
          <w:rFonts w:hint="eastAsia"/>
        </w:rPr>
        <w:t>객체가</w:t>
      </w:r>
      <w:r w:rsidR="00100908">
        <w:t xml:space="preserve">, </w:t>
      </w:r>
      <w:r w:rsidR="00100908">
        <w:rPr>
          <w:rFonts w:hint="eastAsia"/>
        </w:rPr>
        <w:t>새</w:t>
      </w:r>
      <w:r w:rsidR="00100908">
        <w:rPr>
          <w:rFonts w:hint="eastAsia"/>
        </w:rPr>
        <w:t xml:space="preserve"> </w:t>
      </w:r>
      <w:r w:rsidR="00100908">
        <w:rPr>
          <w:rFonts w:hint="eastAsia"/>
        </w:rPr>
        <w:t>배열의</w:t>
      </w:r>
      <w:r w:rsidR="00100908">
        <w:rPr>
          <w:rFonts w:hint="eastAsia"/>
        </w:rPr>
        <w:t xml:space="preserve"> </w:t>
      </w:r>
      <w:r w:rsidR="00100908">
        <w:rPr>
          <w:rFonts w:hint="eastAsia"/>
        </w:rPr>
        <w:t>원소가</w:t>
      </w:r>
      <w:r w:rsidR="00100908">
        <w:rPr>
          <w:rFonts w:hint="eastAsia"/>
        </w:rPr>
        <w:t xml:space="preserve"> </w:t>
      </w:r>
      <w:r w:rsidR="00100908">
        <w:rPr>
          <w:rFonts w:hint="eastAsia"/>
        </w:rPr>
        <w:t>된다</w:t>
      </w:r>
      <w:r w:rsidR="00100908">
        <w:rPr>
          <w:rFonts w:hint="eastAsia"/>
        </w:rPr>
        <w:t>.</w:t>
      </w:r>
    </w:p>
    <w:p w14:paraId="26E818AE" w14:textId="4413931F" w:rsidR="000F704D" w:rsidRDefault="000F704D" w:rsidP="000F704D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녹새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만들어졌을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</w:p>
    <w:p w14:paraId="31078488" w14:textId="3DFFF589" w:rsidR="000F704D" w:rsidRDefault="000F704D" w:rsidP="000F704D">
      <w:r>
        <w:t>immutable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구현이다</w:t>
      </w:r>
      <w:r>
        <w:rPr>
          <w:rFonts w:hint="eastAsia"/>
        </w:rPr>
        <w:t>.</w:t>
      </w:r>
    </w:p>
    <w:p w14:paraId="69CADF5E" w14:textId="49B839DF" w:rsidR="008F3F4F" w:rsidRDefault="008F3F4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B910850" w14:textId="77777777" w:rsidR="000F704D" w:rsidRDefault="000F704D" w:rsidP="00BD578A"/>
    <w:p w14:paraId="42B6901D" w14:textId="166C0994" w:rsidR="008F3F4F" w:rsidRPr="000F704D" w:rsidRDefault="008F3F4F" w:rsidP="008F3F4F">
      <w:pPr>
        <w:pStyle w:val="3"/>
      </w:pPr>
      <w:r>
        <w:rPr>
          <w:rFonts w:hint="eastAsia"/>
        </w:rPr>
        <w:t>d</w:t>
      </w:r>
      <w:r>
        <w:t>eleteTodo</w:t>
      </w:r>
    </w:p>
    <w:p w14:paraId="0354E112" w14:textId="1A7C6431" w:rsidR="00553987" w:rsidRPr="004239D5" w:rsidRDefault="00553987" w:rsidP="00553987">
      <w:pPr>
        <w:widowControl/>
        <w:shd w:val="clear" w:color="auto" w:fill="CC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239D5">
        <w:rPr>
          <w:rFonts w:cs="굴림"/>
          <w:color w:val="000000"/>
          <w:kern w:val="0"/>
          <w:szCs w:val="20"/>
          <w14:ligatures w14:val="none"/>
        </w:rPr>
        <w:t xml:space="preserve">setTodoList( todoList.filter(todo </w:t>
      </w:r>
      <w:r w:rsidRPr="004239D5">
        <w:rPr>
          <w:rFonts w:cs="굴림"/>
          <w:color w:val="0000FF"/>
          <w:kern w:val="0"/>
          <w:szCs w:val="20"/>
          <w14:ligatures w14:val="none"/>
        </w:rPr>
        <w:t>=&gt;</w:t>
      </w:r>
      <w:r w:rsidRPr="004239D5">
        <w:rPr>
          <w:rFonts w:cs="굴림"/>
          <w:color w:val="000000"/>
          <w:kern w:val="0"/>
          <w:szCs w:val="20"/>
          <w14:ligatures w14:val="none"/>
        </w:rPr>
        <w:t xml:space="preserve"> todo.id !== id)</w:t>
      </w:r>
      <w:r w:rsidR="008D38BB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239D5">
        <w:rPr>
          <w:rFonts w:cs="굴림"/>
          <w:color w:val="000000"/>
          <w:kern w:val="0"/>
          <w:szCs w:val="20"/>
          <w14:ligatures w14:val="none"/>
        </w:rPr>
        <w:t>);</w:t>
      </w:r>
    </w:p>
    <w:p w14:paraId="7877BBF2" w14:textId="29E2E6AE" w:rsidR="0044538F" w:rsidRDefault="00553987" w:rsidP="00BD578A">
      <w:r>
        <w:t xml:space="preserve">   </w:t>
      </w:r>
      <w:r w:rsidR="008D38BB">
        <w:t xml:space="preserve">todoList </w:t>
      </w:r>
      <w:r w:rsidR="008D38BB">
        <w:rPr>
          <w:rFonts w:hint="eastAsia"/>
        </w:rPr>
        <w:t>배열에서</w:t>
      </w:r>
      <w:r w:rsidR="008D38BB">
        <w:rPr>
          <w:rFonts w:hint="eastAsia"/>
        </w:rPr>
        <w:t xml:space="preserve"> i</w:t>
      </w:r>
      <w:r w:rsidR="008D38BB">
        <w:t>d</w:t>
      </w:r>
      <w:r w:rsidR="008D38BB">
        <w:rPr>
          <w:rFonts w:hint="eastAsia"/>
        </w:rPr>
        <w:t>가</w:t>
      </w:r>
      <w:r w:rsidR="008D38BB">
        <w:rPr>
          <w:rFonts w:hint="eastAsia"/>
        </w:rPr>
        <w:t xml:space="preserve"> </w:t>
      </w:r>
      <w:r w:rsidR="008D38BB">
        <w:rPr>
          <w:rFonts w:hint="eastAsia"/>
        </w:rPr>
        <w:t>일치하는</w:t>
      </w:r>
      <w:r w:rsidR="008D38BB">
        <w:rPr>
          <w:rFonts w:hint="eastAsia"/>
        </w:rPr>
        <w:t xml:space="preserve"> </w:t>
      </w:r>
      <w:r w:rsidR="008D38BB">
        <w:t xml:space="preserve">todo </w:t>
      </w:r>
      <w:r w:rsidR="008D38BB">
        <w:rPr>
          <w:rFonts w:hint="eastAsia"/>
        </w:rPr>
        <w:t>항목만</w:t>
      </w:r>
      <w:r w:rsidR="008D38BB">
        <w:rPr>
          <w:rFonts w:hint="eastAsia"/>
        </w:rPr>
        <w:t xml:space="preserve"> </w:t>
      </w:r>
      <w:r w:rsidR="008D38BB">
        <w:rPr>
          <w:rFonts w:hint="eastAsia"/>
        </w:rPr>
        <w:t>제외된</w:t>
      </w:r>
      <w:r w:rsidR="008D38BB">
        <w:rPr>
          <w:rFonts w:hint="eastAsia"/>
        </w:rPr>
        <w:t xml:space="preserve"> </w:t>
      </w:r>
      <w:r w:rsidR="008D38BB">
        <w:rPr>
          <w:rFonts w:hint="eastAsia"/>
        </w:rPr>
        <w:t>새</w:t>
      </w:r>
      <w:r w:rsidR="008D38BB">
        <w:rPr>
          <w:rFonts w:hint="eastAsia"/>
        </w:rPr>
        <w:t xml:space="preserve"> </w:t>
      </w:r>
      <w:r w:rsidR="008D38BB">
        <w:rPr>
          <w:rFonts w:hint="eastAsia"/>
        </w:rPr>
        <w:t>배열을</w:t>
      </w:r>
      <w:r w:rsidR="008D38BB">
        <w:rPr>
          <w:rFonts w:hint="eastAsia"/>
        </w:rPr>
        <w:t xml:space="preserve"> </w:t>
      </w:r>
      <w:r w:rsidR="008D38BB">
        <w:rPr>
          <w:rFonts w:hint="eastAsia"/>
        </w:rPr>
        <w:t>만들어서</w:t>
      </w:r>
    </w:p>
    <w:p w14:paraId="3F6C9DDF" w14:textId="71037ABD" w:rsidR="008D38BB" w:rsidRDefault="008D38BB" w:rsidP="00BD578A">
      <w:r>
        <w:rPr>
          <w:rFonts w:hint="eastAsia"/>
        </w:rPr>
        <w:t xml:space="preserve"> </w:t>
      </w:r>
      <w:r>
        <w:t xml:space="preserve">  setter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  <w:r w:rsidR="00FB6B51">
        <w:t xml:space="preserve"> </w:t>
      </w:r>
      <w:r w:rsidR="00FB6B51">
        <w:rPr>
          <w:rFonts w:hint="eastAsia"/>
        </w:rPr>
        <w:t>기존</w:t>
      </w:r>
      <w:r w:rsidR="00FB6B51">
        <w:rPr>
          <w:rFonts w:hint="eastAsia"/>
        </w:rPr>
        <w:t xml:space="preserve"> </w:t>
      </w:r>
      <w:r w:rsidR="00FB6B51">
        <w:rPr>
          <w:rFonts w:hint="eastAsia"/>
        </w:rPr>
        <w:t>배열이</w:t>
      </w:r>
      <w:r w:rsidR="00FB6B51">
        <w:rPr>
          <w:rFonts w:hint="eastAsia"/>
        </w:rPr>
        <w:t xml:space="preserve"> </w:t>
      </w:r>
      <w:r w:rsidR="00FB6B51">
        <w:rPr>
          <w:rFonts w:hint="eastAsia"/>
        </w:rPr>
        <w:t>수정된</w:t>
      </w:r>
      <w:r w:rsidR="00FB6B51">
        <w:rPr>
          <w:rFonts w:hint="eastAsia"/>
        </w:rPr>
        <w:t xml:space="preserve"> </w:t>
      </w:r>
      <w:r w:rsidR="00FB6B51">
        <w:rPr>
          <w:rFonts w:hint="eastAsia"/>
        </w:rPr>
        <w:t>것이</w:t>
      </w:r>
      <w:r w:rsidR="00FB6B51">
        <w:rPr>
          <w:rFonts w:hint="eastAsia"/>
        </w:rPr>
        <w:t xml:space="preserve"> </w:t>
      </w:r>
      <w:r w:rsidR="00FB6B51">
        <w:rPr>
          <w:rFonts w:hint="eastAsia"/>
        </w:rPr>
        <w:t>아니므로</w:t>
      </w:r>
      <w:r w:rsidR="00FB6B51">
        <w:rPr>
          <w:rFonts w:hint="eastAsia"/>
        </w:rPr>
        <w:t xml:space="preserve"> </w:t>
      </w:r>
      <w:r w:rsidR="00FB6B51">
        <w:t>immutable</w:t>
      </w:r>
      <w:r w:rsidR="00FB6B51">
        <w:rPr>
          <w:rFonts w:hint="eastAsia"/>
        </w:rPr>
        <w:t>한</w:t>
      </w:r>
      <w:r w:rsidR="00FB6B51">
        <w:rPr>
          <w:rFonts w:hint="eastAsia"/>
        </w:rPr>
        <w:t xml:space="preserve"> </w:t>
      </w:r>
      <w:r w:rsidR="00FB6B51">
        <w:rPr>
          <w:rFonts w:hint="eastAsia"/>
        </w:rPr>
        <w:t>구현이다</w:t>
      </w:r>
      <w:r w:rsidR="00FB6B51">
        <w:rPr>
          <w:rFonts w:hint="eastAsia"/>
        </w:rPr>
        <w:t>.</w:t>
      </w:r>
    </w:p>
    <w:p w14:paraId="69E5352C" w14:textId="77777777" w:rsidR="00FB6B51" w:rsidRDefault="00FB6B51" w:rsidP="00BD578A"/>
    <w:p w14:paraId="41CB78C2" w14:textId="77777777" w:rsidR="00FB6B51" w:rsidRDefault="00FB6B51" w:rsidP="00BD578A"/>
    <w:p w14:paraId="19D76F20" w14:textId="77777777" w:rsidR="00DF4229" w:rsidRDefault="00DF4229" w:rsidP="00BD578A"/>
    <w:p w14:paraId="17FA6887" w14:textId="27FEC9E8" w:rsidR="00FB6B51" w:rsidRDefault="00FB6B51" w:rsidP="00FB6B51">
      <w:pPr>
        <w:pStyle w:val="3"/>
      </w:pPr>
      <w:r>
        <w:rPr>
          <w:rFonts w:hint="eastAsia"/>
        </w:rPr>
        <w:t>s</w:t>
      </w:r>
      <w:r>
        <w:t>rc/TodoContainer.tsx - immutable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6B51" w14:paraId="668998F9" w14:textId="77777777" w:rsidTr="00FB6B51">
        <w:tc>
          <w:tcPr>
            <w:tcW w:w="10456" w:type="dxa"/>
          </w:tcPr>
          <w:p w14:paraId="2A3DC6B0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1EFC1652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*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types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'./types'</w:t>
            </w:r>
          </w:p>
          <w:p w14:paraId="47F10D19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TodoRoot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'./todoRoot'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5905299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BD7B3F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data : types.Todo[] = [</w:t>
            </w:r>
          </w:p>
          <w:p w14:paraId="5C2DD42F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{id: </w:t>
            </w:r>
            <w:r w:rsidRPr="00D243B1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프론트엔드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과제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done: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},</w:t>
            </w:r>
          </w:p>
          <w:p w14:paraId="65320708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{id: </w:t>
            </w:r>
            <w:r w:rsidRPr="00D243B1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백엔드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과제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done: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true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},</w:t>
            </w:r>
          </w:p>
          <w:p w14:paraId="4B44B6B1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{id: </w:t>
            </w:r>
            <w:r w:rsidRPr="00D243B1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웹프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시험공부</w:t>
            </w:r>
            <w:r w:rsidRPr="00D243B1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done: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62176A6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6CD189AE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D9BCE13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TodoContainer() {</w:t>
            </w:r>
          </w:p>
          <w:p w14:paraId="1D3D7E1B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[todoList, setTodoList] = useState&lt;types.Todo[]&gt;(data);</w:t>
            </w:r>
          </w:p>
          <w:p w14:paraId="5B1B850F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CC7394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addTodo : types.AddTodoFunc = (title: string)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37ADA85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lastIndex = todoList.length - </w:t>
            </w:r>
            <w:r w:rsidRPr="00D243B1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B1DED6B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lastId = todoList[lastIndex].id;</w:t>
            </w:r>
          </w:p>
          <w:p w14:paraId="2629F831" w14:textId="77777777" w:rsidR="00D243B1" w:rsidRPr="00D243B1" w:rsidRDefault="00D243B1" w:rsidP="008F3F4F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 = {id: lastId + </w:t>
            </w:r>
            <w:r w:rsidRPr="00D243B1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title, done: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false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};</w:t>
            </w:r>
          </w:p>
          <w:p w14:paraId="33232CDE" w14:textId="77777777" w:rsidR="00D243B1" w:rsidRPr="00D243B1" w:rsidRDefault="00D243B1" w:rsidP="008F3F4F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setTodoList([...todoList, todo]);</w:t>
            </w:r>
          </w:p>
          <w:p w14:paraId="677D1BE9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5A49CA0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7197DF1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toggleTodo : types.ToogleTodoFunc = (id: number)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8015BE6" w14:textId="77777777" w:rsidR="00D243B1" w:rsidRPr="00D243B1" w:rsidRDefault="00D243B1" w:rsidP="008F3F4F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newTodoList = todoList.map(</w:t>
            </w:r>
          </w:p>
          <w:p w14:paraId="372F35C3" w14:textId="77777777" w:rsidR="00D243B1" w:rsidRPr="00D243B1" w:rsidRDefault="00D243B1" w:rsidP="008F3F4F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todo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!== id ? todo : {...todo, done: !todo.done }</w:t>
            </w:r>
          </w:p>
          <w:p w14:paraId="292E3DF4" w14:textId="77777777" w:rsidR="00D243B1" w:rsidRPr="00D243B1" w:rsidRDefault="00D243B1" w:rsidP="008F3F4F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  );</w:t>
            </w:r>
          </w:p>
          <w:p w14:paraId="6E0B7163" w14:textId="77777777" w:rsidR="00D243B1" w:rsidRPr="00D243B1" w:rsidRDefault="00D243B1" w:rsidP="008F3F4F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setTodoList(newTodoList);</w:t>
            </w:r>
          </w:p>
          <w:p w14:paraId="4809C233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96BF346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D60889C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deleteTodo : types.DeleteTodoFunc = (id: number)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B65D41C" w14:textId="46248AA3" w:rsidR="00D243B1" w:rsidRPr="00D243B1" w:rsidRDefault="00D243B1" w:rsidP="008F3F4F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setTodoList( todoList.filter(todo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todo.id !== id)</w:t>
            </w:r>
            <w:r w:rsidR="008F3F4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C8737BA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A71904B" w14:textId="6D77B0FD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1B97027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800000"/>
                <w:kern w:val="0"/>
                <w:szCs w:val="20"/>
                <w14:ligatures w14:val="none"/>
              </w:rPr>
              <w:t>&lt;TodoRoot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E50000"/>
                <w:kern w:val="0"/>
                <w:szCs w:val="20"/>
                <w14:ligatures w14:val="none"/>
              </w:rPr>
              <w:t>todoList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todoList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2105904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  </w:t>
            </w:r>
            <w:r w:rsidRPr="00D243B1">
              <w:rPr>
                <w:rFonts w:cs="굴림"/>
                <w:color w:val="E50000"/>
                <w:kern w:val="0"/>
                <w:szCs w:val="20"/>
                <w14:ligatures w14:val="none"/>
              </w:rPr>
              <w:t>addTodo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addTodo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833C7EB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  </w:t>
            </w:r>
            <w:r w:rsidRPr="00D243B1">
              <w:rPr>
                <w:rFonts w:cs="굴림"/>
                <w:color w:val="E50000"/>
                <w:kern w:val="0"/>
                <w:szCs w:val="20"/>
                <w14:ligatures w14:val="none"/>
              </w:rPr>
              <w:t>toggleTodo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toggleTodo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5895791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  </w:t>
            </w:r>
            <w:r w:rsidRPr="00D243B1">
              <w:rPr>
                <w:rFonts w:cs="굴림"/>
                <w:color w:val="E50000"/>
                <w:kern w:val="0"/>
                <w:szCs w:val="20"/>
                <w14:ligatures w14:val="none"/>
              </w:rPr>
              <w:t>deleteTodo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deleteTodo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0F11D4E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CFE2C0C" w14:textId="77777777" w:rsidR="00D243B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2955923" w14:textId="5911446A" w:rsidR="00FB6B51" w:rsidRPr="00D243B1" w:rsidRDefault="00D243B1" w:rsidP="00D243B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43B1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D243B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TodoContainer</w:t>
            </w:r>
          </w:p>
        </w:tc>
      </w:tr>
    </w:tbl>
    <w:p w14:paraId="012C5D03" w14:textId="77777777" w:rsidR="00FB6B51" w:rsidRPr="00FB6B51" w:rsidRDefault="00FB6B51" w:rsidP="00FB6B51"/>
    <w:p w14:paraId="2455F7E9" w14:textId="77777777" w:rsidR="00FB6B51" w:rsidRPr="00553987" w:rsidRDefault="00FB6B51" w:rsidP="00BD578A"/>
    <w:p w14:paraId="27212C28" w14:textId="77777777" w:rsidR="00553987" w:rsidRPr="00553987" w:rsidRDefault="00553987" w:rsidP="00BD578A"/>
    <w:p w14:paraId="6691FB6B" w14:textId="0E1FE7CD" w:rsidR="00827443" w:rsidRDefault="0082744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90C69AD" w14:textId="3C18E157" w:rsidR="00201FB7" w:rsidRDefault="00827443" w:rsidP="00827443">
      <w:pPr>
        <w:pStyle w:val="1"/>
      </w:pPr>
      <w:bookmarkStart w:id="9" w:name="_Toc131966100"/>
      <w:r>
        <w:rPr>
          <w:rFonts w:hint="eastAsia"/>
        </w:rPr>
        <w:lastRenderedPageBreak/>
        <w:t>u</w:t>
      </w:r>
      <w:r>
        <w:t xml:space="preserve">seReducer </w:t>
      </w:r>
      <w:r>
        <w:rPr>
          <w:rFonts w:hint="eastAsia"/>
        </w:rPr>
        <w:t>훅</w:t>
      </w:r>
      <w:bookmarkEnd w:id="9"/>
    </w:p>
    <w:p w14:paraId="35B2400C" w14:textId="77777777" w:rsidR="00827443" w:rsidRDefault="00827443" w:rsidP="00827443"/>
    <w:p w14:paraId="7CF7DB27" w14:textId="3290AAAC" w:rsidR="006711E2" w:rsidRDefault="006711E2" w:rsidP="006711E2">
      <w:pPr>
        <w:pStyle w:val="2"/>
      </w:pPr>
      <w:bookmarkStart w:id="10" w:name="_Toc131966101"/>
      <w:r>
        <w:rPr>
          <w:rFonts w:hint="eastAsia"/>
        </w:rPr>
        <w:t>개요</w:t>
      </w:r>
      <w:bookmarkEnd w:id="10"/>
    </w:p>
    <w:p w14:paraId="0897773F" w14:textId="218A337E" w:rsidR="006711E2" w:rsidRDefault="006711E2" w:rsidP="006711E2">
      <w:r>
        <w:rPr>
          <w:rFonts w:hint="eastAsia"/>
        </w:rPr>
        <w:t>u</w:t>
      </w:r>
      <w:r>
        <w:t>seState</w:t>
      </w:r>
      <w:r w:rsidR="003D293B">
        <w:rPr>
          <w:rFonts w:hint="eastAsia"/>
        </w:rPr>
        <w:t>를</w:t>
      </w:r>
      <w:r w:rsidR="003D293B">
        <w:rPr>
          <w:rFonts w:hint="eastAsia"/>
        </w:rPr>
        <w:t xml:space="preserve"> </w:t>
      </w:r>
      <w:r w:rsidR="003D293B">
        <w:rPr>
          <w:rFonts w:hint="eastAsia"/>
        </w:rPr>
        <w:t>이</w:t>
      </w:r>
      <w:r>
        <w:rPr>
          <w:rFonts w:hint="eastAsia"/>
        </w:rPr>
        <w:t>용하여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3D293B">
        <w:rPr>
          <w:rFonts w:hint="eastAsia"/>
        </w:rPr>
        <w:t>만들고</w:t>
      </w:r>
      <w:r w:rsidR="003D293B">
        <w:rPr>
          <w:rFonts w:hint="eastAsia"/>
        </w:rPr>
        <w:t xml:space="preserve"> </w:t>
      </w:r>
      <w:r w:rsidR="003D293B">
        <w:rPr>
          <w:rFonts w:hint="eastAsia"/>
        </w:rPr>
        <w:t>상태값을</w:t>
      </w:r>
      <w:r w:rsidR="003D293B">
        <w:rPr>
          <w:rFonts w:hint="eastAsia"/>
        </w:rPr>
        <w:t xml:space="preserve"> </w:t>
      </w:r>
      <w:r w:rsidR="003D293B">
        <w:rPr>
          <w:rFonts w:hint="eastAsia"/>
        </w:rPr>
        <w:t>변경하는</w:t>
      </w:r>
      <w:r w:rsidR="003D293B">
        <w:rPr>
          <w:rFonts w:hint="eastAsia"/>
        </w:rPr>
        <w:t xml:space="preserve"> </w:t>
      </w:r>
      <w:r w:rsidR="003D293B">
        <w:rPr>
          <w:rFonts w:hint="eastAsia"/>
        </w:rPr>
        <w:t>기능을</w:t>
      </w:r>
      <w:r w:rsidR="003D293B">
        <w:rPr>
          <w:rFonts w:hint="eastAsia"/>
        </w:rPr>
        <w:t xml:space="preserve"> </w:t>
      </w:r>
      <w:r w:rsidR="003D293B">
        <w:rPr>
          <w:rFonts w:hint="eastAsia"/>
        </w:rPr>
        <w:t>구현해봤다</w:t>
      </w:r>
      <w:r w:rsidR="003D293B">
        <w:rPr>
          <w:rFonts w:hint="eastAsia"/>
        </w:rPr>
        <w:t>.</w:t>
      </w:r>
    </w:p>
    <w:p w14:paraId="47C2B098" w14:textId="5B75C75E" w:rsidR="003D293B" w:rsidRDefault="003D293B" w:rsidP="006711E2">
      <w:r>
        <w:rPr>
          <w:rFonts w:hint="eastAsia"/>
        </w:rPr>
        <w:t>리액트에서는</w:t>
      </w:r>
      <w:r>
        <w:rPr>
          <w:rFonts w:hint="eastAsia"/>
        </w:rPr>
        <w:t xml:space="preserve"> </w:t>
      </w:r>
      <w:r>
        <w:t xml:space="preserve">useState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r>
        <w:rPr>
          <w:rFonts w:hint="eastAsia"/>
        </w:rPr>
        <w:t>(</w:t>
      </w:r>
      <w:r>
        <w:t>hook)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31B9D7FC" w14:textId="77777777" w:rsidR="003D293B" w:rsidRDefault="003D293B" w:rsidP="006711E2"/>
    <w:p w14:paraId="27B95C68" w14:textId="67A16638" w:rsidR="003D293B" w:rsidRDefault="00D75D7F" w:rsidP="006711E2">
      <w:r>
        <w:rPr>
          <w:rFonts w:hint="eastAsia"/>
        </w:rPr>
        <w:t>u</w:t>
      </w:r>
      <w:r>
        <w:t xml:space="preserve">seState </w:t>
      </w:r>
      <w:r>
        <w:rPr>
          <w:rFonts w:hint="eastAsia"/>
        </w:rPr>
        <w:t>훅이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setter </w:t>
      </w:r>
      <w:r w:rsidR="0038334D">
        <w:rPr>
          <w:rFonts w:hint="eastAsia"/>
        </w:rPr>
        <w:t>함수를</w:t>
      </w:r>
      <w:r w:rsidR="0038334D">
        <w:rPr>
          <w:rFonts w:hint="eastAsia"/>
        </w:rPr>
        <w:t xml:space="preserve"> </w:t>
      </w:r>
      <w:r w:rsidR="0038334D">
        <w:rPr>
          <w:rFonts w:hint="eastAsia"/>
        </w:rPr>
        <w:t>이용해서</w:t>
      </w:r>
      <w:r w:rsidR="0038334D">
        <w:rPr>
          <w:rFonts w:hint="eastAsia"/>
        </w:rPr>
        <w:t xml:space="preserve"> </w:t>
      </w:r>
      <w:r w:rsidR="0038334D">
        <w:rPr>
          <w:rFonts w:hint="eastAsia"/>
        </w:rPr>
        <w:t>상태값을</w:t>
      </w:r>
      <w:r w:rsidR="0038334D">
        <w:rPr>
          <w:rFonts w:hint="eastAsia"/>
        </w:rPr>
        <w:t xml:space="preserve"> </w:t>
      </w:r>
      <w:r w:rsidR="0038334D">
        <w:rPr>
          <w:rFonts w:hint="eastAsia"/>
        </w:rPr>
        <w:t>변경하는</w:t>
      </w:r>
      <w:r w:rsidR="0038334D">
        <w:rPr>
          <w:rFonts w:hint="eastAsia"/>
        </w:rPr>
        <w:t xml:space="preserve"> </w:t>
      </w:r>
      <w:r w:rsidR="0038334D">
        <w:rPr>
          <w:rFonts w:hint="eastAsia"/>
        </w:rPr>
        <w:t>것은</w:t>
      </w:r>
    </w:p>
    <w:p w14:paraId="3EBAB70D" w14:textId="5B2FA655" w:rsidR="0038334D" w:rsidRDefault="0038334D" w:rsidP="006711E2"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적당하다</w:t>
      </w:r>
      <w:r>
        <w:rPr>
          <w:rFonts w:hint="eastAsia"/>
        </w:rPr>
        <w:t>.</w:t>
      </w:r>
    </w:p>
    <w:p w14:paraId="5F13FF7F" w14:textId="77777777" w:rsidR="0038334D" w:rsidRDefault="0038334D" w:rsidP="006711E2"/>
    <w:p w14:paraId="165C529A" w14:textId="0FDA4E50" w:rsidR="00637D07" w:rsidRDefault="00637D07" w:rsidP="006711E2"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컴포넌트에서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 xml:space="preserve">useReducer </w:t>
      </w:r>
      <w:r>
        <w:rPr>
          <w:rFonts w:hint="eastAsia"/>
        </w:rPr>
        <w:t>훅이</w:t>
      </w:r>
      <w:r>
        <w:rPr>
          <w:rFonts w:hint="eastAsia"/>
        </w:rPr>
        <w:t xml:space="preserve"> </w:t>
      </w:r>
      <w:r w:rsidR="007A30BF">
        <w:rPr>
          <w:rFonts w:hint="eastAsia"/>
        </w:rPr>
        <w:t>좋다</w:t>
      </w:r>
      <w:r w:rsidR="007A30BF">
        <w:rPr>
          <w:rFonts w:hint="eastAsia"/>
        </w:rPr>
        <w:t>.</w:t>
      </w:r>
    </w:p>
    <w:p w14:paraId="4801DB0A" w14:textId="77777777" w:rsidR="0079000A" w:rsidRDefault="0079000A" w:rsidP="006711E2"/>
    <w:p w14:paraId="702EFB98" w14:textId="532960B2" w:rsidR="007A30BF" w:rsidRDefault="002530A1" w:rsidP="006711E2">
      <w:r>
        <w:t>useReducer</w:t>
      </w:r>
      <w:r w:rsidR="00360196">
        <w:rPr>
          <w:rFonts w:hint="eastAsia"/>
        </w:rPr>
        <w:t xml:space="preserve"> </w:t>
      </w:r>
      <w:r w:rsidR="00360196">
        <w:rPr>
          <w:rFonts w:hint="eastAsia"/>
        </w:rPr>
        <w:t>상태값이</w:t>
      </w:r>
      <w:r w:rsidR="00360196">
        <w:rPr>
          <w:rFonts w:hint="eastAsia"/>
        </w:rPr>
        <w:t xml:space="preserve"> </w:t>
      </w:r>
      <w:r w:rsidR="00360196">
        <w:rPr>
          <w:rFonts w:hint="eastAsia"/>
        </w:rPr>
        <w:t>변</w:t>
      </w:r>
      <w:r w:rsidR="00342CAA">
        <w:rPr>
          <w:rFonts w:hint="eastAsia"/>
        </w:rPr>
        <w:t>경된</w:t>
      </w:r>
      <w:r w:rsidR="00034CE3">
        <w:rPr>
          <w:rFonts w:hint="eastAsia"/>
        </w:rPr>
        <w:t xml:space="preserve"> </w:t>
      </w:r>
      <w:r w:rsidR="00034CE3">
        <w:rPr>
          <w:rFonts w:hint="eastAsia"/>
        </w:rPr>
        <w:t>과정</w:t>
      </w:r>
      <w:r w:rsidR="0079000A">
        <w:rPr>
          <w:rFonts w:hint="eastAsia"/>
        </w:rPr>
        <w:t xml:space="preserve"> </w:t>
      </w:r>
      <w:r w:rsidR="0079000A">
        <w:rPr>
          <w:rFonts w:hint="eastAsia"/>
        </w:rPr>
        <w:t>전체를</w:t>
      </w:r>
      <w:r w:rsidR="0079000A">
        <w:rPr>
          <w:rFonts w:hint="eastAsia"/>
        </w:rPr>
        <w:t xml:space="preserve"> </w:t>
      </w:r>
      <w:r w:rsidR="0079000A">
        <w:rPr>
          <w:rFonts w:hint="eastAsia"/>
        </w:rPr>
        <w:t>볼</w:t>
      </w:r>
      <w:r w:rsidR="0079000A">
        <w:rPr>
          <w:rFonts w:hint="eastAsia"/>
        </w:rPr>
        <w:t xml:space="preserve"> </w:t>
      </w:r>
      <w:r w:rsidR="0079000A">
        <w:rPr>
          <w:rFonts w:hint="eastAsia"/>
        </w:rPr>
        <w:t>수</w:t>
      </w:r>
      <w:r w:rsidR="0079000A">
        <w:rPr>
          <w:rFonts w:hint="eastAsia"/>
        </w:rPr>
        <w:t xml:space="preserve"> </w:t>
      </w:r>
      <w:r w:rsidR="0079000A">
        <w:rPr>
          <w:rFonts w:hint="eastAsia"/>
        </w:rPr>
        <w:t>있도록</w:t>
      </w:r>
      <w:r w:rsidR="0079000A">
        <w:rPr>
          <w:rFonts w:hint="eastAsia"/>
        </w:rPr>
        <w:t xml:space="preserve"> </w:t>
      </w:r>
      <w:r w:rsidR="0079000A">
        <w:rPr>
          <w:rFonts w:hint="eastAsia"/>
        </w:rPr>
        <w:t>상태값들을</w:t>
      </w:r>
      <w:r w:rsidR="0079000A">
        <w:rPr>
          <w:rFonts w:hint="eastAsia"/>
        </w:rPr>
        <w:t xml:space="preserve"> </w:t>
      </w:r>
      <w:r w:rsidR="0079000A">
        <w:rPr>
          <w:rFonts w:hint="eastAsia"/>
        </w:rPr>
        <w:t>관리한다</w:t>
      </w:r>
      <w:r w:rsidR="0079000A">
        <w:rPr>
          <w:rFonts w:hint="eastAsia"/>
        </w:rPr>
        <w:t>.</w:t>
      </w:r>
    </w:p>
    <w:p w14:paraId="6682167C" w14:textId="7670729F" w:rsidR="0079000A" w:rsidRDefault="0079000A" w:rsidP="006711E2"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디버깅할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>.</w:t>
      </w:r>
    </w:p>
    <w:p w14:paraId="7D135899" w14:textId="7BD095F9" w:rsidR="0079000A" w:rsidRDefault="006C6D1D" w:rsidP="006711E2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상태값</w:t>
      </w:r>
      <w:r>
        <w:rPr>
          <w:rFonts w:hint="eastAsia"/>
        </w:rPr>
        <w:t xml:space="preserve"> </w:t>
      </w:r>
      <w:r>
        <w:rPr>
          <w:rFonts w:hint="eastAsia"/>
        </w:rPr>
        <w:t>변경은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immutable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ED67427" w14:textId="77777777" w:rsidR="00177B64" w:rsidRDefault="00177B64" w:rsidP="006711E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086E" w14:paraId="6CB92C69" w14:textId="77777777" w:rsidTr="0096086E">
        <w:tc>
          <w:tcPr>
            <w:tcW w:w="10456" w:type="dxa"/>
          </w:tcPr>
          <w:p w14:paraId="22A7DF30" w14:textId="77777777" w:rsidR="0096086E" w:rsidRDefault="0096086E" w:rsidP="0096086E"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>:</w:t>
            </w:r>
          </w:p>
          <w:p w14:paraId="1D29E90A" w14:textId="77777777" w:rsidR="0096086E" w:rsidRDefault="0096086E" w:rsidP="0096086E">
            <w:r>
              <w:rPr>
                <w:rFonts w:hint="eastAsia"/>
              </w:rPr>
              <w:t>u</w:t>
            </w:r>
            <w:r>
              <w:t xml:space="preserve">seReducer </w:t>
            </w:r>
            <w:r>
              <w:rPr>
                <w:rFonts w:hint="eastAsia"/>
              </w:rPr>
              <w:t>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앱은</w:t>
            </w:r>
            <w:r>
              <w:rPr>
                <w:rFonts w:hint="eastAsia"/>
              </w:rPr>
              <w:t>,</w:t>
            </w:r>
          </w:p>
          <w:p w14:paraId="6BDDEBBD" w14:textId="77777777" w:rsidR="0096086E" w:rsidRDefault="0096086E" w:rsidP="0096086E">
            <w:r>
              <w:rPr>
                <w:rFonts w:hint="eastAsia"/>
              </w:rPr>
              <w:t>겨우</w:t>
            </w:r>
            <w:r>
              <w:rPr>
                <w:rFonts w:hint="eastAsia"/>
              </w:rPr>
              <w:t xml:space="preserve"> </w:t>
            </w:r>
            <w:r>
              <w:t xml:space="preserve">todo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훨씬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디버깅이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힘든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앱이다</w:t>
            </w:r>
            <w:r>
              <w:rPr>
                <w:rFonts w:hint="eastAsia"/>
              </w:rPr>
              <w:t>.</w:t>
            </w:r>
          </w:p>
          <w:p w14:paraId="3BA999F6" w14:textId="77777777" w:rsidR="0096086E" w:rsidRDefault="0096086E" w:rsidP="0096086E"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>:</w:t>
            </w:r>
            <w:r>
              <w:t xml:space="preserve"> facebook </w:t>
            </w:r>
            <w:r>
              <w:rPr>
                <w:rFonts w:hint="eastAsia"/>
              </w:rPr>
              <w:t>앱</w:t>
            </w:r>
          </w:p>
          <w:p w14:paraId="11866946" w14:textId="77777777" w:rsidR="0096086E" w:rsidRDefault="0096086E" w:rsidP="006711E2"/>
          <w:p w14:paraId="7715B709" w14:textId="77777777" w:rsidR="00467EA2" w:rsidRDefault="00467EA2" w:rsidP="00467EA2">
            <w:r>
              <w:rPr>
                <w:rFonts w:hint="eastAsia"/>
              </w:rPr>
              <w:t>플젝할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아마도</w:t>
            </w:r>
            <w:r>
              <w:rPr>
                <w:rFonts w:hint="eastAsia"/>
              </w:rPr>
              <w:t xml:space="preserve"> </w:t>
            </w:r>
            <w:r>
              <w:t xml:space="preserve">useState </w:t>
            </w:r>
            <w:r>
              <w:rPr>
                <w:rFonts w:hint="eastAsia"/>
              </w:rPr>
              <w:t>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7B3649C6" w14:textId="0D3DFB40" w:rsidR="0004085E" w:rsidRPr="00F57BFC" w:rsidRDefault="00467EA2" w:rsidP="006711E2">
            <w:r>
              <w:rPr>
                <w:rFonts w:hint="eastAsia"/>
              </w:rPr>
              <w:t>그렇지만</w:t>
            </w:r>
            <w:r>
              <w:rPr>
                <w:rFonts w:hint="eastAsia"/>
              </w:rPr>
              <w:t xml:space="preserve"> </w:t>
            </w:r>
            <w:r w:rsidR="0096086E">
              <w:rPr>
                <w:rFonts w:hint="eastAsia"/>
              </w:rPr>
              <w:t>u</w:t>
            </w:r>
            <w:r w:rsidR="0096086E">
              <w:t xml:space="preserve">seReducer </w:t>
            </w:r>
            <w:r w:rsidR="0096086E">
              <w:rPr>
                <w:rFonts w:hint="eastAsia"/>
              </w:rPr>
              <w:t>훅의</w:t>
            </w:r>
            <w:r w:rsidR="0096086E">
              <w:rPr>
                <w:rFonts w:hint="eastAsia"/>
              </w:rPr>
              <w:t xml:space="preserve"> </w:t>
            </w:r>
            <w:r w:rsidR="0096086E">
              <w:rPr>
                <w:rFonts w:hint="eastAsia"/>
              </w:rPr>
              <w:t>기능을</w:t>
            </w:r>
            <w:r w:rsidR="0096086E">
              <w:rPr>
                <w:rFonts w:hint="eastAsia"/>
              </w:rPr>
              <w:t xml:space="preserve"> </w:t>
            </w:r>
            <w:r w:rsidR="00EB6FFC">
              <w:rPr>
                <w:rFonts w:hint="eastAsia"/>
              </w:rPr>
              <w:t>이해해야</w:t>
            </w:r>
            <w:r w:rsidR="00EB6FFC">
              <w:rPr>
                <w:rFonts w:hint="eastAsia"/>
              </w:rPr>
              <w:t xml:space="preserve"> </w:t>
            </w:r>
            <w:r w:rsidR="00EB6FFC">
              <w:rPr>
                <w:rFonts w:hint="eastAsia"/>
              </w:rPr>
              <w:t>한다</w:t>
            </w:r>
            <w:r w:rsidR="00EB6FFC">
              <w:rPr>
                <w:rFonts w:hint="eastAsia"/>
              </w:rPr>
              <w:t>.</w:t>
            </w:r>
          </w:p>
        </w:tc>
      </w:tr>
    </w:tbl>
    <w:p w14:paraId="7B1E3426" w14:textId="77777777" w:rsidR="0096086E" w:rsidRDefault="0096086E" w:rsidP="006711E2"/>
    <w:p w14:paraId="5F2CCAFC" w14:textId="191E4E6F" w:rsidR="00E226FD" w:rsidRDefault="00E226FD" w:rsidP="006711E2"/>
    <w:p w14:paraId="21419BF3" w14:textId="77777777" w:rsidR="005D7B65" w:rsidRDefault="005D7B65" w:rsidP="006711E2"/>
    <w:p w14:paraId="2350E30E" w14:textId="5AA6AE4B" w:rsidR="00002F02" w:rsidRDefault="00002F02" w:rsidP="00002F02">
      <w:pPr>
        <w:pStyle w:val="2"/>
      </w:pPr>
      <w:bookmarkStart w:id="11" w:name="_Toc131966102"/>
      <w:r>
        <w:rPr>
          <w:rFonts w:hint="eastAsia"/>
        </w:rPr>
        <w:t>u</w:t>
      </w:r>
      <w:r>
        <w:t xml:space="preserve">seReducer </w:t>
      </w:r>
      <w:r w:rsidR="005D7B65">
        <w:rPr>
          <w:rFonts w:hint="eastAsia"/>
        </w:rPr>
        <w:t>구성 요소</w:t>
      </w:r>
      <w:bookmarkEnd w:id="11"/>
    </w:p>
    <w:p w14:paraId="0CC2C5F7" w14:textId="7DEB5D3D" w:rsidR="002C5F7F" w:rsidRDefault="002C5F7F" w:rsidP="002C5F7F">
      <w:r>
        <w:rPr>
          <w:rFonts w:hint="eastAsia"/>
        </w:rPr>
        <w:t>u</w:t>
      </w:r>
      <w:r>
        <w:t xml:space="preserve">seState </w:t>
      </w:r>
      <w:r>
        <w:rPr>
          <w:rFonts w:hint="eastAsia"/>
        </w:rPr>
        <w:t>훅의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0CA70E8" w14:textId="70448FFF" w:rsidR="002C5F7F" w:rsidRDefault="000E15BB" w:rsidP="002C5F7F">
      <w:r>
        <w:t xml:space="preserve">   </w:t>
      </w:r>
      <w:r w:rsidR="002C5F7F">
        <w:rPr>
          <w:rFonts w:hint="eastAsia"/>
        </w:rPr>
        <w:t>c</w:t>
      </w:r>
      <w:r w:rsidR="002C5F7F">
        <w:t>onst [state, setter] = useState(</w:t>
      </w:r>
      <w:r>
        <w:rPr>
          <w:rFonts w:hint="eastAsia"/>
        </w:rPr>
        <w:t>i</w:t>
      </w:r>
      <w:r>
        <w:t>nitialState)</w:t>
      </w:r>
    </w:p>
    <w:p w14:paraId="315E1D3A" w14:textId="77777777" w:rsidR="000E15BB" w:rsidRDefault="000E15BB" w:rsidP="002C5F7F"/>
    <w:p w14:paraId="0AB194C0" w14:textId="4AB6CBC5" w:rsidR="000E15BB" w:rsidRDefault="000E15BB" w:rsidP="002C5F7F">
      <w:r>
        <w:rPr>
          <w:rFonts w:hint="eastAsia"/>
        </w:rPr>
        <w:t>u</w:t>
      </w:r>
      <w:r>
        <w:t xml:space="preserve">seReducer </w:t>
      </w:r>
      <w:r>
        <w:rPr>
          <w:rFonts w:hint="eastAsia"/>
        </w:rPr>
        <w:t>훅의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D9C3A0" w14:textId="044CDFCC" w:rsidR="000E15BB" w:rsidRDefault="000E15BB" w:rsidP="002C5F7F">
      <w:r>
        <w:rPr>
          <w:rFonts w:hint="eastAsia"/>
        </w:rPr>
        <w:t xml:space="preserve"> </w:t>
      </w:r>
      <w:r>
        <w:t xml:space="preserve">  const [state, dispatch] = useReducer(</w:t>
      </w:r>
      <w:r w:rsidR="00EA6396">
        <w:t>reducer</w:t>
      </w:r>
      <w:r w:rsidR="00511740">
        <w:t>, initialState</w:t>
      </w:r>
      <w:r w:rsidR="00EA6396">
        <w:t>)</w:t>
      </w:r>
    </w:p>
    <w:p w14:paraId="141C6B39" w14:textId="6A3EA9DB" w:rsidR="009444FC" w:rsidRDefault="00EA6396" w:rsidP="002C5F7F">
      <w:r>
        <w:rPr>
          <w:rFonts w:hint="eastAsia"/>
        </w:rPr>
        <w:t xml:space="preserve"> </w:t>
      </w:r>
      <w:r>
        <w:t xml:space="preserve">  </w:t>
      </w:r>
      <w:r w:rsidR="009444FC">
        <w:t xml:space="preserve">   </w:t>
      </w:r>
      <w:r>
        <w:t xml:space="preserve">useState </w:t>
      </w:r>
      <w:r>
        <w:rPr>
          <w:rFonts w:hint="eastAsia"/>
        </w:rPr>
        <w:t>훅의</w:t>
      </w:r>
      <w:r>
        <w:rPr>
          <w:rFonts w:hint="eastAsia"/>
        </w:rPr>
        <w:t xml:space="preserve"> </w:t>
      </w:r>
      <w:r>
        <w:t>setter</w:t>
      </w:r>
      <w:r w:rsidR="00916141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구현했던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</w:p>
    <w:p w14:paraId="4408D734" w14:textId="598A848C" w:rsidR="00EA6396" w:rsidRDefault="009444FC" w:rsidP="002C5F7F">
      <w:r>
        <w:t xml:space="preserve">   </w:t>
      </w:r>
      <w:r w:rsidR="00EA6396">
        <w:rPr>
          <w:rFonts w:hint="eastAsia"/>
        </w:rPr>
        <w:t xml:space="preserve"> </w:t>
      </w:r>
      <w:r>
        <w:t xml:space="preserve">  </w:t>
      </w:r>
      <w:r w:rsidR="00EA6396">
        <w:t>dispatch</w:t>
      </w:r>
      <w:r w:rsidR="00EA6396">
        <w:rPr>
          <w:rFonts w:hint="eastAsia"/>
        </w:rPr>
        <w:t>와</w:t>
      </w:r>
      <w:r w:rsidR="00EA6396">
        <w:rPr>
          <w:rFonts w:hint="eastAsia"/>
        </w:rPr>
        <w:t xml:space="preserve"> </w:t>
      </w:r>
      <w:r w:rsidR="00EA6396">
        <w:t>reducer</w:t>
      </w:r>
      <w:r w:rsidR="00EA6396">
        <w:rPr>
          <w:rFonts w:hint="eastAsia"/>
        </w:rPr>
        <w:t>로</w:t>
      </w:r>
      <w:r w:rsidR="00EA6396">
        <w:rPr>
          <w:rFonts w:hint="eastAsia"/>
        </w:rPr>
        <w:t xml:space="preserve"> </w:t>
      </w:r>
      <w:r w:rsidR="00EA6396">
        <w:rPr>
          <w:rFonts w:hint="eastAsia"/>
        </w:rPr>
        <w:t>나</w:t>
      </w:r>
      <w:r w:rsidR="00A97A81">
        <w:rPr>
          <w:rFonts w:hint="eastAsia"/>
        </w:rPr>
        <w:t>뉜다</w:t>
      </w:r>
      <w:r w:rsidR="00EA6396">
        <w:rPr>
          <w:rFonts w:hint="eastAsia"/>
        </w:rPr>
        <w:t>.</w:t>
      </w:r>
    </w:p>
    <w:p w14:paraId="7F67ACCB" w14:textId="77777777" w:rsidR="00EA6396" w:rsidRDefault="00EA6396" w:rsidP="002C5F7F"/>
    <w:p w14:paraId="281C3165" w14:textId="77777777" w:rsidR="002C5F7F" w:rsidRPr="002C5F7F" w:rsidRDefault="002C5F7F" w:rsidP="002C5F7F"/>
    <w:p w14:paraId="34E878AB" w14:textId="17197A3E" w:rsidR="00002F02" w:rsidRDefault="00172DA8" w:rsidP="00172DA8">
      <w:pPr>
        <w:pStyle w:val="3"/>
      </w:pPr>
      <w:r>
        <w:rPr>
          <w:rFonts w:hint="eastAsia"/>
        </w:rPr>
        <w:t>s</w:t>
      </w:r>
      <w:r>
        <w:t>tate</w:t>
      </w:r>
    </w:p>
    <w:p w14:paraId="2DC56231" w14:textId="4E4C6BB0" w:rsidR="00172DA8" w:rsidRDefault="00172DA8" w:rsidP="00172DA8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03D407FF" w14:textId="77777777" w:rsidR="00172DA8" w:rsidRDefault="00172DA8" w:rsidP="00172DA8"/>
    <w:p w14:paraId="4ED10CA1" w14:textId="55D7E37E" w:rsidR="00172DA8" w:rsidRDefault="00172DA8" w:rsidP="00172DA8">
      <w:pPr>
        <w:pStyle w:val="3"/>
      </w:pPr>
      <w:r>
        <w:rPr>
          <w:rFonts w:hint="eastAsia"/>
        </w:rPr>
        <w:t>a</w:t>
      </w:r>
      <w:r>
        <w:t>ction</w:t>
      </w:r>
    </w:p>
    <w:p w14:paraId="5542B7A4" w14:textId="4D605BDE" w:rsidR="00172DA8" w:rsidRDefault="00172DA8" w:rsidP="00172DA8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변경하기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14:paraId="35B5295A" w14:textId="747ADD62" w:rsidR="00172DA8" w:rsidRDefault="00172DA8" w:rsidP="00172DA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ED14790" w14:textId="2AF53564" w:rsidR="00172DA8" w:rsidRDefault="00172DA8" w:rsidP="00172DA8">
      <w:r>
        <w:rPr>
          <w:rFonts w:hint="eastAsia"/>
        </w:rPr>
        <w:t xml:space="preserve"> </w:t>
      </w:r>
      <w:r>
        <w:t xml:space="preserve">  type:   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요구하는가</w:t>
      </w:r>
      <w:r>
        <w:rPr>
          <w:rFonts w:hint="eastAsia"/>
        </w:rPr>
        <w:t>?</w:t>
      </w:r>
      <w:r w:rsidR="00716DFC">
        <w:t xml:space="preserve"> </w:t>
      </w:r>
      <w:r w:rsidR="00716DFC">
        <w:rPr>
          <w:rFonts w:hint="eastAsia"/>
        </w:rPr>
        <w:t>(</w:t>
      </w:r>
      <w:r w:rsidR="00716DFC">
        <w:t xml:space="preserve">type </w:t>
      </w:r>
      <w:r w:rsidR="00716DFC">
        <w:rPr>
          <w:rFonts w:hint="eastAsia"/>
        </w:rPr>
        <w:t>값은</w:t>
      </w:r>
      <w:r w:rsidR="00716DFC">
        <w:rPr>
          <w:rFonts w:hint="eastAsia"/>
        </w:rPr>
        <w:t xml:space="preserve"> </w:t>
      </w:r>
      <w:r w:rsidR="00716DFC">
        <w:rPr>
          <w:rFonts w:hint="eastAsia"/>
        </w:rPr>
        <w:t>문자열</w:t>
      </w:r>
      <w:r w:rsidR="00716DFC">
        <w:rPr>
          <w:rFonts w:hint="eastAsia"/>
        </w:rPr>
        <w:t xml:space="preserve"> </w:t>
      </w:r>
      <w:r w:rsidR="00716DFC">
        <w:rPr>
          <w:rFonts w:hint="eastAsia"/>
        </w:rPr>
        <w:t>상수이어야</w:t>
      </w:r>
      <w:r w:rsidR="00716DFC">
        <w:rPr>
          <w:rFonts w:hint="eastAsia"/>
        </w:rPr>
        <w:t xml:space="preserve"> </w:t>
      </w:r>
      <w:r w:rsidR="00716DFC">
        <w:rPr>
          <w:rFonts w:hint="eastAsia"/>
        </w:rPr>
        <w:t>함</w:t>
      </w:r>
      <w:r w:rsidR="00716DFC">
        <w:rPr>
          <w:rFonts w:hint="eastAsia"/>
        </w:rPr>
        <w:t>)</w:t>
      </w:r>
    </w:p>
    <w:p w14:paraId="5E187D8C" w14:textId="77777777" w:rsidR="00870C13" w:rsidRDefault="00172DA8" w:rsidP="00172DA8">
      <w:r>
        <w:rPr>
          <w:rFonts w:hint="eastAsia"/>
        </w:rPr>
        <w:t xml:space="preserve"> </w:t>
      </w:r>
      <w:r>
        <w:t xml:space="preserve">  payload: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984266">
        <w:rPr>
          <w:rFonts w:hint="eastAsia"/>
        </w:rPr>
        <w:t>데이터는</w:t>
      </w:r>
      <w:r w:rsidR="00984266">
        <w:rPr>
          <w:rFonts w:hint="eastAsia"/>
        </w:rPr>
        <w:t>?</w:t>
      </w:r>
      <w:r w:rsidR="00870C13">
        <w:t xml:space="preserve"> </w:t>
      </w:r>
    </w:p>
    <w:p w14:paraId="0F9872E6" w14:textId="54527022" w:rsidR="00172DA8" w:rsidRPr="00172DA8" w:rsidRDefault="00870C13" w:rsidP="00172DA8">
      <w:r>
        <w:t xml:space="preserve">              (payload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)</w:t>
      </w:r>
    </w:p>
    <w:p w14:paraId="53790431" w14:textId="77777777" w:rsidR="00002F02" w:rsidRDefault="00002F02" w:rsidP="00002F02"/>
    <w:p w14:paraId="013F4143" w14:textId="77777777" w:rsidR="00E17806" w:rsidRDefault="00E17806" w:rsidP="00E17806">
      <w:pPr>
        <w:pStyle w:val="3"/>
      </w:pPr>
      <w:r>
        <w:t xml:space="preserve">function reducer(state, action) </w:t>
      </w:r>
      <w:r>
        <w:rPr>
          <w:rFonts w:hint="eastAsia"/>
        </w:rPr>
        <w:t>함수</w:t>
      </w:r>
    </w:p>
    <w:p w14:paraId="72B75259" w14:textId="77777777" w:rsidR="00E17806" w:rsidRDefault="00E17806" w:rsidP="00E17806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</w:p>
    <w:p w14:paraId="7DDF0436" w14:textId="77777777" w:rsidR="00E17806" w:rsidRDefault="00E17806" w:rsidP="00E17806"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리턴해야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FB175F0" w14:textId="77777777" w:rsidR="00E17806" w:rsidRPr="00984266" w:rsidRDefault="00E17806" w:rsidP="00E17806">
      <w:r>
        <w:t xml:space="preserve">immutable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6066ECE" w14:textId="77777777" w:rsidR="00E17806" w:rsidRDefault="00E17806" w:rsidP="00E17806"/>
    <w:p w14:paraId="43D4427D" w14:textId="77777777" w:rsidR="00E17806" w:rsidRDefault="00E17806" w:rsidP="00E17806">
      <w:pPr>
        <w:pStyle w:val="3"/>
      </w:pPr>
      <w:r>
        <w:t>function</w:t>
      </w:r>
      <w:r>
        <w:rPr>
          <w:rFonts w:hint="eastAsia"/>
        </w:rPr>
        <w:t xml:space="preserve"> d</w:t>
      </w:r>
      <w:r>
        <w:t xml:space="preserve">ispatch(action) </w:t>
      </w:r>
      <w:r>
        <w:rPr>
          <w:rFonts w:hint="eastAsia"/>
        </w:rPr>
        <w:t>함수</w:t>
      </w:r>
    </w:p>
    <w:p w14:paraId="41078882" w14:textId="77777777" w:rsidR="00E17806" w:rsidRDefault="00E17806" w:rsidP="00E17806">
      <w:r>
        <w:rPr>
          <w:rFonts w:hint="eastAsia"/>
        </w:rPr>
        <w:t>r</w:t>
      </w:r>
      <w:r>
        <w:t xml:space="preserve">educer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</w:p>
    <w:p w14:paraId="590CA78F" w14:textId="77777777" w:rsidR="00E17806" w:rsidRDefault="00E17806" w:rsidP="00E17806">
      <w:r>
        <w:rPr>
          <w:rFonts w:hint="eastAsia"/>
        </w:rPr>
        <w:t>d</w:t>
      </w:r>
      <w:r>
        <w:t xml:space="preserve">ispatch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간접</w:t>
      </w:r>
      <w:r>
        <w:rPr>
          <w:rFonts w:hint="eastAsia"/>
        </w:rP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5850BF7" w14:textId="77777777" w:rsidR="00E17806" w:rsidRDefault="00E17806" w:rsidP="00E17806">
      <w:r>
        <w:rPr>
          <w:rFonts w:hint="eastAsia"/>
        </w:rPr>
        <w:t>d</w:t>
      </w:r>
      <w:r>
        <w:t xml:space="preserve">ispatch(action)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</w:p>
    <w:p w14:paraId="6C28D599" w14:textId="77777777" w:rsidR="00E17806" w:rsidRPr="000E3A6E" w:rsidRDefault="00E17806" w:rsidP="00E17806">
      <w:r>
        <w:rPr>
          <w:rFonts w:hint="eastAsia"/>
        </w:rPr>
        <w:t>r</w:t>
      </w:r>
      <w:r>
        <w:t>educer(</w:t>
      </w:r>
      <w:r>
        <w:rPr>
          <w:rFonts w:hint="eastAsia"/>
        </w:rPr>
        <w:t>현재상태</w:t>
      </w:r>
      <w:r>
        <w:rPr>
          <w:rFonts w:hint="eastAsia"/>
        </w:rPr>
        <w:t>,</w:t>
      </w:r>
      <w:r>
        <w:t xml:space="preserve">action)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75974ABC" w14:textId="77777777" w:rsidR="00E17806" w:rsidRPr="000E3A6E" w:rsidRDefault="00E17806" w:rsidP="00E17806"/>
    <w:p w14:paraId="04403395" w14:textId="77777777" w:rsidR="006C6D1D" w:rsidRDefault="006C6D1D" w:rsidP="006711E2"/>
    <w:p w14:paraId="7543E777" w14:textId="2E53E7D7" w:rsidR="005D7B65" w:rsidRDefault="005D7B6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6035071" w14:textId="64D1DD8E" w:rsidR="0079000A" w:rsidRDefault="00382FD2" w:rsidP="00382FD2">
      <w:pPr>
        <w:pStyle w:val="2"/>
      </w:pPr>
      <w:bookmarkStart w:id="12" w:name="_Toc131966103"/>
      <w:r>
        <w:rPr>
          <w:rFonts w:hint="eastAsia"/>
        </w:rPr>
        <w:lastRenderedPageBreak/>
        <w:t>c</w:t>
      </w:r>
      <w:r>
        <w:t xml:space="preserve">ounter1 </w:t>
      </w:r>
      <w:r>
        <w:rPr>
          <w:rFonts w:hint="eastAsia"/>
        </w:rPr>
        <w:t>예제</w:t>
      </w:r>
      <w:bookmarkEnd w:id="12"/>
    </w:p>
    <w:p w14:paraId="080FF2F5" w14:textId="5A348CBC" w:rsidR="00382FD2" w:rsidRDefault="00382FD2" w:rsidP="00382FD2">
      <w:pPr>
        <w:pStyle w:val="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2FD2" w14:paraId="4F1586D7" w14:textId="77777777" w:rsidTr="00382FD2">
        <w:tc>
          <w:tcPr>
            <w:tcW w:w="10456" w:type="dxa"/>
          </w:tcPr>
          <w:p w14:paraId="49A16110" w14:textId="70C0074F" w:rsidR="00382FD2" w:rsidRDefault="00382FD2" w:rsidP="00382FD2">
            <w:r>
              <w:rPr>
                <w:rFonts w:hint="eastAsia"/>
              </w:rPr>
              <w:t>n</w:t>
            </w:r>
            <w:r>
              <w:t xml:space="preserve">px create-react-app </w:t>
            </w:r>
            <w:r w:rsidR="00881C70">
              <w:rPr>
                <w:rFonts w:hint="eastAsia"/>
              </w:rPr>
              <w:t>c</w:t>
            </w:r>
            <w:r w:rsidR="00881C70">
              <w:t xml:space="preserve">ounter1 </w:t>
            </w:r>
            <w:r>
              <w:t>--template typescript</w:t>
            </w:r>
          </w:p>
        </w:tc>
      </w:tr>
    </w:tbl>
    <w:p w14:paraId="59B55BEA" w14:textId="77777777" w:rsidR="00382FD2" w:rsidRDefault="00382FD2" w:rsidP="00382FD2"/>
    <w:p w14:paraId="7FE2B31E" w14:textId="73FD2C26" w:rsidR="005F0C9E" w:rsidRDefault="00625007" w:rsidP="005F0C9E">
      <w:pPr>
        <w:pStyle w:val="3"/>
      </w:pPr>
      <w:r>
        <w:rPr>
          <w:rFonts w:hint="eastAsia"/>
        </w:rPr>
        <w:t>s</w:t>
      </w:r>
      <w:r>
        <w:t>rc/counterReducer.ts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5007" w14:paraId="67CFCF20" w14:textId="77777777" w:rsidTr="00625007">
        <w:tc>
          <w:tcPr>
            <w:tcW w:w="10456" w:type="dxa"/>
          </w:tcPr>
          <w:p w14:paraId="7C661CC4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StateType = {</w:t>
            </w:r>
          </w:p>
          <w:p w14:paraId="746A8FF9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  count: number,</w:t>
            </w:r>
          </w:p>
          <w:p w14:paraId="37223E91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  step: number</w:t>
            </w:r>
          </w:p>
          <w:p w14:paraId="37C704F0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91530DE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D00B200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ActionType = </w:t>
            </w:r>
          </w:p>
          <w:p w14:paraId="4EB9A5C8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 type: </w:t>
            </w:r>
            <w:r w:rsidRPr="00625007">
              <w:rPr>
                <w:rFonts w:cs="굴림"/>
                <w:color w:val="A31515"/>
                <w:kern w:val="0"/>
                <w:szCs w:val="20"/>
                <w14:ligatures w14:val="none"/>
              </w:rPr>
              <w:t>"increaseCount"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 |</w:t>
            </w:r>
          </w:p>
          <w:p w14:paraId="4319C631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 type: </w:t>
            </w:r>
            <w:r w:rsidRPr="00625007">
              <w:rPr>
                <w:rFonts w:cs="굴림"/>
                <w:color w:val="A31515"/>
                <w:kern w:val="0"/>
                <w:szCs w:val="20"/>
                <w14:ligatures w14:val="none"/>
              </w:rPr>
              <w:t>"decreaseCount"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 |</w:t>
            </w:r>
          </w:p>
          <w:p w14:paraId="4ED52C27" w14:textId="665633F4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{ type: </w:t>
            </w:r>
            <w:r w:rsidRPr="00625007">
              <w:rPr>
                <w:rFonts w:cs="굴림"/>
                <w:color w:val="A31515"/>
                <w:kern w:val="0"/>
                <w:szCs w:val="20"/>
                <w14:ligatures w14:val="none"/>
              </w:rPr>
              <w:t>"setStep"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, payload: number }</w:t>
            </w:r>
          </w:p>
          <w:p w14:paraId="630BB2A7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2D18C61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initialState: StateType = { count: </w:t>
            </w:r>
            <w:r w:rsidRPr="0062500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step: </w:t>
            </w:r>
            <w:r w:rsidRPr="0062500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4C034BAA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57A9E36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reducer(state: StateType, action: ActionType) {</w:t>
            </w:r>
          </w:p>
          <w:p w14:paraId="3C145535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switch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(action.type) {</w:t>
            </w:r>
          </w:p>
          <w:p w14:paraId="7315B90D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25007">
              <w:rPr>
                <w:rFonts w:cs="굴림"/>
                <w:color w:val="A31515"/>
                <w:kern w:val="0"/>
                <w:szCs w:val="20"/>
                <w14:ligatures w14:val="none"/>
              </w:rPr>
              <w:t>"increaseCount"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23693005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...state, count: state.count + state.step }</w:t>
            </w:r>
          </w:p>
          <w:p w14:paraId="1563F2E1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25007">
              <w:rPr>
                <w:rFonts w:cs="굴림"/>
                <w:color w:val="A31515"/>
                <w:kern w:val="0"/>
                <w:szCs w:val="20"/>
                <w14:ligatures w14:val="none"/>
              </w:rPr>
              <w:t>"decreaseCount"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36696B05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...state, count: state.count - state.step }</w:t>
            </w:r>
          </w:p>
          <w:p w14:paraId="053B6B06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case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25007">
              <w:rPr>
                <w:rFonts w:cs="굴림"/>
                <w:color w:val="A31515"/>
                <w:kern w:val="0"/>
                <w:szCs w:val="20"/>
                <w14:ligatures w14:val="none"/>
              </w:rPr>
              <w:t>"setStep"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</w:p>
          <w:p w14:paraId="53856E3D" w14:textId="5EE1DBEC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62500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...state, step: action.payload }</w:t>
            </w:r>
          </w:p>
          <w:p w14:paraId="40E308AE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0D0D1FA" w14:textId="77777777" w:rsidR="00625007" w:rsidRPr="00625007" w:rsidRDefault="00625007" w:rsidP="0062500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2500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93094F8" w14:textId="77777777" w:rsidR="00625007" w:rsidRDefault="00625007" w:rsidP="00625007"/>
        </w:tc>
      </w:tr>
    </w:tbl>
    <w:p w14:paraId="029F017C" w14:textId="77777777" w:rsidR="00625007" w:rsidRDefault="00625007" w:rsidP="00625007"/>
    <w:p w14:paraId="4BE6EAFC" w14:textId="77777777" w:rsidR="00625007" w:rsidRPr="00625007" w:rsidRDefault="00625007" w:rsidP="0062500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FF"/>
          <w:kern w:val="0"/>
          <w:szCs w:val="20"/>
          <w14:ligatures w14:val="none"/>
        </w:rPr>
        <w:t>type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StateType = {</w:t>
      </w:r>
    </w:p>
    <w:p w14:paraId="74D1A7ED" w14:textId="77777777" w:rsidR="00625007" w:rsidRPr="00625007" w:rsidRDefault="00625007" w:rsidP="0062500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>  count: number,</w:t>
      </w:r>
    </w:p>
    <w:p w14:paraId="2A241BE5" w14:textId="77777777" w:rsidR="00625007" w:rsidRPr="00625007" w:rsidRDefault="00625007" w:rsidP="0062500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>  step: number</w:t>
      </w:r>
    </w:p>
    <w:p w14:paraId="464EF024" w14:textId="77777777" w:rsidR="00625007" w:rsidRPr="00625007" w:rsidRDefault="00625007" w:rsidP="0062500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>}</w:t>
      </w:r>
    </w:p>
    <w:p w14:paraId="338D3995" w14:textId="1F980C23" w:rsidR="00625007" w:rsidRDefault="00976EA2" w:rsidP="006250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상태값의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선언이다</w:t>
      </w:r>
      <w:r>
        <w:rPr>
          <w:rFonts w:hint="eastAsia"/>
        </w:rPr>
        <w:t>.</w:t>
      </w:r>
    </w:p>
    <w:p w14:paraId="7FAFDF88" w14:textId="77777777" w:rsidR="00976EA2" w:rsidRDefault="00976EA2" w:rsidP="00625007"/>
    <w:p w14:paraId="0B01926C" w14:textId="77777777" w:rsidR="00976EA2" w:rsidRPr="00625007" w:rsidRDefault="00976EA2" w:rsidP="00976EA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FF"/>
          <w:kern w:val="0"/>
          <w:szCs w:val="20"/>
          <w14:ligatures w14:val="none"/>
        </w:rPr>
        <w:t>export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0000FF"/>
          <w:kern w:val="0"/>
          <w:szCs w:val="20"/>
          <w14:ligatures w14:val="none"/>
        </w:rPr>
        <w:t>type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ActionType = </w:t>
      </w:r>
    </w:p>
    <w:p w14:paraId="565AEBBC" w14:textId="77777777" w:rsidR="00976EA2" w:rsidRPr="00625007" w:rsidRDefault="00976EA2" w:rsidP="00976EA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"increaseCount"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} |</w:t>
      </w:r>
    </w:p>
    <w:p w14:paraId="79127578" w14:textId="77777777" w:rsidR="00976EA2" w:rsidRPr="00625007" w:rsidRDefault="00976EA2" w:rsidP="00976EA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"decreaseCount"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} |</w:t>
      </w:r>
    </w:p>
    <w:p w14:paraId="54316531" w14:textId="77777777" w:rsidR="00976EA2" w:rsidRPr="00625007" w:rsidRDefault="00976EA2" w:rsidP="00976EA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"setStep"</w:t>
      </w:r>
      <w:r w:rsidRPr="00625007">
        <w:rPr>
          <w:rFonts w:cs="굴림"/>
          <w:color w:val="000000"/>
          <w:kern w:val="0"/>
          <w:szCs w:val="20"/>
          <w14:ligatures w14:val="none"/>
        </w:rPr>
        <w:t>, payload: { step: number } }</w:t>
      </w:r>
    </w:p>
    <w:p w14:paraId="62837BF0" w14:textId="146E1F32" w:rsidR="00976EA2" w:rsidRDefault="006456E5" w:rsidP="00625007">
      <w:r>
        <w:t xml:space="preserve"> 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변경하기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액션들의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선언이다</w:t>
      </w:r>
      <w:r>
        <w:rPr>
          <w:rFonts w:hint="eastAsia"/>
        </w:rPr>
        <w:t>.</w:t>
      </w:r>
    </w:p>
    <w:p w14:paraId="6BDDA96F" w14:textId="530F1EB7" w:rsidR="006456E5" w:rsidRDefault="00FC1BDA" w:rsidP="006250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타입스크립트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t xml:space="preserve">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구현되었다</w:t>
      </w:r>
      <w:r>
        <w:rPr>
          <w:rFonts w:hint="eastAsia"/>
        </w:rPr>
        <w:t>.</w:t>
      </w:r>
    </w:p>
    <w:p w14:paraId="463BB4C2" w14:textId="77777777" w:rsidR="006456E5" w:rsidRDefault="006456E5" w:rsidP="00625007"/>
    <w:p w14:paraId="1F0B300D" w14:textId="77777777" w:rsidR="00FC1BDA" w:rsidRDefault="00FC1BDA" w:rsidP="00625007"/>
    <w:p w14:paraId="3E12AB15" w14:textId="77777777" w:rsidR="00667967" w:rsidRDefault="00FC1BDA" w:rsidP="00625007">
      <w:r w:rsidRPr="00625007">
        <w:rPr>
          <w:rFonts w:cs="굴림"/>
          <w:color w:val="000000"/>
          <w:kern w:val="0"/>
          <w:szCs w:val="20"/>
          <w14:ligatures w14:val="none"/>
        </w:rPr>
        <w:t xml:space="preserve">ActionType </w:t>
      </w:r>
      <w:r>
        <w:rPr>
          <w:rFonts w:cs="굴림" w:hint="eastAsia"/>
          <w:color w:val="000000"/>
          <w:kern w:val="0"/>
          <w:szCs w:val="20"/>
          <w14:ligatures w14:val="none"/>
        </w:rPr>
        <w:t>타입의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hint="eastAsia"/>
        </w:rPr>
        <w:t>액션은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t xml:space="preserve"> 3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F0F8B05" w14:textId="415421DC" w:rsidR="00FC1BDA" w:rsidRDefault="00667967" w:rsidP="00625007">
      <w:r>
        <w:t xml:space="preserve">3 </w:t>
      </w:r>
      <w:r>
        <w:rPr>
          <w:rFonts w:hint="eastAsia"/>
        </w:rPr>
        <w:t>타입</w:t>
      </w:r>
      <w:r>
        <w:t xml:space="preserve"> | or </w:t>
      </w:r>
      <w:r>
        <w:rPr>
          <w:rFonts w:hint="eastAsia"/>
        </w:rPr>
        <w:t>연산자로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</w:p>
    <w:p w14:paraId="08B762A8" w14:textId="77777777" w:rsidR="00FC1BDA" w:rsidRPr="00625007" w:rsidRDefault="00FC1BDA" w:rsidP="00FC1BD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"increaseCount"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} |</w:t>
      </w:r>
    </w:p>
    <w:p w14:paraId="7E507662" w14:textId="77777777" w:rsidR="00FC1BDA" w:rsidRPr="00625007" w:rsidRDefault="00FC1BDA" w:rsidP="00FC1BD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"decreaseCount"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} |</w:t>
      </w:r>
    </w:p>
    <w:p w14:paraId="6FDA8602" w14:textId="4014BEBD" w:rsidR="00FC1BDA" w:rsidRPr="00625007" w:rsidRDefault="00FC1BDA" w:rsidP="00FC1BD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"setStep"</w:t>
      </w:r>
      <w:r w:rsidRPr="00625007">
        <w:rPr>
          <w:rFonts w:cs="굴림"/>
          <w:color w:val="000000"/>
          <w:kern w:val="0"/>
          <w:szCs w:val="20"/>
          <w14:ligatures w14:val="none"/>
        </w:rPr>
        <w:t>, payload: number }</w:t>
      </w:r>
    </w:p>
    <w:p w14:paraId="4260DB8C" w14:textId="77777777" w:rsidR="00FC1BDA" w:rsidRPr="00FC1BDA" w:rsidRDefault="00FC1BDA" w:rsidP="00625007"/>
    <w:p w14:paraId="551EEA4F" w14:textId="77777777" w:rsidR="00976EA2" w:rsidRDefault="00976EA2" w:rsidP="00625007"/>
    <w:p w14:paraId="6573AB37" w14:textId="7E45C5A3" w:rsidR="00667967" w:rsidRDefault="00667967" w:rsidP="00625007">
      <w:pPr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"increaseCount"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}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타입</w:t>
      </w:r>
    </w:p>
    <w:p w14:paraId="25AF3C8E" w14:textId="1F30AA27" w:rsidR="00667967" w:rsidRDefault="00667967" w:rsidP="00625007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t</w:t>
      </w:r>
      <w:r>
        <w:rPr>
          <w:rFonts w:cs="굴림" w:hint="eastAsia"/>
          <w:color w:val="000000"/>
          <w:kern w:val="0"/>
          <w:szCs w:val="20"/>
          <w14:ligatures w14:val="none"/>
        </w:rPr>
        <w:t>y</w:t>
      </w:r>
      <w:r>
        <w:rPr>
          <w:rFonts w:cs="굴림"/>
          <w:color w:val="000000"/>
          <w:kern w:val="0"/>
          <w:szCs w:val="20"/>
          <w14:ligatures w14:val="none"/>
        </w:rPr>
        <w:t xml:space="preserve">pe </w:t>
      </w:r>
      <w:r>
        <w:rPr>
          <w:rFonts w:cs="굴림" w:hint="eastAsia"/>
          <w:color w:val="000000"/>
          <w:kern w:val="0"/>
          <w:szCs w:val="20"/>
          <w14:ligatures w14:val="none"/>
        </w:rPr>
        <w:t>속성만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가지고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있는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객체이</w:t>
      </w:r>
      <w:r w:rsidR="00FB2CAE">
        <w:rPr>
          <w:rFonts w:cs="굴림" w:hint="eastAsia"/>
          <w:color w:val="000000"/>
          <w:kern w:val="0"/>
          <w:szCs w:val="20"/>
          <w14:ligatures w14:val="none"/>
        </w:rPr>
        <w:t>어야하</w:t>
      </w:r>
      <w:r>
        <w:rPr>
          <w:rFonts w:cs="굴림" w:hint="eastAsia"/>
          <w:color w:val="000000"/>
          <w:kern w:val="0"/>
          <w:szCs w:val="20"/>
          <w14:ligatures w14:val="none"/>
        </w:rPr>
        <w:t>고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FB2CAE" w:rsidRPr="00625007">
        <w:rPr>
          <w:rFonts w:cs="굴림"/>
          <w:color w:val="A31515"/>
          <w:kern w:val="0"/>
          <w:szCs w:val="20"/>
          <w14:ligatures w14:val="none"/>
        </w:rPr>
        <w:t>"increaseCount"</w:t>
      </w:r>
      <w:r w:rsidR="00FB2CAE" w:rsidRPr="00FB2CAE">
        <w:t xml:space="preserve"> </w:t>
      </w:r>
      <w:r w:rsidR="00FB2CAE" w:rsidRPr="00FB2CAE">
        <w:t>이어야</w:t>
      </w:r>
      <w:r w:rsidR="00FB2CAE" w:rsidRPr="00FB2CAE">
        <w:rPr>
          <w:rFonts w:hint="eastAsia"/>
        </w:rPr>
        <w:t xml:space="preserve"> </w:t>
      </w:r>
      <w:r w:rsidR="00FB2CAE" w:rsidRPr="00FB2CAE">
        <w:t>한다</w:t>
      </w:r>
      <w:r w:rsidR="00FB2CAE" w:rsidRPr="00FB2CAE">
        <w:rPr>
          <w:rFonts w:hint="eastAsia"/>
        </w:rPr>
        <w:t>.</w:t>
      </w:r>
    </w:p>
    <w:p w14:paraId="5C71DC18" w14:textId="77777777" w:rsidR="00976EA2" w:rsidRDefault="00976EA2" w:rsidP="00625007"/>
    <w:p w14:paraId="762419D2" w14:textId="078B6C77" w:rsidR="00FB2CAE" w:rsidRDefault="00FB2CAE" w:rsidP="00625007">
      <w:r w:rsidRPr="00625007">
        <w:rPr>
          <w:rFonts w:cs="굴림"/>
          <w:color w:val="000000"/>
          <w:kern w:val="0"/>
          <w:szCs w:val="20"/>
          <w14:ligatures w14:val="none"/>
        </w:rPr>
        <w:t xml:space="preserve">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"decreaseCount"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}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타입</w:t>
      </w:r>
    </w:p>
    <w:p w14:paraId="3A0B8989" w14:textId="21558237" w:rsidR="00FB2CAE" w:rsidRDefault="00FB2CAE" w:rsidP="00FB2CAE">
      <w:r>
        <w:rPr>
          <w:rFonts w:cs="굴림"/>
          <w:color w:val="000000"/>
          <w:kern w:val="0"/>
          <w:szCs w:val="20"/>
          <w14:ligatures w14:val="none"/>
        </w:rPr>
        <w:t xml:space="preserve">   t</w:t>
      </w:r>
      <w:r>
        <w:rPr>
          <w:rFonts w:cs="굴림" w:hint="eastAsia"/>
          <w:color w:val="000000"/>
          <w:kern w:val="0"/>
          <w:szCs w:val="20"/>
          <w14:ligatures w14:val="none"/>
        </w:rPr>
        <w:t>y</w:t>
      </w:r>
      <w:r>
        <w:rPr>
          <w:rFonts w:cs="굴림"/>
          <w:color w:val="000000"/>
          <w:kern w:val="0"/>
          <w:szCs w:val="20"/>
          <w14:ligatures w14:val="none"/>
        </w:rPr>
        <w:t xml:space="preserve">pe </w:t>
      </w:r>
      <w:r>
        <w:rPr>
          <w:rFonts w:cs="굴림" w:hint="eastAsia"/>
          <w:color w:val="000000"/>
          <w:kern w:val="0"/>
          <w:szCs w:val="20"/>
          <w14:ligatures w14:val="none"/>
        </w:rPr>
        <w:t>속성만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가지고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있는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객체이어야하고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</w:t>
      </w:r>
      <w:r w:rsidRPr="00FB2CAE">
        <w:rPr>
          <w:rFonts w:cs="굴림"/>
          <w:color w:val="A31515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decreaseCount"</w:t>
      </w:r>
      <w:r w:rsidRPr="00FB2CAE">
        <w:t xml:space="preserve"> </w:t>
      </w:r>
      <w:r w:rsidRPr="00FB2CAE">
        <w:t>이어야</w:t>
      </w:r>
      <w:r w:rsidRPr="00FB2CAE">
        <w:rPr>
          <w:rFonts w:hint="eastAsia"/>
        </w:rPr>
        <w:t xml:space="preserve"> </w:t>
      </w:r>
      <w:r w:rsidRPr="00FB2CAE">
        <w:t>한다</w:t>
      </w:r>
      <w:r w:rsidRPr="00FB2CAE">
        <w:rPr>
          <w:rFonts w:hint="eastAsia"/>
        </w:rPr>
        <w:t>.</w:t>
      </w:r>
    </w:p>
    <w:p w14:paraId="23C72DD1" w14:textId="77777777" w:rsidR="00FB2CAE" w:rsidRDefault="00FB2CAE" w:rsidP="00625007"/>
    <w:p w14:paraId="09C8CB82" w14:textId="2C7D1785" w:rsidR="00FB2CAE" w:rsidRDefault="00FB2CAE" w:rsidP="00625007">
      <w:pPr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{ type: </w:t>
      </w:r>
      <w:r w:rsidRPr="00625007">
        <w:rPr>
          <w:rFonts w:cs="굴림"/>
          <w:color w:val="A31515"/>
          <w:kern w:val="0"/>
          <w:szCs w:val="20"/>
          <w14:ligatures w14:val="none"/>
        </w:rPr>
        <w:t>"setStep"</w:t>
      </w:r>
      <w:r w:rsidRPr="00625007">
        <w:rPr>
          <w:rFonts w:cs="굴림"/>
          <w:color w:val="000000"/>
          <w:kern w:val="0"/>
          <w:szCs w:val="20"/>
          <w14:ligatures w14:val="none"/>
        </w:rPr>
        <w:t>, payload: number }</w:t>
      </w:r>
    </w:p>
    <w:p w14:paraId="6F2CC832" w14:textId="740DAB26" w:rsidR="00FB2CAE" w:rsidRDefault="00FB2CAE" w:rsidP="0062500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t</w:t>
      </w:r>
      <w:r>
        <w:rPr>
          <w:rFonts w:cs="굴림"/>
          <w:color w:val="000000"/>
          <w:kern w:val="0"/>
          <w:szCs w:val="20"/>
          <w14:ligatures w14:val="none"/>
        </w:rPr>
        <w:t xml:space="preserve">ype </w:t>
      </w:r>
      <w:r>
        <w:rPr>
          <w:rFonts w:cs="굴림" w:hint="eastAsia"/>
          <w:color w:val="000000"/>
          <w:kern w:val="0"/>
          <w:szCs w:val="20"/>
          <w14:ligatures w14:val="none"/>
        </w:rPr>
        <w:t>속성과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payload </w:t>
      </w:r>
      <w:r>
        <w:rPr>
          <w:rFonts w:cs="굴림" w:hint="eastAsia"/>
          <w:color w:val="000000"/>
          <w:kern w:val="0"/>
          <w:szCs w:val="20"/>
          <w14:ligatures w14:val="none"/>
        </w:rPr>
        <w:t>속성을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가진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객체이어야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하고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</w:p>
    <w:p w14:paraId="023E0B7A" w14:textId="41D75B14" w:rsidR="00FB2CAE" w:rsidRDefault="00FB2CAE" w:rsidP="00625007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type </w:t>
      </w:r>
      <w:r>
        <w:rPr>
          <w:rFonts w:cs="굴림" w:hint="eastAsia"/>
          <w:color w:val="000000"/>
          <w:kern w:val="0"/>
          <w:szCs w:val="20"/>
          <w14:ligatures w14:val="none"/>
        </w:rPr>
        <w:t>속성값은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"setStep"</w:t>
      </w:r>
      <w:r>
        <w:rPr>
          <w:rFonts w:cs="굴림"/>
          <w:color w:val="A31515"/>
          <w:kern w:val="0"/>
          <w:szCs w:val="20"/>
          <w14:ligatures w14:val="none"/>
        </w:rPr>
        <w:t xml:space="preserve"> 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613F6F1B" w14:textId="3D4AA2B1" w:rsidR="00FB2CAE" w:rsidRDefault="00FB2CAE" w:rsidP="00625007">
      <w:r>
        <w:rPr>
          <w:rFonts w:hint="eastAsia"/>
        </w:rPr>
        <w:t xml:space="preserve"> </w:t>
      </w:r>
      <w:r>
        <w:t xml:space="preserve">  payload </w:t>
      </w:r>
      <w:r>
        <w:rPr>
          <w:rFonts w:hint="eastAsia"/>
        </w:rPr>
        <w:t>속성값은</w:t>
      </w:r>
      <w:r>
        <w:rPr>
          <w:rFonts w:hint="eastAsia"/>
        </w:rPr>
        <w:t xml:space="preserve"> </w:t>
      </w:r>
      <w:r w:rsidR="00AF4A13">
        <w:t xml:space="preserve">number </w:t>
      </w:r>
      <w:r w:rsidR="00AF4A13">
        <w:rPr>
          <w:rFonts w:hint="eastAsia"/>
        </w:rPr>
        <w:t>이어</w:t>
      </w: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7A03047" w14:textId="62F84C2A" w:rsidR="00FB2CAE" w:rsidRDefault="00125502" w:rsidP="00625007">
      <w:r>
        <w:rPr>
          <w:rFonts w:hint="eastAsia"/>
        </w:rPr>
        <w:t xml:space="preserve"> </w:t>
      </w:r>
      <w:r>
        <w:t xml:space="preserve">  </w:t>
      </w:r>
      <w:r w:rsidR="00B9317B">
        <w:t>(</w:t>
      </w:r>
      <w:r w:rsidR="00B9317B">
        <w:rPr>
          <w:rFonts w:hint="eastAsia"/>
        </w:rPr>
        <w:t>참고</w:t>
      </w:r>
      <w:r w:rsidR="00B9317B">
        <w:rPr>
          <w:rFonts w:hint="eastAsia"/>
        </w:rPr>
        <w:t>:</w:t>
      </w:r>
      <w:r w:rsidR="00B9317B">
        <w:t xml:space="preserve"> </w:t>
      </w:r>
      <w:r>
        <w:t>payload</w:t>
      </w:r>
      <w:r>
        <w:rPr>
          <w:rFonts w:hint="eastAsia"/>
        </w:rPr>
        <w:t xml:space="preserve"> </w:t>
      </w:r>
      <w:r w:rsidR="00B9317B">
        <w:rPr>
          <w:rFonts w:hint="eastAsia"/>
        </w:rPr>
        <w:t>단어의</w:t>
      </w:r>
      <w:r w:rsidR="00B9317B">
        <w:rPr>
          <w:rFonts w:hint="eastAsia"/>
        </w:rPr>
        <w:t xml:space="preserve"> </w:t>
      </w:r>
      <w:r w:rsidR="00B9317B">
        <w:rPr>
          <w:rFonts w:hint="eastAsia"/>
        </w:rPr>
        <w:t>뜻을</w:t>
      </w:r>
      <w:r w:rsidR="00B9317B">
        <w:rPr>
          <w:rFonts w:hint="eastAsia"/>
        </w:rPr>
        <w:t xml:space="preserve"> </w:t>
      </w:r>
      <w:r w:rsidR="00B9317B">
        <w:rPr>
          <w:rFonts w:hint="eastAsia"/>
        </w:rPr>
        <w:t>찾아보라</w:t>
      </w:r>
      <w:r w:rsidR="00B9317B">
        <w:rPr>
          <w:rFonts w:hint="eastAsia"/>
        </w:rPr>
        <w:t>)</w:t>
      </w:r>
    </w:p>
    <w:p w14:paraId="1BD95AE9" w14:textId="77777777" w:rsidR="00FB2CAE" w:rsidRDefault="00FB2CAE" w:rsidP="00625007"/>
    <w:p w14:paraId="4E1829ED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FF"/>
          <w:kern w:val="0"/>
          <w:szCs w:val="20"/>
          <w14:ligatures w14:val="none"/>
        </w:rPr>
        <w:lastRenderedPageBreak/>
        <w:t>export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0000FF"/>
          <w:kern w:val="0"/>
          <w:szCs w:val="20"/>
          <w14:ligatures w14:val="none"/>
        </w:rPr>
        <w:t>const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000000"/>
          <w:kern w:val="0"/>
          <w:szCs w:val="20"/>
          <w:shd w:val="clear" w:color="auto" w:fill="66CCFF"/>
          <w14:ligatures w14:val="none"/>
        </w:rPr>
        <w:t>initialState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: StateType = { count: </w:t>
      </w:r>
      <w:r w:rsidRPr="00625007">
        <w:rPr>
          <w:rFonts w:cs="굴림"/>
          <w:color w:val="098658"/>
          <w:kern w:val="0"/>
          <w:szCs w:val="20"/>
          <w14:ligatures w14:val="none"/>
        </w:rPr>
        <w:t>0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, step: </w:t>
      </w:r>
      <w:r w:rsidRPr="00625007">
        <w:rPr>
          <w:rFonts w:cs="굴림"/>
          <w:color w:val="098658"/>
          <w:kern w:val="0"/>
          <w:szCs w:val="20"/>
          <w14:ligatures w14:val="none"/>
        </w:rPr>
        <w:t>1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}</w:t>
      </w:r>
    </w:p>
    <w:p w14:paraId="6D8E2B32" w14:textId="3A22DB71" w:rsidR="00097922" w:rsidRDefault="00097922" w:rsidP="006250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상태값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</w:p>
    <w:p w14:paraId="241FD5A3" w14:textId="77777777" w:rsidR="00097922" w:rsidRDefault="00097922" w:rsidP="00625007"/>
    <w:p w14:paraId="42BD13CF" w14:textId="77777777" w:rsidR="00097922" w:rsidRDefault="00097922" w:rsidP="00625007"/>
    <w:p w14:paraId="5B688FD3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FF"/>
          <w:kern w:val="0"/>
          <w:szCs w:val="20"/>
          <w14:ligatures w14:val="none"/>
        </w:rPr>
        <w:t>export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0000FF"/>
          <w:kern w:val="0"/>
          <w:szCs w:val="20"/>
          <w14:ligatures w14:val="none"/>
        </w:rPr>
        <w:t>function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reducer</w:t>
      </w:r>
      <w:r w:rsidRPr="00625007">
        <w:rPr>
          <w:rFonts w:cs="굴림"/>
          <w:color w:val="000000"/>
          <w:kern w:val="0"/>
          <w:szCs w:val="20"/>
          <w14:ligatures w14:val="none"/>
        </w:rPr>
        <w:t>(state: StateType, action: ActionType) {</w:t>
      </w:r>
    </w:p>
    <w:p w14:paraId="55628A5C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625007">
        <w:rPr>
          <w:rFonts w:cs="굴림"/>
          <w:color w:val="0000FF"/>
          <w:kern w:val="0"/>
          <w:szCs w:val="20"/>
          <w14:ligatures w14:val="none"/>
        </w:rPr>
        <w:t>switch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(action.type) {</w:t>
      </w:r>
    </w:p>
    <w:p w14:paraId="4062DD2A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625007">
        <w:rPr>
          <w:rFonts w:cs="굴림"/>
          <w:color w:val="0000FF"/>
          <w:kern w:val="0"/>
          <w:szCs w:val="20"/>
          <w14:ligatures w14:val="none"/>
        </w:rPr>
        <w:t>case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"increaseCount"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>:</w:t>
      </w:r>
    </w:p>
    <w:p w14:paraId="2BCB63C2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625007">
        <w:rPr>
          <w:rFonts w:cs="굴림"/>
          <w:color w:val="0000FF"/>
          <w:kern w:val="0"/>
          <w:szCs w:val="20"/>
          <w14:ligatures w14:val="none"/>
        </w:rPr>
        <w:t>return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{ ...state, count: state.count + state.step }</w:t>
      </w:r>
    </w:p>
    <w:p w14:paraId="34BED89A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625007">
        <w:rPr>
          <w:rFonts w:cs="굴림"/>
          <w:color w:val="0000FF"/>
          <w:kern w:val="0"/>
          <w:szCs w:val="20"/>
          <w14:ligatures w14:val="none"/>
        </w:rPr>
        <w:t>case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"decreaseCount"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>:</w:t>
      </w:r>
    </w:p>
    <w:p w14:paraId="18885E98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625007">
        <w:rPr>
          <w:rFonts w:cs="굴림"/>
          <w:color w:val="0000FF"/>
          <w:kern w:val="0"/>
          <w:szCs w:val="20"/>
          <w14:ligatures w14:val="none"/>
        </w:rPr>
        <w:t>return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{ ...state, count: state.count - state.step }</w:t>
      </w:r>
    </w:p>
    <w:p w14:paraId="42A1AE1B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625007">
        <w:rPr>
          <w:rFonts w:cs="굴림"/>
          <w:color w:val="0000FF"/>
          <w:kern w:val="0"/>
          <w:szCs w:val="20"/>
          <w14:ligatures w14:val="none"/>
        </w:rPr>
        <w:t>case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"setStep"</w:t>
      </w:r>
      <w:r w:rsidRPr="00625007">
        <w:rPr>
          <w:rFonts w:cs="굴림"/>
          <w:color w:val="000000"/>
          <w:kern w:val="0"/>
          <w:szCs w:val="20"/>
          <w14:ligatures w14:val="none"/>
        </w:rPr>
        <w:t>:</w:t>
      </w:r>
    </w:p>
    <w:p w14:paraId="4FA12730" w14:textId="66C514E8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625007">
        <w:rPr>
          <w:rFonts w:cs="굴림"/>
          <w:color w:val="0000FF"/>
          <w:kern w:val="0"/>
          <w:szCs w:val="20"/>
          <w14:ligatures w14:val="none"/>
        </w:rPr>
        <w:t>return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{ ...state, step: action.payload }</w:t>
      </w:r>
    </w:p>
    <w:p w14:paraId="74692D0F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01F28360" w14:textId="77777777" w:rsidR="00097922" w:rsidRPr="00625007" w:rsidRDefault="00097922" w:rsidP="00097922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>}</w:t>
      </w:r>
    </w:p>
    <w:p w14:paraId="7AB70C87" w14:textId="208456EF" w:rsidR="00097922" w:rsidRDefault="00097922" w:rsidP="006250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변경하기</w:t>
      </w:r>
      <w: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64CB22E1" w14:textId="06960528" w:rsidR="00097922" w:rsidRDefault="00D142A8" w:rsidP="00625007">
      <w:r>
        <w:t xml:space="preserve">    </w:t>
      </w:r>
      <w:r w:rsidR="00740429">
        <w:rPr>
          <w:rFonts w:hint="eastAsia"/>
        </w:rPr>
        <w:t xml:space="preserve"> </w:t>
      </w:r>
      <w:r w:rsidR="00740429">
        <w:t xml:space="preserve">  state </w:t>
      </w:r>
      <w:r w:rsidR="00740429">
        <w:rPr>
          <w:rFonts w:hint="eastAsia"/>
        </w:rPr>
        <w:t>파라미터</w:t>
      </w:r>
      <w:r w:rsidR="00740429">
        <w:rPr>
          <w:rFonts w:hint="eastAsia"/>
        </w:rPr>
        <w:t xml:space="preserve">: </w:t>
      </w:r>
      <w:r w:rsidR="00740429">
        <w:rPr>
          <w:rFonts w:hint="eastAsia"/>
        </w:rPr>
        <w:t>현재</w:t>
      </w:r>
      <w:r w:rsidR="00740429">
        <w:rPr>
          <w:rFonts w:hint="eastAsia"/>
        </w:rPr>
        <w:t xml:space="preserve"> </w:t>
      </w:r>
      <w:r w:rsidR="00740429">
        <w:rPr>
          <w:rFonts w:hint="eastAsia"/>
        </w:rPr>
        <w:t>상태값</w:t>
      </w:r>
    </w:p>
    <w:p w14:paraId="11B61169" w14:textId="35682451" w:rsidR="00740429" w:rsidRDefault="00D142A8" w:rsidP="00625007">
      <w:r>
        <w:t xml:space="preserve">    </w:t>
      </w:r>
      <w:r w:rsidR="00740429">
        <w:rPr>
          <w:rFonts w:hint="eastAsia"/>
        </w:rPr>
        <w:t xml:space="preserve"> </w:t>
      </w:r>
      <w:r w:rsidR="00740429">
        <w:t xml:space="preserve"> action </w:t>
      </w:r>
      <w:r w:rsidR="00740429">
        <w:rPr>
          <w:rFonts w:hint="eastAsia"/>
        </w:rPr>
        <w:t>파라미터</w:t>
      </w:r>
      <w:r w:rsidR="00740429">
        <w:rPr>
          <w:rFonts w:hint="eastAsia"/>
        </w:rPr>
        <w:t>:</w:t>
      </w:r>
      <w:r w:rsidR="00740429">
        <w:t xml:space="preserve"> </w:t>
      </w:r>
      <w:r w:rsidR="00740429">
        <w:rPr>
          <w:rFonts w:hint="eastAsia"/>
        </w:rPr>
        <w:t>상태값</w:t>
      </w:r>
      <w:r w:rsidR="00740429">
        <w:rPr>
          <w:rFonts w:hint="eastAsia"/>
        </w:rPr>
        <w:t xml:space="preserve"> </w:t>
      </w:r>
      <w:r w:rsidR="00740429">
        <w:rPr>
          <w:rFonts w:hint="eastAsia"/>
        </w:rPr>
        <w:t>변경을</w:t>
      </w:r>
      <w:r w:rsidR="00740429">
        <w:rPr>
          <w:rFonts w:hint="eastAsia"/>
        </w:rPr>
        <w:t xml:space="preserve"> </w:t>
      </w:r>
      <w:r w:rsidR="00740429">
        <w:rPr>
          <w:rFonts w:hint="eastAsia"/>
        </w:rPr>
        <w:t>위해</w:t>
      </w:r>
      <w:r w:rsidR="00740429">
        <w:rPr>
          <w:rFonts w:hint="eastAsia"/>
        </w:rPr>
        <w:t xml:space="preserve"> </w:t>
      </w:r>
      <w:r w:rsidR="00740429">
        <w:rPr>
          <w:rFonts w:hint="eastAsia"/>
        </w:rPr>
        <w:t>요청된</w:t>
      </w:r>
      <w:r w:rsidR="00740429">
        <w:rPr>
          <w:rFonts w:hint="eastAsia"/>
        </w:rPr>
        <w:t xml:space="preserve"> </w:t>
      </w:r>
      <w:r w:rsidR="00740429">
        <w:t>action</w:t>
      </w:r>
    </w:p>
    <w:p w14:paraId="55F7508A" w14:textId="59615289" w:rsidR="00D142A8" w:rsidRDefault="00D142A8" w:rsidP="006250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immutable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구현되어야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20ACC6A" w14:textId="53684097" w:rsidR="00D142A8" w:rsidRDefault="00D142A8" w:rsidP="006250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상태값의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 xml:space="preserve"> </w:t>
      </w:r>
      <w:r>
        <w:rPr>
          <w:rFonts w:hint="eastAsia"/>
        </w:rPr>
        <w:t>리턴해야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DC5A168" w14:textId="77777777" w:rsidR="00D142A8" w:rsidRDefault="00D142A8" w:rsidP="00625007"/>
    <w:p w14:paraId="7C4E32E2" w14:textId="0AD30914" w:rsidR="003B266E" w:rsidRPr="00625007" w:rsidRDefault="003B266E" w:rsidP="003B266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FF"/>
          <w:kern w:val="0"/>
          <w:szCs w:val="20"/>
          <w14:ligatures w14:val="none"/>
        </w:rPr>
        <w:t>case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"increaseCount"</w:t>
      </w:r>
      <w:r w:rsidRPr="00625007">
        <w:rPr>
          <w:rFonts w:cs="굴림"/>
          <w:color w:val="000000"/>
          <w:kern w:val="0"/>
          <w:szCs w:val="20"/>
          <w14:ligatures w14:val="none"/>
        </w:rPr>
        <w:t>:</w:t>
      </w:r>
    </w:p>
    <w:p w14:paraId="5F0312B8" w14:textId="5D0FEFF3" w:rsidR="003B266E" w:rsidRPr="00625007" w:rsidRDefault="003B266E" w:rsidP="003B266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> </w:t>
      </w:r>
      <w:r w:rsidRPr="00625007">
        <w:rPr>
          <w:rFonts w:cs="굴림"/>
          <w:color w:val="0000FF"/>
          <w:kern w:val="0"/>
          <w:szCs w:val="20"/>
          <w14:ligatures w14:val="none"/>
        </w:rPr>
        <w:t>return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{ ...state, count: state.count + state.step }</w:t>
      </w:r>
    </w:p>
    <w:p w14:paraId="3A998FBB" w14:textId="2E52DF3C" w:rsidR="00740429" w:rsidRDefault="003B266E" w:rsidP="00625007">
      <w:r>
        <w:t xml:space="preserve">  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"increaseCount"</w:t>
      </w:r>
      <w:r>
        <w:rPr>
          <w:rFonts w:cs="굴림"/>
          <w:color w:val="A31515"/>
          <w:kern w:val="0"/>
          <w:szCs w:val="20"/>
          <w14:ligatures w14:val="none"/>
        </w:rPr>
        <w:t xml:space="preserve"> </w:t>
      </w:r>
      <w:r>
        <w:rPr>
          <w:rFonts w:hint="eastAsia"/>
        </w:rPr>
        <w:t>이면</w:t>
      </w:r>
    </w:p>
    <w:p w14:paraId="1BA1B432" w14:textId="6551765C" w:rsidR="003B266E" w:rsidRDefault="003B266E" w:rsidP="0062500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 w:rsidR="00A007FB">
        <w:rPr>
          <w:rFonts w:hint="eastAsia"/>
        </w:rPr>
        <w:t xml:space="preserve"> </w:t>
      </w:r>
      <w:r w:rsidR="00A007FB">
        <w:rPr>
          <w:rFonts w:hint="eastAsia"/>
        </w:rPr>
        <w:t>객체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복제해서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 w:rsidR="00A007FB">
        <w:rPr>
          <w:rFonts w:hint="eastAsia"/>
        </w:rPr>
        <w:t xml:space="preserve"> </w:t>
      </w:r>
      <w:r w:rsidR="00A007FB">
        <w:rPr>
          <w:rFonts w:hint="eastAsia"/>
        </w:rPr>
        <w:t>객체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A007FB">
        <w:rPr>
          <w:rFonts w:hint="eastAsia"/>
        </w:rPr>
        <w:t>만들고</w:t>
      </w:r>
      <w:r w:rsidR="00A007FB">
        <w:rPr>
          <w:rFonts w:hint="eastAsia"/>
        </w:rPr>
        <w:t>,</w:t>
      </w:r>
    </w:p>
    <w:p w14:paraId="24122D1E" w14:textId="5646086F" w:rsidR="00A007FB" w:rsidRDefault="00A007FB" w:rsidP="0062500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값</w:t>
      </w:r>
      <w:r w:rsidR="00904728">
        <w:rPr>
          <w:rFonts w:hint="eastAsia"/>
        </w:rPr>
        <w:t>을</w:t>
      </w:r>
      <w:r>
        <w:rPr>
          <w:rFonts w:hint="eastAsia"/>
        </w:rPr>
        <w:t xml:space="preserve"> </w:t>
      </w:r>
      <w:r w:rsidR="00137C0B">
        <w:rPr>
          <w:rFonts w:hint="eastAsia"/>
        </w:rPr>
        <w:t>현재</w:t>
      </w:r>
      <w:r w:rsidR="00137C0B">
        <w:rPr>
          <w:rFonts w:hint="eastAsia"/>
        </w:rPr>
        <w:t xml:space="preserve"> </w:t>
      </w:r>
      <w:r w:rsidR="00137C0B">
        <w:rPr>
          <w:rFonts w:hint="eastAsia"/>
        </w:rPr>
        <w:t>상태의</w:t>
      </w:r>
      <w:r w:rsidR="00137C0B">
        <w:rPr>
          <w:rFonts w:hint="eastAsia"/>
        </w:rPr>
        <w:t xml:space="preserve"> </w:t>
      </w:r>
      <w:r w:rsidR="00137C0B">
        <w:t xml:space="preserve">count </w:t>
      </w:r>
      <w:r w:rsidR="00137C0B">
        <w:rPr>
          <w:rFonts w:hint="eastAsia"/>
        </w:rPr>
        <w:t>보다</w:t>
      </w:r>
      <w:r w:rsidR="00137C0B">
        <w:rPr>
          <w:rFonts w:hint="eastAsia"/>
        </w:rPr>
        <w:t xml:space="preserve"> </w:t>
      </w:r>
      <w:r w:rsidR="00137C0B">
        <w:t xml:space="preserve">step </w:t>
      </w:r>
      <w:r w:rsidR="00137C0B">
        <w:rPr>
          <w:rFonts w:hint="eastAsia"/>
        </w:rPr>
        <w:t>만큼</w:t>
      </w:r>
      <w:r w:rsidR="00137C0B">
        <w:rPr>
          <w:rFonts w:hint="eastAsia"/>
        </w:rPr>
        <w:t xml:space="preserve"> </w:t>
      </w:r>
      <w:r w:rsidR="00137C0B">
        <w:rPr>
          <w:rFonts w:hint="eastAsia"/>
        </w:rPr>
        <w:t>증가</w:t>
      </w:r>
      <w:r w:rsidR="00904728">
        <w:rPr>
          <w:rFonts w:hint="eastAsia"/>
        </w:rPr>
        <w:t>하고</w:t>
      </w:r>
    </w:p>
    <w:p w14:paraId="3BB44575" w14:textId="1DF0CA6D" w:rsidR="00BC7D0F" w:rsidRDefault="00BC7D0F" w:rsidP="0062500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 w:rsidR="00B9317B">
        <w:rPr>
          <w:rFonts w:hint="eastAsia"/>
        </w:rPr>
        <w:t>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7DD77140" w14:textId="77777777" w:rsidR="00BC7D0F" w:rsidRDefault="00BC7D0F" w:rsidP="00625007"/>
    <w:p w14:paraId="16965313" w14:textId="58BB7B2F" w:rsidR="002730F3" w:rsidRPr="00625007" w:rsidRDefault="002730F3" w:rsidP="002730F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FF"/>
          <w:kern w:val="0"/>
          <w:szCs w:val="20"/>
          <w14:ligatures w14:val="none"/>
        </w:rPr>
        <w:t>case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"setStep"</w:t>
      </w:r>
      <w:r w:rsidRPr="00625007">
        <w:rPr>
          <w:rFonts w:cs="굴림"/>
          <w:color w:val="000000"/>
          <w:kern w:val="0"/>
          <w:szCs w:val="20"/>
          <w14:ligatures w14:val="none"/>
        </w:rPr>
        <w:t>:</w:t>
      </w:r>
    </w:p>
    <w:p w14:paraId="1FFDBB8C" w14:textId="05BCD263" w:rsidR="002730F3" w:rsidRPr="00625007" w:rsidRDefault="002730F3" w:rsidP="002730F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625007">
        <w:rPr>
          <w:rFonts w:cs="굴림"/>
          <w:color w:val="000000"/>
          <w:kern w:val="0"/>
          <w:szCs w:val="20"/>
          <w14:ligatures w14:val="none"/>
        </w:rPr>
        <w:t> </w:t>
      </w:r>
      <w:r w:rsidRPr="00625007">
        <w:rPr>
          <w:rFonts w:cs="굴림"/>
          <w:color w:val="0000FF"/>
          <w:kern w:val="0"/>
          <w:szCs w:val="20"/>
          <w14:ligatures w14:val="none"/>
        </w:rPr>
        <w:t>return</w:t>
      </w:r>
      <w:r w:rsidRPr="00625007">
        <w:rPr>
          <w:rFonts w:cs="굴림"/>
          <w:color w:val="000000"/>
          <w:kern w:val="0"/>
          <w:szCs w:val="20"/>
          <w14:ligatures w14:val="none"/>
        </w:rPr>
        <w:t xml:space="preserve"> { ...state, step: action.payload }</w:t>
      </w:r>
    </w:p>
    <w:p w14:paraId="19E6D95B" w14:textId="34E1B04F" w:rsidR="002730F3" w:rsidRDefault="002730F3" w:rsidP="002730F3"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Pr="00625007">
        <w:rPr>
          <w:rFonts w:cs="굴림"/>
          <w:color w:val="A31515"/>
          <w:kern w:val="0"/>
          <w:szCs w:val="20"/>
          <w14:ligatures w14:val="none"/>
        </w:rPr>
        <w:t>"setStep"</w:t>
      </w:r>
      <w:r>
        <w:rPr>
          <w:rFonts w:cs="굴림"/>
          <w:color w:val="A31515"/>
          <w:kern w:val="0"/>
          <w:szCs w:val="20"/>
          <w14:ligatures w14:val="none"/>
        </w:rPr>
        <w:t xml:space="preserve"> </w:t>
      </w:r>
      <w:r>
        <w:rPr>
          <w:rFonts w:hint="eastAsia"/>
        </w:rPr>
        <w:t>이면</w:t>
      </w:r>
    </w:p>
    <w:p w14:paraId="482D3008" w14:textId="77777777" w:rsidR="002730F3" w:rsidRDefault="002730F3" w:rsidP="002730F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복제해서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</w:p>
    <w:p w14:paraId="089870AF" w14:textId="2C40A107" w:rsidR="002730F3" w:rsidRDefault="002730F3" w:rsidP="002730F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s</w:t>
      </w:r>
      <w:r>
        <w:t xml:space="preserve">tep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904728">
        <w:t>action</w:t>
      </w:r>
      <w:r w:rsidR="00904728">
        <w:rPr>
          <w:rFonts w:hint="eastAsia"/>
        </w:rPr>
        <w:t>에</w:t>
      </w:r>
      <w:r w:rsidR="00904728">
        <w:rPr>
          <w:rFonts w:hint="eastAsia"/>
        </w:rPr>
        <w:t xml:space="preserve"> </w:t>
      </w:r>
      <w:r w:rsidR="00904728">
        <w:rPr>
          <w:rFonts w:hint="eastAsia"/>
        </w:rPr>
        <w:t>포함된</w:t>
      </w:r>
      <w:r w:rsidR="00904728">
        <w:rPr>
          <w:rFonts w:hint="eastAsia"/>
        </w:rPr>
        <w:t xml:space="preserve"> </w:t>
      </w:r>
      <w:r w:rsidR="00AF4A13">
        <w:t>payload</w:t>
      </w:r>
      <w:r w:rsidR="00904728">
        <w:t xml:space="preserve"> </w:t>
      </w:r>
      <w:r w:rsidR="00904728">
        <w:rPr>
          <w:rFonts w:hint="eastAsia"/>
        </w:rPr>
        <w:t>값으로</w:t>
      </w:r>
      <w:r w:rsidR="00904728">
        <w:rPr>
          <w:rFonts w:hint="eastAsia"/>
        </w:rPr>
        <w:t xml:space="preserve"> </w:t>
      </w:r>
      <w:r w:rsidR="00904728">
        <w:rPr>
          <w:rFonts w:hint="eastAsia"/>
        </w:rPr>
        <w:t>변경하고</w:t>
      </w:r>
    </w:p>
    <w:p w14:paraId="5B27B1E1" w14:textId="77777777" w:rsidR="002730F3" w:rsidRDefault="002730F3" w:rsidP="002730F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75B6E5E3" w14:textId="77777777" w:rsidR="00BC7D0F" w:rsidRPr="002730F3" w:rsidRDefault="00BC7D0F" w:rsidP="00625007"/>
    <w:p w14:paraId="6E52F419" w14:textId="07CB1FF9" w:rsidR="003B266E" w:rsidRPr="003B266E" w:rsidRDefault="003B266E" w:rsidP="00625007"/>
    <w:p w14:paraId="1CAF02B1" w14:textId="77777777" w:rsidR="00740429" w:rsidRDefault="00740429" w:rsidP="00625007"/>
    <w:p w14:paraId="4DEC9A70" w14:textId="1C1D3F97" w:rsidR="00097922" w:rsidRPr="00097922" w:rsidRDefault="00097922" w:rsidP="00625007"/>
    <w:p w14:paraId="1DB42258" w14:textId="77777777" w:rsidR="005211B7" w:rsidRDefault="005211B7" w:rsidP="006711E2"/>
    <w:p w14:paraId="7D02251A" w14:textId="7AE7E1BB" w:rsidR="006C4004" w:rsidRDefault="006C400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FE42D6A" w14:textId="7DC940C4" w:rsidR="00863327" w:rsidRDefault="00863327" w:rsidP="00B77874">
      <w:pPr>
        <w:pStyle w:val="3"/>
      </w:pPr>
      <w:r>
        <w:rPr>
          <w:rFonts w:hint="eastAsia"/>
        </w:rPr>
        <w:lastRenderedPageBreak/>
        <w:t>s</w:t>
      </w:r>
      <w:r>
        <w:t>rc/Counter.css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327" w14:paraId="6EC85543" w14:textId="77777777" w:rsidTr="00863327">
        <w:tc>
          <w:tcPr>
            <w:tcW w:w="10456" w:type="dxa"/>
          </w:tcPr>
          <w:p w14:paraId="707C980D" w14:textId="77777777" w:rsidR="00863327" w:rsidRPr="00863327" w:rsidRDefault="00863327" w:rsidP="00863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63327">
              <w:rPr>
                <w:rFonts w:cs="굴림"/>
                <w:color w:val="800000"/>
                <w:kern w:val="0"/>
                <w:szCs w:val="20"/>
                <w14:ligatures w14:val="none"/>
              </w:rPr>
              <w:t>.Counter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63327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63327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6E227ED" w14:textId="77777777" w:rsidR="00863327" w:rsidRPr="00863327" w:rsidRDefault="00863327" w:rsidP="00863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63327">
              <w:rPr>
                <w:rFonts w:cs="굴림"/>
                <w:color w:val="800000"/>
                <w:kern w:val="0"/>
                <w:szCs w:val="20"/>
                <w14:ligatures w14:val="none"/>
              </w:rPr>
              <w:t>.Counter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63327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63327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63327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63327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63327">
              <w:rPr>
                <w:rFonts w:cs="굴림"/>
                <w:color w:val="E50000"/>
                <w:kern w:val="0"/>
                <w:szCs w:val="20"/>
                <w14:ligatures w14:val="none"/>
              </w:rPr>
              <w:t>margin-right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63327">
              <w:rPr>
                <w:rFonts w:cs="굴림"/>
                <w:color w:val="098658"/>
                <w:kern w:val="0"/>
                <w:szCs w:val="20"/>
                <w14:ligatures w14:val="none"/>
              </w:rPr>
              <w:t>1em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E690A99" w14:textId="607BA920" w:rsidR="00863327" w:rsidRPr="00863327" w:rsidRDefault="00863327" w:rsidP="00863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63327">
              <w:rPr>
                <w:rFonts w:cs="굴림"/>
                <w:color w:val="800000"/>
                <w:kern w:val="0"/>
                <w:szCs w:val="20"/>
                <w14:ligatures w14:val="none"/>
              </w:rPr>
              <w:t>.Counter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63327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63327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63327">
              <w:rPr>
                <w:rFonts w:cs="굴림"/>
                <w:color w:val="098658"/>
                <w:kern w:val="0"/>
                <w:szCs w:val="20"/>
                <w14:ligatures w14:val="none"/>
              </w:rPr>
              <w:t>0.4em</w:t>
            </w:r>
            <w:r w:rsidRPr="0086332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</w:tc>
      </w:tr>
    </w:tbl>
    <w:p w14:paraId="598AF9CA" w14:textId="77777777" w:rsidR="00863327" w:rsidRDefault="00863327" w:rsidP="00863327"/>
    <w:p w14:paraId="60C19B03" w14:textId="01B10A48" w:rsidR="00863FE4" w:rsidRDefault="00B77874" w:rsidP="00B77874">
      <w:pPr>
        <w:pStyle w:val="3"/>
      </w:pPr>
      <w:r>
        <w:rPr>
          <w:rFonts w:hint="eastAsia"/>
        </w:rPr>
        <w:t>s</w:t>
      </w:r>
      <w:r>
        <w:t>rc/Counter.tsx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7874" w14:paraId="68BA996E" w14:textId="77777777" w:rsidTr="00B77874">
        <w:tc>
          <w:tcPr>
            <w:tcW w:w="10456" w:type="dxa"/>
          </w:tcPr>
          <w:p w14:paraId="762331F6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useReducer, ChangeEvent }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3F40B150" w14:textId="77777777" w:rsidR="00B77874" w:rsidRPr="00B77874" w:rsidRDefault="00B77874" w:rsidP="0086332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77874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reducer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77874">
              <w:rPr>
                <w:rFonts w:cs="굴림"/>
                <w:color w:val="000000"/>
                <w:kern w:val="0"/>
                <w:szCs w:val="20"/>
                <w:shd w:val="clear" w:color="auto" w:fill="66CCFF"/>
                <w14:ligatures w14:val="none"/>
              </w:rPr>
              <w:t>initialState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'./counterReducer'</w:t>
            </w:r>
          </w:p>
          <w:p w14:paraId="2FDF2926" w14:textId="77777777" w:rsidR="00B77874" w:rsidRPr="00B77874" w:rsidRDefault="00B77874" w:rsidP="0086332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ActionType }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'./counterReducer'</w:t>
            </w:r>
          </w:p>
          <w:p w14:paraId="1F3A5D8A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'./Counter.css'</w:t>
            </w:r>
          </w:p>
          <w:p w14:paraId="1D233C98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BD8554E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Counter() {</w:t>
            </w:r>
          </w:p>
          <w:p w14:paraId="654D731E" w14:textId="3B6B1756" w:rsidR="00B77874" w:rsidRPr="00B77874" w:rsidRDefault="00B77874" w:rsidP="0086332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[state, dispatch] = useReducer(</w:t>
            </w:r>
            <w:r w:rsidR="002314B4" w:rsidRPr="00B77874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reducer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="002314B4" w:rsidRPr="00B77874">
              <w:rPr>
                <w:rFonts w:cs="굴림"/>
                <w:color w:val="000000"/>
                <w:kern w:val="0"/>
                <w:szCs w:val="20"/>
                <w:shd w:val="clear" w:color="auto" w:fill="66CCFF"/>
                <w14:ligatures w14:val="none"/>
              </w:rPr>
              <w:t>initialState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67462162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onIncrease = ()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87BA47E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action: ActionType = { type: 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'increaseCount'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0A621ADE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    dispatch(action);</w:t>
            </w:r>
          </w:p>
          <w:p w14:paraId="70AD66C0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74BC51E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onDecrease = ()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0D5E2FF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action: ActionType = { type: 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'decreaseCount'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687214F8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    dispatch(action);</w:t>
            </w:r>
          </w:p>
          <w:p w14:paraId="7B9B611B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2E9420C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onChange = (e: ChangeEvent&lt;HTMLInputElement&gt;)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99775F1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action: ActionType = { type: 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'setStep'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</w:p>
          <w:p w14:paraId="62945F23" w14:textId="3618C78B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                payload: parseInt(e.target.value) }</w:t>
            </w:r>
          </w:p>
          <w:p w14:paraId="7112B195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    dispatch(action);</w:t>
            </w:r>
          </w:p>
          <w:p w14:paraId="7533823C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4182138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CBF5110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"Counter"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295A5FC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Counter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120D7FDA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state.count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2AEE96BA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onIncrease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increase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 </w:t>
            </w:r>
          </w:p>
          <w:p w14:paraId="1E1930D1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onDecrease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decrease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 </w:t>
            </w:r>
          </w:p>
          <w:p w14:paraId="47729432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1AC2CF1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77874">
              <w:rPr>
                <w:rFonts w:cs="굴림"/>
                <w:color w:val="A31515"/>
                <w:kern w:val="0"/>
                <w:szCs w:val="20"/>
                <w14:ligatures w14:val="none"/>
              </w:rPr>
              <w:t>'number'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onChange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state.step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544C6CF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77874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A8BC1F4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2E9C5D72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FB9B3E8" w14:textId="77777777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B68A625" w14:textId="44D6DCF9" w:rsidR="00B77874" w:rsidRPr="00B77874" w:rsidRDefault="00B77874" w:rsidP="00B7787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7787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B778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</w:t>
            </w:r>
          </w:p>
        </w:tc>
      </w:tr>
    </w:tbl>
    <w:p w14:paraId="00EB0433" w14:textId="77777777" w:rsidR="00B77874" w:rsidRPr="00B77874" w:rsidRDefault="00B77874" w:rsidP="00B77874"/>
    <w:p w14:paraId="392090FD" w14:textId="5BC94EC6" w:rsidR="00604CCB" w:rsidRPr="00B77874" w:rsidRDefault="00604CCB" w:rsidP="00604CCB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B77874">
        <w:rPr>
          <w:rFonts w:cs="굴림"/>
          <w:color w:val="0000FF"/>
          <w:kern w:val="0"/>
          <w:szCs w:val="20"/>
          <w14:ligatures w14:val="none"/>
        </w:rPr>
        <w:t>const</w:t>
      </w:r>
      <w:r w:rsidRPr="00B77874">
        <w:rPr>
          <w:rFonts w:cs="굴림"/>
          <w:color w:val="000000"/>
          <w:kern w:val="0"/>
          <w:szCs w:val="20"/>
          <w14:ligatures w14:val="none"/>
        </w:rPr>
        <w:t xml:space="preserve"> [state, dispatch] = useReducer(</w:t>
      </w:r>
      <w:r w:rsidRPr="00B77874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reducer</w:t>
      </w:r>
      <w:r w:rsidRPr="00B77874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B77874">
        <w:rPr>
          <w:rFonts w:cs="굴림"/>
          <w:color w:val="000000"/>
          <w:kern w:val="0"/>
          <w:szCs w:val="20"/>
          <w:shd w:val="clear" w:color="auto" w:fill="66CCFF"/>
          <w14:ligatures w14:val="none"/>
        </w:rPr>
        <w:t>initialState</w:t>
      </w:r>
      <w:r w:rsidRPr="00B77874">
        <w:rPr>
          <w:rFonts w:cs="굴림"/>
          <w:color w:val="000000"/>
          <w:kern w:val="0"/>
          <w:szCs w:val="20"/>
          <w14:ligatures w14:val="none"/>
        </w:rPr>
        <w:t>)</w:t>
      </w:r>
    </w:p>
    <w:p w14:paraId="0E075AB7" w14:textId="51CAC0B7" w:rsidR="006841DE" w:rsidRDefault="006841DE" w:rsidP="004239D5">
      <w:r>
        <w:t xml:space="preserve">  useReducer </w:t>
      </w:r>
      <w:r>
        <w:rPr>
          <w:rFonts w:hint="eastAsia"/>
        </w:rPr>
        <w:t>훅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7F2C3E43" w14:textId="71CDA39A" w:rsidR="006841DE" w:rsidRDefault="006841DE" w:rsidP="004239D5">
      <w:r>
        <w:t xml:space="preserve">    </w:t>
      </w:r>
      <w:r w:rsidR="00604CCB">
        <w:rPr>
          <w:rFonts w:hint="eastAsia"/>
        </w:rPr>
        <w:t>c</w:t>
      </w:r>
      <w:r w:rsidR="00604CCB">
        <w:t xml:space="preserve">ounterReducer.ts </w:t>
      </w:r>
      <w:r w:rsidR="00604CCB">
        <w:rPr>
          <w:rFonts w:hint="eastAsia"/>
        </w:rPr>
        <w:t>파일에서</w:t>
      </w:r>
      <w:r w:rsidR="00604CCB">
        <w:rPr>
          <w:rFonts w:hint="eastAsia"/>
        </w:rPr>
        <w:t xml:space="preserve"> </w:t>
      </w:r>
      <w:r w:rsidR="00604CCB">
        <w:rPr>
          <w:rFonts w:hint="eastAsia"/>
        </w:rPr>
        <w:t>구현한</w:t>
      </w:r>
      <w:r w:rsidR="00604CCB">
        <w:rPr>
          <w:rFonts w:hint="eastAsia"/>
        </w:rPr>
        <w:t xml:space="preserve"> </w:t>
      </w:r>
      <w:r w:rsidR="00297F0E" w:rsidRPr="00B77874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reducer</w:t>
      </w:r>
      <w:r w:rsidR="00297F0E">
        <w:rPr>
          <w:rFonts w:hint="eastAsia"/>
        </w:rPr>
        <w:t xml:space="preserve"> </w:t>
      </w:r>
      <w:r w:rsidR="00604CCB">
        <w:rPr>
          <w:rFonts w:hint="eastAsia"/>
        </w:rPr>
        <w:t>함수와</w:t>
      </w:r>
      <w:r w:rsidR="00604CCB">
        <w:rPr>
          <w:rFonts w:hint="eastAsia"/>
        </w:rPr>
        <w:t xml:space="preserve"> </w:t>
      </w:r>
      <w:r w:rsidR="00297F0E" w:rsidRPr="00B77874">
        <w:rPr>
          <w:rFonts w:cs="굴림"/>
          <w:color w:val="000000"/>
          <w:kern w:val="0"/>
          <w:szCs w:val="20"/>
          <w:shd w:val="clear" w:color="auto" w:fill="66CCFF"/>
          <w14:ligatures w14:val="none"/>
        </w:rPr>
        <w:t>initialState</w:t>
      </w:r>
      <w:r w:rsidR="00604CCB">
        <w:rPr>
          <w:rFonts w:hint="eastAsia"/>
        </w:rPr>
        <w:t>를</w:t>
      </w:r>
      <w:r w:rsidR="00604CCB"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56509D98" w14:textId="77777777" w:rsidR="00191732" w:rsidRDefault="006841DE" w:rsidP="004239D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리턴</w:t>
      </w:r>
      <w:r w:rsidR="00191732">
        <w:rPr>
          <w:rFonts w:hint="eastAsia"/>
        </w:rPr>
        <w:t>된</w:t>
      </w:r>
      <w:r>
        <w:rPr>
          <w:rFonts w:hint="eastAsia"/>
        </w:rPr>
        <w:t xml:space="preserve"> </w:t>
      </w:r>
      <w:r>
        <w:t>state</w:t>
      </w:r>
      <w:r w:rsidR="00191732">
        <w:rPr>
          <w:rFonts w:hint="eastAsia"/>
        </w:rPr>
        <w:t>는</w:t>
      </w:r>
      <w:r w:rsidR="00191732">
        <w:rPr>
          <w:rFonts w:hint="eastAsia"/>
        </w:rPr>
        <w:t xml:space="preserve"> </w:t>
      </w:r>
      <w:r w:rsidR="00191732">
        <w:rPr>
          <w:rFonts w:hint="eastAsia"/>
        </w:rPr>
        <w:t>현재</w:t>
      </w:r>
      <w:r w:rsidR="00191732">
        <w:rPr>
          <w:rFonts w:hint="eastAsia"/>
        </w:rPr>
        <w:t xml:space="preserve"> </w:t>
      </w:r>
      <w:r w:rsidR="00191732">
        <w:rPr>
          <w:rFonts w:hint="eastAsia"/>
        </w:rPr>
        <w:t>상태값</w:t>
      </w:r>
      <w:r w:rsidR="00191732">
        <w:rPr>
          <w:rFonts w:hint="eastAsia"/>
        </w:rPr>
        <w:t>,</w:t>
      </w:r>
      <w:r w:rsidR="00191732">
        <w:t xml:space="preserve"> </w:t>
      </w:r>
    </w:p>
    <w:p w14:paraId="1DAA2B76" w14:textId="5C0EA376" w:rsidR="006841DE" w:rsidRDefault="00191732" w:rsidP="004239D5">
      <w:r>
        <w:t xml:space="preserve">           dispatch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 xml:space="preserve">(useState </w:t>
      </w:r>
      <w:r>
        <w:rPr>
          <w:rFonts w:hint="eastAsia"/>
        </w:rPr>
        <w:t>훅의</w:t>
      </w:r>
      <w:r>
        <w:rPr>
          <w:rFonts w:hint="eastAsia"/>
        </w:rPr>
        <w:t xml:space="preserve"> </w:t>
      </w:r>
      <w:r>
        <w:t>setter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</w:p>
    <w:p w14:paraId="2F755DBD" w14:textId="12979933" w:rsidR="00191732" w:rsidRDefault="00297F0E" w:rsidP="004239D5">
      <w:r>
        <w:t xml:space="preserve">           </w:t>
      </w:r>
      <w:r>
        <w:rPr>
          <w:rFonts w:hint="eastAsia"/>
        </w:rPr>
        <w:t>d</w:t>
      </w:r>
      <w:r>
        <w:t xml:space="preserve">ispatch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 w:rsidRPr="00B77874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reducer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변경된다</w:t>
      </w:r>
      <w:r>
        <w:rPr>
          <w:rFonts w:hint="eastAsia"/>
        </w:rPr>
        <w:t>.</w:t>
      </w:r>
    </w:p>
    <w:p w14:paraId="4252C797" w14:textId="77777777" w:rsidR="00297F0E" w:rsidRDefault="00297F0E" w:rsidP="004239D5"/>
    <w:p w14:paraId="2C37FDCB" w14:textId="77777777" w:rsidR="00757BF0" w:rsidRDefault="00757BF0" w:rsidP="004239D5"/>
    <w:p w14:paraId="428147DC" w14:textId="19B526C6" w:rsidR="00757BF0" w:rsidRPr="00B77874" w:rsidRDefault="00757BF0" w:rsidP="00757BF0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B77874">
        <w:rPr>
          <w:rFonts w:cs="굴림"/>
          <w:color w:val="0000FF"/>
          <w:kern w:val="0"/>
          <w:szCs w:val="20"/>
          <w14:ligatures w14:val="none"/>
        </w:rPr>
        <w:t>const</w:t>
      </w:r>
      <w:r w:rsidRPr="00B77874">
        <w:rPr>
          <w:rFonts w:cs="굴림"/>
          <w:color w:val="000000"/>
          <w:kern w:val="0"/>
          <w:szCs w:val="20"/>
          <w14:ligatures w14:val="none"/>
        </w:rPr>
        <w:t xml:space="preserve"> onIncrease = () </w:t>
      </w:r>
      <w:r w:rsidRPr="00B77874">
        <w:rPr>
          <w:rFonts w:cs="굴림"/>
          <w:color w:val="0000FF"/>
          <w:kern w:val="0"/>
          <w:szCs w:val="20"/>
          <w14:ligatures w14:val="none"/>
        </w:rPr>
        <w:t>=&gt;</w:t>
      </w:r>
      <w:r w:rsidRPr="00B77874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74AEA500" w14:textId="0B6D8EBD" w:rsidR="00757BF0" w:rsidRPr="00B77874" w:rsidRDefault="00757BF0" w:rsidP="00757BF0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B77874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B77874">
        <w:rPr>
          <w:rFonts w:cs="굴림"/>
          <w:color w:val="0000FF"/>
          <w:kern w:val="0"/>
          <w:szCs w:val="20"/>
          <w14:ligatures w14:val="none"/>
        </w:rPr>
        <w:t>const</w:t>
      </w:r>
      <w:r w:rsidRPr="00B77874">
        <w:rPr>
          <w:rFonts w:cs="굴림"/>
          <w:color w:val="000000"/>
          <w:kern w:val="0"/>
          <w:szCs w:val="20"/>
          <w14:ligatures w14:val="none"/>
        </w:rPr>
        <w:t xml:space="preserve"> action: ActionType = { type: </w:t>
      </w:r>
      <w:r w:rsidRPr="00B77874">
        <w:rPr>
          <w:rFonts w:cs="굴림"/>
          <w:color w:val="A31515"/>
          <w:kern w:val="0"/>
          <w:szCs w:val="20"/>
          <w14:ligatures w14:val="none"/>
        </w:rPr>
        <w:t>'increaseCount'</w:t>
      </w:r>
      <w:r w:rsidRPr="00B77874">
        <w:rPr>
          <w:rFonts w:cs="굴림"/>
          <w:color w:val="000000"/>
          <w:kern w:val="0"/>
          <w:szCs w:val="20"/>
          <w14:ligatures w14:val="none"/>
        </w:rPr>
        <w:t xml:space="preserve"> }</w:t>
      </w:r>
    </w:p>
    <w:p w14:paraId="6AFCE849" w14:textId="5E474A69" w:rsidR="00757BF0" w:rsidRPr="00B77874" w:rsidRDefault="00757BF0" w:rsidP="00757BF0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B77874">
        <w:rPr>
          <w:rFonts w:cs="굴림"/>
          <w:color w:val="000000"/>
          <w:kern w:val="0"/>
          <w:szCs w:val="20"/>
          <w14:ligatures w14:val="none"/>
        </w:rPr>
        <w:t>  dispatch(action);</w:t>
      </w:r>
    </w:p>
    <w:p w14:paraId="036818F5" w14:textId="10A12C79" w:rsidR="00757BF0" w:rsidRPr="00B77874" w:rsidRDefault="00757BF0" w:rsidP="00757BF0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B77874">
        <w:rPr>
          <w:rFonts w:cs="굴림"/>
          <w:color w:val="000000"/>
          <w:kern w:val="0"/>
          <w:szCs w:val="20"/>
          <w14:ligatures w14:val="none"/>
        </w:rPr>
        <w:t>}</w:t>
      </w:r>
    </w:p>
    <w:p w14:paraId="4E47A96F" w14:textId="2487408F" w:rsidR="00191732" w:rsidRDefault="00E21368" w:rsidP="004239D5">
      <w:r>
        <w:t xml:space="preserve"> </w:t>
      </w:r>
      <w:r w:rsidR="00757BF0">
        <w:rPr>
          <w:rFonts w:hint="eastAsia"/>
        </w:rPr>
        <w:t xml:space="preserve"> </w:t>
      </w:r>
      <w:r w:rsidR="00757BF0">
        <w:t xml:space="preserve"> </w:t>
      </w:r>
      <w:r w:rsidR="00757BF0">
        <w:rPr>
          <w:rFonts w:hint="eastAsia"/>
        </w:rPr>
        <w:t>i</w:t>
      </w:r>
      <w:r w:rsidR="00757BF0">
        <w:t xml:space="preserve">ncrease </w:t>
      </w:r>
      <w:r w:rsidR="00757BF0">
        <w:rPr>
          <w:rFonts w:hint="eastAsia"/>
        </w:rPr>
        <w:t>버튼이</w:t>
      </w:r>
      <w:r w:rsidR="00757BF0">
        <w:rPr>
          <w:rFonts w:hint="eastAsia"/>
        </w:rPr>
        <w:t xml:space="preserve"> </w:t>
      </w:r>
      <w:r w:rsidR="00757BF0">
        <w:rPr>
          <w:rFonts w:hint="eastAsia"/>
        </w:rPr>
        <w:t>클릭되었을</w:t>
      </w:r>
      <w:r w:rsidR="00757BF0">
        <w:rPr>
          <w:rFonts w:hint="eastAsia"/>
        </w:rPr>
        <w:t xml:space="preserve"> </w:t>
      </w:r>
      <w:r w:rsidR="00757BF0">
        <w:rPr>
          <w:rFonts w:hint="eastAsia"/>
        </w:rPr>
        <w:t>때</w:t>
      </w:r>
      <w:r w:rsidR="00757BF0">
        <w:rPr>
          <w:rFonts w:hint="eastAsia"/>
        </w:rPr>
        <w:t xml:space="preserve"> </w:t>
      </w:r>
      <w:r w:rsidR="00757BF0">
        <w:rPr>
          <w:rFonts w:hint="eastAsia"/>
        </w:rPr>
        <w:t>호출될</w:t>
      </w:r>
      <w:r w:rsidR="00757BF0">
        <w:rPr>
          <w:rFonts w:hint="eastAsia"/>
        </w:rPr>
        <w:t xml:space="preserve"> </w:t>
      </w:r>
      <w:r w:rsidR="00757BF0">
        <w:rPr>
          <w:rFonts w:hint="eastAsia"/>
        </w:rPr>
        <w:t>함수</w:t>
      </w:r>
      <w:r w:rsidR="00757BF0">
        <w:rPr>
          <w:rFonts w:hint="eastAsia"/>
        </w:rPr>
        <w:t>.</w:t>
      </w:r>
    </w:p>
    <w:p w14:paraId="33F1307A" w14:textId="68141D7F" w:rsidR="00757BF0" w:rsidRDefault="00E21368" w:rsidP="004239D5">
      <w:r>
        <w:t xml:space="preserve">  </w:t>
      </w:r>
      <w:r w:rsidR="00757BF0">
        <w:t xml:space="preserve"> </w:t>
      </w:r>
      <w:r w:rsidR="004D45AD">
        <w:rPr>
          <w:rFonts w:hint="eastAsia"/>
        </w:rPr>
        <w:t>상태값을</w:t>
      </w:r>
      <w:r w:rsidR="004D45AD">
        <w:rPr>
          <w:rFonts w:hint="eastAsia"/>
        </w:rPr>
        <w:t xml:space="preserve"> </w:t>
      </w:r>
      <w:r w:rsidR="004D45AD">
        <w:rPr>
          <w:rFonts w:hint="eastAsia"/>
        </w:rPr>
        <w:t>변경하기</w:t>
      </w:r>
      <w:r w:rsidR="004D45AD">
        <w:rPr>
          <w:rFonts w:hint="eastAsia"/>
        </w:rPr>
        <w:t xml:space="preserve"> </w:t>
      </w:r>
      <w:r w:rsidR="004D45AD">
        <w:rPr>
          <w:rFonts w:hint="eastAsia"/>
        </w:rPr>
        <w:t>위한</w:t>
      </w:r>
      <w:r w:rsidR="004D45AD">
        <w:rPr>
          <w:rFonts w:hint="eastAsia"/>
        </w:rPr>
        <w:t xml:space="preserve"> </w:t>
      </w:r>
      <w:r w:rsidR="004D45AD">
        <w:t xml:space="preserve">action </w:t>
      </w:r>
      <w:r w:rsidR="004D45AD">
        <w:rPr>
          <w:rFonts w:hint="eastAsia"/>
        </w:rPr>
        <w:t>객체를</w:t>
      </w:r>
      <w:r w:rsidR="004D45AD">
        <w:rPr>
          <w:rFonts w:hint="eastAsia"/>
        </w:rPr>
        <w:t xml:space="preserve"> </w:t>
      </w:r>
      <w:r w:rsidR="004D45AD">
        <w:rPr>
          <w:rFonts w:hint="eastAsia"/>
        </w:rPr>
        <w:t>생성하여</w:t>
      </w:r>
      <w:r w:rsidR="004D45AD">
        <w:rPr>
          <w:rFonts w:hint="eastAsia"/>
        </w:rPr>
        <w:t xml:space="preserve"> </w:t>
      </w:r>
      <w:r w:rsidR="004D45AD">
        <w:t xml:space="preserve">dispatch </w:t>
      </w:r>
      <w:r w:rsidR="004D45AD">
        <w:rPr>
          <w:rFonts w:hint="eastAsia"/>
        </w:rPr>
        <w:t>함수를</w:t>
      </w:r>
      <w:r w:rsidR="004D45AD">
        <w:rPr>
          <w:rFonts w:hint="eastAsia"/>
        </w:rPr>
        <w:t xml:space="preserve"> </w:t>
      </w:r>
      <w:r w:rsidR="004D45AD">
        <w:rPr>
          <w:rFonts w:hint="eastAsia"/>
        </w:rPr>
        <w:t>호출해야</w:t>
      </w:r>
      <w:r w:rsidR="004D45AD">
        <w:rPr>
          <w:rFonts w:hint="eastAsia"/>
        </w:rPr>
        <w:t xml:space="preserve"> </w:t>
      </w:r>
      <w:r w:rsidR="004D45AD">
        <w:rPr>
          <w:rFonts w:hint="eastAsia"/>
        </w:rPr>
        <w:t>한다</w:t>
      </w:r>
      <w:r w:rsidR="004D45AD">
        <w:rPr>
          <w:rFonts w:hint="eastAsia"/>
        </w:rPr>
        <w:t>.</w:t>
      </w:r>
    </w:p>
    <w:p w14:paraId="07FC3383" w14:textId="77777777" w:rsidR="004D45AD" w:rsidRDefault="004D45AD" w:rsidP="004239D5"/>
    <w:p w14:paraId="4702FF3E" w14:textId="65AA9926" w:rsidR="001046C0" w:rsidRDefault="001046C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CC2449C" w14:textId="1F12E0EB" w:rsidR="004D45AD" w:rsidRDefault="001046C0" w:rsidP="001046C0">
      <w:pPr>
        <w:pStyle w:val="2"/>
      </w:pPr>
      <w:r>
        <w:lastRenderedPageBreak/>
        <w:t xml:space="preserve">src/App.tsc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46C0" w14:paraId="35EEAD23" w14:textId="77777777" w:rsidTr="001046C0">
        <w:tc>
          <w:tcPr>
            <w:tcW w:w="10456" w:type="dxa"/>
          </w:tcPr>
          <w:p w14:paraId="13830362" w14:textId="77777777" w:rsidR="001046C0" w:rsidRPr="001046C0" w:rsidRDefault="001046C0" w:rsidP="001046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6C0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4258F22" w14:textId="77777777" w:rsidR="001046C0" w:rsidRPr="001046C0" w:rsidRDefault="001046C0" w:rsidP="001046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6C0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Counter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'./Counter'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FF0DE99" w14:textId="77777777" w:rsidR="001046C0" w:rsidRPr="001046C0" w:rsidRDefault="001046C0" w:rsidP="001046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69865DA" w14:textId="77777777" w:rsidR="001046C0" w:rsidRPr="001046C0" w:rsidRDefault="001046C0" w:rsidP="001046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6C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7F8846F7" w14:textId="77777777" w:rsidR="001046C0" w:rsidRPr="001046C0" w:rsidRDefault="001046C0" w:rsidP="001046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046C0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1046C0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Counter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2A176BB7" w14:textId="77777777" w:rsidR="001046C0" w:rsidRPr="001046C0" w:rsidRDefault="001046C0" w:rsidP="001046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F8C1A3A" w14:textId="77777777" w:rsidR="001046C0" w:rsidRPr="001046C0" w:rsidRDefault="001046C0" w:rsidP="001046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CD71F9B" w14:textId="77777777" w:rsidR="001046C0" w:rsidRPr="001046C0" w:rsidRDefault="001046C0" w:rsidP="001046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046C0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046C0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1046C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CBFD22D" w14:textId="77777777" w:rsidR="001046C0" w:rsidRPr="001046C0" w:rsidRDefault="001046C0" w:rsidP="001046C0"/>
        </w:tc>
      </w:tr>
    </w:tbl>
    <w:p w14:paraId="0EDC28FD" w14:textId="77777777" w:rsidR="001046C0" w:rsidRPr="001046C0" w:rsidRDefault="001046C0" w:rsidP="001046C0"/>
    <w:p w14:paraId="547B8AF1" w14:textId="77777777" w:rsidR="001046C0" w:rsidRDefault="001046C0" w:rsidP="004239D5"/>
    <w:p w14:paraId="3ED4BB36" w14:textId="796A06FE" w:rsidR="003A3F4E" w:rsidRDefault="003A3F4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39B2E83" w14:textId="1B254395" w:rsidR="00191732" w:rsidRDefault="003A3F4E" w:rsidP="003A3F4E">
      <w:pPr>
        <w:pStyle w:val="2"/>
      </w:pPr>
      <w:bookmarkStart w:id="13" w:name="_Toc131966104"/>
      <w:r>
        <w:rPr>
          <w:rFonts w:hint="eastAsia"/>
        </w:rPr>
        <w:lastRenderedPageBreak/>
        <w:t>연습문제</w:t>
      </w:r>
      <w:bookmarkEnd w:id="13"/>
    </w:p>
    <w:p w14:paraId="70D3C58C" w14:textId="328ACD74" w:rsidR="00B06839" w:rsidRDefault="00B06839" w:rsidP="00B06839">
      <w:pPr>
        <w:pStyle w:val="3"/>
      </w:pPr>
      <w:r>
        <w:rPr>
          <w:rFonts w:hint="eastAsia"/>
        </w:rPr>
        <w:t>s</w:t>
      </w:r>
      <w:r>
        <w:t>tate</w:t>
      </w:r>
    </w:p>
    <w:p w14:paraId="0AF3AD80" w14:textId="7286954F" w:rsidR="00B06839" w:rsidRDefault="00B06839" w:rsidP="00B06839">
      <w:r>
        <w:t>{ message: string</w:t>
      </w:r>
      <w:r w:rsidR="00CC1500">
        <w:t>, count: number</w:t>
      </w:r>
      <w:r>
        <w:t xml:space="preserve"> }</w:t>
      </w:r>
    </w:p>
    <w:p w14:paraId="1A632D0F" w14:textId="77777777" w:rsidR="00B06839" w:rsidRDefault="00B06839" w:rsidP="00B06839"/>
    <w:p w14:paraId="31D0914E" w14:textId="77777777" w:rsidR="002C0DA6" w:rsidRDefault="00535985" w:rsidP="00535985">
      <w:r>
        <w:t xml:space="preserve">  </w:t>
      </w:r>
      <w:r>
        <w:rPr>
          <w:rFonts w:hint="eastAsia"/>
        </w:rPr>
        <w:t>m</w:t>
      </w:r>
      <w:r>
        <w:t xml:space="preserve">essage: </w:t>
      </w:r>
    </w:p>
    <w:p w14:paraId="6B20125E" w14:textId="4B854C7B" w:rsidR="00535985" w:rsidRDefault="002C0DA6" w:rsidP="00535985">
      <w:r>
        <w:t xml:space="preserve">    </w:t>
      </w:r>
      <w:r w:rsidR="00535985">
        <w:rPr>
          <w:rFonts w:hint="eastAsia"/>
        </w:rPr>
        <w:t>i</w:t>
      </w:r>
      <w:r w:rsidR="00535985">
        <w:t xml:space="preserve">nput </w:t>
      </w:r>
      <w:r w:rsidR="00535985">
        <w:rPr>
          <w:rFonts w:hint="eastAsia"/>
        </w:rPr>
        <w:t>태그에</w:t>
      </w:r>
      <w:r w:rsidR="00535985">
        <w:rPr>
          <w:rFonts w:hint="eastAsia"/>
        </w:rPr>
        <w:t xml:space="preserve"> </w:t>
      </w:r>
      <w:r w:rsidR="00535985">
        <w:rPr>
          <w:rFonts w:hint="eastAsia"/>
        </w:rPr>
        <w:t>입력된</w:t>
      </w:r>
      <w:r w:rsidR="00535985">
        <w:rPr>
          <w:rFonts w:hint="eastAsia"/>
        </w:rPr>
        <w:t xml:space="preserve"> </w:t>
      </w:r>
      <w:r w:rsidR="00535985">
        <w:rPr>
          <w:rFonts w:hint="eastAsia"/>
        </w:rPr>
        <w:t>값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 w:rsidR="00893D8B">
        <w:rPr>
          <w:rFonts w:hint="eastAsia"/>
        </w:rPr>
        <w:t>력하고</w:t>
      </w:r>
      <w:r w:rsidR="00893D8B">
        <w:rPr>
          <w:rFonts w:hint="eastAsia"/>
        </w:rPr>
        <w:t xml:space="preserve"> </w:t>
      </w:r>
      <w:r w:rsidR="005664D0">
        <w:rPr>
          <w:rFonts w:hint="eastAsia"/>
        </w:rPr>
        <w:t>o</w:t>
      </w:r>
      <w:r w:rsidR="005664D0">
        <w:t>k</w:t>
      </w:r>
      <w:r w:rsidR="00893D8B">
        <w:rPr>
          <w:rFonts w:hint="eastAsia"/>
        </w:rPr>
        <w:t xml:space="preserve"> </w:t>
      </w:r>
      <w:r w:rsidR="00893D8B">
        <w:rPr>
          <w:rFonts w:hint="eastAsia"/>
        </w:rPr>
        <w:t>버튼을</w:t>
      </w:r>
      <w:r w:rsidR="00893D8B">
        <w:rPr>
          <w:rFonts w:hint="eastAsia"/>
        </w:rPr>
        <w:t xml:space="preserve"> </w:t>
      </w:r>
      <w:r w:rsidR="00893D8B">
        <w:rPr>
          <w:rFonts w:hint="eastAsia"/>
        </w:rPr>
        <w:t>클릭하면</w:t>
      </w:r>
    </w:p>
    <w:p w14:paraId="202F678B" w14:textId="0A12D10A" w:rsidR="00893D8B" w:rsidRDefault="00893D8B" w:rsidP="00535985">
      <w:r>
        <w:rPr>
          <w:rFonts w:hint="eastAsia"/>
        </w:rPr>
        <w:t xml:space="preserve"> </w:t>
      </w:r>
      <w:r>
        <w:t xml:space="preserve">   state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4E80B40A" w14:textId="621A490F" w:rsidR="002C0DA6" w:rsidRDefault="002C0DA6" w:rsidP="00535985">
      <w:r>
        <w:rPr>
          <w:rFonts w:hint="eastAsia"/>
        </w:rPr>
        <w:t xml:space="preserve"> </w:t>
      </w:r>
      <w:r>
        <w:t xml:space="preserve">    </w:t>
      </w:r>
    </w:p>
    <w:p w14:paraId="486D865A" w14:textId="2D2F8D92" w:rsidR="00535985" w:rsidRDefault="00535985" w:rsidP="00535985">
      <w:r>
        <w:t xml:space="preserve">  </w:t>
      </w:r>
      <w:r>
        <w:rPr>
          <w:rFonts w:hint="eastAsia"/>
        </w:rPr>
        <w:t>c</w:t>
      </w:r>
      <w:r>
        <w:t xml:space="preserve">ount: </w:t>
      </w:r>
    </w:p>
    <w:p w14:paraId="6732627F" w14:textId="008C7676" w:rsidR="005664D0" w:rsidRDefault="005664D0" w:rsidP="00535985">
      <w:r>
        <w:rPr>
          <w:rFonts w:hint="eastAsia"/>
        </w:rPr>
        <w:t xml:space="preserve"> </w:t>
      </w:r>
      <w:r>
        <w:t xml:space="preserve">   increase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증가한다</w:t>
      </w:r>
      <w:r>
        <w:rPr>
          <w:rFonts w:hint="eastAsia"/>
        </w:rPr>
        <w:t>.</w:t>
      </w:r>
    </w:p>
    <w:p w14:paraId="50BC83FB" w14:textId="77777777" w:rsidR="00535985" w:rsidRDefault="00535985" w:rsidP="00B06839"/>
    <w:p w14:paraId="29FDCA83" w14:textId="4F10E0CE" w:rsidR="00B06839" w:rsidRDefault="00B06839" w:rsidP="00B06839">
      <w:pPr>
        <w:pStyle w:val="3"/>
      </w:pPr>
      <w:r>
        <w:rPr>
          <w:rFonts w:hint="eastAsia"/>
        </w:rPr>
        <w:t>a</w:t>
      </w:r>
      <w:r>
        <w:t>ction</w:t>
      </w:r>
    </w:p>
    <w:p w14:paraId="7BD17072" w14:textId="77777777" w:rsidR="00B56270" w:rsidRDefault="00B06839" w:rsidP="00B06839">
      <w:r>
        <w:rPr>
          <w:rFonts w:hint="eastAsia"/>
        </w:rPr>
        <w:t>t</w:t>
      </w:r>
      <w:r>
        <w:t>ype ActionType</w:t>
      </w:r>
      <w:r w:rsidR="00502D6C">
        <w:t xml:space="preserve"> = </w:t>
      </w:r>
    </w:p>
    <w:p w14:paraId="5FB2EC51" w14:textId="177C6F0C" w:rsidR="00B56270" w:rsidRDefault="00502D6C" w:rsidP="00B56270">
      <w:pPr>
        <w:ind w:firstLineChars="200" w:firstLine="400"/>
      </w:pPr>
      <w:r>
        <w:t>{</w:t>
      </w:r>
      <w:r w:rsidR="00B56270">
        <w:t xml:space="preserve"> </w:t>
      </w:r>
      <w:r>
        <w:t xml:space="preserve">type: </w:t>
      </w:r>
      <w:r w:rsidR="005664D0">
        <w:t>"</w:t>
      </w:r>
      <w:r>
        <w:t>changeMessage</w:t>
      </w:r>
      <w:r w:rsidR="005664D0">
        <w:t>"</w:t>
      </w:r>
      <w:r>
        <w:t>,</w:t>
      </w:r>
      <w:r w:rsidR="00B56270">
        <w:t xml:space="preserve"> </w:t>
      </w:r>
      <w:r>
        <w:t>payload: string</w:t>
      </w:r>
      <w:r w:rsidR="00B56270">
        <w:t xml:space="preserve"> </w:t>
      </w:r>
      <w:r>
        <w:rPr>
          <w:rFonts w:hint="eastAsia"/>
        </w:rPr>
        <w:t>}</w:t>
      </w:r>
      <w:r w:rsidR="005664D0">
        <w:t xml:space="preserve"> | </w:t>
      </w:r>
    </w:p>
    <w:p w14:paraId="60D07BAE" w14:textId="2D48DF80" w:rsidR="005664D0" w:rsidRDefault="005664D0" w:rsidP="00B56270">
      <w:pPr>
        <w:ind w:firstLineChars="200" w:firstLine="400"/>
      </w:pPr>
      <w:r>
        <w:t>{</w:t>
      </w:r>
      <w:r w:rsidR="00287DBD">
        <w:t xml:space="preserve"> </w:t>
      </w:r>
      <w:r>
        <w:t>type: "increaseCount</w:t>
      </w:r>
      <w:r w:rsidR="00287DBD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0A5412FE" w14:textId="57978D59" w:rsidR="0086782D" w:rsidRPr="004674C2" w:rsidRDefault="005664D0" w:rsidP="003A3F4E">
      <w:r>
        <w:rPr>
          <w:rFonts w:hint="eastAsia"/>
        </w:rPr>
        <w:t xml:space="preserve"> </w:t>
      </w:r>
      <w:r>
        <w:t xml:space="preserve"> </w:t>
      </w:r>
    </w:p>
    <w:p w14:paraId="41BE8996" w14:textId="4BAD9CBC" w:rsidR="005F6C85" w:rsidRDefault="00DE58E1" w:rsidP="003A3F4E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5F6C85">
        <w:rPr>
          <w:rFonts w:hint="eastAsia"/>
        </w:rPr>
        <w:t>u</w:t>
      </w:r>
      <w:r w:rsidR="005F6C85">
        <w:t xml:space="preserve">seReducer </w:t>
      </w:r>
      <w:r w:rsidR="005F6C85">
        <w:rPr>
          <w:rFonts w:hint="eastAsia"/>
        </w:rPr>
        <w:t>훅으로</w:t>
      </w:r>
      <w:r w:rsidR="005F6C85">
        <w:rPr>
          <w:rFonts w:hint="eastAsia"/>
        </w:rPr>
        <w:t xml:space="preserve"> </w:t>
      </w:r>
      <w:r w:rsidR="005F6C85">
        <w:rPr>
          <w:rFonts w:hint="eastAsia"/>
        </w:rPr>
        <w:t>구현</w:t>
      </w:r>
      <w:r w:rsidR="00272B57">
        <w:rPr>
          <w:rFonts w:hint="eastAsia"/>
        </w:rPr>
        <w:t>하기</w:t>
      </w:r>
      <w:r w:rsidR="00272B57">
        <w:rPr>
          <w:rFonts w:hint="eastAsia"/>
        </w:rPr>
        <w:t>.</w:t>
      </w:r>
    </w:p>
    <w:p w14:paraId="7363BDB7" w14:textId="12BAEB9C" w:rsidR="003F7026" w:rsidRDefault="003F7026" w:rsidP="003A3F4E">
      <w:r>
        <w:rPr>
          <w:rFonts w:hint="eastAsia"/>
        </w:rPr>
        <w:t xml:space="preserve"> </w:t>
      </w:r>
      <w:r>
        <w:t xml:space="preserve"> Message </w:t>
      </w:r>
      <w:r>
        <w:rPr>
          <w:rFonts w:hint="eastAsia"/>
        </w:rPr>
        <w:t>컴포넌트</w:t>
      </w:r>
    </w:p>
    <w:p w14:paraId="120B16C8" w14:textId="4168FAA1" w:rsidR="00B768C0" w:rsidRDefault="00B768C0" w:rsidP="003A3F4E">
      <w:r>
        <w:rPr>
          <w:rFonts w:hint="eastAsia"/>
        </w:rPr>
        <w:t xml:space="preserve"> </w:t>
      </w:r>
      <w:r>
        <w:t xml:space="preserve"> </w:t>
      </w:r>
      <w:r w:rsidR="003F7026">
        <w:t xml:space="preserve">Counter </w:t>
      </w:r>
      <w:r w:rsidR="003F7026">
        <w:rPr>
          <w:rFonts w:hint="eastAsia"/>
        </w:rPr>
        <w:t>컴포넌트</w:t>
      </w:r>
    </w:p>
    <w:p w14:paraId="65117BA8" w14:textId="392D8118" w:rsidR="005F6C85" w:rsidRDefault="005F6C85" w:rsidP="003A3F4E"/>
    <w:p w14:paraId="29BD8063" w14:textId="5678DD6E" w:rsidR="005F6C85" w:rsidRDefault="00C11BBA" w:rsidP="003A3F4E">
      <w:r>
        <w:rPr>
          <w:rFonts w:hint="eastAsia"/>
        </w:rPr>
        <w:t>-</w:t>
      </w:r>
      <w:r>
        <w:t>---</w:t>
      </w:r>
      <w:r w:rsidR="006D2EA4">
        <w:t>--</w:t>
      </w:r>
    </w:p>
    <w:p w14:paraId="547F9920" w14:textId="77777777" w:rsidR="006D2EA4" w:rsidRDefault="006D2EA4" w:rsidP="003A3F4E"/>
    <w:p w14:paraId="416CA311" w14:textId="7F618273" w:rsidR="00C11BBA" w:rsidRDefault="00C11BBA" w:rsidP="003A3F4E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t xml:space="preserve">useState </w:t>
      </w:r>
      <w:r>
        <w:rPr>
          <w:rFonts w:hint="eastAsia"/>
        </w:rPr>
        <w:t>훅만으로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</w:p>
    <w:p w14:paraId="7147E69E" w14:textId="77777777" w:rsidR="00C11BBA" w:rsidRDefault="00C11BBA" w:rsidP="003A3F4E"/>
    <w:p w14:paraId="06279A25" w14:textId="46C3978D" w:rsidR="00C11BBA" w:rsidRDefault="00C11BBA" w:rsidP="003A3F4E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함수들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22DDDCA8" w14:textId="53BE01DC" w:rsidR="00C11BBA" w:rsidRDefault="00C11BBA" w:rsidP="003A3F4E">
      <w:r>
        <w:t xml:space="preserve">  </w:t>
      </w:r>
      <w:r>
        <w:rPr>
          <w:rFonts w:hint="eastAsia"/>
        </w:rPr>
        <w:t>f</w:t>
      </w:r>
      <w:r>
        <w:t xml:space="preserve">unction changeMessage(message: string) </w:t>
      </w:r>
    </w:p>
    <w:p w14:paraId="3D50C623" w14:textId="0EBAD543" w:rsidR="00C11BBA" w:rsidRDefault="00C11BBA" w:rsidP="003A3F4E">
      <w:r>
        <w:t xml:space="preserve">  </w:t>
      </w:r>
      <w:r>
        <w:rPr>
          <w:rFonts w:hint="eastAsia"/>
        </w:rPr>
        <w:t>f</w:t>
      </w:r>
      <w:r>
        <w:t>unctoin increaseCount()</w:t>
      </w:r>
    </w:p>
    <w:p w14:paraId="63E12B86" w14:textId="6DB7E45B" w:rsidR="003A7B0F" w:rsidRDefault="003A7B0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2C076F6" w14:textId="77777777" w:rsidR="00191468" w:rsidRDefault="00191468" w:rsidP="003A3F4E"/>
    <w:p w14:paraId="20AC191B" w14:textId="0FDEB44F" w:rsidR="003A7B0F" w:rsidRDefault="003A7B0F" w:rsidP="003A7B0F">
      <w:pPr>
        <w:pStyle w:val="2"/>
      </w:pPr>
      <w:r>
        <w:rPr>
          <w:rFonts w:hint="eastAsia"/>
        </w:rPr>
        <w:t xml:space="preserve">연습문제 </w:t>
      </w:r>
      <w:r>
        <w:t xml:space="preserve">useState </w:t>
      </w:r>
      <w:r>
        <w:rPr>
          <w:rFonts w:hint="eastAsia"/>
        </w:rPr>
        <w:t>구현</w:t>
      </w:r>
    </w:p>
    <w:p w14:paraId="67E4DFC9" w14:textId="77777777" w:rsidR="003A7B0F" w:rsidRPr="003A7B0F" w:rsidRDefault="003A7B0F" w:rsidP="003A7B0F"/>
    <w:p w14:paraId="191FCB7F" w14:textId="36279464" w:rsidR="00191468" w:rsidRDefault="00191468" w:rsidP="00191468">
      <w:pPr>
        <w:pStyle w:val="3"/>
      </w:pPr>
      <w:r>
        <w:rPr>
          <w:rFonts w:hint="eastAsia"/>
        </w:rPr>
        <w:t>t</w:t>
      </w:r>
      <w:r>
        <w:t>ypes.ts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1468" w14:paraId="244F0F9C" w14:textId="77777777" w:rsidTr="00191468">
        <w:tc>
          <w:tcPr>
            <w:tcW w:w="10456" w:type="dxa"/>
          </w:tcPr>
          <w:p w14:paraId="1574E1CC" w14:textId="77777777" w:rsidR="00191468" w:rsidRPr="00191468" w:rsidRDefault="00191468" w:rsidP="001914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914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14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14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400709C7" w14:textId="77777777" w:rsidR="00191468" w:rsidRPr="00191468" w:rsidRDefault="00191468" w:rsidP="001914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14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914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690EF9BF" w14:textId="77777777" w:rsidR="00191468" w:rsidRPr="00191468" w:rsidRDefault="00191468" w:rsidP="001914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914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914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</w:p>
          <w:p w14:paraId="7E900826" w14:textId="77777777" w:rsidR="00191468" w:rsidRPr="00191468" w:rsidRDefault="00191468" w:rsidP="001914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76958BFE" w14:textId="77777777" w:rsidR="00191468" w:rsidRPr="00191468" w:rsidRDefault="00191468" w:rsidP="001914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2288895" w14:textId="77777777" w:rsidR="00191468" w:rsidRPr="00191468" w:rsidRDefault="00191468" w:rsidP="001914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914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14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14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SetMessageFunc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1914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914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914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14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7EB2DF6" w14:textId="1ED42938" w:rsidR="00191468" w:rsidRPr="00191468" w:rsidRDefault="00191468" w:rsidP="001914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914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14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14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IncreaseFunc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1914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14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1914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4098A64B" w14:textId="77777777" w:rsidR="00191468" w:rsidRPr="00191468" w:rsidRDefault="00191468" w:rsidP="00191468"/>
    <w:p w14:paraId="0EE454E2" w14:textId="77777777" w:rsidR="00C11BBA" w:rsidRPr="003A3F4E" w:rsidRDefault="00C11BBA" w:rsidP="003A3F4E"/>
    <w:p w14:paraId="5BF4D823" w14:textId="428501B1" w:rsidR="00262E7C" w:rsidRDefault="00262E7C" w:rsidP="00262E7C">
      <w:pPr>
        <w:pStyle w:val="3"/>
        <w:ind w:left="393" w:hanging="393"/>
      </w:pPr>
      <w:r>
        <w:rPr>
          <w:rFonts w:hint="eastAsia"/>
        </w:rPr>
        <w:t>C</w:t>
      </w:r>
      <w:r>
        <w:t>ounter.tsx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2E7C" w14:paraId="1BCC627B" w14:textId="77777777" w:rsidTr="00262E7C">
        <w:tc>
          <w:tcPr>
            <w:tcW w:w="10456" w:type="dxa"/>
          </w:tcPr>
          <w:p w14:paraId="295F556D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495CF78F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IncreaseFunc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0E92154D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547D11D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7F2E0A77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24547BA1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increase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IncreaseFunc</w:t>
            </w:r>
          </w:p>
          <w:p w14:paraId="5817A7D4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E8E4FC7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4973E03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increase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932E62F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0B584E5" w14:textId="1FB7BB3D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0EB82DA5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count: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4ABBCE5C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increase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increase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21E87AD6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6EBD2E4B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6AA5E92E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9EF8650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901D9A" w14:textId="2D03F057" w:rsidR="00262E7C" w:rsidRPr="001A00A3" w:rsidRDefault="00E17305" w:rsidP="001A00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</w:p>
        </w:tc>
      </w:tr>
    </w:tbl>
    <w:p w14:paraId="7CB0D567" w14:textId="77777777" w:rsidR="00262E7C" w:rsidRDefault="00262E7C" w:rsidP="00262E7C"/>
    <w:p w14:paraId="76BE8165" w14:textId="781F7E05" w:rsidR="001A00A3" w:rsidRDefault="001A00A3" w:rsidP="001A00A3">
      <w:pPr>
        <w:pStyle w:val="3"/>
      </w:pPr>
      <w:r>
        <w:rPr>
          <w:rFonts w:hint="eastAsia"/>
        </w:rPr>
        <w:t>M</w:t>
      </w:r>
      <w:r>
        <w:t>essage.tsx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00A3" w14:paraId="23E013AC" w14:textId="77777777" w:rsidTr="001A00A3">
        <w:tc>
          <w:tcPr>
            <w:tcW w:w="10456" w:type="dxa"/>
          </w:tcPr>
          <w:p w14:paraId="2DF7265F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ChangeEvent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7D87E3FA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SetMessageFunc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6141DA04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655B062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105C6CC8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44C5EB94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SetMessageFunc</w:t>
            </w:r>
          </w:p>
          <w:p w14:paraId="77EB6C12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D9DF08B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F21BDAA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}: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5C76134C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msg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setMsg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8CF4412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ChangeEvent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HTMLInputElement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&gt;)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setMsg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target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value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2732AE1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msg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740A008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547FF6B" w14:textId="443153D2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61E724D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"text"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msg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6913EA48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3C0FC517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408E3A3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2411CDB7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A0DB5BA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967882D" w14:textId="0FF9DA55" w:rsidR="001A00A3" w:rsidRPr="001A00A3" w:rsidRDefault="00E17305" w:rsidP="001A00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Message</w:t>
            </w:r>
          </w:p>
        </w:tc>
      </w:tr>
    </w:tbl>
    <w:p w14:paraId="0A581612" w14:textId="77777777" w:rsidR="001A00A3" w:rsidRDefault="001A00A3" w:rsidP="001A00A3"/>
    <w:p w14:paraId="6FA78659" w14:textId="30F92F08" w:rsidR="001A00A3" w:rsidRDefault="001A00A3" w:rsidP="001A00A3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00A3" w14:paraId="25853254" w14:textId="77777777" w:rsidTr="001A00A3">
        <w:tc>
          <w:tcPr>
            <w:tcW w:w="10456" w:type="dxa"/>
          </w:tcPr>
          <w:p w14:paraId="4AF52923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A37EFEB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Counter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'./Counter'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EFBD9CC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'./Message'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EDF2F43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IncreaseFunc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SetMessageFunc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3251A79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175549F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4D3C283D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initialState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message: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'hello'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count: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};</w:t>
            </w:r>
          </w:p>
          <w:p w14:paraId="17E079CA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initialState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9ACF4C1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increase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IncreaseFunc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</w:p>
          <w:p w14:paraId="1B3656B3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()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({...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count: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E1730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});</w:t>
            </w:r>
          </w:p>
          <w:p w14:paraId="0EA8C88D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SetMessageFunc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</w:p>
          <w:p w14:paraId="7C22938C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(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msg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({...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message: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msg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})</w:t>
            </w:r>
          </w:p>
          <w:p w14:paraId="55836941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D69C525" w14:textId="336976A8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style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{ 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textAlign: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"center"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DBCF0CF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message: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646F2344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setMessage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setMessage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6A8E164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&lt;hr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67DB6C34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E17305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Counter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count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17305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increase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increase</w:t>
            </w:r>
            <w:r w:rsidRPr="00E1730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67D2ED8A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1730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1EFC17E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05DECA01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EF849ED" w14:textId="77777777" w:rsidR="00E17305" w:rsidRPr="00E17305" w:rsidRDefault="00E17305" w:rsidP="00E17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F8ED4C3" w14:textId="22D8D2CA" w:rsidR="001A00A3" w:rsidRPr="005233F6" w:rsidRDefault="00E17305" w:rsidP="005233F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17305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E1730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7DFADB5F" w14:textId="77777777" w:rsidR="001A00A3" w:rsidRDefault="001A00A3" w:rsidP="001A00A3"/>
    <w:p w14:paraId="275994BE" w14:textId="77777777" w:rsidR="003A7B0F" w:rsidRDefault="003A7B0F" w:rsidP="001A00A3"/>
    <w:p w14:paraId="0C7AAA8B" w14:textId="526A1123" w:rsidR="003A7B0F" w:rsidRDefault="003A7B0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A2053DD" w14:textId="6CDFF5D2" w:rsidR="003A7B0F" w:rsidRDefault="003A7B0F" w:rsidP="003A7B0F">
      <w:pPr>
        <w:pStyle w:val="2"/>
      </w:pPr>
      <w:r>
        <w:rPr>
          <w:rFonts w:hint="eastAsia"/>
        </w:rPr>
        <w:lastRenderedPageBreak/>
        <w:t xml:space="preserve">연습문제 </w:t>
      </w:r>
      <w:r>
        <w:t xml:space="preserve">useReducer </w:t>
      </w:r>
      <w:r>
        <w:rPr>
          <w:rFonts w:hint="eastAsia"/>
        </w:rPr>
        <w:t>구현</w:t>
      </w:r>
    </w:p>
    <w:p w14:paraId="301AE7C4" w14:textId="77777777" w:rsidR="003A7B0F" w:rsidRDefault="003A7B0F" w:rsidP="003A7B0F"/>
    <w:p w14:paraId="34275DFA" w14:textId="292ED302" w:rsidR="003A7B0F" w:rsidRDefault="003A7B0F" w:rsidP="003A7B0F">
      <w:pPr>
        <w:pStyle w:val="3"/>
      </w:pPr>
      <w:r>
        <w:rPr>
          <w:rFonts w:hint="eastAsia"/>
        </w:rPr>
        <w:t>m</w:t>
      </w:r>
      <w:r>
        <w:t>yReducer.ts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7B0F" w14:paraId="4EE85CA9" w14:textId="77777777" w:rsidTr="003A7B0F">
        <w:tc>
          <w:tcPr>
            <w:tcW w:w="10456" w:type="dxa"/>
          </w:tcPr>
          <w:p w14:paraId="25D086C3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4BCEAD46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52DA2661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</w:p>
          <w:p w14:paraId="15FF29D0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78F3CA7B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BABBA2F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</w:p>
          <w:p w14:paraId="46126D53" w14:textId="4D94BED1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"setMessage"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|</w:t>
            </w:r>
          </w:p>
          <w:p w14:paraId="4BF8D13C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"increase"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</w:t>
            </w:r>
          </w:p>
          <w:p w14:paraId="237FBA99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6264437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initialState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message: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'hello'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count: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};</w:t>
            </w:r>
          </w:p>
          <w:p w14:paraId="3513DA82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5B26FB0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DispatchFunc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9739133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1961856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reducer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63067AC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switch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5A05EF73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case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"increase"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</w:p>
          <w:p w14:paraId="30BFF0EF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{...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count: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121E64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4E8AD8B7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case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"setMessage"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FA8C0CB" w14:textId="588578F0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{...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message: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</w:t>
            </w:r>
            <w:r w:rsidR="00A8661B"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47F8FD31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648B8DA" w14:textId="79A4B3EC" w:rsidR="003A7B0F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</w:p>
        </w:tc>
      </w:tr>
    </w:tbl>
    <w:p w14:paraId="372C2471" w14:textId="77777777" w:rsidR="003A7B0F" w:rsidRDefault="003A7B0F" w:rsidP="003A7B0F"/>
    <w:p w14:paraId="50786366" w14:textId="667D81A9" w:rsidR="00121E64" w:rsidRDefault="00121E64" w:rsidP="00121E64">
      <w:pPr>
        <w:pStyle w:val="3"/>
      </w:pPr>
      <w:r>
        <w:rPr>
          <w:rFonts w:hint="eastAsia"/>
        </w:rPr>
        <w:t>C</w:t>
      </w:r>
      <w:r>
        <w:t>ounter.tsx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1E64" w14:paraId="7F43DB2F" w14:textId="77777777" w:rsidTr="00121E64">
        <w:tc>
          <w:tcPr>
            <w:tcW w:w="10456" w:type="dxa"/>
          </w:tcPr>
          <w:p w14:paraId="33659D6A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5C54C81E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DispatchFunc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'./myReducer'</w:t>
            </w:r>
          </w:p>
          <w:p w14:paraId="3B8E1438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4AA82B5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2C6535D8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41CF5C03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21E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DispatchFunc</w:t>
            </w:r>
          </w:p>
          <w:p w14:paraId="4B09AFF0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DAF63A7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C8ED2DC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21E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121E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E3C2FEA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({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type: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'increase'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})</w:t>
            </w:r>
          </w:p>
          <w:p w14:paraId="160716BA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8FF94A5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21E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6FF644D2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21E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count: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21E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55BB260C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21E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21E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121E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21E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increase</w:t>
            </w:r>
            <w:r w:rsidRPr="00121E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07AF7AA5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21E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200CF13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24150284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50E4A1C" w14:textId="77777777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FD6D205" w14:textId="43C17DBB" w:rsidR="00121E64" w:rsidRPr="00121E64" w:rsidRDefault="00121E64" w:rsidP="00121E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121E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21E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</w:p>
        </w:tc>
      </w:tr>
    </w:tbl>
    <w:p w14:paraId="30F85937" w14:textId="767FD592" w:rsidR="0087238E" w:rsidRDefault="0087238E" w:rsidP="00121E64"/>
    <w:p w14:paraId="213132F5" w14:textId="77777777" w:rsidR="0087238E" w:rsidRDefault="0087238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007CE3C" w14:textId="77777777" w:rsidR="00121E64" w:rsidRDefault="00121E64" w:rsidP="00121E64"/>
    <w:p w14:paraId="78A3F00A" w14:textId="7AB2B270" w:rsidR="00121E64" w:rsidRDefault="00121E64" w:rsidP="00121E64">
      <w:pPr>
        <w:pStyle w:val="3"/>
      </w:pPr>
      <w:r>
        <w:rPr>
          <w:rFonts w:hint="eastAsia"/>
        </w:rPr>
        <w:t>M</w:t>
      </w:r>
      <w:r>
        <w:t>essage.tsx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1E64" w14:paraId="3827DE50" w14:textId="77777777" w:rsidTr="00121E64">
        <w:tc>
          <w:tcPr>
            <w:tcW w:w="10456" w:type="dxa"/>
          </w:tcPr>
          <w:p w14:paraId="4069D931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ChangeEvent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37BE0B49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DispatchFunc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'./myReducer'</w:t>
            </w:r>
          </w:p>
          <w:p w14:paraId="10C3CB3C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2587CDC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57BAE960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238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3897DF78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238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DispatchFunc</w:t>
            </w:r>
          </w:p>
          <w:p w14:paraId="3564BF08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50177D6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45F3617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}: </w:t>
            </w:r>
            <w:r w:rsidRPr="0087238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3AAF92E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87238E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msg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setMsg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12637F9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238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ChangeEvent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7238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HTMLInputElement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&gt;) 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setMsg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target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value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23E1244" w14:textId="48EE374E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({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type: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'setMessage'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payload: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msg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});</w:t>
            </w:r>
          </w:p>
          <w:p w14:paraId="424F8721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7FFFE150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1673C296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"text"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msg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1FCA62B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047FA9E0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0A4995E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59C7E52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FA6DB17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42C7241" w14:textId="555EE23E" w:rsidR="00121E64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Message</w:t>
            </w:r>
          </w:p>
        </w:tc>
      </w:tr>
    </w:tbl>
    <w:p w14:paraId="716B71F4" w14:textId="77777777" w:rsidR="00121E64" w:rsidRDefault="00121E64" w:rsidP="00121E64"/>
    <w:p w14:paraId="0591D3BC" w14:textId="668D3A67" w:rsidR="0087238E" w:rsidRDefault="0087238E" w:rsidP="0087238E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38E" w14:paraId="1D2E97E6" w14:textId="77777777" w:rsidTr="0087238E">
        <w:tc>
          <w:tcPr>
            <w:tcW w:w="10456" w:type="dxa"/>
          </w:tcPr>
          <w:p w14:paraId="44CEF067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useReducer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1E96A45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Counter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'./Counter'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29EC485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'./Message'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E5C190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initialState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reducer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'./myReducer'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C3F8156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B51B0C9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47F7E21D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87238E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useReducer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reducer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238E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initialState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BAA5D3D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1C79373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style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{ 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textAlign: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"center"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007075A7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message: 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755E3718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87238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message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dispatch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A749319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&lt;hr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253C035F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87238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Counter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count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7238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dispatch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87238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A5A0C76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238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B9CC024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0784048A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EAEE557" w14:textId="7777777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C809DB2" w14:textId="26395D87" w:rsidR="0087238E" w:rsidRPr="0087238E" w:rsidRDefault="0087238E" w:rsidP="0087238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38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87238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39FE1593" w14:textId="77777777" w:rsidR="0087238E" w:rsidRPr="0087238E" w:rsidRDefault="0087238E" w:rsidP="0087238E"/>
    <w:sectPr w:rsidR="0087238E" w:rsidRPr="0087238E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A630A" w14:textId="77777777" w:rsidR="00C07946" w:rsidRDefault="00C07946" w:rsidP="00B12C18">
      <w:r>
        <w:separator/>
      </w:r>
    </w:p>
  </w:endnote>
  <w:endnote w:type="continuationSeparator" w:id="0">
    <w:p w14:paraId="56B1599D" w14:textId="77777777" w:rsidR="00C07946" w:rsidRDefault="00C07946" w:rsidP="00B12C18">
      <w:r>
        <w:continuationSeparator/>
      </w:r>
    </w:p>
  </w:endnote>
  <w:endnote w:type="continuationNotice" w:id="1">
    <w:p w14:paraId="4609137E" w14:textId="77777777" w:rsidR="00C07946" w:rsidRDefault="00C079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24C923FB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C03558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C03558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E9D69" w14:textId="77777777" w:rsidR="00C07946" w:rsidRDefault="00C07946" w:rsidP="00B12C18">
      <w:r>
        <w:separator/>
      </w:r>
    </w:p>
  </w:footnote>
  <w:footnote w:type="continuationSeparator" w:id="0">
    <w:p w14:paraId="0E260489" w14:textId="77777777" w:rsidR="00C07946" w:rsidRDefault="00C07946" w:rsidP="00B12C18">
      <w:r>
        <w:continuationSeparator/>
      </w:r>
    </w:p>
  </w:footnote>
  <w:footnote w:type="continuationNotice" w:id="1">
    <w:p w14:paraId="0C1FA7ED" w14:textId="77777777" w:rsidR="00C07946" w:rsidRDefault="00C079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2F02"/>
    <w:rsid w:val="00006BD2"/>
    <w:rsid w:val="000079F4"/>
    <w:rsid w:val="00010B6F"/>
    <w:rsid w:val="00011C30"/>
    <w:rsid w:val="00016A5C"/>
    <w:rsid w:val="00021966"/>
    <w:rsid w:val="000223F0"/>
    <w:rsid w:val="00025722"/>
    <w:rsid w:val="00030FE2"/>
    <w:rsid w:val="0003359C"/>
    <w:rsid w:val="00034572"/>
    <w:rsid w:val="00034866"/>
    <w:rsid w:val="00034CE3"/>
    <w:rsid w:val="00036CAF"/>
    <w:rsid w:val="000377BB"/>
    <w:rsid w:val="00040375"/>
    <w:rsid w:val="0004085E"/>
    <w:rsid w:val="000428D2"/>
    <w:rsid w:val="00045244"/>
    <w:rsid w:val="0005304F"/>
    <w:rsid w:val="0006004F"/>
    <w:rsid w:val="00060E9D"/>
    <w:rsid w:val="000639B9"/>
    <w:rsid w:val="00064104"/>
    <w:rsid w:val="00070454"/>
    <w:rsid w:val="00070AC8"/>
    <w:rsid w:val="00071D5E"/>
    <w:rsid w:val="00075027"/>
    <w:rsid w:val="000828C5"/>
    <w:rsid w:val="00084423"/>
    <w:rsid w:val="00084DAE"/>
    <w:rsid w:val="00090205"/>
    <w:rsid w:val="000907FF"/>
    <w:rsid w:val="00094E18"/>
    <w:rsid w:val="0009516B"/>
    <w:rsid w:val="00095207"/>
    <w:rsid w:val="00096933"/>
    <w:rsid w:val="00097922"/>
    <w:rsid w:val="000A39FF"/>
    <w:rsid w:val="000A752D"/>
    <w:rsid w:val="000B05B9"/>
    <w:rsid w:val="000B5A24"/>
    <w:rsid w:val="000C3BB4"/>
    <w:rsid w:val="000C4947"/>
    <w:rsid w:val="000C5328"/>
    <w:rsid w:val="000C7A95"/>
    <w:rsid w:val="000D2A8B"/>
    <w:rsid w:val="000D2A98"/>
    <w:rsid w:val="000D5B3C"/>
    <w:rsid w:val="000E15BB"/>
    <w:rsid w:val="000E3A6E"/>
    <w:rsid w:val="000E43BF"/>
    <w:rsid w:val="000E7AFF"/>
    <w:rsid w:val="000F25E2"/>
    <w:rsid w:val="000F404B"/>
    <w:rsid w:val="000F6C2D"/>
    <w:rsid w:val="000F704D"/>
    <w:rsid w:val="00100173"/>
    <w:rsid w:val="00100908"/>
    <w:rsid w:val="001046C0"/>
    <w:rsid w:val="00110876"/>
    <w:rsid w:val="00110D92"/>
    <w:rsid w:val="0011278A"/>
    <w:rsid w:val="00114DCD"/>
    <w:rsid w:val="00116E93"/>
    <w:rsid w:val="00120C14"/>
    <w:rsid w:val="00121E64"/>
    <w:rsid w:val="00121FDE"/>
    <w:rsid w:val="00122AD8"/>
    <w:rsid w:val="00123E4D"/>
    <w:rsid w:val="00125502"/>
    <w:rsid w:val="001269F2"/>
    <w:rsid w:val="00127DE4"/>
    <w:rsid w:val="001314AA"/>
    <w:rsid w:val="00134D46"/>
    <w:rsid w:val="00134DC4"/>
    <w:rsid w:val="00136AC5"/>
    <w:rsid w:val="00137C0B"/>
    <w:rsid w:val="0014047A"/>
    <w:rsid w:val="00142722"/>
    <w:rsid w:val="00142F4D"/>
    <w:rsid w:val="00144F24"/>
    <w:rsid w:val="00145ABC"/>
    <w:rsid w:val="0015159E"/>
    <w:rsid w:val="00154925"/>
    <w:rsid w:val="00160417"/>
    <w:rsid w:val="0016160C"/>
    <w:rsid w:val="0016412E"/>
    <w:rsid w:val="001657E8"/>
    <w:rsid w:val="001659A3"/>
    <w:rsid w:val="00172DA8"/>
    <w:rsid w:val="00172F2A"/>
    <w:rsid w:val="001762D3"/>
    <w:rsid w:val="00176DCA"/>
    <w:rsid w:val="00177B64"/>
    <w:rsid w:val="00181F04"/>
    <w:rsid w:val="001844F3"/>
    <w:rsid w:val="001910CE"/>
    <w:rsid w:val="00191468"/>
    <w:rsid w:val="00191732"/>
    <w:rsid w:val="00191B0A"/>
    <w:rsid w:val="00191F40"/>
    <w:rsid w:val="00193E6E"/>
    <w:rsid w:val="00194CA8"/>
    <w:rsid w:val="0019669C"/>
    <w:rsid w:val="001A00A3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D1FAB"/>
    <w:rsid w:val="001D3C5B"/>
    <w:rsid w:val="001D50A4"/>
    <w:rsid w:val="001E0593"/>
    <w:rsid w:val="001E34EE"/>
    <w:rsid w:val="001E52F5"/>
    <w:rsid w:val="00201FB7"/>
    <w:rsid w:val="002039A4"/>
    <w:rsid w:val="0020772B"/>
    <w:rsid w:val="002161B8"/>
    <w:rsid w:val="002162CC"/>
    <w:rsid w:val="00224B5D"/>
    <w:rsid w:val="0023024A"/>
    <w:rsid w:val="00230789"/>
    <w:rsid w:val="00231304"/>
    <w:rsid w:val="002314B4"/>
    <w:rsid w:val="00232EFE"/>
    <w:rsid w:val="00236695"/>
    <w:rsid w:val="0024153F"/>
    <w:rsid w:val="00242B3A"/>
    <w:rsid w:val="00244A9D"/>
    <w:rsid w:val="00245774"/>
    <w:rsid w:val="002512C3"/>
    <w:rsid w:val="0025173A"/>
    <w:rsid w:val="002530A1"/>
    <w:rsid w:val="00261910"/>
    <w:rsid w:val="00262730"/>
    <w:rsid w:val="00262E7C"/>
    <w:rsid w:val="00266991"/>
    <w:rsid w:val="00271942"/>
    <w:rsid w:val="00272B57"/>
    <w:rsid w:val="002730F3"/>
    <w:rsid w:val="00275589"/>
    <w:rsid w:val="002803CE"/>
    <w:rsid w:val="00281FEC"/>
    <w:rsid w:val="002836CF"/>
    <w:rsid w:val="00284B86"/>
    <w:rsid w:val="00287DBD"/>
    <w:rsid w:val="00290C13"/>
    <w:rsid w:val="0029268C"/>
    <w:rsid w:val="002926E2"/>
    <w:rsid w:val="00294997"/>
    <w:rsid w:val="002968E9"/>
    <w:rsid w:val="00297F0E"/>
    <w:rsid w:val="002B099B"/>
    <w:rsid w:val="002B7CDB"/>
    <w:rsid w:val="002C0DA6"/>
    <w:rsid w:val="002C4D8F"/>
    <w:rsid w:val="002C5F7F"/>
    <w:rsid w:val="002C78D5"/>
    <w:rsid w:val="002E17CE"/>
    <w:rsid w:val="002E5C4A"/>
    <w:rsid w:val="002E7B96"/>
    <w:rsid w:val="002F238A"/>
    <w:rsid w:val="002F28AF"/>
    <w:rsid w:val="002F2DB2"/>
    <w:rsid w:val="002F2EC0"/>
    <w:rsid w:val="002F5D4E"/>
    <w:rsid w:val="002F6FB8"/>
    <w:rsid w:val="002F725D"/>
    <w:rsid w:val="00301579"/>
    <w:rsid w:val="00302508"/>
    <w:rsid w:val="0030255D"/>
    <w:rsid w:val="00303E33"/>
    <w:rsid w:val="00314A13"/>
    <w:rsid w:val="00314A47"/>
    <w:rsid w:val="00314ADA"/>
    <w:rsid w:val="003173A7"/>
    <w:rsid w:val="0032434B"/>
    <w:rsid w:val="00324F1F"/>
    <w:rsid w:val="00342CAA"/>
    <w:rsid w:val="00360196"/>
    <w:rsid w:val="003601EA"/>
    <w:rsid w:val="00360203"/>
    <w:rsid w:val="0037487D"/>
    <w:rsid w:val="00374A83"/>
    <w:rsid w:val="003769DF"/>
    <w:rsid w:val="00382FD2"/>
    <w:rsid w:val="0038334D"/>
    <w:rsid w:val="00390C52"/>
    <w:rsid w:val="0039576C"/>
    <w:rsid w:val="003A0BC6"/>
    <w:rsid w:val="003A3F4E"/>
    <w:rsid w:val="003A7B0F"/>
    <w:rsid w:val="003B01A6"/>
    <w:rsid w:val="003B266E"/>
    <w:rsid w:val="003B2C95"/>
    <w:rsid w:val="003B479C"/>
    <w:rsid w:val="003B5B12"/>
    <w:rsid w:val="003B64A6"/>
    <w:rsid w:val="003B677C"/>
    <w:rsid w:val="003B7CD2"/>
    <w:rsid w:val="003C0A11"/>
    <w:rsid w:val="003C0DA0"/>
    <w:rsid w:val="003C3908"/>
    <w:rsid w:val="003C4A8E"/>
    <w:rsid w:val="003C512B"/>
    <w:rsid w:val="003D0249"/>
    <w:rsid w:val="003D293B"/>
    <w:rsid w:val="003D37FF"/>
    <w:rsid w:val="003D3D77"/>
    <w:rsid w:val="003E0476"/>
    <w:rsid w:val="003E4C62"/>
    <w:rsid w:val="003F137C"/>
    <w:rsid w:val="003F32A6"/>
    <w:rsid w:val="003F695B"/>
    <w:rsid w:val="003F7026"/>
    <w:rsid w:val="004009AB"/>
    <w:rsid w:val="0040136E"/>
    <w:rsid w:val="00403F00"/>
    <w:rsid w:val="004058D2"/>
    <w:rsid w:val="00406431"/>
    <w:rsid w:val="00406CA2"/>
    <w:rsid w:val="004118FD"/>
    <w:rsid w:val="004143E8"/>
    <w:rsid w:val="004239D5"/>
    <w:rsid w:val="00423D78"/>
    <w:rsid w:val="004310DB"/>
    <w:rsid w:val="0044538F"/>
    <w:rsid w:val="00456091"/>
    <w:rsid w:val="00463030"/>
    <w:rsid w:val="004630D9"/>
    <w:rsid w:val="00465F2A"/>
    <w:rsid w:val="00466444"/>
    <w:rsid w:val="00466827"/>
    <w:rsid w:val="0046699F"/>
    <w:rsid w:val="004674C2"/>
    <w:rsid w:val="00467EA2"/>
    <w:rsid w:val="00472308"/>
    <w:rsid w:val="004738E4"/>
    <w:rsid w:val="00474C4F"/>
    <w:rsid w:val="00477E61"/>
    <w:rsid w:val="0048569E"/>
    <w:rsid w:val="00485F8D"/>
    <w:rsid w:val="004866B0"/>
    <w:rsid w:val="00486F9D"/>
    <w:rsid w:val="0049153F"/>
    <w:rsid w:val="00494859"/>
    <w:rsid w:val="004950BC"/>
    <w:rsid w:val="004A0348"/>
    <w:rsid w:val="004A0698"/>
    <w:rsid w:val="004A4A4A"/>
    <w:rsid w:val="004A5FC0"/>
    <w:rsid w:val="004B3B88"/>
    <w:rsid w:val="004B7EEF"/>
    <w:rsid w:val="004C32F4"/>
    <w:rsid w:val="004C4953"/>
    <w:rsid w:val="004C5012"/>
    <w:rsid w:val="004D08A8"/>
    <w:rsid w:val="004D45AD"/>
    <w:rsid w:val="004E4CD1"/>
    <w:rsid w:val="004E78DE"/>
    <w:rsid w:val="004F0083"/>
    <w:rsid w:val="004F31CC"/>
    <w:rsid w:val="004F562E"/>
    <w:rsid w:val="004F6028"/>
    <w:rsid w:val="005028DC"/>
    <w:rsid w:val="00502D6C"/>
    <w:rsid w:val="00504032"/>
    <w:rsid w:val="00507504"/>
    <w:rsid w:val="005113EB"/>
    <w:rsid w:val="005115FE"/>
    <w:rsid w:val="00511740"/>
    <w:rsid w:val="005140E7"/>
    <w:rsid w:val="005146B7"/>
    <w:rsid w:val="005148CE"/>
    <w:rsid w:val="00514C06"/>
    <w:rsid w:val="00515A2B"/>
    <w:rsid w:val="00517AC2"/>
    <w:rsid w:val="005211B7"/>
    <w:rsid w:val="00523300"/>
    <w:rsid w:val="005233F6"/>
    <w:rsid w:val="00526EDB"/>
    <w:rsid w:val="00530E33"/>
    <w:rsid w:val="00532439"/>
    <w:rsid w:val="00535985"/>
    <w:rsid w:val="00540537"/>
    <w:rsid w:val="00540B43"/>
    <w:rsid w:val="00545128"/>
    <w:rsid w:val="00545F2D"/>
    <w:rsid w:val="005502F4"/>
    <w:rsid w:val="00552088"/>
    <w:rsid w:val="00553987"/>
    <w:rsid w:val="00553E7B"/>
    <w:rsid w:val="00555C5A"/>
    <w:rsid w:val="005664D0"/>
    <w:rsid w:val="00567EA1"/>
    <w:rsid w:val="005714C7"/>
    <w:rsid w:val="00574501"/>
    <w:rsid w:val="00575285"/>
    <w:rsid w:val="005805CA"/>
    <w:rsid w:val="00586C90"/>
    <w:rsid w:val="005874F3"/>
    <w:rsid w:val="0059675C"/>
    <w:rsid w:val="005A37A4"/>
    <w:rsid w:val="005A5EC7"/>
    <w:rsid w:val="005B5D13"/>
    <w:rsid w:val="005C3C39"/>
    <w:rsid w:val="005D252D"/>
    <w:rsid w:val="005D3A15"/>
    <w:rsid w:val="005D79F6"/>
    <w:rsid w:val="005D7B65"/>
    <w:rsid w:val="005E1109"/>
    <w:rsid w:val="005E2939"/>
    <w:rsid w:val="005E2AF4"/>
    <w:rsid w:val="005E5353"/>
    <w:rsid w:val="005E5B26"/>
    <w:rsid w:val="005F0044"/>
    <w:rsid w:val="005F0C9E"/>
    <w:rsid w:val="005F0D56"/>
    <w:rsid w:val="005F3C74"/>
    <w:rsid w:val="005F49DA"/>
    <w:rsid w:val="005F6C85"/>
    <w:rsid w:val="00600F2D"/>
    <w:rsid w:val="006019AD"/>
    <w:rsid w:val="00604CCB"/>
    <w:rsid w:val="006129CC"/>
    <w:rsid w:val="00613F05"/>
    <w:rsid w:val="006220F9"/>
    <w:rsid w:val="00623A7C"/>
    <w:rsid w:val="00623BD1"/>
    <w:rsid w:val="00625007"/>
    <w:rsid w:val="00626DEA"/>
    <w:rsid w:val="00630983"/>
    <w:rsid w:val="00632DEE"/>
    <w:rsid w:val="00637D07"/>
    <w:rsid w:val="00641056"/>
    <w:rsid w:val="0064292A"/>
    <w:rsid w:val="006456E5"/>
    <w:rsid w:val="00646CDF"/>
    <w:rsid w:val="00651D7B"/>
    <w:rsid w:val="00654C8A"/>
    <w:rsid w:val="00655332"/>
    <w:rsid w:val="00660709"/>
    <w:rsid w:val="006619D3"/>
    <w:rsid w:val="00667967"/>
    <w:rsid w:val="00667A85"/>
    <w:rsid w:val="006711E2"/>
    <w:rsid w:val="006713D8"/>
    <w:rsid w:val="0067187B"/>
    <w:rsid w:val="00672AC3"/>
    <w:rsid w:val="006732ED"/>
    <w:rsid w:val="006817B3"/>
    <w:rsid w:val="00683AA9"/>
    <w:rsid w:val="006841DE"/>
    <w:rsid w:val="00684525"/>
    <w:rsid w:val="006858E1"/>
    <w:rsid w:val="00686B48"/>
    <w:rsid w:val="00687535"/>
    <w:rsid w:val="00691A0A"/>
    <w:rsid w:val="00691C31"/>
    <w:rsid w:val="006A1101"/>
    <w:rsid w:val="006A17FB"/>
    <w:rsid w:val="006A44B3"/>
    <w:rsid w:val="006A4E62"/>
    <w:rsid w:val="006A642D"/>
    <w:rsid w:val="006B2C5B"/>
    <w:rsid w:val="006B3C2E"/>
    <w:rsid w:val="006C0D66"/>
    <w:rsid w:val="006C2D55"/>
    <w:rsid w:val="006C3413"/>
    <w:rsid w:val="006C4004"/>
    <w:rsid w:val="006C4CFB"/>
    <w:rsid w:val="006C6D1D"/>
    <w:rsid w:val="006D2EA4"/>
    <w:rsid w:val="006D31E8"/>
    <w:rsid w:val="006E0591"/>
    <w:rsid w:val="006E0B71"/>
    <w:rsid w:val="006E4CE5"/>
    <w:rsid w:val="006E7642"/>
    <w:rsid w:val="006F1AB8"/>
    <w:rsid w:val="006F306A"/>
    <w:rsid w:val="00701598"/>
    <w:rsid w:val="0070424A"/>
    <w:rsid w:val="00705A40"/>
    <w:rsid w:val="007103AA"/>
    <w:rsid w:val="00712EEB"/>
    <w:rsid w:val="00714E44"/>
    <w:rsid w:val="00715AD1"/>
    <w:rsid w:val="00716DFC"/>
    <w:rsid w:val="0071724B"/>
    <w:rsid w:val="00720B4B"/>
    <w:rsid w:val="00723C11"/>
    <w:rsid w:val="00726C84"/>
    <w:rsid w:val="00727025"/>
    <w:rsid w:val="007352F3"/>
    <w:rsid w:val="00735653"/>
    <w:rsid w:val="00740429"/>
    <w:rsid w:val="00746D61"/>
    <w:rsid w:val="00753A16"/>
    <w:rsid w:val="00753C76"/>
    <w:rsid w:val="00756C9E"/>
    <w:rsid w:val="00757BF0"/>
    <w:rsid w:val="00761683"/>
    <w:rsid w:val="00764222"/>
    <w:rsid w:val="00766B88"/>
    <w:rsid w:val="0077221F"/>
    <w:rsid w:val="00774F47"/>
    <w:rsid w:val="00785E43"/>
    <w:rsid w:val="007865CD"/>
    <w:rsid w:val="0079000A"/>
    <w:rsid w:val="00794BCB"/>
    <w:rsid w:val="007954DA"/>
    <w:rsid w:val="00795CB8"/>
    <w:rsid w:val="007A30BF"/>
    <w:rsid w:val="007A3960"/>
    <w:rsid w:val="007A41B0"/>
    <w:rsid w:val="007A7219"/>
    <w:rsid w:val="007B09BA"/>
    <w:rsid w:val="007B0EA3"/>
    <w:rsid w:val="007B51B8"/>
    <w:rsid w:val="007D4019"/>
    <w:rsid w:val="007D463C"/>
    <w:rsid w:val="007D53DC"/>
    <w:rsid w:val="007D690A"/>
    <w:rsid w:val="007E0A12"/>
    <w:rsid w:val="007E15E6"/>
    <w:rsid w:val="007E2E65"/>
    <w:rsid w:val="007E38AC"/>
    <w:rsid w:val="007E50EA"/>
    <w:rsid w:val="008023C8"/>
    <w:rsid w:val="00806D63"/>
    <w:rsid w:val="0080790E"/>
    <w:rsid w:val="008152A9"/>
    <w:rsid w:val="00820B86"/>
    <w:rsid w:val="008234F6"/>
    <w:rsid w:val="008257B6"/>
    <w:rsid w:val="00827443"/>
    <w:rsid w:val="00832817"/>
    <w:rsid w:val="008333CB"/>
    <w:rsid w:val="00833F05"/>
    <w:rsid w:val="0083686F"/>
    <w:rsid w:val="008469F4"/>
    <w:rsid w:val="00847BD0"/>
    <w:rsid w:val="008503D8"/>
    <w:rsid w:val="008539AF"/>
    <w:rsid w:val="00855463"/>
    <w:rsid w:val="00855F0E"/>
    <w:rsid w:val="00856FD5"/>
    <w:rsid w:val="00863327"/>
    <w:rsid w:val="00863FE4"/>
    <w:rsid w:val="00866680"/>
    <w:rsid w:val="0086782D"/>
    <w:rsid w:val="00870C13"/>
    <w:rsid w:val="0087238E"/>
    <w:rsid w:val="00872BD9"/>
    <w:rsid w:val="00875976"/>
    <w:rsid w:val="00881C70"/>
    <w:rsid w:val="00890732"/>
    <w:rsid w:val="008915E0"/>
    <w:rsid w:val="00893D8B"/>
    <w:rsid w:val="00896288"/>
    <w:rsid w:val="00896790"/>
    <w:rsid w:val="00896C2E"/>
    <w:rsid w:val="008A3FB6"/>
    <w:rsid w:val="008B0849"/>
    <w:rsid w:val="008B1D06"/>
    <w:rsid w:val="008B1DAE"/>
    <w:rsid w:val="008B408D"/>
    <w:rsid w:val="008B50C5"/>
    <w:rsid w:val="008C3240"/>
    <w:rsid w:val="008C7901"/>
    <w:rsid w:val="008D38BB"/>
    <w:rsid w:val="008D52E8"/>
    <w:rsid w:val="008D7EE4"/>
    <w:rsid w:val="008E4F3F"/>
    <w:rsid w:val="008F0E27"/>
    <w:rsid w:val="008F3F4F"/>
    <w:rsid w:val="008F6ACD"/>
    <w:rsid w:val="00903BDC"/>
    <w:rsid w:val="00904728"/>
    <w:rsid w:val="00905752"/>
    <w:rsid w:val="00911603"/>
    <w:rsid w:val="00912386"/>
    <w:rsid w:val="00914145"/>
    <w:rsid w:val="0091538E"/>
    <w:rsid w:val="00916141"/>
    <w:rsid w:val="009172CD"/>
    <w:rsid w:val="0092459C"/>
    <w:rsid w:val="00925615"/>
    <w:rsid w:val="00930E7E"/>
    <w:rsid w:val="009329A1"/>
    <w:rsid w:val="00932DEE"/>
    <w:rsid w:val="0093428F"/>
    <w:rsid w:val="00934C62"/>
    <w:rsid w:val="00936055"/>
    <w:rsid w:val="0093684E"/>
    <w:rsid w:val="009404DC"/>
    <w:rsid w:val="0094254D"/>
    <w:rsid w:val="00942769"/>
    <w:rsid w:val="00944015"/>
    <w:rsid w:val="009444FC"/>
    <w:rsid w:val="00945A25"/>
    <w:rsid w:val="00945B30"/>
    <w:rsid w:val="00955B09"/>
    <w:rsid w:val="0096086E"/>
    <w:rsid w:val="009609CC"/>
    <w:rsid w:val="009624C5"/>
    <w:rsid w:val="00976EA2"/>
    <w:rsid w:val="009810C8"/>
    <w:rsid w:val="00983455"/>
    <w:rsid w:val="00983FB4"/>
    <w:rsid w:val="00984266"/>
    <w:rsid w:val="009879A8"/>
    <w:rsid w:val="0099206C"/>
    <w:rsid w:val="009A064C"/>
    <w:rsid w:val="009A1BA8"/>
    <w:rsid w:val="009A2504"/>
    <w:rsid w:val="009A2F9F"/>
    <w:rsid w:val="009A30A4"/>
    <w:rsid w:val="009A538A"/>
    <w:rsid w:val="009B0A07"/>
    <w:rsid w:val="009B3212"/>
    <w:rsid w:val="009B47F6"/>
    <w:rsid w:val="009B507C"/>
    <w:rsid w:val="009C0629"/>
    <w:rsid w:val="009C0687"/>
    <w:rsid w:val="009C65E5"/>
    <w:rsid w:val="009D133E"/>
    <w:rsid w:val="009D30A6"/>
    <w:rsid w:val="009E3C59"/>
    <w:rsid w:val="009E401B"/>
    <w:rsid w:val="009E5853"/>
    <w:rsid w:val="009E5B2D"/>
    <w:rsid w:val="009F0C5C"/>
    <w:rsid w:val="009F1A85"/>
    <w:rsid w:val="009F2902"/>
    <w:rsid w:val="009F4F8D"/>
    <w:rsid w:val="009F4F9D"/>
    <w:rsid w:val="009F6231"/>
    <w:rsid w:val="00A007FB"/>
    <w:rsid w:val="00A0422A"/>
    <w:rsid w:val="00A070A8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52C88"/>
    <w:rsid w:val="00A52E39"/>
    <w:rsid w:val="00A53ADD"/>
    <w:rsid w:val="00A60B6F"/>
    <w:rsid w:val="00A615F4"/>
    <w:rsid w:val="00A61D2C"/>
    <w:rsid w:val="00A652DF"/>
    <w:rsid w:val="00A7169A"/>
    <w:rsid w:val="00A73998"/>
    <w:rsid w:val="00A76AEC"/>
    <w:rsid w:val="00A852D9"/>
    <w:rsid w:val="00A8549A"/>
    <w:rsid w:val="00A85A47"/>
    <w:rsid w:val="00A865C7"/>
    <w:rsid w:val="00A8661B"/>
    <w:rsid w:val="00A8665B"/>
    <w:rsid w:val="00A86C98"/>
    <w:rsid w:val="00A86CD4"/>
    <w:rsid w:val="00A91BD9"/>
    <w:rsid w:val="00A9487C"/>
    <w:rsid w:val="00A95E30"/>
    <w:rsid w:val="00A96429"/>
    <w:rsid w:val="00A969CD"/>
    <w:rsid w:val="00A97A81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4A13"/>
    <w:rsid w:val="00AF5142"/>
    <w:rsid w:val="00B02303"/>
    <w:rsid w:val="00B04C23"/>
    <w:rsid w:val="00B06839"/>
    <w:rsid w:val="00B06D3F"/>
    <w:rsid w:val="00B07DCC"/>
    <w:rsid w:val="00B12C18"/>
    <w:rsid w:val="00B14F3D"/>
    <w:rsid w:val="00B14FAC"/>
    <w:rsid w:val="00B16E53"/>
    <w:rsid w:val="00B17881"/>
    <w:rsid w:val="00B26ECE"/>
    <w:rsid w:val="00B304DA"/>
    <w:rsid w:val="00B33435"/>
    <w:rsid w:val="00B3736F"/>
    <w:rsid w:val="00B37969"/>
    <w:rsid w:val="00B37F0E"/>
    <w:rsid w:val="00B45202"/>
    <w:rsid w:val="00B51508"/>
    <w:rsid w:val="00B56270"/>
    <w:rsid w:val="00B60293"/>
    <w:rsid w:val="00B640AD"/>
    <w:rsid w:val="00B6411C"/>
    <w:rsid w:val="00B66AE8"/>
    <w:rsid w:val="00B673FC"/>
    <w:rsid w:val="00B7026E"/>
    <w:rsid w:val="00B73352"/>
    <w:rsid w:val="00B733F2"/>
    <w:rsid w:val="00B749D8"/>
    <w:rsid w:val="00B756EB"/>
    <w:rsid w:val="00B768C0"/>
    <w:rsid w:val="00B77874"/>
    <w:rsid w:val="00B7798D"/>
    <w:rsid w:val="00B77F2A"/>
    <w:rsid w:val="00B852C3"/>
    <w:rsid w:val="00B8623F"/>
    <w:rsid w:val="00B86FAD"/>
    <w:rsid w:val="00B8708A"/>
    <w:rsid w:val="00B90904"/>
    <w:rsid w:val="00B90A59"/>
    <w:rsid w:val="00B91A60"/>
    <w:rsid w:val="00B9317B"/>
    <w:rsid w:val="00B933EE"/>
    <w:rsid w:val="00B95B95"/>
    <w:rsid w:val="00B97BAD"/>
    <w:rsid w:val="00BA7BF7"/>
    <w:rsid w:val="00BB1670"/>
    <w:rsid w:val="00BB2C32"/>
    <w:rsid w:val="00BC6DA7"/>
    <w:rsid w:val="00BC71D0"/>
    <w:rsid w:val="00BC7D0F"/>
    <w:rsid w:val="00BC7E03"/>
    <w:rsid w:val="00BD0079"/>
    <w:rsid w:val="00BD2A13"/>
    <w:rsid w:val="00BD578A"/>
    <w:rsid w:val="00BE0A7B"/>
    <w:rsid w:val="00BE113C"/>
    <w:rsid w:val="00BE3660"/>
    <w:rsid w:val="00BF11A4"/>
    <w:rsid w:val="00BF34CE"/>
    <w:rsid w:val="00BF5CCA"/>
    <w:rsid w:val="00C03558"/>
    <w:rsid w:val="00C0361F"/>
    <w:rsid w:val="00C07946"/>
    <w:rsid w:val="00C11BBA"/>
    <w:rsid w:val="00C1234B"/>
    <w:rsid w:val="00C171C6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35FDC"/>
    <w:rsid w:val="00C36941"/>
    <w:rsid w:val="00C41DD2"/>
    <w:rsid w:val="00C55BDE"/>
    <w:rsid w:val="00C5660E"/>
    <w:rsid w:val="00C57B80"/>
    <w:rsid w:val="00C60E31"/>
    <w:rsid w:val="00C630A5"/>
    <w:rsid w:val="00C63758"/>
    <w:rsid w:val="00C66CA3"/>
    <w:rsid w:val="00C73FE2"/>
    <w:rsid w:val="00C75147"/>
    <w:rsid w:val="00C77795"/>
    <w:rsid w:val="00C817F1"/>
    <w:rsid w:val="00C81961"/>
    <w:rsid w:val="00C8273B"/>
    <w:rsid w:val="00C84036"/>
    <w:rsid w:val="00C853A9"/>
    <w:rsid w:val="00C866CC"/>
    <w:rsid w:val="00C8737B"/>
    <w:rsid w:val="00C875E7"/>
    <w:rsid w:val="00C949CB"/>
    <w:rsid w:val="00C95D76"/>
    <w:rsid w:val="00CA078F"/>
    <w:rsid w:val="00CA2500"/>
    <w:rsid w:val="00CA419F"/>
    <w:rsid w:val="00CB354B"/>
    <w:rsid w:val="00CB6640"/>
    <w:rsid w:val="00CC1500"/>
    <w:rsid w:val="00CC4139"/>
    <w:rsid w:val="00CC485A"/>
    <w:rsid w:val="00CC6834"/>
    <w:rsid w:val="00CD09DD"/>
    <w:rsid w:val="00CD799D"/>
    <w:rsid w:val="00CD7A8B"/>
    <w:rsid w:val="00CE12B9"/>
    <w:rsid w:val="00CE130B"/>
    <w:rsid w:val="00CE5B49"/>
    <w:rsid w:val="00CE7ADF"/>
    <w:rsid w:val="00CE7E7B"/>
    <w:rsid w:val="00CF3742"/>
    <w:rsid w:val="00CF3BCD"/>
    <w:rsid w:val="00CF4613"/>
    <w:rsid w:val="00CF5943"/>
    <w:rsid w:val="00D03D69"/>
    <w:rsid w:val="00D05FC0"/>
    <w:rsid w:val="00D0635C"/>
    <w:rsid w:val="00D142A8"/>
    <w:rsid w:val="00D1473E"/>
    <w:rsid w:val="00D147F9"/>
    <w:rsid w:val="00D150E1"/>
    <w:rsid w:val="00D16F46"/>
    <w:rsid w:val="00D21573"/>
    <w:rsid w:val="00D243B1"/>
    <w:rsid w:val="00D27B74"/>
    <w:rsid w:val="00D30357"/>
    <w:rsid w:val="00D31EBB"/>
    <w:rsid w:val="00D35F46"/>
    <w:rsid w:val="00D36027"/>
    <w:rsid w:val="00D36F89"/>
    <w:rsid w:val="00D43369"/>
    <w:rsid w:val="00D44757"/>
    <w:rsid w:val="00D542F4"/>
    <w:rsid w:val="00D55878"/>
    <w:rsid w:val="00D55CF5"/>
    <w:rsid w:val="00D60454"/>
    <w:rsid w:val="00D60DE1"/>
    <w:rsid w:val="00D61464"/>
    <w:rsid w:val="00D64B8C"/>
    <w:rsid w:val="00D64EC7"/>
    <w:rsid w:val="00D65514"/>
    <w:rsid w:val="00D72F52"/>
    <w:rsid w:val="00D735FD"/>
    <w:rsid w:val="00D74A5F"/>
    <w:rsid w:val="00D74CDB"/>
    <w:rsid w:val="00D75B09"/>
    <w:rsid w:val="00D75D7F"/>
    <w:rsid w:val="00D86D33"/>
    <w:rsid w:val="00D86E1A"/>
    <w:rsid w:val="00D870D1"/>
    <w:rsid w:val="00D870E4"/>
    <w:rsid w:val="00D873E4"/>
    <w:rsid w:val="00D97399"/>
    <w:rsid w:val="00DA032C"/>
    <w:rsid w:val="00DA0928"/>
    <w:rsid w:val="00DA76F8"/>
    <w:rsid w:val="00DB02F1"/>
    <w:rsid w:val="00DB03E1"/>
    <w:rsid w:val="00DB143C"/>
    <w:rsid w:val="00DB2F87"/>
    <w:rsid w:val="00DB4DFC"/>
    <w:rsid w:val="00DB6D62"/>
    <w:rsid w:val="00DC023D"/>
    <w:rsid w:val="00DC1275"/>
    <w:rsid w:val="00DC16AD"/>
    <w:rsid w:val="00DC4122"/>
    <w:rsid w:val="00DC7642"/>
    <w:rsid w:val="00DD2909"/>
    <w:rsid w:val="00DD7926"/>
    <w:rsid w:val="00DE30DA"/>
    <w:rsid w:val="00DE4629"/>
    <w:rsid w:val="00DE58E1"/>
    <w:rsid w:val="00DE5949"/>
    <w:rsid w:val="00DE660F"/>
    <w:rsid w:val="00DE792B"/>
    <w:rsid w:val="00DF046E"/>
    <w:rsid w:val="00DF207C"/>
    <w:rsid w:val="00DF4229"/>
    <w:rsid w:val="00DF43AA"/>
    <w:rsid w:val="00DF5DB4"/>
    <w:rsid w:val="00E01AEB"/>
    <w:rsid w:val="00E053D6"/>
    <w:rsid w:val="00E06ECD"/>
    <w:rsid w:val="00E07BE7"/>
    <w:rsid w:val="00E110FC"/>
    <w:rsid w:val="00E1594D"/>
    <w:rsid w:val="00E17305"/>
    <w:rsid w:val="00E17806"/>
    <w:rsid w:val="00E21368"/>
    <w:rsid w:val="00E226FD"/>
    <w:rsid w:val="00E237B0"/>
    <w:rsid w:val="00E35E02"/>
    <w:rsid w:val="00E370C0"/>
    <w:rsid w:val="00E37306"/>
    <w:rsid w:val="00E41B6B"/>
    <w:rsid w:val="00E422CC"/>
    <w:rsid w:val="00E46866"/>
    <w:rsid w:val="00E50655"/>
    <w:rsid w:val="00E57E5A"/>
    <w:rsid w:val="00E612F9"/>
    <w:rsid w:val="00E64F4F"/>
    <w:rsid w:val="00E66E4B"/>
    <w:rsid w:val="00E70E10"/>
    <w:rsid w:val="00E71424"/>
    <w:rsid w:val="00E773BD"/>
    <w:rsid w:val="00E82B65"/>
    <w:rsid w:val="00E82FFB"/>
    <w:rsid w:val="00E85D1D"/>
    <w:rsid w:val="00E91E92"/>
    <w:rsid w:val="00E94053"/>
    <w:rsid w:val="00E97723"/>
    <w:rsid w:val="00EA262E"/>
    <w:rsid w:val="00EA3649"/>
    <w:rsid w:val="00EA6396"/>
    <w:rsid w:val="00EA6F4C"/>
    <w:rsid w:val="00EB2F7B"/>
    <w:rsid w:val="00EB358A"/>
    <w:rsid w:val="00EB3A29"/>
    <w:rsid w:val="00EB453F"/>
    <w:rsid w:val="00EB5BD1"/>
    <w:rsid w:val="00EB6052"/>
    <w:rsid w:val="00EB65E2"/>
    <w:rsid w:val="00EB6FFC"/>
    <w:rsid w:val="00EB790E"/>
    <w:rsid w:val="00EC5160"/>
    <w:rsid w:val="00EC7A98"/>
    <w:rsid w:val="00ED4645"/>
    <w:rsid w:val="00ED773A"/>
    <w:rsid w:val="00EE047E"/>
    <w:rsid w:val="00EE16D6"/>
    <w:rsid w:val="00EE67D2"/>
    <w:rsid w:val="00EF137D"/>
    <w:rsid w:val="00EF37B7"/>
    <w:rsid w:val="00EF3F48"/>
    <w:rsid w:val="00F01150"/>
    <w:rsid w:val="00F03227"/>
    <w:rsid w:val="00F040AB"/>
    <w:rsid w:val="00F12F8A"/>
    <w:rsid w:val="00F162A3"/>
    <w:rsid w:val="00F16DD6"/>
    <w:rsid w:val="00F17127"/>
    <w:rsid w:val="00F20455"/>
    <w:rsid w:val="00F20D0F"/>
    <w:rsid w:val="00F255F3"/>
    <w:rsid w:val="00F27942"/>
    <w:rsid w:val="00F56E2D"/>
    <w:rsid w:val="00F579D5"/>
    <w:rsid w:val="00F57BA4"/>
    <w:rsid w:val="00F57BFC"/>
    <w:rsid w:val="00F60D28"/>
    <w:rsid w:val="00F65631"/>
    <w:rsid w:val="00F73468"/>
    <w:rsid w:val="00F75B2C"/>
    <w:rsid w:val="00F75EF9"/>
    <w:rsid w:val="00F76341"/>
    <w:rsid w:val="00F804AC"/>
    <w:rsid w:val="00F80A28"/>
    <w:rsid w:val="00F843AC"/>
    <w:rsid w:val="00F933F2"/>
    <w:rsid w:val="00F93C1D"/>
    <w:rsid w:val="00FA4360"/>
    <w:rsid w:val="00FA714C"/>
    <w:rsid w:val="00FB0BC8"/>
    <w:rsid w:val="00FB20CE"/>
    <w:rsid w:val="00FB2BB2"/>
    <w:rsid w:val="00FB2CAE"/>
    <w:rsid w:val="00FB4E50"/>
    <w:rsid w:val="00FB6B51"/>
    <w:rsid w:val="00FC18E3"/>
    <w:rsid w:val="00FC1BDA"/>
    <w:rsid w:val="00FC2BB9"/>
    <w:rsid w:val="00FC3958"/>
    <w:rsid w:val="00FD2401"/>
    <w:rsid w:val="00FD334A"/>
    <w:rsid w:val="00FD4E77"/>
    <w:rsid w:val="00FD791C"/>
    <w:rsid w:val="00FE0346"/>
    <w:rsid w:val="00FE29B4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paragraph" w:styleId="af0">
    <w:name w:val="endnote text"/>
    <w:basedOn w:val="a"/>
    <w:link w:val="Char7"/>
    <w:uiPriority w:val="99"/>
    <w:semiHidden/>
    <w:unhideWhenUsed/>
    <w:rsid w:val="006841DE"/>
    <w:pPr>
      <w:jc w:val="left"/>
    </w:pPr>
  </w:style>
  <w:style w:type="character" w:customStyle="1" w:styleId="Char7">
    <w:name w:val="미주 텍스트 Char"/>
    <w:basedOn w:val="a0"/>
    <w:link w:val="af0"/>
    <w:uiPriority w:val="99"/>
    <w:semiHidden/>
    <w:rsid w:val="006841DE"/>
    <w:rPr>
      <w:rFonts w:ascii="Consolas" w:eastAsia="굴림" w:hAnsi="Consolas"/>
      <w14:ligatures w14:val="standardContextual"/>
    </w:rPr>
  </w:style>
  <w:style w:type="character" w:styleId="af1">
    <w:name w:val="endnote reference"/>
    <w:basedOn w:val="a0"/>
    <w:uiPriority w:val="99"/>
    <w:semiHidden/>
    <w:unhideWhenUsed/>
    <w:rsid w:val="006841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50072-7126-4E48-B3C5-CDA2FC9C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1712</TotalTime>
  <Pages>21</Pages>
  <Words>3373</Words>
  <Characters>19231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840</cp:revision>
  <dcterms:created xsi:type="dcterms:W3CDTF">2016-08-29T22:19:00Z</dcterms:created>
  <dcterms:modified xsi:type="dcterms:W3CDTF">2024-01-16T14:02:00Z</dcterms:modified>
</cp:coreProperties>
</file>
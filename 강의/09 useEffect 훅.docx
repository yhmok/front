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6950CD8F" w:rsidR="003601EA" w:rsidRPr="00314A47" w:rsidRDefault="00175DA2" w:rsidP="00715AD1">
      <w:pPr>
        <w:rPr>
          <w:rFonts w:ascii="굴림" w:hAnsi="굴림체"/>
        </w:rPr>
      </w:pPr>
      <w:r>
        <w:rPr>
          <w:rFonts w:ascii="굴림" w:hAnsi="굴림체" w:hint="eastAsia"/>
          <w:sz w:val="52"/>
          <w:szCs w:val="56"/>
        </w:rPr>
        <w:t>u</w:t>
      </w:r>
      <w:r>
        <w:rPr>
          <w:rFonts w:ascii="굴림" w:hAnsi="굴림체"/>
          <w:sz w:val="52"/>
          <w:szCs w:val="56"/>
        </w:rPr>
        <w:t xml:space="preserve">seEffect </w:t>
      </w:r>
      <w:r>
        <w:rPr>
          <w:rFonts w:ascii="굴림" w:hAnsi="굴림체" w:hint="eastAsia"/>
          <w:sz w:val="52"/>
          <w:szCs w:val="56"/>
        </w:rPr>
        <w:t>훅</w:t>
      </w:r>
    </w:p>
    <w:p w14:paraId="49F6DECC" w14:textId="77777777" w:rsidR="00D64B8C" w:rsidRPr="00314A47" w:rsidRDefault="00D64B8C" w:rsidP="00F579D5">
      <w:pPr>
        <w:rPr>
          <w:rFonts w:ascii="굴림"/>
        </w:rPr>
      </w:pPr>
      <w:bookmarkStart w:id="0" w:name="_GoBack"/>
      <w:bookmarkEnd w:id="0"/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09D620CE" w14:textId="5A409C88" w:rsidR="00BF5CCA" w:rsidRDefault="001C476B" w:rsidP="00F579D5">
      <w:pPr>
        <w:rPr>
          <w:rFonts w:ascii="굴림"/>
        </w:rPr>
      </w:pPr>
      <w:r>
        <w:rPr>
          <w:rFonts w:ascii="굴림" w:hint="eastAsia"/>
        </w:rPr>
        <w:t>컴포넌트 생명주기</w:t>
      </w:r>
    </w:p>
    <w:p w14:paraId="5D7CF7C2" w14:textId="25593C10" w:rsidR="001C476B" w:rsidRPr="00314A47" w:rsidRDefault="001C476B" w:rsidP="00F579D5">
      <w:pPr>
        <w:rPr>
          <w:rFonts w:ascii="굴림"/>
        </w:rPr>
      </w:pPr>
      <w:r>
        <w:rPr>
          <w:rFonts w:ascii="굴림" w:hint="eastAsia"/>
        </w:rPr>
        <w:t>u</w:t>
      </w:r>
      <w:r>
        <w:rPr>
          <w:rFonts w:ascii="굴림"/>
        </w:rPr>
        <w:t xml:space="preserve">seEffect </w:t>
      </w:r>
      <w:r>
        <w:rPr>
          <w:rFonts w:ascii="굴림" w:hint="eastAsia"/>
        </w:rPr>
        <w:t>훅</w:t>
      </w:r>
    </w:p>
    <w:p w14:paraId="47D21A5A" w14:textId="32AD0B91" w:rsidR="00D64B8C" w:rsidRPr="00314A47" w:rsidRDefault="00D64B8C" w:rsidP="00F579D5">
      <w:pPr>
        <w:rPr>
          <w:rFonts w:ascii="굴림"/>
        </w:rPr>
      </w:pP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2131A89D" w14:textId="0D39AA61" w:rsidR="00373097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14:ligatures w14:val="none"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33416611" w:history="1">
        <w:r w:rsidR="00373097" w:rsidRPr="00614444">
          <w:rPr>
            <w:rStyle w:val="a9"/>
            <w:rFonts w:ascii="굴림체" w:eastAsia="굴림체" w:hAnsi="굴림체"/>
            <w:noProof/>
          </w:rPr>
          <w:t>1.</w:t>
        </w:r>
        <w:r w:rsidR="00373097" w:rsidRPr="00614444">
          <w:rPr>
            <w:rStyle w:val="a9"/>
            <w:noProof/>
          </w:rPr>
          <w:t xml:space="preserve"> </w:t>
        </w:r>
        <w:r w:rsidR="00373097" w:rsidRPr="00614444">
          <w:rPr>
            <w:rStyle w:val="a9"/>
            <w:noProof/>
          </w:rPr>
          <w:t>개요</w:t>
        </w:r>
        <w:r w:rsidR="00373097">
          <w:rPr>
            <w:noProof/>
            <w:webHidden/>
          </w:rPr>
          <w:tab/>
        </w:r>
        <w:r w:rsidR="00373097">
          <w:rPr>
            <w:noProof/>
            <w:webHidden/>
          </w:rPr>
          <w:fldChar w:fldCharType="begin"/>
        </w:r>
        <w:r w:rsidR="00373097">
          <w:rPr>
            <w:noProof/>
            <w:webHidden/>
          </w:rPr>
          <w:instrText xml:space="preserve"> PAGEREF _Toc133416611 \h </w:instrText>
        </w:r>
        <w:r w:rsidR="00373097">
          <w:rPr>
            <w:noProof/>
            <w:webHidden/>
          </w:rPr>
        </w:r>
        <w:r w:rsidR="00373097">
          <w:rPr>
            <w:noProof/>
            <w:webHidden/>
          </w:rPr>
          <w:fldChar w:fldCharType="separate"/>
        </w:r>
        <w:r w:rsidR="00373097">
          <w:rPr>
            <w:noProof/>
            <w:webHidden/>
          </w:rPr>
          <w:t>2</w:t>
        </w:r>
        <w:r w:rsidR="00373097">
          <w:rPr>
            <w:noProof/>
            <w:webHidden/>
          </w:rPr>
          <w:fldChar w:fldCharType="end"/>
        </w:r>
      </w:hyperlink>
    </w:p>
    <w:p w14:paraId="091E5F5D" w14:textId="2D6742A9" w:rsidR="00373097" w:rsidRDefault="0021233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3416612" w:history="1">
        <w:r w:rsidR="00373097" w:rsidRPr="00614444">
          <w:rPr>
            <w:rStyle w:val="a9"/>
            <w:noProof/>
          </w:rPr>
          <w:t xml:space="preserve">1) </w:t>
        </w:r>
        <w:r w:rsidR="00373097" w:rsidRPr="00614444">
          <w:rPr>
            <w:rStyle w:val="a9"/>
            <w:noProof/>
          </w:rPr>
          <w:t>컴포넌트</w:t>
        </w:r>
        <w:r w:rsidR="00373097" w:rsidRPr="00614444">
          <w:rPr>
            <w:rStyle w:val="a9"/>
            <w:noProof/>
          </w:rPr>
          <w:t xml:space="preserve"> </w:t>
        </w:r>
        <w:r w:rsidR="00373097" w:rsidRPr="00614444">
          <w:rPr>
            <w:rStyle w:val="a9"/>
            <w:noProof/>
          </w:rPr>
          <w:t>생명</w:t>
        </w:r>
        <w:r w:rsidR="00373097" w:rsidRPr="00614444">
          <w:rPr>
            <w:rStyle w:val="a9"/>
            <w:noProof/>
          </w:rPr>
          <w:t xml:space="preserve"> </w:t>
        </w:r>
        <w:r w:rsidR="00373097" w:rsidRPr="00614444">
          <w:rPr>
            <w:rStyle w:val="a9"/>
            <w:noProof/>
          </w:rPr>
          <w:t>주기</w:t>
        </w:r>
        <w:r w:rsidR="00373097">
          <w:rPr>
            <w:noProof/>
            <w:webHidden/>
          </w:rPr>
          <w:tab/>
        </w:r>
        <w:r w:rsidR="00373097">
          <w:rPr>
            <w:noProof/>
            <w:webHidden/>
          </w:rPr>
          <w:fldChar w:fldCharType="begin"/>
        </w:r>
        <w:r w:rsidR="00373097">
          <w:rPr>
            <w:noProof/>
            <w:webHidden/>
          </w:rPr>
          <w:instrText xml:space="preserve"> PAGEREF _Toc133416612 \h </w:instrText>
        </w:r>
        <w:r w:rsidR="00373097">
          <w:rPr>
            <w:noProof/>
            <w:webHidden/>
          </w:rPr>
        </w:r>
        <w:r w:rsidR="00373097">
          <w:rPr>
            <w:noProof/>
            <w:webHidden/>
          </w:rPr>
          <w:fldChar w:fldCharType="separate"/>
        </w:r>
        <w:r w:rsidR="00373097">
          <w:rPr>
            <w:noProof/>
            <w:webHidden/>
          </w:rPr>
          <w:t>2</w:t>
        </w:r>
        <w:r w:rsidR="00373097">
          <w:rPr>
            <w:noProof/>
            <w:webHidden/>
          </w:rPr>
          <w:fldChar w:fldCharType="end"/>
        </w:r>
      </w:hyperlink>
    </w:p>
    <w:p w14:paraId="6D3D1B78" w14:textId="1D74BAE9" w:rsidR="00373097" w:rsidRDefault="0021233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3416613" w:history="1">
        <w:r w:rsidR="00373097" w:rsidRPr="00614444">
          <w:rPr>
            <w:rStyle w:val="a9"/>
            <w:noProof/>
          </w:rPr>
          <w:t xml:space="preserve">2) useEffect </w:t>
        </w:r>
        <w:r w:rsidR="00373097" w:rsidRPr="00614444">
          <w:rPr>
            <w:rStyle w:val="a9"/>
            <w:noProof/>
          </w:rPr>
          <w:t>훅</w:t>
        </w:r>
        <w:r w:rsidR="00373097">
          <w:rPr>
            <w:noProof/>
            <w:webHidden/>
          </w:rPr>
          <w:tab/>
        </w:r>
        <w:r w:rsidR="00373097">
          <w:rPr>
            <w:noProof/>
            <w:webHidden/>
          </w:rPr>
          <w:fldChar w:fldCharType="begin"/>
        </w:r>
        <w:r w:rsidR="00373097">
          <w:rPr>
            <w:noProof/>
            <w:webHidden/>
          </w:rPr>
          <w:instrText xml:space="preserve"> PAGEREF _Toc133416613 \h </w:instrText>
        </w:r>
        <w:r w:rsidR="00373097">
          <w:rPr>
            <w:noProof/>
            <w:webHidden/>
          </w:rPr>
        </w:r>
        <w:r w:rsidR="00373097">
          <w:rPr>
            <w:noProof/>
            <w:webHidden/>
          </w:rPr>
          <w:fldChar w:fldCharType="separate"/>
        </w:r>
        <w:r w:rsidR="00373097">
          <w:rPr>
            <w:noProof/>
            <w:webHidden/>
          </w:rPr>
          <w:t>2</w:t>
        </w:r>
        <w:r w:rsidR="00373097">
          <w:rPr>
            <w:noProof/>
            <w:webHidden/>
          </w:rPr>
          <w:fldChar w:fldCharType="end"/>
        </w:r>
      </w:hyperlink>
    </w:p>
    <w:p w14:paraId="5C53BCA2" w14:textId="70A84E4B" w:rsidR="00373097" w:rsidRDefault="00212336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14:ligatures w14:val="none"/>
        </w:rPr>
      </w:pPr>
      <w:hyperlink w:anchor="_Toc133416614" w:history="1">
        <w:r w:rsidR="00373097" w:rsidRPr="00614444">
          <w:rPr>
            <w:rStyle w:val="a9"/>
            <w:rFonts w:ascii="굴림체" w:eastAsia="굴림체" w:hAnsi="굴림체"/>
            <w:noProof/>
          </w:rPr>
          <w:t>2.</w:t>
        </w:r>
        <w:r w:rsidR="00373097" w:rsidRPr="00614444">
          <w:rPr>
            <w:rStyle w:val="a9"/>
            <w:noProof/>
          </w:rPr>
          <w:t xml:space="preserve"> </w:t>
        </w:r>
        <w:r w:rsidR="00373097" w:rsidRPr="00614444">
          <w:rPr>
            <w:rStyle w:val="a9"/>
            <w:noProof/>
          </w:rPr>
          <w:t>예제</w:t>
        </w:r>
        <w:r w:rsidR="00373097">
          <w:rPr>
            <w:noProof/>
            <w:webHidden/>
          </w:rPr>
          <w:tab/>
        </w:r>
        <w:r w:rsidR="00373097">
          <w:rPr>
            <w:noProof/>
            <w:webHidden/>
          </w:rPr>
          <w:fldChar w:fldCharType="begin"/>
        </w:r>
        <w:r w:rsidR="00373097">
          <w:rPr>
            <w:noProof/>
            <w:webHidden/>
          </w:rPr>
          <w:instrText xml:space="preserve"> PAGEREF _Toc133416614 \h </w:instrText>
        </w:r>
        <w:r w:rsidR="00373097">
          <w:rPr>
            <w:noProof/>
            <w:webHidden/>
          </w:rPr>
        </w:r>
        <w:r w:rsidR="00373097">
          <w:rPr>
            <w:noProof/>
            <w:webHidden/>
          </w:rPr>
          <w:fldChar w:fldCharType="separate"/>
        </w:r>
        <w:r w:rsidR="00373097">
          <w:rPr>
            <w:noProof/>
            <w:webHidden/>
          </w:rPr>
          <w:t>3</w:t>
        </w:r>
        <w:r w:rsidR="00373097">
          <w:rPr>
            <w:noProof/>
            <w:webHidden/>
          </w:rPr>
          <w:fldChar w:fldCharType="end"/>
        </w:r>
      </w:hyperlink>
    </w:p>
    <w:p w14:paraId="13787E60" w14:textId="05B5A261" w:rsidR="00373097" w:rsidRDefault="0021233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3416615" w:history="1">
        <w:r w:rsidR="00373097" w:rsidRPr="00614444">
          <w:rPr>
            <w:rStyle w:val="a9"/>
            <w:noProof/>
          </w:rPr>
          <w:t xml:space="preserve">1) </w:t>
        </w:r>
        <w:r w:rsidR="00373097" w:rsidRPr="00614444">
          <w:rPr>
            <w:rStyle w:val="a9"/>
            <w:noProof/>
          </w:rPr>
          <w:t>호출</w:t>
        </w:r>
        <w:r w:rsidR="00373097" w:rsidRPr="00614444">
          <w:rPr>
            <w:rStyle w:val="a9"/>
            <w:noProof/>
          </w:rPr>
          <w:t xml:space="preserve"> </w:t>
        </w:r>
        <w:r w:rsidR="00373097" w:rsidRPr="00614444">
          <w:rPr>
            <w:rStyle w:val="a9"/>
            <w:noProof/>
          </w:rPr>
          <w:t>형태</w:t>
        </w:r>
        <w:r w:rsidR="00373097" w:rsidRPr="00614444">
          <w:rPr>
            <w:rStyle w:val="a9"/>
            <w:noProof/>
          </w:rPr>
          <w:t xml:space="preserve"> #1: update</w:t>
        </w:r>
        <w:r w:rsidR="00373097">
          <w:rPr>
            <w:noProof/>
            <w:webHidden/>
          </w:rPr>
          <w:tab/>
        </w:r>
        <w:r w:rsidR="00373097">
          <w:rPr>
            <w:noProof/>
            <w:webHidden/>
          </w:rPr>
          <w:fldChar w:fldCharType="begin"/>
        </w:r>
        <w:r w:rsidR="00373097">
          <w:rPr>
            <w:noProof/>
            <w:webHidden/>
          </w:rPr>
          <w:instrText xml:space="preserve"> PAGEREF _Toc133416615 \h </w:instrText>
        </w:r>
        <w:r w:rsidR="00373097">
          <w:rPr>
            <w:noProof/>
            <w:webHidden/>
          </w:rPr>
        </w:r>
        <w:r w:rsidR="00373097">
          <w:rPr>
            <w:noProof/>
            <w:webHidden/>
          </w:rPr>
          <w:fldChar w:fldCharType="separate"/>
        </w:r>
        <w:r w:rsidR="00373097">
          <w:rPr>
            <w:noProof/>
            <w:webHidden/>
          </w:rPr>
          <w:t>3</w:t>
        </w:r>
        <w:r w:rsidR="00373097">
          <w:rPr>
            <w:noProof/>
            <w:webHidden/>
          </w:rPr>
          <w:fldChar w:fldCharType="end"/>
        </w:r>
      </w:hyperlink>
    </w:p>
    <w:p w14:paraId="1094F574" w14:textId="02CBDF42" w:rsidR="00373097" w:rsidRDefault="0021233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3416616" w:history="1">
        <w:r w:rsidR="00373097" w:rsidRPr="00614444">
          <w:rPr>
            <w:rStyle w:val="a9"/>
            <w:noProof/>
          </w:rPr>
          <w:t xml:space="preserve">2) </w:t>
        </w:r>
        <w:r w:rsidR="00373097" w:rsidRPr="00614444">
          <w:rPr>
            <w:rStyle w:val="a9"/>
            <w:noProof/>
          </w:rPr>
          <w:t>호출</w:t>
        </w:r>
        <w:r w:rsidR="00373097" w:rsidRPr="00614444">
          <w:rPr>
            <w:rStyle w:val="a9"/>
            <w:noProof/>
          </w:rPr>
          <w:t xml:space="preserve"> </w:t>
        </w:r>
        <w:r w:rsidR="00373097" w:rsidRPr="00614444">
          <w:rPr>
            <w:rStyle w:val="a9"/>
            <w:noProof/>
          </w:rPr>
          <w:t>형태</w:t>
        </w:r>
        <w:r w:rsidR="00373097" w:rsidRPr="00614444">
          <w:rPr>
            <w:rStyle w:val="a9"/>
            <w:noProof/>
          </w:rPr>
          <w:t xml:space="preserve"> #2: </w:t>
        </w:r>
        <w:r w:rsidR="00373097" w:rsidRPr="00614444">
          <w:rPr>
            <w:rStyle w:val="a9"/>
            <w:noProof/>
          </w:rPr>
          <w:t>상태</w:t>
        </w:r>
        <w:r w:rsidR="00373097" w:rsidRPr="00614444">
          <w:rPr>
            <w:rStyle w:val="a9"/>
            <w:noProof/>
          </w:rPr>
          <w:t xml:space="preserve"> </w:t>
        </w:r>
        <w:r w:rsidR="00373097" w:rsidRPr="00614444">
          <w:rPr>
            <w:rStyle w:val="a9"/>
            <w:noProof/>
          </w:rPr>
          <w:t>변수</w:t>
        </w:r>
        <w:r w:rsidR="00373097">
          <w:rPr>
            <w:noProof/>
            <w:webHidden/>
          </w:rPr>
          <w:tab/>
        </w:r>
        <w:r w:rsidR="00373097">
          <w:rPr>
            <w:noProof/>
            <w:webHidden/>
          </w:rPr>
          <w:fldChar w:fldCharType="begin"/>
        </w:r>
        <w:r w:rsidR="00373097">
          <w:rPr>
            <w:noProof/>
            <w:webHidden/>
          </w:rPr>
          <w:instrText xml:space="preserve"> PAGEREF _Toc133416616 \h </w:instrText>
        </w:r>
        <w:r w:rsidR="00373097">
          <w:rPr>
            <w:noProof/>
            <w:webHidden/>
          </w:rPr>
        </w:r>
        <w:r w:rsidR="00373097">
          <w:rPr>
            <w:noProof/>
            <w:webHidden/>
          </w:rPr>
          <w:fldChar w:fldCharType="separate"/>
        </w:r>
        <w:r w:rsidR="00373097">
          <w:rPr>
            <w:noProof/>
            <w:webHidden/>
          </w:rPr>
          <w:t>5</w:t>
        </w:r>
        <w:r w:rsidR="00373097">
          <w:rPr>
            <w:noProof/>
            <w:webHidden/>
          </w:rPr>
          <w:fldChar w:fldCharType="end"/>
        </w:r>
      </w:hyperlink>
    </w:p>
    <w:p w14:paraId="3D992F0B" w14:textId="1DAC323C" w:rsidR="00373097" w:rsidRDefault="0021233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3416617" w:history="1">
        <w:r w:rsidR="00373097" w:rsidRPr="00614444">
          <w:rPr>
            <w:rStyle w:val="a9"/>
            <w:noProof/>
          </w:rPr>
          <w:t xml:space="preserve">3) </w:t>
        </w:r>
        <w:r w:rsidR="00373097" w:rsidRPr="00614444">
          <w:rPr>
            <w:rStyle w:val="a9"/>
            <w:noProof/>
          </w:rPr>
          <w:t>호출</w:t>
        </w:r>
        <w:r w:rsidR="00373097" w:rsidRPr="00614444">
          <w:rPr>
            <w:rStyle w:val="a9"/>
            <w:noProof/>
          </w:rPr>
          <w:t xml:space="preserve"> </w:t>
        </w:r>
        <w:r w:rsidR="00373097" w:rsidRPr="00614444">
          <w:rPr>
            <w:rStyle w:val="a9"/>
            <w:noProof/>
          </w:rPr>
          <w:t>형태</w:t>
        </w:r>
        <w:r w:rsidR="00373097" w:rsidRPr="00614444">
          <w:rPr>
            <w:rStyle w:val="a9"/>
            <w:noProof/>
          </w:rPr>
          <w:t xml:space="preserve"> #3: mount</w:t>
        </w:r>
        <w:r w:rsidR="00373097">
          <w:rPr>
            <w:noProof/>
            <w:webHidden/>
          </w:rPr>
          <w:tab/>
        </w:r>
        <w:r w:rsidR="00373097">
          <w:rPr>
            <w:noProof/>
            <w:webHidden/>
          </w:rPr>
          <w:fldChar w:fldCharType="begin"/>
        </w:r>
        <w:r w:rsidR="00373097">
          <w:rPr>
            <w:noProof/>
            <w:webHidden/>
          </w:rPr>
          <w:instrText xml:space="preserve"> PAGEREF _Toc133416617 \h </w:instrText>
        </w:r>
        <w:r w:rsidR="00373097">
          <w:rPr>
            <w:noProof/>
            <w:webHidden/>
          </w:rPr>
        </w:r>
        <w:r w:rsidR="00373097">
          <w:rPr>
            <w:noProof/>
            <w:webHidden/>
          </w:rPr>
          <w:fldChar w:fldCharType="separate"/>
        </w:r>
        <w:r w:rsidR="00373097">
          <w:rPr>
            <w:noProof/>
            <w:webHidden/>
          </w:rPr>
          <w:t>6</w:t>
        </w:r>
        <w:r w:rsidR="00373097">
          <w:rPr>
            <w:noProof/>
            <w:webHidden/>
          </w:rPr>
          <w:fldChar w:fldCharType="end"/>
        </w:r>
      </w:hyperlink>
    </w:p>
    <w:p w14:paraId="38AE92E9" w14:textId="78D7056C" w:rsidR="00373097" w:rsidRDefault="0021233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3416618" w:history="1">
        <w:r w:rsidR="00373097" w:rsidRPr="00614444">
          <w:rPr>
            <w:rStyle w:val="a9"/>
            <w:noProof/>
          </w:rPr>
          <w:t xml:space="preserve">4) </w:t>
        </w:r>
        <w:r w:rsidR="00373097" w:rsidRPr="00614444">
          <w:rPr>
            <w:rStyle w:val="a9"/>
            <w:noProof/>
          </w:rPr>
          <w:t>호출</w:t>
        </w:r>
        <w:r w:rsidR="00373097" w:rsidRPr="00614444">
          <w:rPr>
            <w:rStyle w:val="a9"/>
            <w:noProof/>
          </w:rPr>
          <w:t xml:space="preserve"> </w:t>
        </w:r>
        <w:r w:rsidR="00373097" w:rsidRPr="00614444">
          <w:rPr>
            <w:rStyle w:val="a9"/>
            <w:noProof/>
          </w:rPr>
          <w:t>형태</w:t>
        </w:r>
        <w:r w:rsidR="00373097" w:rsidRPr="00614444">
          <w:rPr>
            <w:rStyle w:val="a9"/>
            <w:noProof/>
          </w:rPr>
          <w:t xml:space="preserve"> #3: mount, unmount</w:t>
        </w:r>
        <w:r w:rsidR="00373097">
          <w:rPr>
            <w:noProof/>
            <w:webHidden/>
          </w:rPr>
          <w:tab/>
        </w:r>
        <w:r w:rsidR="00373097">
          <w:rPr>
            <w:noProof/>
            <w:webHidden/>
          </w:rPr>
          <w:fldChar w:fldCharType="begin"/>
        </w:r>
        <w:r w:rsidR="00373097">
          <w:rPr>
            <w:noProof/>
            <w:webHidden/>
          </w:rPr>
          <w:instrText xml:space="preserve"> PAGEREF _Toc133416618 \h </w:instrText>
        </w:r>
        <w:r w:rsidR="00373097">
          <w:rPr>
            <w:noProof/>
            <w:webHidden/>
          </w:rPr>
        </w:r>
        <w:r w:rsidR="00373097">
          <w:rPr>
            <w:noProof/>
            <w:webHidden/>
          </w:rPr>
          <w:fldChar w:fldCharType="separate"/>
        </w:r>
        <w:r w:rsidR="00373097">
          <w:rPr>
            <w:noProof/>
            <w:webHidden/>
          </w:rPr>
          <w:t>7</w:t>
        </w:r>
        <w:r w:rsidR="00373097">
          <w:rPr>
            <w:noProof/>
            <w:webHidden/>
          </w:rPr>
          <w:fldChar w:fldCharType="end"/>
        </w:r>
      </w:hyperlink>
    </w:p>
    <w:p w14:paraId="1C46CD4A" w14:textId="09E4228F" w:rsidR="00373097" w:rsidRDefault="00212336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14:ligatures w14:val="none"/>
        </w:rPr>
      </w:pPr>
      <w:hyperlink w:anchor="_Toc133416619" w:history="1">
        <w:r w:rsidR="00373097" w:rsidRPr="00614444">
          <w:rPr>
            <w:rStyle w:val="a9"/>
            <w:rFonts w:ascii="굴림체" w:eastAsia="굴림체" w:hAnsi="굴림체"/>
            <w:noProof/>
          </w:rPr>
          <w:t>3.</w:t>
        </w:r>
        <w:r w:rsidR="00373097" w:rsidRPr="00614444">
          <w:rPr>
            <w:rStyle w:val="a9"/>
            <w:noProof/>
          </w:rPr>
          <w:t xml:space="preserve"> Clock </w:t>
        </w:r>
        <w:r w:rsidR="00373097" w:rsidRPr="00614444">
          <w:rPr>
            <w:rStyle w:val="a9"/>
            <w:noProof/>
          </w:rPr>
          <w:t>예제</w:t>
        </w:r>
        <w:r w:rsidR="00373097">
          <w:rPr>
            <w:noProof/>
            <w:webHidden/>
          </w:rPr>
          <w:tab/>
        </w:r>
        <w:r w:rsidR="00373097">
          <w:rPr>
            <w:noProof/>
            <w:webHidden/>
          </w:rPr>
          <w:fldChar w:fldCharType="begin"/>
        </w:r>
        <w:r w:rsidR="00373097">
          <w:rPr>
            <w:noProof/>
            <w:webHidden/>
          </w:rPr>
          <w:instrText xml:space="preserve"> PAGEREF _Toc133416619 \h </w:instrText>
        </w:r>
        <w:r w:rsidR="00373097">
          <w:rPr>
            <w:noProof/>
            <w:webHidden/>
          </w:rPr>
        </w:r>
        <w:r w:rsidR="00373097">
          <w:rPr>
            <w:noProof/>
            <w:webHidden/>
          </w:rPr>
          <w:fldChar w:fldCharType="separate"/>
        </w:r>
        <w:r w:rsidR="00373097">
          <w:rPr>
            <w:noProof/>
            <w:webHidden/>
          </w:rPr>
          <w:t>9</w:t>
        </w:r>
        <w:r w:rsidR="00373097">
          <w:rPr>
            <w:noProof/>
            <w:webHidden/>
          </w:rPr>
          <w:fldChar w:fldCharType="end"/>
        </w:r>
      </w:hyperlink>
    </w:p>
    <w:p w14:paraId="633E3EC9" w14:textId="51AD06E1" w:rsidR="00373097" w:rsidRDefault="0021233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3416620" w:history="1">
        <w:r w:rsidR="00373097" w:rsidRPr="00614444">
          <w:rPr>
            <w:rStyle w:val="a9"/>
            <w:noProof/>
          </w:rPr>
          <w:t xml:space="preserve">1) </w:t>
        </w:r>
        <w:r w:rsidR="00373097" w:rsidRPr="00614444">
          <w:rPr>
            <w:rStyle w:val="a9"/>
            <w:noProof/>
          </w:rPr>
          <w:t>개요</w:t>
        </w:r>
        <w:r w:rsidR="00373097">
          <w:rPr>
            <w:noProof/>
            <w:webHidden/>
          </w:rPr>
          <w:tab/>
        </w:r>
        <w:r w:rsidR="00373097">
          <w:rPr>
            <w:noProof/>
            <w:webHidden/>
          </w:rPr>
          <w:fldChar w:fldCharType="begin"/>
        </w:r>
        <w:r w:rsidR="00373097">
          <w:rPr>
            <w:noProof/>
            <w:webHidden/>
          </w:rPr>
          <w:instrText xml:space="preserve"> PAGEREF _Toc133416620 \h </w:instrText>
        </w:r>
        <w:r w:rsidR="00373097">
          <w:rPr>
            <w:noProof/>
            <w:webHidden/>
          </w:rPr>
        </w:r>
        <w:r w:rsidR="00373097">
          <w:rPr>
            <w:noProof/>
            <w:webHidden/>
          </w:rPr>
          <w:fldChar w:fldCharType="separate"/>
        </w:r>
        <w:r w:rsidR="00373097">
          <w:rPr>
            <w:noProof/>
            <w:webHidden/>
          </w:rPr>
          <w:t>9</w:t>
        </w:r>
        <w:r w:rsidR="00373097">
          <w:rPr>
            <w:noProof/>
            <w:webHidden/>
          </w:rPr>
          <w:fldChar w:fldCharType="end"/>
        </w:r>
      </w:hyperlink>
    </w:p>
    <w:p w14:paraId="65FB99FB" w14:textId="5ADD994B" w:rsidR="00373097" w:rsidRDefault="0021233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3416621" w:history="1">
        <w:r w:rsidR="00373097" w:rsidRPr="00614444">
          <w:rPr>
            <w:rStyle w:val="a9"/>
            <w:noProof/>
          </w:rPr>
          <w:t xml:space="preserve">2) </w:t>
        </w:r>
        <w:r w:rsidR="00373097" w:rsidRPr="00614444">
          <w:rPr>
            <w:rStyle w:val="a9"/>
            <w:noProof/>
          </w:rPr>
          <w:t>구현</w:t>
        </w:r>
        <w:r w:rsidR="00373097">
          <w:rPr>
            <w:noProof/>
            <w:webHidden/>
          </w:rPr>
          <w:tab/>
        </w:r>
        <w:r w:rsidR="00373097">
          <w:rPr>
            <w:noProof/>
            <w:webHidden/>
          </w:rPr>
          <w:fldChar w:fldCharType="begin"/>
        </w:r>
        <w:r w:rsidR="00373097">
          <w:rPr>
            <w:noProof/>
            <w:webHidden/>
          </w:rPr>
          <w:instrText xml:space="preserve"> PAGEREF _Toc133416621 \h </w:instrText>
        </w:r>
        <w:r w:rsidR="00373097">
          <w:rPr>
            <w:noProof/>
            <w:webHidden/>
          </w:rPr>
        </w:r>
        <w:r w:rsidR="00373097">
          <w:rPr>
            <w:noProof/>
            <w:webHidden/>
          </w:rPr>
          <w:fldChar w:fldCharType="separate"/>
        </w:r>
        <w:r w:rsidR="00373097">
          <w:rPr>
            <w:noProof/>
            <w:webHidden/>
          </w:rPr>
          <w:t>9</w:t>
        </w:r>
        <w:r w:rsidR="00373097">
          <w:rPr>
            <w:noProof/>
            <w:webHidden/>
          </w:rPr>
          <w:fldChar w:fldCharType="end"/>
        </w:r>
      </w:hyperlink>
    </w:p>
    <w:p w14:paraId="72139BF8" w14:textId="004F20C8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299AF994" w:rsidR="00F80A28" w:rsidRDefault="00BE7D9D" w:rsidP="00314A47">
      <w:pPr>
        <w:pStyle w:val="1"/>
      </w:pPr>
      <w:bookmarkStart w:id="1" w:name="_Toc133416611"/>
      <w:r>
        <w:rPr>
          <w:rFonts w:hint="eastAsia"/>
        </w:rPr>
        <w:lastRenderedPageBreak/>
        <w:t>개요</w:t>
      </w:r>
      <w:bookmarkEnd w:id="1"/>
    </w:p>
    <w:p w14:paraId="3C13F728" w14:textId="77777777" w:rsidR="00F80A28" w:rsidRDefault="00F80A28" w:rsidP="00F80A28"/>
    <w:p w14:paraId="64FD965E" w14:textId="27A9EDDC" w:rsidR="00F80A28" w:rsidRDefault="00C23EE8" w:rsidP="00F80A28">
      <w:pPr>
        <w:pStyle w:val="2"/>
      </w:pPr>
      <w:bookmarkStart w:id="2" w:name="_Toc133416612"/>
      <w:r>
        <w:rPr>
          <w:rFonts w:hint="eastAsia"/>
        </w:rPr>
        <w:t>컴포넌트 생명 주기</w:t>
      </w:r>
      <w:bookmarkEnd w:id="2"/>
    </w:p>
    <w:p w14:paraId="293B47B4" w14:textId="3D1DF95D" w:rsidR="00175DA2" w:rsidRDefault="00EE49F3" w:rsidP="00175DA2"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생명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t xml:space="preserve">(life cycle)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rPr>
          <w:rFonts w:hint="eastAsia"/>
        </w:rPr>
        <w:t>실행되어야</w:t>
      </w:r>
      <w: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t xml:space="preserve">useEffect </w:t>
      </w:r>
      <w:r>
        <w:rPr>
          <w:rFonts w:hint="eastAsia"/>
        </w:rPr>
        <w:t>훅으로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502D87A7" w14:textId="77777777" w:rsidR="00EE49F3" w:rsidRPr="00CF023A" w:rsidRDefault="00EE49F3" w:rsidP="00175DA2"/>
    <w:p w14:paraId="615E8275" w14:textId="6CC07256" w:rsidR="00EE49F3" w:rsidRDefault="004D2FAD" w:rsidP="004D2FAD">
      <w:pPr>
        <w:pStyle w:val="3"/>
      </w:pPr>
      <w:r>
        <w:rPr>
          <w:rFonts w:hint="eastAsia"/>
        </w:rPr>
        <w:t>마운트</w:t>
      </w:r>
      <w:r>
        <w:rPr>
          <w:rFonts w:hint="eastAsia"/>
        </w:rPr>
        <w:t>(</w:t>
      </w:r>
      <w:r>
        <w:t>mount)</w:t>
      </w:r>
    </w:p>
    <w:p w14:paraId="0091F8A3" w14:textId="2FD1AD87" w:rsidR="0099473A" w:rsidRDefault="0013408B" w:rsidP="004D2FAD"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 w:rsidR="0099473A">
        <w:rPr>
          <w:rFonts w:hint="eastAsia"/>
        </w:rPr>
        <w:t>V</w:t>
      </w:r>
      <w:r w:rsidR="0099473A">
        <w:t xml:space="preserve">irtual DOM </w:t>
      </w:r>
      <w:r w:rsidR="0099473A">
        <w:rPr>
          <w:rFonts w:hint="eastAsia"/>
        </w:rPr>
        <w:t>트리</w:t>
      </w:r>
      <w:r w:rsidR="0099473A">
        <w:rPr>
          <w:rFonts w:hint="eastAsia"/>
        </w:rPr>
        <w:t xml:space="preserve"> </w:t>
      </w:r>
      <w:r w:rsidR="0099473A">
        <w:rPr>
          <w:rFonts w:hint="eastAsia"/>
        </w:rPr>
        <w:t>구조에</w:t>
      </w:r>
      <w:r w:rsidR="0099473A">
        <w:rPr>
          <w:rFonts w:hint="eastAsia"/>
        </w:rPr>
        <w:t xml:space="preserve"> </w:t>
      </w:r>
      <w:r w:rsidR="0099473A">
        <w:rPr>
          <w:rFonts w:hint="eastAsia"/>
        </w:rPr>
        <w:t>처음</w:t>
      </w:r>
      <w:r w:rsidR="0099473A">
        <w:rPr>
          <w:rFonts w:hint="eastAsia"/>
        </w:rPr>
        <w:t xml:space="preserve"> </w:t>
      </w:r>
      <w:r w:rsidR="0099473A">
        <w:rPr>
          <w:rFonts w:hint="eastAsia"/>
        </w:rPr>
        <w:t>추가될</w:t>
      </w:r>
      <w:r w:rsidR="0099473A">
        <w:rPr>
          <w:rFonts w:hint="eastAsia"/>
        </w:rPr>
        <w:t xml:space="preserve"> </w:t>
      </w:r>
      <w:r w:rsidR="0099473A">
        <w:rPr>
          <w:rFonts w:hint="eastAsia"/>
        </w:rPr>
        <w:t>때</w:t>
      </w:r>
      <w:r w:rsidR="007A1008">
        <w:rPr>
          <w:rFonts w:hint="eastAsia"/>
        </w:rPr>
        <w:t>.</w:t>
      </w:r>
    </w:p>
    <w:p w14:paraId="70CB9A02" w14:textId="77777777" w:rsidR="0099473A" w:rsidRDefault="0099473A" w:rsidP="004D2FAD"/>
    <w:p w14:paraId="1F9C8A24" w14:textId="77777777" w:rsidR="007A1008" w:rsidRDefault="007A1008" w:rsidP="004D2FAD"/>
    <w:p w14:paraId="4B478EF0" w14:textId="1DEB1473" w:rsidR="0099473A" w:rsidRPr="00A30722" w:rsidRDefault="0099473A" w:rsidP="0099473A">
      <w:pPr>
        <w:pStyle w:val="3"/>
      </w:pPr>
      <w:r>
        <w:rPr>
          <w:rFonts w:hint="eastAsia"/>
        </w:rPr>
        <w:t>업데이트</w:t>
      </w:r>
      <w:r>
        <w:rPr>
          <w:rFonts w:hint="eastAsia"/>
        </w:rPr>
        <w:t>(</w:t>
      </w:r>
      <w:r>
        <w:t>update)</w:t>
      </w:r>
    </w:p>
    <w:p w14:paraId="46FD78A5" w14:textId="6AD6CF94" w:rsidR="0099473A" w:rsidRPr="0099473A" w:rsidRDefault="0099473A" w:rsidP="0099473A"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1906A3F8" w14:textId="77777777" w:rsidR="00847BD0" w:rsidRDefault="00847BD0" w:rsidP="00B45202"/>
    <w:p w14:paraId="6EA21436" w14:textId="77777777" w:rsidR="00FB2431" w:rsidRDefault="00FB2431" w:rsidP="00B45202"/>
    <w:p w14:paraId="5ADE3E39" w14:textId="266E44AF" w:rsidR="000C7A95" w:rsidRDefault="00A30722" w:rsidP="00A30722">
      <w:pPr>
        <w:pStyle w:val="3"/>
      </w:pPr>
      <w:r>
        <w:rPr>
          <w:rFonts w:hint="eastAsia"/>
        </w:rPr>
        <w:t>언마운트</w:t>
      </w:r>
      <w:r>
        <w:rPr>
          <w:rFonts w:hint="eastAsia"/>
        </w:rPr>
        <w:t>(</w:t>
      </w:r>
      <w:r>
        <w:t>unmount)</w:t>
      </w:r>
    </w:p>
    <w:p w14:paraId="1130B580" w14:textId="2F0934B2" w:rsidR="00A30722" w:rsidRDefault="00A30722" w:rsidP="00A30722"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t xml:space="preserve">Virtual DOM </w:t>
      </w:r>
      <w:r>
        <w:rPr>
          <w:rFonts w:hint="eastAsia"/>
        </w:rPr>
        <w:t>트리에서</w:t>
      </w:r>
      <w:r>
        <w:rPr>
          <w:rFonts w:hint="eastAsia"/>
        </w:rPr>
        <w:t xml:space="preserve"> </w:t>
      </w:r>
      <w:r>
        <w:rPr>
          <w:rFonts w:hint="eastAsia"/>
        </w:rPr>
        <w:t>제거될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58C1CDC8" w14:textId="77777777" w:rsidR="00A30722" w:rsidRDefault="00A30722" w:rsidP="00A30722"/>
    <w:p w14:paraId="10DE1AB0" w14:textId="77777777" w:rsidR="00D94FEE" w:rsidRDefault="00D94FEE" w:rsidP="00A30722"/>
    <w:p w14:paraId="0BEFDDBA" w14:textId="77777777" w:rsidR="00A30722" w:rsidRDefault="00A30722" w:rsidP="00A30722"/>
    <w:p w14:paraId="60AA4186" w14:textId="5E29DCA5" w:rsidR="00A20F73" w:rsidRDefault="00BE7D9D" w:rsidP="00BE7D9D">
      <w:pPr>
        <w:pStyle w:val="2"/>
      </w:pPr>
      <w:bookmarkStart w:id="3" w:name="_Toc133416613"/>
      <w:r>
        <w:rPr>
          <w:rFonts w:hint="eastAsia"/>
        </w:rPr>
        <w:t>u</w:t>
      </w:r>
      <w:r>
        <w:t xml:space="preserve">seEffect </w:t>
      </w:r>
      <w:r>
        <w:rPr>
          <w:rFonts w:hint="eastAsia"/>
        </w:rPr>
        <w:t>훅</w:t>
      </w:r>
      <w:bookmarkEnd w:id="3"/>
    </w:p>
    <w:p w14:paraId="32AF00F7" w14:textId="77777777" w:rsidR="00D25868" w:rsidRPr="00D25868" w:rsidRDefault="00D25868" w:rsidP="00D25868"/>
    <w:p w14:paraId="4D16D880" w14:textId="041F3431" w:rsidR="00E421C0" w:rsidRPr="00E421C0" w:rsidRDefault="00572F99" w:rsidP="00E421C0">
      <w:pPr>
        <w:pStyle w:val="3"/>
      </w:pP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 </w:t>
      </w:r>
      <w:r>
        <w:t xml:space="preserve">#1: </w:t>
      </w:r>
      <w:r w:rsidR="00D25868">
        <w:t>update</w:t>
      </w:r>
    </w:p>
    <w:p w14:paraId="323BF7B8" w14:textId="74C1874C" w:rsidR="009B6D20" w:rsidRDefault="00BE7D9D" w:rsidP="00BE7D9D">
      <w:r>
        <w:rPr>
          <w:rFonts w:hint="eastAsia"/>
        </w:rPr>
        <w:t>u</w:t>
      </w:r>
      <w:r>
        <w:t>seEffect(</w:t>
      </w:r>
      <w:r w:rsidR="009B6D20">
        <w:rPr>
          <w:rFonts w:hint="eastAsia"/>
        </w:rPr>
        <w:t>콜백함수</w:t>
      </w:r>
      <w:r w:rsidR="009B6D20">
        <w:t>)</w:t>
      </w:r>
    </w:p>
    <w:p w14:paraId="642BAC1B" w14:textId="440FAFA1" w:rsidR="00572F99" w:rsidRDefault="00572F99" w:rsidP="00BE7D9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 xml:space="preserve">useEffect </w:t>
      </w:r>
      <w:r>
        <w:rPr>
          <w:rFonts w:hint="eastAsia"/>
        </w:rPr>
        <w:t>훅을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>,</w:t>
      </w:r>
    </w:p>
    <w:p w14:paraId="75CCD71C" w14:textId="3C0B8DF4" w:rsidR="009B6D20" w:rsidRDefault="00E335DF" w:rsidP="00BE7D9D">
      <w:r>
        <w:rPr>
          <w:rFonts w:hint="eastAsia"/>
        </w:rPr>
        <w:t xml:space="preserve"> </w:t>
      </w:r>
      <w:r>
        <w:t xml:space="preserve">  </w:t>
      </w:r>
      <w:r w:rsidR="009B6D20">
        <w:rPr>
          <w:rFonts w:hint="eastAsia"/>
        </w:rPr>
        <w:t>컴포넌트가</w:t>
      </w:r>
      <w:r w:rsidR="009B6D20">
        <w:rPr>
          <w:rFonts w:hint="eastAsia"/>
        </w:rPr>
        <w:t xml:space="preserve"> </w:t>
      </w:r>
      <w:r w:rsidR="009B6D20">
        <w:rPr>
          <w:rFonts w:hint="eastAsia"/>
        </w:rPr>
        <w:t>업데이트</w:t>
      </w:r>
      <w:r>
        <w:rPr>
          <w:rFonts w:hint="eastAsia"/>
        </w:rPr>
        <w:t>(</w:t>
      </w:r>
      <w:r>
        <w:rPr>
          <w:rFonts w:hint="eastAsia"/>
        </w:rPr>
        <w:t>렌더링</w:t>
      </w:r>
      <w:r>
        <w:rPr>
          <w:rFonts w:hint="eastAsia"/>
        </w:rPr>
        <w:t>)</w:t>
      </w:r>
      <w:r w:rsidR="009B6D20">
        <w:rPr>
          <w:rFonts w:hint="eastAsia"/>
        </w:rPr>
        <w:t xml:space="preserve"> </w:t>
      </w:r>
      <w:r w:rsidR="009B6D20">
        <w:rPr>
          <w:rFonts w:hint="eastAsia"/>
        </w:rPr>
        <w:t>될</w:t>
      </w:r>
      <w:r w:rsidR="009B6D20">
        <w:rPr>
          <w:rFonts w:hint="eastAsia"/>
        </w:rPr>
        <w:t xml:space="preserve"> </w:t>
      </w:r>
      <w:r w:rsidR="009B6D20">
        <w:rPr>
          <w:rFonts w:hint="eastAsia"/>
        </w:rPr>
        <w:t>때</w:t>
      </w:r>
      <w:r w:rsidR="00307F9B">
        <w:t xml:space="preserve"> </w:t>
      </w:r>
      <w:r w:rsidR="00307F9B">
        <w:rPr>
          <w:rFonts w:hint="eastAsia"/>
        </w:rPr>
        <w:t>콜백함수가</w:t>
      </w:r>
      <w:r w:rsidR="00307F9B">
        <w:rPr>
          <w:rFonts w:hint="eastAsia"/>
        </w:rPr>
        <w:t xml:space="preserve"> </w:t>
      </w:r>
      <w:r w:rsidR="00307F9B">
        <w:rPr>
          <w:rFonts w:hint="eastAsia"/>
        </w:rPr>
        <w:t>호출된다</w:t>
      </w:r>
      <w:r w:rsidR="00307F9B">
        <w:rPr>
          <w:rFonts w:hint="eastAsia"/>
        </w:rPr>
        <w:t>.</w:t>
      </w:r>
    </w:p>
    <w:p w14:paraId="48068F93" w14:textId="77777777" w:rsidR="00307F9B" w:rsidRPr="00E335DF" w:rsidRDefault="00307F9B" w:rsidP="00BE7D9D"/>
    <w:p w14:paraId="54F05999" w14:textId="77777777" w:rsidR="00E335DF" w:rsidRDefault="00E335DF" w:rsidP="00BE7D9D"/>
    <w:p w14:paraId="5D3DA60B" w14:textId="462CBB04" w:rsidR="00D25868" w:rsidRDefault="00572F99" w:rsidP="00D25868">
      <w:pPr>
        <w:pStyle w:val="3"/>
      </w:pP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 </w:t>
      </w:r>
      <w:r>
        <w:t xml:space="preserve">#2: </w:t>
      </w:r>
      <w:r w:rsidR="00E335DF">
        <w:rPr>
          <w:rFonts w:hint="eastAsia"/>
        </w:rPr>
        <w:t>상태변수</w:t>
      </w:r>
    </w:p>
    <w:p w14:paraId="129AB656" w14:textId="2F8A6F87" w:rsidR="00E335DF" w:rsidRDefault="00E335DF" w:rsidP="00E335DF">
      <w:r>
        <w:rPr>
          <w:rFonts w:hint="eastAsia"/>
        </w:rPr>
        <w:t>u</w:t>
      </w:r>
      <w:r>
        <w:t>seEffect(</w:t>
      </w:r>
      <w:r>
        <w:rPr>
          <w:rFonts w:hint="eastAsia"/>
        </w:rPr>
        <w:t>콜백함수</w:t>
      </w:r>
      <w:r>
        <w:rPr>
          <w:rFonts w:hint="eastAsia"/>
        </w:rPr>
        <w:t>,</w:t>
      </w:r>
      <w:r>
        <w:t xml:space="preserve"> [</w:t>
      </w:r>
      <w:r>
        <w:rPr>
          <w:rFonts w:hint="eastAsia"/>
        </w:rPr>
        <w:t>상태변수</w:t>
      </w:r>
      <w:r w:rsidR="00C53D77">
        <w:rPr>
          <w:rFonts w:hint="eastAsia"/>
        </w:rPr>
        <w:t>_</w:t>
      </w:r>
      <w:r w:rsidR="00C53D77">
        <w:rPr>
          <w:rFonts w:hint="eastAsia"/>
        </w:rPr>
        <w:t>목록</w:t>
      </w:r>
      <w:r>
        <w:rPr>
          <w:rFonts w:hint="eastAsia"/>
        </w:rPr>
        <w:t>]</w:t>
      </w:r>
      <w:r>
        <w:t>)</w:t>
      </w:r>
    </w:p>
    <w:p w14:paraId="07E0D98A" w14:textId="3B9EFFBD" w:rsidR="00572F99" w:rsidRDefault="00572F99" w:rsidP="00572F9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 xml:space="preserve">useEffect </w:t>
      </w:r>
      <w:r>
        <w:rPr>
          <w:rFonts w:hint="eastAsia"/>
        </w:rPr>
        <w:t>훅을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>,</w:t>
      </w:r>
    </w:p>
    <w:p w14:paraId="0305185A" w14:textId="1914174D" w:rsidR="007B1705" w:rsidRDefault="007B1705" w:rsidP="00D25868">
      <w:r>
        <w:rPr>
          <w:rFonts w:hint="eastAsia"/>
        </w:rPr>
        <w:t xml:space="preserve"> </w:t>
      </w:r>
      <w:r w:rsidR="00450B01">
        <w:t xml:space="preserve">  </w:t>
      </w:r>
      <w:r w:rsidR="00E335DF">
        <w:rPr>
          <w:rFonts w:hint="eastAsia"/>
        </w:rPr>
        <w:t>상태변수</w:t>
      </w:r>
      <w:r w:rsidR="00C53D77">
        <w:rPr>
          <w:rFonts w:hint="eastAsia"/>
        </w:rPr>
        <w:t xml:space="preserve"> </w:t>
      </w:r>
      <w:r w:rsidR="00C53D77">
        <w:rPr>
          <w:rFonts w:hint="eastAsia"/>
        </w:rPr>
        <w:t>목록</w:t>
      </w:r>
      <w:r w:rsidR="00C53D77">
        <w:rPr>
          <w:rFonts w:hint="eastAsia"/>
        </w:rPr>
        <w:t xml:space="preserve"> </w:t>
      </w:r>
      <w:r w:rsidR="00C53D77">
        <w:rPr>
          <w:rFonts w:hint="eastAsia"/>
        </w:rPr>
        <w:t>중</w:t>
      </w:r>
      <w:r w:rsidR="00C53D77">
        <w:rPr>
          <w:rFonts w:hint="eastAsia"/>
        </w:rPr>
        <w:t xml:space="preserve"> </w:t>
      </w:r>
      <w:r w:rsidR="00C53D77">
        <w:rPr>
          <w:rFonts w:hint="eastAsia"/>
        </w:rPr>
        <w:t>하나의</w:t>
      </w:r>
      <w:r w:rsidR="00E335DF">
        <w:rPr>
          <w:rFonts w:hint="eastAsia"/>
        </w:rPr>
        <w:t xml:space="preserve"> </w:t>
      </w:r>
      <w:r w:rsidR="00E335DF">
        <w:rPr>
          <w:rFonts w:hint="eastAsia"/>
        </w:rPr>
        <w:t>값이</w:t>
      </w:r>
      <w:r w:rsidR="00E335DF">
        <w:rPr>
          <w:rFonts w:hint="eastAsia"/>
        </w:rPr>
        <w:t xml:space="preserve"> </w:t>
      </w:r>
      <w:r w:rsidR="00E335DF">
        <w:rPr>
          <w:rFonts w:hint="eastAsia"/>
        </w:rPr>
        <w:t>바</w:t>
      </w:r>
      <w:r w:rsidR="00E009D2">
        <w:rPr>
          <w:rFonts w:hint="eastAsia"/>
        </w:rPr>
        <w:t>뀌</w:t>
      </w:r>
      <w:r w:rsidR="00F235C1">
        <w:rPr>
          <w:rFonts w:hint="eastAsia"/>
        </w:rPr>
        <w:t>어서</w:t>
      </w:r>
      <w:r w:rsidR="00E009D2">
        <w:rPr>
          <w:rFonts w:hint="eastAsia"/>
        </w:rPr>
        <w:t xml:space="preserve"> </w:t>
      </w:r>
      <w:r w:rsidR="00E009D2">
        <w:rPr>
          <w:rFonts w:hint="eastAsia"/>
        </w:rPr>
        <w:t>화면이</w:t>
      </w:r>
      <w:r w:rsidR="00E009D2">
        <w:rPr>
          <w:rFonts w:hint="eastAsia"/>
        </w:rPr>
        <w:t xml:space="preserve"> </w:t>
      </w:r>
      <w:r w:rsidR="00E009D2">
        <w:rPr>
          <w:rFonts w:hint="eastAsia"/>
        </w:rPr>
        <w:t>렌더링</w:t>
      </w:r>
      <w:r w:rsidR="00E009D2">
        <w:rPr>
          <w:rFonts w:hint="eastAsia"/>
        </w:rPr>
        <w:t xml:space="preserve"> </w:t>
      </w:r>
      <w:r w:rsidR="00E009D2">
        <w:rPr>
          <w:rFonts w:hint="eastAsia"/>
        </w:rPr>
        <w:t>될</w:t>
      </w:r>
      <w:r w:rsidR="00E009D2">
        <w:rPr>
          <w:rFonts w:hint="eastAsia"/>
        </w:rPr>
        <w:t xml:space="preserve"> </w:t>
      </w:r>
      <w:r w:rsidR="00E009D2">
        <w:rPr>
          <w:rFonts w:hint="eastAsia"/>
        </w:rPr>
        <w:t>때</w:t>
      </w:r>
      <w:r w:rsidR="00E009D2">
        <w:rPr>
          <w:rFonts w:hint="eastAsia"/>
        </w:rPr>
        <w:t>,</w:t>
      </w:r>
    </w:p>
    <w:p w14:paraId="0AC0FD37" w14:textId="64ACC9F5" w:rsidR="00D25868" w:rsidRDefault="007B1705" w:rsidP="00D25868">
      <w:r>
        <w:t xml:space="preserve">   </w:t>
      </w:r>
      <w:r w:rsidR="00E335DF">
        <w:rPr>
          <w:rFonts w:hint="eastAsia"/>
        </w:rPr>
        <w:t>콜백함수가</w:t>
      </w:r>
      <w:r w:rsidR="00E335DF">
        <w:rPr>
          <w:rFonts w:hint="eastAsia"/>
        </w:rPr>
        <w:t xml:space="preserve"> </w:t>
      </w:r>
      <w:r w:rsidR="00E335DF">
        <w:rPr>
          <w:rFonts w:hint="eastAsia"/>
        </w:rPr>
        <w:t>호출된다</w:t>
      </w:r>
      <w:r w:rsidR="00E335DF">
        <w:rPr>
          <w:rFonts w:hint="eastAsia"/>
        </w:rPr>
        <w:t>.</w:t>
      </w:r>
    </w:p>
    <w:p w14:paraId="3D8783E6" w14:textId="77777777" w:rsidR="00D25868" w:rsidRDefault="00D25868" w:rsidP="00D25868"/>
    <w:p w14:paraId="20C3D6EE" w14:textId="0695B349" w:rsidR="00677ECB" w:rsidRDefault="00572F99" w:rsidP="00677ECB">
      <w:pPr>
        <w:pStyle w:val="3"/>
      </w:pPr>
      <w:r>
        <w:rPr>
          <w:rFonts w:hint="eastAsia"/>
        </w:rPr>
        <w:t>호출</w:t>
      </w:r>
      <w:r>
        <w:rPr>
          <w:rFonts w:hint="eastAsia"/>
        </w:rPr>
        <w:t xml:space="preserve"> </w:t>
      </w:r>
      <w:r w:rsidR="00543887">
        <w:rPr>
          <w:rFonts w:hint="eastAsia"/>
        </w:rPr>
        <w:t>형</w:t>
      </w:r>
      <w:r>
        <w:rPr>
          <w:rFonts w:hint="eastAsia"/>
        </w:rPr>
        <w:t>태</w:t>
      </w:r>
      <w:r>
        <w:rPr>
          <w:rFonts w:hint="eastAsia"/>
        </w:rPr>
        <w:t xml:space="preserve"> </w:t>
      </w:r>
      <w:r>
        <w:t xml:space="preserve">#3: </w:t>
      </w:r>
      <w:r w:rsidR="00677ECB">
        <w:rPr>
          <w:rFonts w:hint="eastAsia"/>
        </w:rPr>
        <w:t>m</w:t>
      </w:r>
      <w:r w:rsidR="00677ECB">
        <w:t>ount</w:t>
      </w:r>
    </w:p>
    <w:p w14:paraId="2AB702A0" w14:textId="50B8DDBD" w:rsidR="00677ECB" w:rsidRDefault="00677ECB" w:rsidP="00677ECB">
      <w:r>
        <w:rPr>
          <w:rFonts w:hint="eastAsia"/>
        </w:rPr>
        <w:t>u</w:t>
      </w:r>
      <w:r>
        <w:t>seEffect(</w:t>
      </w:r>
      <w:r>
        <w:rPr>
          <w:rFonts w:hint="eastAsia"/>
        </w:rPr>
        <w:t>콜백함수</w:t>
      </w:r>
      <w:r>
        <w:rPr>
          <w:rFonts w:hint="eastAsia"/>
        </w:rPr>
        <w:t>,</w:t>
      </w:r>
      <w:r>
        <w:t xml:space="preserve"> [])</w:t>
      </w:r>
    </w:p>
    <w:p w14:paraId="5DC5BE7E" w14:textId="097824F7" w:rsidR="00572F99" w:rsidRDefault="00572F99" w:rsidP="00572F9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 xml:space="preserve">useEffect </w:t>
      </w:r>
      <w:r>
        <w:rPr>
          <w:rFonts w:hint="eastAsia"/>
        </w:rPr>
        <w:t>훅을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>,</w:t>
      </w:r>
    </w:p>
    <w:p w14:paraId="548405D4" w14:textId="0D6C2782" w:rsidR="00677ECB" w:rsidRDefault="00572F99" w:rsidP="00677ECB">
      <w:r>
        <w:t xml:space="preserve">   </w:t>
      </w:r>
      <w:r w:rsidR="00677ECB">
        <w:rPr>
          <w:rFonts w:hint="eastAsia"/>
        </w:rPr>
        <w:t>컴포넌트가</w:t>
      </w:r>
      <w:r w:rsidR="00677ECB">
        <w:rPr>
          <w:rFonts w:hint="eastAsia"/>
        </w:rPr>
        <w:t xml:space="preserve"> </w:t>
      </w:r>
      <w:r w:rsidR="00677ECB">
        <w:rPr>
          <w:rFonts w:hint="eastAsia"/>
        </w:rPr>
        <w:t>마운트될</w:t>
      </w:r>
      <w:r w:rsidR="00677ECB">
        <w:rPr>
          <w:rFonts w:hint="eastAsia"/>
        </w:rPr>
        <w:t xml:space="preserve"> </w:t>
      </w:r>
      <w:r w:rsidR="00677ECB">
        <w:rPr>
          <w:rFonts w:hint="eastAsia"/>
        </w:rPr>
        <w:t>때</w:t>
      </w:r>
      <w:r w:rsidR="00677ECB">
        <w:rPr>
          <w:rFonts w:hint="eastAsia"/>
        </w:rPr>
        <w:t xml:space="preserve"> </w:t>
      </w:r>
      <w:r w:rsidR="00677ECB">
        <w:rPr>
          <w:rFonts w:hint="eastAsia"/>
        </w:rPr>
        <w:t>콜백함수가</w:t>
      </w:r>
      <w:r w:rsidR="00677ECB">
        <w:rPr>
          <w:rFonts w:hint="eastAsia"/>
        </w:rPr>
        <w:t xml:space="preserve"> </w:t>
      </w:r>
      <w:r w:rsidR="00677ECB">
        <w:rPr>
          <w:rFonts w:hint="eastAsia"/>
        </w:rPr>
        <w:t>호출된다</w:t>
      </w:r>
      <w:r w:rsidR="00677ECB">
        <w:rPr>
          <w:rFonts w:hint="eastAsia"/>
        </w:rPr>
        <w:t>.</w:t>
      </w:r>
    </w:p>
    <w:p w14:paraId="387CB03C" w14:textId="1D673F51" w:rsidR="00307F9B" w:rsidRDefault="00677ECB" w:rsidP="00BE7D9D">
      <w:r>
        <w:rPr>
          <w:rFonts w:hint="eastAsia"/>
        </w:rPr>
        <w:t xml:space="preserve"> </w:t>
      </w:r>
      <w:r>
        <w:t xml:space="preserve">  </w:t>
      </w:r>
      <w:r w:rsidR="00307F9B">
        <w:rPr>
          <w:rFonts w:hint="eastAsia"/>
        </w:rPr>
        <w:t>만약</w:t>
      </w:r>
      <w:r w:rsidR="00307F9B"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307F9B">
        <w:rPr>
          <w:rFonts w:hint="eastAsia"/>
        </w:rPr>
        <w:t>콜백함수가</w:t>
      </w:r>
      <w:r w:rsidR="00307F9B">
        <w:rPr>
          <w:rFonts w:hint="eastAsia"/>
        </w:rPr>
        <w:t xml:space="preserve"> </w:t>
      </w:r>
      <w:r w:rsidR="00307F9B">
        <w:rPr>
          <w:rFonts w:hint="eastAsia"/>
        </w:rPr>
        <w:t>어떤</w:t>
      </w:r>
      <w:r w:rsidR="00307F9B">
        <w:rPr>
          <w:rFonts w:hint="eastAsia"/>
        </w:rPr>
        <w:t xml:space="preserve"> </w:t>
      </w:r>
      <w:r w:rsidR="00307F9B">
        <w:rPr>
          <w:rFonts w:hint="eastAsia"/>
        </w:rPr>
        <w:t>함수를</w:t>
      </w:r>
      <w:r w:rsidR="00307F9B">
        <w:rPr>
          <w:rFonts w:hint="eastAsia"/>
        </w:rPr>
        <w:t xml:space="preserve"> </w:t>
      </w:r>
      <w:r w:rsidR="00307F9B">
        <w:rPr>
          <w:rFonts w:hint="eastAsia"/>
        </w:rPr>
        <w:t>리턴한다면</w:t>
      </w:r>
      <w:r w:rsidR="00307F9B">
        <w:rPr>
          <w:rFonts w:hint="eastAsia"/>
        </w:rPr>
        <w:t>,</w:t>
      </w:r>
      <w:r w:rsidR="00307F9B">
        <w:t xml:space="preserve"> </w:t>
      </w:r>
    </w:p>
    <w:p w14:paraId="71398438" w14:textId="25F2B683" w:rsidR="00307F9B" w:rsidRDefault="00677ECB" w:rsidP="00BE7D9D">
      <w:r>
        <w:rPr>
          <w:rFonts w:hint="eastAsia"/>
        </w:rPr>
        <w:t xml:space="preserve"> </w:t>
      </w:r>
      <w:r>
        <w:t xml:space="preserve">  </w:t>
      </w:r>
      <w:r w:rsidR="00307F9B">
        <w:rPr>
          <w:rFonts w:hint="eastAsia"/>
        </w:rPr>
        <w:t>그</w:t>
      </w:r>
      <w:r w:rsidR="00307F9B">
        <w:rPr>
          <w:rFonts w:hint="eastAsia"/>
        </w:rPr>
        <w:t xml:space="preserve"> </w:t>
      </w:r>
      <w:r w:rsidR="00307F9B">
        <w:rPr>
          <w:rFonts w:hint="eastAsia"/>
        </w:rPr>
        <w:t>리턴된</w:t>
      </w:r>
      <w:r w:rsidR="00307F9B">
        <w:rPr>
          <w:rFonts w:hint="eastAsia"/>
        </w:rPr>
        <w:t xml:space="preserve"> </w:t>
      </w:r>
      <w:r w:rsidR="00307F9B">
        <w:rPr>
          <w:rFonts w:hint="eastAsia"/>
        </w:rPr>
        <w:t>함수는</w:t>
      </w:r>
      <w:r w:rsidR="00307F9B">
        <w:rPr>
          <w:rFonts w:hint="eastAsia"/>
        </w:rPr>
        <w:t>,</w:t>
      </w:r>
      <w:r w:rsidR="00307F9B">
        <w:t xml:space="preserve"> </w:t>
      </w:r>
      <w:r w:rsidR="00307F9B">
        <w:rPr>
          <w:rFonts w:hint="eastAsia"/>
        </w:rPr>
        <w:t>컴포넌트가</w:t>
      </w:r>
      <w:r w:rsidR="00307F9B">
        <w:rPr>
          <w:rFonts w:hint="eastAsia"/>
        </w:rPr>
        <w:t xml:space="preserve"> </w:t>
      </w:r>
      <w:r w:rsidR="00307F9B">
        <w:rPr>
          <w:rFonts w:hint="eastAsia"/>
        </w:rPr>
        <w:t>언마</w:t>
      </w:r>
      <w:r w:rsidR="001E6881">
        <w:rPr>
          <w:rFonts w:hint="eastAsia"/>
        </w:rPr>
        <w:t>운</w:t>
      </w:r>
      <w:r w:rsidR="00307F9B">
        <w:rPr>
          <w:rFonts w:hint="eastAsia"/>
        </w:rPr>
        <w:t>트</w:t>
      </w:r>
      <w:r>
        <w:rPr>
          <w:rFonts w:hint="eastAsia"/>
        </w:rPr>
        <w:t>(</w:t>
      </w:r>
      <w:r>
        <w:t xml:space="preserve">unmount) </w:t>
      </w:r>
      <w:r w:rsidR="00307F9B">
        <w:rPr>
          <w:rFonts w:hint="eastAsia"/>
        </w:rPr>
        <w:t>될</w:t>
      </w:r>
      <w:r w:rsidR="00307F9B">
        <w:rPr>
          <w:rFonts w:hint="eastAsia"/>
        </w:rPr>
        <w:t xml:space="preserve"> </w:t>
      </w:r>
      <w:r w:rsidR="00307F9B">
        <w:rPr>
          <w:rFonts w:hint="eastAsia"/>
        </w:rPr>
        <w:t>때</w:t>
      </w:r>
      <w:r w:rsidR="00307F9B">
        <w:rPr>
          <w:rFonts w:hint="eastAsia"/>
        </w:rPr>
        <w:t xml:space="preserve"> </w:t>
      </w:r>
      <w:r w:rsidR="00307F9B">
        <w:rPr>
          <w:rFonts w:hint="eastAsia"/>
        </w:rPr>
        <w:t>호출된다</w:t>
      </w:r>
      <w:r w:rsidR="00307F9B">
        <w:rPr>
          <w:rFonts w:hint="eastAsia"/>
        </w:rPr>
        <w:t>.</w:t>
      </w:r>
    </w:p>
    <w:p w14:paraId="19AAA145" w14:textId="77777777" w:rsidR="00307F9B" w:rsidRDefault="00307F9B" w:rsidP="00BE7D9D"/>
    <w:p w14:paraId="1BC65D33" w14:textId="77777777" w:rsidR="00307F9B" w:rsidRDefault="00307F9B" w:rsidP="00BE7D9D"/>
    <w:p w14:paraId="1AC95676" w14:textId="6C95B42B" w:rsidR="00F51A77" w:rsidRDefault="00F51A7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62DD2D4" w14:textId="0DC1FAAD" w:rsidR="00307F9B" w:rsidRDefault="00F51A77" w:rsidP="00F51A77">
      <w:pPr>
        <w:pStyle w:val="1"/>
      </w:pPr>
      <w:bookmarkStart w:id="4" w:name="_Toc133416614"/>
      <w:r>
        <w:rPr>
          <w:rFonts w:hint="eastAsia"/>
        </w:rPr>
        <w:lastRenderedPageBreak/>
        <w:t>예제</w:t>
      </w:r>
      <w:bookmarkEnd w:id="4"/>
    </w:p>
    <w:p w14:paraId="0086C1D8" w14:textId="77777777" w:rsidR="00F51A77" w:rsidRPr="00F51A77" w:rsidRDefault="00F51A77" w:rsidP="00F51A77"/>
    <w:p w14:paraId="3D16E7F2" w14:textId="17C42A02" w:rsidR="00F51A77" w:rsidRDefault="00572F99" w:rsidP="00F51A77">
      <w:pPr>
        <w:pStyle w:val="2"/>
      </w:pPr>
      <w:bookmarkStart w:id="5" w:name="_Toc133416615"/>
      <w:r>
        <w:rPr>
          <w:rFonts w:hint="eastAsia"/>
        </w:rPr>
        <w:t>호출 형태</w:t>
      </w:r>
      <w:r>
        <w:t xml:space="preserve"> #1: update</w:t>
      </w:r>
      <w:bookmarkEnd w:id="5"/>
    </w:p>
    <w:p w14:paraId="17B25C0B" w14:textId="17DBC3F8" w:rsidR="00F51A77" w:rsidRDefault="00F51A77" w:rsidP="00F51A77">
      <w:pPr>
        <w:pStyle w:val="3"/>
      </w:pPr>
      <w:r>
        <w:rPr>
          <w:rFonts w:hint="eastAsia"/>
        </w:rPr>
        <w:t>C</w:t>
      </w:r>
      <w:r>
        <w:t>ounter.tsx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1A77" w14:paraId="4D909D07" w14:textId="77777777" w:rsidTr="00F51A77">
        <w:tc>
          <w:tcPr>
            <w:tcW w:w="10456" w:type="dxa"/>
          </w:tcPr>
          <w:p w14:paraId="593BFD67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72F9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572F9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useEffect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72F9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572F9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72F9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"react"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D754D87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72F9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"./Counter.css"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82C3093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2504D0B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72F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Counter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3DA89070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72F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572F99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count1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72F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setCount1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572F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572F99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number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r w:rsidRPr="00572F99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    </w:t>
            </w:r>
          </w:p>
          <w:p w14:paraId="06B9F2AE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72F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572F99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count2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72F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setCount2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572F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572F99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number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r w:rsidRPr="00572F99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); </w:t>
            </w:r>
          </w:p>
          <w:p w14:paraId="269FB675" w14:textId="65224D0E" w:rsidR="00572F99" w:rsidRPr="00572F99" w:rsidRDefault="00572F99" w:rsidP="008048E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72F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useEffect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(() </w:t>
            </w:r>
            <w:r w:rsidRPr="00572F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72F9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console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572F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log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572F9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'useEffect #1'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72F99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count1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  <w:r w:rsidR="00076E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82777A6" w14:textId="6FF2F9C9" w:rsidR="00572F99" w:rsidRPr="00572F99" w:rsidRDefault="00572F99" w:rsidP="008048E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72F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useEffect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(() </w:t>
            </w:r>
            <w:r w:rsidRPr="00572F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72F9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console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572F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log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572F9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'useEffect #2'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72F99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count2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))</w:t>
            </w:r>
            <w:r w:rsidR="00076EE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D2610A4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72F9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38594EA7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72F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72F9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72F9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"Counter"</w:t>
            </w:r>
            <w:r w:rsidRPr="00572F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552B25DF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72F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Counter</w:t>
            </w:r>
            <w:r w:rsidRPr="00572F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7358C79B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72F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2FEE7F38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72F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&lt;span&gt;</w:t>
            </w:r>
            <w:r w:rsidRPr="00572F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72F99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count1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72F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572F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&lt;/span&gt;</w:t>
            </w:r>
          </w:p>
          <w:p w14:paraId="6B934F33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72F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72F9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72F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572F9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572F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572F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setCount1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572F99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count1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572F99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572F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572F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572F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0D5238CA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72F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2659482B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72F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4A326898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72F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&lt;span&gt;</w:t>
            </w:r>
            <w:r w:rsidRPr="00572F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72F99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count2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72F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572F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&lt;/span&gt;</w:t>
            </w:r>
          </w:p>
          <w:p w14:paraId="0AE37A4B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72F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72F9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72F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572F9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572F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572F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setCount2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572F99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count2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572F99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572F9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572F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572F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53D75860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72F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07663F82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72F9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789F0F87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09239BD1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61D5873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ED6FE1C" w14:textId="77777777" w:rsidR="00572F99" w:rsidRPr="00572F99" w:rsidRDefault="00572F99" w:rsidP="00572F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72F9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72F9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72F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Counter</w:t>
            </w:r>
            <w:r w:rsidRPr="00572F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B62EFA6" w14:textId="1EDE825D" w:rsidR="00F51A77" w:rsidRPr="00572F99" w:rsidRDefault="00F51A77" w:rsidP="00A317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5C2F0416" w14:textId="77777777" w:rsidR="00F51A77" w:rsidRDefault="00F51A77" w:rsidP="00F51A77"/>
    <w:p w14:paraId="0EA6F4E6" w14:textId="446227B3" w:rsidR="00C3674A" w:rsidRDefault="00C3674A" w:rsidP="00C3674A">
      <w:pPr>
        <w:pStyle w:val="3"/>
      </w:pPr>
      <w:r>
        <w:rPr>
          <w:rFonts w:hint="eastAsia"/>
        </w:rPr>
        <w:t>C</w:t>
      </w:r>
      <w:r>
        <w:t>ounter.css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674A" w14:paraId="45411208" w14:textId="77777777" w:rsidTr="00C3674A">
        <w:tc>
          <w:tcPr>
            <w:tcW w:w="10456" w:type="dxa"/>
          </w:tcPr>
          <w:p w14:paraId="49F7B2D3" w14:textId="77777777" w:rsidR="00C3674A" w:rsidRPr="00C3674A" w:rsidRDefault="00C3674A" w:rsidP="00C3674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3674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.Counter</w:t>
            </w:r>
            <w:r w:rsidRPr="00C3674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3674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span</w:t>
            </w:r>
            <w:r w:rsidRPr="00C3674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C3674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font-size</w:t>
            </w:r>
            <w:r w:rsidRPr="00C3674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3674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15pt</w:t>
            </w:r>
            <w:r w:rsidRPr="00C3674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C3674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margin-right</w:t>
            </w:r>
            <w:r w:rsidRPr="00C3674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3674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C3674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3E942D82" w14:textId="77777777" w:rsidR="00C3674A" w:rsidRPr="00C3674A" w:rsidRDefault="00C3674A" w:rsidP="00C3674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3674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.Counter</w:t>
            </w:r>
            <w:r w:rsidRPr="00C3674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3674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</w:t>
            </w:r>
            <w:r w:rsidRPr="00C3674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C3674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</w:t>
            </w:r>
            <w:r w:rsidRPr="00C3674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3674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C3674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521330B9" w14:textId="77777777" w:rsidR="00C3674A" w:rsidRDefault="00C3674A" w:rsidP="00C3674A"/>
        </w:tc>
      </w:tr>
    </w:tbl>
    <w:p w14:paraId="1DBEA887" w14:textId="77777777" w:rsidR="00C3674A" w:rsidRDefault="00C3674A" w:rsidP="00C3674A"/>
    <w:p w14:paraId="1F73978F" w14:textId="0387014E" w:rsidR="005D75A1" w:rsidRDefault="005D75A1" w:rsidP="005D75A1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75A1" w14:paraId="4AA75BE5" w14:textId="77777777" w:rsidTr="005D75A1">
        <w:tc>
          <w:tcPr>
            <w:tcW w:w="10456" w:type="dxa"/>
          </w:tcPr>
          <w:p w14:paraId="50DBE03E" w14:textId="77777777" w:rsidR="005D75A1" w:rsidRPr="005D75A1" w:rsidRDefault="005D75A1" w:rsidP="005D75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D75A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5D75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75A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5D75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75A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5D75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75A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"react"</w:t>
            </w:r>
            <w:r w:rsidRPr="005D75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E3684E4" w14:textId="77777777" w:rsidR="005D75A1" w:rsidRPr="005D75A1" w:rsidRDefault="005D75A1" w:rsidP="005D75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D75A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5D75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75A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Counter</w:t>
            </w:r>
            <w:r w:rsidRPr="005D75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75A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5D75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75A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"./Counter"</w:t>
            </w:r>
            <w:r w:rsidRPr="005D75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C94D48E" w14:textId="77777777" w:rsidR="005D75A1" w:rsidRPr="005D75A1" w:rsidRDefault="005D75A1" w:rsidP="005D75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4AB0820" w14:textId="77777777" w:rsidR="005D75A1" w:rsidRPr="005D75A1" w:rsidRDefault="005D75A1" w:rsidP="005D75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D75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5D75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75A1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5D75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1063AAD7" w14:textId="77777777" w:rsidR="005D75A1" w:rsidRPr="005D75A1" w:rsidRDefault="005D75A1" w:rsidP="005D75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D75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D75A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5D75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75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5D75A1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Counter</w:t>
            </w:r>
            <w:r w:rsidRPr="005D75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75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5A9DAD35" w14:textId="77777777" w:rsidR="005D75A1" w:rsidRPr="005D75A1" w:rsidRDefault="005D75A1" w:rsidP="005D75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D75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E0A9F72" w14:textId="77777777" w:rsidR="005D75A1" w:rsidRPr="005D75A1" w:rsidRDefault="005D75A1" w:rsidP="005D75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893C669" w14:textId="77777777" w:rsidR="005D75A1" w:rsidRPr="005D75A1" w:rsidRDefault="005D75A1" w:rsidP="005D75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D75A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5D75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75A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5D75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75A1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5D75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AE41285" w14:textId="77777777" w:rsidR="005D75A1" w:rsidRPr="005D75A1" w:rsidRDefault="005D75A1" w:rsidP="005D75A1"/>
        </w:tc>
      </w:tr>
    </w:tbl>
    <w:p w14:paraId="4020C39E" w14:textId="77777777" w:rsidR="005D75A1" w:rsidRPr="005D75A1" w:rsidRDefault="005D75A1" w:rsidP="005D75A1"/>
    <w:p w14:paraId="4D2260FB" w14:textId="77777777" w:rsidR="002F75F3" w:rsidRDefault="002F75F3" w:rsidP="00C3674A"/>
    <w:p w14:paraId="6C145475" w14:textId="43D0D50D" w:rsidR="008521DC" w:rsidRPr="00572F99" w:rsidRDefault="008521DC" w:rsidP="008521DC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572F99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572F99">
        <w:rPr>
          <w:rFonts w:cs="굴림"/>
          <w:color w:val="795E26"/>
          <w:kern w:val="0"/>
          <w:sz w:val="21"/>
          <w:szCs w:val="21"/>
          <w14:ligatures w14:val="none"/>
        </w:rPr>
        <w:t>useEffect</w:t>
      </w:r>
      <w:r w:rsidRPr="00572F99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572F9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() </w:t>
      </w:r>
      <w:r w:rsidRPr="00572F99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=&gt;</w:t>
      </w:r>
      <w:r w:rsidRPr="00572F9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572F99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console</w:t>
      </w:r>
      <w:r w:rsidRPr="00572F9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.</w:t>
      </w:r>
      <w:r w:rsidRPr="00572F99">
        <w:rPr>
          <w:rFonts w:cs="굴림"/>
          <w:color w:val="795E26"/>
          <w:kern w:val="0"/>
          <w:sz w:val="21"/>
          <w:szCs w:val="21"/>
          <w:shd w:val="clear" w:color="auto" w:fill="FFFFCC"/>
          <w14:ligatures w14:val="none"/>
        </w:rPr>
        <w:t>log</w:t>
      </w:r>
      <w:r w:rsidRPr="00572F9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(</w:t>
      </w:r>
      <w:r w:rsidRPr="00572F99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'useEffect #1'</w:t>
      </w:r>
      <w:r w:rsidRPr="00572F9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, </w:t>
      </w:r>
      <w:r w:rsidRPr="00572F99">
        <w:rPr>
          <w:rFonts w:cs="굴림"/>
          <w:color w:val="0070C1"/>
          <w:kern w:val="0"/>
          <w:sz w:val="21"/>
          <w:szCs w:val="21"/>
          <w:shd w:val="clear" w:color="auto" w:fill="FFFFCC"/>
          <w14:ligatures w14:val="none"/>
        </w:rPr>
        <w:t>count1</w:t>
      </w:r>
      <w:r w:rsidRPr="00572F9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)</w:t>
      </w:r>
      <w:r w:rsidRPr="00572F99">
        <w:rPr>
          <w:rFonts w:cs="굴림"/>
          <w:color w:val="000000"/>
          <w:kern w:val="0"/>
          <w:sz w:val="21"/>
          <w:szCs w:val="21"/>
          <w14:ligatures w14:val="none"/>
        </w:rPr>
        <w:t>)</w:t>
      </w:r>
      <w:r w:rsidR="00BC2735">
        <w:rPr>
          <w:rFonts w:cs="굴림"/>
          <w:color w:val="000000"/>
          <w:kern w:val="0"/>
          <w:sz w:val="21"/>
          <w:szCs w:val="21"/>
          <w14:ligatures w14:val="none"/>
        </w:rPr>
        <w:t>;</w:t>
      </w:r>
    </w:p>
    <w:p w14:paraId="62F8F494" w14:textId="3D8A2A1E" w:rsidR="008521DC" w:rsidRPr="00572F99" w:rsidRDefault="008521DC" w:rsidP="008521DC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572F99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572F99">
        <w:rPr>
          <w:rFonts w:cs="굴림"/>
          <w:color w:val="795E26"/>
          <w:kern w:val="0"/>
          <w:sz w:val="21"/>
          <w:szCs w:val="21"/>
          <w14:ligatures w14:val="none"/>
        </w:rPr>
        <w:t>useEffect</w:t>
      </w:r>
      <w:r w:rsidRPr="00572F99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572F9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() </w:t>
      </w:r>
      <w:r w:rsidRPr="00572F99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=&gt;</w:t>
      </w:r>
      <w:r w:rsidRPr="00572F9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572F99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console</w:t>
      </w:r>
      <w:r w:rsidRPr="00572F9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.</w:t>
      </w:r>
      <w:r w:rsidRPr="00572F99">
        <w:rPr>
          <w:rFonts w:cs="굴림"/>
          <w:color w:val="795E26"/>
          <w:kern w:val="0"/>
          <w:sz w:val="21"/>
          <w:szCs w:val="21"/>
          <w:shd w:val="clear" w:color="auto" w:fill="FFFFCC"/>
          <w14:ligatures w14:val="none"/>
        </w:rPr>
        <w:t>log</w:t>
      </w:r>
      <w:r w:rsidRPr="00572F9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(</w:t>
      </w:r>
      <w:r w:rsidRPr="00572F99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'useEffect #2'</w:t>
      </w:r>
      <w:r w:rsidRPr="00572F9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, </w:t>
      </w:r>
      <w:r w:rsidRPr="00572F99">
        <w:rPr>
          <w:rFonts w:cs="굴림"/>
          <w:color w:val="0070C1"/>
          <w:kern w:val="0"/>
          <w:sz w:val="21"/>
          <w:szCs w:val="21"/>
          <w:shd w:val="clear" w:color="auto" w:fill="FFFFCC"/>
          <w14:ligatures w14:val="none"/>
        </w:rPr>
        <w:t>count2</w:t>
      </w:r>
      <w:r w:rsidRPr="00572F99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)</w:t>
      </w:r>
      <w:r w:rsidRPr="00572F99">
        <w:rPr>
          <w:rFonts w:cs="굴림"/>
          <w:color w:val="000000"/>
          <w:kern w:val="0"/>
          <w:sz w:val="21"/>
          <w:szCs w:val="21"/>
          <w14:ligatures w14:val="none"/>
        </w:rPr>
        <w:t>)</w:t>
      </w:r>
      <w:r w:rsidR="00BC2735">
        <w:rPr>
          <w:rFonts w:cs="굴림"/>
          <w:color w:val="000000"/>
          <w:kern w:val="0"/>
          <w:sz w:val="21"/>
          <w:szCs w:val="21"/>
          <w14:ligatures w14:val="none"/>
        </w:rPr>
        <w:t>;</w:t>
      </w:r>
    </w:p>
    <w:p w14:paraId="6EB33565" w14:textId="29282C4A" w:rsidR="008521DC" w:rsidRDefault="008521DC" w:rsidP="00C3674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</w:t>
      </w:r>
      <w:r>
        <w:t xml:space="preserve">ounter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노란색</w:t>
      </w:r>
      <w:r>
        <w:rPr>
          <w:rFonts w:hint="eastAsia"/>
        </w:rPr>
        <w:t xml:space="preserve"> </w:t>
      </w:r>
      <w:r>
        <w:rPr>
          <w:rFonts w:hint="eastAsia"/>
        </w:rPr>
        <w:t>함수들이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22DB8207" w14:textId="6E8DC4BC" w:rsidR="00566C4D" w:rsidRPr="008521DC" w:rsidRDefault="00566C4D" w:rsidP="00C3674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호출형태</w:t>
      </w:r>
      <w:r>
        <w:rPr>
          <w:rFonts w:hint="eastAsia"/>
        </w:rPr>
        <w:t xml:space="preserve"> </w:t>
      </w:r>
      <w:r>
        <w:t>#1</w:t>
      </w:r>
    </w:p>
    <w:p w14:paraId="0CFE1AEE" w14:textId="6D2D5A69" w:rsidR="002F75F3" w:rsidRDefault="00910E4E" w:rsidP="00C3674A">
      <w:r>
        <w:rPr>
          <w:noProof/>
          <w14:ligatures w14:val="none"/>
        </w:rPr>
        <w:lastRenderedPageBreak/>
        <w:drawing>
          <wp:inline distT="0" distB="0" distL="0" distR="0" wp14:anchorId="7FF26DAB" wp14:editId="7B96BBF6">
            <wp:extent cx="5932714" cy="3433446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327" cy="343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6F8A" w14:textId="3578391B" w:rsidR="000F62A7" w:rsidRDefault="000F62A7" w:rsidP="00C3674A">
      <w:r>
        <w:t>useEffect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콜백</w:t>
      </w:r>
      <w:r>
        <w:rPr>
          <w:rFonts w:hint="eastAsia"/>
        </w:rPr>
        <w:t xml:space="preserve"> </w:t>
      </w:r>
      <w:r>
        <w:rPr>
          <w:rFonts w:hint="eastAsia"/>
        </w:rPr>
        <w:t>함수들이</w:t>
      </w:r>
      <w:r>
        <w:rPr>
          <w:rFonts w:hint="eastAsia"/>
        </w:rPr>
        <w:t xml:space="preserve">, </w:t>
      </w:r>
    </w:p>
    <w:p w14:paraId="4BE53E45" w14:textId="041C645C" w:rsidR="000F62A7" w:rsidRDefault="000F62A7" w:rsidP="000F62A7">
      <w:r>
        <w:rPr>
          <w:rFonts w:hint="eastAsia"/>
        </w:rPr>
        <w:t>C</w:t>
      </w:r>
      <w:r>
        <w:t xml:space="preserve">ounter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t xml:space="preserve"> </w:t>
      </w:r>
      <w:r>
        <w:rPr>
          <w:rFonts w:hint="eastAsia"/>
        </w:rPr>
        <w:t>호출되고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B6BA543" w14:textId="77777777" w:rsidR="000F62A7" w:rsidRPr="000F62A7" w:rsidRDefault="000F62A7" w:rsidP="00C3674A"/>
    <w:p w14:paraId="7F3F692B" w14:textId="77777777" w:rsidR="000F62A7" w:rsidRDefault="000F62A7" w:rsidP="00C3674A"/>
    <w:p w14:paraId="5CEE943A" w14:textId="247F5295" w:rsidR="00D04A19" w:rsidRDefault="00D04A1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274EEE1" w14:textId="1E7CD8C1" w:rsidR="00806F0A" w:rsidRDefault="00806F0A" w:rsidP="00806F0A">
      <w:pPr>
        <w:pStyle w:val="2"/>
      </w:pPr>
      <w:bookmarkStart w:id="6" w:name="_Toc133416616"/>
      <w:r>
        <w:rPr>
          <w:rFonts w:hint="eastAsia"/>
        </w:rPr>
        <w:lastRenderedPageBreak/>
        <w:t xml:space="preserve">호출 형태 </w:t>
      </w:r>
      <w:r>
        <w:t xml:space="preserve">#2: </w:t>
      </w:r>
      <w:r>
        <w:rPr>
          <w:rFonts w:hint="eastAsia"/>
        </w:rPr>
        <w:t>상태 변수</w:t>
      </w:r>
      <w:bookmarkEnd w:id="6"/>
    </w:p>
    <w:p w14:paraId="6AAD29C6" w14:textId="0E7FCB36" w:rsidR="00806F0A" w:rsidRDefault="00806F0A" w:rsidP="00806F0A">
      <w:pPr>
        <w:pStyle w:val="3"/>
      </w:pPr>
      <w:r>
        <w:rPr>
          <w:rFonts w:hint="eastAsia"/>
        </w:rPr>
        <w:t>C</w:t>
      </w:r>
      <w:r>
        <w:t xml:space="preserve">ounter.tsx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6F0A" w14:paraId="1DE2E714" w14:textId="77777777" w:rsidTr="00806F0A">
        <w:tc>
          <w:tcPr>
            <w:tcW w:w="10456" w:type="dxa"/>
          </w:tcPr>
          <w:p w14:paraId="7E7E7932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6F0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806F0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useEffect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6F0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806F0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6F0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"react"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4FC6847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6F0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"./Counter.css"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2394208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9A72FBC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6F0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Counter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3DDEF878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06F0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806F0A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count1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6F0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setCount1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806F0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806F0A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number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r w:rsidRPr="00806F0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    </w:t>
            </w:r>
          </w:p>
          <w:p w14:paraId="2DEEDDC6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06F0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806F0A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count2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6F0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setCount2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806F0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806F0A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number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r w:rsidRPr="00806F0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); </w:t>
            </w:r>
          </w:p>
          <w:p w14:paraId="3FBEC807" w14:textId="43844783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06F0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useEffect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(() </w:t>
            </w:r>
            <w:r w:rsidRPr="00806F0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6F0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console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6F0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log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6F0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'useEffect #1'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6F0A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count1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[</w:t>
            </w:r>
            <w:r w:rsidRPr="00806F0A">
              <w:rPr>
                <w:rFonts w:cs="굴림"/>
                <w:color w:val="0070C1"/>
                <w:kern w:val="0"/>
                <w:sz w:val="21"/>
                <w:szCs w:val="21"/>
                <w:shd w:val="clear" w:color="auto" w:fill="FFFFCC"/>
                <w14:ligatures w14:val="none"/>
              </w:rPr>
              <w:t>count1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]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713F9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50C78E1" w14:textId="44B84468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06F0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useEffect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(() </w:t>
            </w:r>
            <w:r w:rsidRPr="00806F0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6F0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console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06F0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log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6F0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'useEffect #2'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06F0A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count2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[</w:t>
            </w:r>
            <w:r w:rsidRPr="00806F0A">
              <w:rPr>
                <w:rFonts w:cs="굴림"/>
                <w:color w:val="0070C1"/>
                <w:kern w:val="0"/>
                <w:sz w:val="21"/>
                <w:szCs w:val="21"/>
                <w:shd w:val="clear" w:color="auto" w:fill="FFFFCC"/>
                <w14:ligatures w14:val="none"/>
              </w:rPr>
              <w:t>count2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]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="00713F9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A861C64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06F0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25FBFB33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6F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6F0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806F0A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"Counter"</w:t>
            </w:r>
            <w:r w:rsidRPr="00806F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4EE0A952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06F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Counter</w:t>
            </w:r>
            <w:r w:rsidRPr="00806F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1BCC87CE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06F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1082BB96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6F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&lt;span&gt;</w:t>
            </w:r>
            <w:r w:rsidRPr="00806F0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6F0A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count1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6F0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806F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&lt;/span&gt;</w:t>
            </w:r>
          </w:p>
          <w:p w14:paraId="0263237E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6F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6F0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806F0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806F0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806F0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806F0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setCount1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6F0A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count1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806F0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806F0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806F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806F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30553C84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06F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50FF6015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06F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7015E516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6F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&lt;span&gt;</w:t>
            </w:r>
            <w:r w:rsidRPr="00806F0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6F0A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count2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6F0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806F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&lt;/span&gt;</w:t>
            </w:r>
          </w:p>
          <w:p w14:paraId="13026692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06F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6F0A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806F0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806F0A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806F0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806F0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setCount2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06F0A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count2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806F0A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806F0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806F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806F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5E259FF7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06F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6476B805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06F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397E8A3C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4689E149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2947DEB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5AF7665" w14:textId="77777777" w:rsidR="00806F0A" w:rsidRPr="00806F0A" w:rsidRDefault="00806F0A" w:rsidP="00806F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6F0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6F0A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6F0A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Counter</w:t>
            </w:r>
            <w:r w:rsidRPr="00806F0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DB1825B" w14:textId="77777777" w:rsidR="00806F0A" w:rsidRPr="00806F0A" w:rsidRDefault="00806F0A" w:rsidP="00806F0A"/>
        </w:tc>
      </w:tr>
    </w:tbl>
    <w:p w14:paraId="786470C4" w14:textId="77777777" w:rsidR="00806F0A" w:rsidRPr="00806F0A" w:rsidRDefault="00806F0A" w:rsidP="00806F0A"/>
    <w:p w14:paraId="7C46FF9B" w14:textId="77777777" w:rsidR="00806F0A" w:rsidRDefault="00806F0A" w:rsidP="00806F0A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806F0A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806F0A">
        <w:rPr>
          <w:rFonts w:cs="굴림"/>
          <w:color w:val="795E26"/>
          <w:kern w:val="0"/>
          <w:sz w:val="21"/>
          <w:szCs w:val="21"/>
          <w14:ligatures w14:val="none"/>
        </w:rPr>
        <w:t>useEffect</w:t>
      </w:r>
      <w:r w:rsidRPr="00806F0A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806F0A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() </w:t>
      </w:r>
      <w:r w:rsidRPr="00806F0A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=&gt;</w:t>
      </w:r>
      <w:r w:rsidRPr="00806F0A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806F0A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console</w:t>
      </w:r>
      <w:r w:rsidRPr="00806F0A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.</w:t>
      </w:r>
      <w:r w:rsidRPr="00806F0A">
        <w:rPr>
          <w:rFonts w:cs="굴림"/>
          <w:color w:val="795E26"/>
          <w:kern w:val="0"/>
          <w:sz w:val="21"/>
          <w:szCs w:val="21"/>
          <w:shd w:val="clear" w:color="auto" w:fill="FFFFCC"/>
          <w14:ligatures w14:val="none"/>
        </w:rPr>
        <w:t>log</w:t>
      </w:r>
      <w:r w:rsidRPr="00806F0A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(</w:t>
      </w:r>
      <w:r w:rsidRPr="00806F0A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'useEffect #1'</w:t>
      </w:r>
      <w:r w:rsidRPr="00806F0A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, </w:t>
      </w:r>
      <w:r w:rsidRPr="00806F0A">
        <w:rPr>
          <w:rFonts w:cs="굴림"/>
          <w:color w:val="0070C1"/>
          <w:kern w:val="0"/>
          <w:sz w:val="21"/>
          <w:szCs w:val="21"/>
          <w:shd w:val="clear" w:color="auto" w:fill="FFFFCC"/>
          <w14:ligatures w14:val="none"/>
        </w:rPr>
        <w:t>count1</w:t>
      </w:r>
      <w:r w:rsidRPr="00806F0A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)</w:t>
      </w:r>
      <w:r w:rsidRPr="00806F0A">
        <w:rPr>
          <w:rFonts w:cs="굴림"/>
          <w:color w:val="000000"/>
          <w:kern w:val="0"/>
          <w:sz w:val="21"/>
          <w:szCs w:val="21"/>
          <w14:ligatures w14:val="none"/>
        </w:rPr>
        <w:t>, [</w:t>
      </w:r>
      <w:r w:rsidRPr="00806F0A">
        <w:rPr>
          <w:rFonts w:cs="굴림"/>
          <w:color w:val="0070C1"/>
          <w:kern w:val="0"/>
          <w:sz w:val="21"/>
          <w:szCs w:val="21"/>
          <w14:ligatures w14:val="none"/>
        </w:rPr>
        <w:t>count1</w:t>
      </w:r>
      <w:r w:rsidRPr="00806F0A">
        <w:rPr>
          <w:rFonts w:cs="굴림"/>
          <w:color w:val="000000"/>
          <w:kern w:val="0"/>
          <w:sz w:val="21"/>
          <w:szCs w:val="21"/>
          <w14:ligatures w14:val="none"/>
        </w:rPr>
        <w:t>])</w:t>
      </w:r>
    </w:p>
    <w:p w14:paraId="180554CF" w14:textId="2FA970CF" w:rsidR="00E6757C" w:rsidRDefault="00E6757C" w:rsidP="00806F0A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c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ount1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상태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값이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변경될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때에만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,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노란색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함수가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호출된다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.</w:t>
      </w:r>
    </w:p>
    <w:p w14:paraId="418988E1" w14:textId="77777777" w:rsidR="00E6757C" w:rsidRPr="00806F0A" w:rsidRDefault="00E6757C" w:rsidP="00806F0A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</w:p>
    <w:p w14:paraId="4AC8D305" w14:textId="77777777" w:rsidR="00806F0A" w:rsidRPr="00806F0A" w:rsidRDefault="00806F0A" w:rsidP="00806F0A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806F0A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806F0A">
        <w:rPr>
          <w:rFonts w:cs="굴림"/>
          <w:color w:val="795E26"/>
          <w:kern w:val="0"/>
          <w:sz w:val="21"/>
          <w:szCs w:val="21"/>
          <w14:ligatures w14:val="none"/>
        </w:rPr>
        <w:t>useEffect</w:t>
      </w:r>
      <w:r w:rsidRPr="00806F0A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806F0A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() </w:t>
      </w:r>
      <w:r w:rsidRPr="00806F0A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=&gt;</w:t>
      </w:r>
      <w:r w:rsidRPr="00806F0A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806F0A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console</w:t>
      </w:r>
      <w:r w:rsidRPr="00806F0A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.</w:t>
      </w:r>
      <w:r w:rsidRPr="00806F0A">
        <w:rPr>
          <w:rFonts w:cs="굴림"/>
          <w:color w:val="795E26"/>
          <w:kern w:val="0"/>
          <w:sz w:val="21"/>
          <w:szCs w:val="21"/>
          <w:shd w:val="clear" w:color="auto" w:fill="FFFFCC"/>
          <w14:ligatures w14:val="none"/>
        </w:rPr>
        <w:t>log</w:t>
      </w:r>
      <w:r w:rsidRPr="00806F0A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(</w:t>
      </w:r>
      <w:r w:rsidRPr="00806F0A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'useEffect #2'</w:t>
      </w:r>
      <w:r w:rsidRPr="00806F0A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, </w:t>
      </w:r>
      <w:r w:rsidRPr="00806F0A">
        <w:rPr>
          <w:rFonts w:cs="굴림"/>
          <w:color w:val="0070C1"/>
          <w:kern w:val="0"/>
          <w:sz w:val="21"/>
          <w:szCs w:val="21"/>
          <w:shd w:val="clear" w:color="auto" w:fill="FFFFCC"/>
          <w14:ligatures w14:val="none"/>
        </w:rPr>
        <w:t>count2</w:t>
      </w:r>
      <w:r w:rsidRPr="00806F0A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)</w:t>
      </w:r>
      <w:r w:rsidRPr="00806F0A">
        <w:rPr>
          <w:rFonts w:cs="굴림"/>
          <w:color w:val="000000"/>
          <w:kern w:val="0"/>
          <w:sz w:val="21"/>
          <w:szCs w:val="21"/>
          <w14:ligatures w14:val="none"/>
        </w:rPr>
        <w:t>, [</w:t>
      </w:r>
      <w:r w:rsidRPr="00806F0A">
        <w:rPr>
          <w:rFonts w:cs="굴림"/>
          <w:color w:val="0070C1"/>
          <w:kern w:val="0"/>
          <w:sz w:val="21"/>
          <w:szCs w:val="21"/>
          <w14:ligatures w14:val="none"/>
        </w:rPr>
        <w:t>count2</w:t>
      </w:r>
      <w:r w:rsidRPr="00806F0A">
        <w:rPr>
          <w:rFonts w:cs="굴림"/>
          <w:color w:val="000000"/>
          <w:kern w:val="0"/>
          <w:sz w:val="21"/>
          <w:szCs w:val="21"/>
          <w14:ligatures w14:val="none"/>
        </w:rPr>
        <w:t>])</w:t>
      </w:r>
    </w:p>
    <w:p w14:paraId="0F0DF89D" w14:textId="60CB0ED5" w:rsidR="00E6757C" w:rsidRDefault="00E6757C" w:rsidP="00E6757C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 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c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ount2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상태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값이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변경될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때에만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,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노란색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함수가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호출된다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.</w:t>
      </w:r>
    </w:p>
    <w:p w14:paraId="2ED24741" w14:textId="77777777" w:rsidR="002F75F3" w:rsidRPr="00E6757C" w:rsidRDefault="002F75F3" w:rsidP="00C3674A"/>
    <w:p w14:paraId="42C121AC" w14:textId="63D918AB" w:rsidR="002F75F3" w:rsidRDefault="00881590" w:rsidP="00C3674A">
      <w:r>
        <w:rPr>
          <w:noProof/>
          <w14:ligatures w14:val="none"/>
        </w:rPr>
        <w:drawing>
          <wp:inline distT="0" distB="0" distL="0" distR="0" wp14:anchorId="1A94460B" wp14:editId="3A847A2A">
            <wp:extent cx="5644243" cy="3266499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527" cy="32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60F7" w14:textId="60595C3A" w:rsidR="00881590" w:rsidRDefault="00881590" w:rsidP="00C3674A"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콜백함수가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호출되었지만</w:t>
      </w:r>
      <w:r>
        <w:rPr>
          <w:rFonts w:hint="eastAsia"/>
        </w:rPr>
        <w:t>,</w:t>
      </w:r>
    </w:p>
    <w:p w14:paraId="6C59C35A" w14:textId="6766129A" w:rsidR="00881590" w:rsidRDefault="00881590" w:rsidP="00C3674A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다음부터</w:t>
      </w:r>
      <w:r>
        <w:rPr>
          <w:rFonts w:hint="eastAsia"/>
        </w:rPr>
        <w:t xml:space="preserve"> </w:t>
      </w:r>
      <w:r>
        <w:t xml:space="preserve">count1 </w:t>
      </w:r>
      <w:r w:rsidR="002F617E">
        <w:rPr>
          <w:rFonts w:hint="eastAsia"/>
        </w:rPr>
        <w:t>상태</w:t>
      </w:r>
      <w:r w:rsidR="002F617E">
        <w:rPr>
          <w:rFonts w:hint="eastAsia"/>
        </w:rPr>
        <w:t xml:space="preserve"> </w:t>
      </w:r>
      <w:r w:rsidR="002F617E">
        <w:rPr>
          <w:rFonts w:hint="eastAsia"/>
        </w:rPr>
        <w:t>값만</w:t>
      </w:r>
      <w:r w:rsidR="002F617E">
        <w:rPr>
          <w:rFonts w:hint="eastAsia"/>
        </w:rPr>
        <w:t xml:space="preserve"> </w:t>
      </w:r>
      <w:r w:rsidR="002F617E">
        <w:rPr>
          <w:rFonts w:hint="eastAsia"/>
        </w:rPr>
        <w:t>변경되니</w:t>
      </w:r>
      <w:r w:rsidR="002F617E">
        <w:rPr>
          <w:rFonts w:hint="eastAsia"/>
        </w:rPr>
        <w:t>,</w:t>
      </w:r>
      <w:r w:rsidR="002F617E">
        <w:t xml:space="preserve"> </w:t>
      </w:r>
      <w:r w:rsidR="002F617E">
        <w:rPr>
          <w:rFonts w:hint="eastAsia"/>
        </w:rPr>
        <w:t>첫</w:t>
      </w:r>
      <w:r w:rsidR="002F617E">
        <w:rPr>
          <w:rFonts w:hint="eastAsia"/>
        </w:rPr>
        <w:t xml:space="preserve"> </w:t>
      </w:r>
      <w:r w:rsidR="002F617E">
        <w:rPr>
          <w:rFonts w:hint="eastAsia"/>
        </w:rPr>
        <w:t>번째</w:t>
      </w:r>
      <w:r w:rsidR="002F617E">
        <w:rPr>
          <w:rFonts w:hint="eastAsia"/>
        </w:rPr>
        <w:t xml:space="preserve"> </w:t>
      </w:r>
      <w:r w:rsidR="002F617E">
        <w:rPr>
          <w:rFonts w:hint="eastAsia"/>
        </w:rPr>
        <w:t>콜백함수만</w:t>
      </w:r>
      <w:r w:rsidR="002F617E">
        <w:rPr>
          <w:rFonts w:hint="eastAsia"/>
        </w:rPr>
        <w:t xml:space="preserve"> </w:t>
      </w:r>
      <w:r w:rsidR="002F617E">
        <w:rPr>
          <w:rFonts w:hint="eastAsia"/>
        </w:rPr>
        <w:t>호출되고</w:t>
      </w:r>
      <w:r w:rsidR="002F617E">
        <w:rPr>
          <w:rFonts w:hint="eastAsia"/>
        </w:rPr>
        <w:t xml:space="preserve"> </w:t>
      </w:r>
      <w:r w:rsidR="002F617E">
        <w:rPr>
          <w:rFonts w:hint="eastAsia"/>
        </w:rPr>
        <w:t>있다</w:t>
      </w:r>
      <w:r w:rsidR="002F617E">
        <w:rPr>
          <w:rFonts w:hint="eastAsia"/>
        </w:rPr>
        <w:t>.</w:t>
      </w:r>
    </w:p>
    <w:p w14:paraId="4A464CF8" w14:textId="77777777" w:rsidR="002F617E" w:rsidRDefault="002F617E" w:rsidP="00C3674A"/>
    <w:p w14:paraId="53778CDE" w14:textId="77777777" w:rsidR="002F617E" w:rsidRDefault="002F617E" w:rsidP="00C3674A"/>
    <w:p w14:paraId="78E4F2CE" w14:textId="600A4FBF" w:rsidR="00D04A19" w:rsidRDefault="00D04A1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02922F5" w14:textId="42A9043D" w:rsidR="00687B5F" w:rsidRDefault="00687B5F" w:rsidP="00687B5F">
      <w:pPr>
        <w:pStyle w:val="2"/>
      </w:pPr>
      <w:bookmarkStart w:id="7" w:name="_Toc133416617"/>
      <w:r>
        <w:rPr>
          <w:rFonts w:hint="eastAsia"/>
        </w:rPr>
        <w:lastRenderedPageBreak/>
        <w:t xml:space="preserve">호출 형태 </w:t>
      </w:r>
      <w:r>
        <w:t>#3: mount</w:t>
      </w:r>
      <w:bookmarkEnd w:id="7"/>
    </w:p>
    <w:p w14:paraId="4D01FBE3" w14:textId="5A556A5F" w:rsidR="00687B5F" w:rsidRDefault="00687B5F" w:rsidP="00687B5F">
      <w:pPr>
        <w:pStyle w:val="3"/>
      </w:pPr>
      <w:r>
        <w:rPr>
          <w:rFonts w:hint="eastAsia"/>
        </w:rPr>
        <w:t>C</w:t>
      </w:r>
      <w:r>
        <w:t xml:space="preserve">ounter.tsx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7B5F" w14:paraId="1690ADD6" w14:textId="77777777" w:rsidTr="00687B5F">
        <w:tc>
          <w:tcPr>
            <w:tcW w:w="10456" w:type="dxa"/>
          </w:tcPr>
          <w:p w14:paraId="6ECCCC79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D8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136D8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useEffect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D8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136D8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D8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"react"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1CD2595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D8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"./Counter.css"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627A70F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A40D3CC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D8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Counter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540A21EF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36D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136D8F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count1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D8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setCount1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136D8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136D8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number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r w:rsidRPr="00136D8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    </w:t>
            </w:r>
          </w:p>
          <w:p w14:paraId="23C4AC16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36D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136D8F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count2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D8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setCount2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136D8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136D8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number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r w:rsidRPr="00136D8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); </w:t>
            </w:r>
          </w:p>
          <w:p w14:paraId="4B0A8ECD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36D8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useEffect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(() </w:t>
            </w:r>
            <w:r w:rsidRPr="00136D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D8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console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36D8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log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36D8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'useEffect #1'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D8F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count1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), [</w:t>
            </w:r>
            <w:r w:rsidRPr="00136D8F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count1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])</w:t>
            </w:r>
          </w:p>
          <w:p w14:paraId="6F151AE6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36D8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useEffect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(() </w:t>
            </w:r>
            <w:r w:rsidRPr="00136D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D8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console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36D8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log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36D8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'useEffect #2'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D8F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count2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), [</w:t>
            </w:r>
            <w:r w:rsidRPr="00136D8F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count2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])</w:t>
            </w:r>
          </w:p>
          <w:p w14:paraId="17B5CDE3" w14:textId="77777777" w:rsidR="00136D8F" w:rsidRPr="00136D8F" w:rsidRDefault="00136D8F" w:rsidP="00136D8F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36D8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useEffect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(() </w:t>
            </w:r>
            <w:r w:rsidRPr="00136D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D8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console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36D8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log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36D8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'mount'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), [])</w:t>
            </w:r>
          </w:p>
          <w:p w14:paraId="34A83955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36D8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34AC50BD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D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D8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136D8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"Counter"</w:t>
            </w:r>
            <w:r w:rsidRPr="00136D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51A23ADA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36D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Counter</w:t>
            </w:r>
            <w:r w:rsidRPr="00136D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57B88F04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36D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5E5373C7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36D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&lt;span&gt;</w:t>
            </w:r>
            <w:r w:rsidRPr="00136D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D8F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count1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D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136D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&lt;/span&gt;</w:t>
            </w:r>
          </w:p>
          <w:p w14:paraId="428D85A4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36D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D8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136D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136D8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136D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136D8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setCount1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36D8F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count1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136D8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136D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136D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136D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4A4CB114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36D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7B32378F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36D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508A6D59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36D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&lt;span&gt;</w:t>
            </w:r>
            <w:r w:rsidRPr="00136D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D8F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count2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D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136D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&lt;/span&gt;</w:t>
            </w:r>
          </w:p>
          <w:p w14:paraId="6991C7AC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36D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D8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136D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136D8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136D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136D8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setCount2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36D8F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count2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136D8F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136D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136D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136D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18A5F13F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136D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3124B69C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D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687E4567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4F396C3D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8FA489C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4C06A74" w14:textId="77777777" w:rsidR="00136D8F" w:rsidRPr="00136D8F" w:rsidRDefault="00136D8F" w:rsidP="00136D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136D8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D8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D8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Counter</w:t>
            </w:r>
            <w:r w:rsidRPr="00136D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67661BF" w14:textId="77777777" w:rsidR="00687B5F" w:rsidRPr="00136D8F" w:rsidRDefault="00687B5F" w:rsidP="00687B5F"/>
        </w:tc>
      </w:tr>
    </w:tbl>
    <w:p w14:paraId="0D19F444" w14:textId="77777777" w:rsidR="00687B5F" w:rsidRPr="00687B5F" w:rsidRDefault="00687B5F" w:rsidP="00687B5F"/>
    <w:p w14:paraId="3E204623" w14:textId="634E58A7" w:rsidR="00136D8F" w:rsidRPr="00136D8F" w:rsidRDefault="00136D8F" w:rsidP="00136D8F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136D8F">
        <w:rPr>
          <w:rFonts w:cs="굴림"/>
          <w:color w:val="795E26"/>
          <w:kern w:val="0"/>
          <w:sz w:val="21"/>
          <w:szCs w:val="21"/>
          <w14:ligatures w14:val="none"/>
        </w:rPr>
        <w:t>useEffect</w:t>
      </w:r>
      <w:r w:rsidRPr="00136D8F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136D8F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() </w:t>
      </w:r>
      <w:r w:rsidRPr="00136D8F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=&gt;</w:t>
      </w:r>
      <w:r w:rsidRPr="00136D8F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136D8F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console</w:t>
      </w:r>
      <w:r w:rsidRPr="00136D8F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.</w:t>
      </w:r>
      <w:r w:rsidRPr="00136D8F">
        <w:rPr>
          <w:rFonts w:cs="굴림"/>
          <w:color w:val="795E26"/>
          <w:kern w:val="0"/>
          <w:sz w:val="21"/>
          <w:szCs w:val="21"/>
          <w:shd w:val="clear" w:color="auto" w:fill="FFFFCC"/>
          <w14:ligatures w14:val="none"/>
        </w:rPr>
        <w:t>log</w:t>
      </w:r>
      <w:r w:rsidRPr="00136D8F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(</w:t>
      </w:r>
      <w:r w:rsidRPr="00136D8F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'mount'</w:t>
      </w:r>
      <w:r w:rsidRPr="00136D8F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)</w:t>
      </w:r>
      <w:r w:rsidRPr="00136D8F">
        <w:rPr>
          <w:rFonts w:cs="굴림"/>
          <w:color w:val="000000"/>
          <w:kern w:val="0"/>
          <w:sz w:val="21"/>
          <w:szCs w:val="21"/>
          <w14:ligatures w14:val="none"/>
        </w:rPr>
        <w:t>, [])</w:t>
      </w:r>
    </w:p>
    <w:p w14:paraId="0B708B0D" w14:textId="77777777" w:rsidR="00136D8F" w:rsidRDefault="00136D8F" w:rsidP="00C3674A">
      <w:r>
        <w:t xml:space="preserve">   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마운트될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노란색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623DB040" w14:textId="77777777" w:rsidR="00136D8F" w:rsidRDefault="00136D8F" w:rsidP="00C3674A"/>
    <w:p w14:paraId="4747DF67" w14:textId="77777777" w:rsidR="00136D8F" w:rsidRDefault="00136D8F" w:rsidP="00C3674A"/>
    <w:p w14:paraId="202A6424" w14:textId="77777777" w:rsidR="00AA26FB" w:rsidRDefault="00AA26FB" w:rsidP="00C3674A"/>
    <w:p w14:paraId="4B1C0157" w14:textId="77777777" w:rsidR="00AA26FB" w:rsidRDefault="00AA26FB" w:rsidP="00C3674A"/>
    <w:p w14:paraId="5AC90D89" w14:textId="77777777" w:rsidR="00AA26FB" w:rsidRDefault="00AA26FB" w:rsidP="00C3674A">
      <w:r>
        <w:rPr>
          <w:noProof/>
          <w14:ligatures w14:val="none"/>
        </w:rPr>
        <w:drawing>
          <wp:inline distT="0" distB="0" distL="0" distR="0" wp14:anchorId="7CDE2605" wp14:editId="5528BCDB">
            <wp:extent cx="5393267" cy="32083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888" cy="321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3BA4" w14:textId="314EDAB8" w:rsidR="00AA26FB" w:rsidRDefault="00AF1FA2" w:rsidP="00C3674A"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마운트될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콜백함수가</w:t>
      </w:r>
      <w:r>
        <w:rPr>
          <w:rFonts w:hint="eastAsia"/>
        </w:rPr>
        <w:t xml:space="preserve"> </w:t>
      </w:r>
      <w:r>
        <w:rPr>
          <w:rFonts w:hint="eastAsia"/>
        </w:rPr>
        <w:t>호출되고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AB9C845" w14:textId="77777777" w:rsidR="00AF1FA2" w:rsidRDefault="00AF1FA2" w:rsidP="00C3674A"/>
    <w:p w14:paraId="544122CA" w14:textId="44A53B64" w:rsidR="004906FC" w:rsidRDefault="004906FC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7DD105E" w14:textId="0E14EF4D" w:rsidR="00FB3F88" w:rsidRDefault="00FB3F88" w:rsidP="004D7ABC">
      <w:pPr>
        <w:pStyle w:val="2"/>
      </w:pPr>
      <w:bookmarkStart w:id="8" w:name="_Toc133416618"/>
      <w:r>
        <w:rPr>
          <w:rFonts w:hint="eastAsia"/>
        </w:rPr>
        <w:lastRenderedPageBreak/>
        <w:t xml:space="preserve">호출 형태 </w:t>
      </w:r>
      <w:r>
        <w:t xml:space="preserve">#3: mount, </w:t>
      </w:r>
      <w:r>
        <w:rPr>
          <w:rFonts w:hint="eastAsia"/>
        </w:rPr>
        <w:t>u</w:t>
      </w:r>
      <w:r>
        <w:t>nmount</w:t>
      </w:r>
      <w:bookmarkEnd w:id="8"/>
    </w:p>
    <w:p w14:paraId="421717B0" w14:textId="72B9401A" w:rsidR="00304D35" w:rsidRDefault="004D7ABC" w:rsidP="004D7ABC">
      <w:pPr>
        <w:pStyle w:val="3"/>
      </w:pPr>
      <w:r>
        <w:rPr>
          <w:rFonts w:hint="eastAsia"/>
        </w:rPr>
        <w:t>C</w:t>
      </w:r>
      <w:r>
        <w:t xml:space="preserve">ounter.tsx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7ABC" w14:paraId="5FB57EA9" w14:textId="77777777" w:rsidTr="004D7ABC">
        <w:tc>
          <w:tcPr>
            <w:tcW w:w="10456" w:type="dxa"/>
          </w:tcPr>
          <w:p w14:paraId="7F9DA274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ABC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4D7ABC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useEffect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7ABC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4D7ABC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ABC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"react"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D6E3573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ABC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"./Counter.css"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805599D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04BB7E6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ABC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Counter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63DAC08E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D7A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4D7ABC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count1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7ABC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setCount1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4D7ABC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4D7ABC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number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r w:rsidRPr="004D7AB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    </w:t>
            </w:r>
          </w:p>
          <w:p w14:paraId="5A19E4CC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D7A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4D7ABC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count2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7ABC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setCount2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4D7ABC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4D7ABC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number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r w:rsidRPr="004D7AB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); </w:t>
            </w:r>
          </w:p>
          <w:p w14:paraId="2E6B3E74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D7ABC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useEffect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(() </w:t>
            </w:r>
            <w:r w:rsidRPr="004D7A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ABC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console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4D7ABC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log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4D7ABC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'useEffect #1'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7ABC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count1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), [</w:t>
            </w:r>
            <w:r w:rsidRPr="004D7ABC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count1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])</w:t>
            </w:r>
          </w:p>
          <w:p w14:paraId="6347A189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D7ABC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useEffect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(() </w:t>
            </w:r>
            <w:r w:rsidRPr="004D7A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ABC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console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4D7ABC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log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4D7ABC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'useEffect #2'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7ABC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count2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), [</w:t>
            </w:r>
            <w:r w:rsidRPr="004D7ABC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count2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])</w:t>
            </w:r>
          </w:p>
          <w:p w14:paraId="4E0CE3DA" w14:textId="77777777" w:rsidR="004D7ABC" w:rsidRPr="004D7ABC" w:rsidRDefault="004D7ABC" w:rsidP="0052031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D7ABC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useEffect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(() </w:t>
            </w:r>
            <w:r w:rsidRPr="004D7A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F8E0F4A" w14:textId="77777777" w:rsidR="004D7ABC" w:rsidRPr="004D7ABC" w:rsidRDefault="004D7ABC" w:rsidP="0052031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D7ABC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console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4D7ABC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log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4D7ABC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'mount'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7ED75B4" w14:textId="77777777" w:rsidR="004D7ABC" w:rsidRPr="004D7ABC" w:rsidRDefault="004D7ABC" w:rsidP="0052031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D7ABC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() </w:t>
            </w:r>
            <w:r w:rsidRPr="004D7A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ABC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console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4D7ABC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log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4D7ABC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'unmount'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BC962D8" w14:textId="77777777" w:rsidR="004D7ABC" w:rsidRPr="004D7ABC" w:rsidRDefault="004D7ABC" w:rsidP="0052031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}, [])</w:t>
            </w:r>
          </w:p>
          <w:p w14:paraId="17E1B3E4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D7ABC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48BEE6E1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D7A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AB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D7ABC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"Counter"</w:t>
            </w:r>
            <w:r w:rsidRPr="004D7A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5EAC104A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D7A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Counter</w:t>
            </w:r>
            <w:r w:rsidRPr="004D7A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09F9DCD3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D7A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51993A62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D7A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&lt;span&gt;</w:t>
            </w:r>
            <w:r w:rsidRPr="004D7A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ABC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count1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A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D7A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&lt;/span&gt;</w:t>
            </w:r>
          </w:p>
          <w:p w14:paraId="7E61901F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D7A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AB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D7A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D7ABC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4D7A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4D7ABC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setCount1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4D7ABC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count1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4D7AB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4D7A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D7A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4D7A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7FE3033F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D7A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4300902E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D7A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07A81E24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D7A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&lt;span&gt;</w:t>
            </w:r>
            <w:r w:rsidRPr="004D7A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ABC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count2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A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D7A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&lt;/span&gt;</w:t>
            </w:r>
          </w:p>
          <w:p w14:paraId="5798EDFE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D7A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AB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D7A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D7ABC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4D7A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4D7ABC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setCount2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4D7ABC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count2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4D7AB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4D7AB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D7A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++</w:t>
            </w:r>
            <w:r w:rsidRPr="004D7A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20EF1BD7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D7A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100BD688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D7AB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3131E790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628D5614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32C2424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F7361FB" w14:textId="77777777" w:rsidR="004D7ABC" w:rsidRPr="004D7ABC" w:rsidRDefault="004D7ABC" w:rsidP="004D7AB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D7ABC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ABC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D7ABC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Counter</w:t>
            </w:r>
            <w:r w:rsidRPr="004D7AB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CCDD6C7" w14:textId="77777777" w:rsidR="004D7ABC" w:rsidRPr="004D7ABC" w:rsidRDefault="004D7ABC" w:rsidP="004D7ABC"/>
        </w:tc>
      </w:tr>
    </w:tbl>
    <w:p w14:paraId="0D3EF153" w14:textId="77777777" w:rsidR="004D7ABC" w:rsidRPr="004D7ABC" w:rsidRDefault="004D7ABC" w:rsidP="004D7ABC"/>
    <w:p w14:paraId="05E1A88A" w14:textId="436D813D" w:rsidR="004906FC" w:rsidRPr="004906FC" w:rsidRDefault="004906FC" w:rsidP="004906FC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</w:pPr>
      <w:r w:rsidRPr="004906FC">
        <w:rPr>
          <w:rFonts w:cs="굴림"/>
          <w:color w:val="795E26"/>
          <w:kern w:val="0"/>
          <w:sz w:val="21"/>
          <w:szCs w:val="21"/>
          <w14:ligatures w14:val="none"/>
        </w:rPr>
        <w:t>useEffect</w:t>
      </w:r>
      <w:r w:rsidRPr="004906FC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4906F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() </w:t>
      </w:r>
      <w:r w:rsidRPr="004906FC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=&gt;</w:t>
      </w:r>
      <w:r w:rsidRPr="004906F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{</w:t>
      </w:r>
    </w:p>
    <w:p w14:paraId="3D0B5DEC" w14:textId="77777777" w:rsidR="004906FC" w:rsidRPr="004906FC" w:rsidRDefault="004906FC" w:rsidP="004906FC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</w:pPr>
      <w:r w:rsidRPr="004906F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    </w:t>
      </w:r>
      <w:r w:rsidRPr="004906FC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console</w:t>
      </w:r>
      <w:r w:rsidRPr="004906F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.</w:t>
      </w:r>
      <w:r w:rsidRPr="004906FC">
        <w:rPr>
          <w:rFonts w:cs="굴림"/>
          <w:color w:val="795E26"/>
          <w:kern w:val="0"/>
          <w:sz w:val="21"/>
          <w:szCs w:val="21"/>
          <w:shd w:val="clear" w:color="auto" w:fill="FFFFCC"/>
          <w14:ligatures w14:val="none"/>
        </w:rPr>
        <w:t>log</w:t>
      </w:r>
      <w:r w:rsidRPr="004906F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(</w:t>
      </w:r>
      <w:r w:rsidRPr="004906FC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'mount'</w:t>
      </w:r>
      <w:r w:rsidRPr="004906F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)</w:t>
      </w:r>
    </w:p>
    <w:p w14:paraId="781EEB84" w14:textId="77777777" w:rsidR="004906FC" w:rsidRPr="004906FC" w:rsidRDefault="004906FC" w:rsidP="004906FC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</w:pPr>
      <w:r w:rsidRPr="004906F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    </w:t>
      </w:r>
      <w:r w:rsidRPr="004906FC">
        <w:rPr>
          <w:rFonts w:cs="굴림"/>
          <w:color w:val="AF00DB"/>
          <w:kern w:val="0"/>
          <w:sz w:val="21"/>
          <w:szCs w:val="21"/>
          <w:shd w:val="clear" w:color="auto" w:fill="FFFFCC"/>
          <w14:ligatures w14:val="none"/>
        </w:rPr>
        <w:t>return</w:t>
      </w:r>
      <w:r w:rsidRPr="004906F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() </w:t>
      </w:r>
      <w:r w:rsidRPr="004906FC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=&gt;</w:t>
      </w:r>
      <w:r w:rsidRPr="004906F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4906FC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console</w:t>
      </w:r>
      <w:r w:rsidRPr="004906F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.</w:t>
      </w:r>
      <w:r w:rsidRPr="004906FC">
        <w:rPr>
          <w:rFonts w:cs="굴림"/>
          <w:color w:val="795E26"/>
          <w:kern w:val="0"/>
          <w:sz w:val="21"/>
          <w:szCs w:val="21"/>
          <w:shd w:val="clear" w:color="auto" w:fill="FFFFCC"/>
          <w14:ligatures w14:val="none"/>
        </w:rPr>
        <w:t>log</w:t>
      </w:r>
      <w:r w:rsidRPr="004906F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(</w:t>
      </w:r>
      <w:r w:rsidRPr="004906FC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'unmount'</w:t>
      </w:r>
      <w:r w:rsidRPr="004906F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)</w:t>
      </w:r>
    </w:p>
    <w:p w14:paraId="553E1D6A" w14:textId="3F7F2EF4" w:rsidR="004906FC" w:rsidRPr="004906FC" w:rsidRDefault="004906FC" w:rsidP="004906FC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906F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}</w:t>
      </w:r>
      <w:r w:rsidRPr="004906FC">
        <w:rPr>
          <w:rFonts w:cs="굴림"/>
          <w:color w:val="000000"/>
          <w:kern w:val="0"/>
          <w:sz w:val="21"/>
          <w:szCs w:val="21"/>
          <w14:ligatures w14:val="none"/>
        </w:rPr>
        <w:t>, [])</w:t>
      </w:r>
    </w:p>
    <w:p w14:paraId="6726E040" w14:textId="66022890" w:rsidR="007A3C90" w:rsidRDefault="007A3C90" w:rsidP="007A3C9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마운트될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노란색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1133D33F" w14:textId="426BB0C6" w:rsidR="007A3C90" w:rsidRDefault="007A3C90" w:rsidP="007A3C9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리턴하는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 w:rsidRPr="004906F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() </w:t>
      </w:r>
      <w:r w:rsidRPr="004906FC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=&gt;</w:t>
      </w:r>
      <w:r w:rsidRPr="004906F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4906FC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console</w:t>
      </w:r>
      <w:r w:rsidRPr="004906F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.</w:t>
      </w:r>
      <w:r w:rsidRPr="004906FC">
        <w:rPr>
          <w:rFonts w:cs="굴림"/>
          <w:color w:val="795E26"/>
          <w:kern w:val="0"/>
          <w:sz w:val="21"/>
          <w:szCs w:val="21"/>
          <w:shd w:val="clear" w:color="auto" w:fill="FFFFCC"/>
          <w14:ligatures w14:val="none"/>
        </w:rPr>
        <w:t>log</w:t>
      </w:r>
      <w:r w:rsidRPr="004906F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(</w:t>
      </w:r>
      <w:r w:rsidRPr="004906FC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'unmount'</w:t>
      </w:r>
      <w:r w:rsidRPr="004906F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)</w:t>
      </w:r>
      <w: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</w:p>
    <w:p w14:paraId="3651172B" w14:textId="1D8CF0EB" w:rsidR="00FB2431" w:rsidRDefault="00FB2431" w:rsidP="007A3C9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리턴된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언마운트될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712F147C" w14:textId="77777777" w:rsidR="00431A88" w:rsidRDefault="00431A88" w:rsidP="007A3C90"/>
    <w:p w14:paraId="69D08100" w14:textId="77777777" w:rsidR="00FB2431" w:rsidRDefault="00FB2431" w:rsidP="007A3C90"/>
    <w:p w14:paraId="1E5B759A" w14:textId="77777777" w:rsidR="00FB2431" w:rsidRPr="007A3C90" w:rsidRDefault="00FB2431" w:rsidP="007A3C90"/>
    <w:p w14:paraId="62FD18B7" w14:textId="77777777" w:rsidR="007A3C90" w:rsidRPr="007A3C90" w:rsidRDefault="007A3C90" w:rsidP="007A3C90"/>
    <w:p w14:paraId="5240268E" w14:textId="4974A39B" w:rsidR="001139E1" w:rsidRDefault="001139E1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67F61D4" w14:textId="77777777" w:rsidR="002F75F3" w:rsidRPr="00C3674A" w:rsidRDefault="002F75F3" w:rsidP="00C3674A"/>
    <w:p w14:paraId="346E4393" w14:textId="3600D19C" w:rsidR="00A31705" w:rsidRDefault="00A31705" w:rsidP="00A31705">
      <w:pPr>
        <w:pStyle w:val="3"/>
      </w:pPr>
      <w:r>
        <w:rPr>
          <w:rFonts w:hint="eastAsia"/>
        </w:rPr>
        <w:t>A</w:t>
      </w:r>
      <w:r>
        <w:t>pp.tsx</w:t>
      </w:r>
      <w:r w:rsidR="001139E1">
        <w:t xml:space="preserve"> </w:t>
      </w:r>
      <w:r w:rsidR="001139E1"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1705" w14:paraId="1030A7C2" w14:textId="77777777" w:rsidTr="00A31705">
        <w:tc>
          <w:tcPr>
            <w:tcW w:w="10456" w:type="dxa"/>
          </w:tcPr>
          <w:p w14:paraId="4F32DBE4" w14:textId="77777777" w:rsidR="002F75F3" w:rsidRPr="002F75F3" w:rsidRDefault="002F75F3" w:rsidP="002F75F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F75F3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75F3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2F75F3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2F75F3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75F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"react"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D2A8BCC" w14:textId="77777777" w:rsidR="002F75F3" w:rsidRPr="002F75F3" w:rsidRDefault="002F75F3" w:rsidP="002F75F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F75F3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75F3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Counter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75F3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75F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"./Counter"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4420660" w14:textId="77777777" w:rsidR="002F75F3" w:rsidRPr="002F75F3" w:rsidRDefault="002F75F3" w:rsidP="002F75F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3FB4EB1" w14:textId="77777777" w:rsidR="002F75F3" w:rsidRPr="002F75F3" w:rsidRDefault="002F75F3" w:rsidP="002F75F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F75F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75F3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1B06B086" w14:textId="77777777" w:rsidR="002F75F3" w:rsidRPr="002F75F3" w:rsidRDefault="002F75F3" w:rsidP="002F75F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F75F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2F75F3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visible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F75F3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setVisible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2F75F3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2F75F3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boolean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r w:rsidRPr="002F75F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    </w:t>
            </w:r>
          </w:p>
          <w:p w14:paraId="6AAEBE72" w14:textId="77777777" w:rsidR="002F75F3" w:rsidRPr="002F75F3" w:rsidRDefault="002F75F3" w:rsidP="002F75F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F75F3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4CCD1D57" w14:textId="77777777" w:rsidR="002F75F3" w:rsidRPr="002F75F3" w:rsidRDefault="002F75F3" w:rsidP="002F75F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F75F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73EB6B18" w14:textId="77777777" w:rsidR="002F75F3" w:rsidRPr="002F75F3" w:rsidRDefault="002F75F3" w:rsidP="002F75F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F75F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App</w:t>
            </w:r>
            <w:r w:rsidRPr="002F75F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2978656A" w14:textId="77777777" w:rsidR="002F75F3" w:rsidRPr="002F75F3" w:rsidRDefault="002F75F3" w:rsidP="002F75F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F75F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75F3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F75F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'checkbox'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75F3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checked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F75F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F75F3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visible</w:t>
            </w:r>
            <w:r w:rsidRPr="002F75F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75F3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style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F75F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r w:rsidRPr="002F75F3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height: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75F3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F75F3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width: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75F3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  <w:r w:rsidRPr="002F75F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0AD76A5A" w14:textId="77777777" w:rsidR="002F75F3" w:rsidRPr="002F75F3" w:rsidRDefault="002F75F3" w:rsidP="002F75F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     </w:t>
            </w:r>
            <w:r w:rsidRPr="002F75F3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F75F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F75F3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2F75F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2F75F3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setVisible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2F75F3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2F75F3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target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2F75F3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checked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2F75F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75F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0517C62E" w14:textId="77777777" w:rsidR="002F75F3" w:rsidRPr="002F75F3" w:rsidRDefault="002F75F3" w:rsidP="002F75F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F75F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75F3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visible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? </w:t>
            </w:r>
            <w:r w:rsidRPr="002F75F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2F75F3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Counter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75F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2F75F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75F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7C1A911F" w14:textId="77777777" w:rsidR="002F75F3" w:rsidRPr="002F75F3" w:rsidRDefault="002F75F3" w:rsidP="002F75F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F75F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223E5E3B" w14:textId="77777777" w:rsidR="002F75F3" w:rsidRPr="002F75F3" w:rsidRDefault="002F75F3" w:rsidP="002F75F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4DB1BC99" w14:textId="77777777" w:rsidR="002F75F3" w:rsidRPr="002F75F3" w:rsidRDefault="002F75F3" w:rsidP="002F75F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69D1824" w14:textId="77777777" w:rsidR="002F75F3" w:rsidRPr="002F75F3" w:rsidRDefault="002F75F3" w:rsidP="002F75F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B6797C8" w14:textId="792A2E51" w:rsidR="002F75F3" w:rsidRPr="002F75F3" w:rsidRDefault="002F75F3" w:rsidP="002F75F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F75F3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75F3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75F3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2F75F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772F512" w14:textId="77777777" w:rsidR="00A31705" w:rsidRPr="002F75F3" w:rsidRDefault="00A31705" w:rsidP="00A31705"/>
        </w:tc>
      </w:tr>
    </w:tbl>
    <w:p w14:paraId="4538AD6C" w14:textId="50378AC4" w:rsidR="007B670D" w:rsidRDefault="007B670D" w:rsidP="00A31705"/>
    <w:p w14:paraId="41DCCFB8" w14:textId="6972C286" w:rsidR="008D5901" w:rsidRDefault="008D5901" w:rsidP="00A31705"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 w:rsidR="0073565D"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=&gt; mount</w:t>
      </w:r>
    </w:p>
    <w:p w14:paraId="65EAC35F" w14:textId="0D94B2CE" w:rsidR="008D5901" w:rsidRDefault="008D5901" w:rsidP="00A31705"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 w:rsidR="0073565D">
        <w:rPr>
          <w:rFonts w:hint="eastAsia"/>
        </w:rPr>
        <w:t>화면에서</w:t>
      </w:r>
      <w:r w:rsidR="0073565D">
        <w:rPr>
          <w:rFonts w:hint="eastAsia"/>
        </w:rPr>
        <w:t xml:space="preserve"> </w:t>
      </w:r>
      <w:r w:rsidR="0073565D">
        <w:rPr>
          <w:rFonts w:hint="eastAsia"/>
        </w:rPr>
        <w:t>사라질</w:t>
      </w:r>
      <w:r w:rsidR="0073565D">
        <w:rPr>
          <w:rFonts w:hint="eastAsia"/>
        </w:rPr>
        <w:t xml:space="preserve"> </w:t>
      </w:r>
      <w:r w:rsidR="0073565D">
        <w:rPr>
          <w:rFonts w:hint="eastAsia"/>
        </w:rPr>
        <w:t>때</w:t>
      </w:r>
      <w:r w:rsidR="0073565D">
        <w:rPr>
          <w:rFonts w:hint="eastAsia"/>
        </w:rPr>
        <w:t xml:space="preserve"> </w:t>
      </w:r>
      <w:r w:rsidR="0073565D">
        <w:t>=&gt; unmount</w:t>
      </w:r>
    </w:p>
    <w:p w14:paraId="307ABDF8" w14:textId="77777777" w:rsidR="0073565D" w:rsidRDefault="0073565D" w:rsidP="00A31705"/>
    <w:p w14:paraId="113B1771" w14:textId="60A138BF" w:rsidR="0073565D" w:rsidRDefault="0073565D" w:rsidP="00A31705">
      <w:r>
        <w:t xml:space="preserve">App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t xml:space="preserve">visible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t xml:space="preserve">ounter </w:t>
      </w:r>
      <w:r>
        <w:rPr>
          <w:rFonts w:hint="eastAsia"/>
        </w:rPr>
        <w:t>컴</w:t>
      </w:r>
      <w:r w:rsidR="003558CA">
        <w:rPr>
          <w:rFonts w:hint="eastAsia"/>
        </w:rPr>
        <w:t>포넌트가</w:t>
      </w:r>
      <w:r w:rsidR="003558CA">
        <w:rPr>
          <w:rFonts w:hint="eastAsia"/>
        </w:rPr>
        <w:t xml:space="preserve"> </w:t>
      </w:r>
      <w:r w:rsidR="003558CA">
        <w:rPr>
          <w:rFonts w:hint="eastAsia"/>
        </w:rPr>
        <w:t>마운트되고</w:t>
      </w:r>
    </w:p>
    <w:p w14:paraId="5198A6BF" w14:textId="727DD6E0" w:rsidR="003558CA" w:rsidRDefault="003558CA" w:rsidP="00A31705"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Counter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언마운트된다</w:t>
      </w:r>
    </w:p>
    <w:p w14:paraId="579B9253" w14:textId="77777777" w:rsidR="003558CA" w:rsidRDefault="003558CA" w:rsidP="00A31705"/>
    <w:p w14:paraId="4994C180" w14:textId="77777777" w:rsidR="003558CA" w:rsidRDefault="003558CA" w:rsidP="00A31705"/>
    <w:p w14:paraId="43A38706" w14:textId="7CF8897D" w:rsidR="00697A2F" w:rsidRDefault="00697A2F" w:rsidP="00A31705">
      <w:r>
        <w:rPr>
          <w:noProof/>
          <w14:ligatures w14:val="none"/>
        </w:rPr>
        <w:drawing>
          <wp:inline distT="0" distB="0" distL="0" distR="0" wp14:anchorId="65BF6EA1" wp14:editId="35DF22AD">
            <wp:extent cx="6047014" cy="3592617"/>
            <wp:effectExtent l="0" t="0" r="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645" cy="359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DB86" w14:textId="56D68C4A" w:rsidR="00D935B0" w:rsidRDefault="00D935B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FD0DBC7" w14:textId="0BA62135" w:rsidR="007B670D" w:rsidRDefault="00D935B0" w:rsidP="00D935B0">
      <w:pPr>
        <w:pStyle w:val="1"/>
      </w:pPr>
      <w:bookmarkStart w:id="9" w:name="_Toc133416619"/>
      <w:r>
        <w:rPr>
          <w:rFonts w:hint="eastAsia"/>
        </w:rPr>
        <w:lastRenderedPageBreak/>
        <w:t>C</w:t>
      </w:r>
      <w:r>
        <w:t xml:space="preserve">lock </w:t>
      </w:r>
      <w:r>
        <w:rPr>
          <w:rFonts w:hint="eastAsia"/>
        </w:rPr>
        <w:t>예제</w:t>
      </w:r>
      <w:bookmarkEnd w:id="9"/>
    </w:p>
    <w:p w14:paraId="6FE6C24F" w14:textId="77777777" w:rsidR="00B1392F" w:rsidRPr="00B1392F" w:rsidRDefault="00B1392F" w:rsidP="00B1392F"/>
    <w:p w14:paraId="6F1A9A17" w14:textId="7CEE5D59" w:rsidR="00D935B0" w:rsidRDefault="00D935B0" w:rsidP="00D935B0">
      <w:pPr>
        <w:pStyle w:val="2"/>
      </w:pPr>
      <w:bookmarkStart w:id="10" w:name="_Toc133416620"/>
      <w:r>
        <w:rPr>
          <w:rFonts w:hint="eastAsia"/>
        </w:rPr>
        <w:t>개요</w:t>
      </w:r>
      <w:bookmarkEnd w:id="10"/>
    </w:p>
    <w:p w14:paraId="232F2551" w14:textId="5716B4DE" w:rsidR="009777BA" w:rsidRDefault="009777BA" w:rsidP="00D935B0">
      <w:r>
        <w:t xml:space="preserve">const id = </w:t>
      </w:r>
      <w:r>
        <w:rPr>
          <w:rFonts w:hint="eastAsia"/>
        </w:rPr>
        <w:t>s</w:t>
      </w:r>
      <w:r>
        <w:t>etInterval(</w:t>
      </w:r>
      <w:r>
        <w:rPr>
          <w:rFonts w:hint="eastAsia"/>
        </w:rPr>
        <w:t>콜백함수</w:t>
      </w:r>
      <w:r>
        <w:rPr>
          <w:rFonts w:hint="eastAsia"/>
        </w:rPr>
        <w:t>,</w:t>
      </w:r>
      <w:r>
        <w:t xml:space="preserve"> 1000)</w:t>
      </w:r>
    </w:p>
    <w:p w14:paraId="788CAD57" w14:textId="77777777" w:rsidR="009777BA" w:rsidRDefault="009777BA" w:rsidP="009777B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코드는에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콜백함수는</w:t>
      </w:r>
      <w:r>
        <w:rPr>
          <w:rFonts w:hint="eastAsia"/>
        </w:rPr>
        <w:t xml:space="preserve"> </w:t>
      </w:r>
      <w:r>
        <w:t xml:space="preserve">1000 </w:t>
      </w:r>
      <w:r>
        <w:rPr>
          <w:rFonts w:hint="eastAsia"/>
        </w:rPr>
        <w:t>밀리초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482500DD" w14:textId="09B97813" w:rsidR="009777BA" w:rsidRDefault="009777BA" w:rsidP="00D935B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호출은</w:t>
      </w:r>
      <w:r>
        <w:rPr>
          <w:rFonts w:hint="eastAsia"/>
        </w:rPr>
        <w:t xml:space="preserve"> </w:t>
      </w:r>
      <w:r>
        <w:rPr>
          <w:rFonts w:hint="eastAsia"/>
        </w:rPr>
        <w:t>웹브라우저</w:t>
      </w:r>
      <w:r>
        <w:rPr>
          <w:rFonts w:hint="eastAsia"/>
        </w:rPr>
        <w:t xml:space="preserve"> </w:t>
      </w:r>
      <w:r>
        <w:rPr>
          <w:rFonts w:hint="eastAsia"/>
        </w:rPr>
        <w:t>창이</w:t>
      </w:r>
      <w:r>
        <w:rPr>
          <w:rFonts w:hint="eastAsia"/>
        </w:rPr>
        <w:t xml:space="preserve"> </w:t>
      </w:r>
      <w:r>
        <w:rPr>
          <w:rFonts w:hint="eastAsia"/>
        </w:rPr>
        <w:t>닫힐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계속된다</w:t>
      </w:r>
      <w:r>
        <w:rPr>
          <w:rFonts w:hint="eastAsia"/>
        </w:rPr>
        <w:t>.</w:t>
      </w:r>
    </w:p>
    <w:p w14:paraId="5897D9B3" w14:textId="03D4A4A5" w:rsidR="009777BA" w:rsidRDefault="00973BCA" w:rsidP="00D935B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r>
        <w:rPr>
          <w:rFonts w:hint="eastAsia"/>
        </w:rPr>
        <w:t>중단하려면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 xml:space="preserve">clearInterval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0D21504" w14:textId="50278A7D" w:rsidR="00973BCA" w:rsidRDefault="00973BCA" w:rsidP="00D935B0">
      <w:r>
        <w:rPr>
          <w:rFonts w:hint="eastAsia"/>
        </w:rPr>
        <w:t>c</w:t>
      </w:r>
      <w:r>
        <w:t>learInterval(id)</w:t>
      </w:r>
    </w:p>
    <w:p w14:paraId="3ACECD1B" w14:textId="77777777" w:rsidR="00973BCA" w:rsidRDefault="00973BCA" w:rsidP="00D935B0"/>
    <w:p w14:paraId="1ABD7B87" w14:textId="0AA38C69" w:rsidR="00B1392F" w:rsidRDefault="00B1392F" w:rsidP="00D935B0">
      <w:r>
        <w:rPr>
          <w:rFonts w:hint="eastAsia"/>
        </w:rPr>
        <w:t>1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>,</w:t>
      </w:r>
    </w:p>
    <w:p w14:paraId="12A35959" w14:textId="47B5D14C" w:rsidR="00B1392F" w:rsidRDefault="00B1392F" w:rsidP="00D935B0">
      <w:r>
        <w:t xml:space="preserve">  </w:t>
      </w:r>
      <w:r>
        <w:rPr>
          <w:rFonts w:hint="eastAsia"/>
        </w:rPr>
        <w:t>m</w:t>
      </w:r>
      <w:r>
        <w:t xml:space="preserve">ount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setInterval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호출해서</w:t>
      </w:r>
      <w:r>
        <w:rPr>
          <w:rFonts w:hint="eastAsia"/>
        </w:rPr>
        <w:t xml:space="preserve"> </w:t>
      </w:r>
      <w:r>
        <w:rPr>
          <w:rFonts w:hint="eastAsia"/>
        </w:rPr>
        <w:t>콜백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등록해야하고</w:t>
      </w:r>
      <w:r>
        <w:rPr>
          <w:rFonts w:hint="eastAsia"/>
        </w:rPr>
        <w:t>,</w:t>
      </w:r>
      <w:r>
        <w:t xml:space="preserve"> </w:t>
      </w:r>
    </w:p>
    <w:p w14:paraId="0CA05AC2" w14:textId="3D0376BC" w:rsidR="002B4F56" w:rsidRDefault="00B1392F" w:rsidP="00D935B0">
      <w:r>
        <w:t xml:space="preserve">  unmount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clearInterval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호출해서</w:t>
      </w:r>
      <w:r>
        <w:rPr>
          <w:rFonts w:hint="eastAsia"/>
        </w:rPr>
        <w:t xml:space="preserve"> </w:t>
      </w:r>
      <w:r>
        <w:rPr>
          <w:rFonts w:hint="eastAsia"/>
        </w:rPr>
        <w:t>콜백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등록을</w:t>
      </w:r>
      <w:r>
        <w:rPr>
          <w:rFonts w:hint="eastAsia"/>
        </w:rPr>
        <w:t xml:space="preserve"> </w:t>
      </w:r>
      <w:r>
        <w:rPr>
          <w:rFonts w:hint="eastAsia"/>
        </w:rPr>
        <w:t>취소해야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CC89174" w14:textId="6AE5CAC2" w:rsidR="00973BCA" w:rsidRDefault="00B1392F" w:rsidP="00D935B0">
      <w:r>
        <w:rPr>
          <w:rFonts w:hint="eastAsia"/>
        </w:rPr>
        <w:t xml:space="preserve"> </w:t>
      </w:r>
      <w:r>
        <w:t xml:space="preserve"> </w:t>
      </w:r>
      <w:r w:rsidR="002B4F56">
        <w:rPr>
          <w:rFonts w:hint="eastAsia"/>
        </w:rPr>
        <w:t>콜백</w:t>
      </w:r>
      <w:r w:rsidR="002B4F56">
        <w:rPr>
          <w:rFonts w:hint="eastAsia"/>
        </w:rPr>
        <w:t xml:space="preserve"> </w:t>
      </w:r>
      <w:r w:rsidR="002B4F56">
        <w:rPr>
          <w:rFonts w:hint="eastAsia"/>
        </w:rPr>
        <w:t>함수</w:t>
      </w:r>
      <w:r w:rsidR="002B4F56">
        <w:rPr>
          <w:rFonts w:hint="eastAsia"/>
        </w:rPr>
        <w:t xml:space="preserve"> </w:t>
      </w:r>
      <w:r w:rsidR="002B4F56">
        <w:rPr>
          <w:rFonts w:hint="eastAsia"/>
        </w:rPr>
        <w:t>등록을</w:t>
      </w:r>
      <w:r w:rsidR="002B4F56">
        <w:rPr>
          <w:rFonts w:hint="eastAsia"/>
        </w:rPr>
        <w:t xml:space="preserve"> </w:t>
      </w:r>
      <w:r w:rsidR="002B4F56">
        <w:rPr>
          <w:rFonts w:hint="eastAsia"/>
        </w:rPr>
        <w:t>취소하지</w:t>
      </w:r>
      <w:r w:rsidR="002B4F56">
        <w:rPr>
          <w:rFonts w:hint="eastAsia"/>
        </w:rPr>
        <w:t xml:space="preserve"> </w:t>
      </w:r>
      <w:r w:rsidR="002B4F56">
        <w:rPr>
          <w:rFonts w:hint="eastAsia"/>
        </w:rPr>
        <w:t>않으면</w:t>
      </w:r>
      <w:r w:rsidR="002B4F56">
        <w:rPr>
          <w:rFonts w:hint="eastAsia"/>
        </w:rPr>
        <w:t>,</w:t>
      </w:r>
      <w:r w:rsidR="002B4F56">
        <w:t xml:space="preserve"> </w:t>
      </w:r>
      <w:r w:rsidR="002B4F56">
        <w:rPr>
          <w:rFonts w:hint="eastAsia"/>
        </w:rPr>
        <w:t>메모리</w:t>
      </w:r>
      <w:r w:rsidR="002B4F56">
        <w:rPr>
          <w:rFonts w:hint="eastAsia"/>
        </w:rPr>
        <w:t xml:space="preserve"> </w:t>
      </w:r>
      <w:r w:rsidR="002B4F56">
        <w:rPr>
          <w:rFonts w:hint="eastAsia"/>
        </w:rPr>
        <w:t>누수가</w:t>
      </w:r>
      <w:r w:rsidR="002B4F56">
        <w:rPr>
          <w:rFonts w:hint="eastAsia"/>
        </w:rPr>
        <w:t xml:space="preserve"> </w:t>
      </w:r>
      <w:r w:rsidR="002B4F56">
        <w:rPr>
          <w:rFonts w:hint="eastAsia"/>
        </w:rPr>
        <w:t>발생한다</w:t>
      </w:r>
      <w:r w:rsidR="002B4F56">
        <w:rPr>
          <w:rFonts w:hint="eastAsia"/>
        </w:rPr>
        <w:t>.</w:t>
      </w:r>
    </w:p>
    <w:p w14:paraId="7B82DA3B" w14:textId="77777777" w:rsidR="002B4F56" w:rsidRDefault="002B4F56" w:rsidP="00D935B0"/>
    <w:p w14:paraId="6832409E" w14:textId="77777777" w:rsidR="002B4F56" w:rsidRDefault="002B4F56" w:rsidP="00D935B0"/>
    <w:p w14:paraId="0C726189" w14:textId="77777777" w:rsidR="002F6C50" w:rsidRDefault="002F6C50" w:rsidP="00D935B0"/>
    <w:p w14:paraId="0C462BD6" w14:textId="77624D33" w:rsidR="002B4F56" w:rsidRDefault="002B4F56" w:rsidP="002B4F56">
      <w:pPr>
        <w:pStyle w:val="2"/>
      </w:pPr>
      <w:bookmarkStart w:id="11" w:name="_Toc133416621"/>
      <w:r>
        <w:rPr>
          <w:rFonts w:hint="eastAsia"/>
        </w:rPr>
        <w:t>구현</w:t>
      </w:r>
      <w:bookmarkEnd w:id="11"/>
    </w:p>
    <w:p w14:paraId="410B4315" w14:textId="114D3C24" w:rsidR="002B4F56" w:rsidRDefault="002B4F56" w:rsidP="002B4F56">
      <w:pPr>
        <w:pStyle w:val="3"/>
      </w:pPr>
      <w:r>
        <w:rPr>
          <w:rFonts w:hint="eastAsia"/>
        </w:rPr>
        <w:t>C</w:t>
      </w:r>
      <w:r>
        <w:t>lock.tsx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4F56" w14:paraId="1A8DAB76" w14:textId="77777777" w:rsidTr="002B4F56">
        <w:tc>
          <w:tcPr>
            <w:tcW w:w="10456" w:type="dxa"/>
          </w:tcPr>
          <w:p w14:paraId="6A907E48" w14:textId="77777777" w:rsidR="00CF6FED" w:rsidRPr="00CF6FED" w:rsidRDefault="00CF6FED" w:rsidP="00CF6F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F6FED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F6FED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CF6FED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useEffect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F6FED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CF6FED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F6FE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444975D6" w14:textId="77777777" w:rsidR="00CF6FED" w:rsidRPr="00CF6FED" w:rsidRDefault="00CF6FED" w:rsidP="00CF6F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F6FED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F6FE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'./Clock.css'</w:t>
            </w:r>
          </w:p>
          <w:p w14:paraId="513A58E0" w14:textId="77777777" w:rsidR="00CF6FED" w:rsidRPr="00CF6FED" w:rsidRDefault="00CF6FED" w:rsidP="00CF6F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67063D0" w14:textId="77777777" w:rsidR="00CF6FED" w:rsidRPr="00CF6FED" w:rsidRDefault="00CF6FED" w:rsidP="00CF6F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F6FE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F6FED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Clock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60B2059E" w14:textId="77777777" w:rsidR="00CF6FED" w:rsidRPr="00CF6FED" w:rsidRDefault="00CF6FED" w:rsidP="00CF6F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F6FE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CF6FED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time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F6FED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setTime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CF6FED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CF6FED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Date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r w:rsidRPr="00CF6FE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F6FED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Date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())</w:t>
            </w:r>
          </w:p>
          <w:p w14:paraId="288E5D2F" w14:textId="77777777" w:rsidR="00CF6FED" w:rsidRPr="00CF6FED" w:rsidRDefault="00CF6FED" w:rsidP="00CF6F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F6FED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useEffect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(() </w:t>
            </w:r>
            <w:r w:rsidRPr="00CF6FE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899A54B" w14:textId="77777777" w:rsidR="00CF6FED" w:rsidRPr="00CF6FED" w:rsidRDefault="00CF6FED" w:rsidP="00CF6F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F6FED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const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CF6FED">
              <w:rPr>
                <w:rFonts w:cs="굴림"/>
                <w:color w:val="0070C1"/>
                <w:kern w:val="0"/>
                <w:sz w:val="21"/>
                <w:szCs w:val="21"/>
                <w:shd w:val="clear" w:color="auto" w:fill="FFFFCC"/>
                <w14:ligatures w14:val="none"/>
              </w:rPr>
              <w:t>id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= </w:t>
            </w:r>
            <w:r w:rsidRPr="00CF6FED">
              <w:rPr>
                <w:rFonts w:cs="굴림"/>
                <w:color w:val="795E26"/>
                <w:kern w:val="0"/>
                <w:sz w:val="21"/>
                <w:szCs w:val="21"/>
                <w:shd w:val="clear" w:color="auto" w:fill="FFFFCC"/>
                <w14:ligatures w14:val="none"/>
              </w:rPr>
              <w:t>setInterval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(() </w:t>
            </w:r>
            <w:r w:rsidRPr="00CF6FED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=&gt;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CF6FED">
              <w:rPr>
                <w:rFonts w:cs="굴림"/>
                <w:color w:val="795E26"/>
                <w:kern w:val="0"/>
                <w:sz w:val="21"/>
                <w:szCs w:val="21"/>
                <w:shd w:val="clear" w:color="auto" w:fill="FFFFCC"/>
                <w14:ligatures w14:val="none"/>
              </w:rPr>
              <w:t>setTime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(</w:t>
            </w:r>
            <w:r w:rsidRPr="00CF6FED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new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CF6FED">
              <w:rPr>
                <w:rFonts w:cs="굴림"/>
                <w:color w:val="267F99"/>
                <w:kern w:val="0"/>
                <w:sz w:val="21"/>
                <w:szCs w:val="21"/>
                <w:shd w:val="clear" w:color="auto" w:fill="FFFFCC"/>
                <w14:ligatures w14:val="none"/>
              </w:rPr>
              <w:t>Date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()), </w:t>
            </w:r>
            <w:r w:rsidRPr="00CF6FED">
              <w:rPr>
                <w:rFonts w:cs="굴림"/>
                <w:color w:val="098658"/>
                <w:kern w:val="0"/>
                <w:sz w:val="21"/>
                <w:szCs w:val="21"/>
                <w:shd w:val="clear" w:color="auto" w:fill="FFFFCC"/>
                <w14:ligatures w14:val="none"/>
              </w:rPr>
              <w:t>1000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)</w:t>
            </w:r>
          </w:p>
          <w:p w14:paraId="39672A8E" w14:textId="77777777" w:rsidR="00CF6FED" w:rsidRPr="00CF6FED" w:rsidRDefault="00CF6FED" w:rsidP="00CF6F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F6FED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 xml:space="preserve">() </w:t>
            </w:r>
            <w:r w:rsidRPr="00CF6FED">
              <w:rPr>
                <w:rFonts w:cs="굴림"/>
                <w:color w:val="0000FF"/>
                <w:kern w:val="0"/>
                <w:sz w:val="21"/>
                <w:szCs w:val="21"/>
                <w:shd w:val="clear" w:color="auto" w:fill="CCFFFF"/>
                <w14:ligatures w14:val="none"/>
              </w:rPr>
              <w:t>=&gt;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 xml:space="preserve"> </w:t>
            </w:r>
            <w:r w:rsidRPr="00CF6FED">
              <w:rPr>
                <w:rFonts w:cs="굴림"/>
                <w:color w:val="795E26"/>
                <w:kern w:val="0"/>
                <w:sz w:val="21"/>
                <w:szCs w:val="21"/>
                <w:shd w:val="clear" w:color="auto" w:fill="CCFFFF"/>
                <w14:ligatures w14:val="none"/>
              </w:rPr>
              <w:t>clearInterval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(</w:t>
            </w:r>
            <w:r w:rsidRPr="00CF6FED">
              <w:rPr>
                <w:rFonts w:cs="굴림"/>
                <w:color w:val="0070C1"/>
                <w:kern w:val="0"/>
                <w:sz w:val="21"/>
                <w:szCs w:val="21"/>
                <w:shd w:val="clear" w:color="auto" w:fill="CCFFFF"/>
                <w14:ligatures w14:val="none"/>
              </w:rPr>
              <w:t>id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)</w:t>
            </w:r>
          </w:p>
          <w:p w14:paraId="45D84A40" w14:textId="77777777" w:rsidR="00CF6FED" w:rsidRPr="00CF6FED" w:rsidRDefault="00CF6FED" w:rsidP="00CF6F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}, [])</w:t>
            </w:r>
          </w:p>
          <w:p w14:paraId="15A549BA" w14:textId="77777777" w:rsidR="00CF6FED" w:rsidRPr="00CF6FED" w:rsidRDefault="00CF6FED" w:rsidP="00CF6F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F6FED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010A1B32" w14:textId="77777777" w:rsidR="00CF6FED" w:rsidRPr="00CF6FED" w:rsidRDefault="00CF6FED" w:rsidP="00CF6F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F6FE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F6FED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CF6FE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'Clock'</w:t>
            </w:r>
            <w:r w:rsidRPr="00CF6FE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7BC21099" w14:textId="77777777" w:rsidR="00CF6FED" w:rsidRPr="00CF6FED" w:rsidRDefault="00CF6FED" w:rsidP="00CF6F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F6FE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Clock</w:t>
            </w:r>
            <w:r w:rsidRPr="00CF6FE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5F03A9B4" w14:textId="77777777" w:rsidR="00CF6FED" w:rsidRPr="00CF6FED" w:rsidRDefault="00CF6FED" w:rsidP="00CF6F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F6FE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&lt;p&gt;</w:t>
            </w:r>
            <w:r w:rsidRPr="00CF6FE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F6FED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time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CF6FED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toLocaleTimeString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CF6FE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CF6FE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&lt;/p&gt;</w:t>
            </w:r>
          </w:p>
          <w:p w14:paraId="2A9247F7" w14:textId="77777777" w:rsidR="00CF6FED" w:rsidRPr="00CF6FED" w:rsidRDefault="00CF6FED" w:rsidP="00CF6F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F6FE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48DFA5F2" w14:textId="77777777" w:rsidR="00CF6FED" w:rsidRPr="00CF6FED" w:rsidRDefault="00CF6FED" w:rsidP="00CF6F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46EE1F3D" w14:textId="77777777" w:rsidR="00CF6FED" w:rsidRPr="00CF6FED" w:rsidRDefault="00CF6FED" w:rsidP="00CF6F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8313756" w14:textId="77777777" w:rsidR="00CF6FED" w:rsidRPr="00CF6FED" w:rsidRDefault="00CF6FED" w:rsidP="00CF6F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A28405B" w14:textId="77777777" w:rsidR="002B4F56" w:rsidRDefault="00CF6FED" w:rsidP="00CF6F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F6FED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F6FED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CF6FE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F6FED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Clock</w:t>
            </w:r>
          </w:p>
          <w:p w14:paraId="10795A66" w14:textId="027769F3" w:rsidR="00CF6FED" w:rsidRPr="00CF6FED" w:rsidRDefault="00CF6FED" w:rsidP="00CF6F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7DDEDCA5" w14:textId="77777777" w:rsidR="002B4F56" w:rsidRDefault="002B4F56" w:rsidP="002B4F56"/>
    <w:p w14:paraId="270BCB6B" w14:textId="77777777" w:rsidR="00826063" w:rsidRPr="00CF6FED" w:rsidRDefault="00826063" w:rsidP="00826063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CF6FED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const</w:t>
      </w:r>
      <w:r w:rsidRPr="00CF6FED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CF6FED">
        <w:rPr>
          <w:rFonts w:cs="굴림"/>
          <w:color w:val="0070C1"/>
          <w:kern w:val="0"/>
          <w:sz w:val="21"/>
          <w:szCs w:val="21"/>
          <w:shd w:val="clear" w:color="auto" w:fill="FFFFCC"/>
          <w14:ligatures w14:val="none"/>
        </w:rPr>
        <w:t>id</w:t>
      </w:r>
      <w:r w:rsidRPr="00CF6FED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= </w:t>
      </w:r>
      <w:r w:rsidRPr="00CF6FED">
        <w:rPr>
          <w:rFonts w:cs="굴림"/>
          <w:color w:val="795E26"/>
          <w:kern w:val="0"/>
          <w:sz w:val="21"/>
          <w:szCs w:val="21"/>
          <w:shd w:val="clear" w:color="auto" w:fill="FFFFCC"/>
          <w14:ligatures w14:val="none"/>
        </w:rPr>
        <w:t>setInterval</w:t>
      </w:r>
      <w:r w:rsidRPr="00CF6FED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(() </w:t>
      </w:r>
      <w:r w:rsidRPr="00CF6FED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=&gt;</w:t>
      </w:r>
      <w:r w:rsidRPr="00CF6FED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CF6FED">
        <w:rPr>
          <w:rFonts w:cs="굴림"/>
          <w:color w:val="795E26"/>
          <w:kern w:val="0"/>
          <w:sz w:val="21"/>
          <w:szCs w:val="21"/>
          <w:shd w:val="clear" w:color="auto" w:fill="FFFFCC"/>
          <w14:ligatures w14:val="none"/>
        </w:rPr>
        <w:t>setTime</w:t>
      </w:r>
      <w:r w:rsidRPr="00CF6FED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(</w:t>
      </w:r>
      <w:r w:rsidRPr="00CF6FED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new</w:t>
      </w:r>
      <w:r w:rsidRPr="00CF6FED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CF6FED">
        <w:rPr>
          <w:rFonts w:cs="굴림"/>
          <w:color w:val="267F99"/>
          <w:kern w:val="0"/>
          <w:sz w:val="21"/>
          <w:szCs w:val="21"/>
          <w:shd w:val="clear" w:color="auto" w:fill="FFFFCC"/>
          <w14:ligatures w14:val="none"/>
        </w:rPr>
        <w:t>Date</w:t>
      </w:r>
      <w:r w:rsidRPr="00CF6FED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()), </w:t>
      </w:r>
      <w:r w:rsidRPr="00CF6FED">
        <w:rPr>
          <w:rFonts w:cs="굴림"/>
          <w:color w:val="098658"/>
          <w:kern w:val="0"/>
          <w:sz w:val="21"/>
          <w:szCs w:val="21"/>
          <w:shd w:val="clear" w:color="auto" w:fill="FFFFCC"/>
          <w14:ligatures w14:val="none"/>
        </w:rPr>
        <w:t>1000</w:t>
      </w:r>
      <w:r w:rsidRPr="00CF6FED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)</w:t>
      </w:r>
    </w:p>
    <w:p w14:paraId="4CBF518A" w14:textId="5D7B35CF" w:rsidR="00CF6FED" w:rsidRDefault="00826063" w:rsidP="002B4F56">
      <w:r>
        <w:t xml:space="preserve">    </w:t>
      </w:r>
      <w:r>
        <w:rPr>
          <w:rFonts w:hint="eastAsia"/>
        </w:rPr>
        <w:t>C</w:t>
      </w:r>
      <w:r>
        <w:t xml:space="preserve">lock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마운트될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653DA28F" w14:textId="1F0DE0FF" w:rsidR="00826063" w:rsidRDefault="00826063" w:rsidP="002B4F56">
      <w:r>
        <w:rPr>
          <w:rFonts w:hint="eastAsia"/>
        </w:rPr>
        <w:t xml:space="preserve"> </w:t>
      </w:r>
      <w:r>
        <w:t xml:space="preserve">   1</w:t>
      </w:r>
      <w:r>
        <w:rPr>
          <w:rFonts w:hint="eastAsia"/>
        </w:rPr>
        <w:t>초에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t xml:space="preserve">time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 w:rsidR="00F579A0">
        <w:rPr>
          <w:rFonts w:hint="eastAsia"/>
        </w:rPr>
        <w:t xml:space="preserve"> </w:t>
      </w:r>
      <w:r w:rsidR="00F579A0">
        <w:rPr>
          <w:rFonts w:hint="eastAsia"/>
        </w:rPr>
        <w:t>현재</w:t>
      </w:r>
      <w:r w:rsidR="00F579A0">
        <w:rPr>
          <w:rFonts w:hint="eastAsia"/>
        </w:rPr>
        <w:t xml:space="preserve"> </w:t>
      </w:r>
      <w:r w:rsidR="00F579A0">
        <w:rPr>
          <w:rFonts w:hint="eastAsia"/>
        </w:rPr>
        <w:t>시각으로</w:t>
      </w:r>
      <w:r w:rsidR="00F579A0">
        <w:rPr>
          <w:rFonts w:hint="eastAsia"/>
        </w:rPr>
        <w:t xml:space="preserve"> </w:t>
      </w:r>
      <w:r w:rsidR="00F579A0">
        <w:rPr>
          <w:rFonts w:hint="eastAsia"/>
        </w:rPr>
        <w:t>바뀐다</w:t>
      </w:r>
    </w:p>
    <w:p w14:paraId="4B351058" w14:textId="77777777" w:rsidR="00F579A0" w:rsidRDefault="00F579A0" w:rsidP="002B4F56"/>
    <w:p w14:paraId="144D2154" w14:textId="77777777" w:rsidR="00F579A0" w:rsidRPr="00CF6FED" w:rsidRDefault="00F579A0" w:rsidP="00F579A0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CF6FED">
        <w:rPr>
          <w:rFonts w:cs="굴림"/>
          <w:color w:val="000000"/>
          <w:kern w:val="0"/>
          <w:sz w:val="21"/>
          <w:szCs w:val="21"/>
          <w:shd w:val="clear" w:color="auto" w:fill="CCFFFF"/>
          <w14:ligatures w14:val="none"/>
        </w:rPr>
        <w:t xml:space="preserve">() </w:t>
      </w:r>
      <w:r w:rsidRPr="00CF6FED">
        <w:rPr>
          <w:rFonts w:cs="굴림"/>
          <w:color w:val="0000FF"/>
          <w:kern w:val="0"/>
          <w:sz w:val="21"/>
          <w:szCs w:val="21"/>
          <w:shd w:val="clear" w:color="auto" w:fill="CCFFFF"/>
          <w14:ligatures w14:val="none"/>
        </w:rPr>
        <w:t>=&gt;</w:t>
      </w:r>
      <w:r w:rsidRPr="00CF6FED">
        <w:rPr>
          <w:rFonts w:cs="굴림"/>
          <w:color w:val="000000"/>
          <w:kern w:val="0"/>
          <w:sz w:val="21"/>
          <w:szCs w:val="21"/>
          <w:shd w:val="clear" w:color="auto" w:fill="CCFFFF"/>
          <w14:ligatures w14:val="none"/>
        </w:rPr>
        <w:t xml:space="preserve"> </w:t>
      </w:r>
      <w:r w:rsidRPr="00CF6FED">
        <w:rPr>
          <w:rFonts w:cs="굴림"/>
          <w:color w:val="795E26"/>
          <w:kern w:val="0"/>
          <w:sz w:val="21"/>
          <w:szCs w:val="21"/>
          <w:shd w:val="clear" w:color="auto" w:fill="CCFFFF"/>
          <w14:ligatures w14:val="none"/>
        </w:rPr>
        <w:t>clearInterval</w:t>
      </w:r>
      <w:r w:rsidRPr="00CF6FED">
        <w:rPr>
          <w:rFonts w:cs="굴림"/>
          <w:color w:val="000000"/>
          <w:kern w:val="0"/>
          <w:sz w:val="21"/>
          <w:szCs w:val="21"/>
          <w:shd w:val="clear" w:color="auto" w:fill="CCFFFF"/>
          <w14:ligatures w14:val="none"/>
        </w:rPr>
        <w:t>(</w:t>
      </w:r>
      <w:r w:rsidRPr="00CF6FED">
        <w:rPr>
          <w:rFonts w:cs="굴림"/>
          <w:color w:val="0070C1"/>
          <w:kern w:val="0"/>
          <w:sz w:val="21"/>
          <w:szCs w:val="21"/>
          <w:shd w:val="clear" w:color="auto" w:fill="CCFFFF"/>
          <w14:ligatures w14:val="none"/>
        </w:rPr>
        <w:t>id</w:t>
      </w:r>
      <w:r w:rsidRPr="00CF6FED">
        <w:rPr>
          <w:rFonts w:cs="굴림"/>
          <w:color w:val="000000"/>
          <w:kern w:val="0"/>
          <w:sz w:val="21"/>
          <w:szCs w:val="21"/>
          <w:shd w:val="clear" w:color="auto" w:fill="CCFFFF"/>
          <w14:ligatures w14:val="none"/>
        </w:rPr>
        <w:t>)</w:t>
      </w:r>
    </w:p>
    <w:p w14:paraId="7CE90F6A" w14:textId="420C3E07" w:rsidR="00F579A0" w:rsidRDefault="00F579A0" w:rsidP="002B4F5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C</w:t>
      </w:r>
      <w:r>
        <w:t xml:space="preserve">lock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언마운트될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292FC06F" w14:textId="76229787" w:rsidR="00F579A0" w:rsidRDefault="00F579A0" w:rsidP="002B4F56">
      <w:r>
        <w:rPr>
          <w:rFonts w:hint="eastAsia"/>
        </w:rPr>
        <w:t xml:space="preserve"> </w:t>
      </w:r>
      <w:r>
        <w:t xml:space="preserve">   1</w:t>
      </w:r>
      <w:r>
        <w:rPr>
          <w:rFonts w:hint="eastAsia"/>
        </w:rPr>
        <w:t>초에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반씩</w:t>
      </w:r>
      <w:r>
        <w:rPr>
          <w:rFonts w:hint="eastAsia"/>
        </w:rPr>
        <w:t xml:space="preserve"> </w:t>
      </w:r>
      <w:r w:rsidR="008534E3">
        <w:rPr>
          <w:rFonts w:hint="eastAsia"/>
        </w:rPr>
        <w:t>콜백함수</w:t>
      </w:r>
      <w:r w:rsidR="008534E3">
        <w:rPr>
          <w:rFonts w:hint="eastAsia"/>
        </w:rPr>
        <w:t xml:space="preserve"> </w:t>
      </w:r>
      <w:r w:rsidR="008534E3">
        <w:rPr>
          <w:rFonts w:hint="eastAsia"/>
        </w:rPr>
        <w:t>호출하던</w:t>
      </w:r>
      <w:r w:rsidR="008534E3">
        <w:rPr>
          <w:rFonts w:hint="eastAsia"/>
        </w:rPr>
        <w:t xml:space="preserve"> </w:t>
      </w:r>
      <w:r w:rsidR="008534E3">
        <w:rPr>
          <w:rFonts w:hint="eastAsia"/>
        </w:rPr>
        <w:t>것을</w:t>
      </w:r>
      <w:r w:rsidR="008534E3">
        <w:rPr>
          <w:rFonts w:hint="eastAsia"/>
        </w:rPr>
        <w:t xml:space="preserve"> </w:t>
      </w:r>
      <w:r w:rsidR="008534E3">
        <w:rPr>
          <w:rFonts w:hint="eastAsia"/>
        </w:rPr>
        <w:t>중단한다</w:t>
      </w:r>
      <w:r w:rsidR="008534E3">
        <w:rPr>
          <w:rFonts w:hint="eastAsia"/>
        </w:rPr>
        <w:t>.</w:t>
      </w:r>
    </w:p>
    <w:p w14:paraId="5646AAEB" w14:textId="775EF71E" w:rsidR="008534E3" w:rsidRDefault="008534E3" w:rsidP="002B4F56"/>
    <w:p w14:paraId="25E66394" w14:textId="3664368D" w:rsidR="008534E3" w:rsidRDefault="002F6C50" w:rsidP="002F6C50">
      <w:pPr>
        <w:pStyle w:val="3"/>
      </w:pPr>
      <w:r>
        <w:rPr>
          <w:rFonts w:hint="eastAsia"/>
        </w:rPr>
        <w:t>C</w:t>
      </w:r>
      <w:r>
        <w:t>lock.css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6C50" w14:paraId="647263C6" w14:textId="77777777" w:rsidTr="002F6C50">
        <w:tc>
          <w:tcPr>
            <w:tcW w:w="10456" w:type="dxa"/>
          </w:tcPr>
          <w:p w14:paraId="46279764" w14:textId="77777777" w:rsidR="002F6C50" w:rsidRPr="002F6C50" w:rsidRDefault="002F6C50" w:rsidP="002F6C5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F6C5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.Clock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2F6C50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text-align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F6C50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center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2F6C50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F6C50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200px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2F6C50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F6C50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6C50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6C50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</w:p>
          <w:p w14:paraId="77E7BFC6" w14:textId="77777777" w:rsidR="002F6C50" w:rsidRPr="002F6C50" w:rsidRDefault="002F6C50" w:rsidP="002F6C5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 </w:t>
            </w:r>
            <w:r w:rsidRPr="002F6C50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F6C50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6C50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auto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10B51714" w14:textId="77777777" w:rsidR="002F6C50" w:rsidRPr="002F6C50" w:rsidRDefault="002F6C50" w:rsidP="002F6C5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F6C5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.Clock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6C5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h1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2F6C50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F6C50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0E430F65" w14:textId="77777777" w:rsidR="002F6C50" w:rsidRPr="002F6C50" w:rsidRDefault="002F6C50" w:rsidP="002F6C5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F6C5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.Clock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F6C5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p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2F6C50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font-size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F6C50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16pt</w:t>
            </w:r>
            <w:r w:rsidRPr="002F6C5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428E341F" w14:textId="77777777" w:rsidR="002F6C50" w:rsidRPr="002F6C50" w:rsidRDefault="002F6C50" w:rsidP="002F6C50"/>
        </w:tc>
      </w:tr>
    </w:tbl>
    <w:p w14:paraId="7BF0CF96" w14:textId="77777777" w:rsidR="002F6C50" w:rsidRDefault="002F6C50" w:rsidP="002F6C50"/>
    <w:p w14:paraId="7DCA8AD3" w14:textId="1E00A1D8" w:rsidR="0035028F" w:rsidRDefault="0035028F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94D8F3F" w14:textId="77777777" w:rsidR="002F6C50" w:rsidRDefault="002F6C50" w:rsidP="002F6C50"/>
    <w:p w14:paraId="7B8D8378" w14:textId="4FC6D85B" w:rsidR="002F6C50" w:rsidRPr="002F6C50" w:rsidRDefault="002F6C50" w:rsidP="002F6C50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6C50" w14:paraId="1DCD707F" w14:textId="77777777" w:rsidTr="002F6C50">
        <w:tc>
          <w:tcPr>
            <w:tcW w:w="10456" w:type="dxa"/>
          </w:tcPr>
          <w:p w14:paraId="67572104" w14:textId="77777777" w:rsidR="0035028F" w:rsidRPr="0035028F" w:rsidRDefault="0035028F" w:rsidP="003502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5028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3502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5028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3502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5028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3502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5028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"react"</w:t>
            </w:r>
            <w:r w:rsidRPr="003502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49A94B6" w14:textId="77777777" w:rsidR="0035028F" w:rsidRPr="0035028F" w:rsidRDefault="0035028F" w:rsidP="003502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5028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3502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5028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Clock</w:t>
            </w:r>
            <w:r w:rsidRPr="003502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5028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3502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5028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"./Clock"</w:t>
            </w:r>
            <w:r w:rsidRPr="003502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947D712" w14:textId="77777777" w:rsidR="0035028F" w:rsidRPr="0035028F" w:rsidRDefault="0035028F" w:rsidP="003502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41295EC" w14:textId="77777777" w:rsidR="0035028F" w:rsidRPr="0035028F" w:rsidRDefault="0035028F" w:rsidP="003502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5028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3502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5028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3502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780E440A" w14:textId="77777777" w:rsidR="0035028F" w:rsidRPr="0035028F" w:rsidRDefault="0035028F" w:rsidP="003502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502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5028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3502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502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35028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Clock</w:t>
            </w:r>
            <w:r w:rsidRPr="003502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5028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56553482" w14:textId="77777777" w:rsidR="0035028F" w:rsidRPr="0035028F" w:rsidRDefault="0035028F" w:rsidP="003502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502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1DCC4941" w14:textId="77777777" w:rsidR="0035028F" w:rsidRPr="0035028F" w:rsidRDefault="0035028F" w:rsidP="003502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122F6EA" w14:textId="77777777" w:rsidR="0035028F" w:rsidRPr="0035028F" w:rsidRDefault="0035028F" w:rsidP="0035028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5028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3502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5028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3502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5028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35028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8610A1A" w14:textId="77777777" w:rsidR="002F6C50" w:rsidRPr="0035028F" w:rsidRDefault="002F6C50" w:rsidP="002B4F56"/>
        </w:tc>
      </w:tr>
    </w:tbl>
    <w:p w14:paraId="5A9E2EA2" w14:textId="77777777" w:rsidR="008534E3" w:rsidRDefault="008534E3" w:rsidP="002B4F56"/>
    <w:p w14:paraId="2A0651AF" w14:textId="77777777" w:rsidR="00373097" w:rsidRDefault="00373097" w:rsidP="002B4F56"/>
    <w:p w14:paraId="59EC5652" w14:textId="5EC4C613" w:rsidR="00373097" w:rsidRDefault="00373097" w:rsidP="002B4F56">
      <w:r>
        <w:rPr>
          <w:noProof/>
          <w14:ligatures w14:val="none"/>
        </w:rPr>
        <w:drawing>
          <wp:inline distT="0" distB="0" distL="0" distR="0" wp14:anchorId="3DEFAE14" wp14:editId="0A4FB308">
            <wp:extent cx="3276600" cy="229261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624" cy="230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B4F3" w14:textId="77777777" w:rsidR="00373097" w:rsidRDefault="00373097" w:rsidP="002B4F56"/>
    <w:p w14:paraId="2D6507F3" w14:textId="77777777" w:rsidR="00373097" w:rsidRPr="002B4F56" w:rsidRDefault="00373097" w:rsidP="002B4F56"/>
    <w:sectPr w:rsidR="00373097" w:rsidRPr="002B4F56" w:rsidSect="00B12C18">
      <w:footerReference w:type="default" r:id="rId13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AB2D4" w14:textId="77777777" w:rsidR="00212336" w:rsidRDefault="00212336" w:rsidP="00B12C18">
      <w:r>
        <w:separator/>
      </w:r>
    </w:p>
  </w:endnote>
  <w:endnote w:type="continuationSeparator" w:id="0">
    <w:p w14:paraId="01C880B0" w14:textId="77777777" w:rsidR="00212336" w:rsidRDefault="00212336" w:rsidP="00B12C18">
      <w:r>
        <w:continuationSeparator/>
      </w:r>
    </w:p>
  </w:endnote>
  <w:endnote w:type="continuationNotice" w:id="1">
    <w:p w14:paraId="3004D297" w14:textId="77777777" w:rsidR="00212336" w:rsidRDefault="002123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7EAD3863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D332B9">
      <w:rPr>
        <w:noProof/>
        <w:color w:val="A6A6A6" w:themeColor="background1" w:themeShade="A6"/>
      </w:rPr>
      <w:t>10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D332B9">
      <w:rPr>
        <w:noProof/>
        <w:color w:val="A6A6A6" w:themeColor="background1" w:themeShade="A6"/>
      </w:rPr>
      <w:t>10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E5B5E" w14:textId="77777777" w:rsidR="00212336" w:rsidRDefault="00212336" w:rsidP="00B12C18">
      <w:r>
        <w:separator/>
      </w:r>
    </w:p>
  </w:footnote>
  <w:footnote w:type="continuationSeparator" w:id="0">
    <w:p w14:paraId="68EEEFD2" w14:textId="77777777" w:rsidR="00212336" w:rsidRDefault="00212336" w:rsidP="00B12C18">
      <w:r>
        <w:continuationSeparator/>
      </w:r>
    </w:p>
  </w:footnote>
  <w:footnote w:type="continuationNotice" w:id="1">
    <w:p w14:paraId="2F0453DF" w14:textId="77777777" w:rsidR="00212336" w:rsidRDefault="002123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55A5D"/>
    <w:rsid w:val="00060E9D"/>
    <w:rsid w:val="000639B9"/>
    <w:rsid w:val="00070454"/>
    <w:rsid w:val="00070AC8"/>
    <w:rsid w:val="00071D5E"/>
    <w:rsid w:val="00075027"/>
    <w:rsid w:val="00076EEA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C7A95"/>
    <w:rsid w:val="000D2A8B"/>
    <w:rsid w:val="000D2A98"/>
    <w:rsid w:val="000D5B3C"/>
    <w:rsid w:val="000E43BF"/>
    <w:rsid w:val="000F25E2"/>
    <w:rsid w:val="000F404B"/>
    <w:rsid w:val="000F62A7"/>
    <w:rsid w:val="00100173"/>
    <w:rsid w:val="00102978"/>
    <w:rsid w:val="00110876"/>
    <w:rsid w:val="001139E1"/>
    <w:rsid w:val="00114DCD"/>
    <w:rsid w:val="00120C14"/>
    <w:rsid w:val="00121FDE"/>
    <w:rsid w:val="00123E4D"/>
    <w:rsid w:val="00127DE4"/>
    <w:rsid w:val="0013408B"/>
    <w:rsid w:val="00134DC4"/>
    <w:rsid w:val="00136D8F"/>
    <w:rsid w:val="0014047A"/>
    <w:rsid w:val="00142722"/>
    <w:rsid w:val="00144F24"/>
    <w:rsid w:val="0015159E"/>
    <w:rsid w:val="00154925"/>
    <w:rsid w:val="00160417"/>
    <w:rsid w:val="0016160C"/>
    <w:rsid w:val="0016412E"/>
    <w:rsid w:val="001657E8"/>
    <w:rsid w:val="001659A3"/>
    <w:rsid w:val="00172F2A"/>
    <w:rsid w:val="00175DA2"/>
    <w:rsid w:val="001762D3"/>
    <w:rsid w:val="00176DCA"/>
    <w:rsid w:val="00181F04"/>
    <w:rsid w:val="001844F3"/>
    <w:rsid w:val="001910CE"/>
    <w:rsid w:val="00191B0A"/>
    <w:rsid w:val="00191F40"/>
    <w:rsid w:val="00193E6E"/>
    <w:rsid w:val="00194CA8"/>
    <w:rsid w:val="001A121C"/>
    <w:rsid w:val="001A4049"/>
    <w:rsid w:val="001A4521"/>
    <w:rsid w:val="001A4C2B"/>
    <w:rsid w:val="001A5082"/>
    <w:rsid w:val="001B01A5"/>
    <w:rsid w:val="001B46E3"/>
    <w:rsid w:val="001B7D20"/>
    <w:rsid w:val="001C1AE9"/>
    <w:rsid w:val="001C476B"/>
    <w:rsid w:val="001D50A4"/>
    <w:rsid w:val="001E0593"/>
    <w:rsid w:val="001E34EE"/>
    <w:rsid w:val="001E52F5"/>
    <w:rsid w:val="001E6881"/>
    <w:rsid w:val="002039A4"/>
    <w:rsid w:val="0020772B"/>
    <w:rsid w:val="00212336"/>
    <w:rsid w:val="002161B8"/>
    <w:rsid w:val="002162C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6991"/>
    <w:rsid w:val="00271942"/>
    <w:rsid w:val="00275589"/>
    <w:rsid w:val="002803CE"/>
    <w:rsid w:val="00281FEC"/>
    <w:rsid w:val="002836CF"/>
    <w:rsid w:val="00290C13"/>
    <w:rsid w:val="002926E2"/>
    <w:rsid w:val="00294997"/>
    <w:rsid w:val="002968E9"/>
    <w:rsid w:val="002B099B"/>
    <w:rsid w:val="002B4F56"/>
    <w:rsid w:val="002B7CDB"/>
    <w:rsid w:val="002C4D8F"/>
    <w:rsid w:val="002C78D5"/>
    <w:rsid w:val="002E17CE"/>
    <w:rsid w:val="002E5C4A"/>
    <w:rsid w:val="002E7B96"/>
    <w:rsid w:val="002F238A"/>
    <w:rsid w:val="002F28AF"/>
    <w:rsid w:val="002F2DB2"/>
    <w:rsid w:val="002F5D4E"/>
    <w:rsid w:val="002F617E"/>
    <w:rsid w:val="002F6C50"/>
    <w:rsid w:val="002F6FB8"/>
    <w:rsid w:val="002F75F3"/>
    <w:rsid w:val="00302508"/>
    <w:rsid w:val="0030255D"/>
    <w:rsid w:val="00303E33"/>
    <w:rsid w:val="00304D35"/>
    <w:rsid w:val="00307F9B"/>
    <w:rsid w:val="00314A13"/>
    <w:rsid w:val="00314A47"/>
    <w:rsid w:val="00314ADA"/>
    <w:rsid w:val="003173A7"/>
    <w:rsid w:val="0032434B"/>
    <w:rsid w:val="0035028F"/>
    <w:rsid w:val="003558CA"/>
    <w:rsid w:val="003601EA"/>
    <w:rsid w:val="00373097"/>
    <w:rsid w:val="00374A83"/>
    <w:rsid w:val="003769DF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058D2"/>
    <w:rsid w:val="004118FD"/>
    <w:rsid w:val="00423D78"/>
    <w:rsid w:val="004310DB"/>
    <w:rsid w:val="00431A88"/>
    <w:rsid w:val="00450B01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06FC"/>
    <w:rsid w:val="0049153F"/>
    <w:rsid w:val="00494859"/>
    <w:rsid w:val="004A0348"/>
    <w:rsid w:val="004A0698"/>
    <w:rsid w:val="004A5FC0"/>
    <w:rsid w:val="004B7EEF"/>
    <w:rsid w:val="004C32F4"/>
    <w:rsid w:val="004C4953"/>
    <w:rsid w:val="004C5012"/>
    <w:rsid w:val="004D08A8"/>
    <w:rsid w:val="004D2FAD"/>
    <w:rsid w:val="004D7ABC"/>
    <w:rsid w:val="004E4CD1"/>
    <w:rsid w:val="004E78DE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031A"/>
    <w:rsid w:val="00523300"/>
    <w:rsid w:val="00526EDB"/>
    <w:rsid w:val="00530E33"/>
    <w:rsid w:val="00540537"/>
    <w:rsid w:val="00540B43"/>
    <w:rsid w:val="00543887"/>
    <w:rsid w:val="00545128"/>
    <w:rsid w:val="00545F2D"/>
    <w:rsid w:val="005502F4"/>
    <w:rsid w:val="00552088"/>
    <w:rsid w:val="00553E7B"/>
    <w:rsid w:val="00555C5A"/>
    <w:rsid w:val="00566C4D"/>
    <w:rsid w:val="00567EA1"/>
    <w:rsid w:val="005714C7"/>
    <w:rsid w:val="00572F99"/>
    <w:rsid w:val="00574501"/>
    <w:rsid w:val="00586C90"/>
    <w:rsid w:val="005874F3"/>
    <w:rsid w:val="005912D6"/>
    <w:rsid w:val="0059675C"/>
    <w:rsid w:val="005A37A4"/>
    <w:rsid w:val="005A5EC7"/>
    <w:rsid w:val="005C3C39"/>
    <w:rsid w:val="005D3A15"/>
    <w:rsid w:val="005D75A1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3A7C"/>
    <w:rsid w:val="00623BD1"/>
    <w:rsid w:val="00626DEA"/>
    <w:rsid w:val="00630983"/>
    <w:rsid w:val="00632DEE"/>
    <w:rsid w:val="0064292A"/>
    <w:rsid w:val="00646CDF"/>
    <w:rsid w:val="00651D7B"/>
    <w:rsid w:val="00654C8A"/>
    <w:rsid w:val="00660709"/>
    <w:rsid w:val="006713D8"/>
    <w:rsid w:val="0067187B"/>
    <w:rsid w:val="00672AC3"/>
    <w:rsid w:val="006732ED"/>
    <w:rsid w:val="00677ECB"/>
    <w:rsid w:val="006817B3"/>
    <w:rsid w:val="00683AA9"/>
    <w:rsid w:val="006858E1"/>
    <w:rsid w:val="00686B48"/>
    <w:rsid w:val="00687535"/>
    <w:rsid w:val="00687B5F"/>
    <w:rsid w:val="00691A0A"/>
    <w:rsid w:val="00697A2F"/>
    <w:rsid w:val="006A00EB"/>
    <w:rsid w:val="006A1101"/>
    <w:rsid w:val="006A44B3"/>
    <w:rsid w:val="006A642D"/>
    <w:rsid w:val="006B3C2E"/>
    <w:rsid w:val="006C0D66"/>
    <w:rsid w:val="006C2D55"/>
    <w:rsid w:val="006C3413"/>
    <w:rsid w:val="006E0591"/>
    <w:rsid w:val="006E0B71"/>
    <w:rsid w:val="006E7642"/>
    <w:rsid w:val="006F1AB8"/>
    <w:rsid w:val="006F306A"/>
    <w:rsid w:val="00701598"/>
    <w:rsid w:val="00705A40"/>
    <w:rsid w:val="007103AA"/>
    <w:rsid w:val="00712EEB"/>
    <w:rsid w:val="00713F94"/>
    <w:rsid w:val="00714E44"/>
    <w:rsid w:val="00715AD1"/>
    <w:rsid w:val="0071724B"/>
    <w:rsid w:val="00720B4B"/>
    <w:rsid w:val="00723C11"/>
    <w:rsid w:val="00726C84"/>
    <w:rsid w:val="007352F3"/>
    <w:rsid w:val="0073565D"/>
    <w:rsid w:val="00746D61"/>
    <w:rsid w:val="00753A16"/>
    <w:rsid w:val="00753C76"/>
    <w:rsid w:val="00756C9E"/>
    <w:rsid w:val="00766B88"/>
    <w:rsid w:val="0077221F"/>
    <w:rsid w:val="00785E43"/>
    <w:rsid w:val="00794BCB"/>
    <w:rsid w:val="007954DA"/>
    <w:rsid w:val="00795CB8"/>
    <w:rsid w:val="007A1008"/>
    <w:rsid w:val="007A3960"/>
    <w:rsid w:val="007A3C90"/>
    <w:rsid w:val="007A41B0"/>
    <w:rsid w:val="007B0EA3"/>
    <w:rsid w:val="007B1705"/>
    <w:rsid w:val="007B670D"/>
    <w:rsid w:val="007D4019"/>
    <w:rsid w:val="007D463C"/>
    <w:rsid w:val="007D53DC"/>
    <w:rsid w:val="007D690A"/>
    <w:rsid w:val="007E0A12"/>
    <w:rsid w:val="007E15E6"/>
    <w:rsid w:val="007E2E65"/>
    <w:rsid w:val="008023C8"/>
    <w:rsid w:val="008048E9"/>
    <w:rsid w:val="00806D63"/>
    <w:rsid w:val="00806F0A"/>
    <w:rsid w:val="0080790E"/>
    <w:rsid w:val="008234F6"/>
    <w:rsid w:val="008257B6"/>
    <w:rsid w:val="00826063"/>
    <w:rsid w:val="00832817"/>
    <w:rsid w:val="008333CB"/>
    <w:rsid w:val="00833F05"/>
    <w:rsid w:val="0083686F"/>
    <w:rsid w:val="008469F4"/>
    <w:rsid w:val="00847BD0"/>
    <w:rsid w:val="008503D8"/>
    <w:rsid w:val="008521DC"/>
    <w:rsid w:val="008534E3"/>
    <w:rsid w:val="008539AF"/>
    <w:rsid w:val="00855F0E"/>
    <w:rsid w:val="00856FD5"/>
    <w:rsid w:val="00875976"/>
    <w:rsid w:val="00881590"/>
    <w:rsid w:val="00890732"/>
    <w:rsid w:val="008915E0"/>
    <w:rsid w:val="00896288"/>
    <w:rsid w:val="00896C2E"/>
    <w:rsid w:val="008A3FB6"/>
    <w:rsid w:val="008B0849"/>
    <w:rsid w:val="008B1D06"/>
    <w:rsid w:val="008B1DAE"/>
    <w:rsid w:val="008B408D"/>
    <w:rsid w:val="008C7901"/>
    <w:rsid w:val="008D52E8"/>
    <w:rsid w:val="008D5901"/>
    <w:rsid w:val="008D7EE4"/>
    <w:rsid w:val="00903BDC"/>
    <w:rsid w:val="00905752"/>
    <w:rsid w:val="00910E4E"/>
    <w:rsid w:val="00911603"/>
    <w:rsid w:val="00914145"/>
    <w:rsid w:val="0091538E"/>
    <w:rsid w:val="009172CD"/>
    <w:rsid w:val="0092459C"/>
    <w:rsid w:val="00925615"/>
    <w:rsid w:val="00930E7E"/>
    <w:rsid w:val="009329A1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73BCA"/>
    <w:rsid w:val="009777BA"/>
    <w:rsid w:val="009810C8"/>
    <w:rsid w:val="009879A8"/>
    <w:rsid w:val="0099206C"/>
    <w:rsid w:val="0099473A"/>
    <w:rsid w:val="009A2504"/>
    <w:rsid w:val="009A30A4"/>
    <w:rsid w:val="009A538A"/>
    <w:rsid w:val="009B0A07"/>
    <w:rsid w:val="009B47F6"/>
    <w:rsid w:val="009B507C"/>
    <w:rsid w:val="009B6D20"/>
    <w:rsid w:val="009C0629"/>
    <w:rsid w:val="009C0687"/>
    <w:rsid w:val="009C65E5"/>
    <w:rsid w:val="009D133E"/>
    <w:rsid w:val="009D30A6"/>
    <w:rsid w:val="009E401B"/>
    <w:rsid w:val="009E5853"/>
    <w:rsid w:val="009E5B2D"/>
    <w:rsid w:val="009F0C5C"/>
    <w:rsid w:val="009F1A85"/>
    <w:rsid w:val="009F2902"/>
    <w:rsid w:val="009F6231"/>
    <w:rsid w:val="00A0422A"/>
    <w:rsid w:val="00A166C1"/>
    <w:rsid w:val="00A204E1"/>
    <w:rsid w:val="00A20F73"/>
    <w:rsid w:val="00A21E51"/>
    <w:rsid w:val="00A22275"/>
    <w:rsid w:val="00A259E6"/>
    <w:rsid w:val="00A26ED4"/>
    <w:rsid w:val="00A2765E"/>
    <w:rsid w:val="00A30722"/>
    <w:rsid w:val="00A308D4"/>
    <w:rsid w:val="00A31705"/>
    <w:rsid w:val="00A3649E"/>
    <w:rsid w:val="00A52C88"/>
    <w:rsid w:val="00A52E39"/>
    <w:rsid w:val="00A53ADD"/>
    <w:rsid w:val="00A60B6F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A26F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1FA2"/>
    <w:rsid w:val="00AF21A0"/>
    <w:rsid w:val="00AF461F"/>
    <w:rsid w:val="00AF5142"/>
    <w:rsid w:val="00B02303"/>
    <w:rsid w:val="00B04C23"/>
    <w:rsid w:val="00B06D3F"/>
    <w:rsid w:val="00B07DCC"/>
    <w:rsid w:val="00B12C18"/>
    <w:rsid w:val="00B1392F"/>
    <w:rsid w:val="00B14F3D"/>
    <w:rsid w:val="00B14FAC"/>
    <w:rsid w:val="00B16E53"/>
    <w:rsid w:val="00B17881"/>
    <w:rsid w:val="00B304DA"/>
    <w:rsid w:val="00B33435"/>
    <w:rsid w:val="00B3736F"/>
    <w:rsid w:val="00B37F0E"/>
    <w:rsid w:val="00B45202"/>
    <w:rsid w:val="00B51508"/>
    <w:rsid w:val="00B60293"/>
    <w:rsid w:val="00B640AD"/>
    <w:rsid w:val="00B66AE8"/>
    <w:rsid w:val="00B7026E"/>
    <w:rsid w:val="00B73352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2735"/>
    <w:rsid w:val="00BC2C20"/>
    <w:rsid w:val="00BC6DA7"/>
    <w:rsid w:val="00BC71D0"/>
    <w:rsid w:val="00BD0079"/>
    <w:rsid w:val="00BD2A13"/>
    <w:rsid w:val="00BE0A7B"/>
    <w:rsid w:val="00BE113C"/>
    <w:rsid w:val="00BE1E0D"/>
    <w:rsid w:val="00BE3660"/>
    <w:rsid w:val="00BE7D9D"/>
    <w:rsid w:val="00BF11A4"/>
    <w:rsid w:val="00BF34CE"/>
    <w:rsid w:val="00BF5CCA"/>
    <w:rsid w:val="00C0361F"/>
    <w:rsid w:val="00C1234B"/>
    <w:rsid w:val="00C21454"/>
    <w:rsid w:val="00C22468"/>
    <w:rsid w:val="00C23C11"/>
    <w:rsid w:val="00C23EE8"/>
    <w:rsid w:val="00C27E8A"/>
    <w:rsid w:val="00C30F49"/>
    <w:rsid w:val="00C31009"/>
    <w:rsid w:val="00C32843"/>
    <w:rsid w:val="00C3323D"/>
    <w:rsid w:val="00C352DD"/>
    <w:rsid w:val="00C3674A"/>
    <w:rsid w:val="00C41DD2"/>
    <w:rsid w:val="00C53D77"/>
    <w:rsid w:val="00C55BDE"/>
    <w:rsid w:val="00C57B80"/>
    <w:rsid w:val="00C63758"/>
    <w:rsid w:val="00C66CA3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A2500"/>
    <w:rsid w:val="00CB354B"/>
    <w:rsid w:val="00CB6640"/>
    <w:rsid w:val="00CC485A"/>
    <w:rsid w:val="00CC6834"/>
    <w:rsid w:val="00CD09DD"/>
    <w:rsid w:val="00CD799D"/>
    <w:rsid w:val="00CD7A8B"/>
    <w:rsid w:val="00CE130B"/>
    <w:rsid w:val="00CE7ADF"/>
    <w:rsid w:val="00CF023A"/>
    <w:rsid w:val="00CF3742"/>
    <w:rsid w:val="00CF3BCD"/>
    <w:rsid w:val="00CF4613"/>
    <w:rsid w:val="00CF5943"/>
    <w:rsid w:val="00CF6FED"/>
    <w:rsid w:val="00D03D69"/>
    <w:rsid w:val="00D04A19"/>
    <w:rsid w:val="00D05FC0"/>
    <w:rsid w:val="00D0635C"/>
    <w:rsid w:val="00D1473E"/>
    <w:rsid w:val="00D147F9"/>
    <w:rsid w:val="00D16F46"/>
    <w:rsid w:val="00D21573"/>
    <w:rsid w:val="00D25868"/>
    <w:rsid w:val="00D27B74"/>
    <w:rsid w:val="00D30357"/>
    <w:rsid w:val="00D31EBB"/>
    <w:rsid w:val="00D332B9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35B0"/>
    <w:rsid w:val="00D94FEE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16AD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09D2"/>
    <w:rsid w:val="00E01AEB"/>
    <w:rsid w:val="00E053D6"/>
    <w:rsid w:val="00E06ECD"/>
    <w:rsid w:val="00E07BE7"/>
    <w:rsid w:val="00E12FA4"/>
    <w:rsid w:val="00E1594D"/>
    <w:rsid w:val="00E237B0"/>
    <w:rsid w:val="00E335DF"/>
    <w:rsid w:val="00E35E02"/>
    <w:rsid w:val="00E370C0"/>
    <w:rsid w:val="00E37306"/>
    <w:rsid w:val="00E421C0"/>
    <w:rsid w:val="00E422CC"/>
    <w:rsid w:val="00E50655"/>
    <w:rsid w:val="00E612F9"/>
    <w:rsid w:val="00E64F4F"/>
    <w:rsid w:val="00E66E4B"/>
    <w:rsid w:val="00E6757C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D4645"/>
    <w:rsid w:val="00ED773A"/>
    <w:rsid w:val="00EE047E"/>
    <w:rsid w:val="00EE16D6"/>
    <w:rsid w:val="00EE49F3"/>
    <w:rsid w:val="00EF137D"/>
    <w:rsid w:val="00EF37B7"/>
    <w:rsid w:val="00F01150"/>
    <w:rsid w:val="00F07AD4"/>
    <w:rsid w:val="00F12F8A"/>
    <w:rsid w:val="00F14548"/>
    <w:rsid w:val="00F162A3"/>
    <w:rsid w:val="00F16DD6"/>
    <w:rsid w:val="00F17127"/>
    <w:rsid w:val="00F20455"/>
    <w:rsid w:val="00F20D0F"/>
    <w:rsid w:val="00F235C1"/>
    <w:rsid w:val="00F255F3"/>
    <w:rsid w:val="00F27942"/>
    <w:rsid w:val="00F51A77"/>
    <w:rsid w:val="00F56E2D"/>
    <w:rsid w:val="00F579A0"/>
    <w:rsid w:val="00F579D5"/>
    <w:rsid w:val="00F57BA4"/>
    <w:rsid w:val="00F60D28"/>
    <w:rsid w:val="00F73468"/>
    <w:rsid w:val="00F76341"/>
    <w:rsid w:val="00F80A28"/>
    <w:rsid w:val="00F933F2"/>
    <w:rsid w:val="00F93C1D"/>
    <w:rsid w:val="00FA4360"/>
    <w:rsid w:val="00FA714C"/>
    <w:rsid w:val="00FB0BC8"/>
    <w:rsid w:val="00FB20CE"/>
    <w:rsid w:val="00FB2431"/>
    <w:rsid w:val="00FB3F88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OneDrive%20-%20&#49457;&#44277;&#54924;&#45824;&#54617;&#44368;\&#47928;&#49436;\&#47928;&#49436;&#53596;&#54540;&#47551;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36765-BB7E-4390-9440-43B07066A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1267</TotalTime>
  <Pages>10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639</cp:revision>
  <dcterms:created xsi:type="dcterms:W3CDTF">2016-08-29T22:19:00Z</dcterms:created>
  <dcterms:modified xsi:type="dcterms:W3CDTF">2024-01-16T14:06:00Z</dcterms:modified>
</cp:coreProperties>
</file>
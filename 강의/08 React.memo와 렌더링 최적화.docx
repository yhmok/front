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54D6B0F5" w:rsidR="003601EA" w:rsidRPr="008E682B" w:rsidRDefault="00A9739F" w:rsidP="00715AD1">
      <w:pPr>
        <w:rPr>
          <w:rFonts w:ascii="Consolas" w:hAnsi="Consolas"/>
        </w:rPr>
      </w:pPr>
      <w:r>
        <w:rPr>
          <w:rFonts w:ascii="Consolas" w:hAnsi="Consolas" w:hint="eastAsia"/>
          <w:sz w:val="52"/>
          <w:szCs w:val="56"/>
        </w:rPr>
        <w:t>R</w:t>
      </w:r>
      <w:r>
        <w:rPr>
          <w:rFonts w:ascii="Consolas" w:hAnsi="Consolas"/>
          <w:sz w:val="52"/>
          <w:szCs w:val="56"/>
        </w:rPr>
        <w:t>eact.memo</w:t>
      </w:r>
      <w:r>
        <w:rPr>
          <w:rFonts w:ascii="Consolas" w:hAnsi="Consolas" w:hint="eastAsia"/>
          <w:sz w:val="52"/>
          <w:szCs w:val="56"/>
        </w:rPr>
        <w:t>와</w:t>
      </w:r>
      <w:r w:rsidR="004165DF" w:rsidRPr="008E682B">
        <w:rPr>
          <w:rFonts w:ascii="Consolas" w:hAnsi="Consolas"/>
          <w:sz w:val="52"/>
          <w:szCs w:val="56"/>
        </w:rPr>
        <w:t xml:space="preserve"> </w:t>
      </w:r>
      <w:r w:rsidR="004165DF" w:rsidRPr="008E682B">
        <w:rPr>
          <w:rFonts w:ascii="Consolas" w:hAnsi="Consolas"/>
          <w:sz w:val="52"/>
          <w:szCs w:val="56"/>
        </w:rPr>
        <w:t>렌더링</w:t>
      </w:r>
      <w:r w:rsidR="004165DF" w:rsidRPr="008E682B">
        <w:rPr>
          <w:rFonts w:ascii="Consolas" w:hAnsi="Consolas"/>
          <w:sz w:val="52"/>
          <w:szCs w:val="56"/>
        </w:rPr>
        <w:t xml:space="preserve"> </w:t>
      </w:r>
      <w:r w:rsidR="004165DF" w:rsidRPr="008E682B">
        <w:rPr>
          <w:rFonts w:ascii="Consolas" w:hAnsi="Consolas"/>
          <w:sz w:val="52"/>
          <w:szCs w:val="56"/>
        </w:rPr>
        <w:t>최적화</w:t>
      </w:r>
    </w:p>
    <w:p w14:paraId="49F6DECC" w14:textId="77777777" w:rsidR="00D64B8C" w:rsidRPr="008E682B" w:rsidRDefault="00D64B8C" w:rsidP="00F579D5">
      <w:pPr>
        <w:rPr>
          <w:rFonts w:ascii="Consolas" w:hAnsi="Consolas"/>
        </w:rPr>
      </w:pPr>
    </w:p>
    <w:p w14:paraId="02FBD758" w14:textId="1C165453" w:rsidR="003601EA" w:rsidRPr="008E682B" w:rsidRDefault="003601EA" w:rsidP="00F579D5">
      <w:pPr>
        <w:rPr>
          <w:rFonts w:ascii="Consolas" w:hAnsi="Consolas"/>
        </w:rPr>
      </w:pPr>
    </w:p>
    <w:p w14:paraId="1FADBC03" w14:textId="671279FB" w:rsidR="00BF5CCA" w:rsidRPr="008E682B" w:rsidRDefault="00BF5CCA" w:rsidP="00F579D5">
      <w:pPr>
        <w:rPr>
          <w:rFonts w:ascii="Consolas" w:hAnsi="Consolas"/>
        </w:rPr>
      </w:pPr>
    </w:p>
    <w:p w14:paraId="4ADE898B" w14:textId="1A9CBF64" w:rsidR="00BF5CCA" w:rsidRPr="008E682B" w:rsidRDefault="00BF5CCA" w:rsidP="00F579D5">
      <w:pPr>
        <w:rPr>
          <w:rFonts w:ascii="Consolas" w:hAnsi="Consolas"/>
          <w:b/>
          <w:bCs/>
          <w:sz w:val="28"/>
          <w:szCs w:val="32"/>
        </w:rPr>
      </w:pPr>
      <w:r w:rsidRPr="008E682B">
        <w:rPr>
          <w:rFonts w:ascii="Consolas" w:hAnsi="Consolas"/>
          <w:b/>
          <w:bCs/>
          <w:sz w:val="28"/>
          <w:szCs w:val="32"/>
        </w:rPr>
        <w:t>학습목표</w:t>
      </w:r>
    </w:p>
    <w:p w14:paraId="09D620CE" w14:textId="417FF791" w:rsidR="00BF5CCA" w:rsidRPr="008E682B" w:rsidRDefault="00A0620A" w:rsidP="00F579D5">
      <w:pPr>
        <w:rPr>
          <w:rFonts w:ascii="Consolas" w:hAnsi="Consolas"/>
        </w:rPr>
      </w:pPr>
      <w:r w:rsidRPr="00A0620A">
        <w:rPr>
          <w:rFonts w:hint="eastAsia"/>
        </w:rPr>
        <w:t>R</w:t>
      </w:r>
      <w:r w:rsidRPr="00A0620A">
        <w:t>eact.memo</w:t>
      </w:r>
      <w:r>
        <w:rPr>
          <w:rFonts w:ascii="Consolas" w:hAnsi="Consolas" w:hint="eastAsia"/>
        </w:rPr>
        <w:t>를</w:t>
      </w:r>
      <w:r w:rsidR="004165DF" w:rsidRPr="008E682B">
        <w:rPr>
          <w:rFonts w:ascii="Consolas" w:hAnsi="Consolas"/>
        </w:rPr>
        <w:t xml:space="preserve"> </w:t>
      </w:r>
      <w:r w:rsidR="004165DF" w:rsidRPr="008E682B">
        <w:rPr>
          <w:rFonts w:ascii="Consolas" w:hAnsi="Consolas"/>
        </w:rPr>
        <w:t>사용하여</w:t>
      </w:r>
      <w:r w:rsidR="004165DF" w:rsidRPr="008E682B">
        <w:rPr>
          <w:rFonts w:ascii="Consolas" w:hAnsi="Consolas"/>
        </w:rPr>
        <w:t xml:space="preserve"> </w:t>
      </w:r>
      <w:r w:rsidR="004165DF" w:rsidRPr="008E682B">
        <w:rPr>
          <w:rFonts w:ascii="Consolas" w:hAnsi="Consolas"/>
        </w:rPr>
        <w:t>컴포넌트</w:t>
      </w:r>
      <w:r w:rsidR="004165DF" w:rsidRPr="008E682B">
        <w:rPr>
          <w:rFonts w:ascii="Consolas" w:hAnsi="Consolas"/>
        </w:rPr>
        <w:t xml:space="preserve"> </w:t>
      </w:r>
      <w:r w:rsidR="004165DF" w:rsidRPr="008E682B">
        <w:rPr>
          <w:rFonts w:ascii="Consolas" w:hAnsi="Consolas"/>
        </w:rPr>
        <w:t>렌더링</w:t>
      </w:r>
      <w:r w:rsidR="004165DF" w:rsidRPr="008E682B">
        <w:rPr>
          <w:rFonts w:ascii="Consolas" w:hAnsi="Consolas"/>
        </w:rPr>
        <w:t xml:space="preserve"> </w:t>
      </w:r>
      <w:r w:rsidR="004165DF" w:rsidRPr="008E682B">
        <w:rPr>
          <w:rFonts w:ascii="Consolas" w:hAnsi="Consolas"/>
        </w:rPr>
        <w:t>최적화</w:t>
      </w:r>
      <w:r w:rsidR="000B552C" w:rsidRPr="008E682B">
        <w:rPr>
          <w:rFonts w:ascii="Consolas" w:hAnsi="Consolas"/>
        </w:rPr>
        <w:t xml:space="preserve"> </w:t>
      </w:r>
      <w:r w:rsidR="000B552C" w:rsidRPr="008E682B">
        <w:rPr>
          <w:rFonts w:ascii="Consolas" w:hAnsi="Consolas"/>
        </w:rPr>
        <w:t>하기</w:t>
      </w:r>
    </w:p>
    <w:p w14:paraId="47D21A5A" w14:textId="32AD0B91" w:rsidR="00D64B8C" w:rsidRPr="008E682B" w:rsidRDefault="00D64B8C" w:rsidP="00F579D5">
      <w:pPr>
        <w:rPr>
          <w:rFonts w:ascii="Consolas" w:hAnsi="Consolas"/>
        </w:rPr>
      </w:pPr>
    </w:p>
    <w:p w14:paraId="3E951B25" w14:textId="793F31BB" w:rsidR="00BF5CCA" w:rsidRPr="008E682B" w:rsidRDefault="00BF5CCA" w:rsidP="00F579D5">
      <w:pPr>
        <w:rPr>
          <w:rFonts w:ascii="Consolas" w:hAnsi="Consolas"/>
        </w:rPr>
      </w:pPr>
    </w:p>
    <w:p w14:paraId="0863C43B" w14:textId="77777777" w:rsidR="00BF5CCA" w:rsidRPr="008E682B" w:rsidRDefault="00BF5CCA" w:rsidP="00F579D5">
      <w:pPr>
        <w:rPr>
          <w:rFonts w:ascii="Consolas" w:hAnsi="Consolas"/>
        </w:rPr>
      </w:pPr>
    </w:p>
    <w:p w14:paraId="422F11FF" w14:textId="6F3F7FB8" w:rsidR="00D64B8C" w:rsidRPr="008E682B" w:rsidRDefault="00D64B8C" w:rsidP="00F579D5">
      <w:pPr>
        <w:rPr>
          <w:rFonts w:ascii="Consolas" w:hAnsi="Consolas"/>
          <w:b/>
          <w:bCs/>
          <w:sz w:val="28"/>
          <w:szCs w:val="32"/>
        </w:rPr>
      </w:pPr>
      <w:r w:rsidRPr="008E682B">
        <w:rPr>
          <w:rFonts w:ascii="Consolas" w:hAnsi="Consolas"/>
          <w:b/>
          <w:bCs/>
          <w:sz w:val="28"/>
          <w:szCs w:val="32"/>
        </w:rPr>
        <w:t>목차</w:t>
      </w:r>
    </w:p>
    <w:p w14:paraId="6FEF5B5B" w14:textId="7CCFBFDD" w:rsidR="00D24E0B" w:rsidRDefault="00D64B8C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r w:rsidRPr="008E682B">
        <w:rPr>
          <w:rFonts w:ascii="Consolas" w:hAnsi="Consolas"/>
        </w:rPr>
        <w:fldChar w:fldCharType="begin"/>
      </w:r>
      <w:r w:rsidRPr="008E682B">
        <w:rPr>
          <w:rFonts w:ascii="Consolas" w:hAnsi="Consolas"/>
        </w:rPr>
        <w:instrText xml:space="preserve"> TOC \o "1-2" \h \z \u </w:instrText>
      </w:r>
      <w:r w:rsidRPr="008E682B">
        <w:rPr>
          <w:rFonts w:ascii="Consolas" w:hAnsi="Consolas"/>
        </w:rPr>
        <w:fldChar w:fldCharType="separate"/>
      </w:r>
      <w:hyperlink w:anchor="_Toc149138502" w:history="1">
        <w:r w:rsidR="00D24E0B" w:rsidRPr="00B367D2">
          <w:rPr>
            <w:rStyle w:val="a9"/>
            <w:rFonts w:hAnsi="굴림체"/>
            <w:noProof/>
          </w:rPr>
          <w:t>1.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렌더링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최적화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_Toc149138502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2</w:t>
        </w:r>
        <w:r w:rsidR="00D24E0B">
          <w:rPr>
            <w:noProof/>
            <w:webHidden/>
          </w:rPr>
          <w:fldChar w:fldCharType="end"/>
        </w:r>
      </w:hyperlink>
    </w:p>
    <w:p w14:paraId="4C90993C" w14:textId="43561CAF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03" w:history="1">
        <w:r w:rsidR="00D24E0B" w:rsidRPr="00B367D2">
          <w:rPr>
            <w:rStyle w:val="a9"/>
            <w:rFonts w:ascii="Consolas" w:hAnsi="Consolas"/>
            <w:noProof/>
          </w:rPr>
          <w:t xml:space="preserve">1) </w:t>
        </w:r>
        <w:r w:rsidR="00D24E0B" w:rsidRPr="00B367D2">
          <w:rPr>
            <w:rStyle w:val="a9"/>
            <w:rFonts w:ascii="Consolas" w:hAnsi="Consolas"/>
            <w:noProof/>
          </w:rPr>
          <w:t>개요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_Toc149138503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2</w:t>
        </w:r>
        <w:r w:rsidR="00D24E0B">
          <w:rPr>
            <w:noProof/>
            <w:webHidden/>
          </w:rPr>
          <w:fldChar w:fldCharType="end"/>
        </w:r>
      </w:hyperlink>
    </w:p>
    <w:p w14:paraId="62537148" w14:textId="7EBA47AF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04" w:history="1">
        <w:r w:rsidR="00D24E0B" w:rsidRPr="00B367D2">
          <w:rPr>
            <w:rStyle w:val="a9"/>
            <w:rFonts w:ascii="Consolas" w:hAnsi="Consolas"/>
            <w:noProof/>
          </w:rPr>
          <w:t xml:space="preserve">2) Counter </w:t>
        </w:r>
        <w:r w:rsidR="00D24E0B" w:rsidRPr="00B367D2">
          <w:rPr>
            <w:rStyle w:val="a9"/>
            <w:rFonts w:ascii="Consolas" w:hAnsi="Consolas"/>
            <w:noProof/>
          </w:rPr>
          <w:t>예제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구현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_Toc149138504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4</w:t>
        </w:r>
        <w:r w:rsidR="00D24E0B">
          <w:rPr>
            <w:noProof/>
            <w:webHidden/>
          </w:rPr>
          <w:fldChar w:fldCharType="end"/>
        </w:r>
      </w:hyperlink>
    </w:p>
    <w:p w14:paraId="362DB2DF" w14:textId="511CD3C8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05" w:history="1">
        <w:r w:rsidR="00D24E0B" w:rsidRPr="00B367D2">
          <w:rPr>
            <w:rStyle w:val="a9"/>
            <w:rFonts w:ascii="Consolas" w:hAnsi="Consolas"/>
            <w:noProof/>
          </w:rPr>
          <w:t xml:space="preserve">3) </w:t>
        </w:r>
        <w:r w:rsidR="00D24E0B" w:rsidRPr="00B367D2">
          <w:rPr>
            <w:rStyle w:val="a9"/>
            <w:rFonts w:ascii="Consolas" w:hAnsi="Consolas"/>
            <w:noProof/>
          </w:rPr>
          <w:t>실행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_Toc149138505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6</w:t>
        </w:r>
        <w:r w:rsidR="00D24E0B">
          <w:rPr>
            <w:noProof/>
            <w:webHidden/>
          </w:rPr>
          <w:fldChar w:fldCharType="end"/>
        </w:r>
      </w:hyperlink>
    </w:p>
    <w:p w14:paraId="1233D514" w14:textId="25162B33" w:rsidR="00D24E0B" w:rsidRDefault="008E3DE4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9138506" w:history="1">
        <w:r w:rsidR="00D24E0B" w:rsidRPr="00B367D2">
          <w:rPr>
            <w:rStyle w:val="a9"/>
            <w:rFonts w:hAnsi="굴림체"/>
            <w:noProof/>
          </w:rPr>
          <w:t>2.</w:t>
        </w:r>
        <w:r w:rsidR="00D24E0B" w:rsidRPr="00B367D2">
          <w:rPr>
            <w:rStyle w:val="a9"/>
            <w:rFonts w:ascii="Consolas" w:hAnsi="Consolas"/>
            <w:noProof/>
          </w:rPr>
          <w:t xml:space="preserve"> useState </w:t>
        </w:r>
        <w:r w:rsidR="00D24E0B" w:rsidRPr="00B367D2">
          <w:rPr>
            <w:rStyle w:val="a9"/>
            <w:rFonts w:ascii="Consolas" w:hAnsi="Consolas"/>
            <w:noProof/>
          </w:rPr>
          <w:t>훅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예제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렌더링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최적화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_Toc149138506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7</w:t>
        </w:r>
        <w:r w:rsidR="00D24E0B">
          <w:rPr>
            <w:noProof/>
            <w:webHidden/>
          </w:rPr>
          <w:fldChar w:fldCharType="end"/>
        </w:r>
      </w:hyperlink>
    </w:p>
    <w:p w14:paraId="69821F5A" w14:textId="76C61594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07" w:history="1">
        <w:r w:rsidR="00D24E0B" w:rsidRPr="00B367D2">
          <w:rPr>
            <w:rStyle w:val="a9"/>
            <w:rFonts w:ascii="Consolas" w:hAnsi="Consolas"/>
            <w:noProof/>
          </w:rPr>
          <w:t xml:space="preserve">1) </w:t>
        </w:r>
        <w:r w:rsidR="00D24E0B" w:rsidRPr="00B367D2">
          <w:rPr>
            <w:rStyle w:val="a9"/>
            <w:rFonts w:ascii="Consolas" w:hAnsi="Consolas"/>
            <w:noProof/>
          </w:rPr>
          <w:t>개요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_Toc149138507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7</w:t>
        </w:r>
        <w:r w:rsidR="00D24E0B">
          <w:rPr>
            <w:noProof/>
            <w:webHidden/>
          </w:rPr>
          <w:fldChar w:fldCharType="end"/>
        </w:r>
      </w:hyperlink>
    </w:p>
    <w:p w14:paraId="3FF9BDA6" w14:textId="4A343406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08" w:history="1">
        <w:r w:rsidR="00D24E0B" w:rsidRPr="00B367D2">
          <w:rPr>
            <w:rStyle w:val="a9"/>
            <w:rFonts w:ascii="Consolas" w:hAnsi="Consolas"/>
            <w:noProof/>
          </w:rPr>
          <w:t>2) javascript</w:t>
        </w:r>
        <w:r w:rsidR="00D24E0B" w:rsidRPr="00B367D2">
          <w:rPr>
            <w:rStyle w:val="a9"/>
            <w:rFonts w:ascii="Consolas" w:hAnsi="Consolas"/>
            <w:noProof/>
          </w:rPr>
          <w:t>의</w:t>
        </w:r>
        <w:r w:rsidR="00D24E0B" w:rsidRPr="00B367D2">
          <w:rPr>
            <w:rStyle w:val="a9"/>
            <w:rFonts w:ascii="Consolas" w:hAnsi="Consolas"/>
            <w:noProof/>
          </w:rPr>
          <w:t xml:space="preserve"> closure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_Toc149138508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7</w:t>
        </w:r>
        <w:r w:rsidR="00D24E0B">
          <w:rPr>
            <w:noProof/>
            <w:webHidden/>
          </w:rPr>
          <w:fldChar w:fldCharType="end"/>
        </w:r>
      </w:hyperlink>
    </w:p>
    <w:p w14:paraId="6AED701B" w14:textId="0B50D996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09" w:history="1">
        <w:r w:rsidR="00D24E0B" w:rsidRPr="00B367D2">
          <w:rPr>
            <w:rStyle w:val="a9"/>
            <w:rFonts w:ascii="Consolas" w:hAnsi="Consolas"/>
            <w:noProof/>
          </w:rPr>
          <w:t xml:space="preserve">3) todo </w:t>
        </w:r>
        <w:r w:rsidR="00D24E0B" w:rsidRPr="00B367D2">
          <w:rPr>
            <w:rStyle w:val="a9"/>
            <w:rFonts w:ascii="Consolas" w:hAnsi="Consolas"/>
            <w:noProof/>
          </w:rPr>
          <w:t>앱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수정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_Toc149138509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8</w:t>
        </w:r>
        <w:r w:rsidR="00D24E0B">
          <w:rPr>
            <w:noProof/>
            <w:webHidden/>
          </w:rPr>
          <w:fldChar w:fldCharType="end"/>
        </w:r>
      </w:hyperlink>
    </w:p>
    <w:p w14:paraId="31F29DBE" w14:textId="08A5FF73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10" w:history="1">
        <w:r w:rsidR="00D24E0B" w:rsidRPr="00B367D2">
          <w:rPr>
            <w:rStyle w:val="a9"/>
            <w:rFonts w:ascii="Consolas" w:hAnsi="Consolas"/>
            <w:noProof/>
          </w:rPr>
          <w:t xml:space="preserve">4) </w:t>
        </w:r>
        <w:r w:rsidR="00D24E0B" w:rsidRPr="00B367D2">
          <w:rPr>
            <w:rStyle w:val="a9"/>
            <w:rFonts w:ascii="Consolas" w:hAnsi="Consolas"/>
            <w:noProof/>
          </w:rPr>
          <w:t>실행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_Toc149138510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12</w:t>
        </w:r>
        <w:r w:rsidR="00D24E0B">
          <w:rPr>
            <w:noProof/>
            <w:webHidden/>
          </w:rPr>
          <w:fldChar w:fldCharType="end"/>
        </w:r>
      </w:hyperlink>
    </w:p>
    <w:p w14:paraId="439A4516" w14:textId="0F88EF2B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11" w:history="1">
        <w:r w:rsidR="00D24E0B" w:rsidRPr="00B367D2">
          <w:rPr>
            <w:rStyle w:val="a9"/>
            <w:rFonts w:ascii="Consolas" w:hAnsi="Consolas"/>
            <w:noProof/>
          </w:rPr>
          <w:t xml:space="preserve">5) </w:t>
        </w:r>
        <w:r w:rsidR="00D24E0B" w:rsidRPr="00B367D2">
          <w:rPr>
            <w:rStyle w:val="a9"/>
            <w:rFonts w:ascii="Consolas" w:hAnsi="Consolas"/>
            <w:noProof/>
          </w:rPr>
          <w:t>렌더링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최적화가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안되는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이유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_Toc149138511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13</w:t>
        </w:r>
        <w:r w:rsidR="00D24E0B">
          <w:rPr>
            <w:noProof/>
            <w:webHidden/>
          </w:rPr>
          <w:fldChar w:fldCharType="end"/>
        </w:r>
      </w:hyperlink>
    </w:p>
    <w:p w14:paraId="10592646" w14:textId="0098F5DC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12" w:history="1">
        <w:r w:rsidR="00D24E0B" w:rsidRPr="00B367D2">
          <w:rPr>
            <w:rStyle w:val="a9"/>
            <w:rFonts w:ascii="Consolas" w:hAnsi="Consolas"/>
            <w:noProof/>
          </w:rPr>
          <w:t xml:space="preserve">6) </w:t>
        </w:r>
        <w:r w:rsidR="00D24E0B" w:rsidRPr="00B367D2">
          <w:rPr>
            <w:rStyle w:val="a9"/>
            <w:rFonts w:ascii="Consolas" w:hAnsi="Consolas"/>
            <w:noProof/>
          </w:rPr>
          <w:t>결론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_Toc149138512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14</w:t>
        </w:r>
        <w:r w:rsidR="00D24E0B">
          <w:rPr>
            <w:noProof/>
            <w:webHidden/>
          </w:rPr>
          <w:fldChar w:fldCharType="end"/>
        </w:r>
      </w:hyperlink>
    </w:p>
    <w:p w14:paraId="471E17A2" w14:textId="3E5AD3E3" w:rsidR="00D24E0B" w:rsidRDefault="008E3DE4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9138513" w:history="1">
        <w:r w:rsidR="00D24E0B" w:rsidRPr="00B367D2">
          <w:rPr>
            <w:rStyle w:val="a9"/>
            <w:rFonts w:hAnsi="굴림체"/>
            <w:noProof/>
          </w:rPr>
          <w:t>3.</w:t>
        </w:r>
        <w:r w:rsidR="00D24E0B" w:rsidRPr="00B367D2">
          <w:rPr>
            <w:rStyle w:val="a9"/>
            <w:rFonts w:ascii="Consolas" w:hAnsi="Consolas"/>
            <w:noProof/>
          </w:rPr>
          <w:t xml:space="preserve"> useReducer </w:t>
        </w:r>
        <w:r w:rsidR="00D24E0B" w:rsidRPr="00B367D2">
          <w:rPr>
            <w:rStyle w:val="a9"/>
            <w:rFonts w:ascii="Consolas" w:hAnsi="Consolas"/>
            <w:noProof/>
          </w:rPr>
          <w:t>훅과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렌더링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최적화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_Toc149138513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15</w:t>
        </w:r>
        <w:r w:rsidR="00D24E0B">
          <w:rPr>
            <w:noProof/>
            <w:webHidden/>
          </w:rPr>
          <w:fldChar w:fldCharType="end"/>
        </w:r>
      </w:hyperlink>
    </w:p>
    <w:p w14:paraId="687D7146" w14:textId="0C2BD1C0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14" w:history="1">
        <w:r w:rsidR="00D24E0B" w:rsidRPr="00B367D2">
          <w:rPr>
            <w:rStyle w:val="a9"/>
            <w:rFonts w:ascii="Consolas" w:hAnsi="Consolas"/>
            <w:noProof/>
          </w:rPr>
          <w:t xml:space="preserve">1) </w:t>
        </w:r>
        <w:r w:rsidR="00D24E0B" w:rsidRPr="00B367D2">
          <w:rPr>
            <w:rStyle w:val="a9"/>
            <w:rFonts w:ascii="Consolas" w:hAnsi="Consolas"/>
            <w:noProof/>
          </w:rPr>
          <w:t>개요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_Toc149138514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15</w:t>
        </w:r>
        <w:r w:rsidR="00D24E0B">
          <w:rPr>
            <w:noProof/>
            <w:webHidden/>
          </w:rPr>
          <w:fldChar w:fldCharType="end"/>
        </w:r>
      </w:hyperlink>
    </w:p>
    <w:p w14:paraId="2F6F78F3" w14:textId="44DED47C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15" w:history="1">
        <w:r w:rsidR="00D24E0B" w:rsidRPr="00B367D2">
          <w:rPr>
            <w:rStyle w:val="a9"/>
            <w:rFonts w:ascii="Consolas" w:hAnsi="Consolas"/>
            <w:noProof/>
          </w:rPr>
          <w:t xml:space="preserve">2) </w:t>
        </w:r>
        <w:r w:rsidR="00D24E0B" w:rsidRPr="00B367D2">
          <w:rPr>
            <w:rStyle w:val="a9"/>
            <w:rFonts w:ascii="Consolas" w:hAnsi="Consolas"/>
            <w:noProof/>
          </w:rPr>
          <w:t>수정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_Toc149138515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15</w:t>
        </w:r>
        <w:r w:rsidR="00D24E0B">
          <w:rPr>
            <w:noProof/>
            <w:webHidden/>
          </w:rPr>
          <w:fldChar w:fldCharType="end"/>
        </w:r>
      </w:hyperlink>
    </w:p>
    <w:p w14:paraId="627FD90B" w14:textId="401F993C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16" w:history="1">
        <w:r w:rsidR="00D24E0B" w:rsidRPr="00B367D2">
          <w:rPr>
            <w:rStyle w:val="a9"/>
            <w:rFonts w:ascii="Consolas" w:hAnsi="Consolas"/>
            <w:noProof/>
          </w:rPr>
          <w:t xml:space="preserve">3) </w:t>
        </w:r>
        <w:r w:rsidR="00D24E0B" w:rsidRPr="00B367D2">
          <w:rPr>
            <w:rStyle w:val="a9"/>
            <w:rFonts w:ascii="Consolas" w:hAnsi="Consolas"/>
            <w:noProof/>
          </w:rPr>
          <w:t>실행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_Toc149138516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18</w:t>
        </w:r>
        <w:r w:rsidR="00D24E0B">
          <w:rPr>
            <w:noProof/>
            <w:webHidden/>
          </w:rPr>
          <w:fldChar w:fldCharType="end"/>
        </w:r>
      </w:hyperlink>
    </w:p>
    <w:p w14:paraId="5DB661DF" w14:textId="7084906E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17" w:history="1">
        <w:r w:rsidR="00D24E0B" w:rsidRPr="00B367D2">
          <w:rPr>
            <w:rStyle w:val="a9"/>
            <w:rFonts w:ascii="Consolas" w:hAnsi="Consolas"/>
            <w:noProof/>
          </w:rPr>
          <w:t xml:space="preserve">4) </w:t>
        </w:r>
        <w:r w:rsidR="00D24E0B" w:rsidRPr="00B367D2">
          <w:rPr>
            <w:rStyle w:val="a9"/>
            <w:rFonts w:ascii="Consolas" w:hAnsi="Consolas"/>
            <w:noProof/>
          </w:rPr>
          <w:t>결론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_Toc149138517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18</w:t>
        </w:r>
        <w:r w:rsidR="00D24E0B">
          <w:rPr>
            <w:noProof/>
            <w:webHidden/>
          </w:rPr>
          <w:fldChar w:fldCharType="end"/>
        </w:r>
      </w:hyperlink>
    </w:p>
    <w:p w14:paraId="38D590E9" w14:textId="08548191" w:rsidR="00D24E0B" w:rsidRDefault="008E3DE4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9138518" w:history="1">
        <w:r w:rsidR="00D24E0B" w:rsidRPr="00B367D2">
          <w:rPr>
            <w:rStyle w:val="a9"/>
            <w:rFonts w:hAnsi="굴림체"/>
            <w:noProof/>
          </w:rPr>
          <w:t>4.</w:t>
        </w:r>
        <w:r w:rsidR="00D24E0B" w:rsidRPr="00B367D2">
          <w:rPr>
            <w:rStyle w:val="a9"/>
            <w:rFonts w:ascii="Consolas" w:hAnsi="Consolas"/>
            <w:noProof/>
          </w:rPr>
          <w:t xml:space="preserve"> useReducer </w:t>
        </w:r>
        <w:r w:rsidR="00D24E0B" w:rsidRPr="00B367D2">
          <w:rPr>
            <w:rStyle w:val="a9"/>
            <w:rFonts w:ascii="Consolas" w:hAnsi="Consolas"/>
            <w:noProof/>
          </w:rPr>
          <w:t>코드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개선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_Toc149138518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19</w:t>
        </w:r>
        <w:r w:rsidR="00D24E0B">
          <w:rPr>
            <w:noProof/>
            <w:webHidden/>
          </w:rPr>
          <w:fldChar w:fldCharType="end"/>
        </w:r>
      </w:hyperlink>
    </w:p>
    <w:p w14:paraId="74251FDF" w14:textId="420221AD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19" w:history="1">
        <w:r w:rsidR="00D24E0B" w:rsidRPr="00B367D2">
          <w:rPr>
            <w:rStyle w:val="a9"/>
            <w:rFonts w:ascii="Consolas" w:hAnsi="Consolas"/>
            <w:noProof/>
          </w:rPr>
          <w:t xml:space="preserve">1) </w:t>
        </w:r>
        <w:r w:rsidR="00D24E0B" w:rsidRPr="00B367D2">
          <w:rPr>
            <w:rStyle w:val="a9"/>
            <w:rFonts w:ascii="Consolas" w:hAnsi="Consolas"/>
            <w:noProof/>
          </w:rPr>
          <w:t>개요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_Toc149138519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19</w:t>
        </w:r>
        <w:r w:rsidR="00D24E0B">
          <w:rPr>
            <w:noProof/>
            <w:webHidden/>
          </w:rPr>
          <w:fldChar w:fldCharType="end"/>
        </w:r>
      </w:hyperlink>
    </w:p>
    <w:p w14:paraId="4F449710" w14:textId="2D947DF5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20" w:history="1">
        <w:r w:rsidR="00D24E0B" w:rsidRPr="00B367D2">
          <w:rPr>
            <w:rStyle w:val="a9"/>
            <w:rFonts w:ascii="Consolas" w:hAnsi="Consolas"/>
            <w:noProof/>
          </w:rPr>
          <w:t xml:space="preserve">2) </w:t>
        </w:r>
        <w:r w:rsidR="00D24E0B" w:rsidRPr="00B367D2">
          <w:rPr>
            <w:rStyle w:val="a9"/>
            <w:rFonts w:ascii="Consolas" w:hAnsi="Consolas"/>
            <w:noProof/>
          </w:rPr>
          <w:t>수정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_Toc149138520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21</w:t>
        </w:r>
        <w:r w:rsidR="00D24E0B">
          <w:rPr>
            <w:noProof/>
            <w:webHidden/>
          </w:rPr>
          <w:fldChar w:fldCharType="end"/>
        </w:r>
      </w:hyperlink>
    </w:p>
    <w:p w14:paraId="15640DC4" w14:textId="035815E1" w:rsidR="00D24E0B" w:rsidRDefault="008E3DE4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9138521" w:history="1">
        <w:r w:rsidR="00D24E0B" w:rsidRPr="00B367D2">
          <w:rPr>
            <w:rStyle w:val="a9"/>
            <w:rFonts w:hAnsi="굴림체"/>
            <w:noProof/>
          </w:rPr>
          <w:t>5.</w:t>
        </w:r>
        <w:r w:rsidR="00D24E0B" w:rsidRPr="00B367D2">
          <w:rPr>
            <w:rStyle w:val="a9"/>
            <w:noProof/>
          </w:rPr>
          <w:t xml:space="preserve"> useCallback 훅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_Toc149138521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23</w:t>
        </w:r>
        <w:r w:rsidR="00D24E0B">
          <w:rPr>
            <w:noProof/>
            <w:webHidden/>
          </w:rPr>
          <w:fldChar w:fldCharType="end"/>
        </w:r>
      </w:hyperlink>
    </w:p>
    <w:p w14:paraId="3A70E096" w14:textId="0CB42209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22" w:history="1">
        <w:r w:rsidR="00D24E0B" w:rsidRPr="00B367D2">
          <w:rPr>
            <w:rStyle w:val="a9"/>
            <w:noProof/>
          </w:rPr>
          <w:t>1) 개요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_Toc149138522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23</w:t>
        </w:r>
        <w:r w:rsidR="00D24E0B">
          <w:rPr>
            <w:noProof/>
            <w:webHidden/>
          </w:rPr>
          <w:fldChar w:fldCharType="end"/>
        </w:r>
      </w:hyperlink>
    </w:p>
    <w:p w14:paraId="17649FCE" w14:textId="504265DD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23" w:history="1">
        <w:r w:rsidR="00D24E0B" w:rsidRPr="00B367D2">
          <w:rPr>
            <w:rStyle w:val="a9"/>
            <w:noProof/>
          </w:rPr>
          <w:t>2) useCallback 훅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_Toc149138523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25</w:t>
        </w:r>
        <w:r w:rsidR="00D24E0B">
          <w:rPr>
            <w:noProof/>
            <w:webHidden/>
          </w:rPr>
          <w:fldChar w:fldCharType="end"/>
        </w:r>
      </w:hyperlink>
    </w:p>
    <w:p w14:paraId="0A5355FD" w14:textId="03BA9B00" w:rsidR="00D24E0B" w:rsidRDefault="008E3DE4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9138524" w:history="1">
        <w:r w:rsidR="00D24E0B" w:rsidRPr="00B367D2">
          <w:rPr>
            <w:rStyle w:val="a9"/>
            <w:rFonts w:hAnsi="굴림체"/>
            <w:noProof/>
          </w:rPr>
          <w:t>6.</w:t>
        </w:r>
        <w:r w:rsidR="00D24E0B" w:rsidRPr="00B367D2">
          <w:rPr>
            <w:rStyle w:val="a9"/>
            <w:noProof/>
          </w:rPr>
          <w:t xml:space="preserve"> useState + useCallback 렌더링 최적화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_Toc149138524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26</w:t>
        </w:r>
        <w:r w:rsidR="00D24E0B">
          <w:rPr>
            <w:noProof/>
            <w:webHidden/>
          </w:rPr>
          <w:fldChar w:fldCharType="end"/>
        </w:r>
      </w:hyperlink>
    </w:p>
    <w:p w14:paraId="3A168E92" w14:textId="44A94F88" w:rsidR="00D24E0B" w:rsidRDefault="008E3DE4">
      <w:pPr>
        <w:pStyle w:val="11"/>
        <w:tabs>
          <w:tab w:val="right" w:leader="dot" w:pos="10456"/>
        </w:tabs>
        <w:rPr>
          <w:rFonts w:asciiTheme="minorHAnsi" w:eastAsiaTheme="minorEastAsia"/>
          <w:noProof/>
          <w14:ligatures w14:val="standardContextual"/>
        </w:rPr>
      </w:pPr>
      <w:hyperlink w:anchor="_Toc149138525" w:history="1">
        <w:r w:rsidR="00D24E0B" w:rsidRPr="00B367D2">
          <w:rPr>
            <w:rStyle w:val="a9"/>
            <w:rFonts w:hAnsi="굴림체"/>
            <w:noProof/>
          </w:rPr>
          <w:t>7.</w:t>
        </w:r>
        <w:r w:rsidR="00D24E0B" w:rsidRPr="00B367D2">
          <w:rPr>
            <w:rStyle w:val="a9"/>
            <w:rFonts w:ascii="Consolas" w:hAnsi="Consolas"/>
            <w:noProof/>
          </w:rPr>
          <w:t xml:space="preserve"> </w:t>
        </w:r>
        <w:r w:rsidR="00D24E0B" w:rsidRPr="00B367D2">
          <w:rPr>
            <w:rStyle w:val="a9"/>
            <w:rFonts w:ascii="Consolas" w:hAnsi="Consolas"/>
            <w:noProof/>
          </w:rPr>
          <w:t>예제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_Toc149138525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30</w:t>
        </w:r>
        <w:r w:rsidR="00D24E0B">
          <w:rPr>
            <w:noProof/>
            <w:webHidden/>
          </w:rPr>
          <w:fldChar w:fldCharType="end"/>
        </w:r>
      </w:hyperlink>
    </w:p>
    <w:p w14:paraId="0E6851B5" w14:textId="3EAD4CAD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26" w:history="1">
        <w:r w:rsidR="00D24E0B" w:rsidRPr="00B367D2">
          <w:rPr>
            <w:rStyle w:val="a9"/>
            <w:noProof/>
          </w:rPr>
          <w:t>1) 학생 목록 - useReducer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_Toc149138526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30</w:t>
        </w:r>
        <w:r w:rsidR="00D24E0B">
          <w:rPr>
            <w:noProof/>
            <w:webHidden/>
          </w:rPr>
          <w:fldChar w:fldCharType="end"/>
        </w:r>
      </w:hyperlink>
    </w:p>
    <w:p w14:paraId="531337FD" w14:textId="69AC2EA5" w:rsidR="00D24E0B" w:rsidRDefault="008E3DE4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  <w14:ligatures w14:val="standardContextual"/>
        </w:rPr>
      </w:pPr>
      <w:hyperlink w:anchor="_Toc149138527" w:history="1">
        <w:r w:rsidR="00D24E0B" w:rsidRPr="00B367D2">
          <w:rPr>
            <w:rStyle w:val="a9"/>
            <w:noProof/>
          </w:rPr>
          <w:t>2) 제품 목록 - useState</w:t>
        </w:r>
        <w:r w:rsidR="00D24E0B">
          <w:rPr>
            <w:noProof/>
            <w:webHidden/>
          </w:rPr>
          <w:tab/>
        </w:r>
        <w:r w:rsidR="00D24E0B">
          <w:rPr>
            <w:noProof/>
            <w:webHidden/>
          </w:rPr>
          <w:fldChar w:fldCharType="begin"/>
        </w:r>
        <w:r w:rsidR="00D24E0B">
          <w:rPr>
            <w:noProof/>
            <w:webHidden/>
          </w:rPr>
          <w:instrText xml:space="preserve"> PAGEREF _Toc149138527 \h </w:instrText>
        </w:r>
        <w:r w:rsidR="00D24E0B">
          <w:rPr>
            <w:noProof/>
            <w:webHidden/>
          </w:rPr>
        </w:r>
        <w:r w:rsidR="00D24E0B">
          <w:rPr>
            <w:noProof/>
            <w:webHidden/>
          </w:rPr>
          <w:fldChar w:fldCharType="separate"/>
        </w:r>
        <w:r w:rsidR="00D24E0B">
          <w:rPr>
            <w:noProof/>
            <w:webHidden/>
          </w:rPr>
          <w:t>34</w:t>
        </w:r>
        <w:r w:rsidR="00D24E0B">
          <w:rPr>
            <w:noProof/>
            <w:webHidden/>
          </w:rPr>
          <w:fldChar w:fldCharType="end"/>
        </w:r>
      </w:hyperlink>
    </w:p>
    <w:p w14:paraId="72139BF8" w14:textId="2357B755" w:rsidR="00D64B8C" w:rsidRPr="008E682B" w:rsidRDefault="00D64B8C" w:rsidP="00F579D5">
      <w:pPr>
        <w:rPr>
          <w:rFonts w:ascii="Consolas" w:hAnsi="Consolas"/>
        </w:rPr>
      </w:pPr>
      <w:r w:rsidRPr="008E682B">
        <w:rPr>
          <w:rFonts w:ascii="Consolas" w:hAnsi="Consolas"/>
        </w:rPr>
        <w:fldChar w:fldCharType="end"/>
      </w:r>
    </w:p>
    <w:p w14:paraId="1BF4464B" w14:textId="1057E10D" w:rsidR="00D64B8C" w:rsidRPr="008E682B" w:rsidRDefault="00D64B8C" w:rsidP="00F579D5">
      <w:pPr>
        <w:rPr>
          <w:rFonts w:ascii="Consolas" w:hAnsi="Consolas"/>
        </w:rPr>
      </w:pPr>
    </w:p>
    <w:p w14:paraId="166175A2" w14:textId="77777777" w:rsidR="00134DC4" w:rsidRPr="008E682B" w:rsidRDefault="00134DC4" w:rsidP="00F579D5">
      <w:pPr>
        <w:rPr>
          <w:rFonts w:ascii="Consolas" w:hAnsi="Consolas"/>
        </w:rPr>
      </w:pPr>
    </w:p>
    <w:p w14:paraId="77F38100" w14:textId="53A8E239" w:rsidR="003601EA" w:rsidRPr="008E682B" w:rsidRDefault="003601EA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  <w:bookmarkStart w:id="0" w:name="_GoBack"/>
      <w:bookmarkEnd w:id="0"/>
    </w:p>
    <w:p w14:paraId="3EB8369D" w14:textId="309ED88E" w:rsidR="00F80A28" w:rsidRPr="008E682B" w:rsidRDefault="0011697F" w:rsidP="00314A47">
      <w:pPr>
        <w:pStyle w:val="1"/>
        <w:rPr>
          <w:rFonts w:ascii="Consolas" w:hAnsi="Consolas"/>
        </w:rPr>
      </w:pPr>
      <w:bookmarkStart w:id="1" w:name="_Toc149138502"/>
      <w:r w:rsidRPr="008E682B">
        <w:rPr>
          <w:rFonts w:ascii="Consolas" w:hAnsi="Consolas"/>
        </w:rPr>
        <w:lastRenderedPageBreak/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</w:t>
      </w:r>
      <w:bookmarkEnd w:id="1"/>
    </w:p>
    <w:p w14:paraId="3C13F728" w14:textId="77777777" w:rsidR="00F80A28" w:rsidRPr="008E682B" w:rsidRDefault="00F80A28" w:rsidP="00F80A28">
      <w:pPr>
        <w:rPr>
          <w:rFonts w:ascii="Consolas" w:hAnsi="Consolas"/>
        </w:rPr>
      </w:pPr>
    </w:p>
    <w:p w14:paraId="64FD965E" w14:textId="2B895E59" w:rsidR="00F80A28" w:rsidRPr="008E682B" w:rsidRDefault="0011697F" w:rsidP="00F80A28">
      <w:pPr>
        <w:pStyle w:val="2"/>
        <w:rPr>
          <w:rFonts w:ascii="Consolas" w:hAnsi="Consolas"/>
        </w:rPr>
      </w:pPr>
      <w:bookmarkStart w:id="2" w:name="_Toc149138503"/>
      <w:r w:rsidRPr="008E682B">
        <w:rPr>
          <w:rFonts w:ascii="Consolas" w:hAnsi="Consolas"/>
        </w:rPr>
        <w:t>개요</w:t>
      </w:r>
      <w:bookmarkEnd w:id="2"/>
    </w:p>
    <w:p w14:paraId="1906A3F8" w14:textId="06252ABE" w:rsidR="00847BD0" w:rsidRPr="008E682B" w:rsidRDefault="0011697F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리액트</w:t>
      </w:r>
      <w:r w:rsidR="004C1242" w:rsidRPr="008E682B">
        <w:rPr>
          <w:rFonts w:ascii="Consolas" w:hAnsi="Consolas"/>
        </w:rPr>
        <w:t xml:space="preserve"> </w:t>
      </w:r>
      <w:r w:rsidR="004C1242" w:rsidRPr="008E682B">
        <w:rPr>
          <w:rFonts w:ascii="Consolas" w:hAnsi="Consolas"/>
        </w:rPr>
        <w:t>컴포넌트가</w:t>
      </w:r>
      <w:r w:rsidR="004C1242" w:rsidRPr="008E682B">
        <w:rPr>
          <w:rFonts w:ascii="Consolas" w:hAnsi="Consolas"/>
        </w:rPr>
        <w:t xml:space="preserve"> </w:t>
      </w:r>
      <w:r w:rsidR="004C1242" w:rsidRPr="008E682B">
        <w:rPr>
          <w:rFonts w:ascii="Consolas" w:hAnsi="Consolas"/>
        </w:rPr>
        <w:t>렌더링</w:t>
      </w:r>
      <w:r w:rsidR="004C1242" w:rsidRPr="008E682B">
        <w:rPr>
          <w:rFonts w:ascii="Consolas" w:hAnsi="Consolas"/>
        </w:rPr>
        <w:t xml:space="preserve"> </w:t>
      </w:r>
      <w:r w:rsidR="004C1242" w:rsidRPr="008E682B">
        <w:rPr>
          <w:rFonts w:ascii="Consolas" w:hAnsi="Consolas"/>
        </w:rPr>
        <w:t>하는</w:t>
      </w:r>
      <w:r w:rsidR="004C1242" w:rsidRPr="008E682B">
        <w:rPr>
          <w:rFonts w:ascii="Consolas" w:hAnsi="Consolas"/>
        </w:rPr>
        <w:t xml:space="preserve"> </w:t>
      </w:r>
      <w:r w:rsidR="004C1242" w:rsidRPr="008E682B">
        <w:rPr>
          <w:rFonts w:ascii="Consolas" w:hAnsi="Consolas"/>
        </w:rPr>
        <w:t>내용은</w:t>
      </w:r>
      <w:r w:rsidR="004C1242" w:rsidRPr="008E682B">
        <w:rPr>
          <w:rFonts w:ascii="Consolas" w:hAnsi="Consolas"/>
        </w:rPr>
        <w:t xml:space="preserve"> </w:t>
      </w:r>
      <w:r w:rsidR="004C1242" w:rsidRPr="008E682B">
        <w:rPr>
          <w:rFonts w:ascii="Consolas" w:hAnsi="Consolas"/>
        </w:rPr>
        <w:t>다음</w:t>
      </w:r>
      <w:r w:rsidR="004C1242" w:rsidRPr="008E682B">
        <w:rPr>
          <w:rFonts w:ascii="Consolas" w:hAnsi="Consolas"/>
        </w:rPr>
        <w:t xml:space="preserve"> </w:t>
      </w:r>
      <w:r w:rsidR="004C1242" w:rsidRPr="008E682B">
        <w:rPr>
          <w:rFonts w:ascii="Consolas" w:hAnsi="Consolas"/>
        </w:rPr>
        <w:t>두</w:t>
      </w:r>
      <w:r w:rsidR="004C1242" w:rsidRPr="008E682B">
        <w:rPr>
          <w:rFonts w:ascii="Consolas" w:hAnsi="Consolas"/>
        </w:rPr>
        <w:t xml:space="preserve"> </w:t>
      </w:r>
      <w:r w:rsidR="004C1242" w:rsidRPr="008E682B">
        <w:rPr>
          <w:rFonts w:ascii="Consolas" w:hAnsi="Consolas"/>
        </w:rPr>
        <w:t>데이터에</w:t>
      </w:r>
      <w:r w:rsidR="004C1242" w:rsidRPr="008E682B">
        <w:rPr>
          <w:rFonts w:ascii="Consolas" w:hAnsi="Consolas"/>
        </w:rPr>
        <w:t xml:space="preserve"> </w:t>
      </w:r>
      <w:r w:rsidR="004C1242" w:rsidRPr="008E682B">
        <w:rPr>
          <w:rFonts w:ascii="Consolas" w:hAnsi="Consolas"/>
        </w:rPr>
        <w:t>의해</w:t>
      </w:r>
      <w:r w:rsidR="004C1242" w:rsidRPr="008E682B">
        <w:rPr>
          <w:rFonts w:ascii="Consolas" w:hAnsi="Consolas"/>
        </w:rPr>
        <w:t xml:space="preserve"> </w:t>
      </w:r>
      <w:r w:rsidR="004C1242" w:rsidRPr="008E682B">
        <w:rPr>
          <w:rFonts w:ascii="Consolas" w:hAnsi="Consolas"/>
        </w:rPr>
        <w:t>결정된다</w:t>
      </w:r>
      <w:r w:rsidR="004C1242" w:rsidRPr="008E682B">
        <w:rPr>
          <w:rFonts w:ascii="Consolas" w:hAnsi="Consolas"/>
        </w:rPr>
        <w:t>.</w:t>
      </w:r>
    </w:p>
    <w:p w14:paraId="5F0F977C" w14:textId="77777777" w:rsidR="00CD0C9D" w:rsidRPr="008E682B" w:rsidRDefault="00CD0C9D" w:rsidP="00B45202">
      <w:pPr>
        <w:rPr>
          <w:rFonts w:ascii="Consolas" w:hAnsi="Consolas"/>
        </w:rPr>
      </w:pPr>
    </w:p>
    <w:p w14:paraId="2C32142D" w14:textId="3A87158C" w:rsidR="004C1242" w:rsidRPr="008E682B" w:rsidRDefault="005A5B01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</w:t>
      </w:r>
      <w:r w:rsidR="00C551B3" w:rsidRPr="008E682B">
        <w:rPr>
          <w:rFonts w:ascii="Consolas" w:hAnsi="Consolas"/>
        </w:rPr>
        <w:t>a)</w:t>
      </w:r>
      <w:r w:rsidR="004C1242" w:rsidRPr="008E682B">
        <w:rPr>
          <w:rFonts w:ascii="Consolas" w:hAnsi="Consolas"/>
        </w:rPr>
        <w:t xml:space="preserve"> </w:t>
      </w:r>
      <w:r w:rsidR="00ED5302" w:rsidRPr="008E682B">
        <w:rPr>
          <w:rFonts w:ascii="Consolas" w:hAnsi="Consolas"/>
        </w:rPr>
        <w:t>컴포넌트가</w:t>
      </w:r>
      <w:r w:rsidR="00ED5302" w:rsidRPr="008E682B">
        <w:rPr>
          <w:rFonts w:ascii="Consolas" w:hAnsi="Consolas"/>
        </w:rPr>
        <w:t xml:space="preserve"> </w:t>
      </w:r>
      <w:r w:rsidR="00ED5302" w:rsidRPr="008E682B">
        <w:rPr>
          <w:rFonts w:ascii="Consolas" w:hAnsi="Consolas"/>
        </w:rPr>
        <w:t>생성한</w:t>
      </w:r>
      <w:r w:rsidR="00ED5302" w:rsidRPr="008E682B">
        <w:rPr>
          <w:rFonts w:ascii="Consolas" w:hAnsi="Consolas"/>
        </w:rPr>
        <w:t xml:space="preserve"> </w:t>
      </w:r>
      <w:r w:rsidR="00ED5302" w:rsidRPr="008E682B">
        <w:rPr>
          <w:rFonts w:ascii="Consolas" w:hAnsi="Consolas"/>
        </w:rPr>
        <w:t>리액트</w:t>
      </w:r>
      <w:r w:rsidR="00ED5302" w:rsidRPr="008E682B">
        <w:rPr>
          <w:rFonts w:ascii="Consolas" w:hAnsi="Consolas"/>
        </w:rPr>
        <w:t xml:space="preserve"> </w:t>
      </w:r>
      <w:r w:rsidR="00ED5302" w:rsidRPr="008E682B">
        <w:rPr>
          <w:rFonts w:ascii="Consolas" w:hAnsi="Consolas"/>
        </w:rPr>
        <w:t>상태</w:t>
      </w:r>
      <w:r w:rsidR="00B117AE">
        <w:rPr>
          <w:rFonts w:ascii="Consolas" w:hAnsi="Consolas" w:hint="eastAsia"/>
        </w:rPr>
        <w:t xml:space="preserve"> </w:t>
      </w:r>
      <w:r w:rsidR="00B117AE">
        <w:rPr>
          <w:rFonts w:ascii="Consolas" w:hAnsi="Consolas"/>
        </w:rPr>
        <w:t>(useState)</w:t>
      </w:r>
    </w:p>
    <w:p w14:paraId="685A337E" w14:textId="2265B18A" w:rsidR="00ED5302" w:rsidRPr="008E682B" w:rsidRDefault="005A5B01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</w:t>
      </w:r>
      <w:r w:rsidR="00C551B3" w:rsidRPr="008E682B">
        <w:rPr>
          <w:rFonts w:ascii="Consolas" w:hAnsi="Consolas"/>
        </w:rPr>
        <w:t>b)</w:t>
      </w:r>
      <w:r w:rsidR="00ED5302" w:rsidRPr="008E682B">
        <w:rPr>
          <w:rFonts w:ascii="Consolas" w:hAnsi="Consolas"/>
        </w:rPr>
        <w:t xml:space="preserve"> </w:t>
      </w:r>
      <w:r w:rsidR="00ED5302" w:rsidRPr="008E682B">
        <w:rPr>
          <w:rFonts w:ascii="Consolas" w:hAnsi="Consolas"/>
        </w:rPr>
        <w:t>부모</w:t>
      </w:r>
      <w:r w:rsidR="00ED5302" w:rsidRPr="008E682B">
        <w:rPr>
          <w:rFonts w:ascii="Consolas" w:hAnsi="Consolas"/>
        </w:rPr>
        <w:t xml:space="preserve"> </w:t>
      </w:r>
      <w:r w:rsidR="00ED5302" w:rsidRPr="008E682B">
        <w:rPr>
          <w:rFonts w:ascii="Consolas" w:hAnsi="Consolas"/>
        </w:rPr>
        <w:t>컴포넌트로부터</w:t>
      </w:r>
      <w:r w:rsidR="00ED5302" w:rsidRPr="008E682B">
        <w:rPr>
          <w:rFonts w:ascii="Consolas" w:hAnsi="Consolas"/>
        </w:rPr>
        <w:t xml:space="preserve"> </w:t>
      </w:r>
      <w:r w:rsidR="00ED5302" w:rsidRPr="008E682B">
        <w:rPr>
          <w:rFonts w:ascii="Consolas" w:hAnsi="Consolas"/>
        </w:rPr>
        <w:t>전달</w:t>
      </w:r>
      <w:r w:rsidR="00ED5302" w:rsidRPr="008E682B">
        <w:rPr>
          <w:rFonts w:ascii="Consolas" w:hAnsi="Consolas"/>
        </w:rPr>
        <w:t xml:space="preserve"> </w:t>
      </w:r>
      <w:r w:rsidR="00ED5302" w:rsidRPr="008E682B">
        <w:rPr>
          <w:rFonts w:ascii="Consolas" w:hAnsi="Consolas"/>
        </w:rPr>
        <w:t>받은</w:t>
      </w:r>
      <w:r w:rsidR="00ED5302" w:rsidRPr="008E682B">
        <w:rPr>
          <w:rFonts w:ascii="Consolas" w:hAnsi="Consolas"/>
        </w:rPr>
        <w:t xml:space="preserve"> props</w:t>
      </w:r>
    </w:p>
    <w:p w14:paraId="61954320" w14:textId="77777777" w:rsidR="00CD0C9D" w:rsidRPr="008E682B" w:rsidRDefault="00CD0C9D" w:rsidP="00B45202">
      <w:pPr>
        <w:rPr>
          <w:rFonts w:ascii="Consolas" w:hAnsi="Consolas"/>
        </w:rPr>
      </w:pPr>
    </w:p>
    <w:p w14:paraId="74A8C228" w14:textId="6C06F296" w:rsidR="00CD0C9D" w:rsidRPr="008E682B" w:rsidRDefault="00CD0C9D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따라서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값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중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하나가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변경되면</w:t>
      </w:r>
      <w:r w:rsidRPr="008E682B">
        <w:rPr>
          <w:rFonts w:ascii="Consolas" w:hAnsi="Consolas"/>
        </w:rPr>
        <w:t>,</w:t>
      </w:r>
    </w:p>
    <w:p w14:paraId="3E79B824" w14:textId="56ED634A" w:rsidR="00CD0C9D" w:rsidRPr="008E682B" w:rsidRDefault="00CD0C9D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컴포넌트는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되어야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한다</w:t>
      </w:r>
      <w:r w:rsidRPr="008E682B">
        <w:rPr>
          <w:rFonts w:ascii="Consolas" w:hAnsi="Consolas"/>
        </w:rPr>
        <w:t>.</w:t>
      </w:r>
    </w:p>
    <w:p w14:paraId="285A51F5" w14:textId="77777777" w:rsidR="00ED5302" w:rsidRDefault="00ED5302" w:rsidP="00B45202">
      <w:pPr>
        <w:rPr>
          <w:rFonts w:ascii="Consolas" w:hAnsi="Consolas"/>
        </w:rPr>
      </w:pPr>
    </w:p>
    <w:p w14:paraId="5AAF4880" w14:textId="6C494E42" w:rsidR="008F3C18" w:rsidRDefault="008F3C18" w:rsidP="00B45202">
      <w:pPr>
        <w:rPr>
          <w:rFonts w:ascii="Consolas" w:hAnsi="Consolas"/>
        </w:rPr>
      </w:pPr>
      <w:r>
        <w:rPr>
          <w:rFonts w:ascii="Consolas" w:hAnsi="Consolas" w:hint="eastAsia"/>
        </w:rPr>
        <w:t>부모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컴포넌트가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렌더링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컴포넌트들도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렌더링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된다</w:t>
      </w:r>
      <w:r>
        <w:rPr>
          <w:rFonts w:ascii="Consolas" w:hAnsi="Consolas" w:hint="eastAsia"/>
        </w:rPr>
        <w:t>.</w:t>
      </w:r>
    </w:p>
    <w:p w14:paraId="55B8D0DF" w14:textId="77777777" w:rsidR="00201623" w:rsidRDefault="00201623" w:rsidP="00B45202">
      <w:pPr>
        <w:rPr>
          <w:rFonts w:ascii="Consolas" w:hAnsi="Consolas"/>
        </w:rPr>
      </w:pPr>
    </w:p>
    <w:p w14:paraId="48F61E69" w14:textId="534A6637" w:rsidR="00201623" w:rsidRPr="008E682B" w:rsidRDefault="00201623" w:rsidP="00B45202">
      <w:pPr>
        <w:rPr>
          <w:rFonts w:ascii="Consolas" w:hAnsi="Consolas"/>
        </w:rPr>
      </w:pPr>
      <w:r>
        <w:rPr>
          <w:rFonts w:ascii="Consolas" w:hAnsi="Consolas" w:hint="eastAsia"/>
        </w:rPr>
        <w:t>상태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props </w:t>
      </w:r>
      <w:r>
        <w:rPr>
          <w:rFonts w:ascii="Consolas" w:hAnsi="Consolas" w:hint="eastAsia"/>
        </w:rPr>
        <w:t>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변경되지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컴포넌트들은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렌더링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되지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만들기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-&gt; </w:t>
      </w:r>
      <w:r>
        <w:rPr>
          <w:rFonts w:ascii="Consolas" w:hAnsi="Consolas" w:hint="eastAsia"/>
        </w:rPr>
        <w:t>렌더링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최적화</w:t>
      </w:r>
    </w:p>
    <w:p w14:paraId="53D0A2FD" w14:textId="77777777" w:rsidR="00816DCD" w:rsidRPr="008E682B" w:rsidRDefault="00816DCD" w:rsidP="00B45202">
      <w:pPr>
        <w:rPr>
          <w:rFonts w:ascii="Consolas" w:hAnsi="Consolas"/>
        </w:rPr>
      </w:pPr>
    </w:p>
    <w:p w14:paraId="13B4BAE7" w14:textId="2EB3EBB9" w:rsidR="00F77488" w:rsidRPr="008E682B" w:rsidRDefault="00C551B3" w:rsidP="00F77488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 xml:space="preserve">a) </w:t>
      </w:r>
      <w:r w:rsidR="00F77488" w:rsidRPr="008E682B">
        <w:rPr>
          <w:rFonts w:ascii="Consolas" w:hAnsi="Consolas"/>
        </w:rPr>
        <w:t>CounterA.tsx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7488" w:rsidRPr="008E682B" w14:paraId="095C8F28" w14:textId="77777777" w:rsidTr="00A70A89">
        <w:tc>
          <w:tcPr>
            <w:tcW w:w="10456" w:type="dxa"/>
          </w:tcPr>
          <w:p w14:paraId="1772F501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React, { useState }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'react'</w:t>
            </w:r>
          </w:p>
          <w:p w14:paraId="302DECF9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6CE8DC7A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CounterA() {</w:t>
            </w:r>
          </w:p>
          <w:p w14:paraId="2B634AF2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[value, setValue] = useState</w:t>
            </w:r>
            <w:r w:rsidRPr="008E682B">
              <w:rPr>
                <w:rFonts w:ascii="Consolas" w:hAnsi="Consolas"/>
              </w:rPr>
              <w:t>&lt;number&gt;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(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0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);  </w:t>
            </w:r>
          </w:p>
          <w:p w14:paraId="1B3EF065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(</w:t>
            </w:r>
          </w:p>
          <w:p w14:paraId="58991B4C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&lt;div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"box"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04B90CD4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&lt;h1&gt;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CounterA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&lt;/h1&gt;</w:t>
            </w:r>
          </w:p>
          <w:p w14:paraId="4A2DC8CD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&lt;button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()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00"/>
                <w:szCs w:val="20"/>
                <w:shd w:val="clear" w:color="auto" w:fill="FFFFCC"/>
              </w:rPr>
              <w:t xml:space="preserve">setValue(value + </w:t>
            </w:r>
            <w:r w:rsidRPr="008E682B">
              <w:rPr>
                <w:rFonts w:ascii="Consolas" w:hAnsi="Consolas" w:cs="굴림"/>
                <w:color w:val="098658"/>
                <w:szCs w:val="20"/>
                <w:shd w:val="clear" w:color="auto" w:fill="FFFFCC"/>
              </w:rPr>
              <w:t>1</w:t>
            </w:r>
            <w:r w:rsidRPr="008E682B">
              <w:rPr>
                <w:rFonts w:ascii="Consolas" w:hAnsi="Consolas" w:cs="굴림"/>
                <w:color w:val="000000"/>
                <w:szCs w:val="20"/>
                <w:shd w:val="clear" w:color="auto" w:fill="FFFFCC"/>
              </w:rPr>
              <w:t>)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597D4B9E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szCs w:val="20"/>
                <w:shd w:val="clear" w:color="auto" w:fill="CCFFCC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  <w:shd w:val="clear" w:color="auto" w:fill="CCFFCC"/>
              </w:rPr>
              <w:t xml:space="preserve"> value </w:t>
            </w:r>
            <w:r w:rsidRPr="008E682B">
              <w:rPr>
                <w:rFonts w:ascii="Consolas" w:hAnsi="Consolas" w:cs="굴림"/>
                <w:color w:val="0000FF"/>
                <w:szCs w:val="20"/>
                <w:shd w:val="clear" w:color="auto" w:fill="CCFFCC"/>
              </w:rPr>
              <w:t>}</w:t>
            </w:r>
          </w:p>
          <w:p w14:paraId="36CAE2DC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&lt;/button&gt;</w:t>
            </w:r>
          </w:p>
          <w:p w14:paraId="206DF26F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&lt;/div&gt;</w:t>
            </w:r>
          </w:p>
          <w:p w14:paraId="34FA3E01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  )</w:t>
            </w:r>
          </w:p>
          <w:p w14:paraId="7F29703F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}</w:t>
            </w:r>
          </w:p>
          <w:p w14:paraId="73C41074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43B81DD0" w14:textId="77777777" w:rsidR="00F77488" w:rsidRPr="008E682B" w:rsidRDefault="00F7748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CounterA;</w:t>
            </w:r>
          </w:p>
        </w:tc>
      </w:tr>
    </w:tbl>
    <w:p w14:paraId="6FDA236D" w14:textId="77777777" w:rsidR="00ED6639" w:rsidRPr="008E682B" w:rsidRDefault="00F77488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버튼이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클릭되고</w:t>
      </w:r>
      <w:r w:rsidRPr="008E682B">
        <w:rPr>
          <w:rFonts w:ascii="Consolas" w:hAnsi="Consolas"/>
        </w:rPr>
        <w:t xml:space="preserve"> </w:t>
      </w:r>
      <w:r w:rsidR="00B27CEC" w:rsidRPr="008E682B">
        <w:rPr>
          <w:rFonts w:ascii="Consolas" w:hAnsi="Consolas"/>
        </w:rPr>
        <w:t xml:space="preserve">value </w:t>
      </w:r>
      <w:r w:rsidR="00B27CEC" w:rsidRPr="008E682B">
        <w:rPr>
          <w:rFonts w:ascii="Consolas" w:hAnsi="Consolas"/>
        </w:rPr>
        <w:t>상태</w:t>
      </w:r>
      <w:r w:rsidR="00ED6639" w:rsidRPr="008E682B">
        <w:rPr>
          <w:rFonts w:ascii="Consolas" w:hAnsi="Consolas"/>
        </w:rPr>
        <w:t xml:space="preserve"> </w:t>
      </w:r>
      <w:r w:rsidR="00ED6639" w:rsidRPr="008E682B">
        <w:rPr>
          <w:rFonts w:ascii="Consolas" w:hAnsi="Consolas"/>
        </w:rPr>
        <w:t>값이</w:t>
      </w:r>
      <w:r w:rsidR="00ED6639" w:rsidRPr="008E682B">
        <w:rPr>
          <w:rFonts w:ascii="Consolas" w:hAnsi="Consolas"/>
        </w:rPr>
        <w:t xml:space="preserve"> </w:t>
      </w:r>
      <w:r w:rsidR="00ED6639" w:rsidRPr="008E682B">
        <w:rPr>
          <w:rFonts w:ascii="Consolas" w:hAnsi="Consolas"/>
        </w:rPr>
        <w:t>증가하면</w:t>
      </w:r>
      <w:r w:rsidR="00B27CEC" w:rsidRPr="008E682B">
        <w:rPr>
          <w:rFonts w:ascii="Consolas" w:hAnsi="Consolas"/>
        </w:rPr>
        <w:t>면</w:t>
      </w:r>
      <w:r w:rsidR="005A3809" w:rsidRPr="008E682B">
        <w:rPr>
          <w:rFonts w:ascii="Consolas" w:hAnsi="Consolas"/>
        </w:rPr>
        <w:t xml:space="preserve"> </w:t>
      </w:r>
      <w:r w:rsidR="005A3809" w:rsidRPr="008E682B">
        <w:rPr>
          <w:rFonts w:ascii="Consolas" w:hAnsi="Consolas" w:cs="굴림"/>
          <w:color w:val="000000"/>
          <w:szCs w:val="20"/>
          <w:shd w:val="clear" w:color="auto" w:fill="FFFFCC"/>
        </w:rPr>
        <w:t xml:space="preserve">setValue(value + </w:t>
      </w:r>
      <w:r w:rsidR="005A3809" w:rsidRPr="008E682B">
        <w:rPr>
          <w:rFonts w:ascii="Consolas" w:hAnsi="Consolas" w:cs="굴림"/>
          <w:color w:val="098658"/>
          <w:szCs w:val="20"/>
          <w:shd w:val="clear" w:color="auto" w:fill="FFFFCC"/>
        </w:rPr>
        <w:t>1</w:t>
      </w:r>
      <w:r w:rsidR="005A3809" w:rsidRPr="008E682B">
        <w:rPr>
          <w:rFonts w:ascii="Consolas" w:hAnsi="Consolas" w:cs="굴림"/>
          <w:color w:val="000000"/>
          <w:szCs w:val="20"/>
          <w:shd w:val="clear" w:color="auto" w:fill="FFFFCC"/>
        </w:rPr>
        <w:t>)</w:t>
      </w:r>
      <w:r w:rsidR="00B27CEC" w:rsidRPr="008E682B">
        <w:rPr>
          <w:rFonts w:ascii="Consolas" w:hAnsi="Consolas"/>
        </w:rPr>
        <w:t xml:space="preserve">, </w:t>
      </w:r>
    </w:p>
    <w:p w14:paraId="0CCA8347" w14:textId="7A0A1525" w:rsidR="0011697F" w:rsidRPr="008E682B" w:rsidRDefault="00B27CEC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되어야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한다</w:t>
      </w:r>
      <w:r w:rsidRPr="008E682B">
        <w:rPr>
          <w:rFonts w:ascii="Consolas" w:hAnsi="Consolas"/>
        </w:rPr>
        <w:t>.</w:t>
      </w:r>
    </w:p>
    <w:p w14:paraId="2B4B7FB3" w14:textId="77777777" w:rsidR="00ED6639" w:rsidRPr="008E682B" w:rsidRDefault="00ED6639" w:rsidP="00B45202">
      <w:pPr>
        <w:rPr>
          <w:rFonts w:ascii="Consolas" w:hAnsi="Consolas"/>
        </w:rPr>
      </w:pPr>
    </w:p>
    <w:p w14:paraId="2DF241D1" w14:textId="314AB4DD" w:rsidR="005A3809" w:rsidRPr="008E682B" w:rsidRDefault="005A3809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컴포넌트가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되어야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 w:cs="굴림"/>
          <w:color w:val="0000FF"/>
          <w:szCs w:val="20"/>
          <w:shd w:val="clear" w:color="auto" w:fill="CCFFCC"/>
        </w:rPr>
        <w:t>{</w:t>
      </w:r>
      <w:r w:rsidRPr="008E682B">
        <w:rPr>
          <w:rFonts w:ascii="Consolas" w:hAnsi="Consolas" w:cs="굴림"/>
          <w:color w:val="000000"/>
          <w:szCs w:val="20"/>
          <w:shd w:val="clear" w:color="auto" w:fill="CCFFCC"/>
        </w:rPr>
        <w:t xml:space="preserve"> value </w:t>
      </w:r>
      <w:r w:rsidRPr="008E682B">
        <w:rPr>
          <w:rFonts w:ascii="Consolas" w:hAnsi="Consolas" w:cs="굴림"/>
          <w:color w:val="0000FF"/>
          <w:szCs w:val="20"/>
          <w:shd w:val="clear" w:color="auto" w:fill="CCFFCC"/>
        </w:rPr>
        <w:t>}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부분에</w:t>
      </w:r>
      <w:r w:rsidR="00ED6639" w:rsidRPr="008E682B">
        <w:rPr>
          <w:rFonts w:ascii="Consolas" w:hAnsi="Consolas"/>
        </w:rPr>
        <w:t xml:space="preserve"> </w:t>
      </w:r>
      <w:r w:rsidR="00ED6639" w:rsidRPr="008E682B">
        <w:rPr>
          <w:rFonts w:ascii="Consolas" w:hAnsi="Consolas"/>
        </w:rPr>
        <w:t>새</w:t>
      </w:r>
      <w:r w:rsidR="00ED6639" w:rsidRPr="008E682B">
        <w:rPr>
          <w:rFonts w:ascii="Consolas" w:hAnsi="Consolas"/>
        </w:rPr>
        <w:t xml:space="preserve"> </w:t>
      </w:r>
      <w:r w:rsidR="00ED6639" w:rsidRPr="008E682B">
        <w:rPr>
          <w:rFonts w:ascii="Consolas" w:hAnsi="Consolas"/>
        </w:rPr>
        <w:t>상태</w:t>
      </w:r>
      <w:r w:rsidR="00ED6639" w:rsidRPr="008E682B">
        <w:rPr>
          <w:rFonts w:ascii="Consolas" w:hAnsi="Consolas"/>
        </w:rPr>
        <w:t xml:space="preserve"> </w:t>
      </w:r>
      <w:r w:rsidR="00ED6639" w:rsidRPr="008E682B">
        <w:rPr>
          <w:rFonts w:ascii="Consolas" w:hAnsi="Consolas"/>
        </w:rPr>
        <w:t>값을</w:t>
      </w:r>
      <w:r w:rsidR="00ED6639" w:rsidRPr="008E682B">
        <w:rPr>
          <w:rFonts w:ascii="Consolas" w:hAnsi="Consolas"/>
        </w:rPr>
        <w:t xml:space="preserve"> </w:t>
      </w:r>
      <w:r w:rsidR="00ED6639" w:rsidRPr="008E682B">
        <w:rPr>
          <w:rFonts w:ascii="Consolas" w:hAnsi="Consolas"/>
        </w:rPr>
        <w:t>출력될</w:t>
      </w:r>
      <w:r w:rsidR="00ED6639" w:rsidRPr="008E682B">
        <w:rPr>
          <w:rFonts w:ascii="Consolas" w:hAnsi="Consolas"/>
        </w:rPr>
        <w:t xml:space="preserve"> </w:t>
      </w:r>
      <w:r w:rsidR="00ED6639" w:rsidRPr="008E682B">
        <w:rPr>
          <w:rFonts w:ascii="Consolas" w:hAnsi="Consolas"/>
        </w:rPr>
        <w:t>수</w:t>
      </w:r>
      <w:r w:rsidR="00ED6639" w:rsidRPr="008E682B">
        <w:rPr>
          <w:rFonts w:ascii="Consolas" w:hAnsi="Consolas"/>
        </w:rPr>
        <w:t xml:space="preserve"> </w:t>
      </w:r>
      <w:r w:rsidR="00ED6639" w:rsidRPr="008E682B">
        <w:rPr>
          <w:rFonts w:ascii="Consolas" w:hAnsi="Consolas"/>
        </w:rPr>
        <w:t>있다</w:t>
      </w:r>
      <w:r w:rsidR="00ED6639" w:rsidRPr="008E682B">
        <w:rPr>
          <w:rFonts w:ascii="Consolas" w:hAnsi="Consolas"/>
        </w:rPr>
        <w:t>.</w:t>
      </w:r>
    </w:p>
    <w:p w14:paraId="62A6310A" w14:textId="77777777" w:rsidR="00816DCD" w:rsidRPr="008E682B" w:rsidRDefault="00816DCD" w:rsidP="00B45202">
      <w:pPr>
        <w:rPr>
          <w:rFonts w:ascii="Consolas" w:hAnsi="Consolas"/>
        </w:rPr>
      </w:pPr>
    </w:p>
    <w:p w14:paraId="4911C0A7" w14:textId="77777777" w:rsidR="00816DCD" w:rsidRPr="008E682B" w:rsidRDefault="00816DCD" w:rsidP="00B45202">
      <w:pPr>
        <w:rPr>
          <w:rFonts w:ascii="Consolas" w:hAnsi="Consolas"/>
        </w:rPr>
      </w:pPr>
    </w:p>
    <w:p w14:paraId="4E7F67AB" w14:textId="5A22100C" w:rsidR="00816DCD" w:rsidRPr="008E682B" w:rsidRDefault="00816DCD" w:rsidP="00816DCD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b) TodoItem.tsx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6DCD" w:rsidRPr="008E682B" w14:paraId="7FD9416B" w14:textId="77777777" w:rsidTr="00816DCD">
        <w:tc>
          <w:tcPr>
            <w:tcW w:w="10456" w:type="dxa"/>
          </w:tcPr>
          <w:p w14:paraId="258E2420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</w:p>
          <w:p w14:paraId="590CB63E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*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as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'./types'</w:t>
            </w:r>
          </w:p>
          <w:p w14:paraId="57B84176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52B43D02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67955A34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</w:p>
          <w:p w14:paraId="67B26CFB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430BCF32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37188E3A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  <w:shd w:val="clear" w:color="auto" w:fill="FFFF99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{</w:t>
            </w:r>
          </w:p>
          <w:p w14:paraId="44151179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774C36F4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&lt;tr&gt;</w:t>
            </w:r>
          </w:p>
          <w:p w14:paraId="41E53357" w14:textId="1DE6CB3F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&lt;td&gt;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="005A5B01" w:rsidRPr="008E682B">
              <w:rPr>
                <w:rFonts w:ascii="Consolas" w:hAnsi="Consolas" w:cs="굴림"/>
                <w:color w:val="001080"/>
                <w:sz w:val="21"/>
                <w:szCs w:val="21"/>
                <w:shd w:val="clear" w:color="auto" w:fill="FFFF99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</w:t>
            </w:r>
          </w:p>
          <w:p w14:paraId="10EF5E76" w14:textId="0F2D717A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&lt;td&gt;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="005A5B01" w:rsidRPr="008E682B">
              <w:rPr>
                <w:rFonts w:ascii="Consolas" w:hAnsi="Consolas" w:cs="굴림"/>
                <w:color w:val="001080"/>
                <w:sz w:val="21"/>
                <w:szCs w:val="21"/>
                <w:shd w:val="clear" w:color="auto" w:fill="FFFF99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</w:t>
            </w:r>
          </w:p>
          <w:p w14:paraId="4A077DC7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&lt;/tr&gt;</w:t>
            </w:r>
          </w:p>
          <w:p w14:paraId="1C711BE1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</w:t>
            </w:r>
          </w:p>
          <w:p w14:paraId="3A473F62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5A5778BA" w14:textId="77777777" w:rsidR="00DC46EF" w:rsidRPr="008E682B" w:rsidRDefault="00DC46EF" w:rsidP="00DC46EF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6616481C" w14:textId="2BFF4678" w:rsidR="00816DCD" w:rsidRPr="008E682B" w:rsidRDefault="00DC46EF" w:rsidP="00DC46EF">
            <w:pPr>
              <w:rPr>
                <w:rFonts w:ascii="Consolas" w:hAnsi="Consolas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</w:tc>
      </w:tr>
    </w:tbl>
    <w:p w14:paraId="7B537DC0" w14:textId="0175F5C2" w:rsidR="00816DCD" w:rsidRPr="008E682B" w:rsidRDefault="005A5B01" w:rsidP="00816DCD">
      <w:pPr>
        <w:rPr>
          <w:rFonts w:ascii="Consolas" w:hAnsi="Consolas"/>
        </w:rPr>
      </w:pPr>
      <w:r w:rsidRPr="008E682B">
        <w:rPr>
          <w:rFonts w:ascii="Consolas" w:hAnsi="Consolas"/>
        </w:rPr>
        <w:t>부모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컴포넌트로부터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전달된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 w:cs="굴림"/>
          <w:color w:val="001080"/>
          <w:sz w:val="21"/>
          <w:szCs w:val="21"/>
          <w:shd w:val="clear" w:color="auto" w:fill="FFFF99"/>
        </w:rPr>
        <w:t>todo</w:t>
      </w:r>
      <w:r w:rsidRPr="008E682B">
        <w:rPr>
          <w:rFonts w:ascii="Consolas" w:hAnsi="Consolas"/>
        </w:rPr>
        <w:t xml:space="preserve"> props </w:t>
      </w:r>
      <w:r w:rsidRPr="008E682B">
        <w:rPr>
          <w:rFonts w:ascii="Consolas" w:hAnsi="Consolas"/>
        </w:rPr>
        <w:t>값이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달라졌다면</w:t>
      </w:r>
      <w:r w:rsidRPr="008E682B">
        <w:rPr>
          <w:rFonts w:ascii="Consolas" w:hAnsi="Consolas"/>
        </w:rPr>
        <w:t>,</w:t>
      </w:r>
    </w:p>
    <w:p w14:paraId="32AFF51A" w14:textId="2052CD9D" w:rsidR="005A5B01" w:rsidRPr="008E682B" w:rsidRDefault="005A5B01" w:rsidP="00816DCD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TodoItem </w:t>
      </w:r>
      <w:r w:rsidRPr="008E682B">
        <w:rPr>
          <w:rFonts w:ascii="Consolas" w:hAnsi="Consolas"/>
        </w:rPr>
        <w:t>컴포넌트는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되어야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한다</w:t>
      </w:r>
      <w:r w:rsidRPr="008E682B">
        <w:rPr>
          <w:rFonts w:ascii="Consolas" w:hAnsi="Consolas"/>
        </w:rPr>
        <w:t>.</w:t>
      </w:r>
    </w:p>
    <w:p w14:paraId="4F1EA4CB" w14:textId="77777777" w:rsidR="005A5B01" w:rsidRPr="008E682B" w:rsidRDefault="005A5B01" w:rsidP="00816DCD">
      <w:pPr>
        <w:rPr>
          <w:rFonts w:ascii="Consolas" w:hAnsi="Consolas"/>
        </w:rPr>
      </w:pPr>
    </w:p>
    <w:p w14:paraId="012216D2" w14:textId="77777777" w:rsidR="005A5B01" w:rsidRPr="008E682B" w:rsidRDefault="005A5B01" w:rsidP="00816DCD">
      <w:pPr>
        <w:rPr>
          <w:rFonts w:ascii="Consolas" w:hAnsi="Consolas"/>
        </w:rPr>
      </w:pPr>
    </w:p>
    <w:p w14:paraId="7F63C287" w14:textId="77777777" w:rsidR="00B27CEC" w:rsidRPr="008E682B" w:rsidRDefault="00B27CEC" w:rsidP="00B45202">
      <w:pPr>
        <w:rPr>
          <w:rFonts w:ascii="Consolas" w:hAnsi="Consolas"/>
        </w:rPr>
      </w:pPr>
    </w:p>
    <w:p w14:paraId="4B7A4569" w14:textId="74335220" w:rsidR="00CD0C9D" w:rsidRPr="008E682B" w:rsidRDefault="00CD0C9D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6FE28CE9" w14:textId="6FEB5C4C" w:rsidR="002039A4" w:rsidRPr="008E682B" w:rsidRDefault="00C74752" w:rsidP="00C74752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기본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정책</w:t>
      </w:r>
    </w:p>
    <w:p w14:paraId="546EFE8D" w14:textId="03CFD8F8" w:rsidR="00C74752" w:rsidRPr="008E682B" w:rsidRDefault="00C74752" w:rsidP="00C74752">
      <w:pPr>
        <w:rPr>
          <w:rFonts w:ascii="Consolas" w:hAnsi="Consolas"/>
        </w:rPr>
      </w:pPr>
      <w:r w:rsidRPr="008E682B">
        <w:rPr>
          <w:rFonts w:ascii="Consolas" w:hAnsi="Consolas"/>
        </w:rPr>
        <w:t>부모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자식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컴포넌트들</w:t>
      </w:r>
      <w:r w:rsidR="006133A9" w:rsidRPr="008E682B">
        <w:rPr>
          <w:rFonts w:ascii="Consolas" w:hAnsi="Consolas"/>
        </w:rPr>
        <w:t>도</w:t>
      </w:r>
      <w:r w:rsidR="006133A9" w:rsidRPr="008E682B">
        <w:rPr>
          <w:rFonts w:ascii="Consolas" w:hAnsi="Consolas"/>
        </w:rPr>
        <w:t xml:space="preserve"> </w:t>
      </w:r>
      <w:r w:rsidR="006133A9" w:rsidRPr="008E682B">
        <w:rPr>
          <w:rFonts w:ascii="Consolas" w:hAnsi="Consolas"/>
        </w:rPr>
        <w:t>전부</w:t>
      </w:r>
      <w:r w:rsidR="006133A9" w:rsidRPr="008E682B">
        <w:rPr>
          <w:rFonts w:ascii="Consolas" w:hAnsi="Consolas"/>
        </w:rPr>
        <w:t xml:space="preserve"> </w:t>
      </w:r>
      <w:r w:rsidR="006133A9" w:rsidRPr="008E682B">
        <w:rPr>
          <w:rFonts w:ascii="Consolas" w:hAnsi="Consolas"/>
        </w:rPr>
        <w:t>다시</w:t>
      </w:r>
      <w:r w:rsidR="006133A9" w:rsidRPr="008E682B">
        <w:rPr>
          <w:rFonts w:ascii="Consolas" w:hAnsi="Consolas"/>
        </w:rPr>
        <w:t xml:space="preserve"> </w:t>
      </w:r>
      <w:r w:rsidR="006133A9" w:rsidRPr="008E682B">
        <w:rPr>
          <w:rFonts w:ascii="Consolas" w:hAnsi="Consolas"/>
        </w:rPr>
        <w:t>렌더링</w:t>
      </w:r>
      <w:r w:rsidR="006133A9" w:rsidRPr="008E682B">
        <w:rPr>
          <w:rFonts w:ascii="Consolas" w:hAnsi="Consolas"/>
        </w:rPr>
        <w:t xml:space="preserve"> </w:t>
      </w:r>
      <w:r w:rsidR="006133A9" w:rsidRPr="008E682B">
        <w:rPr>
          <w:rFonts w:ascii="Consolas" w:hAnsi="Consolas"/>
        </w:rPr>
        <w:t>된다</w:t>
      </w:r>
      <w:r w:rsidR="006133A9" w:rsidRPr="008E682B">
        <w:rPr>
          <w:rFonts w:ascii="Consolas" w:hAnsi="Consolas"/>
        </w:rPr>
        <w:t>.</w:t>
      </w:r>
    </w:p>
    <w:p w14:paraId="79C829F4" w14:textId="2CC770C4" w:rsidR="006133A9" w:rsidRPr="008E682B" w:rsidRDefault="006133A9" w:rsidP="00C74752">
      <w:pPr>
        <w:rPr>
          <w:rFonts w:ascii="Consolas" w:hAnsi="Consolas"/>
        </w:rPr>
      </w:pPr>
      <w:r w:rsidRPr="008E682B">
        <w:rPr>
          <w:rFonts w:ascii="Consolas" w:hAnsi="Consolas"/>
        </w:rPr>
        <w:t>이것이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기본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정책이다</w:t>
      </w:r>
      <w:r w:rsidRPr="008E682B">
        <w:rPr>
          <w:rFonts w:ascii="Consolas" w:hAnsi="Consolas"/>
        </w:rPr>
        <w:t>.</w:t>
      </w:r>
    </w:p>
    <w:p w14:paraId="33C900AE" w14:textId="77777777" w:rsidR="006133A9" w:rsidRPr="008E682B" w:rsidRDefault="006133A9" w:rsidP="00C74752">
      <w:pPr>
        <w:rPr>
          <w:rFonts w:ascii="Consolas" w:hAnsi="Consolas"/>
        </w:rPr>
      </w:pPr>
    </w:p>
    <w:p w14:paraId="5ADE3E39" w14:textId="22CAB427" w:rsidR="000C7A95" w:rsidRPr="008E682B" w:rsidRDefault="002904CC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그래서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새</w:t>
      </w:r>
      <w:r w:rsidRPr="008E682B">
        <w:rPr>
          <w:rFonts w:ascii="Consolas" w:hAnsi="Consolas"/>
        </w:rPr>
        <w:t xml:space="preserve"> Todo </w:t>
      </w:r>
      <w:r w:rsidRPr="008E682B">
        <w:rPr>
          <w:rFonts w:ascii="Consolas" w:hAnsi="Consolas"/>
        </w:rPr>
        <w:t>항목이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추가되어</w:t>
      </w:r>
      <w:r w:rsidRPr="008E682B">
        <w:rPr>
          <w:rFonts w:ascii="Consolas" w:hAnsi="Consolas"/>
        </w:rPr>
        <w:t>, TodoRoot</w:t>
      </w:r>
      <w:r w:rsidR="00F20DD7" w:rsidRPr="008E682B">
        <w:rPr>
          <w:rFonts w:ascii="Consolas" w:hAnsi="Consolas"/>
        </w:rPr>
        <w:t xml:space="preserve"> </w:t>
      </w:r>
      <w:r w:rsidR="00F20DD7" w:rsidRPr="008E682B">
        <w:rPr>
          <w:rFonts w:ascii="Consolas" w:hAnsi="Consolas"/>
        </w:rPr>
        <w:t>컴포넌트의</w:t>
      </w:r>
      <w:r w:rsidR="00F20DD7" w:rsidRPr="008E682B">
        <w:rPr>
          <w:rFonts w:ascii="Consolas" w:hAnsi="Consolas"/>
        </w:rPr>
        <w:t xml:space="preserve"> todoList </w:t>
      </w:r>
      <w:r w:rsidR="00F20DD7" w:rsidRPr="008E682B">
        <w:rPr>
          <w:rFonts w:ascii="Consolas" w:hAnsi="Consolas"/>
        </w:rPr>
        <w:t>상태가</w:t>
      </w:r>
      <w:r w:rsidR="00F20DD7" w:rsidRPr="008E682B">
        <w:rPr>
          <w:rFonts w:ascii="Consolas" w:hAnsi="Consolas"/>
        </w:rPr>
        <w:t xml:space="preserve"> </w:t>
      </w:r>
      <w:r w:rsidR="00F20DD7" w:rsidRPr="008E682B">
        <w:rPr>
          <w:rFonts w:ascii="Consolas" w:hAnsi="Consolas"/>
        </w:rPr>
        <w:t>변경되면</w:t>
      </w:r>
      <w:r w:rsidR="00F20DD7" w:rsidRPr="008E682B">
        <w:rPr>
          <w:rFonts w:ascii="Consolas" w:hAnsi="Consolas"/>
        </w:rPr>
        <w:t>,</w:t>
      </w:r>
    </w:p>
    <w:p w14:paraId="79F06C2C" w14:textId="7FEA39AC" w:rsidR="00F20DD7" w:rsidRPr="008E682B" w:rsidRDefault="0085001E" w:rsidP="00B45202">
      <w:pPr>
        <w:rPr>
          <w:rFonts w:ascii="Consolas" w:hAnsi="Consolas"/>
        </w:rPr>
      </w:pPr>
      <w:r>
        <w:rPr>
          <w:rFonts w:ascii="Consolas" w:hAnsi="Consolas" w:hint="eastAsia"/>
        </w:rPr>
        <w:t>T</w:t>
      </w:r>
      <w:r w:rsidR="00F20DD7" w:rsidRPr="008E682B">
        <w:rPr>
          <w:rFonts w:ascii="Consolas" w:hAnsi="Consolas"/>
        </w:rPr>
        <w:t xml:space="preserve">odoList </w:t>
      </w:r>
      <w:r w:rsidR="00F20DD7" w:rsidRPr="008E682B">
        <w:rPr>
          <w:rFonts w:ascii="Consolas" w:hAnsi="Consolas"/>
        </w:rPr>
        <w:t>아래</w:t>
      </w:r>
      <w:r w:rsidR="00F20DD7" w:rsidRPr="008E682B">
        <w:rPr>
          <w:rFonts w:ascii="Consolas" w:hAnsi="Consolas"/>
        </w:rPr>
        <w:t xml:space="preserve"> </w:t>
      </w:r>
      <w:r w:rsidR="00F20DD7" w:rsidRPr="008E682B">
        <w:rPr>
          <w:rFonts w:ascii="Consolas" w:hAnsi="Consolas"/>
        </w:rPr>
        <w:t>모든</w:t>
      </w:r>
      <w:r w:rsidR="00F20DD7" w:rsidRPr="008E682B">
        <w:rPr>
          <w:rFonts w:ascii="Consolas" w:hAnsi="Consolas"/>
        </w:rPr>
        <w:t xml:space="preserve"> </w:t>
      </w:r>
      <w:r w:rsidR="00F20DD7" w:rsidRPr="008E682B">
        <w:rPr>
          <w:rFonts w:ascii="Consolas" w:hAnsi="Consolas"/>
        </w:rPr>
        <w:t>컴포넌트들이</w:t>
      </w:r>
      <w:r w:rsidR="00F20DD7" w:rsidRPr="008E682B">
        <w:rPr>
          <w:rFonts w:ascii="Consolas" w:hAnsi="Consolas"/>
        </w:rPr>
        <w:t xml:space="preserve"> </w:t>
      </w:r>
      <w:r w:rsidR="00F20DD7" w:rsidRPr="008E682B">
        <w:rPr>
          <w:rFonts w:ascii="Consolas" w:hAnsi="Consolas"/>
        </w:rPr>
        <w:t>다시</w:t>
      </w:r>
      <w:r w:rsidR="00F20DD7" w:rsidRPr="008E682B">
        <w:rPr>
          <w:rFonts w:ascii="Consolas" w:hAnsi="Consolas"/>
        </w:rPr>
        <w:t xml:space="preserve"> </w:t>
      </w:r>
      <w:r w:rsidR="00F20DD7" w:rsidRPr="008E682B">
        <w:rPr>
          <w:rFonts w:ascii="Consolas" w:hAnsi="Consolas"/>
        </w:rPr>
        <w:t>렌더링</w:t>
      </w:r>
      <w:r w:rsidR="00F20DD7" w:rsidRPr="008E682B">
        <w:rPr>
          <w:rFonts w:ascii="Consolas" w:hAnsi="Consolas"/>
        </w:rPr>
        <w:t xml:space="preserve"> </w:t>
      </w:r>
      <w:r w:rsidR="00F20DD7" w:rsidRPr="008E682B">
        <w:rPr>
          <w:rFonts w:ascii="Consolas" w:hAnsi="Consolas"/>
        </w:rPr>
        <w:t>되어야</w:t>
      </w:r>
      <w:r w:rsidR="00F20DD7" w:rsidRPr="008E682B">
        <w:rPr>
          <w:rFonts w:ascii="Consolas" w:hAnsi="Consolas"/>
        </w:rPr>
        <w:t xml:space="preserve"> </w:t>
      </w:r>
      <w:r w:rsidR="00F20DD7" w:rsidRPr="008E682B">
        <w:rPr>
          <w:rFonts w:ascii="Consolas" w:hAnsi="Consolas"/>
        </w:rPr>
        <w:t>한다</w:t>
      </w:r>
      <w:r w:rsidR="00F20DD7" w:rsidRPr="008E682B">
        <w:rPr>
          <w:rFonts w:ascii="Consolas" w:hAnsi="Consolas"/>
        </w:rPr>
        <w:t>.</w:t>
      </w:r>
    </w:p>
    <w:p w14:paraId="0E4D49B1" w14:textId="77777777" w:rsidR="00F20DD7" w:rsidRPr="008E682B" w:rsidRDefault="00F20DD7" w:rsidP="00B45202">
      <w:pPr>
        <w:rPr>
          <w:rFonts w:ascii="Consolas" w:hAnsi="Consolas"/>
        </w:rPr>
      </w:pPr>
    </w:p>
    <w:p w14:paraId="4FF3AA91" w14:textId="2EFC9FDE" w:rsidR="000B7B49" w:rsidRPr="008E682B" w:rsidRDefault="00F20DD7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그런</w:t>
      </w:r>
      <w:r w:rsidR="000B7B49" w:rsidRPr="008E682B">
        <w:rPr>
          <w:rFonts w:ascii="Consolas" w:hAnsi="Consolas"/>
        </w:rPr>
        <w:t>데</w:t>
      </w:r>
      <w:r w:rsidRPr="008E682B">
        <w:rPr>
          <w:rFonts w:ascii="Consolas" w:hAnsi="Consolas"/>
        </w:rPr>
        <w:t xml:space="preserve"> </w:t>
      </w:r>
      <w:r w:rsidR="000B7B49" w:rsidRPr="008E682B">
        <w:rPr>
          <w:rFonts w:ascii="Consolas" w:hAnsi="Consolas"/>
        </w:rPr>
        <w:t>새</w:t>
      </w:r>
      <w:r w:rsidR="000B7B49" w:rsidRPr="008E682B">
        <w:rPr>
          <w:rFonts w:ascii="Consolas" w:hAnsi="Consolas"/>
        </w:rPr>
        <w:t xml:space="preserve"> Todo </w:t>
      </w:r>
      <w:r w:rsidR="000B7B49" w:rsidRPr="008E682B">
        <w:rPr>
          <w:rFonts w:ascii="Consolas" w:hAnsi="Consolas"/>
        </w:rPr>
        <w:t>항목만</w:t>
      </w:r>
      <w:r w:rsidR="000B7B49" w:rsidRPr="008E682B">
        <w:rPr>
          <w:rFonts w:ascii="Consolas" w:hAnsi="Consolas"/>
        </w:rPr>
        <w:t xml:space="preserve"> </w:t>
      </w:r>
      <w:r w:rsidR="000B7B49" w:rsidRPr="008E682B">
        <w:rPr>
          <w:rFonts w:ascii="Consolas" w:hAnsi="Consolas"/>
        </w:rPr>
        <w:t>추가</w:t>
      </w:r>
      <w:r w:rsidR="000B7B49" w:rsidRPr="008E682B">
        <w:rPr>
          <w:rFonts w:ascii="Consolas" w:hAnsi="Consolas"/>
        </w:rPr>
        <w:t xml:space="preserve"> </w:t>
      </w:r>
      <w:r w:rsidR="000B7B49" w:rsidRPr="008E682B">
        <w:rPr>
          <w:rFonts w:ascii="Consolas" w:hAnsi="Consolas"/>
        </w:rPr>
        <w:t>되었을뿐이고</w:t>
      </w:r>
      <w:r w:rsidR="000B7B49" w:rsidRPr="008E682B">
        <w:rPr>
          <w:rFonts w:ascii="Consolas" w:hAnsi="Consolas"/>
        </w:rPr>
        <w:t>,</w:t>
      </w:r>
    </w:p>
    <w:p w14:paraId="4A8B6C39" w14:textId="1C00BFB1" w:rsidR="006E0591" w:rsidRPr="008E682B" w:rsidRDefault="00291F16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todoList</w:t>
      </w:r>
      <w:r w:rsidRPr="008E682B">
        <w:rPr>
          <w:rFonts w:ascii="Consolas" w:hAnsi="Consolas"/>
        </w:rPr>
        <w:t>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이미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들어있던</w:t>
      </w:r>
      <w:r w:rsidRPr="008E682B">
        <w:rPr>
          <w:rFonts w:ascii="Consolas" w:hAnsi="Consolas"/>
        </w:rPr>
        <w:t xml:space="preserve"> Todo </w:t>
      </w:r>
      <w:r w:rsidRPr="008E682B">
        <w:rPr>
          <w:rFonts w:ascii="Consolas" w:hAnsi="Consolas"/>
        </w:rPr>
        <w:t>항목의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값이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변경되지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않았는데</w:t>
      </w:r>
      <w:r w:rsidRPr="008E682B">
        <w:rPr>
          <w:rFonts w:ascii="Consolas" w:hAnsi="Consolas"/>
        </w:rPr>
        <w:t>,</w:t>
      </w:r>
    </w:p>
    <w:p w14:paraId="56EC1F48" w14:textId="14BE72EA" w:rsidR="00291F16" w:rsidRPr="008E682B" w:rsidRDefault="00291F16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변경되지도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않은</w:t>
      </w:r>
      <w:r w:rsidRPr="008E682B">
        <w:rPr>
          <w:rFonts w:ascii="Consolas" w:hAnsi="Consolas"/>
        </w:rPr>
        <w:t xml:space="preserve"> Todo </w:t>
      </w:r>
      <w:r w:rsidRPr="008E682B">
        <w:rPr>
          <w:rFonts w:ascii="Consolas" w:hAnsi="Consolas"/>
        </w:rPr>
        <w:t>항목들도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되어야하지</w:t>
      </w:r>
      <w:r w:rsidRPr="008E682B">
        <w:rPr>
          <w:rFonts w:ascii="Consolas" w:hAnsi="Consolas"/>
        </w:rPr>
        <w:t>?</w:t>
      </w:r>
    </w:p>
    <w:p w14:paraId="0346281A" w14:textId="33739FD8" w:rsidR="00291F16" w:rsidRPr="008E682B" w:rsidRDefault="00291F16" w:rsidP="00B45202">
      <w:pPr>
        <w:rPr>
          <w:rFonts w:ascii="Consolas" w:hAnsi="Consolas"/>
        </w:rPr>
      </w:pPr>
      <w:r w:rsidRPr="008E682B">
        <w:rPr>
          <w:rFonts w:ascii="Consolas" w:hAnsi="Consolas"/>
        </w:rPr>
        <w:t>이것은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낭비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아닌가</w:t>
      </w:r>
      <w:r w:rsidRPr="008E682B">
        <w:rPr>
          <w:rFonts w:ascii="Consolas" w:hAnsi="Consolas"/>
        </w:rPr>
        <w:t>?</w:t>
      </w:r>
    </w:p>
    <w:p w14:paraId="14B02F7C" w14:textId="77777777" w:rsidR="00291F16" w:rsidRPr="008E682B" w:rsidRDefault="00291F16" w:rsidP="00B45202">
      <w:pPr>
        <w:rPr>
          <w:rFonts w:ascii="Consolas" w:hAnsi="Consolas"/>
        </w:rPr>
      </w:pPr>
    </w:p>
    <w:p w14:paraId="7EB9D861" w14:textId="114BC785" w:rsidR="00291F16" w:rsidRPr="008E682B" w:rsidRDefault="00F81067" w:rsidP="00F81067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</w:t>
      </w:r>
    </w:p>
    <w:p w14:paraId="15D058B8" w14:textId="4977F394" w:rsidR="00F81067" w:rsidRPr="008E682B" w:rsidRDefault="00F81067" w:rsidP="00F81067">
      <w:pPr>
        <w:rPr>
          <w:rFonts w:ascii="Consolas" w:hAnsi="Consolas"/>
        </w:rPr>
      </w:pPr>
      <w:r w:rsidRPr="008E682B">
        <w:rPr>
          <w:rFonts w:ascii="Consolas" w:hAnsi="Consolas"/>
        </w:rPr>
        <w:t>부모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자식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컴포넌트들도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전부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것이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기본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정책이지만</w:t>
      </w:r>
      <w:r w:rsidRPr="008E682B">
        <w:rPr>
          <w:rFonts w:ascii="Consolas" w:hAnsi="Consolas"/>
        </w:rPr>
        <w:t>,</w:t>
      </w:r>
    </w:p>
    <w:p w14:paraId="3B719D58" w14:textId="4A635136" w:rsidR="00681FFC" w:rsidRPr="008E682B" w:rsidRDefault="00D22826" w:rsidP="00F81067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a) </w:t>
      </w:r>
      <w:r w:rsidR="00681FFC" w:rsidRPr="008E682B">
        <w:rPr>
          <w:rFonts w:ascii="Consolas" w:hAnsi="Consolas"/>
        </w:rPr>
        <w:t>그</w:t>
      </w:r>
      <w:r w:rsidR="00681FFC" w:rsidRPr="008E682B">
        <w:rPr>
          <w:rFonts w:ascii="Consolas" w:hAnsi="Consolas"/>
        </w:rPr>
        <w:t xml:space="preserve"> </w:t>
      </w:r>
      <w:r w:rsidR="00681FFC" w:rsidRPr="008E682B">
        <w:rPr>
          <w:rFonts w:ascii="Consolas" w:hAnsi="Consolas"/>
        </w:rPr>
        <w:t>컴포넌트가</w:t>
      </w:r>
      <w:r w:rsidR="00681FFC" w:rsidRPr="008E682B">
        <w:rPr>
          <w:rFonts w:ascii="Consolas" w:hAnsi="Consolas"/>
        </w:rPr>
        <w:t xml:space="preserve"> </w:t>
      </w:r>
      <w:r w:rsidR="00681FFC" w:rsidRPr="008E682B">
        <w:rPr>
          <w:rFonts w:ascii="Consolas" w:hAnsi="Consolas"/>
        </w:rPr>
        <w:t>관리하는</w:t>
      </w:r>
      <w:r w:rsidR="00681FFC" w:rsidRPr="008E682B">
        <w:rPr>
          <w:rFonts w:ascii="Consolas" w:hAnsi="Consolas"/>
        </w:rPr>
        <w:t xml:space="preserve"> </w:t>
      </w:r>
      <w:r w:rsidR="00681FFC" w:rsidRPr="008E682B">
        <w:rPr>
          <w:rFonts w:ascii="Consolas" w:hAnsi="Consolas"/>
        </w:rPr>
        <w:t>리액트</w:t>
      </w:r>
      <w:r w:rsidR="00681FFC" w:rsidRPr="008E682B">
        <w:rPr>
          <w:rFonts w:ascii="Consolas" w:hAnsi="Consolas"/>
        </w:rPr>
        <w:t xml:space="preserve"> </w:t>
      </w:r>
      <w:r w:rsidR="00681FFC" w:rsidRPr="008E682B">
        <w:rPr>
          <w:rFonts w:ascii="Consolas" w:hAnsi="Consolas"/>
        </w:rPr>
        <w:t>상태</w:t>
      </w:r>
    </w:p>
    <w:p w14:paraId="6EFAD2F0" w14:textId="39558883" w:rsidR="00E671B9" w:rsidRPr="008E682B" w:rsidRDefault="00D22826" w:rsidP="00F81067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b) </w:t>
      </w:r>
      <w:r w:rsidRPr="008E682B">
        <w:rPr>
          <w:rFonts w:ascii="Consolas" w:hAnsi="Consolas"/>
        </w:rPr>
        <w:t>부모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컴포넌트로부터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전달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받은</w:t>
      </w:r>
      <w:r w:rsidRPr="008E682B">
        <w:rPr>
          <w:rFonts w:ascii="Consolas" w:hAnsi="Consolas"/>
        </w:rPr>
        <w:t xml:space="preserve"> </w:t>
      </w:r>
      <w:r w:rsidR="00E671B9" w:rsidRPr="008E682B">
        <w:rPr>
          <w:rFonts w:ascii="Consolas" w:hAnsi="Consolas"/>
        </w:rPr>
        <w:t>props</w:t>
      </w:r>
    </w:p>
    <w:p w14:paraId="65E1D0FD" w14:textId="4995517B" w:rsidR="00E671B9" w:rsidRPr="008E682B" w:rsidRDefault="00E671B9" w:rsidP="00F81067">
      <w:pPr>
        <w:rPr>
          <w:rFonts w:ascii="Consolas" w:hAnsi="Consolas"/>
        </w:rPr>
      </w:pPr>
      <w:r w:rsidRPr="008E682B">
        <w:rPr>
          <w:rFonts w:ascii="Consolas" w:hAnsi="Consolas"/>
        </w:rPr>
        <w:t>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값이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변경되지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않은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자식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필요가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없다</w:t>
      </w:r>
      <w:r w:rsidRPr="008E682B">
        <w:rPr>
          <w:rFonts w:ascii="Consolas" w:hAnsi="Consolas"/>
        </w:rPr>
        <w:t>.</w:t>
      </w:r>
    </w:p>
    <w:p w14:paraId="09ED41BD" w14:textId="77777777" w:rsidR="00E671B9" w:rsidRPr="008E682B" w:rsidRDefault="00E671B9" w:rsidP="00F81067">
      <w:pPr>
        <w:rPr>
          <w:rFonts w:ascii="Consolas" w:hAnsi="Consolas"/>
        </w:rPr>
      </w:pPr>
    </w:p>
    <w:p w14:paraId="58D9000A" w14:textId="09941B69" w:rsidR="008A26CE" w:rsidRPr="008E682B" w:rsidRDefault="008A26CE" w:rsidP="00F81067">
      <w:pPr>
        <w:rPr>
          <w:rFonts w:ascii="Consolas" w:hAnsi="Consolas"/>
        </w:rPr>
      </w:pPr>
      <w:r w:rsidRPr="008E682B">
        <w:rPr>
          <w:rFonts w:ascii="Consolas" w:hAnsi="Consolas"/>
        </w:rPr>
        <w:t>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값이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변경되었는지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확인해서</w:t>
      </w:r>
      <w:r w:rsidRPr="008E682B">
        <w:rPr>
          <w:rFonts w:ascii="Consolas" w:hAnsi="Consolas"/>
        </w:rPr>
        <w:t>,</w:t>
      </w:r>
    </w:p>
    <w:p w14:paraId="2F228BD3" w14:textId="60DBF75C" w:rsidR="008A26CE" w:rsidRPr="008E682B" w:rsidRDefault="008A26CE" w:rsidP="00F81067">
      <w:pPr>
        <w:rPr>
          <w:rFonts w:ascii="Consolas" w:hAnsi="Consolas"/>
        </w:rPr>
      </w:pPr>
      <w:r w:rsidRPr="008E682B">
        <w:rPr>
          <w:rFonts w:ascii="Consolas" w:hAnsi="Consolas"/>
        </w:rPr>
        <w:t>불필요한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막아주는</w:t>
      </w:r>
      <w:r w:rsidRPr="008E682B">
        <w:rPr>
          <w:rFonts w:ascii="Consolas" w:hAnsi="Consolas"/>
        </w:rPr>
        <w:t xml:space="preserve"> </w:t>
      </w:r>
      <w:r w:rsidR="002A65C6" w:rsidRPr="008E682B">
        <w:rPr>
          <w:rFonts w:ascii="Consolas" w:hAnsi="Consolas"/>
        </w:rPr>
        <w:t>리액트</w:t>
      </w:r>
      <w:r w:rsidR="001741FE">
        <w:rPr>
          <w:rFonts w:ascii="Consolas" w:hAnsi="Consolas" w:hint="eastAsia"/>
        </w:rPr>
        <w:t>의</w:t>
      </w:r>
      <w:r w:rsidR="001741FE">
        <w:rPr>
          <w:rFonts w:ascii="Consolas" w:hAnsi="Consolas" w:hint="eastAsia"/>
        </w:rPr>
        <w:t xml:space="preserve"> </w:t>
      </w:r>
      <w:r w:rsidR="001741FE">
        <w:rPr>
          <w:rFonts w:ascii="Consolas" w:hAnsi="Consolas" w:hint="eastAsia"/>
        </w:rPr>
        <w:t>기능</w:t>
      </w:r>
      <w:r w:rsidR="002A65C6" w:rsidRPr="008E682B">
        <w:rPr>
          <w:rFonts w:ascii="Consolas" w:hAnsi="Consolas"/>
        </w:rPr>
        <w:t>이</w:t>
      </w:r>
      <w:r w:rsidR="002A65C6" w:rsidRPr="008E682B">
        <w:rPr>
          <w:rFonts w:ascii="Consolas" w:hAnsi="Consolas"/>
        </w:rPr>
        <w:t xml:space="preserve"> React.memo </w:t>
      </w:r>
      <w:r w:rsidR="002A65C6" w:rsidRPr="008E682B">
        <w:rPr>
          <w:rFonts w:ascii="Consolas" w:hAnsi="Consolas"/>
        </w:rPr>
        <w:t>이다</w:t>
      </w:r>
      <w:r w:rsidR="002A65C6" w:rsidRPr="008E682B">
        <w:rPr>
          <w:rFonts w:ascii="Consolas" w:hAnsi="Consolas"/>
        </w:rPr>
        <w:t>.</w:t>
      </w:r>
    </w:p>
    <w:p w14:paraId="3AF8A2E2" w14:textId="77777777" w:rsidR="002A65C6" w:rsidRPr="008E682B" w:rsidRDefault="002A65C6" w:rsidP="00F81067">
      <w:pPr>
        <w:rPr>
          <w:rFonts w:ascii="Consolas" w:hAnsi="Consolas"/>
        </w:rPr>
      </w:pPr>
    </w:p>
    <w:p w14:paraId="6135BB8E" w14:textId="77777777" w:rsidR="007A498B" w:rsidRPr="008E682B" w:rsidRDefault="007A498B" w:rsidP="00F81067">
      <w:pPr>
        <w:rPr>
          <w:rFonts w:ascii="Consolas" w:hAnsi="Consolas"/>
        </w:rPr>
      </w:pPr>
    </w:p>
    <w:p w14:paraId="0A93D82E" w14:textId="77777777" w:rsidR="007A498B" w:rsidRPr="008E682B" w:rsidRDefault="007A498B" w:rsidP="00F81067">
      <w:pPr>
        <w:rPr>
          <w:rFonts w:ascii="Consolas" w:hAnsi="Consolas"/>
        </w:rPr>
      </w:pPr>
    </w:p>
    <w:p w14:paraId="74D0844F" w14:textId="5D049B01" w:rsidR="007A498B" w:rsidRPr="008E682B" w:rsidRDefault="00CF7537" w:rsidP="00092CD2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중요한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이유</w:t>
      </w:r>
    </w:p>
    <w:p w14:paraId="2F6E80F4" w14:textId="26498616" w:rsidR="00F9674D" w:rsidRPr="008E682B" w:rsidRDefault="000E5810" w:rsidP="00CF7537">
      <w:pPr>
        <w:rPr>
          <w:rFonts w:ascii="Consolas" w:hAnsi="Consolas"/>
        </w:rPr>
      </w:pPr>
      <w:r w:rsidRPr="008E682B">
        <w:rPr>
          <w:rFonts w:ascii="Consolas" w:hAnsi="Consolas"/>
        </w:rPr>
        <w:t>훨씬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쉽고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간편한</w:t>
      </w:r>
      <w:r w:rsidRPr="008E682B">
        <w:rPr>
          <w:rFonts w:ascii="Consolas" w:hAnsi="Consolas"/>
        </w:rPr>
        <w:t xml:space="preserve"> </w:t>
      </w:r>
      <w:r w:rsidR="00CF7537" w:rsidRPr="008E682B">
        <w:rPr>
          <w:rFonts w:ascii="Consolas" w:hAnsi="Consolas"/>
        </w:rPr>
        <w:t>Vue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보다</w:t>
      </w:r>
      <w:r w:rsidRPr="008E682B">
        <w:rPr>
          <w:rFonts w:ascii="Consolas" w:hAnsi="Consolas"/>
        </w:rPr>
        <w:t xml:space="preserve"> React</w:t>
      </w:r>
      <w:r w:rsidRPr="008E682B">
        <w:rPr>
          <w:rFonts w:ascii="Consolas" w:hAnsi="Consolas"/>
        </w:rPr>
        <w:t>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대세인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이유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중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하나는</w:t>
      </w:r>
    </w:p>
    <w:p w14:paraId="11ABD8B8" w14:textId="06084003" w:rsidR="00CF7537" w:rsidRPr="008E682B" w:rsidRDefault="000E5810" w:rsidP="00CF7537">
      <w:pPr>
        <w:rPr>
          <w:rFonts w:ascii="Consolas" w:hAnsi="Consolas"/>
        </w:rPr>
      </w:pPr>
      <w:r w:rsidRPr="008E682B">
        <w:rPr>
          <w:rFonts w:ascii="Consolas" w:hAnsi="Consolas"/>
        </w:rPr>
        <w:t>React</w:t>
      </w:r>
      <w:r w:rsidRPr="008E682B">
        <w:rPr>
          <w:rFonts w:ascii="Consolas" w:hAnsi="Consolas"/>
        </w:rPr>
        <w:t>에서만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가능한</w:t>
      </w:r>
      <w:r w:rsidRPr="008E682B">
        <w:rPr>
          <w:rFonts w:ascii="Consolas" w:hAnsi="Consolas"/>
        </w:rPr>
        <w:t xml:space="preserve"> </w:t>
      </w:r>
      <w:r w:rsidR="00C92502" w:rsidRPr="008E682B">
        <w:rPr>
          <w:rFonts w:ascii="Consolas" w:hAnsi="Consolas"/>
        </w:rPr>
        <w:t>렌더링</w:t>
      </w:r>
      <w:r w:rsidR="00C92502" w:rsidRPr="008E682B">
        <w:rPr>
          <w:rFonts w:ascii="Consolas" w:hAnsi="Consolas"/>
        </w:rPr>
        <w:t xml:space="preserve"> </w:t>
      </w:r>
      <w:r w:rsidR="00C92502" w:rsidRPr="008E682B">
        <w:rPr>
          <w:rFonts w:ascii="Consolas" w:hAnsi="Consolas"/>
        </w:rPr>
        <w:t>최적화</w:t>
      </w:r>
      <w:r w:rsidR="00C92502" w:rsidRPr="008E682B">
        <w:rPr>
          <w:rFonts w:ascii="Consolas" w:hAnsi="Consolas"/>
        </w:rPr>
        <w:t xml:space="preserve"> </w:t>
      </w:r>
      <w:r w:rsidR="00C92502" w:rsidRPr="008E682B">
        <w:rPr>
          <w:rFonts w:ascii="Consolas" w:hAnsi="Consolas"/>
        </w:rPr>
        <w:t>때문이다</w:t>
      </w:r>
      <w:r w:rsidR="00C92502" w:rsidRPr="008E682B">
        <w:rPr>
          <w:rFonts w:ascii="Consolas" w:hAnsi="Consolas"/>
        </w:rPr>
        <w:t>.</w:t>
      </w:r>
    </w:p>
    <w:p w14:paraId="31199B31" w14:textId="77777777" w:rsidR="006A30D7" w:rsidRPr="008E682B" w:rsidRDefault="006A30D7" w:rsidP="00CF7537">
      <w:pPr>
        <w:rPr>
          <w:rFonts w:ascii="Consolas" w:hAnsi="Consolas"/>
        </w:rPr>
      </w:pPr>
    </w:p>
    <w:p w14:paraId="0698C81E" w14:textId="77777777" w:rsidR="006A30D7" w:rsidRPr="008E682B" w:rsidRDefault="00C92502" w:rsidP="00CF7537">
      <w:pPr>
        <w:rPr>
          <w:rFonts w:ascii="Consolas" w:hAnsi="Consolas"/>
        </w:rPr>
      </w:pP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</w:t>
      </w:r>
      <w:r w:rsidR="004366AF" w:rsidRPr="008E682B">
        <w:rPr>
          <w:rFonts w:ascii="Consolas" w:hAnsi="Consolas"/>
        </w:rPr>
        <w:t>를</w:t>
      </w:r>
      <w:r w:rsidR="004366AF" w:rsidRPr="008E682B">
        <w:rPr>
          <w:rFonts w:ascii="Consolas" w:hAnsi="Consolas"/>
        </w:rPr>
        <w:t xml:space="preserve"> </w:t>
      </w:r>
      <w:r w:rsidR="004366AF" w:rsidRPr="008E682B">
        <w:rPr>
          <w:rFonts w:ascii="Consolas" w:hAnsi="Consolas"/>
        </w:rPr>
        <w:t>하지</w:t>
      </w:r>
      <w:r w:rsidR="004366AF" w:rsidRPr="008E682B">
        <w:rPr>
          <w:rFonts w:ascii="Consolas" w:hAnsi="Consolas"/>
        </w:rPr>
        <w:t xml:space="preserve"> </w:t>
      </w:r>
      <w:r w:rsidR="004366AF" w:rsidRPr="008E682B">
        <w:rPr>
          <w:rFonts w:ascii="Consolas" w:hAnsi="Consolas"/>
        </w:rPr>
        <w:t>않을</w:t>
      </w:r>
      <w:r w:rsidR="004366AF" w:rsidRPr="008E682B">
        <w:rPr>
          <w:rFonts w:ascii="Consolas" w:hAnsi="Consolas"/>
        </w:rPr>
        <w:t xml:space="preserve"> </w:t>
      </w:r>
      <w:r w:rsidR="004366AF" w:rsidRPr="008E682B">
        <w:rPr>
          <w:rFonts w:ascii="Consolas" w:hAnsi="Consolas"/>
        </w:rPr>
        <w:t>거라면</w:t>
      </w:r>
      <w:r w:rsidR="004366AF" w:rsidRPr="008E682B">
        <w:rPr>
          <w:rFonts w:ascii="Consolas" w:hAnsi="Consolas"/>
        </w:rPr>
        <w:t>,</w:t>
      </w:r>
      <w:r w:rsidR="00F9674D" w:rsidRPr="008E682B">
        <w:rPr>
          <w:rFonts w:ascii="Consolas" w:hAnsi="Consolas"/>
        </w:rPr>
        <w:t xml:space="preserve"> </w:t>
      </w:r>
    </w:p>
    <w:p w14:paraId="2BB5BDB3" w14:textId="20E91759" w:rsidR="00F9674D" w:rsidRPr="008E682B" w:rsidRDefault="00F9674D" w:rsidP="00CF7537">
      <w:pPr>
        <w:rPr>
          <w:rFonts w:ascii="Consolas" w:hAnsi="Consolas"/>
        </w:rPr>
      </w:pPr>
      <w:r w:rsidRPr="008E682B">
        <w:rPr>
          <w:rFonts w:ascii="Consolas" w:hAnsi="Consolas"/>
        </w:rPr>
        <w:t>어렵고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불편한</w:t>
      </w:r>
      <w:r w:rsidRPr="008E682B">
        <w:rPr>
          <w:rFonts w:ascii="Consolas" w:hAnsi="Consolas"/>
        </w:rPr>
        <w:t xml:space="preserve"> React</w:t>
      </w:r>
      <w:r w:rsidRPr="008E682B">
        <w:rPr>
          <w:rFonts w:ascii="Consolas" w:hAnsi="Consolas"/>
        </w:rPr>
        <w:t>를</w:t>
      </w:r>
      <w:r w:rsidRPr="008E682B">
        <w:rPr>
          <w:rFonts w:ascii="Consolas" w:hAnsi="Consolas"/>
        </w:rPr>
        <w:t xml:space="preserve"> </w:t>
      </w:r>
      <w:r w:rsidR="006A30D7" w:rsidRPr="008E682B">
        <w:rPr>
          <w:rFonts w:ascii="Consolas" w:hAnsi="Consolas"/>
        </w:rPr>
        <w:t>사용할</w:t>
      </w:r>
      <w:r w:rsidR="006A30D7" w:rsidRPr="008E682B">
        <w:rPr>
          <w:rFonts w:ascii="Consolas" w:hAnsi="Consolas"/>
        </w:rPr>
        <w:t xml:space="preserve"> </w:t>
      </w:r>
      <w:r w:rsidR="006A30D7" w:rsidRPr="008E682B">
        <w:rPr>
          <w:rFonts w:ascii="Consolas" w:hAnsi="Consolas"/>
        </w:rPr>
        <w:t>이유가</w:t>
      </w:r>
      <w:r w:rsidR="006A30D7" w:rsidRPr="008E682B">
        <w:rPr>
          <w:rFonts w:ascii="Consolas" w:hAnsi="Consolas"/>
        </w:rPr>
        <w:t xml:space="preserve"> </w:t>
      </w:r>
      <w:r w:rsidR="006A30D7" w:rsidRPr="008E682B">
        <w:rPr>
          <w:rFonts w:ascii="Consolas" w:hAnsi="Consolas"/>
        </w:rPr>
        <w:t>없다</w:t>
      </w:r>
      <w:r w:rsidR="006A30D7" w:rsidRPr="008E682B">
        <w:rPr>
          <w:rFonts w:ascii="Consolas" w:hAnsi="Consolas"/>
        </w:rPr>
        <w:t>.</w:t>
      </w:r>
    </w:p>
    <w:p w14:paraId="6A5943D0" w14:textId="77777777" w:rsidR="006A30D7" w:rsidRPr="008E682B" w:rsidRDefault="006A30D7" w:rsidP="00CF7537">
      <w:pPr>
        <w:rPr>
          <w:rFonts w:ascii="Consolas" w:hAnsi="Consolas"/>
        </w:rPr>
      </w:pPr>
    </w:p>
    <w:p w14:paraId="51007BC7" w14:textId="1AAF7454" w:rsidR="00E85AC5" w:rsidRPr="008E682B" w:rsidRDefault="00E85AC5" w:rsidP="00CF7537">
      <w:pPr>
        <w:rPr>
          <w:rFonts w:ascii="Consolas" w:hAnsi="Consolas"/>
        </w:rPr>
      </w:pPr>
      <w:r w:rsidRPr="008E682B">
        <w:rPr>
          <w:rFonts w:ascii="Consolas" w:hAnsi="Consolas"/>
        </w:rPr>
        <w:t>많은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컴포넌트들로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구성된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복잡한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스마트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폰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앱에서도</w:t>
      </w:r>
      <w:r w:rsidRPr="008E682B">
        <w:rPr>
          <w:rFonts w:ascii="Consolas" w:hAnsi="Consolas"/>
        </w:rPr>
        <w:t xml:space="preserve"> (</w:t>
      </w:r>
      <w:r w:rsidRPr="008E682B">
        <w:rPr>
          <w:rFonts w:ascii="Consolas" w:hAnsi="Consolas"/>
        </w:rPr>
        <w:t>예</w:t>
      </w:r>
      <w:r w:rsidRPr="008E682B">
        <w:rPr>
          <w:rFonts w:ascii="Consolas" w:hAnsi="Consolas"/>
        </w:rPr>
        <w:t xml:space="preserve">: facebook </w:t>
      </w:r>
      <w:r w:rsidRPr="008E682B">
        <w:rPr>
          <w:rFonts w:ascii="Consolas" w:hAnsi="Consolas"/>
        </w:rPr>
        <w:t>앱</w:t>
      </w:r>
      <w:r w:rsidRPr="008E682B">
        <w:rPr>
          <w:rFonts w:ascii="Consolas" w:hAnsi="Consolas"/>
        </w:rPr>
        <w:t>)</w:t>
      </w:r>
    </w:p>
    <w:p w14:paraId="698988E0" w14:textId="0BF6E14B" w:rsidR="006A30D7" w:rsidRPr="008E682B" w:rsidRDefault="00E85AC5" w:rsidP="00CF7537">
      <w:pPr>
        <w:rPr>
          <w:rFonts w:ascii="Consolas" w:hAnsi="Consolas"/>
        </w:rPr>
      </w:pPr>
      <w:r w:rsidRPr="008E682B">
        <w:rPr>
          <w:rFonts w:ascii="Consolas" w:hAnsi="Consolas"/>
        </w:rPr>
        <w:t>매끄러운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사용자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경험을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제공하려면</w:t>
      </w:r>
    </w:p>
    <w:p w14:paraId="0ABE893E" w14:textId="4D38056E" w:rsidR="00E85AC5" w:rsidRPr="008E682B" w:rsidRDefault="00E85AC5" w:rsidP="00CF7537">
      <w:pPr>
        <w:rPr>
          <w:rFonts w:ascii="Consolas" w:hAnsi="Consolas"/>
        </w:rPr>
      </w:pP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필수이다</w:t>
      </w:r>
      <w:r w:rsidRPr="008E682B">
        <w:rPr>
          <w:rFonts w:ascii="Consolas" w:hAnsi="Consolas"/>
        </w:rPr>
        <w:t>.</w:t>
      </w:r>
    </w:p>
    <w:p w14:paraId="097CE853" w14:textId="77777777" w:rsidR="00E85AC5" w:rsidRPr="008E682B" w:rsidRDefault="00E85AC5" w:rsidP="00CF7537">
      <w:pPr>
        <w:rPr>
          <w:rFonts w:ascii="Consolas" w:hAnsi="Consolas"/>
        </w:rPr>
      </w:pPr>
    </w:p>
    <w:p w14:paraId="717F4966" w14:textId="77777777" w:rsidR="00E85AC5" w:rsidRPr="008E682B" w:rsidRDefault="00E85AC5" w:rsidP="00CF7537">
      <w:pPr>
        <w:rPr>
          <w:rFonts w:ascii="Consolas" w:hAnsi="Consolas"/>
        </w:rPr>
      </w:pPr>
    </w:p>
    <w:p w14:paraId="5358CF42" w14:textId="11140A25" w:rsidR="002A65C6" w:rsidRPr="008E682B" w:rsidRDefault="002A65C6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48D5E7E3" w14:textId="62530E88" w:rsidR="002A65C6" w:rsidRPr="008E682B" w:rsidRDefault="002A65C6" w:rsidP="002A65C6">
      <w:pPr>
        <w:pStyle w:val="2"/>
        <w:rPr>
          <w:rFonts w:ascii="Consolas" w:hAnsi="Consolas"/>
        </w:rPr>
      </w:pPr>
      <w:bookmarkStart w:id="3" w:name="_Toc149138504"/>
      <w:r w:rsidRPr="008E682B">
        <w:rPr>
          <w:rFonts w:ascii="Consolas" w:hAnsi="Consolas"/>
        </w:rPr>
        <w:lastRenderedPageBreak/>
        <w:t xml:space="preserve">Counter </w:t>
      </w:r>
      <w:r w:rsidRPr="008E682B">
        <w:rPr>
          <w:rFonts w:ascii="Consolas" w:hAnsi="Consolas"/>
        </w:rPr>
        <w:t>예제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</w:t>
      </w:r>
      <w:bookmarkEnd w:id="3"/>
    </w:p>
    <w:p w14:paraId="2CD4524F" w14:textId="501827B9" w:rsidR="009D225C" w:rsidRPr="008E682B" w:rsidRDefault="009D225C" w:rsidP="009D225C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src/CounterA.tsx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5C" w:rsidRPr="008E682B" w14:paraId="6690025D" w14:textId="77777777" w:rsidTr="00A70A89">
        <w:tc>
          <w:tcPr>
            <w:tcW w:w="10456" w:type="dxa"/>
          </w:tcPr>
          <w:p w14:paraId="0015959D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React, { useState }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'react'</w:t>
            </w:r>
          </w:p>
          <w:p w14:paraId="57196733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0498EE18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CounterA() {</w:t>
            </w:r>
          </w:p>
          <w:p w14:paraId="79F2B24E" w14:textId="77777777" w:rsidR="00F5256B" w:rsidRPr="008E682B" w:rsidRDefault="00F5256B" w:rsidP="00F5256B">
            <w:pPr>
              <w:shd w:val="clear" w:color="auto" w:fill="FFFFCC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  console.log(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 xml:space="preserve">"CounterA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호출됨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"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);</w:t>
            </w:r>
          </w:p>
          <w:p w14:paraId="6EAF6540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[value, setValue] = useState&lt;number&gt;(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0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);  </w:t>
            </w:r>
          </w:p>
          <w:p w14:paraId="59CC3F76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(</w:t>
            </w:r>
          </w:p>
          <w:p w14:paraId="0BAB6B69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&lt;div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"box"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4A4450F1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&lt;h1&gt;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CounterA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&lt;/h1&gt;</w:t>
            </w:r>
          </w:p>
          <w:p w14:paraId="39E2176D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&lt;button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()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setValue(value +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1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31A97D53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value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}</w:t>
            </w:r>
          </w:p>
          <w:p w14:paraId="4E39B2FE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&lt;/button&gt;</w:t>
            </w:r>
          </w:p>
          <w:p w14:paraId="16948BF3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&lt;/div&gt;</w:t>
            </w:r>
          </w:p>
          <w:p w14:paraId="5BC99C4D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  )</w:t>
            </w:r>
          </w:p>
          <w:p w14:paraId="607E2A8F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}</w:t>
            </w:r>
          </w:p>
          <w:p w14:paraId="6333A210" w14:textId="77777777" w:rsidR="00F5256B" w:rsidRPr="008E682B" w:rsidRDefault="00F5256B" w:rsidP="00F5256B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74C938AC" w14:textId="64EA111E" w:rsidR="009D225C" w:rsidRPr="008E682B" w:rsidRDefault="00F5256B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00"/>
                <w:szCs w:val="20"/>
                <w:shd w:val="clear" w:color="auto" w:fill="CCFFCC"/>
              </w:rPr>
              <w:t>React.memo(CounterA)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;</w:t>
            </w:r>
          </w:p>
        </w:tc>
      </w:tr>
    </w:tbl>
    <w:p w14:paraId="3DB78892" w14:textId="77777777" w:rsidR="009D225C" w:rsidRPr="008E682B" w:rsidRDefault="009D225C" w:rsidP="009D225C">
      <w:pPr>
        <w:rPr>
          <w:rFonts w:ascii="Consolas" w:hAnsi="Consolas"/>
        </w:rPr>
      </w:pPr>
    </w:p>
    <w:p w14:paraId="0016CADC" w14:textId="77777777" w:rsidR="009D225C" w:rsidRPr="008E682B" w:rsidRDefault="009D225C" w:rsidP="009D225C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 xml:space="preserve">src/CounterB.tsx </w:t>
      </w:r>
      <w:r w:rsidRPr="008E682B">
        <w:rPr>
          <w:rFonts w:ascii="Consolas" w:hAnsi="Consolas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5C" w:rsidRPr="008E682B" w14:paraId="76D237BD" w14:textId="77777777" w:rsidTr="00A70A89">
        <w:tc>
          <w:tcPr>
            <w:tcW w:w="10456" w:type="dxa"/>
          </w:tcPr>
          <w:p w14:paraId="78AA0C2B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React, { useState }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'react'</w:t>
            </w:r>
          </w:p>
          <w:p w14:paraId="2EA1D5C4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11929BB2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CounterB() {</w:t>
            </w:r>
          </w:p>
          <w:p w14:paraId="406BA6D3" w14:textId="77777777" w:rsidR="00324BC1" w:rsidRPr="008E682B" w:rsidRDefault="00324BC1" w:rsidP="00324BC1">
            <w:pPr>
              <w:shd w:val="clear" w:color="auto" w:fill="FFFFCC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  console.log(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 xml:space="preserve">"CounterB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호출됨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"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);</w:t>
            </w:r>
          </w:p>
          <w:p w14:paraId="7CEBB81A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[value, setValue] = useState&lt;number&gt;(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0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);  </w:t>
            </w:r>
          </w:p>
          <w:p w14:paraId="7A02BA46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(</w:t>
            </w:r>
          </w:p>
          <w:p w14:paraId="55B100F2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&lt;div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"box"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027E24F3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&lt;h1&gt;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CounterB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&lt;/h1&gt;</w:t>
            </w:r>
          </w:p>
          <w:p w14:paraId="3C5C3A5F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&lt;button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()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setValue(value +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1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39381BEA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value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}</w:t>
            </w:r>
          </w:p>
          <w:p w14:paraId="3893C2D7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&lt;/button&gt;</w:t>
            </w:r>
          </w:p>
          <w:p w14:paraId="17A67BFD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&lt;/div&gt;</w:t>
            </w:r>
          </w:p>
          <w:p w14:paraId="68EF5021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  )</w:t>
            </w:r>
          </w:p>
          <w:p w14:paraId="3FE1FD2C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}</w:t>
            </w:r>
          </w:p>
          <w:p w14:paraId="5BBA4C23" w14:textId="77777777" w:rsidR="00324BC1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73289467" w14:textId="0DCA307C" w:rsidR="009D225C" w:rsidRPr="008E682B" w:rsidRDefault="00324BC1" w:rsidP="00324BC1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00"/>
                <w:szCs w:val="20"/>
                <w:shd w:val="clear" w:color="auto" w:fill="CCFFCC"/>
              </w:rPr>
              <w:t>React.memo(CounterB)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;</w:t>
            </w:r>
          </w:p>
        </w:tc>
      </w:tr>
    </w:tbl>
    <w:p w14:paraId="79B14578" w14:textId="77777777" w:rsidR="009D225C" w:rsidRPr="008E682B" w:rsidRDefault="009D225C" w:rsidP="009D225C">
      <w:pPr>
        <w:rPr>
          <w:rFonts w:ascii="Consolas" w:hAnsi="Consolas"/>
        </w:rPr>
      </w:pPr>
    </w:p>
    <w:p w14:paraId="20C2F785" w14:textId="77777777" w:rsidR="009D225C" w:rsidRPr="008E682B" w:rsidRDefault="009D225C" w:rsidP="009D225C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729E6495" w14:textId="77777777" w:rsidR="009D225C" w:rsidRPr="008E682B" w:rsidRDefault="009D225C" w:rsidP="009D225C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 xml:space="preserve">src/GoupComponent.tsx </w:t>
      </w:r>
      <w:r w:rsidRPr="008E682B">
        <w:rPr>
          <w:rFonts w:ascii="Consolas" w:hAnsi="Consolas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5C" w:rsidRPr="008E682B" w14:paraId="3F7A16CA" w14:textId="77777777" w:rsidTr="00A70A89">
        <w:tc>
          <w:tcPr>
            <w:tcW w:w="10456" w:type="dxa"/>
          </w:tcPr>
          <w:p w14:paraId="5ACEC233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React, { useState }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'react'</w:t>
            </w:r>
          </w:p>
          <w:p w14:paraId="48FD05C7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CounterA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'./CounterA'</w:t>
            </w:r>
          </w:p>
          <w:p w14:paraId="2DD388AC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CounterB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'./CounterB'</w:t>
            </w:r>
          </w:p>
          <w:p w14:paraId="272EFF1C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50FD99BB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GroupComponent() {</w:t>
            </w:r>
          </w:p>
          <w:p w14:paraId="2BFF7C7E" w14:textId="77777777" w:rsidR="004919E8" w:rsidRPr="008E682B" w:rsidRDefault="004919E8" w:rsidP="004919E8">
            <w:pPr>
              <w:shd w:val="clear" w:color="auto" w:fill="FFFFCC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  console.log(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 xml:space="preserve">'GroupComponent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호출됨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);  </w:t>
            </w:r>
          </w:p>
          <w:p w14:paraId="0357B449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[value, setValue] = useState&lt;number&gt;(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0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);  </w:t>
            </w:r>
          </w:p>
          <w:p w14:paraId="56AC0512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(</w:t>
            </w:r>
          </w:p>
          <w:p w14:paraId="204B785B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&lt;div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'box'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0A54F55B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&lt;h1&gt;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GroupComponent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&lt;/h1&gt;</w:t>
            </w:r>
          </w:p>
          <w:p w14:paraId="785563AB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&lt;button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()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setValue(value +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1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7EDD9F7D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value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}</w:t>
            </w:r>
          </w:p>
          <w:p w14:paraId="173C6EBB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&lt;/button&gt;</w:t>
            </w:r>
          </w:p>
          <w:p w14:paraId="0470BA34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&lt;CounterA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/&gt;</w:t>
            </w:r>
          </w:p>
          <w:p w14:paraId="73A40E31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&lt;CounterB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/&gt;</w:t>
            </w:r>
          </w:p>
          <w:p w14:paraId="77C15B91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&lt;/div&gt;</w:t>
            </w:r>
          </w:p>
          <w:p w14:paraId="4FE2CDEC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  )</w:t>
            </w:r>
          </w:p>
          <w:p w14:paraId="4B02C780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}</w:t>
            </w:r>
          </w:p>
          <w:p w14:paraId="44AC6180" w14:textId="77777777" w:rsidR="004919E8" w:rsidRPr="008E682B" w:rsidRDefault="004919E8" w:rsidP="004919E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43BCDD14" w14:textId="4E762F91" w:rsidR="009D225C" w:rsidRPr="008E682B" w:rsidRDefault="004919E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00"/>
                <w:szCs w:val="20"/>
                <w:shd w:val="clear" w:color="auto" w:fill="CCFFCC"/>
              </w:rPr>
              <w:t>React.memo(GroupComponent)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;</w:t>
            </w:r>
          </w:p>
        </w:tc>
      </w:tr>
    </w:tbl>
    <w:p w14:paraId="49C92B02" w14:textId="77777777" w:rsidR="009D225C" w:rsidRPr="008E682B" w:rsidRDefault="009D225C" w:rsidP="009D225C">
      <w:pPr>
        <w:rPr>
          <w:rFonts w:ascii="Consolas" w:hAnsi="Consolas"/>
        </w:rPr>
      </w:pPr>
    </w:p>
    <w:p w14:paraId="4583CD95" w14:textId="77777777" w:rsidR="009D225C" w:rsidRPr="008E682B" w:rsidRDefault="009D225C" w:rsidP="009D225C">
      <w:pPr>
        <w:rPr>
          <w:rFonts w:ascii="Consolas" w:hAnsi="Consolas"/>
        </w:rPr>
      </w:pPr>
    </w:p>
    <w:p w14:paraId="6C72AF82" w14:textId="77777777" w:rsidR="009D225C" w:rsidRPr="008E682B" w:rsidRDefault="009D225C" w:rsidP="009D225C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 xml:space="preserve">src/App.tsx </w:t>
      </w:r>
      <w:r w:rsidRPr="008E682B">
        <w:rPr>
          <w:rFonts w:ascii="Consolas" w:hAnsi="Consolas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5C" w:rsidRPr="008E682B" w14:paraId="14D42421" w14:textId="77777777" w:rsidTr="00A70A89">
        <w:tc>
          <w:tcPr>
            <w:tcW w:w="10456" w:type="dxa"/>
          </w:tcPr>
          <w:p w14:paraId="6D9C3845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React, { useState }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'react'</w:t>
            </w:r>
          </w:p>
          <w:p w14:paraId="1D279499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'./App.css'</w:t>
            </w:r>
          </w:p>
          <w:p w14:paraId="127C69DB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GroupComponent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'./GroupComponent'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;</w:t>
            </w:r>
          </w:p>
          <w:p w14:paraId="49F5B9D8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72E771A7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App() {</w:t>
            </w:r>
          </w:p>
          <w:p w14:paraId="33FFF9DF" w14:textId="77777777" w:rsidR="00D54ED8" w:rsidRPr="008E682B" w:rsidRDefault="00D54ED8" w:rsidP="00D54ED8">
            <w:pPr>
              <w:shd w:val="clear" w:color="auto" w:fill="FFFFCC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  console.log(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 xml:space="preserve">'App 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호출됨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);</w:t>
            </w:r>
          </w:p>
          <w:p w14:paraId="7E21B08E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[value, setValue] = useState&lt;number&gt;(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0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);    </w:t>
            </w:r>
          </w:p>
          <w:p w14:paraId="6D7F41E7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(</w:t>
            </w:r>
          </w:p>
          <w:p w14:paraId="461020BF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&lt;div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A31515"/>
                <w:szCs w:val="20"/>
              </w:rPr>
              <w:t>"box"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73C51387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&lt;h1&gt;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App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&lt;/h1&gt;</w:t>
            </w:r>
          </w:p>
          <w:p w14:paraId="6A8B2192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&lt;button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()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setValue(value +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1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)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&gt;</w:t>
            </w:r>
          </w:p>
          <w:p w14:paraId="7693BDDF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value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}</w:t>
            </w:r>
          </w:p>
          <w:p w14:paraId="1CE7FA11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&lt;/button&gt;</w:t>
            </w:r>
          </w:p>
          <w:p w14:paraId="0A7120F1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&lt;GroupComponent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/&gt;</w:t>
            </w:r>
          </w:p>
          <w:p w14:paraId="31096AF5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Cs w:val="20"/>
              </w:rPr>
              <w:t>&lt;/div&gt;</w:t>
            </w:r>
          </w:p>
          <w:p w14:paraId="515915B1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  );</w:t>
            </w:r>
          </w:p>
          <w:p w14:paraId="61A1F539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>}</w:t>
            </w:r>
          </w:p>
          <w:p w14:paraId="1D498851" w14:textId="77777777" w:rsidR="00D54ED8" w:rsidRPr="008E682B" w:rsidRDefault="00D54ED8" w:rsidP="00D54ED8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</w:p>
          <w:p w14:paraId="2D8CFD0A" w14:textId="3600E8CD" w:rsidR="009D225C" w:rsidRPr="008E682B" w:rsidRDefault="00D54ED8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00"/>
                <w:szCs w:val="20"/>
                <w:shd w:val="clear" w:color="auto" w:fill="CCFFCC"/>
              </w:rPr>
              <w:t>React.memo(App)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;</w:t>
            </w:r>
          </w:p>
        </w:tc>
      </w:tr>
    </w:tbl>
    <w:p w14:paraId="297AC202" w14:textId="77777777" w:rsidR="009D225C" w:rsidRPr="008E682B" w:rsidRDefault="009D225C" w:rsidP="009D225C">
      <w:pPr>
        <w:rPr>
          <w:rFonts w:ascii="Consolas" w:hAnsi="Consolas"/>
        </w:rPr>
      </w:pPr>
    </w:p>
    <w:p w14:paraId="65718D28" w14:textId="77777777" w:rsidR="009D225C" w:rsidRPr="008E682B" w:rsidRDefault="009D225C" w:rsidP="009D225C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 xml:space="preserve">src/App.css </w:t>
      </w:r>
      <w:r w:rsidRPr="008E682B">
        <w:rPr>
          <w:rFonts w:ascii="Consolas" w:hAnsi="Consolas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5C" w:rsidRPr="008E682B" w14:paraId="6D934658" w14:textId="77777777" w:rsidTr="00A70A89">
        <w:tc>
          <w:tcPr>
            <w:tcW w:w="10456" w:type="dxa"/>
          </w:tcPr>
          <w:p w14:paraId="50412DD8" w14:textId="77777777" w:rsidR="009D225C" w:rsidRPr="008E682B" w:rsidRDefault="009D225C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800000"/>
                <w:szCs w:val="20"/>
              </w:rPr>
              <w:t>h1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font-size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11pt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margin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0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; }</w:t>
            </w:r>
          </w:p>
          <w:p w14:paraId="6F888A0A" w14:textId="77777777" w:rsidR="009D225C" w:rsidRPr="008E682B" w:rsidRDefault="009D225C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800000"/>
                <w:szCs w:val="20"/>
              </w:rPr>
              <w:t>div.box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display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Cs w:val="20"/>
              </w:rPr>
              <w:t>inline-block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margin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; </w:t>
            </w:r>
          </w:p>
          <w:p w14:paraId="642481EA" w14:textId="77777777" w:rsidR="009D225C" w:rsidRPr="008E682B" w:rsidRDefault="009D225C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border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1px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Cs w:val="20"/>
              </w:rPr>
              <w:t>solid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Cs w:val="20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; }</w:t>
            </w:r>
          </w:p>
          <w:p w14:paraId="6798D794" w14:textId="77777777" w:rsidR="009D225C" w:rsidRPr="008E682B" w:rsidRDefault="009D225C" w:rsidP="00A70A89">
            <w:pPr>
              <w:shd w:val="clear" w:color="auto" w:fill="FFFFFF"/>
              <w:spacing w:line="195" w:lineRule="atLeast"/>
              <w:rPr>
                <w:rFonts w:ascii="Consolas" w:hAnsi="Consolas" w:cs="굴림"/>
                <w:color w:val="000000"/>
                <w:szCs w:val="20"/>
              </w:rPr>
            </w:pPr>
            <w:r w:rsidRPr="008E682B">
              <w:rPr>
                <w:rFonts w:ascii="Consolas" w:hAnsi="Consolas" w:cs="굴림"/>
                <w:color w:val="800000"/>
                <w:szCs w:val="20"/>
              </w:rPr>
              <w:t>button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display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Cs w:val="20"/>
              </w:rPr>
              <w:t>block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0.2em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2em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Cs w:val="20"/>
              </w:rPr>
              <w:t>margin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Cs w:val="20"/>
              </w:rPr>
              <w:t>0.5em</w:t>
            </w:r>
            <w:r w:rsidRPr="008E682B">
              <w:rPr>
                <w:rFonts w:ascii="Consolas" w:hAnsi="Consolas" w:cs="굴림"/>
                <w:color w:val="000000"/>
                <w:szCs w:val="20"/>
              </w:rPr>
              <w:t>; }</w:t>
            </w:r>
          </w:p>
        </w:tc>
      </w:tr>
    </w:tbl>
    <w:p w14:paraId="45FE884B" w14:textId="77777777" w:rsidR="009D225C" w:rsidRPr="008E682B" w:rsidRDefault="009D225C" w:rsidP="009D225C">
      <w:pPr>
        <w:rPr>
          <w:rFonts w:ascii="Consolas" w:hAnsi="Consolas"/>
        </w:rPr>
      </w:pPr>
    </w:p>
    <w:p w14:paraId="50BF757E" w14:textId="77777777" w:rsidR="009D225C" w:rsidRPr="008E682B" w:rsidRDefault="009D225C" w:rsidP="009D225C">
      <w:pPr>
        <w:rPr>
          <w:rFonts w:ascii="Consolas" w:hAnsi="Consolas"/>
        </w:rPr>
      </w:pPr>
    </w:p>
    <w:p w14:paraId="5C0B5137" w14:textId="77777777" w:rsidR="009D225C" w:rsidRPr="008E682B" w:rsidRDefault="009D225C" w:rsidP="009D225C">
      <w:pPr>
        <w:rPr>
          <w:rFonts w:ascii="Consolas" w:hAnsi="Consolas"/>
        </w:rPr>
      </w:pPr>
    </w:p>
    <w:p w14:paraId="609B3453" w14:textId="77777777" w:rsidR="002A65C6" w:rsidRPr="008E682B" w:rsidRDefault="002A65C6" w:rsidP="002A65C6">
      <w:pPr>
        <w:rPr>
          <w:rFonts w:ascii="Consolas" w:hAnsi="Consolas"/>
        </w:rPr>
      </w:pPr>
    </w:p>
    <w:p w14:paraId="2698F6E3" w14:textId="7A2FB3DB" w:rsidR="002B3748" w:rsidRPr="008E682B" w:rsidRDefault="002B3748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1313C80E" w14:textId="4FA6A7E6" w:rsidR="00314ADA" w:rsidRPr="008E682B" w:rsidRDefault="002B3748" w:rsidP="002B3748">
      <w:pPr>
        <w:pStyle w:val="2"/>
        <w:rPr>
          <w:rFonts w:ascii="Consolas" w:hAnsi="Consolas"/>
        </w:rPr>
      </w:pPr>
      <w:bookmarkStart w:id="4" w:name="_Toc149138505"/>
      <w:r w:rsidRPr="008E682B">
        <w:rPr>
          <w:rFonts w:ascii="Consolas" w:hAnsi="Consolas"/>
        </w:rPr>
        <w:lastRenderedPageBreak/>
        <w:t>실행</w:t>
      </w:r>
      <w:bookmarkEnd w:id="4"/>
    </w:p>
    <w:p w14:paraId="2E28B859" w14:textId="7B601EFC" w:rsidR="002B3748" w:rsidRPr="008E682B" w:rsidRDefault="002B3748" w:rsidP="002B3748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F12 </w:t>
      </w:r>
      <w:r w:rsidRPr="008E682B">
        <w:rPr>
          <w:rFonts w:ascii="Consolas" w:hAnsi="Consolas"/>
        </w:rPr>
        <w:t>개발자의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콘솔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탭에서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컴포넌트들의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확인해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보자</w:t>
      </w:r>
      <w:r w:rsidRPr="008E682B">
        <w:rPr>
          <w:rFonts w:ascii="Consolas" w:hAnsi="Consolas"/>
        </w:rPr>
        <w:t>.</w:t>
      </w:r>
    </w:p>
    <w:p w14:paraId="3B8623F2" w14:textId="77777777" w:rsidR="002B3748" w:rsidRPr="008E682B" w:rsidRDefault="002B3748" w:rsidP="002B3748">
      <w:pPr>
        <w:rPr>
          <w:rFonts w:ascii="Consolas" w:hAnsi="Consolas"/>
        </w:rPr>
      </w:pPr>
    </w:p>
    <w:p w14:paraId="48DBE4D3" w14:textId="023F6E21" w:rsidR="002B3748" w:rsidRPr="008E682B" w:rsidRDefault="00111D6E" w:rsidP="002B3748">
      <w:pPr>
        <w:rPr>
          <w:rFonts w:ascii="Consolas" w:hAnsi="Consolas"/>
        </w:rPr>
      </w:pPr>
      <w:r w:rsidRPr="008E682B">
        <w:rPr>
          <w:rFonts w:ascii="Consolas" w:hAnsi="Consolas"/>
        </w:rPr>
        <w:t>상태가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변경된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="000338CA" w:rsidRPr="008E682B">
        <w:rPr>
          <w:rFonts w:ascii="Consolas" w:hAnsi="Consolas"/>
        </w:rPr>
        <w:t>된다는</w:t>
      </w:r>
      <w:r w:rsidR="000338CA" w:rsidRPr="008E682B">
        <w:rPr>
          <w:rFonts w:ascii="Consolas" w:hAnsi="Consolas"/>
        </w:rPr>
        <w:t xml:space="preserve"> </w:t>
      </w:r>
      <w:r w:rsidR="000338CA" w:rsidRPr="008E682B">
        <w:rPr>
          <w:rFonts w:ascii="Consolas" w:hAnsi="Consolas"/>
        </w:rPr>
        <w:t>것을</w:t>
      </w:r>
      <w:r w:rsidR="000338CA" w:rsidRPr="008E682B">
        <w:rPr>
          <w:rFonts w:ascii="Consolas" w:hAnsi="Consolas"/>
        </w:rPr>
        <w:t xml:space="preserve"> </w:t>
      </w:r>
      <w:r w:rsidR="000338CA" w:rsidRPr="008E682B">
        <w:rPr>
          <w:rFonts w:ascii="Consolas" w:hAnsi="Consolas"/>
        </w:rPr>
        <w:t>확인할</w:t>
      </w:r>
      <w:r w:rsidR="000338CA" w:rsidRPr="008E682B">
        <w:rPr>
          <w:rFonts w:ascii="Consolas" w:hAnsi="Consolas"/>
        </w:rPr>
        <w:t xml:space="preserve"> </w:t>
      </w:r>
      <w:r w:rsidR="000338CA" w:rsidRPr="008E682B">
        <w:rPr>
          <w:rFonts w:ascii="Consolas" w:hAnsi="Consolas"/>
        </w:rPr>
        <w:t>수</w:t>
      </w:r>
      <w:r w:rsidR="000338CA" w:rsidRPr="008E682B">
        <w:rPr>
          <w:rFonts w:ascii="Consolas" w:hAnsi="Consolas"/>
        </w:rPr>
        <w:t xml:space="preserve"> </w:t>
      </w:r>
      <w:r w:rsidR="000338CA" w:rsidRPr="008E682B">
        <w:rPr>
          <w:rFonts w:ascii="Consolas" w:hAnsi="Consolas"/>
        </w:rPr>
        <w:t>있다</w:t>
      </w:r>
      <w:r w:rsidR="000338CA" w:rsidRPr="008E682B">
        <w:rPr>
          <w:rFonts w:ascii="Consolas" w:hAnsi="Consolas"/>
        </w:rPr>
        <w:t>.</w:t>
      </w:r>
    </w:p>
    <w:p w14:paraId="5DD935F8" w14:textId="77777777" w:rsidR="000338CA" w:rsidRPr="008E682B" w:rsidRDefault="000338CA" w:rsidP="002B3748">
      <w:pPr>
        <w:rPr>
          <w:rFonts w:ascii="Consolas" w:hAnsi="Consolas"/>
        </w:rPr>
      </w:pPr>
    </w:p>
    <w:p w14:paraId="180D187B" w14:textId="77777777" w:rsidR="000338CA" w:rsidRPr="008E682B" w:rsidRDefault="00111D6E" w:rsidP="002B3748">
      <w:pPr>
        <w:rPr>
          <w:rFonts w:ascii="Consolas" w:hAnsi="Consolas"/>
        </w:rPr>
      </w:pPr>
      <w:r w:rsidRPr="008E682B">
        <w:rPr>
          <w:rFonts w:ascii="Consolas" w:hAnsi="Consolas"/>
        </w:rPr>
        <w:t>부모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="000338CA" w:rsidRPr="008E682B">
        <w:rPr>
          <w:rFonts w:ascii="Consolas" w:hAnsi="Consolas"/>
        </w:rPr>
        <w:t>될</w:t>
      </w:r>
      <w:r w:rsidR="000338CA" w:rsidRPr="008E682B">
        <w:rPr>
          <w:rFonts w:ascii="Consolas" w:hAnsi="Consolas"/>
        </w:rPr>
        <w:t xml:space="preserve"> </w:t>
      </w:r>
      <w:r w:rsidR="000338CA" w:rsidRPr="008E682B">
        <w:rPr>
          <w:rFonts w:ascii="Consolas" w:hAnsi="Consolas"/>
        </w:rPr>
        <w:t>때</w:t>
      </w:r>
      <w:r w:rsidR="000338CA" w:rsidRPr="008E682B">
        <w:rPr>
          <w:rFonts w:ascii="Consolas" w:hAnsi="Consolas"/>
        </w:rPr>
        <w:t>,</w:t>
      </w:r>
    </w:p>
    <w:p w14:paraId="0F9B56A8" w14:textId="74A97589" w:rsidR="00111D6E" w:rsidRPr="008E682B" w:rsidRDefault="002315D5" w:rsidP="002B3748">
      <w:pPr>
        <w:rPr>
          <w:rFonts w:ascii="Consolas" w:hAnsi="Consolas"/>
        </w:rPr>
      </w:pPr>
      <w:r w:rsidRPr="008E682B">
        <w:rPr>
          <w:rFonts w:ascii="Consolas" w:hAnsi="Consolas"/>
        </w:rPr>
        <w:t>상태가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변경되지도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않은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자식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컴포넌트들</w:t>
      </w:r>
      <w:r w:rsidR="000338CA" w:rsidRPr="008E682B">
        <w:rPr>
          <w:rFonts w:ascii="Consolas" w:hAnsi="Consolas"/>
        </w:rPr>
        <w:t>은</w:t>
      </w:r>
      <w:r w:rsidR="000338CA" w:rsidRPr="008E682B">
        <w:rPr>
          <w:rFonts w:ascii="Consolas" w:hAnsi="Consolas"/>
        </w:rPr>
        <w:t xml:space="preserve"> </w:t>
      </w:r>
      <w:r w:rsidR="000338CA" w:rsidRPr="008E682B">
        <w:rPr>
          <w:rFonts w:ascii="Consolas" w:hAnsi="Consolas"/>
        </w:rPr>
        <w:t>렌더링</w:t>
      </w:r>
      <w:r w:rsidR="000338CA" w:rsidRPr="008E682B">
        <w:rPr>
          <w:rFonts w:ascii="Consolas" w:hAnsi="Consolas"/>
        </w:rPr>
        <w:t xml:space="preserve"> </w:t>
      </w:r>
      <w:r w:rsidR="000338CA" w:rsidRPr="008E682B">
        <w:rPr>
          <w:rFonts w:ascii="Consolas" w:hAnsi="Consolas"/>
        </w:rPr>
        <w:t>되지</w:t>
      </w:r>
      <w:r w:rsidR="000338CA" w:rsidRPr="008E682B">
        <w:rPr>
          <w:rFonts w:ascii="Consolas" w:hAnsi="Consolas"/>
        </w:rPr>
        <w:t xml:space="preserve"> </w:t>
      </w:r>
      <w:r w:rsidR="000338CA" w:rsidRPr="008E682B">
        <w:rPr>
          <w:rFonts w:ascii="Consolas" w:hAnsi="Consolas"/>
        </w:rPr>
        <w:t>않는다</w:t>
      </w:r>
      <w:r w:rsidR="000338CA" w:rsidRPr="008E682B">
        <w:rPr>
          <w:rFonts w:ascii="Consolas" w:hAnsi="Consolas"/>
        </w:rPr>
        <w:t>.</w:t>
      </w:r>
    </w:p>
    <w:p w14:paraId="6D31A8B9" w14:textId="77777777" w:rsidR="000338CA" w:rsidRPr="008E682B" w:rsidRDefault="000338CA" w:rsidP="002B3748">
      <w:pPr>
        <w:rPr>
          <w:rFonts w:ascii="Consolas" w:hAnsi="Consolas"/>
        </w:rPr>
      </w:pPr>
    </w:p>
    <w:p w14:paraId="3EA26AA7" w14:textId="77777777" w:rsidR="000338CA" w:rsidRPr="008E682B" w:rsidRDefault="000338CA" w:rsidP="002B3748">
      <w:pPr>
        <w:rPr>
          <w:rFonts w:ascii="Consolas" w:hAnsi="Consolas"/>
        </w:rPr>
      </w:pPr>
    </w:p>
    <w:p w14:paraId="41041CC1" w14:textId="77777777" w:rsidR="000338CA" w:rsidRPr="008E682B" w:rsidRDefault="000338CA" w:rsidP="002B3748">
      <w:pPr>
        <w:rPr>
          <w:rFonts w:ascii="Consolas" w:hAnsi="Consolas"/>
        </w:rPr>
      </w:pPr>
    </w:p>
    <w:p w14:paraId="24728493" w14:textId="47140980" w:rsidR="00AC449A" w:rsidRPr="008E682B" w:rsidRDefault="00AC449A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79AB8EC0" w14:textId="4D1ED7A8" w:rsidR="00AC449A" w:rsidRPr="008E682B" w:rsidRDefault="00AC449A" w:rsidP="00FE70B5">
      <w:pPr>
        <w:pStyle w:val="1"/>
        <w:rPr>
          <w:rFonts w:ascii="Consolas" w:hAnsi="Consolas"/>
        </w:rPr>
      </w:pPr>
      <w:bookmarkStart w:id="5" w:name="_Toc149138506"/>
      <w:r w:rsidRPr="008E682B">
        <w:rPr>
          <w:rFonts w:ascii="Consolas" w:hAnsi="Consolas"/>
        </w:rPr>
        <w:lastRenderedPageBreak/>
        <w:t xml:space="preserve">useState </w:t>
      </w:r>
      <w:r w:rsidRPr="008E682B">
        <w:rPr>
          <w:rFonts w:ascii="Consolas" w:hAnsi="Consolas"/>
        </w:rPr>
        <w:t>훅</w:t>
      </w:r>
      <w:r w:rsidR="0037400F" w:rsidRPr="008E682B">
        <w:rPr>
          <w:rFonts w:ascii="Consolas" w:hAnsi="Consolas"/>
        </w:rPr>
        <w:t xml:space="preserve"> </w:t>
      </w:r>
      <w:r w:rsidR="0037400F" w:rsidRPr="008E682B">
        <w:rPr>
          <w:rFonts w:ascii="Consolas" w:hAnsi="Consolas"/>
        </w:rPr>
        <w:t>예제</w:t>
      </w:r>
      <w:r w:rsidR="0037400F" w:rsidRPr="008E682B">
        <w:rPr>
          <w:rFonts w:ascii="Consolas" w:hAnsi="Consolas"/>
        </w:rPr>
        <w:t xml:space="preserve"> </w:t>
      </w:r>
      <w:r w:rsidR="0037400F" w:rsidRPr="008E682B">
        <w:rPr>
          <w:rFonts w:ascii="Consolas" w:hAnsi="Consolas"/>
        </w:rPr>
        <w:t>렌더링</w:t>
      </w:r>
      <w:r w:rsidR="0037400F" w:rsidRPr="008E682B">
        <w:rPr>
          <w:rFonts w:ascii="Consolas" w:hAnsi="Consolas"/>
        </w:rPr>
        <w:t xml:space="preserve"> </w:t>
      </w:r>
      <w:r w:rsidR="0037400F" w:rsidRPr="008E682B">
        <w:rPr>
          <w:rFonts w:ascii="Consolas" w:hAnsi="Consolas"/>
        </w:rPr>
        <w:t>최적화</w:t>
      </w:r>
      <w:bookmarkEnd w:id="5"/>
    </w:p>
    <w:p w14:paraId="69E45439" w14:textId="77777777" w:rsidR="00FE70B5" w:rsidRPr="008E682B" w:rsidRDefault="00FE70B5" w:rsidP="00FE70B5">
      <w:pPr>
        <w:rPr>
          <w:rFonts w:ascii="Consolas" w:hAnsi="Consolas"/>
        </w:rPr>
      </w:pPr>
    </w:p>
    <w:p w14:paraId="01792F7E" w14:textId="24D003B3" w:rsidR="00FE70B5" w:rsidRPr="008E682B" w:rsidRDefault="00FE70B5" w:rsidP="00FE70B5">
      <w:pPr>
        <w:pStyle w:val="2"/>
        <w:rPr>
          <w:rFonts w:ascii="Consolas" w:hAnsi="Consolas"/>
        </w:rPr>
      </w:pPr>
      <w:bookmarkStart w:id="6" w:name="_Toc149138507"/>
      <w:r w:rsidRPr="008E682B">
        <w:rPr>
          <w:rFonts w:ascii="Consolas" w:hAnsi="Consolas"/>
        </w:rPr>
        <w:t>개요</w:t>
      </w:r>
      <w:bookmarkEnd w:id="6"/>
    </w:p>
    <w:p w14:paraId="44155F75" w14:textId="4470CB09" w:rsidR="00FE70B5" w:rsidRPr="008E682B" w:rsidRDefault="00FE70B5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useState </w:t>
      </w:r>
      <w:r w:rsidRPr="008E682B">
        <w:rPr>
          <w:rFonts w:ascii="Consolas" w:hAnsi="Consolas"/>
        </w:rPr>
        <w:t>훅으로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구현한</w:t>
      </w:r>
      <w:r w:rsidRPr="008E682B">
        <w:rPr>
          <w:rFonts w:ascii="Consolas" w:hAnsi="Consolas"/>
        </w:rPr>
        <w:t xml:space="preserve"> todo </w:t>
      </w:r>
      <w:r w:rsidRPr="008E682B">
        <w:rPr>
          <w:rFonts w:ascii="Consolas" w:hAnsi="Consolas"/>
        </w:rPr>
        <w:t>앱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예제에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보자</w:t>
      </w:r>
      <w:r w:rsidRPr="008E682B">
        <w:rPr>
          <w:rFonts w:ascii="Consolas" w:hAnsi="Consolas"/>
        </w:rPr>
        <w:t>.</w:t>
      </w:r>
    </w:p>
    <w:p w14:paraId="2F33E8B7" w14:textId="77777777" w:rsidR="0042189B" w:rsidRPr="008E682B" w:rsidRDefault="0042189B" w:rsidP="00FE70B5">
      <w:pPr>
        <w:rPr>
          <w:rFonts w:ascii="Consolas" w:hAnsi="Consolas"/>
        </w:rPr>
      </w:pPr>
    </w:p>
    <w:p w14:paraId="58ACEECC" w14:textId="2057BAFD" w:rsidR="0042189B" w:rsidRPr="008E682B" w:rsidRDefault="0042189B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todo </w:t>
      </w:r>
      <w:r w:rsidRPr="008E682B">
        <w:rPr>
          <w:rFonts w:ascii="Consolas" w:hAnsi="Consolas"/>
        </w:rPr>
        <w:t>항목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중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개의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체크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박스를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클릭했을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</w:t>
      </w:r>
      <w:r w:rsidRPr="008E682B">
        <w:rPr>
          <w:rFonts w:ascii="Consolas" w:hAnsi="Consolas"/>
        </w:rPr>
        <w:t xml:space="preserve">, </w:t>
      </w:r>
    </w:p>
    <w:p w14:paraId="639DEC87" w14:textId="5A84265D" w:rsidR="00AA3A09" w:rsidRPr="008E682B" w:rsidRDefault="001D5F8E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</w:t>
      </w:r>
      <w:r w:rsidR="00AA3A09" w:rsidRPr="008E682B">
        <w:rPr>
          <w:rFonts w:ascii="Consolas" w:hAnsi="Consolas"/>
        </w:rPr>
        <w:t>상태가</w:t>
      </w:r>
      <w:r w:rsidR="00AA3A09" w:rsidRPr="008E682B">
        <w:rPr>
          <w:rFonts w:ascii="Consolas" w:hAnsi="Consolas"/>
        </w:rPr>
        <w:t xml:space="preserve"> </w:t>
      </w:r>
      <w:r w:rsidR="00AA3A09" w:rsidRPr="008E682B">
        <w:rPr>
          <w:rFonts w:ascii="Consolas" w:hAnsi="Consolas"/>
        </w:rPr>
        <w:t>변경된</w:t>
      </w:r>
      <w:r w:rsidR="00AA3A09"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그</w:t>
      </w:r>
      <w:r w:rsidRPr="008E682B">
        <w:rPr>
          <w:rFonts w:ascii="Consolas" w:hAnsi="Consolas"/>
        </w:rPr>
        <w:t xml:space="preserve"> </w:t>
      </w:r>
      <w:r w:rsidR="00AA3A09" w:rsidRPr="008E682B">
        <w:rPr>
          <w:rFonts w:ascii="Consolas" w:hAnsi="Consolas"/>
        </w:rPr>
        <w:t xml:space="preserve">TodoItem </w:t>
      </w:r>
      <w:r w:rsidR="00AA3A09" w:rsidRPr="008E682B">
        <w:rPr>
          <w:rFonts w:ascii="Consolas" w:hAnsi="Consolas"/>
        </w:rPr>
        <w:t>컴포넌트만</w:t>
      </w:r>
      <w:r w:rsidR="00AA3A09" w:rsidRPr="008E682B">
        <w:rPr>
          <w:rFonts w:ascii="Consolas" w:hAnsi="Consolas"/>
        </w:rPr>
        <w:t xml:space="preserve"> </w:t>
      </w:r>
      <w:r w:rsidR="00AA3A09" w:rsidRPr="008E682B">
        <w:rPr>
          <w:rFonts w:ascii="Consolas" w:hAnsi="Consolas"/>
        </w:rPr>
        <w:t>렌더링되고</w:t>
      </w:r>
      <w:r w:rsidR="00AA3A09" w:rsidRPr="008E682B">
        <w:rPr>
          <w:rFonts w:ascii="Consolas" w:hAnsi="Consolas"/>
        </w:rPr>
        <w:t>,</w:t>
      </w:r>
    </w:p>
    <w:p w14:paraId="159F7DC1" w14:textId="149FB661" w:rsidR="00AA3A09" w:rsidRPr="008E682B" w:rsidRDefault="00AA3A09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</w:t>
      </w:r>
      <w:r w:rsidRPr="008E682B">
        <w:rPr>
          <w:rFonts w:ascii="Consolas" w:hAnsi="Consolas"/>
        </w:rPr>
        <w:t>나머지</w:t>
      </w:r>
      <w:r w:rsidRPr="008E682B">
        <w:rPr>
          <w:rFonts w:ascii="Consolas" w:hAnsi="Consolas"/>
        </w:rPr>
        <w:t xml:space="preserve"> TodoItem </w:t>
      </w:r>
      <w:r w:rsidRPr="008E682B">
        <w:rPr>
          <w:rFonts w:ascii="Consolas" w:hAnsi="Consolas"/>
        </w:rPr>
        <w:t>컴포넌트는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필요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없다</w:t>
      </w:r>
      <w:r w:rsidRPr="008E682B">
        <w:rPr>
          <w:rFonts w:ascii="Consolas" w:hAnsi="Consolas"/>
        </w:rPr>
        <w:t>.</w:t>
      </w:r>
    </w:p>
    <w:p w14:paraId="6E1D51E6" w14:textId="3FB1AA86" w:rsidR="001D5F8E" w:rsidRPr="008E682B" w:rsidRDefault="001D5F8E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</w:t>
      </w:r>
      <w:r w:rsidRPr="008E682B">
        <w:rPr>
          <w:rFonts w:ascii="Consolas" w:hAnsi="Consolas"/>
        </w:rPr>
        <w:t>그렇게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되도록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해보자</w:t>
      </w:r>
      <w:r w:rsidRPr="008E682B">
        <w:rPr>
          <w:rFonts w:ascii="Consolas" w:hAnsi="Consolas"/>
        </w:rPr>
        <w:t>.</w:t>
      </w:r>
    </w:p>
    <w:p w14:paraId="2BBBF076" w14:textId="77777777" w:rsidR="0042189B" w:rsidRPr="008E682B" w:rsidRDefault="0042189B" w:rsidP="00FE70B5">
      <w:pPr>
        <w:rPr>
          <w:rFonts w:ascii="Consolas" w:hAnsi="Consolas"/>
        </w:rPr>
      </w:pPr>
    </w:p>
    <w:p w14:paraId="59CDFD40" w14:textId="77777777" w:rsidR="00847B4B" w:rsidRPr="008E682B" w:rsidRDefault="00847B4B" w:rsidP="00FE70B5">
      <w:pPr>
        <w:rPr>
          <w:rFonts w:ascii="Consolas" w:hAnsi="Consolas"/>
        </w:rPr>
      </w:pPr>
    </w:p>
    <w:p w14:paraId="2364B4CB" w14:textId="4B648BDF" w:rsidR="00847B4B" w:rsidRPr="008E682B" w:rsidRDefault="00847B4B" w:rsidP="00847B4B">
      <w:pPr>
        <w:pStyle w:val="2"/>
        <w:rPr>
          <w:rFonts w:ascii="Consolas" w:hAnsi="Consolas"/>
        </w:rPr>
      </w:pPr>
      <w:bookmarkStart w:id="7" w:name="_Toc149138508"/>
      <w:r w:rsidRPr="008E682B">
        <w:rPr>
          <w:rFonts w:ascii="Consolas" w:hAnsi="Consolas"/>
        </w:rPr>
        <w:t>javascript</w:t>
      </w:r>
      <w:r w:rsidRPr="008E682B">
        <w:rPr>
          <w:rFonts w:ascii="Consolas" w:hAnsi="Consolas"/>
        </w:rPr>
        <w:t>의</w:t>
      </w:r>
      <w:r w:rsidRPr="008E682B">
        <w:rPr>
          <w:rFonts w:ascii="Consolas" w:hAnsi="Consolas"/>
        </w:rPr>
        <w:t xml:space="preserve"> closure</w:t>
      </w:r>
      <w:bookmarkEnd w:id="7"/>
    </w:p>
    <w:p w14:paraId="0924D1BC" w14:textId="3D6E6483" w:rsidR="00847B4B" w:rsidRPr="008E682B" w:rsidRDefault="00847B4B" w:rsidP="00847B4B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closure1.js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7B4B" w:rsidRPr="008E682B" w14:paraId="4C3BF69D" w14:textId="77777777" w:rsidTr="00847B4B">
        <w:tc>
          <w:tcPr>
            <w:tcW w:w="10456" w:type="dxa"/>
          </w:tcPr>
          <w:p w14:paraId="29414046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outterFunc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a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{</w:t>
            </w:r>
          </w:p>
          <w:p w14:paraId="474B740D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let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innerFunc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*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a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34B00086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innerFunc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5F10DA70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2498D8A6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16BC299B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f1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outterFunc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4B94D5DB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f2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outterFunc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4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27DD1564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678A6735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f1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));</w:t>
            </w:r>
          </w:p>
          <w:p w14:paraId="43A639D7" w14:textId="77777777" w:rsidR="00847B4B" w:rsidRPr="008E682B" w:rsidRDefault="00847B4B" w:rsidP="00847B4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f2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));</w:t>
            </w:r>
          </w:p>
          <w:p w14:paraId="4968957F" w14:textId="77777777" w:rsidR="00847B4B" w:rsidRPr="008E682B" w:rsidRDefault="00847B4B" w:rsidP="00847B4B">
            <w:pPr>
              <w:rPr>
                <w:rFonts w:ascii="Consolas" w:hAnsi="Consolas"/>
              </w:rPr>
            </w:pPr>
          </w:p>
        </w:tc>
      </w:tr>
    </w:tbl>
    <w:p w14:paraId="7B032F99" w14:textId="207E707E" w:rsidR="00847B4B" w:rsidRPr="008E682B" w:rsidRDefault="00847B4B" w:rsidP="00847B4B">
      <w:pPr>
        <w:rPr>
          <w:rFonts w:ascii="Consolas" w:hAnsi="Consolas"/>
        </w:rPr>
      </w:pPr>
      <w:r w:rsidRPr="008E682B">
        <w:rPr>
          <w:rFonts w:ascii="Consolas" w:hAnsi="Consolas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7B4B" w:rsidRPr="008E682B" w14:paraId="65EEDE79" w14:textId="77777777" w:rsidTr="00847B4B">
        <w:tc>
          <w:tcPr>
            <w:tcW w:w="10456" w:type="dxa"/>
          </w:tcPr>
          <w:p w14:paraId="7E41A42C" w14:textId="77777777" w:rsidR="00847B4B" w:rsidRPr="008E682B" w:rsidRDefault="00250EB9" w:rsidP="00847B4B">
            <w:pPr>
              <w:rPr>
                <w:rFonts w:ascii="Consolas" w:hAnsi="Consolas"/>
              </w:rPr>
            </w:pPr>
            <w:r w:rsidRPr="008E682B">
              <w:rPr>
                <w:rFonts w:ascii="Consolas" w:hAnsi="Consolas"/>
              </w:rPr>
              <w:t>6</w:t>
            </w:r>
          </w:p>
          <w:p w14:paraId="38BA80E0" w14:textId="4CB666BD" w:rsidR="00250EB9" w:rsidRPr="008E682B" w:rsidRDefault="00250EB9" w:rsidP="00847B4B">
            <w:pPr>
              <w:rPr>
                <w:rFonts w:ascii="Consolas" w:hAnsi="Consolas"/>
              </w:rPr>
            </w:pPr>
            <w:r w:rsidRPr="008E682B">
              <w:rPr>
                <w:rFonts w:ascii="Consolas" w:hAnsi="Consolas"/>
              </w:rPr>
              <w:t>12</w:t>
            </w:r>
          </w:p>
        </w:tc>
      </w:tr>
    </w:tbl>
    <w:p w14:paraId="15CB0A13" w14:textId="77777777" w:rsidR="00847B4B" w:rsidRPr="008E682B" w:rsidRDefault="00847B4B" w:rsidP="00847B4B">
      <w:pPr>
        <w:rPr>
          <w:rFonts w:ascii="Consolas" w:hAnsi="Consolas"/>
        </w:rPr>
      </w:pPr>
    </w:p>
    <w:p w14:paraId="16011C94" w14:textId="7AB30AB4" w:rsidR="00250EB9" w:rsidRPr="008E682B" w:rsidRDefault="00250EB9" w:rsidP="00847B4B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outterFunc </w:t>
      </w:r>
      <w:r w:rsidRPr="008E682B">
        <w:rPr>
          <w:rFonts w:ascii="Consolas" w:hAnsi="Consolas"/>
        </w:rPr>
        <w:t>함수는</w:t>
      </w:r>
      <w:r w:rsidRPr="008E682B">
        <w:rPr>
          <w:rFonts w:ascii="Consolas" w:hAnsi="Consolas"/>
        </w:rPr>
        <w:t xml:space="preserve"> innerFunc </w:t>
      </w:r>
      <w:r w:rsidRPr="008E682B">
        <w:rPr>
          <w:rFonts w:ascii="Consolas" w:hAnsi="Consolas"/>
        </w:rPr>
        <w:t>함수를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만들어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리턴한다</w:t>
      </w:r>
      <w:r w:rsidRPr="008E682B">
        <w:rPr>
          <w:rFonts w:ascii="Consolas" w:hAnsi="Consolas"/>
        </w:rPr>
        <w:t>.</w:t>
      </w:r>
    </w:p>
    <w:p w14:paraId="59EC97B4" w14:textId="77777777" w:rsidR="00250EB9" w:rsidRPr="008E682B" w:rsidRDefault="00250EB9" w:rsidP="00847B4B">
      <w:pPr>
        <w:rPr>
          <w:rFonts w:ascii="Consolas" w:hAnsi="Consolas" w:cs="굴림"/>
          <w:color w:val="000000"/>
          <w:sz w:val="21"/>
          <w:szCs w:val="21"/>
        </w:rPr>
      </w:pPr>
    </w:p>
    <w:p w14:paraId="623DABD8" w14:textId="0A14C595" w:rsidR="00250EB9" w:rsidRPr="008E682B" w:rsidRDefault="00250EB9" w:rsidP="00847B4B">
      <w:pPr>
        <w:rPr>
          <w:rFonts w:ascii="Consolas" w:hAnsi="Consolas"/>
        </w:rPr>
      </w:pPr>
      <w:r w:rsidRPr="008E682B">
        <w:rPr>
          <w:rFonts w:ascii="Consolas" w:hAnsi="Consolas" w:cs="굴림"/>
          <w:color w:val="0000FF"/>
          <w:sz w:val="21"/>
          <w:szCs w:val="21"/>
        </w:rPr>
        <w:t>let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795E26"/>
          <w:sz w:val="21"/>
          <w:szCs w:val="21"/>
        </w:rPr>
        <w:t>innerFunc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= (</w:t>
      </w:r>
      <w:r w:rsidRPr="008E682B">
        <w:rPr>
          <w:rFonts w:ascii="Consolas" w:hAnsi="Consolas" w:cs="굴림"/>
          <w:color w:val="001080"/>
          <w:sz w:val="21"/>
          <w:szCs w:val="21"/>
        </w:rPr>
        <w:t>i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) </w:t>
      </w:r>
      <w:r w:rsidRPr="008E682B">
        <w:rPr>
          <w:rFonts w:ascii="Consolas" w:hAnsi="Consolas" w:cs="굴림"/>
          <w:color w:val="0000FF"/>
          <w:sz w:val="21"/>
          <w:szCs w:val="21"/>
        </w:rPr>
        <w:t>=&gt;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1080"/>
          <w:sz w:val="21"/>
          <w:szCs w:val="21"/>
        </w:rPr>
        <w:t>i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* </w:t>
      </w:r>
      <w:r w:rsidRPr="008E682B">
        <w:rPr>
          <w:rFonts w:ascii="Consolas" w:hAnsi="Consolas" w:cs="굴림"/>
          <w:color w:val="001080"/>
          <w:sz w:val="21"/>
          <w:szCs w:val="21"/>
        </w:rPr>
        <w:t>a</w:t>
      </w:r>
      <w:r w:rsidRPr="008E682B">
        <w:rPr>
          <w:rFonts w:ascii="Consolas" w:hAnsi="Consolas" w:cs="굴림"/>
          <w:color w:val="000000"/>
          <w:sz w:val="21"/>
          <w:szCs w:val="21"/>
        </w:rPr>
        <w:t>;</w:t>
      </w:r>
    </w:p>
    <w:p w14:paraId="4A277E70" w14:textId="75C7939E" w:rsidR="00FE70B5" w:rsidRPr="008E682B" w:rsidRDefault="00250EB9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</w:t>
      </w:r>
      <w:r w:rsidRPr="008E682B">
        <w:rPr>
          <w:rFonts w:ascii="Consolas" w:hAnsi="Consolas"/>
        </w:rPr>
        <w:t>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코드가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실행될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마다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새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생성되어</w:t>
      </w:r>
      <w:r w:rsidRPr="008E682B">
        <w:rPr>
          <w:rFonts w:ascii="Consolas" w:hAnsi="Consolas"/>
        </w:rPr>
        <w:t xml:space="preserve"> innerFunc </w:t>
      </w:r>
      <w:r w:rsidRPr="008E682B">
        <w:rPr>
          <w:rFonts w:ascii="Consolas" w:hAnsi="Consolas"/>
        </w:rPr>
        <w:t>지역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변수에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대입된다</w:t>
      </w:r>
      <w:r w:rsidRPr="008E682B">
        <w:rPr>
          <w:rFonts w:ascii="Consolas" w:hAnsi="Consolas"/>
        </w:rPr>
        <w:t>.</w:t>
      </w:r>
    </w:p>
    <w:p w14:paraId="6513C413" w14:textId="6F8D5531" w:rsidR="00250EB9" w:rsidRPr="008E682B" w:rsidRDefault="001B4F68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</w:t>
      </w:r>
      <w:r w:rsidRPr="008E682B">
        <w:rPr>
          <w:rFonts w:ascii="Consolas" w:hAnsi="Consolas"/>
        </w:rPr>
        <w:t>이렇게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만들어지는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본문에서</w:t>
      </w:r>
      <w:r w:rsidRPr="008E682B">
        <w:rPr>
          <w:rFonts w:ascii="Consolas" w:hAnsi="Consolas"/>
        </w:rPr>
        <w:t xml:space="preserve"> a </w:t>
      </w:r>
      <w:r w:rsidRPr="008E682B">
        <w:rPr>
          <w:rFonts w:ascii="Consolas" w:hAnsi="Consolas"/>
        </w:rPr>
        <w:t>지역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변수를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사용하고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있다</w:t>
      </w:r>
      <w:r w:rsidRPr="008E682B">
        <w:rPr>
          <w:rFonts w:ascii="Consolas" w:hAnsi="Consolas"/>
        </w:rPr>
        <w:t>.</w:t>
      </w:r>
    </w:p>
    <w:p w14:paraId="4B42FAD6" w14:textId="5A0F9FDE" w:rsidR="001B4F68" w:rsidRPr="008E682B" w:rsidRDefault="001B4F68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a </w:t>
      </w:r>
      <w:r w:rsidRPr="008E682B">
        <w:rPr>
          <w:rFonts w:ascii="Consolas" w:hAnsi="Consolas"/>
        </w:rPr>
        <w:t>지역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변수는</w:t>
      </w:r>
      <w:r w:rsidRPr="008E682B">
        <w:rPr>
          <w:rFonts w:ascii="Consolas" w:hAnsi="Consolas"/>
        </w:rPr>
        <w:t xml:space="preserve"> outterFunnc </w:t>
      </w:r>
      <w:r w:rsidRPr="008E682B">
        <w:rPr>
          <w:rFonts w:ascii="Consolas" w:hAnsi="Consolas"/>
        </w:rPr>
        <w:t>함수의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지역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변수이다</w:t>
      </w:r>
      <w:r w:rsidRPr="008E682B">
        <w:rPr>
          <w:rFonts w:ascii="Consolas" w:hAnsi="Consolas"/>
        </w:rPr>
        <w:t>.</w:t>
      </w:r>
    </w:p>
    <w:p w14:paraId="12201D86" w14:textId="77777777" w:rsidR="005550C9" w:rsidRPr="008E682B" w:rsidRDefault="001B4F68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inner </w:t>
      </w:r>
      <w:r w:rsidRPr="008E682B">
        <w:rPr>
          <w:rFonts w:ascii="Consolas" w:hAnsi="Consolas"/>
        </w:rPr>
        <w:t>함수에서</w:t>
      </w:r>
      <w:r w:rsidRPr="008E682B">
        <w:rPr>
          <w:rFonts w:ascii="Consolas" w:hAnsi="Consolas"/>
        </w:rPr>
        <w:t xml:space="preserve"> outter </w:t>
      </w:r>
      <w:r w:rsidRPr="008E682B">
        <w:rPr>
          <w:rFonts w:ascii="Consolas" w:hAnsi="Consolas"/>
        </w:rPr>
        <w:t>함수의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지역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변수의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값을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읽을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수</w:t>
      </w:r>
      <w:r w:rsidR="005550C9" w:rsidRPr="008E682B">
        <w:rPr>
          <w:rFonts w:ascii="Consolas" w:hAnsi="Consolas"/>
        </w:rPr>
        <w:t>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있고</w:t>
      </w:r>
      <w:r w:rsidRPr="008E682B">
        <w:rPr>
          <w:rFonts w:ascii="Consolas" w:hAnsi="Consolas"/>
        </w:rPr>
        <w:t>,</w:t>
      </w:r>
      <w:r w:rsidR="005550C9" w:rsidRPr="008E682B">
        <w:rPr>
          <w:rFonts w:ascii="Consolas" w:hAnsi="Consolas"/>
        </w:rPr>
        <w:t xml:space="preserve"> </w:t>
      </w:r>
      <w:r w:rsidR="005550C9" w:rsidRPr="008E682B">
        <w:rPr>
          <w:rFonts w:ascii="Consolas" w:hAnsi="Consolas"/>
        </w:rPr>
        <w:t>수정할</w:t>
      </w:r>
      <w:r w:rsidR="005550C9" w:rsidRPr="008E682B">
        <w:rPr>
          <w:rFonts w:ascii="Consolas" w:hAnsi="Consolas"/>
        </w:rPr>
        <w:t xml:space="preserve"> </w:t>
      </w:r>
      <w:r w:rsidR="005550C9" w:rsidRPr="008E682B">
        <w:rPr>
          <w:rFonts w:ascii="Consolas" w:hAnsi="Consolas"/>
        </w:rPr>
        <w:t>수는</w:t>
      </w:r>
      <w:r w:rsidR="005550C9" w:rsidRPr="008E682B">
        <w:rPr>
          <w:rFonts w:ascii="Consolas" w:hAnsi="Consolas"/>
        </w:rPr>
        <w:t xml:space="preserve"> </w:t>
      </w:r>
      <w:r w:rsidR="005550C9" w:rsidRPr="008E682B">
        <w:rPr>
          <w:rFonts w:ascii="Consolas" w:hAnsi="Consolas"/>
        </w:rPr>
        <w:t>없다</w:t>
      </w:r>
      <w:r w:rsidR="005550C9" w:rsidRPr="008E682B">
        <w:rPr>
          <w:rFonts w:ascii="Consolas" w:hAnsi="Consolas"/>
        </w:rPr>
        <w:t>.</w:t>
      </w:r>
    </w:p>
    <w:p w14:paraId="2C563286" w14:textId="77777777" w:rsidR="005550C9" w:rsidRPr="008E682B" w:rsidRDefault="005550C9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inner </w:t>
      </w:r>
      <w:r w:rsidRPr="008E682B">
        <w:rPr>
          <w:rFonts w:ascii="Consolas" w:hAnsi="Consolas"/>
        </w:rPr>
        <w:t>함수가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만들어지는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시점의</w:t>
      </w:r>
      <w:r w:rsidRPr="008E682B">
        <w:rPr>
          <w:rFonts w:ascii="Consolas" w:hAnsi="Consolas"/>
        </w:rPr>
        <w:t xml:space="preserve"> a </w:t>
      </w:r>
      <w:r w:rsidRPr="008E682B">
        <w:rPr>
          <w:rFonts w:ascii="Consolas" w:hAnsi="Consolas"/>
        </w:rPr>
        <w:t>지역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값이</w:t>
      </w:r>
      <w:r w:rsidRPr="008E682B">
        <w:rPr>
          <w:rFonts w:ascii="Consolas" w:hAnsi="Consolas"/>
        </w:rPr>
        <w:t xml:space="preserve"> inner </w:t>
      </w:r>
      <w:r w:rsidRPr="008E682B">
        <w:rPr>
          <w:rFonts w:ascii="Consolas" w:hAnsi="Consolas"/>
        </w:rPr>
        <w:t>함수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내부에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캡처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된다</w:t>
      </w:r>
      <w:r w:rsidRPr="008E682B">
        <w:rPr>
          <w:rFonts w:ascii="Consolas" w:hAnsi="Consolas"/>
        </w:rPr>
        <w:t>.</w:t>
      </w:r>
    </w:p>
    <w:p w14:paraId="4A7A993D" w14:textId="77777777" w:rsidR="009173AE" w:rsidRPr="008E682B" w:rsidRDefault="009173AE" w:rsidP="00FE70B5">
      <w:pPr>
        <w:rPr>
          <w:rFonts w:ascii="Consolas" w:hAnsi="Consolas"/>
        </w:rPr>
      </w:pPr>
    </w:p>
    <w:p w14:paraId="36960092" w14:textId="694B68DB" w:rsidR="001B4F68" w:rsidRPr="008E682B" w:rsidRDefault="005550C9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</w:t>
      </w:r>
      <w:r w:rsidR="009173AE" w:rsidRPr="008E682B">
        <w:rPr>
          <w:rFonts w:ascii="Consolas" w:hAnsi="Consolas"/>
        </w:rPr>
        <w:t xml:space="preserve"> inner </w:t>
      </w:r>
      <w:r w:rsidR="009173AE" w:rsidRPr="008E682B">
        <w:rPr>
          <w:rFonts w:ascii="Consolas" w:hAnsi="Consolas"/>
        </w:rPr>
        <w:t>함수</w:t>
      </w:r>
      <w:r w:rsidR="00DB1437" w:rsidRPr="008E682B">
        <w:rPr>
          <w:rFonts w:ascii="Consolas" w:hAnsi="Consolas"/>
        </w:rPr>
        <w:t xml:space="preserve"> </w:t>
      </w:r>
      <w:r w:rsidR="00DB1437" w:rsidRPr="008E682B">
        <w:rPr>
          <w:rFonts w:ascii="Consolas" w:hAnsi="Consolas"/>
        </w:rPr>
        <w:t>본문</w:t>
      </w:r>
      <w:r w:rsidR="009173AE" w:rsidRPr="008E682B">
        <w:rPr>
          <w:rFonts w:ascii="Consolas" w:hAnsi="Consolas"/>
        </w:rPr>
        <w:t>에서</w:t>
      </w:r>
      <w:r w:rsidR="009173AE" w:rsidRPr="008E682B">
        <w:rPr>
          <w:rFonts w:ascii="Consolas" w:hAnsi="Consolas"/>
        </w:rPr>
        <w:t xml:space="preserve"> outter </w:t>
      </w:r>
      <w:r w:rsidR="009173AE" w:rsidRPr="008E682B">
        <w:rPr>
          <w:rFonts w:ascii="Consolas" w:hAnsi="Consolas"/>
        </w:rPr>
        <w:t>함수의</w:t>
      </w:r>
      <w:r w:rsidR="009173AE" w:rsidRPr="008E682B">
        <w:rPr>
          <w:rFonts w:ascii="Consolas" w:hAnsi="Consolas"/>
        </w:rPr>
        <w:t xml:space="preserve"> </w:t>
      </w:r>
      <w:r w:rsidR="009173AE" w:rsidRPr="008E682B">
        <w:rPr>
          <w:rFonts w:ascii="Consolas" w:hAnsi="Consolas"/>
        </w:rPr>
        <w:t>지역</w:t>
      </w:r>
      <w:r w:rsidR="009173AE" w:rsidRPr="008E682B">
        <w:rPr>
          <w:rFonts w:ascii="Consolas" w:hAnsi="Consolas"/>
        </w:rPr>
        <w:t xml:space="preserve"> </w:t>
      </w:r>
      <w:r w:rsidR="009173AE" w:rsidRPr="008E682B">
        <w:rPr>
          <w:rFonts w:ascii="Consolas" w:hAnsi="Consolas"/>
        </w:rPr>
        <w:t>변수</w:t>
      </w:r>
      <w:r w:rsidR="009173AE" w:rsidRPr="008E682B">
        <w:rPr>
          <w:rFonts w:ascii="Consolas" w:hAnsi="Consolas"/>
        </w:rPr>
        <w:t xml:space="preserve"> </w:t>
      </w:r>
      <w:r w:rsidR="009173AE" w:rsidRPr="008E682B">
        <w:rPr>
          <w:rFonts w:ascii="Consolas" w:hAnsi="Consolas"/>
        </w:rPr>
        <w:t>값을</w:t>
      </w:r>
      <w:r w:rsidR="009173AE" w:rsidRPr="008E682B">
        <w:rPr>
          <w:rFonts w:ascii="Consolas" w:hAnsi="Consolas"/>
        </w:rPr>
        <w:t xml:space="preserve"> </w:t>
      </w:r>
      <w:r w:rsidR="009173AE" w:rsidRPr="008E682B">
        <w:rPr>
          <w:rFonts w:ascii="Consolas" w:hAnsi="Consolas"/>
        </w:rPr>
        <w:t>읽</w:t>
      </w:r>
      <w:r w:rsidR="00DB1437" w:rsidRPr="008E682B">
        <w:rPr>
          <w:rFonts w:ascii="Consolas" w:hAnsi="Consolas"/>
        </w:rPr>
        <w:t>는다면</w:t>
      </w:r>
      <w:r w:rsidR="00DB1437" w:rsidRPr="008E682B">
        <w:rPr>
          <w:rFonts w:ascii="Consolas" w:hAnsi="Consolas"/>
        </w:rPr>
        <w:t>,</w:t>
      </w:r>
    </w:p>
    <w:p w14:paraId="653050C9" w14:textId="257C6065" w:rsidR="00DB1437" w:rsidRPr="008E682B" w:rsidRDefault="009173AE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inner </w:t>
      </w:r>
      <w:r w:rsidRPr="008E682B">
        <w:rPr>
          <w:rFonts w:ascii="Consolas" w:hAnsi="Consolas"/>
        </w:rPr>
        <w:t>함수</w:t>
      </w:r>
      <w:r w:rsidR="00DB1437" w:rsidRPr="008E682B">
        <w:rPr>
          <w:rFonts w:ascii="Consolas" w:hAnsi="Consolas"/>
        </w:rPr>
        <w:t>가</w:t>
      </w:r>
      <w:r w:rsidR="00DB1437" w:rsidRPr="008E682B">
        <w:rPr>
          <w:rFonts w:ascii="Consolas" w:hAnsi="Consolas"/>
        </w:rPr>
        <w:t xml:space="preserve"> </w:t>
      </w:r>
      <w:r w:rsidR="00DB1437" w:rsidRPr="008E682B">
        <w:rPr>
          <w:rFonts w:ascii="Consolas" w:hAnsi="Consolas"/>
        </w:rPr>
        <w:t>만들어지는</w:t>
      </w:r>
      <w:r w:rsidR="00DB1437" w:rsidRPr="008E682B">
        <w:rPr>
          <w:rFonts w:ascii="Consolas" w:hAnsi="Consolas"/>
        </w:rPr>
        <w:t xml:space="preserve"> </w:t>
      </w:r>
      <w:r w:rsidR="00DB1437" w:rsidRPr="008E682B">
        <w:rPr>
          <w:rFonts w:ascii="Consolas" w:hAnsi="Consolas"/>
        </w:rPr>
        <w:t>시점의</w:t>
      </w:r>
      <w:r w:rsidR="00DB1437" w:rsidRPr="008E682B">
        <w:rPr>
          <w:rFonts w:ascii="Consolas" w:hAnsi="Consolas"/>
        </w:rPr>
        <w:t xml:space="preserve"> outter </w:t>
      </w:r>
      <w:r w:rsidR="00DB1437" w:rsidRPr="008E682B">
        <w:rPr>
          <w:rFonts w:ascii="Consolas" w:hAnsi="Consolas"/>
        </w:rPr>
        <w:t>함수</w:t>
      </w:r>
      <w:r w:rsidR="00DB1437" w:rsidRPr="008E682B">
        <w:rPr>
          <w:rFonts w:ascii="Consolas" w:hAnsi="Consolas"/>
        </w:rPr>
        <w:t xml:space="preserve"> </w:t>
      </w:r>
      <w:r w:rsidR="00DB1437" w:rsidRPr="008E682B">
        <w:rPr>
          <w:rFonts w:ascii="Consolas" w:hAnsi="Consolas"/>
        </w:rPr>
        <w:t>지역</w:t>
      </w:r>
      <w:r w:rsidR="00DB1437" w:rsidRPr="008E682B">
        <w:rPr>
          <w:rFonts w:ascii="Consolas" w:hAnsi="Consolas"/>
        </w:rPr>
        <w:t xml:space="preserve"> </w:t>
      </w:r>
      <w:r w:rsidR="00DB1437" w:rsidRPr="008E682B">
        <w:rPr>
          <w:rFonts w:ascii="Consolas" w:hAnsi="Consolas"/>
        </w:rPr>
        <w:t>변수의</w:t>
      </w:r>
      <w:r w:rsidR="00DB1437" w:rsidRPr="008E682B">
        <w:rPr>
          <w:rFonts w:ascii="Consolas" w:hAnsi="Consolas"/>
        </w:rPr>
        <w:t xml:space="preserve"> </w:t>
      </w:r>
      <w:r w:rsidR="00DB1437" w:rsidRPr="008E682B">
        <w:rPr>
          <w:rFonts w:ascii="Consolas" w:hAnsi="Consolas"/>
        </w:rPr>
        <w:t>값이</w:t>
      </w:r>
      <w:r w:rsidR="00DB1437" w:rsidRPr="008E682B">
        <w:rPr>
          <w:rFonts w:ascii="Consolas" w:hAnsi="Consolas"/>
        </w:rPr>
        <w:t xml:space="preserve"> inner </w:t>
      </w:r>
      <w:r w:rsidR="00DB1437" w:rsidRPr="008E682B">
        <w:rPr>
          <w:rFonts w:ascii="Consolas" w:hAnsi="Consolas"/>
        </w:rPr>
        <w:t>함수</w:t>
      </w:r>
      <w:r w:rsidR="00DB1437" w:rsidRPr="008E682B">
        <w:rPr>
          <w:rFonts w:ascii="Consolas" w:hAnsi="Consolas"/>
        </w:rPr>
        <w:t xml:space="preserve"> </w:t>
      </w:r>
      <w:r w:rsidR="00DB1437" w:rsidRPr="008E682B">
        <w:rPr>
          <w:rFonts w:ascii="Consolas" w:hAnsi="Consolas"/>
        </w:rPr>
        <w:t>내부에</w:t>
      </w:r>
      <w:r w:rsidR="00DB1437" w:rsidRPr="008E682B">
        <w:rPr>
          <w:rFonts w:ascii="Consolas" w:hAnsi="Consolas"/>
        </w:rPr>
        <w:t xml:space="preserve"> </w:t>
      </w:r>
      <w:r w:rsidR="00DB1437" w:rsidRPr="008E682B">
        <w:rPr>
          <w:rFonts w:ascii="Consolas" w:hAnsi="Consolas"/>
        </w:rPr>
        <w:t>캡처</w:t>
      </w:r>
      <w:r w:rsidR="00DB1437" w:rsidRPr="008E682B">
        <w:rPr>
          <w:rFonts w:ascii="Consolas" w:hAnsi="Consolas"/>
        </w:rPr>
        <w:t xml:space="preserve"> </w:t>
      </w:r>
      <w:r w:rsidR="00DB1437" w:rsidRPr="008E682B">
        <w:rPr>
          <w:rFonts w:ascii="Consolas" w:hAnsi="Consolas"/>
        </w:rPr>
        <w:t>된다</w:t>
      </w:r>
      <w:r w:rsidR="00DB1437" w:rsidRPr="008E682B">
        <w:rPr>
          <w:rFonts w:ascii="Consolas" w:hAnsi="Consolas"/>
        </w:rPr>
        <w:t xml:space="preserve">. </w:t>
      </w:r>
    </w:p>
    <w:p w14:paraId="3FB4A59B" w14:textId="0CD6E619" w:rsidR="002F743E" w:rsidRPr="008E682B" w:rsidRDefault="002F743E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</w:t>
      </w:r>
      <w:r w:rsidRPr="008E682B">
        <w:rPr>
          <w:rFonts w:ascii="Consolas" w:hAnsi="Consolas"/>
        </w:rPr>
        <w:t>이렇게</w:t>
      </w:r>
      <w:r w:rsidRPr="008E682B">
        <w:rPr>
          <w:rFonts w:ascii="Consolas" w:hAnsi="Consolas"/>
        </w:rPr>
        <w:t xml:space="preserve"> outter </w:t>
      </w:r>
      <w:r w:rsidRPr="008E682B">
        <w:rPr>
          <w:rFonts w:ascii="Consolas" w:hAnsi="Consolas"/>
        </w:rPr>
        <w:t>함수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지역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변수의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값을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캡처한</w:t>
      </w:r>
      <w:r w:rsidRPr="008E682B">
        <w:rPr>
          <w:rFonts w:ascii="Consolas" w:hAnsi="Consolas"/>
        </w:rPr>
        <w:t xml:space="preserve"> inner </w:t>
      </w:r>
      <w:r w:rsidRPr="008E682B">
        <w:rPr>
          <w:rFonts w:ascii="Consolas" w:hAnsi="Consolas"/>
        </w:rPr>
        <w:t>함수를</w:t>
      </w:r>
      <w:r w:rsidRPr="008E682B">
        <w:rPr>
          <w:rFonts w:ascii="Consolas" w:hAnsi="Consolas"/>
        </w:rPr>
        <w:t xml:space="preserve"> closure</w:t>
      </w:r>
      <w:r w:rsidRPr="008E682B">
        <w:rPr>
          <w:rFonts w:ascii="Consolas" w:hAnsi="Consolas"/>
        </w:rPr>
        <w:t>라고도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부른다</w:t>
      </w:r>
      <w:r w:rsidRPr="008E682B">
        <w:rPr>
          <w:rFonts w:ascii="Consolas" w:hAnsi="Consolas"/>
        </w:rPr>
        <w:t>.</w:t>
      </w:r>
    </w:p>
    <w:p w14:paraId="18A757E2" w14:textId="77777777" w:rsidR="00250EB9" w:rsidRPr="008E682B" w:rsidRDefault="00250EB9" w:rsidP="00FE70B5">
      <w:pPr>
        <w:rPr>
          <w:rFonts w:ascii="Consolas" w:hAnsi="Consolas"/>
        </w:rPr>
      </w:pPr>
    </w:p>
    <w:p w14:paraId="31C590C7" w14:textId="77777777" w:rsidR="004B547F" w:rsidRPr="008E682B" w:rsidRDefault="004B547F" w:rsidP="00FE70B5">
      <w:pPr>
        <w:rPr>
          <w:rFonts w:ascii="Consolas" w:hAnsi="Consolas"/>
        </w:rPr>
      </w:pPr>
    </w:p>
    <w:p w14:paraId="5C9A36CC" w14:textId="77777777" w:rsidR="004B547F" w:rsidRPr="008E682B" w:rsidRDefault="004B547F" w:rsidP="004B547F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FF"/>
          <w:sz w:val="21"/>
          <w:szCs w:val="21"/>
        </w:rPr>
        <w:t>const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795E26"/>
          <w:sz w:val="21"/>
          <w:szCs w:val="21"/>
        </w:rPr>
        <w:t>f1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= </w:t>
      </w:r>
      <w:r w:rsidRPr="008E682B">
        <w:rPr>
          <w:rFonts w:ascii="Consolas" w:hAnsi="Consolas" w:cs="굴림"/>
          <w:color w:val="795E26"/>
          <w:sz w:val="21"/>
          <w:szCs w:val="21"/>
        </w:rPr>
        <w:t>outterFunc</w:t>
      </w:r>
      <w:r w:rsidRPr="008E682B">
        <w:rPr>
          <w:rFonts w:ascii="Consolas" w:hAnsi="Consolas" w:cs="굴림"/>
          <w:color w:val="000000"/>
          <w:sz w:val="21"/>
          <w:szCs w:val="21"/>
        </w:rPr>
        <w:t>(</w:t>
      </w:r>
      <w:r w:rsidRPr="008E682B">
        <w:rPr>
          <w:rFonts w:ascii="Consolas" w:hAnsi="Consolas" w:cs="굴림"/>
          <w:color w:val="098658"/>
          <w:sz w:val="21"/>
          <w:szCs w:val="21"/>
        </w:rPr>
        <w:t>2</w:t>
      </w:r>
      <w:r w:rsidRPr="008E682B">
        <w:rPr>
          <w:rFonts w:ascii="Consolas" w:hAnsi="Consolas" w:cs="굴림"/>
          <w:color w:val="000000"/>
          <w:sz w:val="21"/>
          <w:szCs w:val="21"/>
        </w:rPr>
        <w:t>);</w:t>
      </w:r>
    </w:p>
    <w:p w14:paraId="0A1DFC8B" w14:textId="2C157B9D" w:rsidR="004B547F" w:rsidRPr="008E682B" w:rsidRDefault="004B547F" w:rsidP="00FE70B5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f1 </w:t>
      </w:r>
      <w:r w:rsidRPr="008E682B">
        <w:rPr>
          <w:rFonts w:ascii="Consolas" w:hAnsi="Consolas"/>
        </w:rPr>
        <w:t>변수에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대입되는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함수는</w:t>
      </w:r>
      <w:r w:rsidR="00E50714" w:rsidRPr="008E682B">
        <w:rPr>
          <w:rFonts w:ascii="Consolas" w:hAnsi="Consolas"/>
        </w:rPr>
        <w:t xml:space="preserve"> (closure)</w:t>
      </w:r>
      <w:r w:rsidR="00E50714" w:rsidRPr="008E682B">
        <w:rPr>
          <w:rFonts w:ascii="Consolas" w:hAnsi="Consolas"/>
        </w:rPr>
        <w:t>는</w:t>
      </w:r>
      <w:r w:rsidR="00E50714" w:rsidRPr="008E682B">
        <w:rPr>
          <w:rFonts w:ascii="Consolas" w:hAnsi="Consolas"/>
        </w:rPr>
        <w:t xml:space="preserve"> (i) =&gt; i * 2 </w:t>
      </w:r>
      <w:r w:rsidR="00E50714" w:rsidRPr="008E682B">
        <w:rPr>
          <w:rFonts w:ascii="Consolas" w:hAnsi="Consolas"/>
        </w:rPr>
        <w:t>이다</w:t>
      </w:r>
      <w:r w:rsidR="00E50714" w:rsidRPr="008E682B">
        <w:rPr>
          <w:rFonts w:ascii="Consolas" w:hAnsi="Consolas"/>
        </w:rPr>
        <w:t>.</w:t>
      </w:r>
    </w:p>
    <w:p w14:paraId="18EAB1BA" w14:textId="77777777" w:rsidR="00E50714" w:rsidRPr="008E682B" w:rsidRDefault="00E50714" w:rsidP="00FE70B5">
      <w:pPr>
        <w:rPr>
          <w:rFonts w:ascii="Consolas" w:hAnsi="Consolas"/>
        </w:rPr>
      </w:pPr>
    </w:p>
    <w:p w14:paraId="6D62C7D8" w14:textId="4E934AC2" w:rsidR="00E50714" w:rsidRPr="008E682B" w:rsidRDefault="00E50714" w:rsidP="00E50714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FF"/>
          <w:sz w:val="21"/>
          <w:szCs w:val="21"/>
        </w:rPr>
        <w:t>const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795E26"/>
          <w:sz w:val="21"/>
          <w:szCs w:val="21"/>
        </w:rPr>
        <w:t>f2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= </w:t>
      </w:r>
      <w:r w:rsidRPr="008E682B">
        <w:rPr>
          <w:rFonts w:ascii="Consolas" w:hAnsi="Consolas" w:cs="굴림"/>
          <w:color w:val="795E26"/>
          <w:sz w:val="21"/>
          <w:szCs w:val="21"/>
        </w:rPr>
        <w:t>outterFunc</w:t>
      </w:r>
      <w:r w:rsidRPr="008E682B">
        <w:rPr>
          <w:rFonts w:ascii="Consolas" w:hAnsi="Consolas" w:cs="굴림"/>
          <w:color w:val="000000"/>
          <w:sz w:val="21"/>
          <w:szCs w:val="21"/>
        </w:rPr>
        <w:t>(</w:t>
      </w:r>
      <w:r w:rsidRPr="008E682B">
        <w:rPr>
          <w:rFonts w:ascii="Consolas" w:hAnsi="Consolas" w:cs="굴림"/>
          <w:color w:val="098658"/>
          <w:sz w:val="21"/>
          <w:szCs w:val="21"/>
        </w:rPr>
        <w:t>4</w:t>
      </w:r>
      <w:r w:rsidRPr="008E682B">
        <w:rPr>
          <w:rFonts w:ascii="Consolas" w:hAnsi="Consolas" w:cs="굴림"/>
          <w:color w:val="000000"/>
          <w:sz w:val="21"/>
          <w:szCs w:val="21"/>
        </w:rPr>
        <w:t>);</w:t>
      </w:r>
    </w:p>
    <w:p w14:paraId="1100F925" w14:textId="3ED468E8" w:rsidR="00E50714" w:rsidRPr="008E682B" w:rsidRDefault="00E50714" w:rsidP="00E50714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f2 </w:t>
      </w:r>
      <w:r w:rsidRPr="008E682B">
        <w:rPr>
          <w:rFonts w:ascii="Consolas" w:hAnsi="Consolas"/>
        </w:rPr>
        <w:t>변수에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대입되는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함수는</w:t>
      </w:r>
      <w:r w:rsidRPr="008E682B">
        <w:rPr>
          <w:rFonts w:ascii="Consolas" w:hAnsi="Consolas"/>
        </w:rPr>
        <w:t xml:space="preserve"> (closure)</w:t>
      </w:r>
      <w:r w:rsidRPr="008E682B">
        <w:rPr>
          <w:rFonts w:ascii="Consolas" w:hAnsi="Consolas"/>
        </w:rPr>
        <w:t>는</w:t>
      </w:r>
      <w:r w:rsidRPr="008E682B">
        <w:rPr>
          <w:rFonts w:ascii="Consolas" w:hAnsi="Consolas"/>
        </w:rPr>
        <w:t xml:space="preserve"> (i) =&gt; i * 4 </w:t>
      </w:r>
      <w:r w:rsidRPr="008E682B">
        <w:rPr>
          <w:rFonts w:ascii="Consolas" w:hAnsi="Consolas"/>
        </w:rPr>
        <w:t>이다</w:t>
      </w:r>
      <w:r w:rsidRPr="008E682B">
        <w:rPr>
          <w:rFonts w:ascii="Consolas" w:hAnsi="Consolas"/>
        </w:rPr>
        <w:t>.</w:t>
      </w:r>
    </w:p>
    <w:p w14:paraId="4AC9E026" w14:textId="77777777" w:rsidR="00E50714" w:rsidRPr="008E682B" w:rsidRDefault="00E50714" w:rsidP="00E50714">
      <w:pPr>
        <w:rPr>
          <w:rFonts w:ascii="Consolas" w:hAnsi="Consolas"/>
        </w:rPr>
      </w:pPr>
    </w:p>
    <w:p w14:paraId="147BE995" w14:textId="77777777" w:rsidR="00E50714" w:rsidRPr="008E682B" w:rsidRDefault="00E50714" w:rsidP="00E50714">
      <w:pPr>
        <w:rPr>
          <w:rFonts w:ascii="Consolas" w:hAnsi="Consolas"/>
        </w:rPr>
      </w:pPr>
    </w:p>
    <w:p w14:paraId="11F43F73" w14:textId="77777777" w:rsidR="00E50714" w:rsidRPr="008E682B" w:rsidRDefault="00E50714" w:rsidP="00E50714">
      <w:pPr>
        <w:rPr>
          <w:rFonts w:ascii="Consolas" w:hAnsi="Consolas"/>
        </w:rPr>
      </w:pPr>
    </w:p>
    <w:p w14:paraId="36B8A952" w14:textId="65448A59" w:rsidR="004B547F" w:rsidRPr="008E682B" w:rsidRDefault="004B547F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117C7730" w14:textId="77777777" w:rsidR="004B547F" w:rsidRPr="008E682B" w:rsidRDefault="004B547F" w:rsidP="00FE70B5">
      <w:pPr>
        <w:rPr>
          <w:rFonts w:ascii="Consolas" w:hAnsi="Consolas"/>
        </w:rPr>
      </w:pPr>
    </w:p>
    <w:p w14:paraId="735802D8" w14:textId="69799CDF" w:rsidR="00FE70B5" w:rsidRPr="008E682B" w:rsidRDefault="009F63C2" w:rsidP="00FE70B5">
      <w:pPr>
        <w:pStyle w:val="2"/>
        <w:rPr>
          <w:rFonts w:ascii="Consolas" w:hAnsi="Consolas"/>
        </w:rPr>
      </w:pPr>
      <w:bookmarkStart w:id="8" w:name="_Toc149138509"/>
      <w:r w:rsidRPr="008E682B">
        <w:rPr>
          <w:rFonts w:ascii="Consolas" w:hAnsi="Consolas"/>
        </w:rPr>
        <w:t xml:space="preserve">todo </w:t>
      </w:r>
      <w:r w:rsidRPr="008E682B">
        <w:rPr>
          <w:rFonts w:ascii="Consolas" w:hAnsi="Consolas"/>
        </w:rPr>
        <w:t>앱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수정</w:t>
      </w:r>
      <w:bookmarkEnd w:id="8"/>
    </w:p>
    <w:p w14:paraId="16DDD96F" w14:textId="0D875674" w:rsidR="009F63C2" w:rsidRPr="008E682B" w:rsidRDefault="009F63C2" w:rsidP="009F63C2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types.ts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63C2" w:rsidRPr="008E682B" w14:paraId="46E2976D" w14:textId="77777777" w:rsidTr="009F63C2">
        <w:tc>
          <w:tcPr>
            <w:tcW w:w="10456" w:type="dxa"/>
          </w:tcPr>
          <w:p w14:paraId="69B7F574" w14:textId="77777777" w:rsidR="009F63C2" w:rsidRPr="008E682B" w:rsidRDefault="009F63C2" w:rsidP="009F63C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51505AA7" w14:textId="77777777" w:rsidR="009F63C2" w:rsidRPr="008E682B" w:rsidRDefault="009F63C2" w:rsidP="009F63C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12B287A5" w14:textId="77777777" w:rsidR="009F63C2" w:rsidRPr="008E682B" w:rsidRDefault="009F63C2" w:rsidP="009F63C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660A89A6" w14:textId="77777777" w:rsidR="009F63C2" w:rsidRPr="008E682B" w:rsidRDefault="009F63C2" w:rsidP="009F63C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boolean</w:t>
            </w:r>
          </w:p>
          <w:p w14:paraId="3D4F94CC" w14:textId="77777777" w:rsidR="009F63C2" w:rsidRPr="008E682B" w:rsidRDefault="009F63C2" w:rsidP="009F63C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};</w:t>
            </w:r>
          </w:p>
          <w:p w14:paraId="310C3ABD" w14:textId="77777777" w:rsidR="009F63C2" w:rsidRPr="008E682B" w:rsidRDefault="009F63C2" w:rsidP="009F63C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3D363C54" w14:textId="77777777" w:rsidR="009F63C2" w:rsidRPr="008E682B" w:rsidRDefault="009F63C2" w:rsidP="009F63C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AddTodoFunc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text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void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64B529EC" w14:textId="77777777" w:rsidR="009F63C2" w:rsidRPr="008E682B" w:rsidRDefault="009F63C2" w:rsidP="009F63C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ToogleTodoFunc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void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1516208C" w14:textId="77777777" w:rsidR="009F63C2" w:rsidRPr="008E682B" w:rsidRDefault="009F63C2" w:rsidP="009F63C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DeleteTodoFunc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void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1C24B28D" w14:textId="77777777" w:rsidR="009F63C2" w:rsidRPr="008E682B" w:rsidRDefault="009F63C2" w:rsidP="009F63C2">
            <w:pPr>
              <w:rPr>
                <w:rFonts w:ascii="Consolas" w:hAnsi="Consolas"/>
              </w:rPr>
            </w:pPr>
          </w:p>
        </w:tc>
      </w:tr>
    </w:tbl>
    <w:p w14:paraId="5AAF5F4C" w14:textId="53DD771D" w:rsidR="009F63C2" w:rsidRPr="008E682B" w:rsidRDefault="009F63C2" w:rsidP="009F63C2">
      <w:pPr>
        <w:rPr>
          <w:rFonts w:ascii="Consolas" w:hAnsi="Consolas"/>
        </w:rPr>
      </w:pPr>
      <w:r w:rsidRPr="008E682B">
        <w:rPr>
          <w:rFonts w:ascii="Consolas" w:hAnsi="Consolas"/>
        </w:rPr>
        <w:t>전과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동일함</w:t>
      </w:r>
    </w:p>
    <w:p w14:paraId="21BA3F95" w14:textId="77777777" w:rsidR="009F63C2" w:rsidRPr="008E682B" w:rsidRDefault="009F63C2" w:rsidP="009F63C2">
      <w:pPr>
        <w:rPr>
          <w:rFonts w:ascii="Consolas" w:hAnsi="Consolas"/>
        </w:rPr>
      </w:pPr>
    </w:p>
    <w:p w14:paraId="28E4F41E" w14:textId="67DB4478" w:rsidR="009F63C2" w:rsidRPr="008E682B" w:rsidRDefault="007361C8" w:rsidP="009F63C2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61C8" w:rsidRPr="008E682B" w14:paraId="46405DA8" w14:textId="77777777" w:rsidTr="007361C8">
        <w:tc>
          <w:tcPr>
            <w:tcW w:w="10456" w:type="dxa"/>
          </w:tcPr>
          <w:p w14:paraId="0A58F1E6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</w:p>
          <w:p w14:paraId="1144B244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*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as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'./types'</w:t>
            </w:r>
          </w:p>
          <w:p w14:paraId="1377868A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6B711992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6CEEF424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2618FDE5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ToogleTodoFunc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27D0F490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DeleteTodoFunc</w:t>
            </w:r>
          </w:p>
          <w:p w14:paraId="1642FEE6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23397514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6E4D4A98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{</w:t>
            </w:r>
          </w:p>
          <w:p w14:paraId="26338A41" w14:textId="77777777" w:rsidR="007361C8" w:rsidRPr="008E682B" w:rsidRDefault="007361C8" w:rsidP="007361C8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"TodoItem"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224B9BC8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onChange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49A41C06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37D40040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if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window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confirm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삭제하시겠습니까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?'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))</w:t>
            </w:r>
          </w:p>
          <w:p w14:paraId="5B1A6A92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1F773C48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}</w:t>
            </w:r>
          </w:p>
          <w:p w14:paraId="3C505672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71112768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?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"done"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&gt;</w:t>
            </w:r>
          </w:p>
          <w:p w14:paraId="3A21B260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&lt;td&gt;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</w:t>
            </w:r>
          </w:p>
          <w:p w14:paraId="39C4CE70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&lt;td&gt;</w:t>
            </w:r>
          </w:p>
          <w:p w14:paraId="4E30760E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'checkbox'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checked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onChange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onChange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</w:p>
          <w:p w14:paraId="342DC8FC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5B84337A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&lt;span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onClick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x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&lt;/span&gt;</w:t>
            </w:r>
          </w:p>
          <w:p w14:paraId="79B7B78B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</w:t>
            </w:r>
          </w:p>
          <w:p w14:paraId="180942BD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&lt;/tr&gt;</w:t>
            </w:r>
          </w:p>
          <w:p w14:paraId="36520E39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</w:t>
            </w:r>
          </w:p>
          <w:p w14:paraId="04F87814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4B2342CC" w14:textId="77777777" w:rsidR="007361C8" w:rsidRPr="008E682B" w:rsidRDefault="007361C8" w:rsidP="007361C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22C67A68" w14:textId="77777777" w:rsidR="007361C8" w:rsidRPr="008E682B" w:rsidRDefault="007361C8" w:rsidP="00F66475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43379448" w14:textId="77777777" w:rsidR="007361C8" w:rsidRPr="008E682B" w:rsidRDefault="007361C8" w:rsidP="007361C8">
            <w:pPr>
              <w:rPr>
                <w:rFonts w:ascii="Consolas" w:hAnsi="Consolas"/>
              </w:rPr>
            </w:pPr>
          </w:p>
        </w:tc>
      </w:tr>
    </w:tbl>
    <w:p w14:paraId="35CEC502" w14:textId="4BE04A80" w:rsidR="00F66475" w:rsidRPr="008E682B" w:rsidRDefault="00F66475" w:rsidP="007361C8">
      <w:pPr>
        <w:rPr>
          <w:rFonts w:ascii="Consolas" w:hAnsi="Consolas"/>
        </w:rPr>
      </w:pPr>
    </w:p>
    <w:p w14:paraId="7696EE75" w14:textId="77777777" w:rsidR="00F66475" w:rsidRPr="008E682B" w:rsidRDefault="00F66475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55613E1D" w14:textId="3B8DCC0B" w:rsidR="00FE70B5" w:rsidRPr="008E682B" w:rsidRDefault="00F66475" w:rsidP="00F66475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TodoList.tsx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6475" w:rsidRPr="008E682B" w14:paraId="4E9DCFC5" w14:textId="77777777" w:rsidTr="00F66475">
        <w:tc>
          <w:tcPr>
            <w:tcW w:w="10456" w:type="dxa"/>
          </w:tcPr>
          <w:p w14:paraId="61F375EF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</w:p>
          <w:p w14:paraId="54003F4B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*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as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'./types'</w:t>
            </w:r>
          </w:p>
          <w:p w14:paraId="2889088C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'./TodoItem'</w:t>
            </w:r>
          </w:p>
          <w:p w14:paraId="2C19B6B5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7182FB0B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48E5C52A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[],</w:t>
            </w:r>
          </w:p>
          <w:p w14:paraId="31C9B2F3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ToogleTodoFunc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21E2F430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DeleteTodoFunc</w:t>
            </w:r>
          </w:p>
          <w:p w14:paraId="1ABE9C19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1D772993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7F82B29B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{</w:t>
            </w:r>
          </w:p>
          <w:p w14:paraId="540AEC14" w14:textId="77777777" w:rsidR="00F66475" w:rsidRPr="008E682B" w:rsidRDefault="00F66475" w:rsidP="00CA6633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"TodoList"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420F9A33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trlist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map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6B9B75AF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key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45FEAEA3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567E8AFD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&lt;table&gt;</w:t>
            </w:r>
          </w:p>
          <w:p w14:paraId="4FA6FBB4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&lt;thead&gt;</w:t>
            </w:r>
          </w:p>
          <w:p w14:paraId="54130287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&lt;tr&gt;&lt;td&gt;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&lt;/td&gt;&lt;td&gt;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할일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&lt;/td&gt;&lt;/tr&gt;</w:t>
            </w:r>
          </w:p>
          <w:p w14:paraId="7854E296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&lt;/thead&gt;</w:t>
            </w:r>
          </w:p>
          <w:p w14:paraId="6B8583C2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&lt;tbody&gt;</w:t>
            </w:r>
          </w:p>
          <w:p w14:paraId="7C1C9FA3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trlist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</w:p>
          <w:p w14:paraId="71251B49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&lt;/tbody&gt;</w:t>
            </w:r>
          </w:p>
          <w:p w14:paraId="3794AF17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&lt;/table&gt;</w:t>
            </w:r>
          </w:p>
          <w:p w14:paraId="5E0DCAAA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</w:t>
            </w:r>
          </w:p>
          <w:p w14:paraId="5224B645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65715F17" w14:textId="77777777" w:rsidR="00F66475" w:rsidRPr="008E682B" w:rsidRDefault="00F66475" w:rsidP="00F66475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158E216B" w14:textId="6A917BAD" w:rsidR="00F66475" w:rsidRPr="008E682B" w:rsidRDefault="00F66475" w:rsidP="00CA6633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6FEF690B" w14:textId="77777777" w:rsidR="00F66475" w:rsidRPr="008E682B" w:rsidRDefault="00F66475" w:rsidP="00F66475">
            <w:pPr>
              <w:rPr>
                <w:rFonts w:ascii="Consolas" w:hAnsi="Consolas"/>
              </w:rPr>
            </w:pPr>
          </w:p>
        </w:tc>
      </w:tr>
    </w:tbl>
    <w:p w14:paraId="3E21FC8F" w14:textId="77777777" w:rsidR="00F66475" w:rsidRPr="008E682B" w:rsidRDefault="00F66475" w:rsidP="00F66475">
      <w:pPr>
        <w:rPr>
          <w:rFonts w:ascii="Consolas" w:hAnsi="Consolas"/>
        </w:rPr>
      </w:pPr>
    </w:p>
    <w:p w14:paraId="1B153C9F" w14:textId="77777777" w:rsidR="00037193" w:rsidRPr="008E682B" w:rsidRDefault="00037193" w:rsidP="00F66475">
      <w:pPr>
        <w:rPr>
          <w:rFonts w:ascii="Consolas" w:hAnsi="Consolas"/>
        </w:rPr>
      </w:pPr>
    </w:p>
    <w:p w14:paraId="3D44B3F4" w14:textId="264CB2CF" w:rsidR="002A76E0" w:rsidRPr="008E682B" w:rsidRDefault="00CA6633" w:rsidP="00CA6633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633" w:rsidRPr="008E682B" w14:paraId="36391A75" w14:textId="77777777" w:rsidTr="00CA6633">
        <w:tc>
          <w:tcPr>
            <w:tcW w:w="10456" w:type="dxa"/>
          </w:tcPr>
          <w:p w14:paraId="2E6FA8B6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ChangeEvent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useState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</w:p>
          <w:p w14:paraId="0CA82C88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*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as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'./types'</w:t>
            </w:r>
          </w:p>
          <w:p w14:paraId="2AC10BCA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4AEE0891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28CB87C1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AddTodoFunc</w:t>
            </w:r>
          </w:p>
          <w:p w14:paraId="2323D23A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3044D01D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5AF0C898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({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{</w:t>
            </w:r>
          </w:p>
          <w:p w14:paraId="624C43D0" w14:textId="77777777" w:rsidR="00037193" w:rsidRPr="008E682B" w:rsidRDefault="00037193" w:rsidP="00037193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'TodoInput'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22D25F2D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[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setTitle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] =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useState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&gt;(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7B9A084D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onChange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ChangeEvent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HTMLInputElement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&gt;)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setTitle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target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value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5F3D72B3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);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setTitle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 }</w:t>
            </w:r>
          </w:p>
          <w:p w14:paraId="53661943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0EE4102F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&lt;div&gt;</w:t>
            </w:r>
          </w:p>
          <w:p w14:paraId="5E4DA3AE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'text'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value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onChange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onChange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</w:p>
          <w:p w14:paraId="638D246C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&lt;button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onClick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추가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&lt;/button&gt;</w:t>
            </w:r>
          </w:p>
          <w:p w14:paraId="38BB37C0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&lt;/div&gt;</w:t>
            </w:r>
          </w:p>
          <w:p w14:paraId="0156858A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</w:t>
            </w:r>
          </w:p>
          <w:p w14:paraId="6F4DA8DE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11542D29" w14:textId="77777777" w:rsidR="00037193" w:rsidRPr="008E682B" w:rsidRDefault="00037193" w:rsidP="0003719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65553B1C" w14:textId="77777777" w:rsidR="00037193" w:rsidRPr="008E682B" w:rsidRDefault="00037193" w:rsidP="00037193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547C0E30" w14:textId="77777777" w:rsidR="00CA6633" w:rsidRPr="008E682B" w:rsidRDefault="00CA6633" w:rsidP="00CA6633">
            <w:pPr>
              <w:rPr>
                <w:rFonts w:ascii="Consolas" w:hAnsi="Consolas"/>
              </w:rPr>
            </w:pPr>
          </w:p>
        </w:tc>
      </w:tr>
    </w:tbl>
    <w:p w14:paraId="33653C5F" w14:textId="77777777" w:rsidR="00CA6633" w:rsidRPr="008E682B" w:rsidRDefault="00CA6633" w:rsidP="00CA6633">
      <w:pPr>
        <w:rPr>
          <w:rFonts w:ascii="Consolas" w:hAnsi="Consolas"/>
        </w:rPr>
      </w:pPr>
    </w:p>
    <w:p w14:paraId="0BF8DACF" w14:textId="77777777" w:rsidR="0002360D" w:rsidRPr="008E682B" w:rsidRDefault="0002360D" w:rsidP="00AC449A">
      <w:pPr>
        <w:rPr>
          <w:rFonts w:ascii="Consolas" w:hAnsi="Consolas"/>
        </w:rPr>
      </w:pPr>
    </w:p>
    <w:p w14:paraId="3AE3DBFD" w14:textId="18C36BD1" w:rsidR="00037193" w:rsidRPr="008E682B" w:rsidRDefault="00037193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1C0BF26A" w14:textId="5C4E54B3" w:rsidR="0037400F" w:rsidRPr="008E682B" w:rsidRDefault="00037193" w:rsidP="00037193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TodoRoot.tsx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7193" w:rsidRPr="008E682B" w14:paraId="7A56C001" w14:textId="77777777" w:rsidTr="00037193">
        <w:tc>
          <w:tcPr>
            <w:tcW w:w="10456" w:type="dxa"/>
          </w:tcPr>
          <w:p w14:paraId="6E7A74F4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</w:p>
          <w:p w14:paraId="6AE5B6CA" w14:textId="1F7F4DAA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</w:t>
            </w:r>
            <w:r w:rsidR="00177390">
              <w:rPr>
                <w:rFonts w:ascii="Consolas" w:hAnsi="Consolas" w:cs="굴림" w:hint="eastAsia"/>
                <w:color w:val="A31515"/>
                <w:sz w:val="21"/>
                <w:szCs w:val="21"/>
              </w:rPr>
              <w:t>T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odoRoot.css'</w:t>
            </w:r>
          </w:p>
          <w:p w14:paraId="09A250DB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*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as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'./types'</w:t>
            </w:r>
          </w:p>
          <w:p w14:paraId="3304A392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'./TodoInput'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5403F2DA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'./TodoList'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368874BB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2BF2F41D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228BCFA2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[],</w:t>
            </w:r>
          </w:p>
          <w:p w14:paraId="68A93E2F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AddTodoFunc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3FC38417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ToogleTodoFunc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4AAF393A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DeleteTodoFunc</w:t>
            </w:r>
          </w:p>
          <w:p w14:paraId="3F333BDD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2B8C664D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443D69B8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{</w:t>
            </w:r>
          </w:p>
          <w:p w14:paraId="030D9835" w14:textId="77777777" w:rsidR="00E2114A" w:rsidRPr="008E682B" w:rsidRDefault="00E2114A" w:rsidP="00E2114A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"TodoRoot"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3B94CCFF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56891EC4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&lt;div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"todoRoot"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&gt;</w:t>
            </w:r>
          </w:p>
          <w:p w14:paraId="656E24A9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&lt;h1&gt;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할일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&lt;/h1&gt;</w:t>
            </w:r>
          </w:p>
          <w:p w14:paraId="4D8150F8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</w:p>
          <w:p w14:paraId="750C114F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     </w:t>
            </w:r>
          </w:p>
          <w:p w14:paraId="6B00EE05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&lt;/div&gt;</w:t>
            </w:r>
          </w:p>
          <w:p w14:paraId="1DB82C6E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</w:t>
            </w:r>
          </w:p>
          <w:p w14:paraId="3D8D401E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6EE195AA" w14:textId="77777777" w:rsidR="00E2114A" w:rsidRPr="008E682B" w:rsidRDefault="00E2114A" w:rsidP="00E2114A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5F3781A2" w14:textId="77777777" w:rsidR="00E2114A" w:rsidRPr="008E682B" w:rsidRDefault="00E2114A" w:rsidP="00E2114A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0073ECF9" w14:textId="26BF62AC" w:rsidR="00037193" w:rsidRPr="008E682B" w:rsidRDefault="00037193" w:rsidP="00037193">
            <w:pPr>
              <w:rPr>
                <w:rFonts w:ascii="Consolas" w:hAnsi="Consolas"/>
              </w:rPr>
            </w:pPr>
          </w:p>
        </w:tc>
      </w:tr>
    </w:tbl>
    <w:p w14:paraId="5904BF64" w14:textId="47DFD63A" w:rsidR="00921A30" w:rsidRPr="008E682B" w:rsidRDefault="00921A30" w:rsidP="00037193">
      <w:pPr>
        <w:rPr>
          <w:rFonts w:ascii="Consolas" w:hAnsi="Consolas"/>
        </w:rPr>
      </w:pPr>
    </w:p>
    <w:p w14:paraId="6EF01FE6" w14:textId="77777777" w:rsidR="00D90831" w:rsidRPr="008E682B" w:rsidRDefault="00D90831" w:rsidP="00D90831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TodoRoot.css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831" w:rsidRPr="008E682B" w14:paraId="5D40F0BC" w14:textId="77777777" w:rsidTr="00D90831">
        <w:tc>
          <w:tcPr>
            <w:tcW w:w="10456" w:type="dxa"/>
          </w:tcPr>
          <w:p w14:paraId="26FF6847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border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solid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400px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auto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</w:p>
          <w:p w14:paraId="2F50397F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box-shadow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#DDD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33BA7E7A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h1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0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 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0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0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1492D0C9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div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&gt;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6px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280px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5F6066EA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div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button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margin-left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10590C2E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table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border-collapse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collapse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margin-top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100%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43350D23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border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solid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6px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6545DC0B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thead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background-color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#eee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text-align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center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44177427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td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:nth-child(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text-align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center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52CFD40F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checkbox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]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margin-right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accent-color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0A071FC4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span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float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right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font-weight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bold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cursor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pointer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4E5A4D49" w14:textId="77777777" w:rsidR="00D90831" w:rsidRPr="008E682B" w:rsidRDefault="00D90831" w:rsidP="00D9083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tr.done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color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#bbb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text-decoration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line-through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04982E9D" w14:textId="77777777" w:rsidR="00D90831" w:rsidRPr="008E682B" w:rsidRDefault="00D90831" w:rsidP="00D90831">
            <w:pPr>
              <w:pStyle w:val="3"/>
              <w:outlineLvl w:val="2"/>
              <w:rPr>
                <w:rFonts w:ascii="Consolas" w:hAnsi="Consolas"/>
              </w:rPr>
            </w:pPr>
          </w:p>
        </w:tc>
      </w:tr>
    </w:tbl>
    <w:p w14:paraId="712A3760" w14:textId="5576C0BC" w:rsidR="00921A30" w:rsidRPr="008E682B" w:rsidRDefault="003E22FD" w:rsidP="00D90831">
      <w:pPr>
        <w:rPr>
          <w:rFonts w:ascii="Consolas" w:hAnsi="Consolas"/>
        </w:rPr>
      </w:pPr>
      <w:r w:rsidRPr="008E682B">
        <w:rPr>
          <w:rFonts w:ascii="Consolas" w:hAnsi="Consolas"/>
        </w:rPr>
        <w:t>전과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동일</w:t>
      </w:r>
    </w:p>
    <w:p w14:paraId="1888FF7B" w14:textId="77777777" w:rsidR="003E22FD" w:rsidRPr="008E682B" w:rsidRDefault="003E22FD" w:rsidP="00D90831">
      <w:pPr>
        <w:rPr>
          <w:rFonts w:ascii="Consolas" w:hAnsi="Consolas"/>
        </w:rPr>
      </w:pPr>
    </w:p>
    <w:p w14:paraId="031F43B6" w14:textId="5ABDD139" w:rsidR="003E22FD" w:rsidRPr="008E682B" w:rsidRDefault="003E22FD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3E6F2D36" w14:textId="4F657C8B" w:rsidR="00A40A6A" w:rsidRPr="008E682B" w:rsidRDefault="00921A30" w:rsidP="00921A30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TodoContainer.tsx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1A30" w:rsidRPr="008E682B" w14:paraId="5A55E580" w14:textId="77777777" w:rsidTr="00921A30">
        <w:tc>
          <w:tcPr>
            <w:tcW w:w="10456" w:type="dxa"/>
          </w:tcPr>
          <w:p w14:paraId="05AF7A18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useState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</w:p>
          <w:p w14:paraId="37EB9654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*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as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'./types'</w:t>
            </w:r>
          </w:p>
          <w:p w14:paraId="63F2E36A" w14:textId="784ABF8F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</w:t>
            </w:r>
            <w:r w:rsidR="0029374C">
              <w:rPr>
                <w:rFonts w:ascii="Consolas" w:hAnsi="Consolas" w:cs="굴림"/>
                <w:color w:val="A31515"/>
                <w:sz w:val="21"/>
                <w:szCs w:val="21"/>
              </w:rPr>
              <w:t>T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odoRoot'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780B3D9C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62477D49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data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[] = [</w:t>
            </w:r>
          </w:p>
          <w:p w14:paraId="6B9E3DD9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프론트엔드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과제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false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},</w:t>
            </w:r>
          </w:p>
          <w:p w14:paraId="30B78FFD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백엔드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과제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true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},</w:t>
            </w:r>
          </w:p>
          <w:p w14:paraId="0D1BB4F4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웹프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시험공부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false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7AF9B886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];</w:t>
            </w:r>
          </w:p>
          <w:p w14:paraId="5928DC3F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0F964890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TodoContainer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() {</w:t>
            </w:r>
          </w:p>
          <w:p w14:paraId="136A7077" w14:textId="77777777" w:rsidR="00921A30" w:rsidRPr="008E682B" w:rsidRDefault="00921A30" w:rsidP="00921A30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"TodoContainer"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756948E3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[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setTodoList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] =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useState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[]&gt;(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data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631E2D7D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17C40C86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AddTodoFunc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57212AAC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lastIndex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length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-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2E6EF8F4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lastIndex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].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725174C4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+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false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};</w:t>
            </w:r>
          </w:p>
          <w:p w14:paraId="39F97206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setTodoList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([...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]);</w:t>
            </w:r>
          </w:p>
          <w:p w14:paraId="31981C88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}</w:t>
            </w:r>
          </w:p>
          <w:p w14:paraId="338B6AC5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068BC77C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ToogleTodoFunc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3B709133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let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newTodoList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map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</w:p>
          <w:p w14:paraId="687F315C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!==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?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{...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!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</w:t>
            </w:r>
          </w:p>
          <w:p w14:paraId="72957C79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);</w:t>
            </w:r>
          </w:p>
          <w:p w14:paraId="6BD516EE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setTodoList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newTodoList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68DD94BB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}</w:t>
            </w:r>
          </w:p>
          <w:p w14:paraId="179FB5E8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6512554D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DeleteTodoFunc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0B5F6AE1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setTodoList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filter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!==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);</w:t>
            </w:r>
          </w:p>
          <w:p w14:paraId="6693EF89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}</w:t>
            </w:r>
          </w:p>
          <w:p w14:paraId="545944A4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</w:p>
          <w:p w14:paraId="7FAB3AAA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66F68BF5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               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1B642E1E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               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6D49EEE4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               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485E914C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6EF8DCCF" w14:textId="77777777" w:rsidR="00921A30" w:rsidRPr="008E682B" w:rsidRDefault="00921A30" w:rsidP="00921A3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5C3BE6FC" w14:textId="77777777" w:rsidR="00921A30" w:rsidRPr="008E682B" w:rsidRDefault="00921A30" w:rsidP="00921A30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TodoContainer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61321B80" w14:textId="77777777" w:rsidR="00921A30" w:rsidRPr="008E682B" w:rsidRDefault="00921A30" w:rsidP="00921A30">
            <w:pPr>
              <w:rPr>
                <w:rFonts w:ascii="Consolas" w:hAnsi="Consolas"/>
              </w:rPr>
            </w:pPr>
          </w:p>
        </w:tc>
      </w:tr>
    </w:tbl>
    <w:p w14:paraId="40BA0081" w14:textId="77777777" w:rsidR="00921A30" w:rsidRPr="008E682B" w:rsidRDefault="00921A30" w:rsidP="00921A30">
      <w:pPr>
        <w:rPr>
          <w:rFonts w:ascii="Consolas" w:hAnsi="Consolas"/>
        </w:rPr>
      </w:pPr>
    </w:p>
    <w:p w14:paraId="30147FB9" w14:textId="7C302CE0" w:rsidR="00C36C07" w:rsidRPr="008E682B" w:rsidRDefault="00C36C07" w:rsidP="00C36C07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6C07" w:rsidRPr="008E682B" w14:paraId="765B9499" w14:textId="77777777" w:rsidTr="00C36C07">
        <w:tc>
          <w:tcPr>
            <w:tcW w:w="10456" w:type="dxa"/>
          </w:tcPr>
          <w:p w14:paraId="620C72D3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129DF620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TodoContainer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'./TodoContainer'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50F7EB90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5214C728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App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() {</w:t>
            </w:r>
          </w:p>
          <w:p w14:paraId="02292D31" w14:textId="77777777" w:rsidR="003E38F2" w:rsidRPr="008E682B" w:rsidRDefault="003E38F2" w:rsidP="003E38F2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"App"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00B7543F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1427A525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TodoContainer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</w:p>
          <w:p w14:paraId="4FF74604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);</w:t>
            </w:r>
          </w:p>
          <w:p w14:paraId="5C45DC67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7F253C5F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528A0A5D" w14:textId="77777777" w:rsidR="003E38F2" w:rsidRPr="008E682B" w:rsidRDefault="003E38F2" w:rsidP="003E38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App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41A1C6FC" w14:textId="77777777" w:rsidR="00C36C07" w:rsidRPr="008E682B" w:rsidRDefault="00C36C07" w:rsidP="00C36C07">
            <w:pPr>
              <w:rPr>
                <w:rFonts w:ascii="Consolas" w:hAnsi="Consolas"/>
              </w:rPr>
            </w:pPr>
          </w:p>
        </w:tc>
      </w:tr>
    </w:tbl>
    <w:p w14:paraId="38626EEE" w14:textId="7C651A1D" w:rsidR="00711DA0" w:rsidRPr="008E682B" w:rsidRDefault="00711DA0" w:rsidP="00AC449A">
      <w:pPr>
        <w:rPr>
          <w:rFonts w:ascii="Consolas" w:hAnsi="Consolas"/>
        </w:rPr>
      </w:pPr>
    </w:p>
    <w:p w14:paraId="4DA7D108" w14:textId="77777777" w:rsidR="00711DA0" w:rsidRPr="008E682B" w:rsidRDefault="00711DA0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5EF8731D" w14:textId="23710854" w:rsidR="00A40A6A" w:rsidRPr="008E682B" w:rsidRDefault="00711DA0" w:rsidP="00711DA0">
      <w:pPr>
        <w:pStyle w:val="2"/>
        <w:rPr>
          <w:rFonts w:ascii="Consolas" w:hAnsi="Consolas"/>
        </w:rPr>
      </w:pPr>
      <w:bookmarkStart w:id="9" w:name="_Toc149138510"/>
      <w:r w:rsidRPr="008E682B">
        <w:rPr>
          <w:rFonts w:ascii="Consolas" w:hAnsi="Consolas"/>
        </w:rPr>
        <w:lastRenderedPageBreak/>
        <w:t>실행</w:t>
      </w:r>
      <w:bookmarkEnd w:id="9"/>
    </w:p>
    <w:p w14:paraId="6684BA88" w14:textId="306D01DF" w:rsidR="00711DA0" w:rsidRPr="008E682B" w:rsidRDefault="00993B51" w:rsidP="00711DA0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todo </w:t>
      </w:r>
      <w:r w:rsidRPr="008E682B">
        <w:rPr>
          <w:rFonts w:ascii="Consolas" w:hAnsi="Consolas"/>
        </w:rPr>
        <w:t>앱을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실행하고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웹브라우저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개발자창의</w:t>
      </w:r>
      <w:r w:rsidRPr="008E682B">
        <w:rPr>
          <w:rFonts w:ascii="Consolas" w:hAnsi="Consolas"/>
        </w:rPr>
        <w:t xml:space="preserve"> console </w:t>
      </w:r>
      <w:r w:rsidRPr="008E682B">
        <w:rPr>
          <w:rFonts w:ascii="Consolas" w:hAnsi="Consolas"/>
        </w:rPr>
        <w:t>탭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출력을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확인하자</w:t>
      </w:r>
      <w:r w:rsidRPr="008E682B">
        <w:rPr>
          <w:rFonts w:ascii="Consolas" w:hAnsi="Consolas"/>
        </w:rPr>
        <w:t>.</w:t>
      </w:r>
    </w:p>
    <w:p w14:paraId="14D1D79D" w14:textId="376ACD60" w:rsidR="00993B51" w:rsidRPr="008E682B" w:rsidRDefault="00993B51" w:rsidP="00711DA0">
      <w:pPr>
        <w:rPr>
          <w:rFonts w:ascii="Consolas" w:hAnsi="Consolas"/>
        </w:rPr>
      </w:pPr>
      <w:r w:rsidRPr="008E682B">
        <w:rPr>
          <w:rFonts w:ascii="Consolas" w:hAnsi="Consolas"/>
          <w:noProof/>
        </w:rPr>
        <w:drawing>
          <wp:inline distT="0" distB="0" distL="0" distR="0" wp14:anchorId="1755A768" wp14:editId="3CFD585A">
            <wp:extent cx="5321300" cy="339839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561" cy="34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63CD" w14:textId="26389025" w:rsidR="00993B51" w:rsidRPr="008E682B" w:rsidRDefault="00993B51" w:rsidP="00711DA0">
      <w:pPr>
        <w:rPr>
          <w:rFonts w:ascii="Consolas" w:hAnsi="Consolas"/>
        </w:rPr>
      </w:pPr>
      <w:r w:rsidRPr="008E682B">
        <w:rPr>
          <w:rFonts w:ascii="Consolas" w:hAnsi="Consolas"/>
        </w:rPr>
        <w:t>처음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모든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된다</w:t>
      </w:r>
      <w:r w:rsidRPr="008E682B">
        <w:rPr>
          <w:rFonts w:ascii="Consolas" w:hAnsi="Consolas"/>
        </w:rPr>
        <w:t>.</w:t>
      </w:r>
    </w:p>
    <w:p w14:paraId="5F388B71" w14:textId="77777777" w:rsidR="00993B51" w:rsidRPr="008E682B" w:rsidRDefault="00993B51" w:rsidP="00711DA0">
      <w:pPr>
        <w:rPr>
          <w:rFonts w:ascii="Consolas" w:hAnsi="Consolas"/>
        </w:rPr>
      </w:pPr>
    </w:p>
    <w:p w14:paraId="186F9F19" w14:textId="32E1EA62" w:rsidR="00993B51" w:rsidRPr="008E682B" w:rsidRDefault="001E4BFA" w:rsidP="00711DA0">
      <w:pPr>
        <w:rPr>
          <w:rFonts w:ascii="Consolas" w:hAnsi="Consolas"/>
        </w:rPr>
      </w:pPr>
      <w:r w:rsidRPr="008E682B">
        <w:rPr>
          <w:rFonts w:ascii="Consolas" w:hAnsi="Consolas"/>
        </w:rPr>
        <w:t>체크박스를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체크해보자</w:t>
      </w:r>
      <w:r w:rsidRPr="008E682B">
        <w:rPr>
          <w:rFonts w:ascii="Consolas" w:hAnsi="Consolas"/>
        </w:rPr>
        <w:t>.</w:t>
      </w:r>
    </w:p>
    <w:p w14:paraId="5BD6D3E5" w14:textId="5E3FC607" w:rsidR="001E4BFA" w:rsidRPr="008E682B" w:rsidRDefault="001E4BFA" w:rsidP="00711DA0">
      <w:pPr>
        <w:rPr>
          <w:rFonts w:ascii="Consolas" w:hAnsi="Consolas"/>
        </w:rPr>
      </w:pPr>
      <w:r w:rsidRPr="008E682B">
        <w:rPr>
          <w:rFonts w:ascii="Consolas" w:hAnsi="Consolas"/>
          <w:noProof/>
        </w:rPr>
        <w:drawing>
          <wp:inline distT="0" distB="0" distL="0" distR="0" wp14:anchorId="4F9CE8B0" wp14:editId="6701B047">
            <wp:extent cx="2032000" cy="3003227"/>
            <wp:effectExtent l="0" t="0" r="6350" b="698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943" cy="300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42A6" w14:textId="39CBD753" w:rsidR="001E4BFA" w:rsidRPr="008E682B" w:rsidRDefault="00E75FC6" w:rsidP="00711DA0">
      <w:pPr>
        <w:rPr>
          <w:rFonts w:ascii="Consolas" w:hAnsi="Consolas"/>
        </w:rPr>
      </w:pPr>
      <w:r w:rsidRPr="008E682B">
        <w:rPr>
          <w:rFonts w:ascii="Consolas" w:hAnsi="Consolas"/>
        </w:rPr>
        <w:t>상태가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변경되지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않은</w:t>
      </w:r>
      <w:r w:rsidRPr="008E682B">
        <w:rPr>
          <w:rFonts w:ascii="Consolas" w:hAnsi="Consolas"/>
        </w:rPr>
        <w:t xml:space="preserve"> TodoItem </w:t>
      </w:r>
      <w:r w:rsidRPr="008E682B">
        <w:rPr>
          <w:rFonts w:ascii="Consolas" w:hAnsi="Consolas"/>
        </w:rPr>
        <w:t>들도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전부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렌더링된다</w:t>
      </w:r>
      <w:r w:rsidRPr="008E682B">
        <w:rPr>
          <w:rFonts w:ascii="Consolas" w:hAnsi="Consolas"/>
        </w:rPr>
        <w:t>.</w:t>
      </w:r>
    </w:p>
    <w:p w14:paraId="49C33298" w14:textId="12B18736" w:rsidR="00CC2117" w:rsidRPr="008E682B" w:rsidRDefault="00E75FC6" w:rsidP="00711DA0">
      <w:pPr>
        <w:rPr>
          <w:rFonts w:ascii="Consolas" w:hAnsi="Consolas"/>
        </w:rPr>
      </w:pP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최적화가</w:t>
      </w:r>
      <w:r w:rsidR="00CC2117" w:rsidRPr="008E682B">
        <w:rPr>
          <w:rFonts w:ascii="Consolas" w:hAnsi="Consolas"/>
        </w:rPr>
        <w:t xml:space="preserve"> </w:t>
      </w:r>
      <w:r w:rsidR="00CC2117" w:rsidRPr="008E682B">
        <w:rPr>
          <w:rFonts w:ascii="Consolas" w:hAnsi="Consolas"/>
        </w:rPr>
        <w:t>안되고</w:t>
      </w:r>
      <w:r w:rsidR="00CC2117" w:rsidRPr="008E682B">
        <w:rPr>
          <w:rFonts w:ascii="Consolas" w:hAnsi="Consolas"/>
        </w:rPr>
        <w:t xml:space="preserve"> </w:t>
      </w:r>
      <w:r w:rsidR="00CC2117" w:rsidRPr="008E682B">
        <w:rPr>
          <w:rFonts w:ascii="Consolas" w:hAnsi="Consolas"/>
        </w:rPr>
        <w:t>있음을</w:t>
      </w:r>
      <w:r w:rsidR="00CC2117" w:rsidRPr="008E682B">
        <w:rPr>
          <w:rFonts w:ascii="Consolas" w:hAnsi="Consolas"/>
        </w:rPr>
        <w:t xml:space="preserve"> </w:t>
      </w:r>
      <w:r w:rsidR="00CC2117" w:rsidRPr="008E682B">
        <w:rPr>
          <w:rFonts w:ascii="Consolas" w:hAnsi="Consolas"/>
        </w:rPr>
        <w:t>알</w:t>
      </w:r>
      <w:r w:rsidR="00CC2117" w:rsidRPr="008E682B">
        <w:rPr>
          <w:rFonts w:ascii="Consolas" w:hAnsi="Consolas"/>
        </w:rPr>
        <w:t xml:space="preserve"> </w:t>
      </w:r>
      <w:r w:rsidR="00CC2117" w:rsidRPr="008E682B">
        <w:rPr>
          <w:rFonts w:ascii="Consolas" w:hAnsi="Consolas"/>
        </w:rPr>
        <w:t>수</w:t>
      </w:r>
      <w:r w:rsidR="00CC2117" w:rsidRPr="008E682B">
        <w:rPr>
          <w:rFonts w:ascii="Consolas" w:hAnsi="Consolas"/>
        </w:rPr>
        <w:t xml:space="preserve"> </w:t>
      </w:r>
      <w:r w:rsidR="00CC2117" w:rsidRPr="008E682B">
        <w:rPr>
          <w:rFonts w:ascii="Consolas" w:hAnsi="Consolas"/>
        </w:rPr>
        <w:t>있다</w:t>
      </w:r>
      <w:r w:rsidR="00CC2117" w:rsidRPr="008E682B">
        <w:rPr>
          <w:rFonts w:ascii="Consolas" w:hAnsi="Consolas"/>
        </w:rPr>
        <w:t>.</w:t>
      </w:r>
    </w:p>
    <w:p w14:paraId="00B112AB" w14:textId="77777777" w:rsidR="00CC2117" w:rsidRPr="008E682B" w:rsidRDefault="00CC2117" w:rsidP="00711DA0">
      <w:pPr>
        <w:rPr>
          <w:rFonts w:ascii="Consolas" w:hAnsi="Consolas"/>
        </w:rPr>
      </w:pPr>
    </w:p>
    <w:p w14:paraId="5B5CCC22" w14:textId="121021CA" w:rsidR="00CC2117" w:rsidRPr="008E682B" w:rsidRDefault="00CC2117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0FECEDB2" w14:textId="791E0E0C" w:rsidR="00CC2117" w:rsidRPr="008E682B" w:rsidRDefault="00CC2117" w:rsidP="00CC2117">
      <w:pPr>
        <w:pStyle w:val="2"/>
        <w:rPr>
          <w:rFonts w:ascii="Consolas" w:hAnsi="Consolas"/>
        </w:rPr>
      </w:pPr>
      <w:bookmarkStart w:id="10" w:name="_Toc149138511"/>
      <w:r w:rsidRPr="008E682B">
        <w:rPr>
          <w:rFonts w:ascii="Consolas" w:hAnsi="Consolas"/>
        </w:rPr>
        <w:lastRenderedPageBreak/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안되는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이유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40CB" w:rsidRPr="008E682B" w14:paraId="1CCCFEEC" w14:textId="77777777" w:rsidTr="005D40CB">
        <w:tc>
          <w:tcPr>
            <w:tcW w:w="10456" w:type="dxa"/>
          </w:tcPr>
          <w:p w14:paraId="78426DB4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TodoContainer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() {</w:t>
            </w:r>
          </w:p>
          <w:p w14:paraId="277799B7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"TodoContainer"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3250B6C1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[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  <w:shd w:val="clear" w:color="auto" w:fill="FFCC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  <w:shd w:val="clear" w:color="auto" w:fill="CCECFF"/>
              </w:rPr>
              <w:t>setTodoList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] =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useState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[]&gt;(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data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5D7FE992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0F306F9E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AddTodoFunc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5036B140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lastIndex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  <w:shd w:val="clear" w:color="auto" w:fill="FFCC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length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-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5D3ACE92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  <w:shd w:val="clear" w:color="auto" w:fill="FFCC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lastIndex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].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3413AD94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+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false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};</w:t>
            </w:r>
          </w:p>
          <w:p w14:paraId="71F6C7E0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  <w:shd w:val="clear" w:color="auto" w:fill="CCECFF"/>
              </w:rPr>
              <w:t>setTodoList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([...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  <w:shd w:val="clear" w:color="auto" w:fill="FFCC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]);</w:t>
            </w:r>
          </w:p>
          <w:p w14:paraId="235ED6A9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}</w:t>
            </w:r>
          </w:p>
          <w:p w14:paraId="085DD5A8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12DA53B8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ToogleTodoFunc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5CCA6A79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let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newTodoList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  <w:shd w:val="clear" w:color="auto" w:fill="FFCC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map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</w:p>
          <w:p w14:paraId="5C637960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!==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?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{...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!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</w:t>
            </w:r>
          </w:p>
          <w:p w14:paraId="6F343469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);</w:t>
            </w:r>
          </w:p>
          <w:p w14:paraId="40CB867F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  <w:shd w:val="clear" w:color="auto" w:fill="CCECFF"/>
              </w:rPr>
              <w:t>setTodoList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newTodoList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5AF394C5" w14:textId="77777777" w:rsidR="005D40CB" w:rsidRPr="008E682B" w:rsidRDefault="005D40CB" w:rsidP="005D40CB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}</w:t>
            </w:r>
          </w:p>
          <w:p w14:paraId="4D9F3337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6F7CA32A" w14:textId="77777777" w:rsidR="005D40CB" w:rsidRPr="008E682B" w:rsidRDefault="005D40CB" w:rsidP="006D4814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DeleteTodoFunc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1B8C6876" w14:textId="796CEE8B" w:rsidR="005D40CB" w:rsidRPr="008E682B" w:rsidRDefault="005D40CB" w:rsidP="006D4814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</w:t>
            </w:r>
            <w:r w:rsidR="006D4814" w:rsidRPr="008E682B">
              <w:rPr>
                <w:rFonts w:ascii="Consolas" w:hAnsi="Consolas" w:cs="굴림"/>
                <w:color w:val="795E26"/>
                <w:sz w:val="21"/>
                <w:szCs w:val="21"/>
                <w:shd w:val="clear" w:color="auto" w:fill="CCECFF"/>
              </w:rPr>
              <w:t>setTodoList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="006D4814"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="006D4814" w:rsidRPr="008E682B">
              <w:rPr>
                <w:rFonts w:ascii="Consolas" w:hAnsi="Consolas" w:cs="굴림"/>
                <w:color w:val="0070C1"/>
                <w:sz w:val="21"/>
                <w:szCs w:val="21"/>
                <w:shd w:val="clear" w:color="auto" w:fill="FFCC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filter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!==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);</w:t>
            </w:r>
          </w:p>
          <w:p w14:paraId="7490476A" w14:textId="77777777" w:rsidR="005D40CB" w:rsidRPr="008E682B" w:rsidRDefault="005D40CB" w:rsidP="006D4814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}</w:t>
            </w:r>
          </w:p>
          <w:p w14:paraId="5E109176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</w:p>
          <w:p w14:paraId="3CA941B2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444A1DBC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               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6A63877E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               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toggleTodo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0751D095" w14:textId="7777777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               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deleteTodo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13E6EADE" w14:textId="26100B47" w:rsidR="005D40CB" w:rsidRPr="008E682B" w:rsidRDefault="005D40CB" w:rsidP="005D40CB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</w:tc>
      </w:tr>
    </w:tbl>
    <w:p w14:paraId="5BB10BF5" w14:textId="77777777" w:rsidR="00CC2117" w:rsidRPr="008E682B" w:rsidRDefault="00CC2117" w:rsidP="00CC2117">
      <w:pPr>
        <w:rPr>
          <w:rFonts w:ascii="Consolas" w:hAnsi="Consolas"/>
        </w:rPr>
      </w:pPr>
    </w:p>
    <w:p w14:paraId="3AAAE4A7" w14:textId="027314B9" w:rsidR="00180854" w:rsidRPr="008E682B" w:rsidRDefault="00180854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(1) todo </w:t>
      </w:r>
      <w:r w:rsidRPr="008E682B">
        <w:rPr>
          <w:rFonts w:ascii="Consolas" w:hAnsi="Consolas"/>
        </w:rPr>
        <w:t>항목의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체크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박스를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클릭하면</w:t>
      </w:r>
      <w:r w:rsidRPr="008E682B">
        <w:rPr>
          <w:rFonts w:ascii="Consolas" w:hAnsi="Consolas"/>
        </w:rPr>
        <w:t xml:space="preserve">, toggleTodo </w:t>
      </w:r>
      <w:r w:rsidRPr="008E682B">
        <w:rPr>
          <w:rFonts w:ascii="Consolas" w:hAnsi="Consolas"/>
        </w:rPr>
        <w:t>함수가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호출된다</w:t>
      </w:r>
      <w:r w:rsidRPr="008E682B">
        <w:rPr>
          <w:rFonts w:ascii="Consolas" w:hAnsi="Consolas"/>
        </w:rPr>
        <w:t>.</w:t>
      </w:r>
    </w:p>
    <w:p w14:paraId="11DE2645" w14:textId="77777777" w:rsidR="00922344" w:rsidRPr="008E682B" w:rsidRDefault="00071C0E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(2) toggleTodo </w:t>
      </w:r>
      <w:r w:rsidRPr="008E682B">
        <w:rPr>
          <w:rFonts w:ascii="Consolas" w:hAnsi="Consolas"/>
        </w:rPr>
        <w:t>함수는</w:t>
      </w:r>
      <w:r w:rsidR="00922344" w:rsidRPr="008E682B">
        <w:rPr>
          <w:rFonts w:ascii="Consolas" w:hAnsi="Consolas"/>
        </w:rPr>
        <w:t xml:space="preserve"> </w:t>
      </w:r>
      <w:r w:rsidR="00922344" w:rsidRPr="008E682B">
        <w:rPr>
          <w:rFonts w:ascii="Consolas" w:hAnsi="Consolas"/>
        </w:rPr>
        <w:t>새</w:t>
      </w:r>
      <w:r w:rsidR="00922344" w:rsidRPr="008E682B">
        <w:rPr>
          <w:rFonts w:ascii="Consolas" w:hAnsi="Consolas"/>
        </w:rPr>
        <w:t xml:space="preserve"> </w:t>
      </w:r>
      <w:r w:rsidR="00922344" w:rsidRPr="008E682B">
        <w:rPr>
          <w:rFonts w:ascii="Consolas" w:hAnsi="Consolas"/>
        </w:rPr>
        <w:t>배열</w:t>
      </w:r>
      <w:r w:rsidR="00922344" w:rsidRPr="008E682B">
        <w:rPr>
          <w:rFonts w:ascii="Consolas" w:hAnsi="Consolas"/>
        </w:rPr>
        <w:t>(newTodoList)</w:t>
      </w:r>
      <w:r w:rsidR="00922344" w:rsidRPr="008E682B">
        <w:rPr>
          <w:rFonts w:ascii="Consolas" w:hAnsi="Consolas"/>
        </w:rPr>
        <w:t>을</w:t>
      </w:r>
      <w:r w:rsidR="00922344" w:rsidRPr="008E682B">
        <w:rPr>
          <w:rFonts w:ascii="Consolas" w:hAnsi="Consolas"/>
        </w:rPr>
        <w:t xml:space="preserve"> </w:t>
      </w:r>
      <w:r w:rsidR="00922344" w:rsidRPr="008E682B">
        <w:rPr>
          <w:rFonts w:ascii="Consolas" w:hAnsi="Consolas"/>
        </w:rPr>
        <w:t>만들어</w:t>
      </w:r>
      <w:r w:rsidR="00922344" w:rsidRPr="008E682B">
        <w:rPr>
          <w:rFonts w:ascii="Consolas" w:hAnsi="Consolas"/>
        </w:rPr>
        <w:t xml:space="preserve"> setTodoList </w:t>
      </w:r>
      <w:r w:rsidR="00922344" w:rsidRPr="008E682B">
        <w:rPr>
          <w:rFonts w:ascii="Consolas" w:hAnsi="Consolas"/>
        </w:rPr>
        <w:t>함수를</w:t>
      </w:r>
      <w:r w:rsidR="00922344" w:rsidRPr="008E682B">
        <w:rPr>
          <w:rFonts w:ascii="Consolas" w:hAnsi="Consolas"/>
        </w:rPr>
        <w:t xml:space="preserve"> </w:t>
      </w:r>
      <w:r w:rsidR="00922344" w:rsidRPr="008E682B">
        <w:rPr>
          <w:rFonts w:ascii="Consolas" w:hAnsi="Consolas"/>
        </w:rPr>
        <w:t>호출한다</w:t>
      </w:r>
      <w:r w:rsidR="00922344" w:rsidRPr="008E682B">
        <w:rPr>
          <w:rFonts w:ascii="Consolas" w:hAnsi="Consolas"/>
        </w:rPr>
        <w:t>.</w:t>
      </w:r>
    </w:p>
    <w:p w14:paraId="441A30FF" w14:textId="04FE9F55" w:rsidR="00824520" w:rsidRPr="008E682B" w:rsidRDefault="00922344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  </w:t>
      </w:r>
      <w:r w:rsidRPr="008E682B">
        <w:rPr>
          <w:rFonts w:ascii="Consolas" w:hAnsi="Consolas"/>
        </w:rPr>
        <w:t>새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배열</w:t>
      </w:r>
      <w:r w:rsidR="00824520" w:rsidRPr="008E682B">
        <w:rPr>
          <w:rFonts w:ascii="Consolas" w:hAnsi="Consolas"/>
        </w:rPr>
        <w:t>의</w:t>
      </w:r>
      <w:r w:rsidR="00824520" w:rsidRPr="008E682B">
        <w:rPr>
          <w:rFonts w:ascii="Consolas" w:hAnsi="Consolas"/>
        </w:rPr>
        <w:t xml:space="preserve"> </w:t>
      </w:r>
      <w:r w:rsidR="00824520" w:rsidRPr="008E682B">
        <w:rPr>
          <w:rFonts w:ascii="Consolas" w:hAnsi="Consolas"/>
        </w:rPr>
        <w:t>내용은</w:t>
      </w:r>
      <w:r w:rsidR="00824520" w:rsidRPr="008E682B">
        <w:rPr>
          <w:rFonts w:ascii="Consolas" w:hAnsi="Consolas"/>
        </w:rPr>
        <w:t xml:space="preserve"> </w:t>
      </w:r>
      <w:r w:rsidR="00824520" w:rsidRPr="008E682B">
        <w:rPr>
          <w:rFonts w:ascii="Consolas" w:hAnsi="Consolas"/>
        </w:rPr>
        <w:t>다음과</w:t>
      </w:r>
      <w:r w:rsidR="00824520" w:rsidRPr="008E682B">
        <w:rPr>
          <w:rFonts w:ascii="Consolas" w:hAnsi="Consolas"/>
        </w:rPr>
        <w:t xml:space="preserve"> </w:t>
      </w:r>
      <w:r w:rsidR="00824520" w:rsidRPr="008E682B">
        <w:rPr>
          <w:rFonts w:ascii="Consolas" w:hAnsi="Consolas"/>
        </w:rPr>
        <w:t>같다</w:t>
      </w:r>
      <w:r w:rsidR="00824520" w:rsidRPr="008E682B">
        <w:rPr>
          <w:rFonts w:ascii="Consolas" w:hAnsi="Consolas"/>
        </w:rPr>
        <w:t>.</w:t>
      </w:r>
    </w:p>
    <w:p w14:paraId="48084F39" w14:textId="6AD45430" w:rsidR="00180854" w:rsidRPr="008E682B" w:rsidRDefault="00824520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  </w:t>
      </w:r>
      <w:r w:rsidR="00071C0E" w:rsidRPr="008E682B">
        <w:rPr>
          <w:rFonts w:ascii="Consolas" w:hAnsi="Consolas"/>
        </w:rPr>
        <w:t>체크된</w:t>
      </w:r>
      <w:r w:rsidR="00071C0E" w:rsidRPr="008E682B">
        <w:rPr>
          <w:rFonts w:ascii="Consolas" w:hAnsi="Consolas"/>
        </w:rPr>
        <w:t xml:space="preserve"> </w:t>
      </w:r>
      <w:r w:rsidR="00071C0E" w:rsidRPr="008E682B">
        <w:rPr>
          <w:rFonts w:ascii="Consolas" w:hAnsi="Consolas"/>
        </w:rPr>
        <w:t>항목</w:t>
      </w:r>
      <w:r w:rsidR="00167F91" w:rsidRPr="008E682B">
        <w:rPr>
          <w:rFonts w:ascii="Consolas" w:hAnsi="Consolas"/>
        </w:rPr>
        <w:t>에</w:t>
      </w:r>
      <w:r w:rsidR="00167F91" w:rsidRPr="008E682B">
        <w:rPr>
          <w:rFonts w:ascii="Consolas" w:hAnsi="Consolas"/>
        </w:rPr>
        <w:t xml:space="preserve"> </w:t>
      </w:r>
      <w:r w:rsidR="00167F91" w:rsidRPr="008E682B">
        <w:rPr>
          <w:rFonts w:ascii="Consolas" w:hAnsi="Consolas"/>
        </w:rPr>
        <w:t>해당하는</w:t>
      </w:r>
      <w:r w:rsidR="00167F91" w:rsidRPr="008E682B">
        <w:rPr>
          <w:rFonts w:ascii="Consolas" w:hAnsi="Consolas"/>
        </w:rPr>
        <w:t xml:space="preserve"> todo </w:t>
      </w:r>
      <w:r w:rsidR="00167F91" w:rsidRPr="008E682B">
        <w:rPr>
          <w:rFonts w:ascii="Consolas" w:hAnsi="Consolas"/>
        </w:rPr>
        <w:t>객체만</w:t>
      </w:r>
      <w:r w:rsidR="00167F91" w:rsidRPr="008E682B">
        <w:rPr>
          <w:rFonts w:ascii="Consolas" w:hAnsi="Consolas"/>
        </w:rPr>
        <w:t xml:space="preserve"> </w:t>
      </w:r>
      <w:r w:rsidR="00167F91" w:rsidRPr="008E682B">
        <w:rPr>
          <w:rFonts w:ascii="Consolas" w:hAnsi="Consolas"/>
        </w:rPr>
        <w:t>새</w:t>
      </w:r>
      <w:r w:rsidR="00922344" w:rsidRPr="008E682B">
        <w:rPr>
          <w:rFonts w:ascii="Consolas" w:hAnsi="Consolas"/>
        </w:rPr>
        <w:t xml:space="preserve"> </w:t>
      </w:r>
      <w:r w:rsidR="00922344" w:rsidRPr="008E682B">
        <w:rPr>
          <w:rFonts w:ascii="Consolas" w:hAnsi="Consolas"/>
        </w:rPr>
        <w:t>객체로</w:t>
      </w:r>
      <w:r w:rsidR="00922344" w:rsidRPr="008E682B">
        <w:rPr>
          <w:rFonts w:ascii="Consolas" w:hAnsi="Consolas"/>
        </w:rPr>
        <w:t xml:space="preserve"> </w:t>
      </w:r>
      <w:r w:rsidR="00922344" w:rsidRPr="008E682B">
        <w:rPr>
          <w:rFonts w:ascii="Consolas" w:hAnsi="Consolas"/>
        </w:rPr>
        <w:t>교체되었고</w:t>
      </w:r>
      <w:r w:rsidR="00167F91" w:rsidRPr="008E682B">
        <w:rPr>
          <w:rFonts w:ascii="Consolas" w:hAnsi="Consolas"/>
        </w:rPr>
        <w:t xml:space="preserve">, </w:t>
      </w:r>
      <w:r w:rsidR="00167F91" w:rsidRPr="008E682B">
        <w:rPr>
          <w:rFonts w:ascii="Consolas" w:hAnsi="Consolas"/>
        </w:rPr>
        <w:t>다른</w:t>
      </w:r>
      <w:r w:rsidR="00167F91" w:rsidRPr="008E682B">
        <w:rPr>
          <w:rFonts w:ascii="Consolas" w:hAnsi="Consolas"/>
        </w:rPr>
        <w:t xml:space="preserve"> </w:t>
      </w:r>
      <w:r w:rsidR="00167F91" w:rsidRPr="008E682B">
        <w:rPr>
          <w:rFonts w:ascii="Consolas" w:hAnsi="Consolas"/>
        </w:rPr>
        <w:t>항목들의</w:t>
      </w:r>
      <w:r w:rsidR="00167F91" w:rsidRPr="008E682B">
        <w:rPr>
          <w:rFonts w:ascii="Consolas" w:hAnsi="Consolas"/>
        </w:rPr>
        <w:t xml:space="preserve"> todo </w:t>
      </w:r>
      <w:r w:rsidR="00167F91" w:rsidRPr="008E682B">
        <w:rPr>
          <w:rFonts w:ascii="Consolas" w:hAnsi="Consolas"/>
        </w:rPr>
        <w:t>객체들은</w:t>
      </w:r>
      <w:r w:rsidR="00922344"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그대로이다</w:t>
      </w:r>
      <w:r w:rsidRPr="008E682B">
        <w:rPr>
          <w:rFonts w:ascii="Consolas" w:hAnsi="Consolas"/>
        </w:rPr>
        <w:t>.</w:t>
      </w:r>
      <w:r w:rsidR="00167F91" w:rsidRPr="008E682B">
        <w:rPr>
          <w:rFonts w:ascii="Consolas" w:hAnsi="Consolas"/>
        </w:rPr>
        <w:t xml:space="preserve">  </w:t>
      </w:r>
    </w:p>
    <w:p w14:paraId="076DA721" w14:textId="77777777" w:rsidR="002E474C" w:rsidRPr="008E682B" w:rsidRDefault="003A231B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>(3) setTodoList</w:t>
      </w:r>
      <w:r w:rsidR="002E474C" w:rsidRPr="008E682B">
        <w:rPr>
          <w:rFonts w:ascii="Consolas" w:hAnsi="Consolas"/>
        </w:rPr>
        <w:t xml:space="preserve"> </w:t>
      </w:r>
      <w:r w:rsidR="002E474C" w:rsidRPr="008E682B">
        <w:rPr>
          <w:rFonts w:ascii="Consolas" w:hAnsi="Consolas"/>
        </w:rPr>
        <w:t>함수가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호출되어</w:t>
      </w:r>
      <w:r w:rsidRPr="008E682B">
        <w:rPr>
          <w:rFonts w:ascii="Consolas" w:hAnsi="Consolas"/>
        </w:rPr>
        <w:t xml:space="preserve">, </w:t>
      </w:r>
      <w:r w:rsidR="002E474C" w:rsidRPr="008E682B">
        <w:rPr>
          <w:rFonts w:ascii="Consolas" w:hAnsi="Consolas"/>
        </w:rPr>
        <w:t xml:space="preserve">TodoContainer </w:t>
      </w:r>
      <w:r w:rsidR="002E474C" w:rsidRPr="008E682B">
        <w:rPr>
          <w:rFonts w:ascii="Consolas" w:hAnsi="Consolas"/>
        </w:rPr>
        <w:t>컴포넌트의</w:t>
      </w:r>
      <w:r w:rsidR="002E474C" w:rsidRPr="008E682B">
        <w:rPr>
          <w:rFonts w:ascii="Consolas" w:hAnsi="Consolas"/>
        </w:rPr>
        <w:t xml:space="preserve"> </w:t>
      </w:r>
      <w:r w:rsidR="002E474C" w:rsidRPr="008E682B">
        <w:rPr>
          <w:rFonts w:ascii="Consolas" w:hAnsi="Consolas"/>
        </w:rPr>
        <w:t>상태가</w:t>
      </w:r>
      <w:r w:rsidR="002E474C" w:rsidRPr="008E682B">
        <w:rPr>
          <w:rFonts w:ascii="Consolas" w:hAnsi="Consolas"/>
        </w:rPr>
        <w:t xml:space="preserve"> </w:t>
      </w:r>
      <w:r w:rsidR="002E474C" w:rsidRPr="008E682B">
        <w:rPr>
          <w:rFonts w:ascii="Consolas" w:hAnsi="Consolas"/>
        </w:rPr>
        <w:t>변경되었으니</w:t>
      </w:r>
      <w:r w:rsidR="002E474C" w:rsidRPr="008E682B">
        <w:rPr>
          <w:rFonts w:ascii="Consolas" w:hAnsi="Consolas"/>
        </w:rPr>
        <w:t>,</w:t>
      </w:r>
    </w:p>
    <w:p w14:paraId="0576E987" w14:textId="77777777" w:rsidR="002E474C" w:rsidRPr="008E682B" w:rsidRDefault="002E474C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 TodoContainer </w:t>
      </w:r>
      <w:r w:rsidRPr="008E682B">
        <w:rPr>
          <w:rFonts w:ascii="Consolas" w:hAnsi="Consolas"/>
        </w:rPr>
        <w:t>컴포넌트가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된다</w:t>
      </w:r>
      <w:r w:rsidRPr="008E682B">
        <w:rPr>
          <w:rFonts w:ascii="Consolas" w:hAnsi="Consolas"/>
        </w:rPr>
        <w:t>.</w:t>
      </w:r>
    </w:p>
    <w:p w14:paraId="13FD1704" w14:textId="77777777" w:rsidR="00427F88" w:rsidRPr="008E682B" w:rsidRDefault="0050746C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(4) </w:t>
      </w:r>
      <w:r w:rsidR="00427F88" w:rsidRPr="008E682B">
        <w:rPr>
          <w:rFonts w:ascii="Consolas" w:hAnsi="Consolas"/>
        </w:rPr>
        <w:t xml:space="preserve">TodoContainer </w:t>
      </w:r>
      <w:r w:rsidR="00427F88" w:rsidRPr="008E682B">
        <w:rPr>
          <w:rFonts w:ascii="Consolas" w:hAnsi="Consolas"/>
        </w:rPr>
        <w:t>함수</w:t>
      </w:r>
      <w:r w:rsidR="00427F88" w:rsidRPr="008E682B">
        <w:rPr>
          <w:rFonts w:ascii="Consolas" w:hAnsi="Consolas"/>
        </w:rPr>
        <w:t xml:space="preserve"> </w:t>
      </w:r>
      <w:r w:rsidR="00427F88" w:rsidRPr="008E682B">
        <w:rPr>
          <w:rFonts w:ascii="Consolas" w:hAnsi="Consolas"/>
        </w:rPr>
        <w:t>내부의</w:t>
      </w:r>
      <w:r w:rsidR="00427F88" w:rsidRPr="008E682B">
        <w:rPr>
          <w:rFonts w:ascii="Consolas" w:hAnsi="Consolas"/>
        </w:rPr>
        <w:t xml:space="preserve"> </w:t>
      </w:r>
      <w:r w:rsidR="00427F88" w:rsidRPr="008E682B">
        <w:rPr>
          <w:rFonts w:ascii="Consolas" w:hAnsi="Consolas"/>
        </w:rPr>
        <w:t>다음</w:t>
      </w:r>
      <w:r w:rsidR="00427F88" w:rsidRPr="008E682B">
        <w:rPr>
          <w:rFonts w:ascii="Consolas" w:hAnsi="Consolas"/>
        </w:rPr>
        <w:t xml:space="preserve"> </w:t>
      </w:r>
      <w:r w:rsidR="00427F88" w:rsidRPr="008E682B">
        <w:rPr>
          <w:rFonts w:ascii="Consolas" w:hAnsi="Consolas"/>
        </w:rPr>
        <w:t>코드를</w:t>
      </w:r>
      <w:r w:rsidR="00427F88" w:rsidRPr="008E682B">
        <w:rPr>
          <w:rFonts w:ascii="Consolas" w:hAnsi="Consolas"/>
        </w:rPr>
        <w:t xml:space="preserve"> </w:t>
      </w:r>
      <w:r w:rsidR="00427F88" w:rsidRPr="008E682B">
        <w:rPr>
          <w:rFonts w:ascii="Consolas" w:hAnsi="Consolas"/>
        </w:rPr>
        <w:t>보자</w:t>
      </w:r>
      <w:r w:rsidR="00427F88" w:rsidRPr="008E682B">
        <w:rPr>
          <w:rFonts w:ascii="Consolas" w:hAnsi="Consola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7F88" w:rsidRPr="008E682B" w14:paraId="09A1C42A" w14:textId="77777777" w:rsidTr="00427F88">
        <w:tc>
          <w:tcPr>
            <w:tcW w:w="10456" w:type="dxa"/>
          </w:tcPr>
          <w:p w14:paraId="1DEF2B78" w14:textId="77777777" w:rsidR="00427F88" w:rsidRPr="008E682B" w:rsidRDefault="00427F88" w:rsidP="00427F88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addTodo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types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AddTodoFunc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7B635483" w14:textId="77777777" w:rsidR="00427F88" w:rsidRPr="008E682B" w:rsidRDefault="00427F88" w:rsidP="00427F88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lastIndex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  <w:shd w:val="clear" w:color="auto" w:fill="FFCC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length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-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2CAE0F17" w14:textId="77777777" w:rsidR="00427F88" w:rsidRPr="008E682B" w:rsidRDefault="00427F88" w:rsidP="00427F88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  <w:shd w:val="clear" w:color="auto" w:fill="FFCC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lastIndex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].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2C85B59B" w14:textId="77777777" w:rsidR="00427F88" w:rsidRPr="008E682B" w:rsidRDefault="00427F88" w:rsidP="00427F88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lastId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+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false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};</w:t>
            </w:r>
          </w:p>
          <w:p w14:paraId="2094C364" w14:textId="77777777" w:rsidR="00427F88" w:rsidRPr="008E682B" w:rsidRDefault="00427F88" w:rsidP="00427F88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  <w:shd w:val="clear" w:color="auto" w:fill="CCECFF"/>
              </w:rPr>
              <w:t>setTodoList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([...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  <w:shd w:val="clear" w:color="auto" w:fill="FFCC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]);</w:t>
            </w:r>
          </w:p>
          <w:p w14:paraId="0618A321" w14:textId="77777777" w:rsidR="00427F88" w:rsidRPr="008E682B" w:rsidRDefault="00427F88" w:rsidP="00427F88">
            <w:pPr>
              <w:shd w:val="clear" w:color="auto" w:fill="FFFFCC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}</w:t>
            </w:r>
          </w:p>
          <w:p w14:paraId="10D655AF" w14:textId="77777777" w:rsidR="00427F88" w:rsidRPr="008E682B" w:rsidRDefault="00427F88" w:rsidP="00CC2117">
            <w:pPr>
              <w:rPr>
                <w:rFonts w:ascii="Consolas" w:hAnsi="Consolas"/>
              </w:rPr>
            </w:pPr>
          </w:p>
        </w:tc>
      </w:tr>
    </w:tbl>
    <w:p w14:paraId="3DCA1DBE" w14:textId="0A98FFBC" w:rsidR="003A231B" w:rsidRPr="008E682B" w:rsidRDefault="00552EB1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>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코드는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만들어서</w:t>
      </w:r>
      <w:r w:rsidRPr="008E682B">
        <w:rPr>
          <w:rFonts w:ascii="Consolas" w:hAnsi="Consolas"/>
        </w:rPr>
        <w:t xml:space="preserve">, addTodo </w:t>
      </w:r>
      <w:r w:rsidRPr="008E682B">
        <w:rPr>
          <w:rFonts w:ascii="Consolas" w:hAnsi="Consolas"/>
        </w:rPr>
        <w:t>변수에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대입한다</w:t>
      </w:r>
      <w:r w:rsidRPr="008E682B">
        <w:rPr>
          <w:rFonts w:ascii="Consolas" w:hAnsi="Consolas"/>
        </w:rPr>
        <w:t>.</w:t>
      </w:r>
    </w:p>
    <w:p w14:paraId="1AC71EF2" w14:textId="4A919E09" w:rsidR="00E42A0E" w:rsidRPr="008E682B" w:rsidRDefault="00E42A0E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addTodo </w:t>
      </w:r>
      <w:r w:rsidRPr="008E682B">
        <w:rPr>
          <w:rFonts w:ascii="Consolas" w:hAnsi="Consolas"/>
        </w:rPr>
        <w:t>함수는</w:t>
      </w:r>
      <w:r w:rsidRPr="008E682B">
        <w:rPr>
          <w:rFonts w:ascii="Consolas" w:hAnsi="Consolas"/>
        </w:rPr>
        <w:t xml:space="preserve"> TodoContainer </w:t>
      </w:r>
      <w:r w:rsidRPr="008E682B">
        <w:rPr>
          <w:rFonts w:ascii="Consolas" w:hAnsi="Consolas"/>
        </w:rPr>
        <w:t>함수의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내부에서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만들어지므로</w:t>
      </w:r>
      <w:r w:rsidRPr="008E682B">
        <w:rPr>
          <w:rFonts w:ascii="Consolas" w:hAnsi="Consolas"/>
        </w:rPr>
        <w:t>, TodoContainer</w:t>
      </w:r>
      <w:r w:rsidRPr="008E682B">
        <w:rPr>
          <w:rFonts w:ascii="Consolas" w:hAnsi="Consolas"/>
        </w:rPr>
        <w:t>의</w:t>
      </w:r>
      <w:r w:rsidRPr="008E682B">
        <w:rPr>
          <w:rFonts w:ascii="Consolas" w:hAnsi="Consolas"/>
        </w:rPr>
        <w:t xml:space="preserve"> inner </w:t>
      </w:r>
      <w:r w:rsidRPr="008E682B">
        <w:rPr>
          <w:rFonts w:ascii="Consolas" w:hAnsi="Consolas"/>
        </w:rPr>
        <w:t>함수이다</w:t>
      </w:r>
      <w:r w:rsidRPr="008E682B">
        <w:rPr>
          <w:rFonts w:ascii="Consolas" w:hAnsi="Consolas"/>
        </w:rPr>
        <w:t>.</w:t>
      </w:r>
    </w:p>
    <w:p w14:paraId="5C749A15" w14:textId="0AA4C37B" w:rsidR="00552EB1" w:rsidRPr="008E682B" w:rsidRDefault="00552EB1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>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코드를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실행할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마다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새로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만들어진다</w:t>
      </w:r>
      <w:r w:rsidRPr="008E682B">
        <w:rPr>
          <w:rFonts w:ascii="Consolas" w:hAnsi="Consolas"/>
        </w:rPr>
        <w:t>.</w:t>
      </w:r>
    </w:p>
    <w:p w14:paraId="13464E9A" w14:textId="20309E32" w:rsidR="00552EB1" w:rsidRPr="008E682B" w:rsidRDefault="0001526D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>여기서</w:t>
      </w:r>
      <w:r w:rsidRPr="008E682B">
        <w:rPr>
          <w:rFonts w:ascii="Consolas" w:hAnsi="Consolas"/>
        </w:rPr>
        <w:t xml:space="preserve"> todoList, se</w:t>
      </w:r>
      <w:r w:rsidR="00E42A0E" w:rsidRPr="008E682B">
        <w:rPr>
          <w:rFonts w:ascii="Consolas" w:hAnsi="Consolas"/>
        </w:rPr>
        <w:t>tTodoList</w:t>
      </w:r>
      <w:r w:rsidR="00E42A0E" w:rsidRPr="008E682B">
        <w:rPr>
          <w:rFonts w:ascii="Consolas" w:hAnsi="Consolas"/>
        </w:rPr>
        <w:t>는</w:t>
      </w:r>
      <w:r w:rsidR="00E42A0E" w:rsidRPr="008E682B">
        <w:rPr>
          <w:rFonts w:ascii="Consolas" w:hAnsi="Consolas"/>
        </w:rPr>
        <w:t xml:space="preserve"> outter </w:t>
      </w:r>
      <w:r w:rsidR="00E42A0E" w:rsidRPr="008E682B">
        <w:rPr>
          <w:rFonts w:ascii="Consolas" w:hAnsi="Consolas"/>
        </w:rPr>
        <w:t>함수</w:t>
      </w:r>
      <w:r w:rsidR="00212AA3" w:rsidRPr="008E682B">
        <w:rPr>
          <w:rFonts w:ascii="Consolas" w:hAnsi="Consolas"/>
        </w:rPr>
        <w:t>인</w:t>
      </w:r>
      <w:r w:rsidR="00212AA3" w:rsidRPr="008E682B">
        <w:rPr>
          <w:rFonts w:ascii="Consolas" w:hAnsi="Consolas"/>
        </w:rPr>
        <w:t xml:space="preserve"> TodoContainer</w:t>
      </w:r>
      <w:r w:rsidR="00212AA3" w:rsidRPr="008E682B">
        <w:rPr>
          <w:rFonts w:ascii="Consolas" w:hAnsi="Consolas"/>
        </w:rPr>
        <w:t>의</w:t>
      </w:r>
      <w:r w:rsidR="00212AA3" w:rsidRPr="008E682B">
        <w:rPr>
          <w:rFonts w:ascii="Consolas" w:hAnsi="Consolas"/>
        </w:rPr>
        <w:t xml:space="preserve"> </w:t>
      </w:r>
      <w:r w:rsidR="00212AA3" w:rsidRPr="008E682B">
        <w:rPr>
          <w:rFonts w:ascii="Consolas" w:hAnsi="Consolas"/>
        </w:rPr>
        <w:t>지역</w:t>
      </w:r>
      <w:r w:rsidR="00212AA3" w:rsidRPr="008E682B">
        <w:rPr>
          <w:rFonts w:ascii="Consolas" w:hAnsi="Consolas"/>
        </w:rPr>
        <w:t xml:space="preserve"> </w:t>
      </w:r>
      <w:r w:rsidR="00212AA3" w:rsidRPr="008E682B">
        <w:rPr>
          <w:rFonts w:ascii="Consolas" w:hAnsi="Consolas"/>
        </w:rPr>
        <w:t>변수이다</w:t>
      </w:r>
      <w:r w:rsidR="00212AA3" w:rsidRPr="008E682B">
        <w:rPr>
          <w:rFonts w:ascii="Consolas" w:hAnsi="Consolas"/>
        </w:rPr>
        <w:t>.</w:t>
      </w:r>
    </w:p>
    <w:p w14:paraId="12745E92" w14:textId="3EA1EECA" w:rsidR="00212AA3" w:rsidRPr="008E682B" w:rsidRDefault="00323DE7" w:rsidP="00CC2117">
      <w:pPr>
        <w:rPr>
          <w:rFonts w:ascii="Consolas" w:hAnsi="Consolas"/>
        </w:rPr>
      </w:pPr>
      <w:r w:rsidRPr="008E682B">
        <w:rPr>
          <w:rFonts w:ascii="Consolas" w:hAnsi="Consolas"/>
        </w:rPr>
        <w:t>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코드를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실행할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마다</w:t>
      </w:r>
      <w:r w:rsidRPr="008E682B">
        <w:rPr>
          <w:rFonts w:ascii="Consolas" w:hAnsi="Consolas"/>
        </w:rPr>
        <w:t xml:space="preserve">, todoList, setTodoList </w:t>
      </w:r>
      <w:r w:rsidRPr="008E682B">
        <w:rPr>
          <w:rFonts w:ascii="Consolas" w:hAnsi="Consolas"/>
        </w:rPr>
        <w:t>지역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변수의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값이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캡처되어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새</w:t>
      </w:r>
      <w:r w:rsidRPr="008E682B">
        <w:rPr>
          <w:rFonts w:ascii="Consolas" w:hAnsi="Consolas"/>
        </w:rPr>
        <w:t xml:space="preserve"> inner </w:t>
      </w:r>
      <w:r w:rsidRPr="008E682B">
        <w:rPr>
          <w:rFonts w:ascii="Consolas" w:hAnsi="Consolas"/>
        </w:rPr>
        <w:t>함수가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생성된다</w:t>
      </w:r>
      <w:r w:rsidRPr="008E682B">
        <w:rPr>
          <w:rFonts w:ascii="Consolas" w:hAnsi="Consolas"/>
        </w:rPr>
        <w:t>.</w:t>
      </w:r>
    </w:p>
    <w:p w14:paraId="2A5652D9" w14:textId="77777777" w:rsidR="00323DE7" w:rsidRPr="008E682B" w:rsidRDefault="00323DE7" w:rsidP="00CC2117">
      <w:pPr>
        <w:rPr>
          <w:rFonts w:ascii="Consolas" w:hAnsi="Consolas"/>
        </w:rPr>
      </w:pPr>
    </w:p>
    <w:p w14:paraId="5BDDAC0E" w14:textId="77777777" w:rsidR="00323DE7" w:rsidRPr="008E682B" w:rsidRDefault="00323DE7" w:rsidP="00CC2117">
      <w:pPr>
        <w:rPr>
          <w:rFonts w:ascii="Consolas" w:hAnsi="Consolas"/>
        </w:rPr>
      </w:pPr>
    </w:p>
    <w:p w14:paraId="43D4944E" w14:textId="77777777" w:rsidR="00323DE7" w:rsidRPr="008E682B" w:rsidRDefault="00323DE7" w:rsidP="00CC2117">
      <w:pPr>
        <w:rPr>
          <w:rFonts w:ascii="Consolas" w:hAnsi="Consolas"/>
        </w:rPr>
      </w:pPr>
    </w:p>
    <w:p w14:paraId="741CA028" w14:textId="77777777" w:rsidR="006D4814" w:rsidRPr="008E682B" w:rsidRDefault="006D4814" w:rsidP="006D4814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800000"/>
          <w:sz w:val="21"/>
          <w:szCs w:val="21"/>
        </w:rPr>
        <w:t>&lt;</w:t>
      </w:r>
      <w:r w:rsidRPr="008E682B">
        <w:rPr>
          <w:rFonts w:ascii="Consolas" w:hAnsi="Consolas" w:cs="굴림"/>
          <w:color w:val="267F99"/>
          <w:sz w:val="21"/>
          <w:szCs w:val="21"/>
        </w:rPr>
        <w:t>TodoRoot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E50000"/>
          <w:sz w:val="21"/>
          <w:szCs w:val="21"/>
        </w:rPr>
        <w:t>todoList</w:t>
      </w:r>
      <w:r w:rsidRPr="008E682B">
        <w:rPr>
          <w:rFonts w:ascii="Consolas" w:hAnsi="Consolas" w:cs="굴림"/>
          <w:color w:val="000000"/>
          <w:sz w:val="21"/>
          <w:szCs w:val="21"/>
        </w:rPr>
        <w:t>=</w:t>
      </w:r>
      <w:r w:rsidRPr="008E682B">
        <w:rPr>
          <w:rFonts w:ascii="Consolas" w:hAnsi="Consolas" w:cs="굴림"/>
          <w:color w:val="0000FF"/>
          <w:sz w:val="21"/>
          <w:szCs w:val="21"/>
        </w:rPr>
        <w:t>{</w:t>
      </w:r>
      <w:r w:rsidRPr="008E682B">
        <w:rPr>
          <w:rFonts w:ascii="Consolas" w:hAnsi="Consolas" w:cs="굴림"/>
          <w:color w:val="0070C1"/>
          <w:sz w:val="21"/>
          <w:szCs w:val="21"/>
        </w:rPr>
        <w:t>todoList</w:t>
      </w:r>
      <w:r w:rsidRPr="008E682B">
        <w:rPr>
          <w:rFonts w:ascii="Consolas" w:hAnsi="Consolas" w:cs="굴림"/>
          <w:color w:val="0000FF"/>
          <w:sz w:val="21"/>
          <w:szCs w:val="21"/>
        </w:rPr>
        <w:t>}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</w:p>
    <w:p w14:paraId="093908B5" w14:textId="17F91BC2" w:rsidR="006D4814" w:rsidRPr="008E682B" w:rsidRDefault="006D4814" w:rsidP="006D4814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           </w:t>
      </w:r>
      <w:r w:rsidRPr="008E682B">
        <w:rPr>
          <w:rFonts w:ascii="Consolas" w:hAnsi="Consolas" w:cs="굴림"/>
          <w:color w:val="E50000"/>
          <w:sz w:val="21"/>
          <w:szCs w:val="21"/>
        </w:rPr>
        <w:t>addTodo</w:t>
      </w:r>
      <w:r w:rsidRPr="008E682B">
        <w:rPr>
          <w:rFonts w:ascii="Consolas" w:hAnsi="Consolas" w:cs="굴림"/>
          <w:color w:val="000000"/>
          <w:sz w:val="21"/>
          <w:szCs w:val="21"/>
        </w:rPr>
        <w:t>=</w:t>
      </w:r>
      <w:r w:rsidRPr="008E682B">
        <w:rPr>
          <w:rFonts w:ascii="Consolas" w:hAnsi="Consolas" w:cs="굴림"/>
          <w:color w:val="0000FF"/>
          <w:sz w:val="21"/>
          <w:szCs w:val="21"/>
        </w:rPr>
        <w:t>{</w:t>
      </w:r>
      <w:r w:rsidRPr="008E682B">
        <w:rPr>
          <w:rFonts w:ascii="Consolas" w:hAnsi="Consolas" w:cs="굴림"/>
          <w:color w:val="795E26"/>
          <w:sz w:val="21"/>
          <w:szCs w:val="21"/>
        </w:rPr>
        <w:t>addTodo</w:t>
      </w:r>
      <w:r w:rsidRPr="008E682B">
        <w:rPr>
          <w:rFonts w:ascii="Consolas" w:hAnsi="Consolas" w:cs="굴림"/>
          <w:color w:val="0000FF"/>
          <w:sz w:val="21"/>
          <w:szCs w:val="21"/>
        </w:rPr>
        <w:t>}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</w:p>
    <w:p w14:paraId="6C0FCA10" w14:textId="288D9EF9" w:rsidR="006D4814" w:rsidRPr="008E682B" w:rsidRDefault="006D4814" w:rsidP="006D4814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>           </w:t>
      </w:r>
      <w:r w:rsidRPr="008E682B">
        <w:rPr>
          <w:rFonts w:ascii="Consolas" w:hAnsi="Consolas" w:cs="굴림"/>
          <w:color w:val="E50000"/>
          <w:sz w:val="21"/>
          <w:szCs w:val="21"/>
        </w:rPr>
        <w:t>toggleTodo</w:t>
      </w:r>
      <w:r w:rsidRPr="008E682B">
        <w:rPr>
          <w:rFonts w:ascii="Consolas" w:hAnsi="Consolas" w:cs="굴림"/>
          <w:color w:val="000000"/>
          <w:sz w:val="21"/>
          <w:szCs w:val="21"/>
        </w:rPr>
        <w:t>=</w:t>
      </w:r>
      <w:r w:rsidRPr="008E682B">
        <w:rPr>
          <w:rFonts w:ascii="Consolas" w:hAnsi="Consolas" w:cs="굴림"/>
          <w:color w:val="0000FF"/>
          <w:sz w:val="21"/>
          <w:szCs w:val="21"/>
        </w:rPr>
        <w:t>{</w:t>
      </w:r>
      <w:r w:rsidRPr="008E682B">
        <w:rPr>
          <w:rFonts w:ascii="Consolas" w:hAnsi="Consolas" w:cs="굴림"/>
          <w:color w:val="795E26"/>
          <w:sz w:val="21"/>
          <w:szCs w:val="21"/>
        </w:rPr>
        <w:t>toggleTodo</w:t>
      </w:r>
      <w:r w:rsidRPr="008E682B">
        <w:rPr>
          <w:rFonts w:ascii="Consolas" w:hAnsi="Consolas" w:cs="굴림"/>
          <w:color w:val="0000FF"/>
          <w:sz w:val="21"/>
          <w:szCs w:val="21"/>
        </w:rPr>
        <w:t>}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</w:p>
    <w:p w14:paraId="75D7A30B" w14:textId="7B32A808" w:rsidR="00BE3528" w:rsidRPr="008E682B" w:rsidRDefault="006D4814" w:rsidP="006D4814">
      <w:pPr>
        <w:rPr>
          <w:rFonts w:ascii="Consolas" w:hAnsi="Consolas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>           </w:t>
      </w:r>
      <w:r w:rsidRPr="008E682B">
        <w:rPr>
          <w:rFonts w:ascii="Consolas" w:hAnsi="Consolas" w:cs="굴림"/>
          <w:color w:val="E50000"/>
          <w:sz w:val="21"/>
          <w:szCs w:val="21"/>
        </w:rPr>
        <w:t>deleteTodo</w:t>
      </w:r>
      <w:r w:rsidRPr="008E682B">
        <w:rPr>
          <w:rFonts w:ascii="Consolas" w:hAnsi="Consolas" w:cs="굴림"/>
          <w:color w:val="000000"/>
          <w:sz w:val="21"/>
          <w:szCs w:val="21"/>
        </w:rPr>
        <w:t>=</w:t>
      </w:r>
      <w:r w:rsidRPr="008E682B">
        <w:rPr>
          <w:rFonts w:ascii="Consolas" w:hAnsi="Consolas" w:cs="굴림"/>
          <w:color w:val="0000FF"/>
          <w:sz w:val="21"/>
          <w:szCs w:val="21"/>
        </w:rPr>
        <w:t>{</w:t>
      </w:r>
      <w:r w:rsidRPr="008E682B">
        <w:rPr>
          <w:rFonts w:ascii="Consolas" w:hAnsi="Consolas" w:cs="굴림"/>
          <w:color w:val="795E26"/>
          <w:sz w:val="21"/>
          <w:szCs w:val="21"/>
        </w:rPr>
        <w:t>deleteTodo</w:t>
      </w:r>
      <w:r w:rsidRPr="008E682B">
        <w:rPr>
          <w:rFonts w:ascii="Consolas" w:hAnsi="Consolas" w:cs="굴림"/>
          <w:color w:val="0000FF"/>
          <w:sz w:val="21"/>
          <w:szCs w:val="21"/>
        </w:rPr>
        <w:t>}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800000"/>
          <w:sz w:val="21"/>
          <w:szCs w:val="21"/>
        </w:rPr>
        <w:t>/&gt;</w:t>
      </w:r>
    </w:p>
    <w:p w14:paraId="7E6E19B0" w14:textId="436DCD9C" w:rsidR="00993B51" w:rsidRPr="008E682B" w:rsidRDefault="006D4814" w:rsidP="00711DA0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TodoContainer </w:t>
      </w:r>
      <w:r w:rsidRPr="008E682B">
        <w:rPr>
          <w:rFonts w:ascii="Consolas" w:hAnsi="Consolas"/>
        </w:rPr>
        <w:t>컴포넌트가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마다</w:t>
      </w:r>
      <w:r w:rsidRPr="008E682B">
        <w:rPr>
          <w:rFonts w:ascii="Consolas" w:hAnsi="Consolas"/>
        </w:rPr>
        <w:t>,</w:t>
      </w:r>
    </w:p>
    <w:p w14:paraId="4B40E819" w14:textId="6B1FFAD0" w:rsidR="006D4814" w:rsidRPr="008E682B" w:rsidRDefault="006D4814" w:rsidP="00711DA0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addTodo, toggleTodo, deleteTodo </w:t>
      </w:r>
      <w:r w:rsidR="008A617F" w:rsidRPr="008E682B">
        <w:rPr>
          <w:rFonts w:ascii="Consolas" w:hAnsi="Consolas"/>
        </w:rPr>
        <w:t>함수가</w:t>
      </w:r>
      <w:r w:rsidR="008A617F" w:rsidRPr="008E682B">
        <w:rPr>
          <w:rFonts w:ascii="Consolas" w:hAnsi="Consolas"/>
        </w:rPr>
        <w:t xml:space="preserve"> </w:t>
      </w:r>
      <w:r w:rsidR="008A617F" w:rsidRPr="008E682B">
        <w:rPr>
          <w:rFonts w:ascii="Consolas" w:hAnsi="Consolas"/>
        </w:rPr>
        <w:t>새로</w:t>
      </w:r>
      <w:r w:rsidR="008A617F" w:rsidRPr="008E682B">
        <w:rPr>
          <w:rFonts w:ascii="Consolas" w:hAnsi="Consolas"/>
        </w:rPr>
        <w:t xml:space="preserve"> </w:t>
      </w:r>
      <w:r w:rsidR="008A617F" w:rsidRPr="008E682B">
        <w:rPr>
          <w:rFonts w:ascii="Consolas" w:hAnsi="Consolas"/>
        </w:rPr>
        <w:t>생성되어</w:t>
      </w:r>
      <w:r w:rsidR="008A617F" w:rsidRPr="008E682B">
        <w:rPr>
          <w:rFonts w:ascii="Consolas" w:hAnsi="Consolas"/>
        </w:rPr>
        <w:t xml:space="preserve">, TodoRoot </w:t>
      </w:r>
      <w:r w:rsidR="008A617F" w:rsidRPr="008E682B">
        <w:rPr>
          <w:rFonts w:ascii="Consolas" w:hAnsi="Consolas"/>
        </w:rPr>
        <w:t>컴포넌트의</w:t>
      </w:r>
      <w:r w:rsidR="008A617F" w:rsidRPr="008E682B">
        <w:rPr>
          <w:rFonts w:ascii="Consolas" w:hAnsi="Consolas"/>
        </w:rPr>
        <w:t xml:space="preserve"> props</w:t>
      </w:r>
      <w:r w:rsidR="008A617F" w:rsidRPr="008E682B">
        <w:rPr>
          <w:rFonts w:ascii="Consolas" w:hAnsi="Consolas"/>
        </w:rPr>
        <w:t>로</w:t>
      </w:r>
      <w:r w:rsidR="008A617F" w:rsidRPr="008E682B">
        <w:rPr>
          <w:rFonts w:ascii="Consolas" w:hAnsi="Consolas"/>
        </w:rPr>
        <w:t xml:space="preserve"> </w:t>
      </w:r>
      <w:r w:rsidR="008A617F" w:rsidRPr="008E682B">
        <w:rPr>
          <w:rFonts w:ascii="Consolas" w:hAnsi="Consolas"/>
        </w:rPr>
        <w:t>전달된다</w:t>
      </w:r>
      <w:r w:rsidR="008A617F" w:rsidRPr="008E682B">
        <w:rPr>
          <w:rFonts w:ascii="Consolas" w:hAnsi="Consolas"/>
        </w:rPr>
        <w:t>.</w:t>
      </w:r>
    </w:p>
    <w:p w14:paraId="453F85A5" w14:textId="77777777" w:rsidR="008A617F" w:rsidRPr="008E682B" w:rsidRDefault="008A617F" w:rsidP="00711DA0">
      <w:pPr>
        <w:rPr>
          <w:rFonts w:ascii="Consolas" w:hAnsi="Consolas"/>
        </w:rPr>
      </w:pPr>
    </w:p>
    <w:p w14:paraId="0957CDFB" w14:textId="77777777" w:rsidR="008A617F" w:rsidRPr="008E682B" w:rsidRDefault="008A617F" w:rsidP="00711DA0">
      <w:pPr>
        <w:rPr>
          <w:rFonts w:ascii="Consolas" w:hAnsi="Consolas"/>
        </w:rPr>
      </w:pPr>
    </w:p>
    <w:p w14:paraId="2E49E987" w14:textId="77777777" w:rsidR="0085513C" w:rsidRPr="008E682B" w:rsidRDefault="0085513C" w:rsidP="00711DA0">
      <w:pPr>
        <w:rPr>
          <w:rFonts w:ascii="Consolas" w:hAnsi="Consolas"/>
        </w:rPr>
      </w:pPr>
    </w:p>
    <w:p w14:paraId="1AA8D948" w14:textId="77777777" w:rsidR="0085513C" w:rsidRPr="008E682B" w:rsidRDefault="0085513C" w:rsidP="00711DA0">
      <w:pPr>
        <w:rPr>
          <w:rFonts w:ascii="Consolas" w:hAnsi="Consolas"/>
        </w:rPr>
      </w:pPr>
    </w:p>
    <w:p w14:paraId="2B4EB1C6" w14:textId="77777777" w:rsidR="0085513C" w:rsidRPr="008E682B" w:rsidRDefault="0085513C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AF00DB"/>
          <w:sz w:val="21"/>
          <w:szCs w:val="21"/>
        </w:rPr>
        <w:lastRenderedPageBreak/>
        <w:t>export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AF00DB"/>
          <w:sz w:val="21"/>
          <w:szCs w:val="21"/>
        </w:rPr>
        <w:t>default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267F99"/>
          <w:sz w:val="21"/>
          <w:szCs w:val="21"/>
        </w:rPr>
        <w:t>React</w:t>
      </w:r>
      <w:r w:rsidRPr="008E682B">
        <w:rPr>
          <w:rFonts w:ascii="Consolas" w:hAnsi="Consolas" w:cs="굴림"/>
          <w:color w:val="000000"/>
          <w:sz w:val="21"/>
          <w:szCs w:val="21"/>
        </w:rPr>
        <w:t>.</w:t>
      </w:r>
      <w:r w:rsidRPr="008E682B">
        <w:rPr>
          <w:rFonts w:ascii="Consolas" w:hAnsi="Consolas" w:cs="굴림"/>
          <w:color w:val="795E26"/>
          <w:sz w:val="21"/>
          <w:szCs w:val="21"/>
        </w:rPr>
        <w:t>memo</w:t>
      </w:r>
      <w:r w:rsidRPr="008E682B">
        <w:rPr>
          <w:rFonts w:ascii="Consolas" w:hAnsi="Consolas" w:cs="굴림"/>
          <w:color w:val="000000"/>
          <w:sz w:val="21"/>
          <w:szCs w:val="21"/>
        </w:rPr>
        <w:t>(</w:t>
      </w:r>
      <w:r w:rsidRPr="008E682B">
        <w:rPr>
          <w:rFonts w:ascii="Consolas" w:hAnsi="Consolas" w:cs="굴림"/>
          <w:color w:val="795E26"/>
          <w:sz w:val="21"/>
          <w:szCs w:val="21"/>
        </w:rPr>
        <w:t>TodoRoot</w:t>
      </w:r>
      <w:r w:rsidRPr="008E682B">
        <w:rPr>
          <w:rFonts w:ascii="Consolas" w:hAnsi="Consolas" w:cs="굴림"/>
          <w:color w:val="000000"/>
          <w:sz w:val="21"/>
          <w:szCs w:val="21"/>
        </w:rPr>
        <w:t>);</w:t>
      </w:r>
    </w:p>
    <w:p w14:paraId="0506B5B3" w14:textId="3180967C" w:rsidR="0085513C" w:rsidRPr="008E682B" w:rsidRDefault="0085513C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   </w:t>
      </w:r>
      <w:r w:rsidRPr="008E682B">
        <w:rPr>
          <w:rFonts w:ascii="Consolas" w:hAnsi="Consolas" w:cs="굴림"/>
          <w:color w:val="000000"/>
          <w:sz w:val="21"/>
          <w:szCs w:val="21"/>
        </w:rPr>
        <w:t>이렇게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TodoRoot </w:t>
      </w:r>
      <w:r w:rsidRPr="008E682B">
        <w:rPr>
          <w:rFonts w:ascii="Consolas" w:hAnsi="Consolas" w:cs="굴림"/>
          <w:color w:val="000000"/>
          <w:sz w:val="21"/>
          <w:szCs w:val="21"/>
        </w:rPr>
        <w:t>컴포넌트에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React.memo</w:t>
      </w:r>
      <w:r w:rsidRPr="008E682B">
        <w:rPr>
          <w:rFonts w:ascii="Consolas" w:hAnsi="Consolas" w:cs="굴림"/>
          <w:color w:val="000000"/>
          <w:sz w:val="21"/>
          <w:szCs w:val="21"/>
        </w:rPr>
        <w:t>를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적용해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보았자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아무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의미가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없다</w:t>
      </w:r>
      <w:r w:rsidRPr="008E682B">
        <w:rPr>
          <w:rFonts w:ascii="Consolas" w:hAnsi="Consolas" w:cs="굴림"/>
          <w:color w:val="000000"/>
          <w:sz w:val="21"/>
          <w:szCs w:val="21"/>
        </w:rPr>
        <w:t>.</w:t>
      </w:r>
    </w:p>
    <w:p w14:paraId="70644BB7" w14:textId="5130B112" w:rsidR="0085513C" w:rsidRPr="008E682B" w:rsidRDefault="0085513C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   React.memo</w:t>
      </w:r>
      <w:r w:rsidRPr="008E682B">
        <w:rPr>
          <w:rFonts w:ascii="Consolas" w:hAnsi="Consolas" w:cs="굴림"/>
          <w:color w:val="000000"/>
          <w:sz w:val="21"/>
          <w:szCs w:val="21"/>
        </w:rPr>
        <w:t>는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state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값이나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 props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값이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전과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동일한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컴포넌트가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다시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렌더링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되지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않도록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해준다</w:t>
      </w:r>
      <w:r w:rsidR="002D6EC8" w:rsidRPr="008E682B">
        <w:rPr>
          <w:rFonts w:ascii="Consolas" w:hAnsi="Consolas" w:cs="굴림"/>
          <w:color w:val="000000"/>
          <w:sz w:val="21"/>
          <w:szCs w:val="21"/>
        </w:rPr>
        <w:t>.</w:t>
      </w:r>
    </w:p>
    <w:p w14:paraId="0B786DD2" w14:textId="77777777" w:rsidR="007F1C99" w:rsidRPr="008E682B" w:rsidRDefault="007F1C99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</w:p>
    <w:p w14:paraId="11F7DC26" w14:textId="77777777" w:rsidR="00570C98" w:rsidRPr="008E682B" w:rsidRDefault="002D6EC8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   </w:t>
      </w:r>
      <w:r w:rsidRPr="008E682B">
        <w:rPr>
          <w:rFonts w:ascii="Consolas" w:hAnsi="Consolas" w:cs="굴림"/>
          <w:color w:val="000000"/>
          <w:sz w:val="21"/>
          <w:szCs w:val="21"/>
        </w:rPr>
        <w:t>그런데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 xml:space="preserve">TodoContainer 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>컴포넌트가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>다시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>렌더링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>될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>때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>마다</w:t>
      </w:r>
      <w:r w:rsidR="00570C98" w:rsidRPr="008E682B">
        <w:rPr>
          <w:rFonts w:ascii="Consolas" w:hAnsi="Consolas" w:cs="굴림"/>
          <w:color w:val="000000"/>
          <w:sz w:val="21"/>
          <w:szCs w:val="21"/>
        </w:rPr>
        <w:t>,</w:t>
      </w:r>
    </w:p>
    <w:p w14:paraId="676FA46B" w14:textId="6B0A63A9" w:rsidR="007F1C99" w:rsidRPr="008E682B" w:rsidRDefault="00570C98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   TodoRoot</w:t>
      </w:r>
      <w:r w:rsidRPr="008E682B">
        <w:rPr>
          <w:rFonts w:ascii="Consolas" w:hAnsi="Consolas" w:cs="굴림"/>
          <w:color w:val="000000"/>
          <w:sz w:val="21"/>
          <w:szCs w:val="21"/>
        </w:rPr>
        <w:t>의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props</w:t>
      </w:r>
      <w:r w:rsidRPr="008E682B">
        <w:rPr>
          <w:rFonts w:ascii="Consolas" w:hAnsi="Consolas" w:cs="굴림"/>
          <w:color w:val="000000"/>
          <w:sz w:val="21"/>
          <w:szCs w:val="21"/>
        </w:rPr>
        <w:t>인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addTodo, toggleTodo, deleteTodo </w:t>
      </w:r>
      <w:r w:rsidRPr="008E682B">
        <w:rPr>
          <w:rFonts w:ascii="Consolas" w:hAnsi="Consolas" w:cs="굴림"/>
          <w:color w:val="000000"/>
          <w:sz w:val="21"/>
          <w:szCs w:val="21"/>
        </w:rPr>
        <w:t>값이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>바뀐다</w:t>
      </w:r>
      <w:r w:rsidR="007F1C99" w:rsidRPr="008E682B">
        <w:rPr>
          <w:rFonts w:ascii="Consolas" w:hAnsi="Consolas" w:cs="굴림"/>
          <w:color w:val="000000"/>
          <w:sz w:val="21"/>
          <w:szCs w:val="21"/>
        </w:rPr>
        <w:t>.</w:t>
      </w:r>
    </w:p>
    <w:p w14:paraId="3B64441F" w14:textId="6FCB42C8" w:rsidR="00570C98" w:rsidRPr="008E682B" w:rsidRDefault="00570C98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   </w:t>
      </w:r>
      <w:r w:rsidRPr="008E682B">
        <w:rPr>
          <w:rFonts w:ascii="Consolas" w:hAnsi="Consolas" w:cs="굴림"/>
          <w:color w:val="000000"/>
          <w:sz w:val="21"/>
          <w:szCs w:val="21"/>
        </w:rPr>
        <w:t>따라서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TodoRoot</w:t>
      </w:r>
      <w:r w:rsidRPr="008E682B">
        <w:rPr>
          <w:rFonts w:ascii="Consolas" w:hAnsi="Consolas" w:cs="굴림"/>
          <w:color w:val="000000"/>
          <w:sz w:val="21"/>
          <w:szCs w:val="21"/>
        </w:rPr>
        <w:t>도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다시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렌더링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되어야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한다</w:t>
      </w:r>
      <w:r w:rsidRPr="008E682B">
        <w:rPr>
          <w:rFonts w:ascii="Consolas" w:hAnsi="Consolas" w:cs="굴림"/>
          <w:color w:val="000000"/>
          <w:sz w:val="21"/>
          <w:szCs w:val="21"/>
        </w:rPr>
        <w:t>.</w:t>
      </w:r>
    </w:p>
    <w:p w14:paraId="6F74AD75" w14:textId="77777777" w:rsidR="00570C98" w:rsidRPr="008E682B" w:rsidRDefault="00570C98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</w:p>
    <w:p w14:paraId="36D84DAC" w14:textId="77777777" w:rsidR="00570C98" w:rsidRPr="008E682B" w:rsidRDefault="00570C98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</w:p>
    <w:p w14:paraId="65419156" w14:textId="688913C7" w:rsidR="00570C98" w:rsidRPr="008E682B" w:rsidRDefault="00E47317" w:rsidP="0085513C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800000"/>
          <w:szCs w:val="20"/>
        </w:rPr>
        <w:t>&lt;TodoList</w:t>
      </w:r>
      <w:r w:rsidRPr="008E682B">
        <w:rPr>
          <w:rFonts w:ascii="Consolas" w:hAnsi="Consolas" w:cs="굴림"/>
          <w:color w:val="000000"/>
          <w:szCs w:val="20"/>
        </w:rPr>
        <w:t xml:space="preserve"> </w:t>
      </w:r>
      <w:r w:rsidRPr="008E682B">
        <w:rPr>
          <w:rFonts w:ascii="Consolas" w:hAnsi="Consolas" w:cs="굴림"/>
          <w:color w:val="E50000"/>
          <w:szCs w:val="20"/>
        </w:rPr>
        <w:t>todoList</w:t>
      </w:r>
      <w:r w:rsidRPr="008E682B">
        <w:rPr>
          <w:rFonts w:ascii="Consolas" w:hAnsi="Consolas" w:cs="굴림"/>
          <w:color w:val="000000"/>
          <w:szCs w:val="20"/>
        </w:rPr>
        <w:t>=</w:t>
      </w:r>
      <w:r w:rsidRPr="008E682B">
        <w:rPr>
          <w:rFonts w:ascii="Consolas" w:hAnsi="Consolas" w:cs="굴림"/>
          <w:color w:val="0000FF"/>
          <w:szCs w:val="20"/>
        </w:rPr>
        <w:t>{</w:t>
      </w:r>
      <w:r w:rsidRPr="008E682B">
        <w:rPr>
          <w:rFonts w:ascii="Consolas" w:hAnsi="Consolas" w:cs="굴림"/>
          <w:color w:val="000000"/>
          <w:szCs w:val="20"/>
        </w:rPr>
        <w:t>todoList</w:t>
      </w:r>
      <w:r w:rsidRPr="008E682B">
        <w:rPr>
          <w:rFonts w:ascii="Consolas" w:hAnsi="Consolas" w:cs="굴림"/>
          <w:color w:val="0000FF"/>
          <w:szCs w:val="20"/>
        </w:rPr>
        <w:t>}</w:t>
      </w:r>
      <w:r w:rsidRPr="008E682B">
        <w:rPr>
          <w:rFonts w:ascii="Consolas" w:hAnsi="Consolas" w:cs="굴림"/>
          <w:color w:val="000000"/>
          <w:szCs w:val="20"/>
        </w:rPr>
        <w:t xml:space="preserve"> </w:t>
      </w:r>
      <w:r w:rsidRPr="008E682B">
        <w:rPr>
          <w:rFonts w:ascii="Consolas" w:hAnsi="Consolas" w:cs="굴림"/>
          <w:color w:val="E50000"/>
          <w:szCs w:val="20"/>
          <w:shd w:val="clear" w:color="auto" w:fill="FFFFCC"/>
        </w:rPr>
        <w:t>toggleTodo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>=</w:t>
      </w:r>
      <w:r w:rsidRPr="008E682B">
        <w:rPr>
          <w:rFonts w:ascii="Consolas" w:hAnsi="Consolas" w:cs="굴림"/>
          <w:color w:val="0000FF"/>
          <w:szCs w:val="20"/>
          <w:shd w:val="clear" w:color="auto" w:fill="FFFFCC"/>
        </w:rPr>
        <w:t>{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>toggleTodo</w:t>
      </w:r>
      <w:r w:rsidRPr="008E682B">
        <w:rPr>
          <w:rFonts w:ascii="Consolas" w:hAnsi="Consolas" w:cs="굴림"/>
          <w:color w:val="0000FF"/>
          <w:szCs w:val="20"/>
          <w:shd w:val="clear" w:color="auto" w:fill="FFFFCC"/>
        </w:rPr>
        <w:t>}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 xml:space="preserve"> </w:t>
      </w:r>
      <w:r w:rsidRPr="008E682B">
        <w:rPr>
          <w:rFonts w:ascii="Consolas" w:hAnsi="Consolas" w:cs="굴림"/>
          <w:color w:val="E50000"/>
          <w:szCs w:val="20"/>
          <w:shd w:val="clear" w:color="auto" w:fill="FFFFCC"/>
        </w:rPr>
        <w:t>deleteTodo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>=</w:t>
      </w:r>
      <w:r w:rsidRPr="008E682B">
        <w:rPr>
          <w:rFonts w:ascii="Consolas" w:hAnsi="Consolas" w:cs="굴림"/>
          <w:color w:val="0000FF"/>
          <w:szCs w:val="20"/>
          <w:shd w:val="clear" w:color="auto" w:fill="FFFFCC"/>
        </w:rPr>
        <w:t>{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>deleteTodo</w:t>
      </w:r>
      <w:r w:rsidRPr="008E682B">
        <w:rPr>
          <w:rFonts w:ascii="Consolas" w:hAnsi="Consolas" w:cs="굴림"/>
          <w:color w:val="0000FF"/>
          <w:szCs w:val="20"/>
          <w:shd w:val="clear" w:color="auto" w:fill="FFFFCC"/>
        </w:rPr>
        <w:t>}</w:t>
      </w:r>
      <w:r w:rsidRPr="008E682B">
        <w:rPr>
          <w:rFonts w:ascii="Consolas" w:hAnsi="Consolas" w:cs="굴림"/>
          <w:color w:val="000000"/>
          <w:szCs w:val="20"/>
        </w:rPr>
        <w:t xml:space="preserve"> </w:t>
      </w:r>
      <w:r w:rsidRPr="008E682B">
        <w:rPr>
          <w:rFonts w:ascii="Consolas" w:hAnsi="Consolas" w:cs="굴림"/>
          <w:color w:val="800000"/>
          <w:szCs w:val="20"/>
        </w:rPr>
        <w:t>/&gt;</w:t>
      </w:r>
    </w:p>
    <w:p w14:paraId="5DF666E8" w14:textId="4A0C08FC" w:rsidR="005642C6" w:rsidRPr="008E682B" w:rsidRDefault="00CA3543" w:rsidP="005642C6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   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 xml:space="preserve">TodoContainer 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>컴포넌트가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>다시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>렌더링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>될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>때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>마다</w:t>
      </w:r>
      <w:r w:rsidR="005642C6" w:rsidRPr="008E682B">
        <w:rPr>
          <w:rFonts w:ascii="Consolas" w:hAnsi="Consolas" w:cs="굴림"/>
          <w:color w:val="000000"/>
          <w:sz w:val="21"/>
          <w:szCs w:val="21"/>
        </w:rPr>
        <w:t>,</w:t>
      </w:r>
    </w:p>
    <w:p w14:paraId="2CB96707" w14:textId="294BEC96" w:rsidR="005642C6" w:rsidRPr="008E682B" w:rsidRDefault="005642C6" w:rsidP="00CA3543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   Todo</w:t>
      </w:r>
      <w:r w:rsidR="00CA3543" w:rsidRPr="008E682B">
        <w:rPr>
          <w:rFonts w:ascii="Consolas" w:hAnsi="Consolas" w:cs="굴림"/>
          <w:color w:val="000000"/>
          <w:sz w:val="21"/>
          <w:szCs w:val="21"/>
        </w:rPr>
        <w:t>List</w:t>
      </w:r>
      <w:r w:rsidRPr="008E682B">
        <w:rPr>
          <w:rFonts w:ascii="Consolas" w:hAnsi="Consolas" w:cs="굴림"/>
          <w:color w:val="000000"/>
          <w:sz w:val="21"/>
          <w:szCs w:val="21"/>
        </w:rPr>
        <w:t>의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props</w:t>
      </w:r>
      <w:r w:rsidRPr="008E682B">
        <w:rPr>
          <w:rFonts w:ascii="Consolas" w:hAnsi="Consolas" w:cs="굴림"/>
          <w:color w:val="000000"/>
          <w:sz w:val="21"/>
          <w:szCs w:val="21"/>
        </w:rPr>
        <w:t>인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toggleTodo, deleteTodo </w:t>
      </w:r>
      <w:r w:rsidRPr="008E682B">
        <w:rPr>
          <w:rFonts w:ascii="Consolas" w:hAnsi="Consolas" w:cs="굴림"/>
          <w:color w:val="000000"/>
          <w:sz w:val="21"/>
          <w:szCs w:val="21"/>
        </w:rPr>
        <w:t>값이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바</w:t>
      </w:r>
      <w:r w:rsidR="009878F7" w:rsidRPr="008E682B">
        <w:rPr>
          <w:rFonts w:ascii="Consolas" w:hAnsi="Consolas" w:cs="굴림"/>
          <w:color w:val="000000"/>
          <w:sz w:val="21"/>
          <w:szCs w:val="21"/>
        </w:rPr>
        <w:t>뀌기</w:t>
      </w:r>
      <w:r w:rsidR="009878F7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9878F7" w:rsidRPr="008E682B">
        <w:rPr>
          <w:rFonts w:ascii="Consolas" w:hAnsi="Consolas" w:cs="굴림"/>
          <w:color w:val="000000"/>
          <w:sz w:val="21"/>
          <w:szCs w:val="21"/>
        </w:rPr>
        <w:t>때문에</w:t>
      </w:r>
      <w:r w:rsidR="009878F7" w:rsidRPr="008E682B">
        <w:rPr>
          <w:rFonts w:ascii="Consolas" w:hAnsi="Consolas" w:cs="굴림"/>
          <w:color w:val="000000"/>
          <w:sz w:val="21"/>
          <w:szCs w:val="21"/>
        </w:rPr>
        <w:t>,</w:t>
      </w:r>
    </w:p>
    <w:p w14:paraId="02B7F588" w14:textId="32242F40" w:rsidR="005642C6" w:rsidRPr="008E682B" w:rsidRDefault="009878F7" w:rsidP="00711DA0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</w:t>
      </w:r>
      <w:r w:rsidR="005642C6" w:rsidRPr="008E682B">
        <w:rPr>
          <w:rFonts w:ascii="Consolas" w:hAnsi="Consolas"/>
        </w:rPr>
        <w:t xml:space="preserve">TodoList </w:t>
      </w:r>
      <w:r w:rsidR="005642C6" w:rsidRPr="008E682B">
        <w:rPr>
          <w:rFonts w:ascii="Consolas" w:hAnsi="Consolas"/>
        </w:rPr>
        <w:t>컴포넌트도</w:t>
      </w:r>
      <w:r w:rsidR="005642C6" w:rsidRPr="008E682B">
        <w:rPr>
          <w:rFonts w:ascii="Consolas" w:hAnsi="Consolas"/>
        </w:rPr>
        <w:t xml:space="preserve"> </w:t>
      </w:r>
      <w:r w:rsidR="005642C6" w:rsidRPr="008E682B">
        <w:rPr>
          <w:rFonts w:ascii="Consolas" w:hAnsi="Consolas"/>
        </w:rPr>
        <w:t>다시</w:t>
      </w:r>
      <w:r w:rsidR="005642C6" w:rsidRPr="008E682B">
        <w:rPr>
          <w:rFonts w:ascii="Consolas" w:hAnsi="Consolas"/>
        </w:rPr>
        <w:t xml:space="preserve"> </w:t>
      </w:r>
      <w:r w:rsidR="005642C6" w:rsidRPr="008E682B">
        <w:rPr>
          <w:rFonts w:ascii="Consolas" w:hAnsi="Consolas"/>
        </w:rPr>
        <w:t>렌더링</w:t>
      </w:r>
      <w:r w:rsidR="005642C6" w:rsidRPr="008E682B">
        <w:rPr>
          <w:rFonts w:ascii="Consolas" w:hAnsi="Consolas"/>
        </w:rPr>
        <w:t xml:space="preserve"> </w:t>
      </w:r>
      <w:r w:rsidR="005642C6" w:rsidRPr="008E682B">
        <w:rPr>
          <w:rFonts w:ascii="Consolas" w:hAnsi="Consolas"/>
        </w:rPr>
        <w:t>되어야</w:t>
      </w:r>
      <w:r w:rsidR="005642C6" w:rsidRPr="008E682B">
        <w:rPr>
          <w:rFonts w:ascii="Consolas" w:hAnsi="Consolas"/>
        </w:rPr>
        <w:t xml:space="preserve"> </w:t>
      </w:r>
      <w:r w:rsidR="005642C6" w:rsidRPr="008E682B">
        <w:rPr>
          <w:rFonts w:ascii="Consolas" w:hAnsi="Consolas"/>
        </w:rPr>
        <w:t>한다</w:t>
      </w:r>
      <w:r w:rsidR="005642C6" w:rsidRPr="008E682B">
        <w:rPr>
          <w:rFonts w:ascii="Consolas" w:hAnsi="Consolas"/>
        </w:rPr>
        <w:t>.</w:t>
      </w:r>
    </w:p>
    <w:p w14:paraId="251C571B" w14:textId="77777777" w:rsidR="005642C6" w:rsidRPr="008E682B" w:rsidRDefault="005642C6" w:rsidP="00711DA0">
      <w:pPr>
        <w:rPr>
          <w:rFonts w:ascii="Consolas" w:hAnsi="Consolas"/>
        </w:rPr>
      </w:pPr>
    </w:p>
    <w:p w14:paraId="636913CA" w14:textId="0A261B1F" w:rsidR="00EB6DB4" w:rsidRPr="008E682B" w:rsidRDefault="00EB6DB4" w:rsidP="00711DA0">
      <w:pPr>
        <w:rPr>
          <w:rFonts w:ascii="Consolas" w:hAnsi="Consolas"/>
        </w:rPr>
      </w:pPr>
    </w:p>
    <w:p w14:paraId="53931900" w14:textId="77777777" w:rsidR="00EB6DB4" w:rsidRPr="008E682B" w:rsidRDefault="00EB6DB4" w:rsidP="00EB6DB4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800000"/>
          <w:szCs w:val="20"/>
        </w:rPr>
        <w:t>&lt;TodoItem</w:t>
      </w:r>
      <w:r w:rsidRPr="008E682B">
        <w:rPr>
          <w:rFonts w:ascii="Consolas" w:hAnsi="Consolas" w:cs="굴림"/>
          <w:color w:val="000000"/>
          <w:szCs w:val="20"/>
        </w:rPr>
        <w:t xml:space="preserve"> </w:t>
      </w:r>
      <w:r w:rsidRPr="008E682B">
        <w:rPr>
          <w:rFonts w:ascii="Consolas" w:hAnsi="Consolas" w:cs="굴림"/>
          <w:color w:val="E50000"/>
          <w:szCs w:val="20"/>
        </w:rPr>
        <w:t>todo</w:t>
      </w:r>
      <w:r w:rsidRPr="008E682B">
        <w:rPr>
          <w:rFonts w:ascii="Consolas" w:hAnsi="Consolas" w:cs="굴림"/>
          <w:color w:val="000000"/>
          <w:szCs w:val="20"/>
        </w:rPr>
        <w:t>=</w:t>
      </w:r>
      <w:r w:rsidRPr="008E682B">
        <w:rPr>
          <w:rFonts w:ascii="Consolas" w:hAnsi="Consolas" w:cs="굴림"/>
          <w:color w:val="0000FF"/>
          <w:szCs w:val="20"/>
        </w:rPr>
        <w:t>{</w:t>
      </w:r>
      <w:r w:rsidRPr="008E682B">
        <w:rPr>
          <w:rFonts w:ascii="Consolas" w:hAnsi="Consolas" w:cs="굴림"/>
          <w:color w:val="000000"/>
          <w:szCs w:val="20"/>
        </w:rPr>
        <w:t>todo</w:t>
      </w:r>
      <w:r w:rsidRPr="008E682B">
        <w:rPr>
          <w:rFonts w:ascii="Consolas" w:hAnsi="Consolas" w:cs="굴림"/>
          <w:color w:val="0000FF"/>
          <w:szCs w:val="20"/>
        </w:rPr>
        <w:t xml:space="preserve">} </w:t>
      </w:r>
      <w:r w:rsidRPr="008E682B">
        <w:rPr>
          <w:rFonts w:ascii="Consolas" w:hAnsi="Consolas" w:cs="굴림"/>
          <w:color w:val="E50000"/>
          <w:sz w:val="21"/>
          <w:szCs w:val="21"/>
        </w:rPr>
        <w:t>key</w:t>
      </w:r>
      <w:r w:rsidRPr="008E682B">
        <w:rPr>
          <w:rFonts w:ascii="Consolas" w:hAnsi="Consolas" w:cs="굴림"/>
          <w:color w:val="000000"/>
          <w:sz w:val="21"/>
          <w:szCs w:val="21"/>
        </w:rPr>
        <w:t>=</w:t>
      </w:r>
      <w:r w:rsidRPr="008E682B">
        <w:rPr>
          <w:rFonts w:ascii="Consolas" w:hAnsi="Consolas" w:cs="굴림"/>
          <w:color w:val="0000FF"/>
          <w:sz w:val="21"/>
          <w:szCs w:val="21"/>
        </w:rPr>
        <w:t>{</w:t>
      </w:r>
      <w:r w:rsidRPr="008E682B">
        <w:rPr>
          <w:rFonts w:ascii="Consolas" w:hAnsi="Consolas" w:cs="굴림"/>
          <w:color w:val="001080"/>
          <w:sz w:val="21"/>
          <w:szCs w:val="21"/>
        </w:rPr>
        <w:t>todo</w:t>
      </w:r>
      <w:r w:rsidRPr="008E682B">
        <w:rPr>
          <w:rFonts w:ascii="Consolas" w:hAnsi="Consolas" w:cs="굴림"/>
          <w:color w:val="000000"/>
          <w:sz w:val="21"/>
          <w:szCs w:val="21"/>
        </w:rPr>
        <w:t>.</w:t>
      </w:r>
      <w:r w:rsidRPr="008E682B">
        <w:rPr>
          <w:rFonts w:ascii="Consolas" w:hAnsi="Consolas" w:cs="굴림"/>
          <w:color w:val="001080"/>
          <w:sz w:val="21"/>
          <w:szCs w:val="21"/>
        </w:rPr>
        <w:t>id</w:t>
      </w:r>
      <w:r w:rsidRPr="008E682B">
        <w:rPr>
          <w:rFonts w:ascii="Consolas" w:hAnsi="Consolas" w:cs="굴림"/>
          <w:color w:val="0000FF"/>
          <w:sz w:val="21"/>
          <w:szCs w:val="21"/>
        </w:rPr>
        <w:t>}</w:t>
      </w:r>
      <w:r w:rsidRPr="008E682B">
        <w:rPr>
          <w:rFonts w:ascii="Consolas" w:hAnsi="Consolas" w:cs="굴림"/>
          <w:color w:val="000000"/>
          <w:szCs w:val="20"/>
        </w:rPr>
        <w:t xml:space="preserve"> </w:t>
      </w:r>
      <w:r w:rsidRPr="008E682B">
        <w:rPr>
          <w:rFonts w:ascii="Consolas" w:hAnsi="Consolas" w:cs="굴림"/>
          <w:color w:val="E50000"/>
          <w:szCs w:val="20"/>
          <w:shd w:val="clear" w:color="auto" w:fill="FFFFCC"/>
        </w:rPr>
        <w:t>toggleTodo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>=</w:t>
      </w:r>
      <w:r w:rsidRPr="008E682B">
        <w:rPr>
          <w:rFonts w:ascii="Consolas" w:hAnsi="Consolas" w:cs="굴림"/>
          <w:color w:val="0000FF"/>
          <w:szCs w:val="20"/>
          <w:shd w:val="clear" w:color="auto" w:fill="FFFFCC"/>
        </w:rPr>
        <w:t>{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>toggleTodo</w:t>
      </w:r>
      <w:r w:rsidRPr="008E682B">
        <w:rPr>
          <w:rFonts w:ascii="Consolas" w:hAnsi="Consolas" w:cs="굴림"/>
          <w:color w:val="0000FF"/>
          <w:szCs w:val="20"/>
          <w:shd w:val="clear" w:color="auto" w:fill="FFFFCC"/>
        </w:rPr>
        <w:t>}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 xml:space="preserve"> </w:t>
      </w:r>
      <w:r w:rsidRPr="008E682B">
        <w:rPr>
          <w:rFonts w:ascii="Consolas" w:hAnsi="Consolas" w:cs="굴림"/>
          <w:color w:val="E50000"/>
          <w:szCs w:val="20"/>
          <w:shd w:val="clear" w:color="auto" w:fill="FFFFCC"/>
        </w:rPr>
        <w:t>deleteTodo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>=</w:t>
      </w:r>
      <w:r w:rsidRPr="008E682B">
        <w:rPr>
          <w:rFonts w:ascii="Consolas" w:hAnsi="Consolas" w:cs="굴림"/>
          <w:color w:val="0000FF"/>
          <w:szCs w:val="20"/>
          <w:shd w:val="clear" w:color="auto" w:fill="FFFFCC"/>
        </w:rPr>
        <w:t>{</w:t>
      </w:r>
      <w:r w:rsidRPr="008E682B">
        <w:rPr>
          <w:rFonts w:ascii="Consolas" w:hAnsi="Consolas" w:cs="굴림"/>
          <w:color w:val="000000"/>
          <w:szCs w:val="20"/>
          <w:shd w:val="clear" w:color="auto" w:fill="FFFFCC"/>
        </w:rPr>
        <w:t>deleteTodo</w:t>
      </w:r>
      <w:r w:rsidRPr="008E682B">
        <w:rPr>
          <w:rFonts w:ascii="Consolas" w:hAnsi="Consolas" w:cs="굴림"/>
          <w:color w:val="0000FF"/>
          <w:szCs w:val="20"/>
          <w:shd w:val="clear" w:color="auto" w:fill="FFFFCC"/>
        </w:rPr>
        <w:t>}</w:t>
      </w:r>
      <w:r w:rsidRPr="008E682B">
        <w:rPr>
          <w:rFonts w:ascii="Consolas" w:hAnsi="Consolas" w:cs="굴림"/>
          <w:color w:val="000000"/>
          <w:szCs w:val="20"/>
        </w:rPr>
        <w:t xml:space="preserve"> </w:t>
      </w:r>
      <w:r w:rsidRPr="008E682B">
        <w:rPr>
          <w:rFonts w:ascii="Consolas" w:hAnsi="Consolas" w:cs="굴림"/>
          <w:color w:val="800000"/>
          <w:szCs w:val="20"/>
        </w:rPr>
        <w:t>/&gt;</w:t>
      </w:r>
    </w:p>
    <w:p w14:paraId="268C9A66" w14:textId="7664C34C" w:rsidR="00711DA0" w:rsidRPr="008E682B" w:rsidRDefault="00CA3543" w:rsidP="006509E3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   TodoContainer </w:t>
      </w:r>
      <w:r w:rsidRPr="008E682B">
        <w:rPr>
          <w:rFonts w:ascii="Consolas" w:hAnsi="Consolas" w:cs="굴림"/>
          <w:color w:val="000000"/>
          <w:sz w:val="21"/>
          <w:szCs w:val="21"/>
        </w:rPr>
        <w:t>컴포넌트가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다시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렌더링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될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때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마다</w:t>
      </w:r>
      <w:r w:rsidR="006509E3" w:rsidRPr="008E682B">
        <w:rPr>
          <w:rFonts w:ascii="Consolas" w:hAnsi="Consolas" w:cs="굴림"/>
          <w:color w:val="000000"/>
          <w:sz w:val="21"/>
          <w:szCs w:val="21"/>
        </w:rPr>
        <w:t xml:space="preserve">, </w:t>
      </w:r>
      <w:r w:rsidR="009878F7" w:rsidRPr="008E682B">
        <w:rPr>
          <w:rFonts w:ascii="Consolas" w:hAnsi="Consolas"/>
        </w:rPr>
        <w:t>모든</w:t>
      </w:r>
      <w:r w:rsidR="009878F7" w:rsidRPr="008E682B">
        <w:rPr>
          <w:rFonts w:ascii="Consolas" w:hAnsi="Consolas"/>
        </w:rPr>
        <w:t xml:space="preserve"> TodoItem </w:t>
      </w:r>
      <w:r w:rsidR="009878F7" w:rsidRPr="008E682B">
        <w:rPr>
          <w:rFonts w:ascii="Consolas" w:hAnsi="Consolas"/>
        </w:rPr>
        <w:t>들도</w:t>
      </w:r>
      <w:r w:rsidR="009878F7" w:rsidRPr="008E682B">
        <w:rPr>
          <w:rFonts w:ascii="Consolas" w:hAnsi="Consolas"/>
        </w:rPr>
        <w:t xml:space="preserve"> </w:t>
      </w:r>
      <w:r w:rsidR="009878F7" w:rsidRPr="008E682B">
        <w:rPr>
          <w:rFonts w:ascii="Consolas" w:hAnsi="Consolas"/>
        </w:rPr>
        <w:t>다시</w:t>
      </w:r>
      <w:r w:rsidR="009878F7" w:rsidRPr="008E682B">
        <w:rPr>
          <w:rFonts w:ascii="Consolas" w:hAnsi="Consolas"/>
        </w:rPr>
        <w:t xml:space="preserve"> </w:t>
      </w:r>
      <w:r w:rsidR="009878F7" w:rsidRPr="008E682B">
        <w:rPr>
          <w:rFonts w:ascii="Consolas" w:hAnsi="Consolas"/>
        </w:rPr>
        <w:t>렌더</w:t>
      </w:r>
      <w:r w:rsidR="006509E3" w:rsidRPr="008E682B">
        <w:rPr>
          <w:rFonts w:ascii="Consolas" w:hAnsi="Consolas"/>
        </w:rPr>
        <w:t>링</w:t>
      </w:r>
      <w:r w:rsidR="009878F7" w:rsidRPr="008E682B">
        <w:rPr>
          <w:rFonts w:ascii="Consolas" w:hAnsi="Consolas"/>
        </w:rPr>
        <w:t xml:space="preserve"> </w:t>
      </w:r>
      <w:r w:rsidR="009878F7" w:rsidRPr="008E682B">
        <w:rPr>
          <w:rFonts w:ascii="Consolas" w:hAnsi="Consolas"/>
        </w:rPr>
        <w:t>되어야</w:t>
      </w:r>
      <w:r w:rsidR="009878F7" w:rsidRPr="008E682B">
        <w:rPr>
          <w:rFonts w:ascii="Consolas" w:hAnsi="Consolas"/>
        </w:rPr>
        <w:t xml:space="preserve"> </w:t>
      </w:r>
      <w:r w:rsidR="009878F7" w:rsidRPr="008E682B">
        <w:rPr>
          <w:rFonts w:ascii="Consolas" w:hAnsi="Consolas"/>
        </w:rPr>
        <w:t>한다</w:t>
      </w:r>
      <w:r w:rsidR="009878F7" w:rsidRPr="008E682B">
        <w:rPr>
          <w:rFonts w:ascii="Consolas" w:hAnsi="Consolas"/>
        </w:rPr>
        <w:t>.</w:t>
      </w:r>
    </w:p>
    <w:p w14:paraId="437E58D1" w14:textId="4A0A4A88" w:rsidR="009878F7" w:rsidRPr="008E682B" w:rsidRDefault="006509E3" w:rsidP="00711DA0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todo props </w:t>
      </w:r>
      <w:r w:rsidRPr="008E682B">
        <w:rPr>
          <w:rFonts w:ascii="Consolas" w:hAnsi="Consolas"/>
        </w:rPr>
        <w:t>값이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바뀌지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않고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그대로인</w:t>
      </w:r>
      <w:r w:rsidRPr="008E682B">
        <w:rPr>
          <w:rFonts w:ascii="Consolas" w:hAnsi="Consolas"/>
        </w:rPr>
        <w:t xml:space="preserve"> TodoItem</w:t>
      </w:r>
      <w:r w:rsidRPr="008E682B">
        <w:rPr>
          <w:rFonts w:ascii="Consolas" w:hAnsi="Consolas"/>
        </w:rPr>
        <w:t>들도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많지만</w:t>
      </w:r>
      <w:r w:rsidRPr="008E682B">
        <w:rPr>
          <w:rFonts w:ascii="Consolas" w:hAnsi="Consolas"/>
        </w:rPr>
        <w:t>,</w:t>
      </w:r>
    </w:p>
    <w:p w14:paraId="429CE8B2" w14:textId="156744F3" w:rsidR="00F66A00" w:rsidRPr="008E682B" w:rsidRDefault="006509E3" w:rsidP="006509E3">
      <w:pPr>
        <w:shd w:val="clear" w:color="auto" w:fill="FFFFFF"/>
        <w:spacing w:line="240" w:lineRule="atLeast"/>
        <w:rPr>
          <w:rFonts w:ascii="Consolas" w:hAnsi="Consolas" w:cs="굴림"/>
          <w:color w:val="000000"/>
          <w:sz w:val="21"/>
          <w:szCs w:val="21"/>
        </w:rPr>
      </w:pPr>
      <w:r w:rsidRPr="008E682B">
        <w:rPr>
          <w:rFonts w:ascii="Consolas" w:hAnsi="Consolas" w:cs="굴림"/>
          <w:color w:val="000000"/>
          <w:sz w:val="21"/>
          <w:szCs w:val="21"/>
        </w:rPr>
        <w:t xml:space="preserve">   toggleTodo, deleteTodo </w:t>
      </w:r>
      <w:r w:rsidRPr="008E682B">
        <w:rPr>
          <w:rFonts w:ascii="Consolas" w:hAnsi="Consolas" w:cs="굴림"/>
          <w:color w:val="000000"/>
          <w:sz w:val="21"/>
          <w:szCs w:val="21"/>
        </w:rPr>
        <w:t>값은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매번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바뀌기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000000"/>
          <w:sz w:val="21"/>
          <w:szCs w:val="21"/>
        </w:rPr>
        <w:t>때문에</w:t>
      </w:r>
      <w:r w:rsidRPr="008E682B">
        <w:rPr>
          <w:rFonts w:ascii="Consolas" w:hAnsi="Consolas" w:cs="굴림"/>
          <w:color w:val="000000"/>
          <w:sz w:val="21"/>
          <w:szCs w:val="21"/>
        </w:rPr>
        <w:t>,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>모든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 xml:space="preserve"> TodoItem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>들도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>렌더링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>되어야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>한다</w:t>
      </w:r>
      <w:r w:rsidR="00F66A00" w:rsidRPr="008E682B">
        <w:rPr>
          <w:rFonts w:ascii="Consolas" w:hAnsi="Consolas" w:cs="굴림"/>
          <w:color w:val="000000"/>
          <w:sz w:val="21"/>
          <w:szCs w:val="21"/>
        </w:rPr>
        <w:t>.</w:t>
      </w:r>
    </w:p>
    <w:p w14:paraId="53EBDF37" w14:textId="77777777" w:rsidR="006509E3" w:rsidRPr="008E682B" w:rsidRDefault="006509E3" w:rsidP="00711DA0">
      <w:pPr>
        <w:rPr>
          <w:rFonts w:ascii="Consolas" w:hAnsi="Consolas"/>
        </w:rPr>
      </w:pPr>
    </w:p>
    <w:p w14:paraId="0DE2676D" w14:textId="77777777" w:rsidR="00F66A00" w:rsidRPr="008E682B" w:rsidRDefault="00F66A00" w:rsidP="00711DA0">
      <w:pPr>
        <w:rPr>
          <w:rFonts w:ascii="Consolas" w:hAnsi="Consolas"/>
        </w:rPr>
      </w:pPr>
    </w:p>
    <w:p w14:paraId="2ADF41A5" w14:textId="5D94F295" w:rsidR="00F66A00" w:rsidRPr="008E682B" w:rsidRDefault="00F66A00" w:rsidP="00F66A00">
      <w:pPr>
        <w:pStyle w:val="2"/>
        <w:rPr>
          <w:rFonts w:ascii="Consolas" w:hAnsi="Consolas"/>
        </w:rPr>
      </w:pPr>
      <w:bookmarkStart w:id="11" w:name="_Toc149138512"/>
      <w:r w:rsidRPr="008E682B">
        <w:rPr>
          <w:rFonts w:ascii="Consolas" w:hAnsi="Consolas"/>
        </w:rPr>
        <w:t>결론</w:t>
      </w:r>
      <w:bookmarkEnd w:id="11"/>
    </w:p>
    <w:p w14:paraId="18C174C7" w14:textId="682EF46F" w:rsidR="00BF1582" w:rsidRPr="008E682B" w:rsidRDefault="000D6839" w:rsidP="00F66A00">
      <w:pPr>
        <w:rPr>
          <w:rFonts w:ascii="Consolas" w:hAnsi="Consolas"/>
        </w:rPr>
      </w:pPr>
      <w:r w:rsidRPr="008E682B">
        <w:rPr>
          <w:rFonts w:ascii="Consolas" w:hAnsi="Consolas"/>
        </w:rPr>
        <w:t>여러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컴포넌트들로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나누어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기능을</w:t>
      </w:r>
      <w:r w:rsidRPr="008E682B">
        <w:rPr>
          <w:rFonts w:ascii="Consolas" w:hAnsi="Consolas"/>
        </w:rPr>
        <w:t xml:space="preserve">, useState </w:t>
      </w:r>
      <w:r w:rsidRPr="008E682B">
        <w:rPr>
          <w:rFonts w:ascii="Consolas" w:hAnsi="Consolas"/>
        </w:rPr>
        <w:t>훅으로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것은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어렵기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때문에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바람직하지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않다</w:t>
      </w:r>
      <w:r w:rsidRPr="008E682B">
        <w:rPr>
          <w:rFonts w:ascii="Consolas" w:hAnsi="Consolas"/>
        </w:rPr>
        <w:t>.</w:t>
      </w:r>
    </w:p>
    <w:p w14:paraId="5DBEBD0B" w14:textId="77777777" w:rsidR="000D6839" w:rsidRPr="008E682B" w:rsidRDefault="000D6839" w:rsidP="00F66A00">
      <w:pPr>
        <w:rPr>
          <w:rFonts w:ascii="Consolas" w:hAnsi="Consolas"/>
        </w:rPr>
      </w:pPr>
    </w:p>
    <w:p w14:paraId="05237097" w14:textId="3A3EBA71" w:rsidR="000D6839" w:rsidRPr="008E682B" w:rsidRDefault="000D6839" w:rsidP="00F66A00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useState </w:t>
      </w:r>
      <w:r w:rsidRPr="008E682B">
        <w:rPr>
          <w:rFonts w:ascii="Consolas" w:hAnsi="Consolas"/>
        </w:rPr>
        <w:t>훅은</w:t>
      </w:r>
      <w:r w:rsidRPr="008E682B">
        <w:rPr>
          <w:rFonts w:ascii="Consolas" w:hAnsi="Consolas"/>
        </w:rPr>
        <w:t xml:space="preserve"> </w:t>
      </w:r>
      <w:r w:rsidR="00C30E14" w:rsidRPr="008E682B">
        <w:rPr>
          <w:rFonts w:ascii="Consolas" w:hAnsi="Consolas"/>
        </w:rPr>
        <w:t xml:space="preserve">input, select </w:t>
      </w:r>
      <w:r w:rsidR="00C30E14" w:rsidRPr="008E682B">
        <w:rPr>
          <w:rFonts w:ascii="Consolas" w:hAnsi="Consolas"/>
        </w:rPr>
        <w:t>태그</w:t>
      </w:r>
      <w:r w:rsidR="00C64B69" w:rsidRPr="008E682B">
        <w:rPr>
          <w:rFonts w:ascii="Consolas" w:hAnsi="Consolas"/>
        </w:rPr>
        <w:t>에</w:t>
      </w:r>
      <w:r w:rsidR="00C64B69" w:rsidRPr="008E682B">
        <w:rPr>
          <w:rFonts w:ascii="Consolas" w:hAnsi="Consolas"/>
        </w:rPr>
        <w:t xml:space="preserve"> </w:t>
      </w:r>
      <w:r w:rsidR="00C64B69" w:rsidRPr="008E682B">
        <w:rPr>
          <w:rFonts w:ascii="Consolas" w:hAnsi="Consolas"/>
        </w:rPr>
        <w:t>입력되는</w:t>
      </w:r>
      <w:r w:rsidR="00C64B69" w:rsidRPr="008E682B">
        <w:rPr>
          <w:rFonts w:ascii="Consolas" w:hAnsi="Consolas"/>
        </w:rPr>
        <w:t xml:space="preserve"> </w:t>
      </w:r>
      <w:r w:rsidR="00C64B69" w:rsidRPr="008E682B">
        <w:rPr>
          <w:rFonts w:ascii="Consolas" w:hAnsi="Consolas"/>
        </w:rPr>
        <w:t>값의</w:t>
      </w:r>
      <w:r w:rsidR="00C64B69" w:rsidRPr="008E682B">
        <w:rPr>
          <w:rFonts w:ascii="Consolas" w:hAnsi="Consolas"/>
        </w:rPr>
        <w:t xml:space="preserve"> </w:t>
      </w:r>
      <w:r w:rsidR="00C64B69" w:rsidRPr="008E682B">
        <w:rPr>
          <w:rFonts w:ascii="Consolas" w:hAnsi="Consolas"/>
        </w:rPr>
        <w:t>상태</w:t>
      </w:r>
      <w:r w:rsidR="00C64B69" w:rsidRPr="008E682B">
        <w:rPr>
          <w:rFonts w:ascii="Consolas" w:hAnsi="Consolas"/>
        </w:rPr>
        <w:t xml:space="preserve"> </w:t>
      </w:r>
      <w:r w:rsidR="00C64B69" w:rsidRPr="008E682B">
        <w:rPr>
          <w:rFonts w:ascii="Consolas" w:hAnsi="Consolas"/>
        </w:rPr>
        <w:t>관리</w:t>
      </w:r>
      <w:r w:rsidR="00C64B69" w:rsidRPr="008E682B">
        <w:rPr>
          <w:rFonts w:ascii="Consolas" w:hAnsi="Consolas"/>
        </w:rPr>
        <w:t xml:space="preserve"> </w:t>
      </w:r>
      <w:r w:rsidR="00C64B69" w:rsidRPr="008E682B">
        <w:rPr>
          <w:rFonts w:ascii="Consolas" w:hAnsi="Consolas"/>
        </w:rPr>
        <w:t>정도에만</w:t>
      </w:r>
      <w:r w:rsidR="00C64B69" w:rsidRPr="008E682B">
        <w:rPr>
          <w:rFonts w:ascii="Consolas" w:hAnsi="Consolas"/>
        </w:rPr>
        <w:t xml:space="preserve"> </w:t>
      </w:r>
      <w:r w:rsidR="00C64B69" w:rsidRPr="008E682B">
        <w:rPr>
          <w:rFonts w:ascii="Consolas" w:hAnsi="Consolas"/>
        </w:rPr>
        <w:t>적합하다</w:t>
      </w:r>
      <w:r w:rsidR="00C64B69" w:rsidRPr="008E682B">
        <w:rPr>
          <w:rFonts w:ascii="Consolas" w:hAnsi="Consolas"/>
        </w:rPr>
        <w:t>.</w:t>
      </w:r>
    </w:p>
    <w:p w14:paraId="714864D1" w14:textId="77777777" w:rsidR="001F5E83" w:rsidRPr="008E682B" w:rsidRDefault="001F5E83" w:rsidP="00F66A00">
      <w:pPr>
        <w:rPr>
          <w:rFonts w:ascii="Consolas" w:hAnsi="Consolas"/>
        </w:rPr>
      </w:pPr>
    </w:p>
    <w:p w14:paraId="12D08D9D" w14:textId="178D65FF" w:rsidR="00B566A8" w:rsidRPr="008E682B" w:rsidRDefault="00B566A8" w:rsidP="00B566A8">
      <w:pPr>
        <w:rPr>
          <w:rFonts w:ascii="Consolas" w:hAnsi="Consolas"/>
        </w:rPr>
      </w:pPr>
      <w:r w:rsidRPr="008E682B">
        <w:rPr>
          <w:rFonts w:ascii="Consolas" w:hAnsi="Consolas"/>
        </w:rPr>
        <w:t>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안에서만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사용되는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상태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관리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정도에만</w:t>
      </w:r>
      <w:r w:rsidRPr="008E682B">
        <w:rPr>
          <w:rFonts w:ascii="Consolas" w:hAnsi="Consolas"/>
        </w:rPr>
        <w:t xml:space="preserve"> useState </w:t>
      </w:r>
      <w:r w:rsidRPr="008E682B">
        <w:rPr>
          <w:rFonts w:ascii="Consolas" w:hAnsi="Consolas"/>
        </w:rPr>
        <w:t>훅을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사용하자</w:t>
      </w:r>
      <w:r w:rsidRPr="008E682B">
        <w:rPr>
          <w:rFonts w:ascii="Consolas" w:hAnsi="Consolas"/>
        </w:rPr>
        <w:t>.</w:t>
      </w:r>
    </w:p>
    <w:p w14:paraId="1CA576F0" w14:textId="77777777" w:rsidR="00B566A8" w:rsidRPr="008E682B" w:rsidRDefault="00B566A8" w:rsidP="00F66A00">
      <w:pPr>
        <w:rPr>
          <w:rFonts w:ascii="Consolas" w:hAnsi="Consolas"/>
        </w:rPr>
      </w:pPr>
    </w:p>
    <w:p w14:paraId="0D91F6B5" w14:textId="77777777" w:rsidR="001F5E83" w:rsidRPr="008E682B" w:rsidRDefault="001F5E83" w:rsidP="00F66A00">
      <w:pPr>
        <w:rPr>
          <w:rFonts w:ascii="Consolas" w:hAnsi="Consolas"/>
        </w:rPr>
      </w:pPr>
    </w:p>
    <w:p w14:paraId="571D15D6" w14:textId="11DBA366" w:rsidR="001F5E83" w:rsidRPr="008E682B" w:rsidRDefault="001F5E83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32184A62" w14:textId="74ABB7F7" w:rsidR="001F5E83" w:rsidRPr="008E682B" w:rsidRDefault="001F5E83" w:rsidP="001F5E83">
      <w:pPr>
        <w:pStyle w:val="1"/>
        <w:rPr>
          <w:rFonts w:ascii="Consolas" w:hAnsi="Consolas"/>
        </w:rPr>
      </w:pPr>
      <w:bookmarkStart w:id="12" w:name="_Toc149138513"/>
      <w:r w:rsidRPr="008E682B">
        <w:rPr>
          <w:rFonts w:ascii="Consolas" w:hAnsi="Consolas"/>
        </w:rPr>
        <w:lastRenderedPageBreak/>
        <w:t xml:space="preserve">useReducer </w:t>
      </w:r>
      <w:r w:rsidRPr="008E682B">
        <w:rPr>
          <w:rFonts w:ascii="Consolas" w:hAnsi="Consolas"/>
        </w:rPr>
        <w:t>훅과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</w:t>
      </w:r>
      <w:bookmarkEnd w:id="12"/>
    </w:p>
    <w:p w14:paraId="51BE73F3" w14:textId="77777777" w:rsidR="001F5E83" w:rsidRPr="008E682B" w:rsidRDefault="001F5E83" w:rsidP="001F5E83">
      <w:pPr>
        <w:rPr>
          <w:rFonts w:ascii="Consolas" w:hAnsi="Consolas"/>
        </w:rPr>
      </w:pPr>
    </w:p>
    <w:p w14:paraId="76AC47A2" w14:textId="77777777" w:rsidR="00D974D1" w:rsidRPr="008E682B" w:rsidRDefault="00D974D1" w:rsidP="00D974D1">
      <w:pPr>
        <w:pStyle w:val="2"/>
        <w:rPr>
          <w:rFonts w:ascii="Consolas" w:hAnsi="Consolas"/>
        </w:rPr>
      </w:pPr>
      <w:bookmarkStart w:id="13" w:name="_Toc149138514"/>
      <w:r w:rsidRPr="008E682B">
        <w:rPr>
          <w:rFonts w:ascii="Consolas" w:hAnsi="Consolas"/>
        </w:rPr>
        <w:t>개요</w:t>
      </w:r>
      <w:bookmarkEnd w:id="13"/>
    </w:p>
    <w:p w14:paraId="4A44F954" w14:textId="62601D9A" w:rsidR="00D974D1" w:rsidRPr="008E682B" w:rsidRDefault="00D974D1" w:rsidP="00D974D1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useReducer </w:t>
      </w:r>
      <w:r w:rsidRPr="008E682B">
        <w:rPr>
          <w:rFonts w:ascii="Consolas" w:hAnsi="Consolas"/>
        </w:rPr>
        <w:t>훅으로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구현한</w:t>
      </w:r>
      <w:r w:rsidRPr="008E682B">
        <w:rPr>
          <w:rFonts w:ascii="Consolas" w:hAnsi="Consolas"/>
        </w:rPr>
        <w:t xml:space="preserve"> todo </w:t>
      </w:r>
      <w:r w:rsidRPr="008E682B">
        <w:rPr>
          <w:rFonts w:ascii="Consolas" w:hAnsi="Consolas"/>
        </w:rPr>
        <w:t>앱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예제에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보자</w:t>
      </w:r>
      <w:r w:rsidRPr="008E682B">
        <w:rPr>
          <w:rFonts w:ascii="Consolas" w:hAnsi="Consolas"/>
        </w:rPr>
        <w:t>.</w:t>
      </w:r>
    </w:p>
    <w:p w14:paraId="2359C247" w14:textId="77777777" w:rsidR="00D974D1" w:rsidRPr="008E682B" w:rsidRDefault="00D974D1" w:rsidP="00D974D1">
      <w:pPr>
        <w:rPr>
          <w:rFonts w:ascii="Consolas" w:hAnsi="Consolas"/>
        </w:rPr>
      </w:pPr>
    </w:p>
    <w:p w14:paraId="3111A8FE" w14:textId="223E9562" w:rsidR="00D974D1" w:rsidRPr="008E682B" w:rsidRDefault="00D974D1" w:rsidP="00D974D1">
      <w:pPr>
        <w:rPr>
          <w:rFonts w:ascii="Consolas" w:hAnsi="Consolas"/>
        </w:rPr>
      </w:pPr>
    </w:p>
    <w:p w14:paraId="7228A01A" w14:textId="0980E1D2" w:rsidR="00D974D1" w:rsidRPr="008E682B" w:rsidRDefault="00D974D1" w:rsidP="00D974D1">
      <w:pPr>
        <w:pStyle w:val="2"/>
        <w:rPr>
          <w:rFonts w:ascii="Consolas" w:hAnsi="Consolas"/>
        </w:rPr>
      </w:pPr>
      <w:bookmarkStart w:id="14" w:name="_Toc149138515"/>
      <w:r w:rsidRPr="008E682B">
        <w:rPr>
          <w:rFonts w:ascii="Consolas" w:hAnsi="Consolas"/>
        </w:rPr>
        <w:t>수정</w:t>
      </w:r>
      <w:bookmarkEnd w:id="14"/>
    </w:p>
    <w:p w14:paraId="0286C8A8" w14:textId="65C42586" w:rsidR="00D974D1" w:rsidRPr="008E682B" w:rsidRDefault="00D974D1" w:rsidP="00D974D1">
      <w:pPr>
        <w:rPr>
          <w:rFonts w:ascii="Consolas" w:hAnsi="Consolas"/>
        </w:rPr>
      </w:pPr>
      <w:r w:rsidRPr="008E682B">
        <w:rPr>
          <w:rFonts w:ascii="Consolas" w:hAnsi="Consolas"/>
        </w:rPr>
        <w:t>todoReducer.ts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4D1" w:rsidRPr="008E682B" w14:paraId="5EB164D2" w14:textId="77777777" w:rsidTr="00D974D1">
        <w:tc>
          <w:tcPr>
            <w:tcW w:w="10456" w:type="dxa"/>
          </w:tcPr>
          <w:p w14:paraId="128558D0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20ACE8A6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2465EDEA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7564FA07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boolean</w:t>
            </w:r>
          </w:p>
          <w:p w14:paraId="3DD8DE72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43DA97A7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33F8AC26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65F0F669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[]</w:t>
            </w:r>
          </w:p>
          <w:p w14:paraId="6829F45B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2C903B93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344A3B30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initialState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[</w:t>
            </w:r>
          </w:p>
          <w:p w14:paraId="1ECD708A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프론트엔드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과제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false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},</w:t>
            </w:r>
          </w:p>
          <w:p w14:paraId="4A631847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백엔드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과제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true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},</w:t>
            </w:r>
          </w:p>
          <w:p w14:paraId="56A733D5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웹프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시험공부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false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677C5CA0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] }</w:t>
            </w:r>
          </w:p>
          <w:p w14:paraId="28FA55B2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</w:p>
          <w:p w14:paraId="26B652E6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</w:p>
          <w:p w14:paraId="3B97151A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"addTodo"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payload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} |</w:t>
            </w:r>
          </w:p>
          <w:p w14:paraId="2E114E3A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payload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} |</w:t>
            </w:r>
          </w:p>
          <w:p w14:paraId="68F2E15B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payload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}</w:t>
            </w:r>
          </w:p>
          <w:p w14:paraId="48BC5B8A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7D10A428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DispatchFunc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void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0276895F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1880B849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ReducerFunc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1D2A99E5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                </w:t>
            </w:r>
          </w:p>
          <w:p w14:paraId="065EBAB7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reducer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ReducerFunc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7B2DADC2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226FDCEC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switch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{</w:t>
            </w:r>
          </w:p>
          <w:p w14:paraId="387AFD83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case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"addTodo"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:</w:t>
            </w:r>
          </w:p>
          <w:p w14:paraId="615C51C5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[...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</w:p>
          <w:p w14:paraId="2DB9E1D6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       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length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-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].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+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</w:p>
          <w:p w14:paraId="4F199E77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             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payload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false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] };</w:t>
            </w:r>
          </w:p>
          <w:p w14:paraId="24E11F43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case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:</w:t>
            </w:r>
          </w:p>
          <w:p w14:paraId="6B79139F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filter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</w:p>
          <w:p w14:paraId="1EF2A324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      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!==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payload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) };</w:t>
            </w:r>
          </w:p>
          <w:p w14:paraId="5D69509A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case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:</w:t>
            </w:r>
          </w:p>
          <w:p w14:paraId="2C460A73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map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</w:p>
          <w:p w14:paraId="160BA3D7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      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!==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payload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? </w:t>
            </w:r>
          </w:p>
          <w:p w14:paraId="57991C36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              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</w:p>
          <w:p w14:paraId="27DC2ACC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                    {...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!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}) };</w:t>
            </w:r>
          </w:p>
          <w:p w14:paraId="44628C28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:</w:t>
            </w:r>
          </w:p>
          <w:p w14:paraId="13A7AF47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throw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new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Error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"unknown action type"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22FBFAFB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</w:p>
          <w:p w14:paraId="37D82DE6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  }</w:t>
            </w:r>
          </w:p>
          <w:p w14:paraId="7B65ABAA" w14:textId="77777777" w:rsidR="00FE01D3" w:rsidRPr="008E682B" w:rsidRDefault="00FE01D3" w:rsidP="00FE01D3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79B98F0A" w14:textId="1C415C79" w:rsidR="00D974D1" w:rsidRPr="008E682B" w:rsidRDefault="00D974D1" w:rsidP="004347BD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</w:tc>
      </w:tr>
    </w:tbl>
    <w:p w14:paraId="2E29FB8C" w14:textId="77777777" w:rsidR="00D974D1" w:rsidRPr="008E682B" w:rsidRDefault="00D974D1" w:rsidP="00D974D1">
      <w:pPr>
        <w:rPr>
          <w:rFonts w:ascii="Consolas" w:hAnsi="Consolas"/>
        </w:rPr>
      </w:pPr>
    </w:p>
    <w:p w14:paraId="321D24AC" w14:textId="3F57220B" w:rsidR="00FE01D3" w:rsidRPr="008E682B" w:rsidRDefault="00FE01D3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0CC1E5AD" w14:textId="08831D7B" w:rsidR="00C64B69" w:rsidRPr="008E682B" w:rsidRDefault="004A0908" w:rsidP="00FE01D3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TodoItem.tsx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0908" w:rsidRPr="008E682B" w14:paraId="1CD582B0" w14:textId="77777777" w:rsidTr="004A0908">
        <w:tc>
          <w:tcPr>
            <w:tcW w:w="10456" w:type="dxa"/>
          </w:tcPr>
          <w:p w14:paraId="6D918655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</w:p>
          <w:p w14:paraId="02DB53EF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DispatchFunc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'./todoReducer'</w:t>
            </w:r>
          </w:p>
          <w:p w14:paraId="332F9E6A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44DD10E4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6FDDD723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2C935187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DispatchFunc</w:t>
            </w:r>
          </w:p>
          <w:p w14:paraId="2AAB6C9B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0D723181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70E1E85E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{</w:t>
            </w:r>
          </w:p>
          <w:p w14:paraId="259C5B6E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'TodoItem'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7A6C5968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onChange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payload: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});</w:t>
            </w:r>
          </w:p>
          <w:p w14:paraId="29AEF1CE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</w:t>
            </w:r>
          </w:p>
          <w:p w14:paraId="377F2B9A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if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window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confirm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삭제하시겠습니까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?'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))</w:t>
            </w:r>
          </w:p>
          <w:p w14:paraId="24B87C87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type: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payload: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id: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});</w:t>
            </w:r>
          </w:p>
          <w:p w14:paraId="548E08C1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}</w:t>
            </w:r>
          </w:p>
          <w:p w14:paraId="67F2B96A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65C00786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?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"done"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: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""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&gt;</w:t>
            </w:r>
          </w:p>
          <w:p w14:paraId="12ED8EBA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&lt;td&gt;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</w:t>
            </w:r>
          </w:p>
          <w:p w14:paraId="3E893064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&lt;td&gt;</w:t>
            </w:r>
          </w:p>
          <w:p w14:paraId="3012365C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'checkbox'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checked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onChange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onChange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</w:p>
          <w:p w14:paraId="45BC2C95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5F071CB4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&lt;span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onClick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x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&lt;/span&gt;</w:t>
            </w:r>
          </w:p>
          <w:p w14:paraId="2EE517A8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</w:t>
            </w:r>
          </w:p>
          <w:p w14:paraId="25C961F2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&lt;/tr&gt;</w:t>
            </w:r>
          </w:p>
          <w:p w14:paraId="39BF598E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</w:t>
            </w:r>
          </w:p>
          <w:p w14:paraId="7CDB71DA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09ABAD29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1A1EC634" w14:textId="77777777" w:rsidR="004A0908" w:rsidRPr="008E682B" w:rsidRDefault="004A0908" w:rsidP="004A0908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34DCFCA8" w14:textId="77777777" w:rsidR="004A0908" w:rsidRPr="008E682B" w:rsidRDefault="004A0908" w:rsidP="004A0908">
            <w:pPr>
              <w:rPr>
                <w:rFonts w:ascii="Consolas" w:hAnsi="Consolas"/>
              </w:rPr>
            </w:pPr>
          </w:p>
        </w:tc>
      </w:tr>
    </w:tbl>
    <w:p w14:paraId="34A0805C" w14:textId="77777777" w:rsidR="004A0908" w:rsidRPr="008E682B" w:rsidRDefault="004A0908" w:rsidP="004A0908">
      <w:pPr>
        <w:rPr>
          <w:rFonts w:ascii="Consolas" w:hAnsi="Consolas"/>
        </w:rPr>
      </w:pPr>
    </w:p>
    <w:p w14:paraId="74D9A498" w14:textId="1933E6FB" w:rsidR="00C767D7" w:rsidRPr="008E682B" w:rsidRDefault="00C767D7" w:rsidP="00C767D7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67D7" w:rsidRPr="008E682B" w14:paraId="2EA868D1" w14:textId="77777777" w:rsidTr="00C767D7">
        <w:tc>
          <w:tcPr>
            <w:tcW w:w="10456" w:type="dxa"/>
          </w:tcPr>
          <w:p w14:paraId="69D0ABB0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</w:p>
          <w:p w14:paraId="055773C1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'./TodoItem'</w:t>
            </w:r>
          </w:p>
          <w:p w14:paraId="07006D69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DispatchFunc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'./todoReducer'</w:t>
            </w:r>
          </w:p>
          <w:p w14:paraId="367214C2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5193387B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17EAB701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[],</w:t>
            </w:r>
          </w:p>
          <w:p w14:paraId="227B5F8E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DispatchFunc</w:t>
            </w:r>
          </w:p>
          <w:p w14:paraId="720D9B48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0F0B0B0D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35B3A8CC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({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Props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 {</w:t>
            </w:r>
          </w:p>
          <w:p w14:paraId="485F60FE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'TodoList'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0E18C3AC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trlist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map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</w:p>
          <w:p w14:paraId="67175754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TodoItem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key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057E140D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50D3E4BA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&lt;table&gt;</w:t>
            </w:r>
          </w:p>
          <w:p w14:paraId="6BFAA1A3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&lt;thead&gt;</w:t>
            </w:r>
          </w:p>
          <w:p w14:paraId="0917E3E7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&lt;tr&gt;&lt;td&gt;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&lt;/td&gt;&lt;td&gt;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할일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&lt;/td&gt;&lt;/tr&gt;</w:t>
            </w:r>
          </w:p>
          <w:p w14:paraId="748EC7CB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&lt;/thead&gt;</w:t>
            </w:r>
          </w:p>
          <w:p w14:paraId="24939D66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&lt;tbody&gt;</w:t>
            </w:r>
          </w:p>
          <w:p w14:paraId="4E0A2633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trlist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</w:p>
          <w:p w14:paraId="76684BB0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&lt;/tbody&gt;</w:t>
            </w:r>
          </w:p>
          <w:p w14:paraId="1A2CA4FD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&lt;/table&gt;</w:t>
            </w:r>
          </w:p>
          <w:p w14:paraId="3DC22FBD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</w:t>
            </w:r>
          </w:p>
          <w:p w14:paraId="5DAE377B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7F935102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5197A612" w14:textId="77777777" w:rsidR="00C767D7" w:rsidRPr="008E682B" w:rsidRDefault="00C767D7" w:rsidP="00C767D7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5F85E4D3" w14:textId="77777777" w:rsidR="00C767D7" w:rsidRPr="008E682B" w:rsidRDefault="00C767D7" w:rsidP="00C767D7">
            <w:pPr>
              <w:rPr>
                <w:rFonts w:ascii="Consolas" w:hAnsi="Consolas"/>
              </w:rPr>
            </w:pPr>
          </w:p>
        </w:tc>
      </w:tr>
    </w:tbl>
    <w:p w14:paraId="2CDA1D07" w14:textId="1BAD59BA" w:rsidR="006D4F1E" w:rsidRPr="008E682B" w:rsidRDefault="006D4F1E" w:rsidP="00C767D7">
      <w:pPr>
        <w:rPr>
          <w:rFonts w:ascii="Consolas" w:hAnsi="Consolas"/>
        </w:rPr>
      </w:pPr>
    </w:p>
    <w:p w14:paraId="6457F6F4" w14:textId="77777777" w:rsidR="006D4F1E" w:rsidRPr="008E682B" w:rsidRDefault="006D4F1E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22185CD0" w14:textId="6D6AFFDC" w:rsidR="00C767D7" w:rsidRPr="008E682B" w:rsidRDefault="006D4F1E" w:rsidP="006D4F1E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TodoRoot.tsx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F1E" w:rsidRPr="008E682B" w14:paraId="066C4BA9" w14:textId="77777777" w:rsidTr="006D4F1E">
        <w:tc>
          <w:tcPr>
            <w:tcW w:w="10456" w:type="dxa"/>
          </w:tcPr>
          <w:p w14:paraId="30D232F9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useReducer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</w:p>
          <w:p w14:paraId="0AFA5127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'./TodoRoot.css'</w:t>
            </w:r>
          </w:p>
          <w:p w14:paraId="4007FEB7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'./TodoInput'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0DC37924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'./TodoList'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1F0B1892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reducer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initialState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}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'./todoReducer'</w:t>
            </w:r>
          </w:p>
          <w:p w14:paraId="07BA5F40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13E4D54C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() {</w:t>
            </w:r>
          </w:p>
          <w:p w14:paraId="4CD77D2E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'TodoRoot'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01EA2CE0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const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[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] =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useReducer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reducer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, 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initialState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</w:t>
            </w:r>
          </w:p>
          <w:p w14:paraId="0FC834B7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0E9B11D3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&lt;div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"todoRoot"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&gt;</w:t>
            </w:r>
          </w:p>
          <w:p w14:paraId="6E077EC0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&lt;h1&gt;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할일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&lt;/h1&gt;</w:t>
            </w:r>
          </w:p>
          <w:p w14:paraId="3096874F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</w:p>
          <w:p w14:paraId="19D1A969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0070C1"/>
                <w:sz w:val="21"/>
                <w:szCs w:val="21"/>
              </w:rPr>
              <w:t>state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todoList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{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dispatch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}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     </w:t>
            </w:r>
          </w:p>
          <w:p w14:paraId="1B5CCE1B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&lt;/div&gt;</w:t>
            </w:r>
          </w:p>
          <w:p w14:paraId="525B94AF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</w:t>
            </w:r>
          </w:p>
          <w:p w14:paraId="1E63E43A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79375910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5B60AC67" w14:textId="77777777" w:rsidR="006D4F1E" w:rsidRPr="008E682B" w:rsidRDefault="006D4F1E" w:rsidP="006D4F1E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2008A345" w14:textId="120E7941" w:rsidR="006D4F1E" w:rsidRPr="008E682B" w:rsidRDefault="006D4F1E" w:rsidP="006D4F1E">
            <w:pPr>
              <w:rPr>
                <w:rFonts w:ascii="Consolas" w:hAnsi="Consolas"/>
              </w:rPr>
            </w:pPr>
          </w:p>
        </w:tc>
      </w:tr>
    </w:tbl>
    <w:p w14:paraId="73DD2356" w14:textId="77777777" w:rsidR="006D4F1E" w:rsidRPr="008E682B" w:rsidRDefault="006D4F1E" w:rsidP="006D4F1E">
      <w:pPr>
        <w:rPr>
          <w:rFonts w:ascii="Consolas" w:hAnsi="Consolas"/>
        </w:rPr>
      </w:pPr>
    </w:p>
    <w:p w14:paraId="140251F6" w14:textId="5769B007" w:rsidR="006D4F1E" w:rsidRPr="008E682B" w:rsidRDefault="00604471" w:rsidP="00604471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TodoRoot.css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4471" w:rsidRPr="008E682B" w14:paraId="7E6561C3" w14:textId="77777777" w:rsidTr="00604471">
        <w:tc>
          <w:tcPr>
            <w:tcW w:w="10456" w:type="dxa"/>
          </w:tcPr>
          <w:p w14:paraId="16F49AA3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border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solid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400px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auto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</w:p>
          <w:p w14:paraId="40DD27D2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box-shadow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#DDD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7F4D7D80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h1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0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 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0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0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5AD48C03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div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&gt;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6px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280px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270C3A50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div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button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margin-left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1B25E622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table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border-collapse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collapse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margin-top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100%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17FA5C61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border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solid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6px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7AB6A74A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thead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background-color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#eee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text-align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center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4C3CA89C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td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:nth-child(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text-align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center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4E1D43B6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checkbox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]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margin-right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accent-color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53BB6B31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span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float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right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font-weight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bold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cursor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pointer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580C1AFB" w14:textId="77777777" w:rsidR="00604471" w:rsidRPr="008E682B" w:rsidRDefault="00604471" w:rsidP="00604471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tr.done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color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#bbb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text-decoration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line-through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42CE4622" w14:textId="77777777" w:rsidR="00604471" w:rsidRPr="008E682B" w:rsidRDefault="00604471" w:rsidP="00604471">
            <w:pPr>
              <w:rPr>
                <w:rFonts w:ascii="Consolas" w:hAnsi="Consolas"/>
              </w:rPr>
            </w:pPr>
          </w:p>
        </w:tc>
      </w:tr>
    </w:tbl>
    <w:p w14:paraId="78CCB88C" w14:textId="77777777" w:rsidR="00604471" w:rsidRPr="008E682B" w:rsidRDefault="00604471" w:rsidP="00604471">
      <w:pPr>
        <w:rPr>
          <w:rFonts w:ascii="Consolas" w:hAnsi="Consolas"/>
        </w:rPr>
      </w:pPr>
    </w:p>
    <w:p w14:paraId="35FF1C3C" w14:textId="5DEBB365" w:rsidR="00604471" w:rsidRPr="008E682B" w:rsidRDefault="00E059F2" w:rsidP="00E059F2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59F2" w:rsidRPr="008E682B" w14:paraId="540D07AC" w14:textId="77777777" w:rsidTr="00E059F2">
        <w:tc>
          <w:tcPr>
            <w:tcW w:w="10456" w:type="dxa"/>
          </w:tcPr>
          <w:p w14:paraId="4781CFAE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React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'react'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5A092F8F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from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'./TodoRoot'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2D7269A0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194AEF73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App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() {</w:t>
            </w:r>
          </w:p>
          <w:p w14:paraId="6AD0DDD3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console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log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'App'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69DAD9B1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(</w:t>
            </w:r>
          </w:p>
          <w:p w14:paraId="0BDE46D4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&lt;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/&gt;</w:t>
            </w:r>
          </w:p>
          <w:p w14:paraId="694FD93A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  );</w:t>
            </w:r>
          </w:p>
          <w:p w14:paraId="374D7856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</w:t>
            </w:r>
          </w:p>
          <w:p w14:paraId="320E5528" w14:textId="77777777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6AE5B82B" w14:textId="04688925" w:rsidR="00E059F2" w:rsidRPr="008E682B" w:rsidRDefault="00E059F2" w:rsidP="00E059F2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="00897681"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React</w:t>
            </w:r>
            <w:r w:rsidR="00897681"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.</w:t>
            </w:r>
            <w:r w:rsidR="00897681"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memo</w:t>
            </w:r>
            <w:r w:rsidR="00897681"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(</w:t>
            </w:r>
            <w:r w:rsidRPr="008E682B">
              <w:rPr>
                <w:rFonts w:ascii="Consolas" w:hAnsi="Consolas" w:cs="굴림"/>
                <w:color w:val="795E26"/>
                <w:sz w:val="21"/>
                <w:szCs w:val="21"/>
              </w:rPr>
              <w:t>App</w:t>
            </w:r>
            <w:r w:rsidR="00897681">
              <w:rPr>
                <w:rFonts w:ascii="Consolas" w:hAnsi="Consolas" w:cs="굴림"/>
                <w:color w:val="000000"/>
                <w:sz w:val="21"/>
                <w:szCs w:val="21"/>
              </w:rPr>
              <w:t>);</w:t>
            </w:r>
          </w:p>
          <w:p w14:paraId="5D34F7A3" w14:textId="77777777" w:rsidR="00E059F2" w:rsidRPr="008E682B" w:rsidRDefault="00E059F2" w:rsidP="00E059F2">
            <w:pPr>
              <w:rPr>
                <w:rFonts w:ascii="Consolas" w:hAnsi="Consolas"/>
              </w:rPr>
            </w:pPr>
          </w:p>
        </w:tc>
      </w:tr>
    </w:tbl>
    <w:p w14:paraId="6EE97087" w14:textId="77777777" w:rsidR="00E059F2" w:rsidRPr="008E682B" w:rsidRDefault="00E059F2" w:rsidP="00E059F2">
      <w:pPr>
        <w:rPr>
          <w:rFonts w:ascii="Consolas" w:hAnsi="Consolas"/>
        </w:rPr>
      </w:pPr>
    </w:p>
    <w:p w14:paraId="201E2761" w14:textId="77777777" w:rsidR="00D042EF" w:rsidRPr="008E682B" w:rsidRDefault="00D042EF" w:rsidP="00E059F2">
      <w:pPr>
        <w:rPr>
          <w:rFonts w:ascii="Consolas" w:hAnsi="Consolas"/>
        </w:rPr>
      </w:pPr>
    </w:p>
    <w:p w14:paraId="13FF170D" w14:textId="3C23FF40" w:rsidR="00D042EF" w:rsidRPr="008E682B" w:rsidRDefault="00D042EF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4C041690" w14:textId="3E9632DC" w:rsidR="00D042EF" w:rsidRPr="008E682B" w:rsidRDefault="00D042EF" w:rsidP="00D042EF">
      <w:pPr>
        <w:pStyle w:val="2"/>
        <w:rPr>
          <w:rFonts w:ascii="Consolas" w:hAnsi="Consolas"/>
        </w:rPr>
      </w:pPr>
      <w:bookmarkStart w:id="15" w:name="_Toc149138516"/>
      <w:r w:rsidRPr="008E682B">
        <w:rPr>
          <w:rFonts w:ascii="Consolas" w:hAnsi="Consolas"/>
        </w:rPr>
        <w:lastRenderedPageBreak/>
        <w:t>실행</w:t>
      </w:r>
      <w:bookmarkEnd w:id="15"/>
    </w:p>
    <w:p w14:paraId="194540B3" w14:textId="2368E1B5" w:rsidR="00D042EF" w:rsidRPr="008E682B" w:rsidRDefault="0029776C" w:rsidP="00D042EF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todo </w:t>
      </w:r>
      <w:r w:rsidRPr="008E682B">
        <w:rPr>
          <w:rFonts w:ascii="Consolas" w:hAnsi="Consolas"/>
        </w:rPr>
        <w:t>항목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개의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체크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박스를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계속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클릭해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보자</w:t>
      </w:r>
      <w:r w:rsidRPr="008E682B">
        <w:rPr>
          <w:rFonts w:ascii="Consolas" w:hAnsi="Consolas"/>
        </w:rPr>
        <w:t>.</w:t>
      </w:r>
    </w:p>
    <w:p w14:paraId="00CFE582" w14:textId="64CDCA60" w:rsidR="0029776C" w:rsidRPr="008E682B" w:rsidRDefault="0029776C" w:rsidP="00D042EF">
      <w:pPr>
        <w:rPr>
          <w:rFonts w:ascii="Consolas" w:hAnsi="Consolas"/>
        </w:rPr>
      </w:pPr>
      <w:r w:rsidRPr="008E682B">
        <w:rPr>
          <w:rFonts w:ascii="Consolas" w:hAnsi="Consolas"/>
        </w:rPr>
        <w:t>처음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클릭했을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때는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모든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컴포넌트들이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되지만</w:t>
      </w:r>
      <w:r w:rsidRPr="008E682B">
        <w:rPr>
          <w:rFonts w:ascii="Consolas" w:hAnsi="Consolas"/>
        </w:rPr>
        <w:t>,</w:t>
      </w:r>
    </w:p>
    <w:p w14:paraId="49921817" w14:textId="2E57F8F5" w:rsidR="0029776C" w:rsidRPr="008E682B" w:rsidRDefault="0029776C" w:rsidP="00D042EF">
      <w:pPr>
        <w:rPr>
          <w:rFonts w:ascii="Consolas" w:hAnsi="Consolas"/>
        </w:rPr>
      </w:pPr>
      <w:r w:rsidRPr="008E682B">
        <w:rPr>
          <w:rFonts w:ascii="Consolas" w:hAnsi="Consolas"/>
        </w:rPr>
        <w:t>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번째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부터는</w:t>
      </w:r>
      <w:r w:rsidRPr="008E682B">
        <w:rPr>
          <w:rFonts w:ascii="Consolas" w:hAnsi="Consolas"/>
        </w:rPr>
        <w:t xml:space="preserve"> </w:t>
      </w:r>
      <w:r w:rsidR="005F2157" w:rsidRPr="008E682B">
        <w:rPr>
          <w:rFonts w:ascii="Consolas" w:hAnsi="Consolas"/>
        </w:rPr>
        <w:t>상태가</w:t>
      </w:r>
      <w:r w:rsidR="005F2157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변한</w:t>
      </w:r>
      <w:r w:rsidR="00E81366" w:rsidRPr="008E682B">
        <w:rPr>
          <w:rFonts w:ascii="Consolas" w:hAnsi="Consolas"/>
        </w:rPr>
        <w:t xml:space="preserve"> TodoItem </w:t>
      </w:r>
      <w:r w:rsidR="00E81366" w:rsidRPr="008E682B">
        <w:rPr>
          <w:rFonts w:ascii="Consolas" w:hAnsi="Consolas"/>
        </w:rPr>
        <w:t>만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렌더링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되고</w:t>
      </w:r>
      <w:r w:rsidR="00E81366" w:rsidRPr="008E682B">
        <w:rPr>
          <w:rFonts w:ascii="Consolas" w:hAnsi="Consolas"/>
        </w:rPr>
        <w:t xml:space="preserve">, </w:t>
      </w:r>
      <w:r w:rsidR="00E81366" w:rsidRPr="008E682B">
        <w:rPr>
          <w:rFonts w:ascii="Consolas" w:hAnsi="Consolas"/>
        </w:rPr>
        <w:t>상태가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변하지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않은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다른</w:t>
      </w:r>
      <w:r w:rsidR="00E81366" w:rsidRPr="008E682B">
        <w:rPr>
          <w:rFonts w:ascii="Consolas" w:hAnsi="Consolas"/>
        </w:rPr>
        <w:t xml:space="preserve"> TodoItem </w:t>
      </w:r>
      <w:r w:rsidR="00E81366" w:rsidRPr="008E682B">
        <w:rPr>
          <w:rFonts w:ascii="Consolas" w:hAnsi="Consolas"/>
        </w:rPr>
        <w:t>들은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렌더링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되지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않는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것을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확인할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수</w:t>
      </w:r>
      <w:r w:rsidR="00E81366" w:rsidRPr="008E682B">
        <w:rPr>
          <w:rFonts w:ascii="Consolas" w:hAnsi="Consolas"/>
        </w:rPr>
        <w:t xml:space="preserve"> </w:t>
      </w:r>
      <w:r w:rsidR="00E81366" w:rsidRPr="008E682B">
        <w:rPr>
          <w:rFonts w:ascii="Consolas" w:hAnsi="Consolas"/>
        </w:rPr>
        <w:t>있다</w:t>
      </w:r>
      <w:r w:rsidR="00E81366" w:rsidRPr="008E682B">
        <w:rPr>
          <w:rFonts w:ascii="Consolas" w:hAnsi="Consolas"/>
        </w:rPr>
        <w:t>.</w:t>
      </w:r>
    </w:p>
    <w:p w14:paraId="26577A65" w14:textId="77777777" w:rsidR="004434BE" w:rsidRPr="008E682B" w:rsidRDefault="004434BE" w:rsidP="00D042EF">
      <w:pPr>
        <w:rPr>
          <w:rFonts w:ascii="Consolas" w:hAnsi="Consolas"/>
        </w:rPr>
      </w:pPr>
    </w:p>
    <w:p w14:paraId="4C4A4491" w14:textId="7B38FCF3" w:rsidR="004434BE" w:rsidRPr="008E682B" w:rsidRDefault="004434BE" w:rsidP="00D042EF">
      <w:pPr>
        <w:rPr>
          <w:rFonts w:ascii="Consolas" w:hAnsi="Consolas"/>
        </w:rPr>
      </w:pPr>
      <w:r w:rsidRPr="008E682B">
        <w:rPr>
          <w:rFonts w:ascii="Consolas" w:hAnsi="Consolas"/>
          <w:noProof/>
        </w:rPr>
        <w:drawing>
          <wp:inline distT="0" distB="0" distL="0" distR="0" wp14:anchorId="544D0264" wp14:editId="0A6FE03A">
            <wp:extent cx="1741018" cy="3546281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4656" cy="35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C805" w14:textId="77777777" w:rsidR="004434BE" w:rsidRPr="008E682B" w:rsidRDefault="004434BE" w:rsidP="00D042EF">
      <w:pPr>
        <w:rPr>
          <w:rFonts w:ascii="Consolas" w:hAnsi="Consolas"/>
        </w:rPr>
      </w:pPr>
    </w:p>
    <w:p w14:paraId="34FDB5BD" w14:textId="325C0979" w:rsidR="004434BE" w:rsidRPr="008E682B" w:rsidRDefault="004434BE" w:rsidP="00D042EF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TodoItem 3 </w:t>
      </w:r>
      <w:r w:rsidRPr="008E682B">
        <w:rPr>
          <w:rFonts w:ascii="Consolas" w:hAnsi="Consolas"/>
        </w:rPr>
        <w:t>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되고</w:t>
      </w:r>
      <w:r w:rsidRPr="008E682B">
        <w:rPr>
          <w:rFonts w:ascii="Consolas" w:hAnsi="Consolas"/>
        </w:rPr>
        <w:t>, TodoItem 1, TodoItem 2</w:t>
      </w:r>
      <w:r w:rsidRPr="008E682B">
        <w:rPr>
          <w:rFonts w:ascii="Consolas" w:hAnsi="Consolas"/>
        </w:rPr>
        <w:t>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렌더링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있지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않다</w:t>
      </w:r>
      <w:r w:rsidRPr="008E682B">
        <w:rPr>
          <w:rFonts w:ascii="Consolas" w:hAnsi="Consolas"/>
        </w:rPr>
        <w:t>.</w:t>
      </w:r>
    </w:p>
    <w:p w14:paraId="41F2CB27" w14:textId="77777777" w:rsidR="004434BE" w:rsidRPr="008E682B" w:rsidRDefault="004434BE" w:rsidP="00D042EF">
      <w:pPr>
        <w:rPr>
          <w:rFonts w:ascii="Consolas" w:hAnsi="Consolas"/>
        </w:rPr>
      </w:pPr>
    </w:p>
    <w:p w14:paraId="248F3A0B" w14:textId="77777777" w:rsidR="0055162A" w:rsidRPr="008E682B" w:rsidRDefault="0055162A" w:rsidP="00D042EF">
      <w:pPr>
        <w:rPr>
          <w:rFonts w:ascii="Consolas" w:hAnsi="Consolas"/>
        </w:rPr>
      </w:pPr>
    </w:p>
    <w:p w14:paraId="22255345" w14:textId="77777777" w:rsidR="0055162A" w:rsidRPr="008E682B" w:rsidRDefault="0055162A" w:rsidP="00D042EF">
      <w:pPr>
        <w:rPr>
          <w:rFonts w:ascii="Consolas" w:hAnsi="Consolas"/>
        </w:rPr>
      </w:pPr>
    </w:p>
    <w:p w14:paraId="2BA50FBC" w14:textId="08688E19" w:rsidR="0055162A" w:rsidRPr="008E682B" w:rsidRDefault="0055162A" w:rsidP="0055162A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랜더링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최적화가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이유</w:t>
      </w:r>
    </w:p>
    <w:p w14:paraId="1CA1F6E2" w14:textId="0C89090E" w:rsidR="0055162A" w:rsidRPr="008E682B" w:rsidRDefault="0055162A" w:rsidP="0055162A">
      <w:pPr>
        <w:rPr>
          <w:rFonts w:ascii="Consolas" w:hAnsi="Consolas" w:cs="굴림"/>
          <w:color w:val="800000"/>
          <w:sz w:val="21"/>
          <w:szCs w:val="21"/>
        </w:rPr>
      </w:pPr>
      <w:r w:rsidRPr="008E682B">
        <w:rPr>
          <w:rFonts w:ascii="Consolas" w:hAnsi="Consolas" w:cs="굴림"/>
          <w:color w:val="800000"/>
          <w:sz w:val="21"/>
          <w:szCs w:val="21"/>
        </w:rPr>
        <w:t>&lt;</w:t>
      </w:r>
      <w:r w:rsidRPr="008E682B">
        <w:rPr>
          <w:rFonts w:ascii="Consolas" w:hAnsi="Consolas" w:cs="굴림"/>
          <w:color w:val="267F99"/>
          <w:sz w:val="21"/>
          <w:szCs w:val="21"/>
        </w:rPr>
        <w:t>TodoItem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E50000"/>
          <w:sz w:val="21"/>
          <w:szCs w:val="21"/>
        </w:rPr>
        <w:t>key</w:t>
      </w:r>
      <w:r w:rsidRPr="008E682B">
        <w:rPr>
          <w:rFonts w:ascii="Consolas" w:hAnsi="Consolas" w:cs="굴림"/>
          <w:color w:val="000000"/>
          <w:sz w:val="21"/>
          <w:szCs w:val="21"/>
        </w:rPr>
        <w:t>=</w:t>
      </w:r>
      <w:r w:rsidRPr="008E682B">
        <w:rPr>
          <w:rFonts w:ascii="Consolas" w:hAnsi="Consolas" w:cs="굴림"/>
          <w:color w:val="0000FF"/>
          <w:sz w:val="21"/>
          <w:szCs w:val="21"/>
        </w:rPr>
        <w:t>{</w:t>
      </w:r>
      <w:r w:rsidRPr="008E682B">
        <w:rPr>
          <w:rFonts w:ascii="Consolas" w:hAnsi="Consolas" w:cs="굴림"/>
          <w:color w:val="001080"/>
          <w:sz w:val="21"/>
          <w:szCs w:val="21"/>
        </w:rPr>
        <w:t>todo</w:t>
      </w:r>
      <w:r w:rsidRPr="008E682B">
        <w:rPr>
          <w:rFonts w:ascii="Consolas" w:hAnsi="Consolas" w:cs="굴림"/>
          <w:color w:val="000000"/>
          <w:sz w:val="21"/>
          <w:szCs w:val="21"/>
        </w:rPr>
        <w:t>.</w:t>
      </w:r>
      <w:r w:rsidRPr="008E682B">
        <w:rPr>
          <w:rFonts w:ascii="Consolas" w:hAnsi="Consolas" w:cs="굴림"/>
          <w:color w:val="001080"/>
          <w:sz w:val="21"/>
          <w:szCs w:val="21"/>
        </w:rPr>
        <w:t>id</w:t>
      </w:r>
      <w:r w:rsidRPr="008E682B">
        <w:rPr>
          <w:rFonts w:ascii="Consolas" w:hAnsi="Consolas" w:cs="굴림"/>
          <w:color w:val="0000FF"/>
          <w:sz w:val="21"/>
          <w:szCs w:val="21"/>
        </w:rPr>
        <w:t>}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E50000"/>
          <w:sz w:val="21"/>
          <w:szCs w:val="21"/>
        </w:rPr>
        <w:t>todo</w:t>
      </w:r>
      <w:r w:rsidRPr="008E682B">
        <w:rPr>
          <w:rFonts w:ascii="Consolas" w:hAnsi="Consolas" w:cs="굴림"/>
          <w:color w:val="000000"/>
          <w:sz w:val="21"/>
          <w:szCs w:val="21"/>
        </w:rPr>
        <w:t>=</w:t>
      </w:r>
      <w:r w:rsidRPr="008E682B">
        <w:rPr>
          <w:rFonts w:ascii="Consolas" w:hAnsi="Consolas" w:cs="굴림"/>
          <w:color w:val="0000FF"/>
          <w:sz w:val="21"/>
          <w:szCs w:val="21"/>
        </w:rPr>
        <w:t>{</w:t>
      </w:r>
      <w:r w:rsidRPr="008E682B">
        <w:rPr>
          <w:rFonts w:ascii="Consolas" w:hAnsi="Consolas" w:cs="굴림"/>
          <w:color w:val="001080"/>
          <w:sz w:val="21"/>
          <w:szCs w:val="21"/>
        </w:rPr>
        <w:t>todo</w:t>
      </w:r>
      <w:r w:rsidRPr="008E682B">
        <w:rPr>
          <w:rFonts w:ascii="Consolas" w:hAnsi="Consolas" w:cs="굴림"/>
          <w:color w:val="0000FF"/>
          <w:sz w:val="21"/>
          <w:szCs w:val="21"/>
        </w:rPr>
        <w:t>}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E50000"/>
          <w:sz w:val="21"/>
          <w:szCs w:val="21"/>
        </w:rPr>
        <w:t>dispatch</w:t>
      </w:r>
      <w:r w:rsidRPr="008E682B">
        <w:rPr>
          <w:rFonts w:ascii="Consolas" w:hAnsi="Consolas" w:cs="굴림"/>
          <w:color w:val="000000"/>
          <w:sz w:val="21"/>
          <w:szCs w:val="21"/>
        </w:rPr>
        <w:t>=</w:t>
      </w:r>
      <w:r w:rsidRPr="008E682B">
        <w:rPr>
          <w:rFonts w:ascii="Consolas" w:hAnsi="Consolas" w:cs="굴림"/>
          <w:color w:val="0000FF"/>
          <w:sz w:val="21"/>
          <w:szCs w:val="21"/>
        </w:rPr>
        <w:t>{</w:t>
      </w:r>
      <w:r w:rsidRPr="008E682B">
        <w:rPr>
          <w:rFonts w:ascii="Consolas" w:hAnsi="Consolas" w:cs="굴림"/>
          <w:color w:val="795E26"/>
          <w:sz w:val="21"/>
          <w:szCs w:val="21"/>
        </w:rPr>
        <w:t>dispatch</w:t>
      </w:r>
      <w:r w:rsidRPr="008E682B">
        <w:rPr>
          <w:rFonts w:ascii="Consolas" w:hAnsi="Consolas" w:cs="굴림"/>
          <w:color w:val="0000FF"/>
          <w:sz w:val="21"/>
          <w:szCs w:val="21"/>
        </w:rPr>
        <w:t>}</w:t>
      </w:r>
      <w:r w:rsidRPr="008E682B">
        <w:rPr>
          <w:rFonts w:ascii="Consolas" w:hAnsi="Consolas" w:cs="굴림"/>
          <w:color w:val="000000"/>
          <w:sz w:val="21"/>
          <w:szCs w:val="21"/>
        </w:rPr>
        <w:t xml:space="preserve"> </w:t>
      </w:r>
      <w:r w:rsidRPr="008E682B">
        <w:rPr>
          <w:rFonts w:ascii="Consolas" w:hAnsi="Consolas" w:cs="굴림"/>
          <w:color w:val="800000"/>
          <w:sz w:val="21"/>
          <w:szCs w:val="21"/>
        </w:rPr>
        <w:t>/&gt;</w:t>
      </w:r>
    </w:p>
    <w:p w14:paraId="00219BE6" w14:textId="3F047F49" w:rsidR="0042189B" w:rsidRPr="008E682B" w:rsidRDefault="0042189B" w:rsidP="0055162A">
      <w:pPr>
        <w:rPr>
          <w:rFonts w:ascii="Consolas" w:hAnsi="Consolas"/>
        </w:rPr>
      </w:pPr>
    </w:p>
    <w:p w14:paraId="208DEB68" w14:textId="17835BEE" w:rsidR="004E3621" w:rsidRPr="008E682B" w:rsidRDefault="00EF0DBD" w:rsidP="0055162A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TodoItem </w:t>
      </w:r>
      <w:r w:rsidRPr="008E682B">
        <w:rPr>
          <w:rFonts w:ascii="Consolas" w:hAnsi="Consolas"/>
        </w:rPr>
        <w:t>컴포넌트에</w:t>
      </w:r>
      <w:r w:rsidRPr="008E682B">
        <w:rPr>
          <w:rFonts w:ascii="Consolas" w:hAnsi="Consolas"/>
        </w:rPr>
        <w:t xml:space="preserve"> props</w:t>
      </w:r>
      <w:r w:rsidRPr="008E682B">
        <w:rPr>
          <w:rFonts w:ascii="Consolas" w:hAnsi="Consolas"/>
        </w:rPr>
        <w:t>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전달되는</w:t>
      </w:r>
      <w:r w:rsidRPr="008E682B">
        <w:rPr>
          <w:rFonts w:ascii="Consolas" w:hAnsi="Consolas"/>
        </w:rPr>
        <w:t xml:space="preserve"> </w:t>
      </w:r>
      <w:r w:rsidR="00E33C7F" w:rsidRPr="008E682B">
        <w:rPr>
          <w:rFonts w:ascii="Consolas" w:hAnsi="Consolas"/>
        </w:rPr>
        <w:t>dis</w:t>
      </w:r>
      <w:r w:rsidRPr="008E682B">
        <w:rPr>
          <w:rFonts w:ascii="Consolas" w:hAnsi="Consolas"/>
        </w:rPr>
        <w:t xml:space="preserve">patch </w:t>
      </w:r>
      <w:r w:rsidRPr="008E682B">
        <w:rPr>
          <w:rFonts w:ascii="Consolas" w:hAnsi="Consolas"/>
        </w:rPr>
        <w:t>함수는</w:t>
      </w:r>
      <w:r w:rsidRPr="008E682B">
        <w:rPr>
          <w:rFonts w:ascii="Consolas" w:hAnsi="Consolas"/>
        </w:rPr>
        <w:t xml:space="preserve"> </w:t>
      </w:r>
      <w:r w:rsidR="004E3621" w:rsidRPr="008E682B">
        <w:rPr>
          <w:rFonts w:ascii="Consolas" w:hAnsi="Consolas"/>
        </w:rPr>
        <w:t>언제나</w:t>
      </w:r>
      <w:r w:rsidR="004E3621" w:rsidRPr="008E682B">
        <w:rPr>
          <w:rFonts w:ascii="Consolas" w:hAnsi="Consolas"/>
        </w:rPr>
        <w:t xml:space="preserve"> </w:t>
      </w:r>
      <w:r w:rsidR="004E3621" w:rsidRPr="008E682B">
        <w:rPr>
          <w:rFonts w:ascii="Consolas" w:hAnsi="Consolas"/>
        </w:rPr>
        <w:t>같은</w:t>
      </w:r>
      <w:r w:rsidR="004E3621" w:rsidRPr="008E682B">
        <w:rPr>
          <w:rFonts w:ascii="Consolas" w:hAnsi="Consolas"/>
        </w:rPr>
        <w:t xml:space="preserve"> </w:t>
      </w:r>
      <w:r w:rsidR="004E3621" w:rsidRPr="008E682B">
        <w:rPr>
          <w:rFonts w:ascii="Consolas" w:hAnsi="Consolas"/>
        </w:rPr>
        <w:t>함수이다</w:t>
      </w:r>
      <w:r w:rsidR="004E3621" w:rsidRPr="008E682B">
        <w:rPr>
          <w:rFonts w:ascii="Consolas" w:hAnsi="Consolas"/>
        </w:rPr>
        <w:t>.</w:t>
      </w:r>
    </w:p>
    <w:p w14:paraId="0199A591" w14:textId="18276A46" w:rsidR="004E3621" w:rsidRPr="008E682B" w:rsidRDefault="004E3621" w:rsidP="0055162A">
      <w:pPr>
        <w:rPr>
          <w:rFonts w:ascii="Consolas" w:hAnsi="Consolas"/>
        </w:rPr>
      </w:pPr>
      <w:r w:rsidRPr="008E682B">
        <w:rPr>
          <w:rFonts w:ascii="Consolas" w:hAnsi="Consolas"/>
        </w:rPr>
        <w:t>따라서</w:t>
      </w:r>
      <w:r w:rsidRPr="008E682B">
        <w:rPr>
          <w:rFonts w:ascii="Consolas" w:hAnsi="Consolas"/>
        </w:rPr>
        <w:t xml:space="preserve"> todo </w:t>
      </w:r>
      <w:r w:rsidR="0031082E" w:rsidRPr="008E682B">
        <w:rPr>
          <w:rFonts w:ascii="Consolas" w:hAnsi="Consolas"/>
        </w:rPr>
        <w:t xml:space="preserve">props </w:t>
      </w:r>
      <w:r w:rsidR="0031082E" w:rsidRPr="008E682B">
        <w:rPr>
          <w:rFonts w:ascii="Consolas" w:hAnsi="Consolas"/>
        </w:rPr>
        <w:t>값이</w:t>
      </w:r>
      <w:r w:rsidR="0031082E" w:rsidRPr="008E682B">
        <w:rPr>
          <w:rFonts w:ascii="Consolas" w:hAnsi="Consolas"/>
        </w:rPr>
        <w:t xml:space="preserve"> </w:t>
      </w:r>
      <w:r w:rsidR="0031082E" w:rsidRPr="008E682B">
        <w:rPr>
          <w:rFonts w:ascii="Consolas" w:hAnsi="Consolas"/>
        </w:rPr>
        <w:t>전과</w:t>
      </w:r>
      <w:r w:rsidR="0031082E" w:rsidRPr="008E682B">
        <w:rPr>
          <w:rFonts w:ascii="Consolas" w:hAnsi="Consolas"/>
        </w:rPr>
        <w:t xml:space="preserve"> </w:t>
      </w:r>
      <w:r w:rsidR="0031082E" w:rsidRPr="008E682B">
        <w:rPr>
          <w:rFonts w:ascii="Consolas" w:hAnsi="Consolas"/>
        </w:rPr>
        <w:t>동일한</w:t>
      </w:r>
      <w:r w:rsidR="0031082E" w:rsidRPr="008E682B">
        <w:rPr>
          <w:rFonts w:ascii="Consolas" w:hAnsi="Consolas"/>
        </w:rPr>
        <w:t xml:space="preserve"> TodoItem  </w:t>
      </w:r>
      <w:r w:rsidR="0031082E" w:rsidRPr="008E682B">
        <w:rPr>
          <w:rFonts w:ascii="Consolas" w:hAnsi="Consolas"/>
        </w:rPr>
        <w:t>컴포넌트는</w:t>
      </w:r>
      <w:r w:rsidR="0031082E" w:rsidRPr="008E682B">
        <w:rPr>
          <w:rFonts w:ascii="Consolas" w:hAnsi="Consolas"/>
        </w:rPr>
        <w:t xml:space="preserve"> </w:t>
      </w:r>
      <w:r w:rsidR="0031082E" w:rsidRPr="008E682B">
        <w:rPr>
          <w:rFonts w:ascii="Consolas" w:hAnsi="Consolas"/>
        </w:rPr>
        <w:t>다시</w:t>
      </w:r>
      <w:r w:rsidR="0031082E" w:rsidRPr="008E682B">
        <w:rPr>
          <w:rFonts w:ascii="Consolas" w:hAnsi="Consolas"/>
        </w:rPr>
        <w:t xml:space="preserve"> </w:t>
      </w:r>
      <w:r w:rsidR="0031082E" w:rsidRPr="008E682B">
        <w:rPr>
          <w:rFonts w:ascii="Consolas" w:hAnsi="Consolas"/>
        </w:rPr>
        <w:t>렌더링</w:t>
      </w:r>
      <w:r w:rsidR="0031082E" w:rsidRPr="008E682B">
        <w:rPr>
          <w:rFonts w:ascii="Consolas" w:hAnsi="Consolas"/>
        </w:rPr>
        <w:t xml:space="preserve"> </w:t>
      </w:r>
      <w:r w:rsidR="0031082E" w:rsidRPr="008E682B">
        <w:rPr>
          <w:rFonts w:ascii="Consolas" w:hAnsi="Consolas"/>
        </w:rPr>
        <w:t>되지</w:t>
      </w:r>
      <w:r w:rsidR="0031082E" w:rsidRPr="008E682B">
        <w:rPr>
          <w:rFonts w:ascii="Consolas" w:hAnsi="Consolas"/>
        </w:rPr>
        <w:t xml:space="preserve"> </w:t>
      </w:r>
      <w:r w:rsidR="0031082E" w:rsidRPr="008E682B">
        <w:rPr>
          <w:rFonts w:ascii="Consolas" w:hAnsi="Consolas"/>
        </w:rPr>
        <w:t>않는다</w:t>
      </w:r>
      <w:r w:rsidR="0031082E" w:rsidRPr="008E682B">
        <w:rPr>
          <w:rFonts w:ascii="Consolas" w:hAnsi="Consolas"/>
        </w:rPr>
        <w:t>.</w:t>
      </w:r>
    </w:p>
    <w:p w14:paraId="34680407" w14:textId="77777777" w:rsidR="004434BE" w:rsidRPr="008E682B" w:rsidRDefault="004434BE" w:rsidP="00D042EF">
      <w:pPr>
        <w:rPr>
          <w:rFonts w:ascii="Consolas" w:hAnsi="Consolas"/>
        </w:rPr>
      </w:pPr>
    </w:p>
    <w:p w14:paraId="48DE9F93" w14:textId="77777777" w:rsidR="0020732A" w:rsidRPr="008E682B" w:rsidRDefault="0020732A" w:rsidP="00D042EF">
      <w:pPr>
        <w:rPr>
          <w:rFonts w:ascii="Consolas" w:hAnsi="Consolas"/>
        </w:rPr>
      </w:pPr>
    </w:p>
    <w:p w14:paraId="558CA4C2" w14:textId="1020743F" w:rsidR="0020732A" w:rsidRPr="008E682B" w:rsidRDefault="0020732A" w:rsidP="0020732A">
      <w:pPr>
        <w:pStyle w:val="2"/>
        <w:rPr>
          <w:rFonts w:ascii="Consolas" w:hAnsi="Consolas"/>
        </w:rPr>
      </w:pPr>
      <w:bookmarkStart w:id="16" w:name="_Toc149138517"/>
      <w:r w:rsidRPr="008E682B">
        <w:rPr>
          <w:rFonts w:ascii="Consolas" w:hAnsi="Consolas"/>
        </w:rPr>
        <w:t>결론</w:t>
      </w:r>
      <w:bookmarkEnd w:id="16"/>
    </w:p>
    <w:p w14:paraId="64B71F50" w14:textId="122C0990" w:rsidR="0020732A" w:rsidRPr="008E682B" w:rsidRDefault="00B566A8" w:rsidP="0020732A">
      <w:pPr>
        <w:rPr>
          <w:rFonts w:ascii="Consolas" w:hAnsi="Consolas"/>
        </w:rPr>
      </w:pPr>
      <w:r w:rsidRPr="008E682B">
        <w:rPr>
          <w:rFonts w:ascii="Consolas" w:hAnsi="Consolas"/>
        </w:rPr>
        <w:t>여러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컴포넌트들로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나누어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상태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관리는</w:t>
      </w:r>
      <w:r w:rsidRPr="008E682B">
        <w:rPr>
          <w:rFonts w:ascii="Consolas" w:hAnsi="Consolas"/>
        </w:rPr>
        <w:t xml:space="preserve"> useReducer </w:t>
      </w:r>
      <w:r w:rsidRPr="008E682B">
        <w:rPr>
          <w:rFonts w:ascii="Consolas" w:hAnsi="Consolas"/>
        </w:rPr>
        <w:t>훅으로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것이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바람직하다</w:t>
      </w:r>
      <w:r w:rsidRPr="008E682B">
        <w:rPr>
          <w:rFonts w:ascii="Consolas" w:hAnsi="Consolas"/>
        </w:rPr>
        <w:t>.</w:t>
      </w:r>
    </w:p>
    <w:p w14:paraId="0EAE0D09" w14:textId="77777777" w:rsidR="00B566A8" w:rsidRPr="008E682B" w:rsidRDefault="00B566A8" w:rsidP="0020732A">
      <w:pPr>
        <w:rPr>
          <w:rFonts w:ascii="Consolas" w:hAnsi="Consolas"/>
        </w:rPr>
      </w:pPr>
    </w:p>
    <w:p w14:paraId="40A2E729" w14:textId="77777777" w:rsidR="00B566A8" w:rsidRPr="008E682B" w:rsidRDefault="00B566A8" w:rsidP="0020732A">
      <w:pPr>
        <w:rPr>
          <w:rFonts w:ascii="Consolas" w:hAnsi="Consolas"/>
        </w:rPr>
      </w:pPr>
    </w:p>
    <w:p w14:paraId="1E2A7A82" w14:textId="77777777" w:rsidR="00B566A8" w:rsidRPr="008E682B" w:rsidRDefault="00B566A8" w:rsidP="0020732A">
      <w:pPr>
        <w:rPr>
          <w:rFonts w:ascii="Consolas" w:hAnsi="Consolas"/>
        </w:rPr>
      </w:pPr>
    </w:p>
    <w:p w14:paraId="3A6BA44B" w14:textId="77777777" w:rsidR="00FA5A6C" w:rsidRPr="008E682B" w:rsidRDefault="00FA5A6C">
      <w:pPr>
        <w:widowControl/>
        <w:wordWrap/>
        <w:autoSpaceDE/>
        <w:autoSpaceDN/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3D37C4AC" w14:textId="3637E3CC" w:rsidR="004434BE" w:rsidRPr="008E682B" w:rsidRDefault="00FA5A6C" w:rsidP="00FA5A6C">
      <w:pPr>
        <w:pStyle w:val="1"/>
        <w:rPr>
          <w:rFonts w:ascii="Consolas" w:hAnsi="Consolas"/>
        </w:rPr>
      </w:pPr>
      <w:bookmarkStart w:id="17" w:name="_Toc149138518"/>
      <w:r w:rsidRPr="008E682B">
        <w:rPr>
          <w:rFonts w:ascii="Consolas" w:hAnsi="Consolas"/>
        </w:rPr>
        <w:lastRenderedPageBreak/>
        <w:t xml:space="preserve">useReducer </w:t>
      </w:r>
      <w:r w:rsidRPr="008E682B">
        <w:rPr>
          <w:rFonts w:ascii="Consolas" w:hAnsi="Consolas"/>
        </w:rPr>
        <w:t>코드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개선</w:t>
      </w:r>
      <w:bookmarkEnd w:id="17"/>
    </w:p>
    <w:p w14:paraId="7BEFA363" w14:textId="77777777" w:rsidR="00FA5A6C" w:rsidRPr="008E682B" w:rsidRDefault="00FA5A6C" w:rsidP="00FA5A6C">
      <w:pPr>
        <w:rPr>
          <w:rFonts w:ascii="Consolas" w:hAnsi="Consolas"/>
        </w:rPr>
      </w:pPr>
    </w:p>
    <w:p w14:paraId="1C71200A" w14:textId="7AB0F7C2" w:rsidR="00FA5A6C" w:rsidRPr="008E682B" w:rsidRDefault="00FA5A6C" w:rsidP="00FA5A6C">
      <w:pPr>
        <w:pStyle w:val="2"/>
        <w:rPr>
          <w:rFonts w:ascii="Consolas" w:hAnsi="Consolas"/>
        </w:rPr>
      </w:pPr>
      <w:bookmarkStart w:id="18" w:name="_Toc149138519"/>
      <w:r w:rsidRPr="008E682B">
        <w:rPr>
          <w:rFonts w:ascii="Consolas" w:hAnsi="Consolas"/>
        </w:rPr>
        <w:t>개요</w:t>
      </w:r>
      <w:bookmarkEnd w:id="18"/>
    </w:p>
    <w:p w14:paraId="6375A789" w14:textId="55D17EE9" w:rsidR="00FA5A6C" w:rsidRPr="008E682B" w:rsidRDefault="00FA5A6C" w:rsidP="00FA5A6C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불편한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점</w:t>
      </w:r>
    </w:p>
    <w:p w14:paraId="1C0A2388" w14:textId="15C6B798" w:rsidR="00FA5A6C" w:rsidRPr="008E682B" w:rsidRDefault="00FA5A6C" w:rsidP="00FA5A6C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useReducer </w:t>
      </w:r>
      <w:r w:rsidRPr="008E682B">
        <w:rPr>
          <w:rFonts w:ascii="Consolas" w:hAnsi="Consolas"/>
        </w:rPr>
        <w:t>액션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객체를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생성하여</w:t>
      </w:r>
      <w:r w:rsidRPr="008E682B">
        <w:rPr>
          <w:rFonts w:ascii="Consolas" w:hAnsi="Consolas"/>
        </w:rPr>
        <w:t xml:space="preserve"> dispatch </w:t>
      </w:r>
      <w:r w:rsidRPr="008E682B">
        <w:rPr>
          <w:rFonts w:ascii="Consolas" w:hAnsi="Consolas"/>
        </w:rPr>
        <w:t>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코드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조금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번거롭다</w:t>
      </w:r>
      <w:r w:rsidRPr="008E682B">
        <w:rPr>
          <w:rFonts w:ascii="Consolas" w:hAnsi="Consola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5A6C" w:rsidRPr="008E682B" w14:paraId="53D2C850" w14:textId="77777777" w:rsidTr="00FA5A6C">
        <w:tc>
          <w:tcPr>
            <w:tcW w:w="10456" w:type="dxa"/>
          </w:tcPr>
          <w:p w14:paraId="51FAE93E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onChange = ()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dispatch({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id: todo.id } });</w:t>
            </w:r>
          </w:p>
          <w:p w14:paraId="1815D592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21D2D1E8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onClick = ()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2FCB77B7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if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(window.confirm(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삭제하시겠습니까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?'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))</w:t>
            </w:r>
          </w:p>
          <w:p w14:paraId="2BBC776E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dispatch({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id: todo.id } });</w:t>
            </w:r>
          </w:p>
          <w:p w14:paraId="5EB1533A" w14:textId="590287BB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}</w:t>
            </w:r>
          </w:p>
        </w:tc>
      </w:tr>
    </w:tbl>
    <w:p w14:paraId="12E5983A" w14:textId="77777777" w:rsidR="00FA5A6C" w:rsidRPr="008E682B" w:rsidRDefault="00FA5A6C" w:rsidP="00FA5A6C">
      <w:pPr>
        <w:rPr>
          <w:rFonts w:ascii="Consolas" w:hAnsi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5A6C" w:rsidRPr="008E682B" w14:paraId="586CA1D6" w14:textId="77777777" w:rsidTr="00FA5A6C">
        <w:tc>
          <w:tcPr>
            <w:tcW w:w="10456" w:type="dxa"/>
          </w:tcPr>
          <w:p w14:paraId="02C32C4A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onClick = ()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</w:t>
            </w:r>
          </w:p>
          <w:p w14:paraId="1486C37A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dispatch({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"addTodo"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payload: { title } }); </w:t>
            </w:r>
          </w:p>
          <w:p w14:paraId="1105DE14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setTitle(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); </w:t>
            </w:r>
          </w:p>
          <w:p w14:paraId="577C58EF" w14:textId="2769770D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}</w:t>
            </w:r>
          </w:p>
        </w:tc>
      </w:tr>
    </w:tbl>
    <w:p w14:paraId="6FC8E8A9" w14:textId="77777777" w:rsidR="00FA5A6C" w:rsidRPr="008E682B" w:rsidRDefault="00FA5A6C" w:rsidP="00FA5A6C">
      <w:pPr>
        <w:rPr>
          <w:rFonts w:ascii="Consolas" w:hAnsi="Consolas"/>
        </w:rPr>
      </w:pPr>
    </w:p>
    <w:p w14:paraId="344C8C59" w14:textId="77777777" w:rsidR="00FA5A6C" w:rsidRPr="008E682B" w:rsidRDefault="00FA5A6C" w:rsidP="00FA5A6C">
      <w:pPr>
        <w:rPr>
          <w:rFonts w:ascii="Consolas" w:hAnsi="Consolas"/>
        </w:rPr>
      </w:pPr>
    </w:p>
    <w:p w14:paraId="5A1F1457" w14:textId="74F94E3E" w:rsidR="00FA5A6C" w:rsidRPr="008E682B" w:rsidRDefault="00FA5A6C" w:rsidP="00FA5A6C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개선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5A6C" w:rsidRPr="008E682B" w14:paraId="766C7A40" w14:textId="77777777" w:rsidTr="00FA5A6C">
        <w:tc>
          <w:tcPr>
            <w:tcW w:w="10456" w:type="dxa"/>
          </w:tcPr>
          <w:p w14:paraId="007EFB13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addTodo = (title: string): Action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"addTodo"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title }})</w:t>
            </w:r>
          </w:p>
          <w:p w14:paraId="2272AE7E" w14:textId="77777777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toggleTodo = (id: number): Action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id }})</w:t>
            </w:r>
          </w:p>
          <w:p w14:paraId="1A88352B" w14:textId="020EAF59" w:rsidR="00FA5A6C" w:rsidRPr="008E682B" w:rsidRDefault="00FA5A6C" w:rsidP="00FA5A6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deleteTodo = (id: number): Action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id }})</w:t>
            </w:r>
          </w:p>
        </w:tc>
      </w:tr>
    </w:tbl>
    <w:p w14:paraId="06DDA8E7" w14:textId="2046A009" w:rsidR="00FA5A6C" w:rsidRPr="008E682B" w:rsidRDefault="00FA5A6C" w:rsidP="00FA5A6C">
      <w:pPr>
        <w:rPr>
          <w:rFonts w:ascii="Consolas" w:hAnsi="Consolas"/>
        </w:rPr>
      </w:pPr>
      <w:r w:rsidRPr="008E682B">
        <w:rPr>
          <w:rFonts w:ascii="Consolas" w:hAnsi="Consolas"/>
        </w:rPr>
        <w:t>위와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같은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함수를</w:t>
      </w:r>
      <w:r w:rsidRPr="008E682B">
        <w:rPr>
          <w:rFonts w:ascii="Consolas" w:hAnsi="Consolas"/>
        </w:rPr>
        <w:t xml:space="preserve"> todoReducer.ts</w:t>
      </w:r>
      <w:r w:rsidRPr="008E682B">
        <w:rPr>
          <w:rFonts w:ascii="Consolas" w:hAnsi="Consolas"/>
        </w:rPr>
        <w:t>에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미리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구현하면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컴포넌트들에서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액션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객체를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생성할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편리하다</w:t>
      </w:r>
      <w:r w:rsidRPr="008E682B">
        <w:rPr>
          <w:rFonts w:ascii="Consolas" w:hAnsi="Consolas"/>
        </w:rPr>
        <w:t>.</w:t>
      </w:r>
    </w:p>
    <w:p w14:paraId="28F1B96D" w14:textId="7A63AF23" w:rsidR="00FA5A6C" w:rsidRPr="008E682B" w:rsidRDefault="00FA5A6C" w:rsidP="00FA5A6C">
      <w:pPr>
        <w:rPr>
          <w:rFonts w:ascii="Consolas" w:hAnsi="Consolas"/>
        </w:rPr>
      </w:pPr>
      <w:r w:rsidRPr="008E682B">
        <w:rPr>
          <w:rFonts w:ascii="Consolas" w:hAnsi="Consolas"/>
        </w:rPr>
        <w:t>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함수들은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화살표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문법으로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구현되었다</w:t>
      </w:r>
      <w:r w:rsidRPr="008E682B">
        <w:rPr>
          <w:rFonts w:ascii="Consolas" w:hAnsi="Consolas"/>
        </w:rPr>
        <w:t>.</w:t>
      </w:r>
    </w:p>
    <w:p w14:paraId="66680288" w14:textId="7BD792B7" w:rsidR="00FA5A6C" w:rsidRPr="008E682B" w:rsidRDefault="00FA5A6C" w:rsidP="00FA5A6C">
      <w:pPr>
        <w:rPr>
          <w:rFonts w:ascii="Consolas" w:hAnsi="Consolas"/>
        </w:rPr>
      </w:pPr>
      <w:r w:rsidRPr="008E682B">
        <w:rPr>
          <w:rFonts w:ascii="Consolas" w:hAnsi="Consolas"/>
        </w:rPr>
        <w:t>화살표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함수에서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객체를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생성해서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리턴할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때는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그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객체를</w:t>
      </w:r>
      <w:r w:rsidRPr="008E682B">
        <w:rPr>
          <w:rFonts w:ascii="Consolas" w:hAnsi="Consolas"/>
        </w:rPr>
        <w:t xml:space="preserve"> ( ) </w:t>
      </w:r>
      <w:r w:rsidRPr="008E682B">
        <w:rPr>
          <w:rFonts w:ascii="Consolas" w:hAnsi="Consolas"/>
        </w:rPr>
        <w:t>괄호로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묶어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주어야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한다</w:t>
      </w:r>
      <w:r w:rsidRPr="008E682B">
        <w:rPr>
          <w:rFonts w:ascii="Consolas" w:hAnsi="Consolas"/>
        </w:rPr>
        <w:t>.</w:t>
      </w:r>
    </w:p>
    <w:p w14:paraId="1E3142D2" w14:textId="2D71AAB8" w:rsidR="00FA5A6C" w:rsidRPr="008E682B" w:rsidRDefault="00FA5A6C" w:rsidP="00FA5A6C">
      <w:pPr>
        <w:rPr>
          <w:rFonts w:ascii="Consolas" w:hAnsi="Consolas"/>
        </w:rPr>
      </w:pPr>
      <w:r w:rsidRPr="008E682B">
        <w:rPr>
          <w:rFonts w:ascii="Consolas" w:hAnsi="Consolas"/>
        </w:rPr>
        <w:t>그렇지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않으면</w:t>
      </w:r>
      <w:r w:rsidRPr="008E682B">
        <w:rPr>
          <w:rFonts w:ascii="Consolas" w:hAnsi="Consolas"/>
        </w:rPr>
        <w:t xml:space="preserve">, </w:t>
      </w:r>
      <w:r w:rsidRPr="008E682B">
        <w:rPr>
          <w:rFonts w:ascii="Consolas" w:hAnsi="Consolas"/>
        </w:rPr>
        <w:t>함수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본문을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묶는</w:t>
      </w:r>
      <w:r w:rsidRPr="008E682B">
        <w:rPr>
          <w:rFonts w:ascii="Consolas" w:hAnsi="Consolas"/>
        </w:rPr>
        <w:t xml:space="preserve"> { } </w:t>
      </w:r>
      <w:r w:rsidRPr="008E682B">
        <w:rPr>
          <w:rFonts w:ascii="Consolas" w:hAnsi="Consolas"/>
        </w:rPr>
        <w:t>괄호와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객체를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생성하는</w:t>
      </w:r>
      <w:r w:rsidRPr="008E682B">
        <w:rPr>
          <w:rFonts w:ascii="Consolas" w:hAnsi="Consolas"/>
        </w:rPr>
        <w:t xml:space="preserve"> { } </w:t>
      </w:r>
      <w:r w:rsidRPr="008E682B">
        <w:rPr>
          <w:rFonts w:ascii="Consolas" w:hAnsi="Consolas"/>
        </w:rPr>
        <w:t>괄호를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구분할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없기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때문이다</w:t>
      </w:r>
      <w:r w:rsidRPr="008E682B">
        <w:rPr>
          <w:rFonts w:ascii="Consolas" w:hAnsi="Consolas"/>
        </w:rPr>
        <w:t>.</w:t>
      </w:r>
    </w:p>
    <w:p w14:paraId="1FC70575" w14:textId="00FD1606" w:rsidR="00FA5A6C" w:rsidRPr="008E682B" w:rsidRDefault="00FA5A6C" w:rsidP="00FA5A6C">
      <w:pPr>
        <w:rPr>
          <w:rFonts w:ascii="Consolas" w:hAnsi="Consolas" w:cs="굴림"/>
          <w:color w:val="000000"/>
          <w:kern w:val="0"/>
          <w:szCs w:val="20"/>
        </w:rPr>
      </w:pPr>
      <w:r w:rsidRPr="008E682B">
        <w:rPr>
          <w:rFonts w:ascii="Consolas" w:hAnsi="Consolas"/>
        </w:rPr>
        <w:t xml:space="preserve">   addTodo </w:t>
      </w:r>
      <w:r w:rsidRPr="008E682B">
        <w:rPr>
          <w:rFonts w:ascii="Consolas" w:hAnsi="Consolas"/>
        </w:rPr>
        <w:t>함수는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 w:cs="굴림"/>
          <w:color w:val="000000"/>
          <w:kern w:val="0"/>
          <w:szCs w:val="20"/>
        </w:rPr>
        <w:t xml:space="preserve">{ type: </w:t>
      </w:r>
      <w:r w:rsidRPr="008E682B">
        <w:rPr>
          <w:rFonts w:ascii="Consolas" w:hAnsi="Consolas" w:cs="굴림"/>
          <w:color w:val="A31515"/>
          <w:kern w:val="0"/>
          <w:szCs w:val="20"/>
        </w:rPr>
        <w:t>"addTodo"</w:t>
      </w:r>
      <w:r w:rsidRPr="008E682B">
        <w:rPr>
          <w:rFonts w:ascii="Consolas" w:hAnsi="Consolas" w:cs="굴림"/>
          <w:color w:val="000000"/>
          <w:kern w:val="0"/>
          <w:szCs w:val="20"/>
        </w:rPr>
        <w:t xml:space="preserve">, payload: { title }} </w:t>
      </w:r>
      <w:r w:rsidRPr="008E682B">
        <w:rPr>
          <w:rFonts w:ascii="Consolas" w:hAnsi="Consolas" w:cs="굴림"/>
          <w:color w:val="000000"/>
          <w:kern w:val="0"/>
          <w:szCs w:val="20"/>
        </w:rPr>
        <w:t>객체를</w:t>
      </w:r>
      <w:r w:rsidRPr="008E682B">
        <w:rPr>
          <w:rFonts w:ascii="Consolas" w:hAnsi="Consolas" w:cs="굴림"/>
          <w:color w:val="000000"/>
          <w:kern w:val="0"/>
          <w:szCs w:val="20"/>
        </w:rPr>
        <w:t xml:space="preserve"> </w:t>
      </w:r>
      <w:r w:rsidRPr="008E682B">
        <w:rPr>
          <w:rFonts w:ascii="Consolas" w:hAnsi="Consolas" w:cs="굴림"/>
          <w:color w:val="000000"/>
          <w:kern w:val="0"/>
          <w:szCs w:val="20"/>
        </w:rPr>
        <w:t>생성해서</w:t>
      </w:r>
      <w:r w:rsidRPr="008E682B">
        <w:rPr>
          <w:rFonts w:ascii="Consolas" w:hAnsi="Consolas" w:cs="굴림"/>
          <w:color w:val="000000"/>
          <w:kern w:val="0"/>
          <w:szCs w:val="20"/>
        </w:rPr>
        <w:t xml:space="preserve"> </w:t>
      </w:r>
      <w:r w:rsidRPr="008E682B">
        <w:rPr>
          <w:rFonts w:ascii="Consolas" w:hAnsi="Consolas" w:cs="굴림"/>
          <w:color w:val="000000"/>
          <w:kern w:val="0"/>
          <w:szCs w:val="20"/>
        </w:rPr>
        <w:t>리턴한다</w:t>
      </w:r>
      <w:r w:rsidRPr="008E682B">
        <w:rPr>
          <w:rFonts w:ascii="Consolas" w:hAnsi="Consolas" w:cs="굴림"/>
          <w:color w:val="000000"/>
          <w:kern w:val="0"/>
          <w:szCs w:val="20"/>
        </w:rPr>
        <w:t>.</w:t>
      </w:r>
    </w:p>
    <w:p w14:paraId="0027FE08" w14:textId="1779362C" w:rsidR="00FA5A6C" w:rsidRPr="008E682B" w:rsidRDefault="00FA5A6C" w:rsidP="00FA5A6C">
      <w:pPr>
        <w:rPr>
          <w:rFonts w:ascii="Consolas" w:hAnsi="Consolas"/>
        </w:rPr>
      </w:pPr>
      <w:r w:rsidRPr="008E682B">
        <w:rPr>
          <w:rFonts w:ascii="Consolas" w:hAnsi="Consolas"/>
        </w:rPr>
        <w:t xml:space="preserve">   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 xml:space="preserve">toggleTodo 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>함수는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 xml:space="preserve"> { type: </w:t>
      </w:r>
      <w:r w:rsidR="00E748B8" w:rsidRPr="008E682B">
        <w:rPr>
          <w:rFonts w:ascii="Consolas" w:hAnsi="Consolas" w:cs="굴림"/>
          <w:color w:val="A31515"/>
          <w:kern w:val="0"/>
          <w:szCs w:val="20"/>
        </w:rPr>
        <w:t>"toggleTodo"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 xml:space="preserve">, payload: { id }} 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>객체를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 xml:space="preserve"> 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>생성해서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 xml:space="preserve"> 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>리턴한다</w:t>
      </w:r>
      <w:r w:rsidR="00E748B8" w:rsidRPr="008E682B">
        <w:rPr>
          <w:rFonts w:ascii="Consolas" w:hAnsi="Consolas" w:cs="굴림"/>
          <w:color w:val="000000"/>
          <w:kern w:val="0"/>
          <w:szCs w:val="20"/>
        </w:rPr>
        <w:t>.</w:t>
      </w:r>
    </w:p>
    <w:p w14:paraId="13A973E5" w14:textId="3E19D00C" w:rsidR="00FA5A6C" w:rsidRPr="008E682B" w:rsidRDefault="00E748B8" w:rsidP="00FA5A6C">
      <w:pPr>
        <w:rPr>
          <w:rFonts w:ascii="Consolas" w:hAnsi="Consolas" w:cs="굴림"/>
          <w:color w:val="000000"/>
          <w:kern w:val="0"/>
          <w:szCs w:val="20"/>
        </w:rPr>
      </w:pPr>
      <w:r w:rsidRPr="008E682B">
        <w:rPr>
          <w:rFonts w:ascii="Consolas" w:hAnsi="Consolas" w:cs="굴림"/>
          <w:color w:val="000000"/>
          <w:kern w:val="0"/>
          <w:szCs w:val="20"/>
        </w:rPr>
        <w:t xml:space="preserve">   deleteTodo </w:t>
      </w:r>
      <w:r w:rsidRPr="008E682B">
        <w:rPr>
          <w:rFonts w:ascii="Consolas" w:hAnsi="Consolas" w:cs="굴림"/>
          <w:color w:val="000000"/>
          <w:kern w:val="0"/>
          <w:szCs w:val="20"/>
        </w:rPr>
        <w:t>함수는</w:t>
      </w:r>
      <w:r w:rsidRPr="008E682B">
        <w:rPr>
          <w:rFonts w:ascii="Consolas" w:hAnsi="Consolas" w:cs="굴림"/>
          <w:color w:val="000000"/>
          <w:kern w:val="0"/>
          <w:szCs w:val="20"/>
        </w:rPr>
        <w:t xml:space="preserve"> { type: </w:t>
      </w:r>
      <w:r w:rsidRPr="008E682B">
        <w:rPr>
          <w:rFonts w:ascii="Consolas" w:hAnsi="Consolas" w:cs="굴림"/>
          <w:color w:val="A31515"/>
          <w:kern w:val="0"/>
          <w:szCs w:val="20"/>
        </w:rPr>
        <w:t>"deleteTodo"</w:t>
      </w:r>
      <w:r w:rsidRPr="008E682B">
        <w:rPr>
          <w:rFonts w:ascii="Consolas" w:hAnsi="Consolas" w:cs="굴림"/>
          <w:color w:val="000000"/>
          <w:kern w:val="0"/>
          <w:szCs w:val="20"/>
        </w:rPr>
        <w:t xml:space="preserve">, payload: { id }} </w:t>
      </w:r>
      <w:r w:rsidRPr="008E682B">
        <w:rPr>
          <w:rFonts w:ascii="Consolas" w:hAnsi="Consolas" w:cs="굴림"/>
          <w:color w:val="000000"/>
          <w:kern w:val="0"/>
          <w:szCs w:val="20"/>
        </w:rPr>
        <w:t>객체를</w:t>
      </w:r>
      <w:r w:rsidRPr="008E682B">
        <w:rPr>
          <w:rFonts w:ascii="Consolas" w:hAnsi="Consolas" w:cs="굴림"/>
          <w:color w:val="000000"/>
          <w:kern w:val="0"/>
          <w:szCs w:val="20"/>
        </w:rPr>
        <w:t xml:space="preserve"> </w:t>
      </w:r>
      <w:r w:rsidRPr="008E682B">
        <w:rPr>
          <w:rFonts w:ascii="Consolas" w:hAnsi="Consolas" w:cs="굴림"/>
          <w:color w:val="000000"/>
          <w:kern w:val="0"/>
          <w:szCs w:val="20"/>
        </w:rPr>
        <w:t>생성해서</w:t>
      </w:r>
      <w:r w:rsidRPr="008E682B">
        <w:rPr>
          <w:rFonts w:ascii="Consolas" w:hAnsi="Consolas" w:cs="굴림"/>
          <w:color w:val="000000"/>
          <w:kern w:val="0"/>
          <w:szCs w:val="20"/>
        </w:rPr>
        <w:t xml:space="preserve"> </w:t>
      </w:r>
      <w:r w:rsidRPr="008E682B">
        <w:rPr>
          <w:rFonts w:ascii="Consolas" w:hAnsi="Consolas" w:cs="굴림"/>
          <w:color w:val="000000"/>
          <w:kern w:val="0"/>
          <w:szCs w:val="20"/>
        </w:rPr>
        <w:t>리턴한다</w:t>
      </w:r>
      <w:r w:rsidRPr="008E682B">
        <w:rPr>
          <w:rFonts w:ascii="Consolas" w:hAnsi="Consolas" w:cs="굴림"/>
          <w:color w:val="000000"/>
          <w:kern w:val="0"/>
          <w:szCs w:val="20"/>
        </w:rPr>
        <w:t>.</w:t>
      </w:r>
    </w:p>
    <w:p w14:paraId="7F14053C" w14:textId="77777777" w:rsidR="00E748B8" w:rsidRPr="008E682B" w:rsidRDefault="00E748B8" w:rsidP="00FA5A6C">
      <w:pPr>
        <w:rPr>
          <w:rFonts w:ascii="Consolas" w:hAnsi="Consolas"/>
        </w:rPr>
      </w:pPr>
    </w:p>
    <w:p w14:paraId="5ACB2325" w14:textId="50517980" w:rsidR="00FA5A6C" w:rsidRPr="008E682B" w:rsidRDefault="00E748B8" w:rsidP="00FA5A6C">
      <w:pPr>
        <w:rPr>
          <w:rFonts w:ascii="Consolas" w:hAnsi="Consolas"/>
        </w:rPr>
      </w:pPr>
      <w:r w:rsidRPr="008E682B">
        <w:rPr>
          <w:rFonts w:ascii="Consolas" w:hAnsi="Consolas"/>
        </w:rPr>
        <w:t>컴포넌트에서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액션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객체를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생성하여</w:t>
      </w:r>
      <w:r w:rsidRPr="008E682B">
        <w:rPr>
          <w:rFonts w:ascii="Consolas" w:hAnsi="Consolas"/>
        </w:rPr>
        <w:t xml:space="preserve"> dispatch </w:t>
      </w:r>
      <w:r w:rsidRPr="008E682B">
        <w:rPr>
          <w:rFonts w:ascii="Consolas" w:hAnsi="Consolas"/>
        </w:rPr>
        <w:t>하는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코드를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다음과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같이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있다</w:t>
      </w:r>
      <w:r w:rsidRPr="008E682B">
        <w:rPr>
          <w:rFonts w:ascii="Consolas" w:hAnsi="Consola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48B8" w:rsidRPr="008E682B" w14:paraId="7F826149" w14:textId="77777777" w:rsidTr="00E748B8">
        <w:tc>
          <w:tcPr>
            <w:tcW w:w="10456" w:type="dxa"/>
          </w:tcPr>
          <w:p w14:paraId="7A5985B4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onChange = ()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dispatch(toggleTodo(todo.id));</w:t>
            </w:r>
          </w:p>
          <w:p w14:paraId="3F046D5D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576B347D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onClick = ()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46C9810B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if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(window.confirm(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삭제하시겠습니까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?'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))</w:t>
            </w:r>
          </w:p>
          <w:p w14:paraId="3B685079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  dispatch(deleteTodo(todo.id));</w:t>
            </w:r>
          </w:p>
          <w:p w14:paraId="2BE404C1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}</w:t>
            </w:r>
          </w:p>
          <w:p w14:paraId="54BA05EE" w14:textId="77777777" w:rsidR="00E748B8" w:rsidRPr="008E682B" w:rsidRDefault="00E748B8" w:rsidP="00FA5A6C">
            <w:pPr>
              <w:rPr>
                <w:rFonts w:ascii="Consolas" w:hAnsi="Consolas"/>
              </w:rPr>
            </w:pPr>
          </w:p>
        </w:tc>
      </w:tr>
    </w:tbl>
    <w:p w14:paraId="35FA301A" w14:textId="77777777" w:rsidR="00E748B8" w:rsidRPr="008E682B" w:rsidRDefault="00E748B8" w:rsidP="00FA5A6C">
      <w:pPr>
        <w:rPr>
          <w:rFonts w:ascii="Consolas" w:hAnsi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48B8" w:rsidRPr="008E682B" w14:paraId="287DA796" w14:textId="77777777" w:rsidTr="00E748B8">
        <w:tc>
          <w:tcPr>
            <w:tcW w:w="10456" w:type="dxa"/>
          </w:tcPr>
          <w:p w14:paraId="7951BF9B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onClick = ()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</w:t>
            </w:r>
          </w:p>
          <w:p w14:paraId="5030998A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dispatch(addTodo(title)); </w:t>
            </w:r>
          </w:p>
          <w:p w14:paraId="737F2343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setTitle(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); </w:t>
            </w:r>
          </w:p>
          <w:p w14:paraId="566980C3" w14:textId="48B6306B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}</w:t>
            </w:r>
          </w:p>
        </w:tc>
      </w:tr>
    </w:tbl>
    <w:p w14:paraId="6BA05151" w14:textId="2106448E" w:rsidR="00FA5A6C" w:rsidRPr="008E682B" w:rsidRDefault="00FA5A6C" w:rsidP="00FA5A6C">
      <w:pPr>
        <w:rPr>
          <w:rFonts w:ascii="Consolas" w:hAnsi="Consolas"/>
        </w:rPr>
      </w:pPr>
    </w:p>
    <w:p w14:paraId="77AFBE7B" w14:textId="77777777" w:rsidR="00FA5A6C" w:rsidRPr="008E682B" w:rsidRDefault="00FA5A6C" w:rsidP="00FA5A6C">
      <w:pPr>
        <w:rPr>
          <w:rFonts w:ascii="Consolas" w:hAnsi="Consolas"/>
        </w:rPr>
      </w:pPr>
    </w:p>
    <w:p w14:paraId="4AEF2A85" w14:textId="543F0895" w:rsidR="00E748B8" w:rsidRPr="008E682B" w:rsidRDefault="00E748B8">
      <w:pPr>
        <w:widowControl/>
        <w:wordWrap/>
        <w:autoSpaceDE/>
        <w:autoSpaceDN/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113914EC" w14:textId="323CA211" w:rsidR="00E748B8" w:rsidRPr="008E682B" w:rsidRDefault="00E748B8" w:rsidP="00E748B8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구조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분해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할당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문법을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이용한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파라미터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변수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선언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48B8" w:rsidRPr="008E682B" w14:paraId="592D453B" w14:textId="77777777" w:rsidTr="00E748B8">
        <w:tc>
          <w:tcPr>
            <w:tcW w:w="10456" w:type="dxa"/>
          </w:tcPr>
          <w:p w14:paraId="377ED2F4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reducer(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state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: State,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action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 Action) {</w:t>
            </w:r>
          </w:p>
          <w:p w14:paraId="176F9F0E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switch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action.type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) {</w:t>
            </w:r>
          </w:p>
          <w:p w14:paraId="30358958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case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"addTodo"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10E2C3B9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todoList: [...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state.todoList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</w:t>
            </w:r>
          </w:p>
          <w:p w14:paraId="667B400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{ id: ++lastId, title: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action.payload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.title, done: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false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} ] };</w:t>
            </w:r>
          </w:p>
          <w:p w14:paraId="21538896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case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1CAB9FA3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todoList: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state.todoList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.filter(</w:t>
            </w:r>
          </w:p>
          <w:p w14:paraId="7F17EC14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 todo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todo.id !==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action.payload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.id ) };</w:t>
            </w:r>
          </w:p>
          <w:p w14:paraId="53C8C07D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case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578D53C0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todoList: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state.todoList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.map(</w:t>
            </w:r>
          </w:p>
          <w:p w14:paraId="63D2CC8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 todo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todo.id !==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action.payload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.id ? </w:t>
            </w:r>
          </w:p>
          <w:p w14:paraId="28FC7650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         todo : </w:t>
            </w:r>
          </w:p>
          <w:p w14:paraId="7853A1CB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                    {...todo, done: !todo.done}) };</w:t>
            </w:r>
          </w:p>
          <w:p w14:paraId="3B72D49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3A883847" w14:textId="556EFCE3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throw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new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Error(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"unknown action type"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);  </w:t>
            </w:r>
          </w:p>
          <w:p w14:paraId="16E3D316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}</w:t>
            </w:r>
          </w:p>
          <w:p w14:paraId="6BD4AE3D" w14:textId="6A9E901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4897B24F" w14:textId="10794D2B" w:rsidR="00E748B8" w:rsidRPr="008E682B" w:rsidRDefault="00E748B8" w:rsidP="00E748B8">
      <w:pPr>
        <w:rPr>
          <w:rFonts w:ascii="Consolas" w:hAnsi="Consolas"/>
        </w:rPr>
      </w:pPr>
      <w:r w:rsidRPr="008E682B">
        <w:rPr>
          <w:rFonts w:ascii="Consolas" w:hAnsi="Consolas"/>
        </w:rPr>
        <w:t>구조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분해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할당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문법을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이용하면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아래와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같이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간결하게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구현할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수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있다</w:t>
      </w:r>
      <w:r w:rsidRPr="008E682B">
        <w:rPr>
          <w:rFonts w:ascii="Consolas" w:hAnsi="Consolas"/>
        </w:rPr>
        <w:t>.</w:t>
      </w:r>
    </w:p>
    <w:p w14:paraId="3BD271A3" w14:textId="722348FF" w:rsidR="00E748B8" w:rsidRDefault="003F393A" w:rsidP="00E748B8">
      <w:pPr>
        <w:rPr>
          <w:rFonts w:ascii="Consolas" w:hAnsi="Consolas" w:cs="굴림"/>
          <w:color w:val="000000"/>
          <w:kern w:val="0"/>
          <w:szCs w:val="20"/>
        </w:rPr>
      </w:pPr>
      <w:r w:rsidRPr="008E682B">
        <w:rPr>
          <w:rFonts w:ascii="Consolas" w:hAnsi="Consolas" w:cs="굴림"/>
          <w:color w:val="000000"/>
          <w:kern w:val="0"/>
          <w:szCs w:val="20"/>
        </w:rPr>
        <w:t>++lastId</w:t>
      </w:r>
      <w:r>
        <w:rPr>
          <w:rFonts w:ascii="Consolas" w:hAnsi="Consolas" w:cs="굴림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부분은</w:t>
      </w:r>
      <w:r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바람직하지</w:t>
      </w:r>
      <w:r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않다</w:t>
      </w:r>
      <w:r>
        <w:rPr>
          <w:rFonts w:ascii="Consolas" w:hAnsi="Consolas" w:cs="굴림" w:hint="eastAsia"/>
          <w:color w:val="000000"/>
          <w:kern w:val="0"/>
          <w:szCs w:val="20"/>
        </w:rPr>
        <w:t>.</w:t>
      </w:r>
      <w:r>
        <w:rPr>
          <w:rFonts w:ascii="Consolas" w:hAnsi="Consolas" w:cs="굴림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순수</w:t>
      </w:r>
      <w:r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함수는</w:t>
      </w:r>
      <w:r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어떤</w:t>
      </w:r>
      <w:r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변수의</w:t>
      </w:r>
      <w:r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값도</w:t>
      </w:r>
      <w:r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변경하면</w:t>
      </w:r>
      <w:r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굴림" w:hint="eastAsia"/>
          <w:color w:val="000000"/>
          <w:kern w:val="0"/>
          <w:szCs w:val="20"/>
        </w:rPr>
        <w:t>안된다</w:t>
      </w:r>
      <w:r>
        <w:rPr>
          <w:rFonts w:ascii="Consolas" w:hAnsi="Consolas" w:cs="굴림" w:hint="eastAsia"/>
          <w:color w:val="000000"/>
          <w:kern w:val="0"/>
          <w:szCs w:val="20"/>
        </w:rPr>
        <w:t>.</w:t>
      </w:r>
      <w:r w:rsidR="00FF7319">
        <w:rPr>
          <w:rFonts w:ascii="Consolas" w:hAnsi="Consolas" w:cs="굴림"/>
          <w:color w:val="000000"/>
          <w:kern w:val="0"/>
          <w:szCs w:val="20"/>
        </w:rPr>
        <w:br/>
        <w:t xml:space="preserve">reducer 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>함수는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>순수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>함수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>형태로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>구현해야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 xml:space="preserve"> 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>한다</w:t>
      </w:r>
      <w:r w:rsidR="00FF7319">
        <w:rPr>
          <w:rFonts w:ascii="Consolas" w:hAnsi="Consolas" w:cs="굴림" w:hint="eastAsia"/>
          <w:color w:val="000000"/>
          <w:kern w:val="0"/>
          <w:szCs w:val="20"/>
        </w:rPr>
        <w:t>.</w:t>
      </w:r>
    </w:p>
    <w:p w14:paraId="38FBB89C" w14:textId="77777777" w:rsidR="003F393A" w:rsidRPr="008E682B" w:rsidRDefault="003F393A" w:rsidP="00E748B8">
      <w:pPr>
        <w:rPr>
          <w:rFonts w:ascii="Consolas" w:hAnsi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48B8" w:rsidRPr="008E682B" w14:paraId="55CCB504" w14:textId="77777777" w:rsidTr="00E748B8">
        <w:tc>
          <w:tcPr>
            <w:tcW w:w="10456" w:type="dxa"/>
          </w:tcPr>
          <w:p w14:paraId="2E923AE6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reducer(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{ todoList }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: State,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{ type, payload }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 Action) {</w:t>
            </w:r>
          </w:p>
          <w:p w14:paraId="3AEA63C5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switch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) {</w:t>
            </w:r>
          </w:p>
          <w:p w14:paraId="4D024AB7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case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"addTodo"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6BF939A0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todoList: [...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</w:t>
            </w:r>
          </w:p>
          <w:p w14:paraId="4BDE2D03" w14:textId="77777777" w:rsidR="008C7CEA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{ id: </w:t>
            </w:r>
            <w:r w:rsidR="00FF7319"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todoList</w:t>
            </w:r>
            <w:r w:rsidR="00A07DAF">
              <w:rPr>
                <w:rFonts w:ascii="Consolas" w:hAnsi="Consolas" w:cs="굴림"/>
                <w:color w:val="000000"/>
                <w:kern w:val="0"/>
                <w:szCs w:val="20"/>
              </w:rPr>
              <w:t>[</w:t>
            </w:r>
            <w:r w:rsidR="00FF7319"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todoList</w:t>
            </w:r>
            <w:r w:rsidR="00A07DAF">
              <w:rPr>
                <w:rFonts w:ascii="Consolas" w:hAnsi="Consolas" w:cs="굴림"/>
                <w:color w:val="000000"/>
                <w:kern w:val="0"/>
                <w:szCs w:val="20"/>
              </w:rPr>
              <w:t>.length-1].id</w:t>
            </w:r>
            <w:r w:rsidR="008C7CEA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+ 1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</w:t>
            </w:r>
          </w:p>
          <w:p w14:paraId="5324A596" w14:textId="212FE63C" w:rsidR="00E748B8" w:rsidRPr="008E682B" w:rsidRDefault="008C7CEA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                 </w:t>
            </w:r>
            <w:r w:rsidR="00E748B8"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title: </w:t>
            </w:r>
            <w:r w:rsidR="00E748B8"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payload</w:t>
            </w:r>
            <w:r w:rsidR="00E748B8"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.title, done: </w:t>
            </w:r>
            <w:r w:rsidR="00E748B8"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false</w:t>
            </w:r>
            <w:r w:rsidR="00E748B8"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} ] };</w:t>
            </w:r>
          </w:p>
          <w:p w14:paraId="3FF14C13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case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270053EA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todoList: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.filter(</w:t>
            </w:r>
          </w:p>
          <w:p w14:paraId="529FF7C5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 todo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todo.id !==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payload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.id ) };</w:t>
            </w:r>
          </w:p>
          <w:p w14:paraId="5DF1308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case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08DED34E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todoList: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FF"/>
              </w:rPr>
              <w:t>todoList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.map(</w:t>
            </w:r>
          </w:p>
          <w:p w14:paraId="675D1646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 todo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todo.id !== 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  <w:shd w:val="clear" w:color="auto" w:fill="CCFFCC"/>
              </w:rPr>
              <w:t>payload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.id ? </w:t>
            </w:r>
          </w:p>
          <w:p w14:paraId="792C6B7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         todo : </w:t>
            </w:r>
          </w:p>
          <w:p w14:paraId="3822E375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                    {...todo, done: !todo.done}) };</w:t>
            </w:r>
          </w:p>
          <w:p w14:paraId="2D7CE0D6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2D7A8809" w14:textId="35062AF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throw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new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Error(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"unknown action type"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);</w:t>
            </w:r>
          </w:p>
          <w:p w14:paraId="50C18E98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}</w:t>
            </w:r>
          </w:p>
          <w:p w14:paraId="635F304C" w14:textId="14667FD0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25B44449" w14:textId="77777777" w:rsidR="00E748B8" w:rsidRPr="008E682B" w:rsidRDefault="00E748B8" w:rsidP="00E748B8">
      <w:pPr>
        <w:rPr>
          <w:rFonts w:ascii="Consolas" w:hAnsi="Consolas"/>
        </w:rPr>
      </w:pPr>
    </w:p>
    <w:p w14:paraId="4D1B2D2A" w14:textId="74296167" w:rsidR="00E748B8" w:rsidRPr="008E682B" w:rsidRDefault="00E748B8">
      <w:pPr>
        <w:widowControl/>
        <w:wordWrap/>
        <w:autoSpaceDE/>
        <w:autoSpaceDN/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728AA13A" w14:textId="70F4D8BF" w:rsidR="00E748B8" w:rsidRPr="008E682B" w:rsidRDefault="00E748B8" w:rsidP="00E748B8">
      <w:pPr>
        <w:pStyle w:val="2"/>
        <w:rPr>
          <w:rFonts w:ascii="Consolas" w:hAnsi="Consolas"/>
        </w:rPr>
      </w:pPr>
      <w:bookmarkStart w:id="19" w:name="_Toc149138520"/>
      <w:r w:rsidRPr="008E682B">
        <w:rPr>
          <w:rFonts w:ascii="Consolas" w:hAnsi="Consolas"/>
        </w:rPr>
        <w:lastRenderedPageBreak/>
        <w:t>수정</w:t>
      </w:r>
      <w:bookmarkEnd w:id="19"/>
    </w:p>
    <w:p w14:paraId="40FC7FEA" w14:textId="38E248C8" w:rsidR="00E748B8" w:rsidRPr="008E682B" w:rsidRDefault="00E748B8" w:rsidP="00E748B8">
      <w:pPr>
        <w:rPr>
          <w:rFonts w:ascii="Consolas" w:hAnsi="Consolas"/>
        </w:rPr>
      </w:pPr>
      <w:r w:rsidRPr="008E682B">
        <w:rPr>
          <w:rFonts w:ascii="Consolas" w:hAnsi="Consolas"/>
        </w:rPr>
        <w:t>todoReducer.ts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48B8" w:rsidRPr="008E682B" w14:paraId="772DD0F3" w14:textId="77777777" w:rsidTr="00E748B8">
        <w:tc>
          <w:tcPr>
            <w:tcW w:w="10456" w:type="dxa"/>
          </w:tcPr>
          <w:p w14:paraId="7411E088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 = {</w:t>
            </w:r>
          </w:p>
          <w:p w14:paraId="6CDFA8F4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id: number,</w:t>
            </w:r>
          </w:p>
          <w:p w14:paraId="5B619A0A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title: string,</w:t>
            </w:r>
          </w:p>
          <w:p w14:paraId="4A5F6625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done: boolean</w:t>
            </w:r>
          </w:p>
          <w:p w14:paraId="48DE8497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  <w:p w14:paraId="1B9164F5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33DAC526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State = {</w:t>
            </w:r>
          </w:p>
          <w:p w14:paraId="6ACA1AD8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todoList: Todo[]</w:t>
            </w:r>
          </w:p>
          <w:p w14:paraId="6674BAB7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  <w:p w14:paraId="272BEE33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5B5DEDB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initialState = { todoList: [</w:t>
            </w:r>
          </w:p>
          <w:p w14:paraId="3D74B755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{id: </w:t>
            </w:r>
            <w:r w:rsidRPr="008E682B">
              <w:rPr>
                <w:rFonts w:ascii="Consolas" w:hAnsi="Consolas" w:cs="굴림"/>
                <w:color w:val="098658"/>
                <w:kern w:val="0"/>
                <w:szCs w:val="20"/>
              </w:rPr>
              <w:t>1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title: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프론트엔드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과제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done: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false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},</w:t>
            </w:r>
          </w:p>
          <w:p w14:paraId="41AA0069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{id: </w:t>
            </w:r>
            <w:r w:rsidRPr="008E682B">
              <w:rPr>
                <w:rFonts w:ascii="Consolas" w:hAnsi="Consolas" w:cs="굴림"/>
                <w:color w:val="098658"/>
                <w:kern w:val="0"/>
                <w:szCs w:val="20"/>
              </w:rPr>
              <w:t>2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title: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백엔드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과제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done: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true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},</w:t>
            </w:r>
          </w:p>
          <w:p w14:paraId="31DE8F64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{id: </w:t>
            </w:r>
            <w:r w:rsidRPr="008E682B">
              <w:rPr>
                <w:rFonts w:ascii="Consolas" w:hAnsi="Consolas" w:cs="굴림"/>
                <w:color w:val="098658"/>
                <w:kern w:val="0"/>
                <w:szCs w:val="20"/>
              </w:rPr>
              <w:t>3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title: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웹프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시험공부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done: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false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  <w:p w14:paraId="422FC199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] }</w:t>
            </w:r>
          </w:p>
          <w:p w14:paraId="3D22F55B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08B2DF8A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Action = </w:t>
            </w:r>
          </w:p>
          <w:p w14:paraId="51366BCD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"addTodo"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title: string } } |</w:t>
            </w:r>
          </w:p>
          <w:p w14:paraId="2FD279EE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id: number } } |</w:t>
            </w:r>
          </w:p>
          <w:p w14:paraId="389C6CDD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id: number } }</w:t>
            </w:r>
          </w:p>
          <w:p w14:paraId="6409261C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4E07F97B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addTodo = (title: string): Action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"addTodo"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title }})</w:t>
            </w:r>
          </w:p>
          <w:p w14:paraId="22FAC07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toggleTodo = (id: number): Action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id }})</w:t>
            </w:r>
          </w:p>
          <w:p w14:paraId="08B5AA50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deleteTodo = (id: number): Action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({ type: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payload: { id }})</w:t>
            </w:r>
          </w:p>
          <w:p w14:paraId="3C536AD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6735D720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DispatchFunc = (action: Action)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void;</w:t>
            </w:r>
          </w:p>
          <w:p w14:paraId="178AC27D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41540369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reducer({ todoList }: State, { type, payload }: Action) {</w:t>
            </w:r>
          </w:p>
          <w:p w14:paraId="4F13B05B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switch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(type) {</w:t>
            </w:r>
          </w:p>
          <w:p w14:paraId="41616B66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case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"addTodo"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516207D0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todoList: [...todoList, </w:t>
            </w:r>
          </w:p>
          <w:p w14:paraId="3E761936" w14:textId="77777777" w:rsidR="00C10181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{ id: </w:t>
            </w:r>
            <w:r w:rsidR="00C10181">
              <w:rPr>
                <w:rFonts w:ascii="Consolas" w:hAnsi="Consolas" w:cs="굴림"/>
                <w:color w:val="000000"/>
                <w:kern w:val="0"/>
                <w:szCs w:val="20"/>
              </w:rPr>
              <w:t>todoList[todoList.length-1].id + 1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, </w:t>
            </w:r>
          </w:p>
          <w:p w14:paraId="38D295A6" w14:textId="492DDE43" w:rsidR="00E748B8" w:rsidRPr="008E682B" w:rsidRDefault="00C10181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                 </w:t>
            </w:r>
            <w:r w:rsidR="00E748B8"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title: payload.title, done: </w:t>
            </w:r>
            <w:r w:rsidR="00E748B8"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false</w:t>
            </w:r>
            <w:r w:rsidR="00E748B8"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} ] };</w:t>
            </w:r>
          </w:p>
          <w:p w14:paraId="01C3C80B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case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"deleteTodo"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4EDDED17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todoList: todoList.filter(</w:t>
            </w:r>
          </w:p>
          <w:p w14:paraId="32DD73CF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 todo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todo.id !== payload.id ) };</w:t>
            </w:r>
          </w:p>
          <w:p w14:paraId="74B09E9E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case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"toggleTodo"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36C20C1C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todoList: todoList.map(</w:t>
            </w:r>
          </w:p>
          <w:p w14:paraId="4D5759A0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 todo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todo.id !== payload.id ? </w:t>
            </w:r>
          </w:p>
          <w:p w14:paraId="2B162598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            todo : </w:t>
            </w:r>
          </w:p>
          <w:p w14:paraId="0BAD033A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                    {...todo, done: !todo.done}) };</w:t>
            </w:r>
          </w:p>
          <w:p w14:paraId="076174BB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:</w:t>
            </w:r>
          </w:p>
          <w:p w14:paraId="500145BF" w14:textId="1E5621EF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throw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new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Error(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"unknown action type"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);</w:t>
            </w:r>
          </w:p>
          <w:p w14:paraId="5BDD82E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}</w:t>
            </w:r>
          </w:p>
          <w:p w14:paraId="194495A6" w14:textId="52F9A109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458A2D5C" w14:textId="77777777" w:rsidR="00E748B8" w:rsidRPr="008E682B" w:rsidRDefault="00E748B8" w:rsidP="00E748B8">
      <w:pPr>
        <w:rPr>
          <w:rFonts w:ascii="Consolas" w:hAnsi="Consolas"/>
        </w:rPr>
      </w:pPr>
    </w:p>
    <w:p w14:paraId="6EB8425D" w14:textId="2DD6E964" w:rsidR="00E748B8" w:rsidRPr="008E682B" w:rsidRDefault="00E748B8">
      <w:pPr>
        <w:widowControl/>
        <w:wordWrap/>
        <w:autoSpaceDE/>
        <w:autoSpaceDN/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28C461B1" w14:textId="2CBA8204" w:rsidR="00E748B8" w:rsidRPr="008E682B" w:rsidRDefault="00E748B8" w:rsidP="00E748B8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TodoItem.tsx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48B8" w:rsidRPr="008E682B" w14:paraId="5A1DA76C" w14:textId="77777777" w:rsidTr="00E748B8">
        <w:tc>
          <w:tcPr>
            <w:tcW w:w="10456" w:type="dxa"/>
          </w:tcPr>
          <w:p w14:paraId="0413949C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React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'react'</w:t>
            </w:r>
          </w:p>
          <w:p w14:paraId="7E38DA9E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Todo, DispatchFunc }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'./todoReducer'</w:t>
            </w:r>
          </w:p>
          <w:p w14:paraId="6627D735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toggleTodo, deleteTodo }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'./todoReducer'</w:t>
            </w:r>
          </w:p>
          <w:p w14:paraId="2177F72E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12525AE8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Props = {</w:t>
            </w:r>
          </w:p>
          <w:p w14:paraId="7C763CC9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todo: Todo,</w:t>
            </w:r>
          </w:p>
          <w:p w14:paraId="5F06E84C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dispatch: DispatchFunc</w:t>
            </w:r>
          </w:p>
          <w:p w14:paraId="270AA06D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  <w:p w14:paraId="5DB92FE4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246F23CF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TodoItem({ todo, dispatch }: Props) {</w:t>
            </w:r>
          </w:p>
          <w:p w14:paraId="56BD77D7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console.log(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'TodoItem'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, todo.id);</w:t>
            </w:r>
          </w:p>
          <w:p w14:paraId="3DAB636C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onChange = ()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dispatch(toggleTodo(todo.id));</w:t>
            </w:r>
          </w:p>
          <w:p w14:paraId="73120AC9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onClick = ()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1634B815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if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(window.confirm(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삭제하시겠습니까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?'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))</w:t>
            </w:r>
          </w:p>
          <w:p w14:paraId="7F86C93A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  dispatch(deleteTodo(todo.id));</w:t>
            </w:r>
          </w:p>
          <w:p w14:paraId="70E2C0D6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}</w:t>
            </w:r>
          </w:p>
          <w:p w14:paraId="460CBADE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7169AA7E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&lt;tr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kern w:val="0"/>
                <w:szCs w:val="20"/>
              </w:rPr>
              <w:t>className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todo.done ?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"done"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: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""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&gt;</w:t>
            </w:r>
          </w:p>
          <w:p w14:paraId="7DBE876D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&lt;td&gt;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todo.id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&lt;/td&gt;</w:t>
            </w:r>
          </w:p>
          <w:p w14:paraId="115E50EB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&lt;td&gt;</w:t>
            </w:r>
          </w:p>
          <w:p w14:paraId="6A5305A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&lt;input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'checkbox'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kern w:val="0"/>
                <w:szCs w:val="20"/>
              </w:rPr>
              <w:t>checked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todo.done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kern w:val="0"/>
                <w:szCs w:val="20"/>
              </w:rPr>
              <w:t>onChange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onChange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/&gt;</w:t>
            </w:r>
          </w:p>
          <w:p w14:paraId="0E0C15E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todo.title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</w:p>
          <w:p w14:paraId="00B04683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&lt;span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kern w:val="0"/>
                <w:szCs w:val="20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onClick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x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&lt;/span&gt;</w:t>
            </w:r>
          </w:p>
          <w:p w14:paraId="058DC70A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&lt;/td&gt;</w:t>
            </w:r>
          </w:p>
          <w:p w14:paraId="2B198DFF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&lt;/tr&gt;</w:t>
            </w:r>
          </w:p>
          <w:p w14:paraId="0E6939ED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)</w:t>
            </w:r>
          </w:p>
          <w:p w14:paraId="75DFFBD1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  <w:p w14:paraId="2CCC8AC2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3DF40014" w14:textId="77777777" w:rsidR="00E748B8" w:rsidRPr="008E682B" w:rsidRDefault="00E748B8" w:rsidP="00E748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React.memo(TodoItem);</w:t>
            </w:r>
          </w:p>
          <w:p w14:paraId="71EE32BE" w14:textId="77777777" w:rsidR="00E748B8" w:rsidRPr="008E682B" w:rsidRDefault="00E748B8" w:rsidP="00E748B8">
            <w:pPr>
              <w:rPr>
                <w:rFonts w:ascii="Consolas" w:hAnsi="Consolas"/>
              </w:rPr>
            </w:pPr>
          </w:p>
        </w:tc>
      </w:tr>
    </w:tbl>
    <w:p w14:paraId="38BC92DB" w14:textId="77777777" w:rsidR="00E748B8" w:rsidRPr="008E682B" w:rsidRDefault="00E748B8" w:rsidP="00E748B8">
      <w:pPr>
        <w:rPr>
          <w:rFonts w:ascii="Consolas" w:hAnsi="Consolas"/>
        </w:rPr>
      </w:pPr>
    </w:p>
    <w:p w14:paraId="7363F97F" w14:textId="7FBDCDE8" w:rsidR="00E748B8" w:rsidRPr="008E682B" w:rsidRDefault="00E748B8" w:rsidP="00E748B8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48B8" w:rsidRPr="008E682B" w14:paraId="66A617B8" w14:textId="77777777" w:rsidTr="00E748B8">
        <w:tc>
          <w:tcPr>
            <w:tcW w:w="10456" w:type="dxa"/>
          </w:tcPr>
          <w:p w14:paraId="373AB934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React, { ChangeEvent, useState }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'react'</w:t>
            </w:r>
          </w:p>
          <w:p w14:paraId="62DFDE4C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DispatchFunc }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'./todoReducer'</w:t>
            </w:r>
          </w:p>
          <w:p w14:paraId="416004B7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import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addTodo }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from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'./todoReducer'</w:t>
            </w:r>
          </w:p>
          <w:p w14:paraId="1BA1CB08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28F6B09F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Props = {</w:t>
            </w:r>
          </w:p>
          <w:p w14:paraId="1AE29EE1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dispatch : DispatchFunc</w:t>
            </w:r>
          </w:p>
          <w:p w14:paraId="02F5CC6C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  <w:p w14:paraId="2AB004EE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3DB9F30F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function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TodoInput({ dispatch }: Props) {</w:t>
            </w:r>
          </w:p>
          <w:p w14:paraId="21AE53B4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console.log(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'TodoInput'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);</w:t>
            </w:r>
          </w:p>
          <w:p w14:paraId="37CDDE48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[title, setTitle] = useState&lt;string&gt;(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);</w:t>
            </w:r>
          </w:p>
          <w:p w14:paraId="6FD54B57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onChange = (e: ChangeEvent&lt;HTMLInputElement&gt;)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setTitle(e.target.value);</w:t>
            </w:r>
          </w:p>
          <w:p w14:paraId="64B84AFB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const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onClick = ()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=&gt;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{ </w:t>
            </w:r>
          </w:p>
          <w:p w14:paraId="0D215B20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dispatch(addTodo(title)); </w:t>
            </w:r>
          </w:p>
          <w:p w14:paraId="53B1893B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  setTitle(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); </w:t>
            </w:r>
          </w:p>
          <w:p w14:paraId="5CEA7586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}</w:t>
            </w:r>
          </w:p>
          <w:p w14:paraId="29AB6E65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return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30B6F4EE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&lt;div&gt;</w:t>
            </w:r>
          </w:p>
          <w:p w14:paraId="75DF18F0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&lt;input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kern w:val="0"/>
                <w:szCs w:val="20"/>
              </w:rPr>
              <w:t>type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A31515"/>
                <w:kern w:val="0"/>
                <w:szCs w:val="20"/>
              </w:rPr>
              <w:t>'text'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kern w:val="0"/>
                <w:szCs w:val="20"/>
              </w:rPr>
              <w:t>value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title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kern w:val="0"/>
                <w:szCs w:val="20"/>
              </w:rPr>
              <w:t>onChange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onChange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/&gt;</w:t>
            </w:r>
          </w:p>
          <w:p w14:paraId="0ACC9E29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&lt;button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E50000"/>
                <w:kern w:val="0"/>
                <w:szCs w:val="20"/>
              </w:rPr>
              <w:t>onClick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=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{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onClick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}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&gt;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추가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&lt;/button&gt;</w:t>
            </w:r>
          </w:p>
          <w:p w14:paraId="66DC3ED1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    </w:t>
            </w:r>
            <w:r w:rsidRPr="008E682B">
              <w:rPr>
                <w:rFonts w:ascii="Consolas" w:hAnsi="Consolas" w:cs="굴림"/>
                <w:color w:val="800000"/>
                <w:kern w:val="0"/>
                <w:szCs w:val="20"/>
              </w:rPr>
              <w:t>&lt;/div&gt;</w:t>
            </w:r>
          </w:p>
          <w:p w14:paraId="2A62D369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  )</w:t>
            </w:r>
          </w:p>
          <w:p w14:paraId="2C5523CF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>}</w:t>
            </w:r>
          </w:p>
          <w:p w14:paraId="594B8CAC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  <w:p w14:paraId="42607F78" w14:textId="77777777" w:rsidR="00F15662" w:rsidRPr="008E682B" w:rsidRDefault="00F15662" w:rsidP="00F15662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kern w:val="0"/>
                <w:szCs w:val="20"/>
              </w:rPr>
              <w:t>default</w:t>
            </w:r>
            <w:r w:rsidRPr="008E682B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React.memo(TodoInput)</w:t>
            </w:r>
          </w:p>
          <w:p w14:paraId="361F37A2" w14:textId="77777777" w:rsidR="00E748B8" w:rsidRPr="008E682B" w:rsidRDefault="00E748B8" w:rsidP="00E748B8">
            <w:pPr>
              <w:rPr>
                <w:rFonts w:ascii="Consolas" w:hAnsi="Consolas"/>
              </w:rPr>
            </w:pPr>
          </w:p>
        </w:tc>
      </w:tr>
    </w:tbl>
    <w:p w14:paraId="6FC008EF" w14:textId="77777777" w:rsidR="00E748B8" w:rsidRPr="008E682B" w:rsidRDefault="00E748B8" w:rsidP="00E748B8">
      <w:pPr>
        <w:rPr>
          <w:rFonts w:ascii="Consolas" w:hAnsi="Consolas"/>
        </w:rPr>
      </w:pPr>
    </w:p>
    <w:p w14:paraId="6E21044F" w14:textId="77777777" w:rsidR="00E748B8" w:rsidRDefault="00E748B8" w:rsidP="00E748B8">
      <w:pPr>
        <w:rPr>
          <w:rFonts w:ascii="Consolas" w:hAnsi="Consolas"/>
        </w:rPr>
      </w:pPr>
    </w:p>
    <w:p w14:paraId="65B21F22" w14:textId="77777777" w:rsidR="00CF4B64" w:rsidRDefault="00CF4B64" w:rsidP="00E748B8">
      <w:pPr>
        <w:rPr>
          <w:rFonts w:ascii="Consolas" w:hAnsi="Consolas"/>
        </w:rPr>
      </w:pPr>
    </w:p>
    <w:p w14:paraId="16E057DA" w14:textId="77777777" w:rsidR="00CF4B64" w:rsidRDefault="00CF4B64" w:rsidP="00E748B8">
      <w:pPr>
        <w:rPr>
          <w:rFonts w:ascii="Consolas" w:hAnsi="Consolas"/>
        </w:rPr>
      </w:pPr>
    </w:p>
    <w:p w14:paraId="38F76A7F" w14:textId="77777777" w:rsidR="00CF4B64" w:rsidRDefault="00CF4B64" w:rsidP="00E748B8">
      <w:pPr>
        <w:rPr>
          <w:rFonts w:ascii="Consolas" w:hAnsi="Consolas"/>
        </w:rPr>
      </w:pPr>
    </w:p>
    <w:p w14:paraId="2BD6724D" w14:textId="04BD32EA" w:rsidR="00CF4B64" w:rsidRDefault="00CF4B64" w:rsidP="00CF4B64">
      <w:pPr>
        <w:pStyle w:val="1"/>
      </w:pPr>
      <w:bookmarkStart w:id="20" w:name="_Toc149138521"/>
      <w:r w:rsidRPr="00CF4B64">
        <w:rPr>
          <w:rFonts w:hint="eastAsia"/>
        </w:rPr>
        <w:lastRenderedPageBreak/>
        <w:t>u</w:t>
      </w:r>
      <w:r w:rsidRPr="00CF4B64">
        <w:t>seCallback</w:t>
      </w:r>
      <w:r w:rsidR="004555E5">
        <w:t xml:space="preserve"> </w:t>
      </w:r>
      <w:r w:rsidR="004555E5">
        <w:rPr>
          <w:rFonts w:hint="eastAsia"/>
        </w:rPr>
        <w:t>훅</w:t>
      </w:r>
      <w:bookmarkEnd w:id="20"/>
    </w:p>
    <w:p w14:paraId="5A77B951" w14:textId="77777777" w:rsidR="00CF4B64" w:rsidRDefault="00CF4B64" w:rsidP="00CF4B64"/>
    <w:p w14:paraId="1E05CD15" w14:textId="532AAD77" w:rsidR="00CF4B64" w:rsidRDefault="00CF4B64" w:rsidP="00CF4B64">
      <w:pPr>
        <w:pStyle w:val="2"/>
      </w:pPr>
      <w:bookmarkStart w:id="21" w:name="_Toc149138522"/>
      <w:r>
        <w:rPr>
          <w:rFonts w:hint="eastAsia"/>
        </w:rPr>
        <w:t>개요</w:t>
      </w:r>
      <w:bookmarkEnd w:id="21"/>
    </w:p>
    <w:p w14:paraId="63787713" w14:textId="619DEBAB" w:rsidR="00CF4B64" w:rsidRDefault="001C2BF4" w:rsidP="001C2BF4">
      <w:pPr>
        <w:pStyle w:val="3"/>
      </w:pPr>
      <w:r>
        <w:t>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2BF4" w14:paraId="20E7F69A" w14:textId="77777777" w:rsidTr="001C2BF4">
        <w:tc>
          <w:tcPr>
            <w:tcW w:w="10456" w:type="dxa"/>
          </w:tcPr>
          <w:p w14:paraId="4BFB7E06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React, { useState } 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C2BF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A1E8E57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1475122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App() {</w:t>
            </w:r>
          </w:p>
          <w:p w14:paraId="380061AA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[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CCFF"/>
              </w:rPr>
              <w:t>count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 setCount] = useState&lt;number&gt;(</w:t>
            </w:r>
            <w:r w:rsidRPr="001C2BF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1AF8836" w14:textId="77777777" w:rsidR="001C2BF4" w:rsidRPr="001C2BF4" w:rsidRDefault="001C2BF4" w:rsidP="001C2BF4">
            <w:pPr>
              <w:widowControl/>
              <w:shd w:val="clear" w:color="auto" w:fill="FFFFCC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increase = 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() 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=&gt;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 setCount(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CCFF"/>
              </w:rPr>
              <w:t>count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 + </w:t>
            </w:r>
            <w:r w:rsidRPr="001C2BF4">
              <w:rPr>
                <w:rFonts w:ascii="Consolas" w:eastAsia="굴림" w:hAnsi="Consolas" w:cs="굴림"/>
                <w:color w:val="098658"/>
                <w:kern w:val="0"/>
                <w:szCs w:val="20"/>
                <w:shd w:val="clear" w:color="auto" w:fill="CCFFCC"/>
              </w:rPr>
              <w:t>1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)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6091DBD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66C6B640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C2BF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04A96E1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1C2BF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count 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1C2BF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88B2993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1C2BF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C2BF4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onClick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increase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1C2BF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increase</w:t>
            </w:r>
            <w:r w:rsidRPr="001C2BF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DC6E5B7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C2BF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26753F5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);</w:t>
            </w:r>
          </w:p>
          <w:p w14:paraId="710C9380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0A8389DE" w14:textId="77777777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34CC091" w14:textId="56EAEC66" w:rsidR="001C2BF4" w:rsidRPr="001C2BF4" w:rsidRDefault="001C2BF4" w:rsidP="001C2BF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C2BF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1C2BF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App;</w:t>
            </w:r>
          </w:p>
          <w:p w14:paraId="14A1DEAB" w14:textId="77777777" w:rsidR="001C2BF4" w:rsidRPr="001C2BF4" w:rsidRDefault="001C2BF4" w:rsidP="001C2BF4"/>
        </w:tc>
      </w:tr>
    </w:tbl>
    <w:p w14:paraId="3FAE6C97" w14:textId="77777777" w:rsidR="001C2BF4" w:rsidRDefault="001C2BF4" w:rsidP="001C2BF4"/>
    <w:p w14:paraId="225EFBEE" w14:textId="5F464B75" w:rsidR="001C2BF4" w:rsidRDefault="00A35343" w:rsidP="001C2BF4"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컴포넌트가 랜더링 될 때 마다,</w:t>
      </w:r>
      <w:r>
        <w:t xml:space="preserve"> App </w:t>
      </w:r>
      <w:r>
        <w:rPr>
          <w:rFonts w:hint="eastAsia"/>
        </w:rPr>
        <w:t>함수가 호출된다.</w:t>
      </w:r>
    </w:p>
    <w:p w14:paraId="22AC62B5" w14:textId="763A766E" w:rsidR="00A35343" w:rsidRDefault="00A35343" w:rsidP="001C2BF4"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 xml:space="preserve">함수가 호출될 때 마다 </w:t>
      </w:r>
      <w:r w:rsidR="008B4F3F" w:rsidRPr="008B4F3F">
        <w:rPr>
          <w:rFonts w:hint="eastAsia"/>
          <w:shd w:val="clear" w:color="auto" w:fill="CCFFCC"/>
        </w:rPr>
        <w:t xml:space="preserve">연두색으로 칠한 </w:t>
      </w:r>
      <w:r w:rsidR="008B4F3F" w:rsidRPr="008B4F3F">
        <w:rPr>
          <w:shd w:val="clear" w:color="auto" w:fill="CCFFCC"/>
        </w:rPr>
        <w:t xml:space="preserve">inner </w:t>
      </w:r>
      <w:r w:rsidR="0020579B" w:rsidRPr="008B4F3F">
        <w:rPr>
          <w:rFonts w:hint="eastAsia"/>
          <w:shd w:val="clear" w:color="auto" w:fill="CCFFCC"/>
        </w:rPr>
        <w:t>함수</w:t>
      </w:r>
      <w:r w:rsidR="0020579B">
        <w:rPr>
          <w:rFonts w:hint="eastAsia"/>
        </w:rPr>
        <w:t>가 다시 생성된다.</w:t>
      </w:r>
    </w:p>
    <w:p w14:paraId="2E9714BD" w14:textId="77777777" w:rsidR="0020579B" w:rsidRDefault="0020579B" w:rsidP="001C2BF4"/>
    <w:p w14:paraId="28D4BF12" w14:textId="141604D6" w:rsidR="00446E0E" w:rsidRDefault="004F0B7F" w:rsidP="001C2BF4">
      <w:r>
        <w:rPr>
          <w:rFonts w:hint="eastAsia"/>
        </w:rPr>
        <w:t xml:space="preserve">연두색 </w:t>
      </w:r>
      <w:r>
        <w:t xml:space="preserve">inner </w:t>
      </w:r>
      <w:r>
        <w:rPr>
          <w:rFonts w:hint="eastAsia"/>
        </w:rPr>
        <w:t>함수</w:t>
      </w:r>
      <w:r w:rsidR="002B242B">
        <w:rPr>
          <w:rFonts w:hint="eastAsia"/>
        </w:rPr>
        <w:t xml:space="preserve"> 본문의 </w:t>
      </w:r>
      <w:r w:rsidR="002B242B">
        <w:t>count</w:t>
      </w:r>
      <w:r w:rsidR="002B242B">
        <w:rPr>
          <w:rFonts w:hint="eastAsia"/>
        </w:rPr>
        <w:t xml:space="preserve">는 </w:t>
      </w:r>
      <w:r w:rsidR="002B242B">
        <w:t xml:space="preserve">outer </w:t>
      </w:r>
      <w:r w:rsidR="002B242B">
        <w:rPr>
          <w:rFonts w:hint="eastAsia"/>
        </w:rPr>
        <w:t>함수</w:t>
      </w:r>
      <w:r w:rsidR="006322B7">
        <w:rPr>
          <w:rFonts w:hint="eastAsia"/>
        </w:rPr>
        <w:t>에 선언된</w:t>
      </w:r>
      <w:r w:rsidR="002B242B">
        <w:rPr>
          <w:rFonts w:hint="eastAsia"/>
        </w:rPr>
        <w:t xml:space="preserve"> 지역 변수이다.</w:t>
      </w:r>
    </w:p>
    <w:p w14:paraId="189A3C46" w14:textId="70E6523C" w:rsidR="006322B7" w:rsidRDefault="005C4D38" w:rsidP="001C2BF4">
      <w:r>
        <w:rPr>
          <w:rFonts w:hint="eastAsia"/>
        </w:rPr>
        <w:t xml:space="preserve">이 </w:t>
      </w:r>
      <w:r w:rsidR="00586512">
        <w:t xml:space="preserve">count </w:t>
      </w:r>
      <w:r w:rsidR="00586512">
        <w:rPr>
          <w:rFonts w:hint="eastAsia"/>
        </w:rPr>
        <w:t xml:space="preserve">값이 </w:t>
      </w:r>
      <w:r w:rsidR="00586512">
        <w:t xml:space="preserve">inner </w:t>
      </w:r>
      <w:r w:rsidR="00586512">
        <w:rPr>
          <w:rFonts w:hint="eastAsia"/>
        </w:rPr>
        <w:t>함수 본문에 캡쳐</w:t>
      </w:r>
      <w:r w:rsidR="00B73F78">
        <w:rPr>
          <w:rFonts w:hint="eastAsia"/>
        </w:rPr>
        <w:t>되어 포함된</w:t>
      </w:r>
      <w:r w:rsidR="00586512">
        <w:rPr>
          <w:rFonts w:hint="eastAsia"/>
        </w:rPr>
        <w:t>다.</w:t>
      </w:r>
    </w:p>
    <w:p w14:paraId="12218521" w14:textId="771CA2C2" w:rsidR="00B73F78" w:rsidRDefault="0064727B" w:rsidP="001C2BF4">
      <w:r>
        <w:rPr>
          <w:rFonts w:hint="eastAsia"/>
        </w:rPr>
        <w:t xml:space="preserve">즉 연두색 </w:t>
      </w:r>
      <w:r>
        <w:t xml:space="preserve">inner </w:t>
      </w:r>
      <w:r>
        <w:rPr>
          <w:rFonts w:hint="eastAsia"/>
        </w:rPr>
        <w:t>함수가 생성될 때 마다,</w:t>
      </w:r>
      <w:r>
        <w:t xml:space="preserve"> inner </w:t>
      </w:r>
      <w:r>
        <w:rPr>
          <w:rFonts w:hint="eastAsia"/>
        </w:rPr>
        <w:t>함수 본문에</w:t>
      </w:r>
      <w:r w:rsidR="003B0ED4">
        <w:rPr>
          <w:rFonts w:hint="eastAsia"/>
        </w:rPr>
        <w:t>,</w:t>
      </w:r>
      <w:r>
        <w:rPr>
          <w:rFonts w:hint="eastAsia"/>
        </w:rPr>
        <w:t xml:space="preserve"> 현재 </w:t>
      </w:r>
      <w:r>
        <w:t xml:space="preserve">count </w:t>
      </w:r>
      <w:r>
        <w:rPr>
          <w:rFonts w:hint="eastAsia"/>
        </w:rPr>
        <w:t xml:space="preserve">값이 </w:t>
      </w:r>
      <w:r w:rsidR="003B0ED4">
        <w:rPr>
          <w:rFonts w:hint="eastAsia"/>
        </w:rPr>
        <w:t>캡쳐되어 포함된다.</w:t>
      </w:r>
    </w:p>
    <w:p w14:paraId="104EBF74" w14:textId="77777777" w:rsidR="003B0ED4" w:rsidRDefault="003B0ED4" w:rsidP="001C2BF4"/>
    <w:p w14:paraId="3E368C22" w14:textId="5AFE73E8" w:rsidR="003B0ED4" w:rsidRDefault="003B0ED4" w:rsidP="001C2BF4">
      <w:r>
        <w:rPr>
          <w:rFonts w:hint="eastAsia"/>
        </w:rPr>
        <w:t>버튼이 클릭될 때 마다 c</w:t>
      </w:r>
      <w:r>
        <w:t xml:space="preserve">ount </w:t>
      </w:r>
      <w:r>
        <w:rPr>
          <w:rFonts w:hint="eastAsia"/>
        </w:rPr>
        <w:t>값이 변하기 때문에,</w:t>
      </w:r>
      <w:r>
        <w:t xml:space="preserve"> </w:t>
      </w:r>
    </w:p>
    <w:p w14:paraId="51764C3F" w14:textId="146741C5" w:rsidR="003B0ED4" w:rsidRDefault="003B0ED4" w:rsidP="001C2BF4">
      <w:r>
        <w:rPr>
          <w:rFonts w:hint="eastAsia"/>
        </w:rPr>
        <w:t xml:space="preserve">그 새 </w:t>
      </w:r>
      <w:r>
        <w:t xml:space="preserve">count </w:t>
      </w:r>
      <w:r>
        <w:rPr>
          <w:rFonts w:hint="eastAsia"/>
        </w:rPr>
        <w:t xml:space="preserve">값을 캡쳐하여 연두색 </w:t>
      </w:r>
      <w:r>
        <w:t xml:space="preserve">inner </w:t>
      </w:r>
      <w:r>
        <w:rPr>
          <w:rFonts w:hint="eastAsia"/>
        </w:rPr>
        <w:t>함수가 새로 만들어질 수 밖에 없다.</w:t>
      </w:r>
    </w:p>
    <w:p w14:paraId="51F482EE" w14:textId="77777777" w:rsidR="005A6ED6" w:rsidRDefault="005A6ED6" w:rsidP="001C2BF4"/>
    <w:p w14:paraId="0B35D6C9" w14:textId="2B7D8F26" w:rsidR="005A6ED6" w:rsidRDefault="005A6ED6" w:rsidP="001C2BF4">
      <w:pPr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</w:pPr>
      <w:r w:rsidRPr="001C2BF4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() </w:t>
      </w:r>
      <w:r w:rsidRPr="001C2BF4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1C2BF4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setCount(</w:t>
      </w:r>
      <w:r w:rsidRPr="001C2BF4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1C2BF4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Pr="001C2BF4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 w:rsidRPr="001C2BF4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)</w:t>
      </w:r>
    </w:p>
    <w:p w14:paraId="37E6518F" w14:textId="09AAC767" w:rsidR="005A6ED6" w:rsidRDefault="005A6ED6" w:rsidP="001C2BF4">
      <w:r>
        <w:rPr>
          <w:rFonts w:hint="eastAsia"/>
        </w:rPr>
        <w:t xml:space="preserve"> </w:t>
      </w:r>
      <w:r>
        <w:t xml:space="preserve">  </w:t>
      </w:r>
      <w:r w:rsidR="005E0BCD">
        <w:rPr>
          <w:rFonts w:hint="eastAsia"/>
        </w:rPr>
        <w:t xml:space="preserve">외부의 </w:t>
      </w:r>
      <w:r w:rsidR="005E0BCD" w:rsidRPr="001C2BF4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="005E0BCD">
        <w:t xml:space="preserve"> </w:t>
      </w:r>
      <w:r w:rsidR="005E0BCD">
        <w:rPr>
          <w:rFonts w:hint="eastAsia"/>
        </w:rPr>
        <w:t>값을 캡쳐하는 연두색</w:t>
      </w:r>
      <w:r w:rsidR="0039069E">
        <w:rPr>
          <w:rFonts w:hint="eastAsia"/>
        </w:rPr>
        <w:t xml:space="preserve"> </w:t>
      </w:r>
      <w:r w:rsidR="0039069E">
        <w:t>inner</w:t>
      </w:r>
      <w:r w:rsidR="005E0BCD">
        <w:rPr>
          <w:rFonts w:hint="eastAsia"/>
        </w:rPr>
        <w:t xml:space="preserve"> 함수는 순수한 함수가 아니다.</w:t>
      </w:r>
    </w:p>
    <w:p w14:paraId="365CFD93" w14:textId="07868328" w:rsidR="0039069E" w:rsidRDefault="0039069E" w:rsidP="001C2BF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</w:t>
      </w:r>
      <w:r w:rsidRPr="001C2BF4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>
        <w:t xml:space="preserve"> </w:t>
      </w:r>
      <w:r>
        <w:rPr>
          <w:rFonts w:hint="eastAsia"/>
        </w:rPr>
        <w:t xml:space="preserve">값이 변경될 때 마다 연두색 </w:t>
      </w:r>
      <w:r>
        <w:t>inner</w:t>
      </w:r>
      <w:r>
        <w:rPr>
          <w:rFonts w:hint="eastAsia"/>
        </w:rPr>
        <w:t xml:space="preserve"> 함수가 새로 만들어져야 한다.</w:t>
      </w:r>
    </w:p>
    <w:p w14:paraId="3C978256" w14:textId="77777777" w:rsidR="0039069E" w:rsidRPr="005E0BCD" w:rsidRDefault="0039069E" w:rsidP="001C2BF4"/>
    <w:p w14:paraId="22CD7BFE" w14:textId="4EE7C722" w:rsidR="00EC2C86" w:rsidRDefault="00EC2C8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CCF4F2D" w14:textId="77777777" w:rsidR="003E17DF" w:rsidRDefault="003E17DF" w:rsidP="001C2BF4"/>
    <w:p w14:paraId="5DDE61B2" w14:textId="69303904" w:rsidR="00446E0E" w:rsidRDefault="00CC4337" w:rsidP="00CC4337">
      <w:r>
        <w:rPr>
          <w:rFonts w:hint="eastAsia"/>
        </w:rPr>
        <w:t>다음과 같이 구현할 수도 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4337" w14:paraId="33F02A06" w14:textId="77777777" w:rsidTr="00CC4337">
        <w:tc>
          <w:tcPr>
            <w:tcW w:w="10456" w:type="dxa"/>
          </w:tcPr>
          <w:p w14:paraId="13A5FDA7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React, { useState } 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2C8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2009DF9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CB93D09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App() {</w:t>
            </w:r>
          </w:p>
          <w:p w14:paraId="79676B77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[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CCFF"/>
              </w:rPr>
              <w:t>count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 setCount] = useState&lt;number&gt;(</w:t>
            </w:r>
            <w:r w:rsidRPr="00EC2C8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F92B556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increase = 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() 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=&gt;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 setCount(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count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 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=&gt;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 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count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 + </w:t>
            </w:r>
            <w:r w:rsidRPr="00EC2C86">
              <w:rPr>
                <w:rFonts w:ascii="Consolas" w:eastAsia="굴림" w:hAnsi="Consolas" w:cs="굴림"/>
                <w:color w:val="098658"/>
                <w:kern w:val="0"/>
                <w:szCs w:val="20"/>
                <w:shd w:val="clear" w:color="auto" w:fill="CCFFCC"/>
              </w:rPr>
              <w:t>1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)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A435686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545B0195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C2C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4258A618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C2C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count 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2C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DE8AEF3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C2C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2C86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onClick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increase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2C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increase</w:t>
            </w:r>
            <w:r w:rsidRPr="00EC2C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428C7E03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C2C8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2CB1BD9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);</w:t>
            </w:r>
          </w:p>
          <w:p w14:paraId="64F816BE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1C8D58BB" w14:textId="77777777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591D260" w14:textId="19131EDD" w:rsidR="00EC2C86" w:rsidRPr="00EC2C86" w:rsidRDefault="00EC2C86" w:rsidP="00EC2C8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2C86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EC2C8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App;</w:t>
            </w:r>
          </w:p>
          <w:p w14:paraId="0D4BE72C" w14:textId="77777777" w:rsidR="00CC4337" w:rsidRPr="00EC2C86" w:rsidRDefault="00CC4337" w:rsidP="00CC4337"/>
        </w:tc>
      </w:tr>
    </w:tbl>
    <w:p w14:paraId="2AFDBD5F" w14:textId="77777777" w:rsidR="00CC4337" w:rsidRDefault="00CC4337" w:rsidP="00CC4337"/>
    <w:p w14:paraId="00BF6731" w14:textId="77777777" w:rsidR="00495263" w:rsidRDefault="00495263" w:rsidP="00495263"/>
    <w:p w14:paraId="49E661F8" w14:textId="77777777" w:rsidR="00495263" w:rsidRDefault="00495263" w:rsidP="00495263">
      <w:pPr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</w:pP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() </w:t>
      </w:r>
      <w:r w:rsidRPr="00EC2C86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setCount(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C2C86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Pr="00EC2C86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)</w:t>
      </w:r>
    </w:p>
    <w:p w14:paraId="26495684" w14:textId="2A95CC22" w:rsidR="00495263" w:rsidRPr="00495263" w:rsidRDefault="00495263" w:rsidP="0049526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이 </w:t>
      </w:r>
      <w:r>
        <w:t xml:space="preserve">inner </w:t>
      </w:r>
      <w:r>
        <w:rPr>
          <w:rFonts w:hint="eastAsia"/>
        </w:rPr>
        <w:t xml:space="preserve">함수는 </w:t>
      </w:r>
      <w:r>
        <w:t xml:space="preserve">outter </w:t>
      </w:r>
      <w:r>
        <w:rPr>
          <w:rFonts w:hint="eastAsia"/>
        </w:rPr>
        <w:t xml:space="preserve">함수의 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>
        <w:t xml:space="preserve"> </w:t>
      </w:r>
      <w:r>
        <w:rPr>
          <w:rFonts w:hint="eastAsia"/>
        </w:rPr>
        <w:t>값을 캡쳐하지 않는다.</w:t>
      </w:r>
    </w:p>
    <w:p w14:paraId="53D7F7A7" w14:textId="77777777" w:rsidR="00B64625" w:rsidRDefault="00B64625" w:rsidP="00CC4337"/>
    <w:p w14:paraId="16CAA2EC" w14:textId="2C1134DD" w:rsidR="00CF4B64" w:rsidRDefault="00B64625" w:rsidP="00CF4B64">
      <w:r>
        <w:t xml:space="preserve">   </w:t>
      </w:r>
      <w:r>
        <w:rPr>
          <w:rFonts w:hint="eastAsia"/>
        </w:rPr>
        <w:t xml:space="preserve">이 </w:t>
      </w:r>
      <w:r>
        <w:t xml:space="preserve">inner </w:t>
      </w:r>
      <w:r>
        <w:rPr>
          <w:rFonts w:hint="eastAsia"/>
        </w:rPr>
        <w:t xml:space="preserve">함수 본문에서 </w:t>
      </w:r>
      <w:r w:rsidR="00A25233">
        <w:rPr>
          <w:rFonts w:hint="eastAsia"/>
        </w:rPr>
        <w:t>s</w:t>
      </w:r>
      <w:r w:rsidR="00A25233">
        <w:t xml:space="preserve">etCount </w:t>
      </w:r>
      <w:r w:rsidR="00A25233">
        <w:rPr>
          <w:rFonts w:hint="eastAsia"/>
        </w:rPr>
        <w:t>함수의 파라미터</w:t>
      </w:r>
      <w:r>
        <w:rPr>
          <w:rFonts w:hint="eastAsia"/>
        </w:rPr>
        <w:t>값은</w:t>
      </w:r>
      <w:r w:rsidR="00A25233">
        <w:rPr>
          <w:rFonts w:hint="eastAsia"/>
        </w:rPr>
        <w:t xml:space="preserve"> </w:t>
      </w:r>
      <w:r w:rsidR="00A25233"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="00A25233"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="00A25233" w:rsidRPr="00EC2C86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="00A25233"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="00A25233"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="00A25233"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="00A25233" w:rsidRPr="00EC2C86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 w:rsidR="00A25233">
        <w:t xml:space="preserve"> </w:t>
      </w:r>
      <w:r w:rsidR="00A25233">
        <w:rPr>
          <w:rFonts w:hint="eastAsia"/>
        </w:rPr>
        <w:t>함수이다.</w:t>
      </w:r>
    </w:p>
    <w:p w14:paraId="0AC3F32E" w14:textId="2B25CC77" w:rsidR="00FC0923" w:rsidRDefault="00B64625" w:rsidP="00CF4B64">
      <w:r>
        <w:t xml:space="preserve"> </w:t>
      </w:r>
      <w:r w:rsidR="00FC0923">
        <w:rPr>
          <w:rFonts w:hint="eastAsia"/>
        </w:rPr>
        <w:t xml:space="preserve"> </w:t>
      </w:r>
      <w:r w:rsidR="00FC0923">
        <w:t xml:space="preserve"> </w:t>
      </w:r>
      <w:r w:rsidR="00FC0923">
        <w:rPr>
          <w:rFonts w:hint="eastAsia"/>
        </w:rPr>
        <w:t xml:space="preserve">이 함수는 </w:t>
      </w:r>
      <w:r w:rsidR="00FC0923">
        <w:t xml:space="preserve">setCount </w:t>
      </w:r>
      <w:r w:rsidR="00FC0923">
        <w:rPr>
          <w:rFonts w:hint="eastAsia"/>
        </w:rPr>
        <w:t>함수 내부에서 호출된다.</w:t>
      </w:r>
    </w:p>
    <w:p w14:paraId="1022FF5E" w14:textId="7F1CCF53" w:rsidR="00FC0923" w:rsidRDefault="00FC0923" w:rsidP="00CF4B64">
      <w:r>
        <w:rPr>
          <w:rFonts w:hint="eastAsia"/>
        </w:rPr>
        <w:t xml:space="preserve"> </w:t>
      </w:r>
      <w:r w:rsidR="00B64625">
        <w:t xml:space="preserve"> </w:t>
      </w:r>
      <w:r>
        <w:t xml:space="preserve"> </w:t>
      </w:r>
      <w:r>
        <w:rPr>
          <w:rFonts w:hint="eastAsia"/>
        </w:rPr>
        <w:t>이 함수가 s</w:t>
      </w:r>
      <w:r>
        <w:t xml:space="preserve">etCount </w:t>
      </w:r>
      <w:r>
        <w:rPr>
          <w:rFonts w:hint="eastAsia"/>
        </w:rPr>
        <w:t>함수 내부에서 호출될 때,</w:t>
      </w:r>
      <w:r>
        <w:t xml:space="preserve"> </w:t>
      </w:r>
      <w:r>
        <w:rPr>
          <w:rFonts w:hint="eastAsia"/>
        </w:rPr>
        <w:t xml:space="preserve">현재 </w:t>
      </w:r>
      <w:r w:rsidR="004A1817"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="004A1817">
        <w:t xml:space="preserve"> </w:t>
      </w:r>
      <w:r>
        <w:rPr>
          <w:rFonts w:hint="eastAsia"/>
        </w:rPr>
        <w:t xml:space="preserve">값이 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>
        <w:t xml:space="preserve"> </w:t>
      </w:r>
      <w:r>
        <w:rPr>
          <w:rFonts w:hint="eastAsia"/>
        </w:rPr>
        <w:t>파라미터 변수에 전달된다.</w:t>
      </w:r>
    </w:p>
    <w:p w14:paraId="317C105D" w14:textId="77777777" w:rsidR="00FC0923" w:rsidRDefault="00FC0923" w:rsidP="00CF4B64"/>
    <w:p w14:paraId="1B9DB3C4" w14:textId="4E738928" w:rsidR="00BA0517" w:rsidRDefault="00BA0517" w:rsidP="00CF4B64">
      <w:r>
        <w:rPr>
          <w:rFonts w:hint="eastAsia"/>
        </w:rPr>
        <w:t xml:space="preserve"> </w:t>
      </w:r>
      <w:r>
        <w:t xml:space="preserve">  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>
        <w:rPr>
          <w:rFonts w:hint="eastAsia"/>
        </w:rPr>
        <w:t xml:space="preserve">은 </w:t>
      </w:r>
      <w:r>
        <w:t xml:space="preserve">App </w:t>
      </w:r>
      <w:r>
        <w:rPr>
          <w:rFonts w:hint="eastAsia"/>
        </w:rPr>
        <w:t>함수의 지역 변수이다.</w:t>
      </w:r>
    </w:p>
    <w:p w14:paraId="671EDBB8" w14:textId="4BB92A46" w:rsidR="00BA0517" w:rsidRDefault="00BA0517" w:rsidP="00CF4B64">
      <w:r>
        <w:rPr>
          <w:rFonts w:hint="eastAsia"/>
        </w:rPr>
        <w:t xml:space="preserve"> </w:t>
      </w:r>
      <w:r>
        <w:t xml:space="preserve">  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>
        <w:rPr>
          <w:rFonts w:hint="eastAsia"/>
        </w:rPr>
        <w:t xml:space="preserve">는 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C2C86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Pr="00EC2C86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>
        <w:t xml:space="preserve"> </w:t>
      </w:r>
      <w:r>
        <w:rPr>
          <w:rFonts w:hint="eastAsia"/>
        </w:rPr>
        <w:t>함수의 파라미터 변수이다.</w:t>
      </w:r>
    </w:p>
    <w:p w14:paraId="6733457F" w14:textId="77777777" w:rsidR="00BA0517" w:rsidRDefault="00BA0517" w:rsidP="00CF4B64"/>
    <w:p w14:paraId="314C5126" w14:textId="77777777" w:rsidR="003C6E94" w:rsidRDefault="003C6E94" w:rsidP="00CF4B64"/>
    <w:p w14:paraId="0FDD55C9" w14:textId="4A3BD0C5" w:rsidR="00BA0517" w:rsidRDefault="003C6E94" w:rsidP="00CF4B64"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() </w:t>
      </w:r>
      <w:r w:rsidRPr="00EC2C86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setCount(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C2C86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=&gt;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count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 + </w:t>
      </w:r>
      <w:r w:rsidRPr="00EC2C86">
        <w:rPr>
          <w:rFonts w:ascii="Consolas" w:eastAsia="굴림" w:hAnsi="Consolas" w:cs="굴림"/>
          <w:color w:val="098658"/>
          <w:kern w:val="0"/>
          <w:szCs w:val="20"/>
          <w:shd w:val="clear" w:color="auto" w:fill="CCFFCC"/>
        </w:rPr>
        <w:t>1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)</w:t>
      </w:r>
    </w:p>
    <w:p w14:paraId="0197BDAA" w14:textId="1EE47CC1" w:rsidR="004A1817" w:rsidRDefault="003C6E94" w:rsidP="00CF4B6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연두색 </w:t>
      </w:r>
      <w:r>
        <w:t xml:space="preserve">inner </w:t>
      </w:r>
      <w:r>
        <w:rPr>
          <w:rFonts w:hint="eastAsia"/>
        </w:rPr>
        <w:t xml:space="preserve">함수는 </w:t>
      </w:r>
      <w:r w:rsidR="004A1817"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="00AF08BB" w:rsidRPr="00AF08BB">
        <w:t xml:space="preserve"> </w:t>
      </w:r>
      <w:r w:rsidR="004A1817">
        <w:rPr>
          <w:rFonts w:hint="eastAsia"/>
        </w:rPr>
        <w:t>값을 캡쳐하지 않는다.</w:t>
      </w:r>
    </w:p>
    <w:p w14:paraId="6261A0D2" w14:textId="558904BA" w:rsidR="008A598C" w:rsidRDefault="0089678F" w:rsidP="00CF4B6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따라서 이 연두색 </w:t>
      </w:r>
      <w:r>
        <w:t xml:space="preserve">inner </w:t>
      </w:r>
      <w:r>
        <w:rPr>
          <w:rFonts w:hint="eastAsia"/>
        </w:rPr>
        <w:t xml:space="preserve">함수는 </w:t>
      </w:r>
      <w:r w:rsidRPr="00EC2C86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count</w:t>
      </w:r>
      <w:r w:rsidRPr="00AF08BB">
        <w:t xml:space="preserve"> </w:t>
      </w:r>
      <w:r>
        <w:rPr>
          <w:rFonts w:hint="eastAsia"/>
        </w:rPr>
        <w:t>값이 변경될 때 마다 다시 만들 필요 없다.</w:t>
      </w:r>
    </w:p>
    <w:p w14:paraId="42E22E1D" w14:textId="77777777" w:rsidR="007F1DDB" w:rsidRDefault="007F1DDB" w:rsidP="00CF4B64"/>
    <w:p w14:paraId="7CF6E5A6" w14:textId="30F99044" w:rsidR="0089678F" w:rsidRDefault="00211058" w:rsidP="00CF4B64">
      <w:r>
        <w:rPr>
          <w:rFonts w:hint="eastAsia"/>
        </w:rPr>
        <w:t xml:space="preserve"> </w:t>
      </w:r>
      <w:r>
        <w:t xml:space="preserve"> </w:t>
      </w:r>
      <w:r w:rsidR="007F1DDB">
        <w:rPr>
          <w:rFonts w:hint="eastAsia"/>
        </w:rPr>
        <w:t xml:space="preserve">그렇지만 위와 같이 평범한 </w:t>
      </w:r>
      <w:r w:rsidR="007F1DDB">
        <w:t xml:space="preserve">inner </w:t>
      </w:r>
      <w:r w:rsidR="007F1DDB">
        <w:rPr>
          <w:rFonts w:hint="eastAsia"/>
        </w:rPr>
        <w:t>함수로 구현하면</w:t>
      </w:r>
    </w:p>
    <w:p w14:paraId="7DB4E0E7" w14:textId="1FDDF38A" w:rsidR="007F1DDB" w:rsidRDefault="007F1DDB" w:rsidP="00CF4B64">
      <w:r>
        <w:rPr>
          <w:rFonts w:hint="eastAsia"/>
        </w:rPr>
        <w:t xml:space="preserve"> </w:t>
      </w:r>
      <w:r>
        <w:t xml:space="preserve"> App </w:t>
      </w:r>
      <w:r>
        <w:rPr>
          <w:rFonts w:hint="eastAsia"/>
        </w:rPr>
        <w:t xml:space="preserve">함수가 호출될 때 마다 연두색 </w:t>
      </w:r>
      <w:r>
        <w:t xml:space="preserve">inner </w:t>
      </w:r>
      <w:r>
        <w:rPr>
          <w:rFonts w:hint="eastAsia"/>
        </w:rPr>
        <w:t>함수가 매번 새로 만들어진다.</w:t>
      </w:r>
    </w:p>
    <w:p w14:paraId="1A0A5233" w14:textId="2A250E71" w:rsidR="007F1DDB" w:rsidRDefault="007F1DDB" w:rsidP="00CF4B64">
      <w:r>
        <w:rPr>
          <w:rFonts w:hint="eastAsia"/>
        </w:rPr>
        <w:t xml:space="preserve"> </w:t>
      </w:r>
      <w:r>
        <w:t xml:space="preserve"> </w:t>
      </w:r>
      <w:r w:rsidR="006D6042">
        <w:rPr>
          <w:rFonts w:hint="eastAsia"/>
        </w:rPr>
        <w:t xml:space="preserve">이렇게 </w:t>
      </w:r>
      <w:r w:rsidR="006D6042">
        <w:t xml:space="preserve">inner </w:t>
      </w:r>
      <w:r w:rsidR="006D6042">
        <w:rPr>
          <w:rFonts w:hint="eastAsia"/>
        </w:rPr>
        <w:t xml:space="preserve">함수가 불필요하게 새로 만들어지는 것을 막으려면 </w:t>
      </w:r>
      <w:r w:rsidR="006D6042">
        <w:t xml:space="preserve">useCallback </w:t>
      </w:r>
      <w:r w:rsidR="006D6042">
        <w:rPr>
          <w:rFonts w:hint="eastAsia"/>
        </w:rPr>
        <w:t>훅을 사용한다.</w:t>
      </w:r>
    </w:p>
    <w:p w14:paraId="452313DA" w14:textId="77777777" w:rsidR="008A598C" w:rsidRPr="0089678F" w:rsidRDefault="008A598C" w:rsidP="00CF4B64"/>
    <w:p w14:paraId="46DFE578" w14:textId="0487337C" w:rsidR="0089678F" w:rsidRDefault="008967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1CEBC57" w14:textId="295B97EA" w:rsidR="0008738C" w:rsidRDefault="0089678F" w:rsidP="0089678F">
      <w:pPr>
        <w:pStyle w:val="2"/>
      </w:pPr>
      <w:bookmarkStart w:id="22" w:name="_Toc149138523"/>
      <w:r>
        <w:rPr>
          <w:rFonts w:hint="eastAsia"/>
        </w:rPr>
        <w:lastRenderedPageBreak/>
        <w:t>u</w:t>
      </w:r>
      <w:r>
        <w:t xml:space="preserve">seCallback </w:t>
      </w:r>
      <w:r>
        <w:rPr>
          <w:rFonts w:hint="eastAsia"/>
        </w:rPr>
        <w:t>훅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678F" w14:paraId="3F27B570" w14:textId="77777777" w:rsidTr="0089678F">
        <w:tc>
          <w:tcPr>
            <w:tcW w:w="10456" w:type="dxa"/>
          </w:tcPr>
          <w:p w14:paraId="55AAD846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React, { useState, 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useCallback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 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937B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637D9FD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2566587" w14:textId="717C5FF5" w:rsidR="00693BE3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App() {</w:t>
            </w:r>
          </w:p>
          <w:p w14:paraId="127C616B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[count, setCount] = useState&lt;number&gt;(</w:t>
            </w:r>
            <w:r w:rsidRPr="000937B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8B1FCF1" w14:textId="2A0F60E6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increase = 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CC"/>
              </w:rPr>
              <w:t>useCallback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() 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=&gt;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 setCount(count 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=&gt;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 xml:space="preserve"> count + </w:t>
            </w:r>
            <w:r w:rsidR="000922E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1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)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 []);</w:t>
            </w:r>
          </w:p>
          <w:p w14:paraId="6F4196CB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4242E381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0937B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1B1EAC26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0937B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count 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0937B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2BEF0F2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0937B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937B2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onClick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increase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0937B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increase</w:t>
            </w:r>
            <w:r w:rsidRPr="000937B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722E1DCC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0937B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E3A098E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);</w:t>
            </w:r>
          </w:p>
          <w:p w14:paraId="438D7376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4935ED8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4AA4A4D" w14:textId="77777777" w:rsidR="000937B2" w:rsidRPr="000937B2" w:rsidRDefault="000937B2" w:rsidP="000937B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0937B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0937B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App;</w:t>
            </w:r>
          </w:p>
          <w:p w14:paraId="36503C57" w14:textId="77777777" w:rsidR="0089678F" w:rsidRDefault="0089678F" w:rsidP="0089678F"/>
        </w:tc>
      </w:tr>
    </w:tbl>
    <w:p w14:paraId="56B07EC8" w14:textId="77777777" w:rsidR="0089678F" w:rsidRDefault="0089678F" w:rsidP="0089678F"/>
    <w:p w14:paraId="7E9F2290" w14:textId="3B17394C" w:rsidR="00211058" w:rsidRDefault="00784D86" w:rsidP="0089678F">
      <w:r>
        <w:rPr>
          <w:rFonts w:hint="eastAsia"/>
        </w:rPr>
        <w:t xml:space="preserve">매번 다시 만들 필요 없는 </w:t>
      </w:r>
      <w:r>
        <w:t xml:space="preserve">inner </w:t>
      </w:r>
      <w:r>
        <w:rPr>
          <w:rFonts w:hint="eastAsia"/>
        </w:rPr>
        <w:t>함수를 다음과 같이 생성하자.</w:t>
      </w:r>
    </w:p>
    <w:p w14:paraId="4F66E12B" w14:textId="4BCF082B" w:rsidR="00784D86" w:rsidRPr="000937B2" w:rsidRDefault="00784D86" w:rsidP="00784D8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 w:rsidRPr="000937B2">
        <w:rPr>
          <w:rFonts w:ascii="Consolas" w:eastAsia="굴림" w:hAnsi="Consolas" w:cs="굴림"/>
          <w:color w:val="000000"/>
          <w:kern w:val="0"/>
          <w:szCs w:val="20"/>
          <w:shd w:val="clear" w:color="auto" w:fill="FFFFCC"/>
        </w:rPr>
        <w:t>useCallback</w:t>
      </w:r>
      <w:r w:rsidRPr="000937B2">
        <w:rPr>
          <w:rFonts w:ascii="Consolas" w:eastAsia="굴림" w:hAnsi="Consolas" w:cs="굴림"/>
          <w:color w:val="000000"/>
          <w:kern w:val="0"/>
          <w:szCs w:val="20"/>
        </w:rPr>
        <w:t>(</w:t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 xml:space="preserve">inner </w:t>
      </w:r>
      <w:r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CCFFCC"/>
        </w:rPr>
        <w:t>함수</w:t>
      </w:r>
      <w:r w:rsidRPr="000937B2">
        <w:rPr>
          <w:rFonts w:ascii="Consolas" w:eastAsia="굴림" w:hAnsi="Consolas" w:cs="굴림"/>
          <w:color w:val="000000"/>
          <w:kern w:val="0"/>
          <w:szCs w:val="20"/>
        </w:rPr>
        <w:t>, []);</w:t>
      </w:r>
    </w:p>
    <w:p w14:paraId="1B6A405E" w14:textId="6DAA7DB3" w:rsidR="00302AED" w:rsidRDefault="00302AED" w:rsidP="0089678F">
      <w:r>
        <w:rPr>
          <w:rFonts w:hint="eastAsia"/>
        </w:rPr>
        <w:t xml:space="preserve">위와 같이 생성하면 </w:t>
      </w:r>
      <w:r>
        <w:t xml:space="preserve">inner </w:t>
      </w:r>
      <w:r>
        <w:rPr>
          <w:rFonts w:hint="eastAsia"/>
        </w:rPr>
        <w:t>함수는 매번 새로 만들어지지 않고,</w:t>
      </w:r>
    </w:p>
    <w:p w14:paraId="1E2F9351" w14:textId="4D2C57D2" w:rsidR="00302AED" w:rsidRDefault="000032C5" w:rsidP="0089678F">
      <w:r>
        <w:rPr>
          <w:rFonts w:hint="eastAsia"/>
        </w:rPr>
        <w:t>위 코드가 처음 호출될 때 i</w:t>
      </w:r>
      <w:r>
        <w:t xml:space="preserve">nner </w:t>
      </w:r>
      <w:r>
        <w:rPr>
          <w:rFonts w:hint="eastAsia"/>
        </w:rPr>
        <w:t>함수를 만들고,</w:t>
      </w:r>
      <w:r>
        <w:t xml:space="preserve"> </w:t>
      </w:r>
      <w:r>
        <w:rPr>
          <w:rFonts w:hint="eastAsia"/>
        </w:rPr>
        <w:t xml:space="preserve">그 </w:t>
      </w:r>
      <w:r>
        <w:t xml:space="preserve">inner </w:t>
      </w:r>
      <w:r>
        <w:rPr>
          <w:rFonts w:hint="eastAsia"/>
        </w:rPr>
        <w:t>함수를 계속 사용하게 된다.</w:t>
      </w:r>
    </w:p>
    <w:p w14:paraId="4968F36C" w14:textId="77777777" w:rsidR="000032C5" w:rsidRDefault="000032C5" w:rsidP="008967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32C5" w14:paraId="257EAF4B" w14:textId="77777777" w:rsidTr="000032C5">
        <w:tc>
          <w:tcPr>
            <w:tcW w:w="10456" w:type="dxa"/>
          </w:tcPr>
          <w:p w14:paraId="445E5066" w14:textId="29EA697A" w:rsidR="000032C5" w:rsidRDefault="000032C5" w:rsidP="0089678F">
            <w:r>
              <w:rPr>
                <w:rFonts w:hint="eastAsia"/>
              </w:rPr>
              <w:t>참고</w:t>
            </w:r>
            <w:r w:rsidR="005852DE">
              <w:rPr>
                <w:rFonts w:hint="eastAsia"/>
              </w:rPr>
              <w:t>:</w:t>
            </w:r>
            <w:r w:rsidR="005852DE">
              <w:t xml:space="preserve"> </w:t>
            </w:r>
            <w:r w:rsidR="005852DE">
              <w:rPr>
                <w:rFonts w:hint="eastAsia"/>
              </w:rPr>
              <w:t>지금까지 설명이 잘 이해되지 않는다면,</w:t>
            </w:r>
            <w:r w:rsidR="005852DE">
              <w:t xml:space="preserve"> </w:t>
            </w:r>
            <w:r w:rsidR="005852DE">
              <w:rPr>
                <w:rFonts w:hint="eastAsia"/>
              </w:rPr>
              <w:t xml:space="preserve">아래 내용을 </w:t>
            </w:r>
            <w:r w:rsidR="00C94440">
              <w:rPr>
                <w:rFonts w:hint="eastAsia"/>
              </w:rPr>
              <w:t xml:space="preserve">읽으면 더 헷갈릴 테니 그냥 </w:t>
            </w:r>
            <w:r w:rsidR="005852DE">
              <w:rPr>
                <w:rFonts w:hint="eastAsia"/>
              </w:rPr>
              <w:t>무시하라.</w:t>
            </w:r>
          </w:p>
          <w:p w14:paraId="02127A6E" w14:textId="4C023C07" w:rsidR="005852DE" w:rsidRDefault="005852DE" w:rsidP="0089678F"/>
          <w:p w14:paraId="3153D17B" w14:textId="77777777" w:rsidR="000032C5" w:rsidRDefault="000032C5" w:rsidP="0089678F">
            <w:r>
              <w:rPr>
                <w:rFonts w:hint="eastAsia"/>
              </w:rPr>
              <w:t>사실 u</w:t>
            </w:r>
            <w:r>
              <w:t xml:space="preserve">seCallback </w:t>
            </w:r>
            <w:r>
              <w:rPr>
                <w:rFonts w:hint="eastAsia"/>
              </w:rPr>
              <w:t xml:space="preserve">훅을 사용해도 </w:t>
            </w:r>
            <w:r>
              <w:t xml:space="preserve">inner </w:t>
            </w:r>
            <w:r>
              <w:rPr>
                <w:rFonts w:hint="eastAsia"/>
              </w:rPr>
              <w:t>함수는 언제나 새로 만들어진다.</w:t>
            </w:r>
          </w:p>
          <w:p w14:paraId="0665A8C8" w14:textId="2092A41D" w:rsidR="00651F43" w:rsidRDefault="00651F43" w:rsidP="0089678F">
            <w:r>
              <w:rPr>
                <w:rFonts w:hint="eastAsia"/>
              </w:rPr>
              <w:t>u</w:t>
            </w:r>
            <w:r>
              <w:t xml:space="preserve">seCallback </w:t>
            </w:r>
            <w:r>
              <w:rPr>
                <w:rFonts w:hint="eastAsia"/>
              </w:rPr>
              <w:t xml:space="preserve">훅은 </w:t>
            </w:r>
            <w:r w:rsidR="002F5E07">
              <w:rPr>
                <w:rFonts w:hint="eastAsia"/>
              </w:rPr>
              <w:t>함수이고,</w:t>
            </w:r>
            <w:r w:rsidR="002F5E07">
              <w:t xml:space="preserve"> </w:t>
            </w:r>
            <w:r w:rsidR="002F5E07">
              <w:rPr>
                <w:rFonts w:hint="eastAsia"/>
              </w:rPr>
              <w:t xml:space="preserve">이 함수의 첫째 파라미터가 </w:t>
            </w:r>
            <w:r w:rsidR="002F5E07">
              <w:t xml:space="preserve">inner </w:t>
            </w:r>
            <w:r w:rsidR="002F5E07">
              <w:rPr>
                <w:rFonts w:hint="eastAsia"/>
              </w:rPr>
              <w:t>함수이다.</w:t>
            </w:r>
          </w:p>
          <w:p w14:paraId="5C375BD3" w14:textId="20FD3CC3" w:rsidR="002F5E07" w:rsidRDefault="002F5E07" w:rsidP="0089678F">
            <w:r>
              <w:rPr>
                <w:rFonts w:hint="eastAsia"/>
              </w:rPr>
              <w:t>u</w:t>
            </w:r>
            <w:r>
              <w:t xml:space="preserve">seCallback </w:t>
            </w:r>
            <w:r>
              <w:rPr>
                <w:rFonts w:hint="eastAsia"/>
              </w:rPr>
              <w:t xml:space="preserve">함수가 호출될 때 마다 첫째 파라미터 </w:t>
            </w:r>
            <w:r>
              <w:t xml:space="preserve">inner </w:t>
            </w:r>
            <w:r>
              <w:rPr>
                <w:rFonts w:hint="eastAsia"/>
              </w:rPr>
              <w:t>함수가 생성되어서 파라미터로 전달된다.</w:t>
            </w:r>
          </w:p>
          <w:p w14:paraId="4AA761BD" w14:textId="77777777" w:rsidR="009E69D8" w:rsidRDefault="00394FD3" w:rsidP="009E69D8">
            <w:r>
              <w:rPr>
                <w:rFonts w:hint="eastAsia"/>
              </w:rPr>
              <w:t xml:space="preserve">그런데 위 코드에서 </w:t>
            </w:r>
            <w:r w:rsidR="00651F43">
              <w:rPr>
                <w:rFonts w:hint="eastAsia"/>
              </w:rPr>
              <w:t>u</w:t>
            </w:r>
            <w:r w:rsidR="00651F43">
              <w:t xml:space="preserve">seCallback </w:t>
            </w:r>
            <w:r w:rsidR="00651F43">
              <w:rPr>
                <w:rFonts w:hint="eastAsia"/>
              </w:rPr>
              <w:t>훅</w:t>
            </w:r>
            <w:r w:rsidR="00F16A09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</w:p>
          <w:p w14:paraId="7661AE65" w14:textId="77777777" w:rsidR="009E69D8" w:rsidRDefault="009E69D8" w:rsidP="009E69D8">
            <w:r>
              <w:t xml:space="preserve">   </w:t>
            </w:r>
            <w:r w:rsidR="00F16A09">
              <w:rPr>
                <w:rFonts w:hint="eastAsia"/>
              </w:rPr>
              <w:t xml:space="preserve">처음 </w:t>
            </w:r>
            <w:r w:rsidR="00651F43">
              <w:rPr>
                <w:rFonts w:hint="eastAsia"/>
              </w:rPr>
              <w:t xml:space="preserve">호출될 때 </w:t>
            </w:r>
            <w:r w:rsidR="00671650">
              <w:rPr>
                <w:rFonts w:hint="eastAsia"/>
              </w:rPr>
              <w:t xml:space="preserve">생성되어 파라미터로 </w:t>
            </w:r>
            <w:r w:rsidR="00F16A09">
              <w:rPr>
                <w:rFonts w:hint="eastAsia"/>
              </w:rPr>
              <w:t xml:space="preserve">전달된 </w:t>
            </w:r>
            <w:r w:rsidR="00F16A09">
              <w:t xml:space="preserve">inner </w:t>
            </w:r>
            <w:r w:rsidR="00F16A09">
              <w:rPr>
                <w:rFonts w:hint="eastAsia"/>
              </w:rPr>
              <w:t>함수</w:t>
            </w:r>
            <w:r>
              <w:rPr>
                <w:rFonts w:hint="eastAsia"/>
              </w:rPr>
              <w:t>만</w:t>
            </w:r>
            <w:r w:rsidR="00F16A0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보관하고, </w:t>
            </w:r>
          </w:p>
          <w:p w14:paraId="762C2F23" w14:textId="77777777" w:rsidR="00651F43" w:rsidRDefault="009E69D8" w:rsidP="009E69D8">
            <w:r>
              <w:t xml:space="preserve">   </w:t>
            </w:r>
            <w:r>
              <w:rPr>
                <w:rFonts w:hint="eastAsia"/>
              </w:rPr>
              <w:t xml:space="preserve">그 다음 호출될 때 생성되어 파라미터로 전달된 </w:t>
            </w:r>
            <w:r>
              <w:t xml:space="preserve">inner </w:t>
            </w:r>
            <w:r>
              <w:rPr>
                <w:rFonts w:hint="eastAsia"/>
              </w:rPr>
              <w:t>함수들은 무시한다.</w:t>
            </w:r>
          </w:p>
          <w:p w14:paraId="7B69DB6E" w14:textId="77777777" w:rsidR="009E69D8" w:rsidRDefault="009E69D8" w:rsidP="009E69D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그리고 언제나 처음 전달된 </w:t>
            </w:r>
            <w:r>
              <w:t xml:space="preserve">inner </w:t>
            </w:r>
            <w:r>
              <w:rPr>
                <w:rFonts w:hint="eastAsia"/>
              </w:rPr>
              <w:t>함수만 리턴한다.</w:t>
            </w:r>
          </w:p>
          <w:p w14:paraId="6BF7342D" w14:textId="77777777" w:rsidR="00A54B9C" w:rsidRDefault="00A54B9C" w:rsidP="009E69D8"/>
          <w:p w14:paraId="260712AF" w14:textId="77777777" w:rsidR="00C06CFF" w:rsidRDefault="00A54B9C" w:rsidP="009E69D8">
            <w:r>
              <w:rPr>
                <w:rFonts w:hint="eastAsia"/>
              </w:rPr>
              <w:t xml:space="preserve">과정이야 어쨌든 </w:t>
            </w:r>
            <w:r w:rsidR="006D0A79">
              <w:rPr>
                <w:rFonts w:hint="eastAsia"/>
              </w:rPr>
              <w:t xml:space="preserve">위 코드의 </w:t>
            </w:r>
            <w:r w:rsidR="006D0A79">
              <w:t xml:space="preserve">useCallback </w:t>
            </w:r>
            <w:r w:rsidR="006D0A79">
              <w:rPr>
                <w:rFonts w:hint="eastAsia"/>
              </w:rPr>
              <w:t xml:space="preserve">훅이 처음 호출될 때 생성된 연두색 </w:t>
            </w:r>
            <w:r w:rsidR="006D0A79">
              <w:t xml:space="preserve">inner </w:t>
            </w:r>
            <w:r w:rsidR="006D0A79">
              <w:rPr>
                <w:rFonts w:hint="eastAsia"/>
              </w:rPr>
              <w:t>함수</w:t>
            </w:r>
            <w:r w:rsidR="00C06CFF">
              <w:rPr>
                <w:rFonts w:hint="eastAsia"/>
              </w:rPr>
              <w:t xml:space="preserve">만 </w:t>
            </w:r>
          </w:p>
          <w:p w14:paraId="7B59221D" w14:textId="724BFAFF" w:rsidR="00A54B9C" w:rsidRDefault="00C06CFF" w:rsidP="009E69D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계속 사용하게 된다.</w:t>
            </w:r>
          </w:p>
        </w:tc>
      </w:tr>
    </w:tbl>
    <w:p w14:paraId="2F24818F" w14:textId="77777777" w:rsidR="000032C5" w:rsidRPr="009E69D8" w:rsidRDefault="000032C5" w:rsidP="0089678F"/>
    <w:p w14:paraId="41D8B906" w14:textId="77777777" w:rsidR="000032C5" w:rsidRDefault="000032C5" w:rsidP="0089678F"/>
    <w:p w14:paraId="31EEEDA6" w14:textId="5F200FC4" w:rsidR="00804511" w:rsidRDefault="0080451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09CB96" w14:textId="0DBFA4C3" w:rsidR="000032C5" w:rsidRDefault="00804511" w:rsidP="004555E5">
      <w:pPr>
        <w:pStyle w:val="1"/>
      </w:pPr>
      <w:bookmarkStart w:id="23" w:name="_Toc149138524"/>
      <w:r>
        <w:rPr>
          <w:rFonts w:hint="eastAsia"/>
        </w:rPr>
        <w:lastRenderedPageBreak/>
        <w:t>u</w:t>
      </w:r>
      <w:r>
        <w:t xml:space="preserve">seState </w:t>
      </w:r>
      <w:r w:rsidR="0014003F">
        <w:t xml:space="preserve">+ useCallback </w:t>
      </w:r>
      <w:r w:rsidR="0014003F">
        <w:rPr>
          <w:rFonts w:hint="eastAsia"/>
        </w:rPr>
        <w:t>렌더링</w:t>
      </w:r>
      <w:r w:rsidR="0014003F">
        <w:rPr>
          <w:rFonts w:hint="eastAsia"/>
        </w:rPr>
        <w:t xml:space="preserve"> </w:t>
      </w:r>
      <w:r w:rsidR="0014003F">
        <w:rPr>
          <w:rFonts w:hint="eastAsia"/>
        </w:rPr>
        <w:t>최적화</w:t>
      </w:r>
      <w:bookmarkEnd w:id="23"/>
    </w:p>
    <w:p w14:paraId="5C75006E" w14:textId="77777777" w:rsidR="0014003F" w:rsidRPr="008E682B" w:rsidRDefault="0014003F" w:rsidP="0014003F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types.ts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03F" w:rsidRPr="008E682B" w14:paraId="0DBF73ED" w14:textId="77777777" w:rsidTr="00E94AF0">
        <w:tc>
          <w:tcPr>
            <w:tcW w:w="10456" w:type="dxa"/>
          </w:tcPr>
          <w:p w14:paraId="0F9E5414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Todo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{</w:t>
            </w:r>
          </w:p>
          <w:p w14:paraId="480C4E1E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1B1DC059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title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,</w:t>
            </w:r>
          </w:p>
          <w:p w14:paraId="5F68DBF0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boolean</w:t>
            </w:r>
          </w:p>
          <w:p w14:paraId="54CA7C93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};</w:t>
            </w:r>
          </w:p>
          <w:p w14:paraId="7719ECF0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</w:p>
          <w:p w14:paraId="38A3B5B7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AddTodoFunc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text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string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void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7B7EF123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ToogleTodoFunc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void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4FF5CCBE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AF00DB"/>
                <w:sz w:val="21"/>
                <w:szCs w:val="21"/>
              </w:rPr>
              <w:t>export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DeleteTodoFunc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= (</w:t>
            </w:r>
            <w:r w:rsidRPr="008E682B">
              <w:rPr>
                <w:rFonts w:ascii="Consolas" w:hAnsi="Consolas" w:cs="굴림"/>
                <w:color w:val="001080"/>
                <w:sz w:val="21"/>
                <w:szCs w:val="21"/>
              </w:rPr>
              <w:t>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number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</w:t>
            </w:r>
            <w:r w:rsidRPr="008E682B">
              <w:rPr>
                <w:rFonts w:ascii="Consolas" w:hAnsi="Consolas" w:cs="굴림"/>
                <w:color w:val="0000FF"/>
                <w:sz w:val="21"/>
                <w:szCs w:val="21"/>
              </w:rPr>
              <w:t>=&gt;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267F99"/>
                <w:sz w:val="21"/>
                <w:szCs w:val="21"/>
              </w:rPr>
              <w:t>void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</w:t>
            </w:r>
          </w:p>
          <w:p w14:paraId="23BC66C6" w14:textId="77777777" w:rsidR="0014003F" w:rsidRPr="008E682B" w:rsidRDefault="0014003F" w:rsidP="00E94AF0">
            <w:pPr>
              <w:rPr>
                <w:rFonts w:ascii="Consolas" w:hAnsi="Consolas"/>
              </w:rPr>
            </w:pPr>
          </w:p>
        </w:tc>
      </w:tr>
    </w:tbl>
    <w:p w14:paraId="04CF1535" w14:textId="77777777" w:rsidR="0014003F" w:rsidRPr="008E682B" w:rsidRDefault="0014003F" w:rsidP="0014003F">
      <w:pPr>
        <w:rPr>
          <w:rFonts w:ascii="Consolas" w:hAnsi="Consolas"/>
        </w:rPr>
      </w:pPr>
      <w:r w:rsidRPr="008E682B">
        <w:rPr>
          <w:rFonts w:ascii="Consolas" w:hAnsi="Consolas"/>
        </w:rPr>
        <w:t>전과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동일함</w:t>
      </w:r>
    </w:p>
    <w:p w14:paraId="176D3805" w14:textId="77777777" w:rsidR="0014003F" w:rsidRPr="008E682B" w:rsidRDefault="0014003F" w:rsidP="0014003F">
      <w:pPr>
        <w:rPr>
          <w:rFonts w:ascii="Consolas" w:hAnsi="Consolas"/>
        </w:rPr>
      </w:pPr>
    </w:p>
    <w:p w14:paraId="540AE045" w14:textId="77777777" w:rsidR="0014003F" w:rsidRPr="008E682B" w:rsidRDefault="0014003F" w:rsidP="0014003F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TodoItem.tsx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03F" w:rsidRPr="008E682B" w14:paraId="292074D1" w14:textId="77777777" w:rsidTr="00312081">
        <w:tc>
          <w:tcPr>
            <w:tcW w:w="10456" w:type="dxa"/>
            <w:shd w:val="clear" w:color="auto" w:fill="auto"/>
          </w:tcPr>
          <w:p w14:paraId="225F166C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'react'</w:t>
            </w:r>
          </w:p>
          <w:p w14:paraId="34EBE62E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*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as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types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'./types'</w:t>
            </w:r>
          </w:p>
          <w:p w14:paraId="58EA4E59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FCC8BCB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Props = {</w:t>
            </w:r>
          </w:p>
          <w:p w14:paraId="551BADF5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todo: types.Todo,</w:t>
            </w:r>
          </w:p>
          <w:p w14:paraId="21ED6739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toggleTodo: types.ToogleTodoFunc,</w:t>
            </w:r>
          </w:p>
          <w:p w14:paraId="2B9DB9AB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deleteTodo: types.DeleteTodoFunc</w:t>
            </w:r>
          </w:p>
          <w:p w14:paraId="5CE8A54B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41A15B8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7C02E20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TodoItem({ todo, toggleTodo, deleteTodo }: Props) {</w:t>
            </w:r>
          </w:p>
          <w:p w14:paraId="02B66C41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console.log(</w:t>
            </w:r>
            <w:r w:rsidRPr="00861D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"TodoItem"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 todo.id)</w:t>
            </w:r>
          </w:p>
          <w:p w14:paraId="2B6398EF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onChange = ()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toggleTodo(todo.id)</w:t>
            </w:r>
          </w:p>
          <w:p w14:paraId="26EEDFD2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onClick = ()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{</w:t>
            </w:r>
          </w:p>
          <w:p w14:paraId="350D4159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if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(window.confirm(</w:t>
            </w:r>
            <w:r w:rsidRPr="00861D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861D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삭제하시겠습니까</w:t>
            </w:r>
            <w:r w:rsidRPr="00861D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?'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5890C6CD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deleteTodo(todo.id)</w:t>
            </w:r>
          </w:p>
          <w:p w14:paraId="45278DA6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}</w:t>
            </w:r>
          </w:p>
          <w:p w14:paraId="1971F7B8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</w:t>
            </w:r>
          </w:p>
          <w:p w14:paraId="4438FC39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className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todo.done ? </w:t>
            </w:r>
            <w:r w:rsidRPr="00861D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"done"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: </w:t>
            </w:r>
            <w:r w:rsidRPr="00861D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""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9310141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todo.id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4809FFB1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&lt;td&gt;</w:t>
            </w:r>
          </w:p>
          <w:p w14:paraId="42A3046A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type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1DA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'checkbox'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checked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todo.done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onChange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onChange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2ED2B8E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todo.title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</w:p>
          <w:p w14:paraId="5FACA047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&lt;span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onClick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onClick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x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&lt;/span&gt;</w:t>
            </w:r>
          </w:p>
          <w:p w14:paraId="7C8DBEC0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</w:t>
            </w:r>
          </w:p>
          <w:p w14:paraId="64DBBF5D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861DA9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&lt;/tr&gt;</w:t>
            </w:r>
          </w:p>
          <w:p w14:paraId="5D49371D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)</w:t>
            </w:r>
          </w:p>
          <w:p w14:paraId="5CD435B1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541C9F31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913F71C" w14:textId="77777777" w:rsidR="00861DA9" w:rsidRPr="00861DA9" w:rsidRDefault="00861DA9" w:rsidP="00861DA9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export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861D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default</w:t>
            </w:r>
            <w:r w:rsidRPr="00861D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React.memo(TodoItem);</w:t>
            </w:r>
          </w:p>
          <w:p w14:paraId="674A515E" w14:textId="77777777" w:rsidR="0014003F" w:rsidRPr="00861DA9" w:rsidRDefault="0014003F" w:rsidP="00965395">
            <w:pPr>
              <w:wordWrap/>
              <w:spacing w:line="220" w:lineRule="exact"/>
              <w:rPr>
                <w:rFonts w:ascii="Consolas" w:hAnsi="Consolas"/>
                <w:sz w:val="22"/>
              </w:rPr>
            </w:pPr>
          </w:p>
        </w:tc>
      </w:tr>
    </w:tbl>
    <w:p w14:paraId="4F9D717D" w14:textId="77777777" w:rsidR="00FA14B6" w:rsidRPr="008E682B" w:rsidRDefault="00FA14B6" w:rsidP="00FA14B6">
      <w:pPr>
        <w:rPr>
          <w:rFonts w:ascii="Consolas" w:hAnsi="Consolas"/>
        </w:rPr>
      </w:pPr>
      <w:r w:rsidRPr="008E682B">
        <w:rPr>
          <w:rFonts w:ascii="Consolas" w:hAnsi="Consolas"/>
        </w:rPr>
        <w:t>전과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동일함</w:t>
      </w:r>
    </w:p>
    <w:p w14:paraId="5D2E49EB" w14:textId="77777777" w:rsidR="0014003F" w:rsidRDefault="0014003F" w:rsidP="0014003F">
      <w:pPr>
        <w:rPr>
          <w:rFonts w:ascii="Consolas" w:hAnsi="Consolas"/>
        </w:rPr>
      </w:pPr>
    </w:p>
    <w:p w14:paraId="7A2AF6F6" w14:textId="77777777" w:rsidR="00FA14B6" w:rsidRDefault="00FA14B6" w:rsidP="0014003F">
      <w:pPr>
        <w:rPr>
          <w:rFonts w:ascii="Consolas" w:hAnsi="Consolas"/>
        </w:rPr>
      </w:pPr>
    </w:p>
    <w:p w14:paraId="53D6ADF6" w14:textId="77777777" w:rsidR="0014003F" w:rsidRPr="008E682B" w:rsidRDefault="0014003F" w:rsidP="0014003F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6DDC9E4A" w14:textId="77777777" w:rsidR="0014003F" w:rsidRPr="008E682B" w:rsidRDefault="0014003F" w:rsidP="0014003F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TodoList.tsx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03F" w:rsidRPr="008E682B" w14:paraId="6B7D0240" w14:textId="77777777" w:rsidTr="00E94AF0">
        <w:tc>
          <w:tcPr>
            <w:tcW w:w="10456" w:type="dxa"/>
          </w:tcPr>
          <w:p w14:paraId="4BC80041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'react'</w:t>
            </w:r>
          </w:p>
          <w:p w14:paraId="52BE992D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*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as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types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'./types'</w:t>
            </w:r>
          </w:p>
          <w:p w14:paraId="75072BD6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TodoItem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'./TodoItem'</w:t>
            </w:r>
          </w:p>
          <w:p w14:paraId="2F299E70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B00587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Props = {</w:t>
            </w:r>
          </w:p>
          <w:p w14:paraId="7DD0F9E2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todoList: types.Todo[],</w:t>
            </w:r>
          </w:p>
          <w:p w14:paraId="550F5E3E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toggleTodo: types.ToogleTodoFunc,</w:t>
            </w:r>
          </w:p>
          <w:p w14:paraId="499F5633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deleteTodo: types.DeleteTodoFunc</w:t>
            </w:r>
          </w:p>
          <w:p w14:paraId="00BACF07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9A4F39F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822D774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TodoList({ todoList, toggleTodo, deleteTodo }: Props) {</w:t>
            </w:r>
          </w:p>
          <w:p w14:paraId="1BB0676E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console.log(</w:t>
            </w:r>
            <w:r w:rsidRPr="00FA14B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"TodoList"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97CA081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trlist = todoList.map(todo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</w:p>
          <w:p w14:paraId="1D2661E3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&lt;TodoItem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key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todo.id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todo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todo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toggleTodo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toggleTodo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deleteTodo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deleteTodo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485FFF4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</w:t>
            </w:r>
          </w:p>
          <w:p w14:paraId="03B92037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&lt;table&gt;</w:t>
            </w:r>
          </w:p>
          <w:p w14:paraId="70159905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&lt;thead&gt;</w:t>
            </w:r>
          </w:p>
          <w:p w14:paraId="079C5A1E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&lt;tr&gt;&lt;td&gt;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id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&lt;/td&gt;&lt;td&gt;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할일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&lt;/td&gt;&lt;/tr&gt;</w:t>
            </w:r>
          </w:p>
          <w:p w14:paraId="1439E9C6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CC9FF3D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C518461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trlist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</w:p>
          <w:p w14:paraId="1E504014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&lt;/tbody&gt;</w:t>
            </w:r>
          </w:p>
          <w:p w14:paraId="07B6F3A5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FA14B6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10ADB326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)</w:t>
            </w:r>
          </w:p>
          <w:p w14:paraId="72BE60BD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C922BBF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EA5063E" w14:textId="77777777" w:rsidR="00FA14B6" w:rsidRPr="00FA14B6" w:rsidRDefault="00FA14B6" w:rsidP="00FA14B6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export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FA14B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default</w:t>
            </w:r>
            <w:r w:rsidRPr="00FA14B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React.memo(TodoList)</w:t>
            </w:r>
          </w:p>
          <w:p w14:paraId="089F89FA" w14:textId="77777777" w:rsidR="0014003F" w:rsidRPr="00FA14B6" w:rsidRDefault="0014003F" w:rsidP="00E94AF0">
            <w:pPr>
              <w:rPr>
                <w:rFonts w:ascii="Consolas" w:hAnsi="Consolas"/>
              </w:rPr>
            </w:pPr>
          </w:p>
        </w:tc>
      </w:tr>
    </w:tbl>
    <w:p w14:paraId="5D51349A" w14:textId="77777777" w:rsidR="00FA14B6" w:rsidRPr="008E682B" w:rsidRDefault="00FA14B6" w:rsidP="00FA14B6">
      <w:pPr>
        <w:rPr>
          <w:rFonts w:ascii="Consolas" w:hAnsi="Consolas"/>
        </w:rPr>
      </w:pPr>
      <w:r w:rsidRPr="008E682B">
        <w:rPr>
          <w:rFonts w:ascii="Consolas" w:hAnsi="Consolas"/>
        </w:rPr>
        <w:t>전과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동일함</w:t>
      </w:r>
    </w:p>
    <w:p w14:paraId="78E231F5" w14:textId="77777777" w:rsidR="0014003F" w:rsidRPr="008E682B" w:rsidRDefault="0014003F" w:rsidP="0014003F">
      <w:pPr>
        <w:rPr>
          <w:rFonts w:ascii="Consolas" w:hAnsi="Consolas"/>
        </w:rPr>
      </w:pPr>
    </w:p>
    <w:p w14:paraId="18A36B42" w14:textId="77777777" w:rsidR="0014003F" w:rsidRPr="008E682B" w:rsidRDefault="0014003F" w:rsidP="0014003F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TodoInput.tsx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03F" w:rsidRPr="008E682B" w14:paraId="3000705C" w14:textId="77777777" w:rsidTr="00E94AF0">
        <w:tc>
          <w:tcPr>
            <w:tcW w:w="10456" w:type="dxa"/>
          </w:tcPr>
          <w:p w14:paraId="0D509622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React, { ChangeEvent, useState }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'react'</w:t>
            </w:r>
          </w:p>
          <w:p w14:paraId="679C3C57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*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as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types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'./types'</w:t>
            </w:r>
          </w:p>
          <w:p w14:paraId="6FC3B2F7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1B59402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Props = {</w:t>
            </w:r>
          </w:p>
          <w:p w14:paraId="6DFBE851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addTodo : types.AddTodoFunc</w:t>
            </w:r>
          </w:p>
          <w:p w14:paraId="740C5239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7BB5D01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9EBB26D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TodoInput({ addTodo }: Props) {</w:t>
            </w:r>
          </w:p>
          <w:p w14:paraId="3228C8E1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console.log(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'TodoInput'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1AF2BF0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[title, setTitle] = useState&lt;string&gt;(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8358BFA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onChange = (e: ChangeEvent&lt;HTMLInputElement&gt;)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setTitle(e.target.value);</w:t>
            </w:r>
          </w:p>
          <w:p w14:paraId="5947BDFA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onClick = ()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{ addTodo(title); setTitle(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''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 }</w:t>
            </w:r>
          </w:p>
          <w:p w14:paraId="304FF697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</w:t>
            </w:r>
          </w:p>
          <w:p w14:paraId="06B3BF5F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&lt;div&gt;</w:t>
            </w:r>
          </w:p>
          <w:p w14:paraId="38C1620C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&lt;input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type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'text'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value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title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onChange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onChange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DDB4B96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&lt;button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onClick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onClick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추가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&lt;/button&gt;</w:t>
            </w:r>
          </w:p>
          <w:p w14:paraId="10EFA28B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543B7B72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)</w:t>
            </w:r>
          </w:p>
          <w:p w14:paraId="08FBB329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B14F134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D763268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export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default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React.memo(TodoInput)</w:t>
            </w:r>
          </w:p>
          <w:p w14:paraId="68FF94E8" w14:textId="1CB77D4F" w:rsidR="0014003F" w:rsidRPr="008E682B" w:rsidRDefault="0014003F" w:rsidP="00E94AF0">
            <w:pPr>
              <w:rPr>
                <w:rFonts w:ascii="Consolas" w:hAnsi="Consolas"/>
              </w:rPr>
            </w:pPr>
          </w:p>
        </w:tc>
      </w:tr>
    </w:tbl>
    <w:p w14:paraId="3241472B" w14:textId="77777777" w:rsidR="00007FDD" w:rsidRPr="008E682B" w:rsidRDefault="00007FDD" w:rsidP="00007FDD">
      <w:pPr>
        <w:rPr>
          <w:rFonts w:ascii="Consolas" w:hAnsi="Consolas"/>
        </w:rPr>
      </w:pPr>
      <w:r w:rsidRPr="008E682B">
        <w:rPr>
          <w:rFonts w:ascii="Consolas" w:hAnsi="Consolas"/>
        </w:rPr>
        <w:t>전과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동일함</w:t>
      </w:r>
    </w:p>
    <w:p w14:paraId="1BE3385D" w14:textId="77777777" w:rsidR="0014003F" w:rsidRPr="008E682B" w:rsidRDefault="0014003F" w:rsidP="0014003F">
      <w:pPr>
        <w:rPr>
          <w:rFonts w:ascii="Consolas" w:hAnsi="Consolas"/>
        </w:rPr>
      </w:pPr>
    </w:p>
    <w:p w14:paraId="76F61170" w14:textId="77777777" w:rsidR="0014003F" w:rsidRPr="008E682B" w:rsidRDefault="0014003F" w:rsidP="0014003F">
      <w:pPr>
        <w:rPr>
          <w:rFonts w:ascii="Consolas" w:hAnsi="Consolas"/>
        </w:rPr>
      </w:pPr>
    </w:p>
    <w:p w14:paraId="5907E4BB" w14:textId="77777777" w:rsidR="0014003F" w:rsidRPr="008E682B" w:rsidRDefault="0014003F" w:rsidP="0014003F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1EDEBB45" w14:textId="77777777" w:rsidR="0014003F" w:rsidRPr="008E682B" w:rsidRDefault="0014003F" w:rsidP="0014003F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TodoRoot.tsx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03F" w:rsidRPr="008E682B" w14:paraId="18DF4109" w14:textId="77777777" w:rsidTr="00E94AF0">
        <w:tc>
          <w:tcPr>
            <w:tcW w:w="10456" w:type="dxa"/>
          </w:tcPr>
          <w:p w14:paraId="61EC12AC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'react'</w:t>
            </w:r>
          </w:p>
          <w:p w14:paraId="389545BF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'./TodoRoot.css'</w:t>
            </w:r>
          </w:p>
          <w:p w14:paraId="51A1947D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*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as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types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'./types'</w:t>
            </w:r>
          </w:p>
          <w:p w14:paraId="3ECA7306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TodoInput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'./TodoInput'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7AB916E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TodoList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'./TodoList'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BF72A84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426BFAE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Props = {</w:t>
            </w:r>
          </w:p>
          <w:p w14:paraId="7D9432C0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todoList: types.Todo[],</w:t>
            </w:r>
          </w:p>
          <w:p w14:paraId="396BE6F6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addTodo: types.AddTodoFunc,</w:t>
            </w:r>
          </w:p>
          <w:p w14:paraId="7B8844E7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toggleTodo: types.ToogleTodoFunc,</w:t>
            </w:r>
          </w:p>
          <w:p w14:paraId="35C85472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deleteTodo: types.DeleteTodoFunc</w:t>
            </w:r>
          </w:p>
          <w:p w14:paraId="615C5D13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F6B7C91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9969846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TodoRoot({ todoList, addTodo, toggleTodo, deleteTodo }: Props) {</w:t>
            </w:r>
          </w:p>
          <w:p w14:paraId="315C87DA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console.log(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"TodoRoot"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5D4888B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</w:t>
            </w:r>
          </w:p>
          <w:p w14:paraId="058707E1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className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07FD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"todoRoot"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845EBE0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할일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1D76BF80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&lt;TodoInput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addTodo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addTodo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6F9D6425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&lt;TodoList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todoList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todoList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toggleTodo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toggleTodo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deleteTodo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deleteTodo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0417C6B2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07FDD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&lt;/div&gt;</w:t>
            </w:r>
          </w:p>
          <w:p w14:paraId="1F2E59D5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)</w:t>
            </w:r>
          </w:p>
          <w:p w14:paraId="5038F893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4A50215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94DC1F0" w14:textId="77777777" w:rsidR="00007FDD" w:rsidRPr="00007FDD" w:rsidRDefault="00007FDD" w:rsidP="00007FDD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export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07FD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default</w:t>
            </w:r>
            <w:r w:rsidRPr="00007F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React.memo(TodoRoot);</w:t>
            </w:r>
          </w:p>
          <w:p w14:paraId="27C0573B" w14:textId="77777777" w:rsidR="0014003F" w:rsidRPr="008E682B" w:rsidRDefault="0014003F" w:rsidP="00E94AF0">
            <w:pPr>
              <w:rPr>
                <w:rFonts w:ascii="Consolas" w:hAnsi="Consolas"/>
              </w:rPr>
            </w:pPr>
          </w:p>
        </w:tc>
      </w:tr>
    </w:tbl>
    <w:p w14:paraId="6BDA0E99" w14:textId="77777777" w:rsidR="00007FDD" w:rsidRPr="008E682B" w:rsidRDefault="00007FDD" w:rsidP="00007FDD">
      <w:pPr>
        <w:rPr>
          <w:rFonts w:ascii="Consolas" w:hAnsi="Consolas"/>
        </w:rPr>
      </w:pPr>
      <w:r w:rsidRPr="008E682B">
        <w:rPr>
          <w:rFonts w:ascii="Consolas" w:hAnsi="Consolas"/>
        </w:rPr>
        <w:t>전과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동일함</w:t>
      </w:r>
    </w:p>
    <w:p w14:paraId="47CEBE80" w14:textId="77777777" w:rsidR="0014003F" w:rsidRPr="008E682B" w:rsidRDefault="0014003F" w:rsidP="0014003F">
      <w:pPr>
        <w:rPr>
          <w:rFonts w:ascii="Consolas" w:hAnsi="Consolas"/>
        </w:rPr>
      </w:pPr>
    </w:p>
    <w:p w14:paraId="616F123C" w14:textId="77777777" w:rsidR="0014003F" w:rsidRPr="008E682B" w:rsidRDefault="0014003F" w:rsidP="0014003F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TodoRoot.css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03F" w:rsidRPr="008E682B" w14:paraId="7D47621C" w14:textId="77777777" w:rsidTr="00E94AF0">
        <w:tc>
          <w:tcPr>
            <w:tcW w:w="10456" w:type="dxa"/>
          </w:tcPr>
          <w:p w14:paraId="7D1B6A8D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border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solid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400px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auto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</w:p>
          <w:p w14:paraId="1FD38C80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 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box-shadow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#DDD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11C1C5EC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h1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0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 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0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0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51D2A3C8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div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&gt;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6px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280px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18E22093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div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button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margin-left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5px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360876FA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table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border-collapse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collapse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margin-top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20px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100%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7DC92AE9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border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solid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padding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6px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29802189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thead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background-color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#eee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text-align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center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33934608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td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:nth-child(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)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text-align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center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width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30px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33F282C3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input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[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type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=</w:t>
            </w:r>
            <w:r w:rsidRPr="008E682B">
              <w:rPr>
                <w:rFonts w:ascii="Consolas" w:hAnsi="Consolas" w:cs="굴림"/>
                <w:color w:val="A31515"/>
                <w:sz w:val="21"/>
                <w:szCs w:val="21"/>
              </w:rPr>
              <w:t>checkbox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]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margin-right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98658"/>
                <w:sz w:val="21"/>
                <w:szCs w:val="21"/>
              </w:rPr>
              <w:t>10px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accent-color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gray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798F5538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span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float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right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font-weight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bold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cursor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pointer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0AC53225" w14:textId="77777777" w:rsidR="0014003F" w:rsidRPr="008E682B" w:rsidRDefault="0014003F" w:rsidP="00E94AF0">
            <w:pPr>
              <w:shd w:val="clear" w:color="auto" w:fill="FFFFFF"/>
              <w:spacing w:line="240" w:lineRule="atLeast"/>
              <w:rPr>
                <w:rFonts w:ascii="Consolas" w:hAnsi="Consolas" w:cs="굴림"/>
                <w:color w:val="000000"/>
                <w:sz w:val="21"/>
                <w:szCs w:val="21"/>
              </w:rPr>
            </w:pP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.todoRoot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</w:t>
            </w:r>
            <w:r w:rsidRPr="008E682B">
              <w:rPr>
                <w:rFonts w:ascii="Consolas" w:hAnsi="Consolas" w:cs="굴림"/>
                <w:color w:val="800000"/>
                <w:sz w:val="21"/>
                <w:szCs w:val="21"/>
              </w:rPr>
              <w:t>tr.done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 {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color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#bbb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; </w:t>
            </w:r>
            <w:r w:rsidRPr="008E682B">
              <w:rPr>
                <w:rFonts w:ascii="Consolas" w:hAnsi="Consolas" w:cs="굴림"/>
                <w:color w:val="E50000"/>
                <w:sz w:val="21"/>
                <w:szCs w:val="21"/>
              </w:rPr>
              <w:t>text-decoration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 xml:space="preserve">: </w:t>
            </w:r>
            <w:r w:rsidRPr="008E682B">
              <w:rPr>
                <w:rFonts w:ascii="Consolas" w:hAnsi="Consolas" w:cs="굴림"/>
                <w:color w:val="0451A5"/>
                <w:sz w:val="21"/>
                <w:szCs w:val="21"/>
              </w:rPr>
              <w:t>line-through</w:t>
            </w:r>
            <w:r w:rsidRPr="008E682B">
              <w:rPr>
                <w:rFonts w:ascii="Consolas" w:hAnsi="Consolas" w:cs="굴림"/>
                <w:color w:val="000000"/>
                <w:sz w:val="21"/>
                <w:szCs w:val="21"/>
              </w:rPr>
              <w:t>; }</w:t>
            </w:r>
          </w:p>
          <w:p w14:paraId="4A215F07" w14:textId="77777777" w:rsidR="0014003F" w:rsidRPr="008E682B" w:rsidRDefault="0014003F" w:rsidP="00E94AF0">
            <w:pPr>
              <w:pStyle w:val="3"/>
              <w:outlineLvl w:val="2"/>
              <w:rPr>
                <w:rFonts w:ascii="Consolas" w:hAnsi="Consolas"/>
              </w:rPr>
            </w:pPr>
          </w:p>
        </w:tc>
      </w:tr>
    </w:tbl>
    <w:p w14:paraId="368BD2D2" w14:textId="77777777" w:rsidR="0014003F" w:rsidRPr="008E682B" w:rsidRDefault="0014003F" w:rsidP="0014003F">
      <w:pPr>
        <w:rPr>
          <w:rFonts w:ascii="Consolas" w:hAnsi="Consolas"/>
        </w:rPr>
      </w:pPr>
      <w:r w:rsidRPr="008E682B">
        <w:rPr>
          <w:rFonts w:ascii="Consolas" w:hAnsi="Consolas"/>
        </w:rPr>
        <w:t>전과</w:t>
      </w:r>
      <w:r w:rsidRPr="008E682B">
        <w:rPr>
          <w:rFonts w:ascii="Consolas" w:hAnsi="Consolas"/>
        </w:rPr>
        <w:t xml:space="preserve"> </w:t>
      </w:r>
      <w:r w:rsidRPr="008E682B">
        <w:rPr>
          <w:rFonts w:ascii="Consolas" w:hAnsi="Consolas"/>
        </w:rPr>
        <w:t>동일</w:t>
      </w:r>
    </w:p>
    <w:p w14:paraId="2D238580" w14:textId="77777777" w:rsidR="0014003F" w:rsidRPr="008E682B" w:rsidRDefault="0014003F" w:rsidP="0014003F">
      <w:pPr>
        <w:rPr>
          <w:rFonts w:ascii="Consolas" w:hAnsi="Consolas"/>
        </w:rPr>
      </w:pPr>
    </w:p>
    <w:p w14:paraId="46C556B7" w14:textId="77777777" w:rsidR="0014003F" w:rsidRPr="008E682B" w:rsidRDefault="0014003F" w:rsidP="0014003F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1B9C94CE" w14:textId="77777777" w:rsidR="0014003F" w:rsidRPr="008E682B" w:rsidRDefault="0014003F" w:rsidP="0014003F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lastRenderedPageBreak/>
        <w:t>TodoContainer.tsx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03F" w:rsidRPr="008E682B" w14:paraId="40DBB619" w14:textId="77777777" w:rsidTr="00E94AF0">
        <w:tc>
          <w:tcPr>
            <w:tcW w:w="10456" w:type="dxa"/>
          </w:tcPr>
          <w:p w14:paraId="6A5B4C20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React, { useState, useCallback }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'react'</w:t>
            </w:r>
          </w:p>
          <w:p w14:paraId="4B844F1A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*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as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types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'./types'</w:t>
            </w:r>
          </w:p>
          <w:p w14:paraId="2DDB6C5E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TodoRoot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'./TodoRoot'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5D91668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43D7FD5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data : types.Todo[] = [</w:t>
            </w:r>
          </w:p>
          <w:p w14:paraId="465DBF02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{id: </w:t>
            </w:r>
            <w:r w:rsidRPr="000534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title: 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프론트엔드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과제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done: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},</w:t>
            </w:r>
          </w:p>
          <w:p w14:paraId="15758526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{id: </w:t>
            </w:r>
            <w:r w:rsidRPr="000534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title: 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백엔드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과제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done: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},</w:t>
            </w:r>
          </w:p>
          <w:p w14:paraId="5881B8FA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{id: </w:t>
            </w:r>
            <w:r w:rsidRPr="000534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title: 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웹프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시험공부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done: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3A2352D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0DEB779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B31524D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TodoContainer() {</w:t>
            </w:r>
          </w:p>
          <w:p w14:paraId="2E2F60C4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console.log(</w:t>
            </w:r>
            <w:r w:rsidRPr="000534E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"TodoContainer"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AA009E8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[todoList, setTodoList] = useState&lt;types.Todo[]&gt;(data);</w:t>
            </w:r>
          </w:p>
          <w:p w14:paraId="18A8E6CB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2AAC799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addTodo : types.AddTodoFunc = useCallback(</w:t>
            </w:r>
            <w:r w:rsidRPr="006204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CCFFCC"/>
              </w:rPr>
              <w:t xml:space="preserve">(title: string) </w:t>
            </w:r>
            <w:r w:rsidRPr="0062044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CCFFCC"/>
              </w:rPr>
              <w:t>=&gt;</w:t>
            </w:r>
            <w:r w:rsidRPr="006204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CCFFCC"/>
              </w:rPr>
              <w:t xml:space="preserve"> {</w:t>
            </w:r>
          </w:p>
          <w:p w14:paraId="0CB807DC" w14:textId="77777777" w:rsidR="000534E1" w:rsidRPr="000534E1" w:rsidRDefault="000534E1" w:rsidP="0062044C">
            <w:pPr>
              <w:widowControl/>
              <w:shd w:val="clear" w:color="auto" w:fill="CC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setTodoList(todoList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{</w:t>
            </w:r>
          </w:p>
          <w:p w14:paraId="0B123D25" w14:textId="77777777" w:rsidR="000534E1" w:rsidRPr="000534E1" w:rsidRDefault="000534E1" w:rsidP="0062044C">
            <w:pPr>
              <w:widowControl/>
              <w:shd w:val="clear" w:color="auto" w:fill="CC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lastIndex = todoList.length - </w:t>
            </w:r>
            <w:r w:rsidRPr="000534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5C06D16" w14:textId="77777777" w:rsidR="000534E1" w:rsidRPr="000534E1" w:rsidRDefault="000534E1" w:rsidP="0062044C">
            <w:pPr>
              <w:widowControl/>
              <w:shd w:val="clear" w:color="auto" w:fill="CC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lastId = todoList[lastIndex].id;</w:t>
            </w:r>
          </w:p>
          <w:p w14:paraId="5225CB1E" w14:textId="77777777" w:rsidR="000534E1" w:rsidRPr="000534E1" w:rsidRDefault="000534E1" w:rsidP="0062044C">
            <w:pPr>
              <w:widowControl/>
              <w:shd w:val="clear" w:color="auto" w:fill="CC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 = {id: lastId + </w:t>
            </w:r>
            <w:r w:rsidRPr="000534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, title: title, done: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0EEE2DD8" w14:textId="77777777" w:rsidR="000534E1" w:rsidRPr="000534E1" w:rsidRDefault="000534E1" w:rsidP="0062044C">
            <w:pPr>
              <w:widowControl/>
              <w:shd w:val="clear" w:color="auto" w:fill="CC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[...todoList, todo]</w:t>
            </w:r>
          </w:p>
          <w:p w14:paraId="6261792E" w14:textId="77777777" w:rsidR="000534E1" w:rsidRPr="000534E1" w:rsidRDefault="000534E1" w:rsidP="0062044C">
            <w:pPr>
              <w:widowControl/>
              <w:shd w:val="clear" w:color="auto" w:fill="CC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});</w:t>
            </w:r>
          </w:p>
          <w:p w14:paraId="5072BF03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2044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  }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 []);</w:t>
            </w:r>
          </w:p>
          <w:p w14:paraId="5D16C61B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DBAE8DA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toggleTodo : types.ToogleTodoFunc = useCallback((id: number)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{</w:t>
            </w:r>
          </w:p>
          <w:p w14:paraId="1683D461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setTodoList(todoLsit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</w:p>
          <w:p w14:paraId="5A775744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todoList.map(</w:t>
            </w:r>
          </w:p>
          <w:p w14:paraId="2F5BB73A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    todo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todo.id !== id ? todo : {...todo, done: !todo.done }</w:t>
            </w:r>
          </w:p>
          <w:p w14:paraId="6C90F8A5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)</w:t>
            </w:r>
          </w:p>
          <w:p w14:paraId="109FC436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)</w:t>
            </w:r>
          </w:p>
          <w:p w14:paraId="5C36FF3E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}, []);</w:t>
            </w:r>
          </w:p>
          <w:p w14:paraId="44EACD22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after="240"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CC627F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deleteTodo : types.DeleteTodoFunc = useCallback(</w:t>
            </w:r>
            <w:r w:rsidRPr="003739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CCFFCC"/>
              </w:rPr>
              <w:t xml:space="preserve">(id: number) </w:t>
            </w:r>
            <w:r w:rsidRPr="0037395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CCFFCC"/>
              </w:rPr>
              <w:t>=&gt;</w:t>
            </w:r>
            <w:r w:rsidRPr="003739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CCFFCC"/>
              </w:rPr>
              <w:t xml:space="preserve"> {</w:t>
            </w:r>
          </w:p>
          <w:p w14:paraId="01EB977B" w14:textId="77777777" w:rsidR="000534E1" w:rsidRPr="000534E1" w:rsidRDefault="000534E1" w:rsidP="0037395A">
            <w:pPr>
              <w:widowControl/>
              <w:shd w:val="clear" w:color="auto" w:fill="CC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setTodoList(todoList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todoList.filter(todo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=&gt;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todo.id !== id))</w:t>
            </w:r>
          </w:p>
          <w:p w14:paraId="461EE82E" w14:textId="77777777" w:rsidR="000534E1" w:rsidRPr="000534E1" w:rsidRDefault="000534E1" w:rsidP="00947737">
            <w:pPr>
              <w:widowControl/>
              <w:shd w:val="clear" w:color="auto" w:fill="FFFFCC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39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CCFFCC"/>
              </w:rPr>
              <w:t>  }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 []);</w:t>
            </w:r>
          </w:p>
          <w:p w14:paraId="2ABE03C8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6A3DCAE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&lt;TodoRoot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todoList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todoList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</w:p>
          <w:p w14:paraId="6755F4EC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    </w:t>
            </w:r>
            <w:r w:rsidRPr="000534E1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addTodo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addTodo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</w:p>
          <w:p w14:paraId="67A1E948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    </w:t>
            </w:r>
            <w:r w:rsidRPr="000534E1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toggleTodo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toggleTodo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</w:p>
          <w:p w14:paraId="497F7068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                 </w:t>
            </w:r>
            <w:r w:rsidRPr="000534E1">
              <w:rPr>
                <w:rFonts w:ascii="Consolas" w:eastAsia="굴림" w:hAnsi="Consolas" w:cs="굴림"/>
                <w:color w:val="E50000"/>
                <w:kern w:val="0"/>
                <w:sz w:val="21"/>
                <w:szCs w:val="21"/>
              </w:rPr>
              <w:t>deleteTodo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{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deleteTodo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}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9082C49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997B295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BAAAB3D" w14:textId="77777777" w:rsidR="000534E1" w:rsidRPr="000534E1" w:rsidRDefault="000534E1" w:rsidP="000534E1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export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0534E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default</w:t>
            </w:r>
            <w:r w:rsidRPr="000534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React.memo(TodoContainer)</w:t>
            </w:r>
          </w:p>
          <w:p w14:paraId="011C970E" w14:textId="77777777" w:rsidR="0014003F" w:rsidRPr="000534E1" w:rsidRDefault="0014003F" w:rsidP="00E94AF0">
            <w:pPr>
              <w:rPr>
                <w:rFonts w:ascii="Consolas" w:hAnsi="Consolas"/>
              </w:rPr>
            </w:pPr>
          </w:p>
        </w:tc>
      </w:tr>
    </w:tbl>
    <w:p w14:paraId="47E5B7E5" w14:textId="77777777" w:rsidR="0014003F" w:rsidRPr="008E682B" w:rsidRDefault="0014003F" w:rsidP="0014003F">
      <w:pPr>
        <w:rPr>
          <w:rFonts w:ascii="Consolas" w:hAnsi="Consolas"/>
        </w:rPr>
      </w:pPr>
    </w:p>
    <w:p w14:paraId="52CCB730" w14:textId="77777777" w:rsidR="0014003F" w:rsidRPr="008E682B" w:rsidRDefault="0014003F" w:rsidP="0014003F">
      <w:pPr>
        <w:pStyle w:val="3"/>
        <w:rPr>
          <w:rFonts w:ascii="Consolas" w:hAnsi="Consolas"/>
        </w:rPr>
      </w:pPr>
      <w:r w:rsidRPr="008E682B">
        <w:rPr>
          <w:rFonts w:ascii="Consolas" w:hAnsi="Consolas"/>
        </w:rPr>
        <w:t>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03F" w:rsidRPr="008E682B" w14:paraId="73CA57BA" w14:textId="77777777" w:rsidTr="00E94AF0">
        <w:tc>
          <w:tcPr>
            <w:tcW w:w="10456" w:type="dxa"/>
          </w:tcPr>
          <w:p w14:paraId="506B0741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635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 </w:t>
            </w:r>
            <w:r w:rsidRPr="00A0635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0635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'react'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50238C8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635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import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TodoContainer </w:t>
            </w:r>
            <w:r w:rsidRPr="00A0635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from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0635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'./TodoContainer'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1492746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E74815E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635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App() {</w:t>
            </w:r>
          </w:p>
          <w:p w14:paraId="3693E44B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console.log(</w:t>
            </w:r>
            <w:r w:rsidRPr="00A0635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"App"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2A9CF5C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A0635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return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(</w:t>
            </w:r>
          </w:p>
          <w:p w14:paraId="2784EC84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</w:t>
            </w:r>
            <w:r w:rsidRPr="00A0635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&lt;TodoContainer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0635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/&gt;</w:t>
            </w:r>
          </w:p>
          <w:p w14:paraId="3172539A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);</w:t>
            </w:r>
          </w:p>
          <w:p w14:paraId="09FE1803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3EBCF21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8760CFD" w14:textId="77777777" w:rsidR="00A06353" w:rsidRPr="00A06353" w:rsidRDefault="00A06353" w:rsidP="00A06353">
            <w:pPr>
              <w:widowControl/>
              <w:shd w:val="clear" w:color="auto" w:fill="FFFFFF"/>
              <w:wordWrap/>
              <w:autoSpaceDE/>
              <w:autoSpaceDN/>
              <w:spacing w:line="21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0635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export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A0635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default</w:t>
            </w:r>
            <w:r w:rsidRPr="00A0635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React.memo(App);</w:t>
            </w:r>
          </w:p>
          <w:p w14:paraId="03B28CA5" w14:textId="77777777" w:rsidR="0014003F" w:rsidRPr="00A06353" w:rsidRDefault="0014003F" w:rsidP="00E94AF0">
            <w:pPr>
              <w:rPr>
                <w:rFonts w:ascii="Consolas" w:hAnsi="Consolas"/>
              </w:rPr>
            </w:pPr>
          </w:p>
        </w:tc>
      </w:tr>
    </w:tbl>
    <w:p w14:paraId="59114EB9" w14:textId="77777777" w:rsidR="00407672" w:rsidRPr="0014003F" w:rsidRDefault="00407672" w:rsidP="00407672"/>
    <w:p w14:paraId="5D71742A" w14:textId="77777777" w:rsidR="00CF4B64" w:rsidRPr="008E682B" w:rsidRDefault="00CF4B64" w:rsidP="00E748B8">
      <w:pPr>
        <w:rPr>
          <w:rFonts w:ascii="Consolas" w:hAnsi="Consolas"/>
        </w:rPr>
      </w:pPr>
    </w:p>
    <w:p w14:paraId="09B64195" w14:textId="60130DC9" w:rsidR="00F53615" w:rsidRPr="008E682B" w:rsidRDefault="00F53615">
      <w:pPr>
        <w:spacing w:after="160" w:line="259" w:lineRule="auto"/>
        <w:rPr>
          <w:rFonts w:ascii="Consolas" w:hAnsi="Consolas"/>
        </w:rPr>
      </w:pPr>
      <w:r w:rsidRPr="008E682B">
        <w:rPr>
          <w:rFonts w:ascii="Consolas" w:hAnsi="Consolas"/>
        </w:rPr>
        <w:br w:type="page"/>
      </w:r>
    </w:p>
    <w:p w14:paraId="58E73234" w14:textId="617E446E" w:rsidR="00002DFE" w:rsidRDefault="00C6506A" w:rsidP="00C6506A">
      <w:pPr>
        <w:pStyle w:val="1"/>
        <w:rPr>
          <w:rFonts w:ascii="Consolas" w:hAnsi="Consolas"/>
        </w:rPr>
      </w:pPr>
      <w:bookmarkStart w:id="24" w:name="_Toc149138525"/>
      <w:r>
        <w:rPr>
          <w:rFonts w:ascii="Consolas" w:hAnsi="Consolas" w:hint="eastAsia"/>
        </w:rPr>
        <w:lastRenderedPageBreak/>
        <w:t>예제</w:t>
      </w:r>
      <w:bookmarkEnd w:id="24"/>
    </w:p>
    <w:p w14:paraId="542F9C73" w14:textId="6575D962" w:rsidR="00C6506A" w:rsidRDefault="00C6506A" w:rsidP="00C6506A">
      <w:pPr>
        <w:pStyle w:val="2"/>
      </w:pPr>
      <w:bookmarkStart w:id="25" w:name="_Toc149138526"/>
      <w:r>
        <w:rPr>
          <w:rFonts w:hint="eastAsia"/>
        </w:rPr>
        <w:t xml:space="preserve">학생 목록 </w:t>
      </w:r>
      <w:r>
        <w:t>- useReducer</w:t>
      </w:r>
      <w:bookmarkEnd w:id="25"/>
    </w:p>
    <w:p w14:paraId="7DF9D4F0" w14:textId="1D9D6193" w:rsidR="00C6506A" w:rsidRDefault="00C6506A" w:rsidP="00C6506A">
      <w:pPr>
        <w:pStyle w:val="3"/>
      </w:pPr>
      <w:r>
        <w:rPr>
          <w:rFonts w:hint="eastAsia"/>
        </w:rPr>
        <w:t>s</w:t>
      </w:r>
      <w:r>
        <w:t>tudentReducer.ts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506A" w14:paraId="00F0F45A" w14:textId="77777777" w:rsidTr="00C6506A">
        <w:tc>
          <w:tcPr>
            <w:tcW w:w="10456" w:type="dxa"/>
          </w:tcPr>
          <w:p w14:paraId="3E2F63F2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export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type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Student = {</w:t>
            </w:r>
          </w:p>
          <w:p w14:paraId="3B1A1009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   id: number,</w:t>
            </w:r>
          </w:p>
          <w:p w14:paraId="71E5E9EE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   studentNo: string,</w:t>
            </w:r>
          </w:p>
          <w:p w14:paraId="1C4C464D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   name: string</w:t>
            </w:r>
          </w:p>
          <w:p w14:paraId="3531AEBF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E09A6C2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  <w:p w14:paraId="634F445B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export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type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State = {</w:t>
            </w:r>
          </w:p>
          <w:p w14:paraId="72FE35C4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   students: Student[]</w:t>
            </w:r>
          </w:p>
          <w:p w14:paraId="1D6190D3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2FDA26E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  <w:p w14:paraId="174D1D25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export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const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initialState = { students: [</w:t>
            </w:r>
          </w:p>
          <w:p w14:paraId="0463DD5A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{id: </w:t>
            </w:r>
            <w:r w:rsidRPr="00C672C1">
              <w:rPr>
                <w:rFonts w:ascii="Consolas" w:eastAsia="굴림" w:hAnsi="Consolas" w:cs="굴림"/>
                <w:color w:val="098658"/>
                <w:kern w:val="0"/>
                <w:sz w:val="18"/>
                <w:szCs w:val="18"/>
              </w:rPr>
              <w:t>1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studentNo: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'201514191'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name: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'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홍길동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'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},</w:t>
            </w:r>
          </w:p>
          <w:p w14:paraId="062F6F0F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{id: </w:t>
            </w:r>
            <w:r w:rsidRPr="00C672C1">
              <w:rPr>
                <w:rFonts w:ascii="Consolas" w:eastAsia="굴림" w:hAnsi="Consolas" w:cs="굴림"/>
                <w:color w:val="098658"/>
                <w:kern w:val="0"/>
                <w:sz w:val="18"/>
                <w:szCs w:val="18"/>
              </w:rPr>
              <w:t>2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studentNo: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'201514192'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name: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'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임꺽정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'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},</w:t>
            </w:r>
          </w:p>
          <w:p w14:paraId="64C4501D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{id: </w:t>
            </w:r>
            <w:r w:rsidRPr="00C672C1">
              <w:rPr>
                <w:rFonts w:ascii="Consolas" w:eastAsia="굴림" w:hAnsi="Consolas" w:cs="굴림"/>
                <w:color w:val="098658"/>
                <w:kern w:val="0"/>
                <w:sz w:val="18"/>
                <w:szCs w:val="18"/>
              </w:rPr>
              <w:t>3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studentNo: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'201514193'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name: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'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전우치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'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},</w:t>
            </w:r>
          </w:p>
          <w:p w14:paraId="5A42552E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] }</w:t>
            </w:r>
          </w:p>
          <w:p w14:paraId="3DCAAE16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  <w:p w14:paraId="23855CCF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export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type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Action = </w:t>
            </w:r>
          </w:p>
          <w:p w14:paraId="4E462A5E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{ type: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"addStudent"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, payload: { student: Student } } |</w:t>
            </w:r>
          </w:p>
          <w:p w14:paraId="74D448B0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{ type: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"deleteStudent"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, payload: { id: number } }</w:t>
            </w:r>
          </w:p>
          <w:p w14:paraId="0EF58166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  <w:p w14:paraId="7B71EA76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export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const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addStudent = (student: Student): Action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=&gt;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({ type: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"addStudent"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, payload: { student } })</w:t>
            </w:r>
          </w:p>
          <w:p w14:paraId="5C3CAAD9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export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const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deleteStudent = (id: number): Action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=&gt;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({ type: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"deleteStudent"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, payload: { id } })</w:t>
            </w:r>
          </w:p>
          <w:p w14:paraId="1E733BF3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  <w:p w14:paraId="45CF8915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export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type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DispatchFunc = (action: Action)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=&gt;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void;</w:t>
            </w:r>
          </w:p>
          <w:p w14:paraId="45CAC01F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export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type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ReducerFunc = (state: State, action: Action)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=&gt;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State;</w:t>
            </w:r>
          </w:p>
          <w:p w14:paraId="0E3948C5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  <w:p w14:paraId="46A9696F" w14:textId="0730D5F3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export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const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reducer: ReducerFunc = (state: State, action: Action)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=&gt;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C3EA62E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const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students = state.students;</w:t>
            </w:r>
          </w:p>
          <w:p w14:paraId="3A7A3144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switch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(action.type) {</w:t>
            </w:r>
          </w:p>
          <w:p w14:paraId="7CC0CF99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   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case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"addStudent"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:</w:t>
            </w:r>
          </w:p>
          <w:p w14:paraId="0BE90EE1" w14:textId="762EBCDC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       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return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{ students: [...students, </w:t>
            </w:r>
          </w:p>
          <w:p w14:paraId="06EC8F9B" w14:textId="574382D0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              { ...action.payload.student, id: students[students.length-</w:t>
            </w:r>
            <w:r w:rsidRPr="00C672C1">
              <w:rPr>
                <w:rFonts w:ascii="Consolas" w:eastAsia="굴림" w:hAnsi="Consolas" w:cs="굴림"/>
                <w:color w:val="098658"/>
                <w:kern w:val="0"/>
                <w:sz w:val="18"/>
                <w:szCs w:val="18"/>
              </w:rPr>
              <w:t>1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].id </w:t>
            </w:r>
            <w:r w:rsidR="00E8285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+ 1</w:t>
            </w:r>
            <w:r w:rsidR="00A664F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 ] };</w:t>
            </w:r>
          </w:p>
          <w:p w14:paraId="3C4DD3D3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   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case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"deleteStudent"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:</w:t>
            </w:r>
          </w:p>
          <w:p w14:paraId="10C40711" w14:textId="179D6BC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       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return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{ students:</w:t>
            </w:r>
            <w:r w:rsidR="00354748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students.filter(</w:t>
            </w:r>
          </w:p>
          <w:p w14:paraId="4B4FE09B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            student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=&gt;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student.id !== action.payload.id ) };</w:t>
            </w:r>
          </w:p>
          <w:p w14:paraId="52687472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   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default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:</w:t>
            </w:r>
          </w:p>
          <w:p w14:paraId="0C4826F6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          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throw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672C1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new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Error(</w:t>
            </w:r>
            <w:r w:rsidRPr="00C672C1">
              <w:rPr>
                <w:rFonts w:ascii="Consolas" w:eastAsia="굴림" w:hAnsi="Consolas" w:cs="굴림"/>
                <w:color w:val="A31515"/>
                <w:kern w:val="0"/>
                <w:sz w:val="18"/>
                <w:szCs w:val="18"/>
              </w:rPr>
              <w:t>"unknown action type"</w:t>
            </w: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);</w:t>
            </w:r>
          </w:p>
          <w:p w14:paraId="470B7446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   }</w:t>
            </w:r>
          </w:p>
          <w:p w14:paraId="1D787128" w14:textId="77777777" w:rsidR="00CE658A" w:rsidRPr="00C672C1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C672C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82079E4" w14:textId="77777777" w:rsidR="00C6506A" w:rsidRPr="00C672C1" w:rsidRDefault="00C6506A" w:rsidP="00C6506A">
            <w:pPr>
              <w:rPr>
                <w:sz w:val="18"/>
                <w:szCs w:val="18"/>
              </w:rPr>
            </w:pPr>
          </w:p>
        </w:tc>
      </w:tr>
    </w:tbl>
    <w:p w14:paraId="704B30C0" w14:textId="33FD1765" w:rsidR="00CE658A" w:rsidRDefault="00CE658A" w:rsidP="00C6506A"/>
    <w:p w14:paraId="0F775210" w14:textId="77777777" w:rsidR="00CE658A" w:rsidRDefault="00CE658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C26081" w14:textId="7EFC3F2A" w:rsidR="00C6506A" w:rsidRDefault="008F38EB" w:rsidP="00CE658A">
      <w:pPr>
        <w:pStyle w:val="3"/>
      </w:pPr>
      <w:r>
        <w:lastRenderedPageBreak/>
        <w:t>S</w:t>
      </w:r>
      <w:r w:rsidR="00CE658A">
        <w:t>tudentItem.tsx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658A" w14:paraId="1F85C0A5" w14:textId="77777777" w:rsidTr="00CE658A">
        <w:tc>
          <w:tcPr>
            <w:tcW w:w="10456" w:type="dxa"/>
          </w:tcPr>
          <w:p w14:paraId="5F3BB8A8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</w:p>
          <w:p w14:paraId="1127E17F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Student, DispatchFunc }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'./studentReducer'</w:t>
            </w:r>
          </w:p>
          <w:p w14:paraId="42027E28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deleteStudent }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'./studentReducer'</w:t>
            </w:r>
          </w:p>
          <w:p w14:paraId="74AEA722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B4EC50D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Props = {</w:t>
            </w:r>
          </w:p>
          <w:p w14:paraId="47EA6DBF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student: Student,</w:t>
            </w:r>
          </w:p>
          <w:p w14:paraId="07811321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dispatch: DispatchFunc</w:t>
            </w:r>
          </w:p>
          <w:p w14:paraId="7DC78B30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6B33A519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751A93E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StudentItem({ student, dispatch }: Props) {</w:t>
            </w:r>
          </w:p>
          <w:p w14:paraId="52D67E6C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onClick = ()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09BCD958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if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(window.confirm(</w:t>
            </w:r>
            <w:r w:rsidRPr="00CE658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CE658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삭제하시겠습니까</w:t>
            </w:r>
            <w:r w:rsidRPr="00CE658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?'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))</w:t>
            </w:r>
          </w:p>
          <w:p w14:paraId="2CEAABDC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dispatch(deleteStudent(student.id));</w:t>
            </w:r>
          </w:p>
          <w:p w14:paraId="41CFD4D0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5D240AC0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4ABD43C3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59DD6BC7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student.id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1E7C8644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student.studentNo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</w:p>
          <w:p w14:paraId="2A37916E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student.name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</w:p>
          <w:p w14:paraId="30D301AD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&lt;span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onClick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onClick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x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&lt;/span&gt;</w:t>
            </w:r>
          </w:p>
          <w:p w14:paraId="29F42616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1665E479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5DFABE90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</w:t>
            </w:r>
          </w:p>
          <w:p w14:paraId="776D7486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D1C2D32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CFE9C05" w14:textId="08A0456F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F31048"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React.memo(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StudentItem</w:t>
            </w:r>
            <w:r w:rsidR="00F310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0E8BAD58" w14:textId="77777777" w:rsidR="00CE658A" w:rsidRPr="00CE658A" w:rsidRDefault="00CE658A" w:rsidP="00CE658A"/>
        </w:tc>
      </w:tr>
    </w:tbl>
    <w:p w14:paraId="6F3C173C" w14:textId="77777777" w:rsidR="00CE658A" w:rsidRDefault="00CE658A" w:rsidP="00CE658A"/>
    <w:p w14:paraId="665AA531" w14:textId="1A68AB30" w:rsidR="00CE658A" w:rsidRDefault="008F38EB" w:rsidP="00CE658A">
      <w:pPr>
        <w:pStyle w:val="3"/>
      </w:pPr>
      <w:r>
        <w:t>S</w:t>
      </w:r>
      <w:r w:rsidR="00CE658A">
        <w:t>tudentList.tsx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658A" w14:paraId="5D2BDE61" w14:textId="77777777" w:rsidTr="00CE658A">
        <w:tc>
          <w:tcPr>
            <w:tcW w:w="10456" w:type="dxa"/>
          </w:tcPr>
          <w:p w14:paraId="169A9835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</w:p>
          <w:p w14:paraId="43CDE57F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StudentItem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'./StudentItem'</w:t>
            </w:r>
          </w:p>
          <w:p w14:paraId="4CEA1479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Student, DispatchFunc }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'./studentReducer'</w:t>
            </w:r>
          </w:p>
          <w:p w14:paraId="4B204FE8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1A64AFA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Props = {</w:t>
            </w:r>
          </w:p>
          <w:p w14:paraId="53972E8A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students: Student[],</w:t>
            </w:r>
          </w:p>
          <w:p w14:paraId="69E1362D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dispatch: DispatchFunc</w:t>
            </w:r>
          </w:p>
          <w:p w14:paraId="7FE85893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0F9B05C1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9386473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StudentList({ students, dispatch }: Props) {</w:t>
            </w:r>
          </w:p>
          <w:p w14:paraId="1372777B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trlist = students.map(student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</w:p>
          <w:p w14:paraId="295E6C26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&lt;StudentItem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key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student.id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student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student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dispatch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dispatch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667A5B4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714CB132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2636BDF5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&lt;thead&gt;</w:t>
            </w:r>
          </w:p>
          <w:p w14:paraId="1D221DF9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&lt;tr&gt;&lt;td&gt;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id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&lt;/td&gt;&lt;td&gt;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학번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&lt;/td&gt;&lt;td&gt;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이름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&lt;/td&gt;&lt;/tr&gt;</w:t>
            </w:r>
          </w:p>
          <w:p w14:paraId="40E49540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&lt;/thead&gt;</w:t>
            </w:r>
          </w:p>
          <w:p w14:paraId="1C3E9025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&lt;tbody&gt;</w:t>
            </w:r>
          </w:p>
          <w:p w14:paraId="272C9164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trlist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</w:p>
          <w:p w14:paraId="73D27AC6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&lt;/tbody&gt;</w:t>
            </w:r>
          </w:p>
          <w:p w14:paraId="6CBCE8C6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CE658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263AF508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</w:t>
            </w:r>
          </w:p>
          <w:p w14:paraId="3ED70C8C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B092C20" w14:textId="77777777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9EEBC97" w14:textId="58143A6C" w:rsidR="00CE658A" w:rsidRPr="00CE658A" w:rsidRDefault="00CE658A" w:rsidP="00CE658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CE658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F31048"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React.memo(</w:t>
            </w:r>
            <w:r w:rsidRPr="00CE658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StudentList</w:t>
            </w:r>
            <w:r w:rsidR="00F310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08FC96A5" w14:textId="77777777" w:rsidR="00CE658A" w:rsidRPr="00CE658A" w:rsidRDefault="00CE658A" w:rsidP="00CE658A"/>
        </w:tc>
      </w:tr>
    </w:tbl>
    <w:p w14:paraId="2171CDDE" w14:textId="77777777" w:rsidR="00CE658A" w:rsidRDefault="00CE658A" w:rsidP="00CE658A"/>
    <w:p w14:paraId="26E5B0E6" w14:textId="54C02AFD" w:rsidR="008F38EB" w:rsidRDefault="008F38E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3E1808" w14:textId="3EF8159C" w:rsidR="008F38EB" w:rsidRDefault="008F38EB" w:rsidP="008F38EB">
      <w:pPr>
        <w:pStyle w:val="3"/>
      </w:pPr>
      <w:r>
        <w:lastRenderedPageBreak/>
        <w:t>StudentInput.tsx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38EB" w14:paraId="7B2DE727" w14:textId="77777777" w:rsidTr="008F38EB">
        <w:tc>
          <w:tcPr>
            <w:tcW w:w="10456" w:type="dxa"/>
          </w:tcPr>
          <w:p w14:paraId="7B4666AD" w14:textId="4AAC9851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AF00DB"/>
                <w:kern w:val="0"/>
                <w:sz w:val="22"/>
              </w:rPr>
              <w:t>import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React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, {</w:t>
            </w:r>
            <w:r w:rsidR="00CF654B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useState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} </w:t>
            </w:r>
            <w:r w:rsidRPr="00E4029A">
              <w:rPr>
                <w:rFonts w:ascii="Consolas" w:eastAsia="굴림" w:hAnsi="Consolas" w:cs="굴림"/>
                <w:color w:val="AF00DB"/>
                <w:kern w:val="0"/>
                <w:sz w:val="22"/>
              </w:rPr>
              <w:t>from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'react'</w:t>
            </w:r>
          </w:p>
          <w:p w14:paraId="56DDE8FE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AF00DB"/>
                <w:kern w:val="0"/>
                <w:sz w:val="22"/>
              </w:rPr>
              <w:t>import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AF00DB"/>
                <w:kern w:val="0"/>
                <w:sz w:val="22"/>
              </w:rPr>
              <w:t>type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{ 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DispatchFunc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, 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Student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} </w:t>
            </w:r>
            <w:r w:rsidRPr="00E4029A">
              <w:rPr>
                <w:rFonts w:ascii="Consolas" w:eastAsia="굴림" w:hAnsi="Consolas" w:cs="굴림"/>
                <w:color w:val="AF00DB"/>
                <w:kern w:val="0"/>
                <w:sz w:val="22"/>
              </w:rPr>
              <w:t>from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'./studentReducer'</w:t>
            </w:r>
          </w:p>
          <w:p w14:paraId="1A4032B7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</w:p>
          <w:p w14:paraId="2BE6532D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type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267F99"/>
                <w:kern w:val="0"/>
                <w:sz w:val="22"/>
              </w:rPr>
              <w:t>Props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= {</w:t>
            </w:r>
          </w:p>
          <w:p w14:paraId="3E119DC5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dispatch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: </w:t>
            </w:r>
            <w:r w:rsidRPr="00E4029A">
              <w:rPr>
                <w:rFonts w:ascii="Consolas" w:eastAsia="굴림" w:hAnsi="Consolas" w:cs="굴림"/>
                <w:color w:val="267F99"/>
                <w:kern w:val="0"/>
                <w:sz w:val="22"/>
              </w:rPr>
              <w:t>DispatchFunc</w:t>
            </w:r>
          </w:p>
          <w:p w14:paraId="44DE5FCA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}</w:t>
            </w:r>
          </w:p>
          <w:p w14:paraId="220D9E54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</w:p>
          <w:p w14:paraId="7F7FBD1A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function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StudentInput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({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dispatch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}: </w:t>
            </w:r>
            <w:r w:rsidRPr="00E4029A">
              <w:rPr>
                <w:rFonts w:ascii="Consolas" w:eastAsia="굴림" w:hAnsi="Consolas" w:cs="굴림"/>
                <w:color w:val="267F99"/>
                <w:kern w:val="0"/>
                <w:sz w:val="22"/>
              </w:rPr>
              <w:t>Props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) {</w:t>
            </w:r>
          </w:p>
          <w:p w14:paraId="62867E50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const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[</w:t>
            </w:r>
            <w:r w:rsidRPr="00E4029A">
              <w:rPr>
                <w:rFonts w:ascii="Consolas" w:eastAsia="굴림" w:hAnsi="Consolas" w:cs="굴림"/>
                <w:color w:val="0070C1"/>
                <w:kern w:val="0"/>
                <w:sz w:val="22"/>
              </w:rPr>
              <w:t>studentNo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,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setStudentNo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] =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useState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&lt;</w:t>
            </w:r>
            <w:r w:rsidRPr="00E4029A">
              <w:rPr>
                <w:rFonts w:ascii="Consolas" w:eastAsia="굴림" w:hAnsi="Consolas" w:cs="굴림"/>
                <w:color w:val="267F99"/>
                <w:kern w:val="0"/>
                <w:sz w:val="22"/>
              </w:rPr>
              <w:t>string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&gt;(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''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);</w:t>
            </w:r>
          </w:p>
          <w:p w14:paraId="5CA8A43E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const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[</w:t>
            </w:r>
            <w:r w:rsidRPr="00E4029A">
              <w:rPr>
                <w:rFonts w:ascii="Consolas" w:eastAsia="굴림" w:hAnsi="Consolas" w:cs="굴림"/>
                <w:color w:val="0070C1"/>
                <w:kern w:val="0"/>
                <w:sz w:val="22"/>
              </w:rPr>
              <w:t>name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,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setName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] =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useState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&lt;</w:t>
            </w:r>
            <w:r w:rsidRPr="00E4029A">
              <w:rPr>
                <w:rFonts w:ascii="Consolas" w:eastAsia="굴림" w:hAnsi="Consolas" w:cs="굴림"/>
                <w:color w:val="267F99"/>
                <w:kern w:val="0"/>
                <w:sz w:val="22"/>
              </w:rPr>
              <w:t>string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&gt;(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''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);</w:t>
            </w:r>
          </w:p>
          <w:p w14:paraId="4CB1CEEA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const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onClick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= () 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=&gt;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{ </w:t>
            </w:r>
          </w:p>
          <w:p w14:paraId="5C5BD287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  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const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0070C1"/>
                <w:kern w:val="0"/>
                <w:sz w:val="22"/>
              </w:rPr>
              <w:t>student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: </w:t>
            </w:r>
            <w:r w:rsidRPr="00E4029A">
              <w:rPr>
                <w:rFonts w:ascii="Consolas" w:eastAsia="굴림" w:hAnsi="Consolas" w:cs="굴림"/>
                <w:color w:val="267F99"/>
                <w:kern w:val="0"/>
                <w:sz w:val="22"/>
              </w:rPr>
              <w:t>Student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= {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id: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098658"/>
                <w:kern w:val="0"/>
                <w:sz w:val="22"/>
              </w:rPr>
              <w:t>0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, 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studentNo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, 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name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};</w:t>
            </w:r>
          </w:p>
          <w:p w14:paraId="49A877FC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 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dispatch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({ 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type: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"addStudent"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, 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payload: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{ </w:t>
            </w:r>
            <w:r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student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} }); </w:t>
            </w:r>
          </w:p>
          <w:p w14:paraId="5F0FCA73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 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setStudentNo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(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''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);</w:t>
            </w:r>
          </w:p>
          <w:p w14:paraId="7BD677B0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  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setName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(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''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); </w:t>
            </w:r>
          </w:p>
          <w:p w14:paraId="6DBA99F0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  }</w:t>
            </w:r>
          </w:p>
          <w:p w14:paraId="2AB087E5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</w:t>
            </w:r>
            <w:r w:rsidRPr="00E4029A">
              <w:rPr>
                <w:rFonts w:ascii="Consolas" w:eastAsia="굴림" w:hAnsi="Consolas" w:cs="굴림"/>
                <w:color w:val="AF00DB"/>
                <w:kern w:val="0"/>
                <w:sz w:val="22"/>
              </w:rPr>
              <w:t>return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(</w:t>
            </w:r>
          </w:p>
          <w:p w14:paraId="515A31D5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  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&lt;div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E50000"/>
                <w:kern w:val="0"/>
                <w:sz w:val="22"/>
              </w:rPr>
              <w:t>className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=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"input"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&gt;</w:t>
            </w:r>
          </w:p>
          <w:p w14:paraId="33068EF1" w14:textId="77777777" w:rsidR="00A26451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    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&lt;div&gt;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학번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: 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&lt;input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E50000"/>
                <w:kern w:val="0"/>
                <w:sz w:val="22"/>
              </w:rPr>
              <w:t>type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=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'text'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E50000"/>
                <w:kern w:val="0"/>
                <w:sz w:val="22"/>
              </w:rPr>
              <w:t>value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=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{</w:t>
            </w:r>
            <w:r w:rsidRPr="00E4029A">
              <w:rPr>
                <w:rFonts w:ascii="Consolas" w:eastAsia="굴림" w:hAnsi="Consolas" w:cs="굴림"/>
                <w:color w:val="0070C1"/>
                <w:kern w:val="0"/>
                <w:sz w:val="22"/>
              </w:rPr>
              <w:t>studentNo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}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</w:p>
          <w:p w14:paraId="0C36A9D3" w14:textId="2EE47258" w:rsidR="00E4029A" w:rsidRPr="00E4029A" w:rsidRDefault="00A26451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>
              <w:rPr>
                <w:rFonts w:ascii="Consolas" w:eastAsia="굴림" w:hAnsi="Consolas" w:cs="굴림"/>
                <w:color w:val="E50000"/>
                <w:kern w:val="0"/>
                <w:sz w:val="22"/>
              </w:rPr>
              <w:t xml:space="preserve">                          </w:t>
            </w:r>
            <w:r w:rsidR="00E4029A" w:rsidRPr="00E4029A">
              <w:rPr>
                <w:rFonts w:ascii="Consolas" w:eastAsia="굴림" w:hAnsi="Consolas" w:cs="굴림"/>
                <w:color w:val="E50000"/>
                <w:kern w:val="0"/>
                <w:sz w:val="22"/>
              </w:rPr>
              <w:t>onChange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=</w:t>
            </w:r>
            <w:r w:rsidR="00E4029A"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{</w:t>
            </w:r>
            <w:r w:rsidR="00E4029A"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e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="00E4029A"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=&gt;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="00E4029A"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setStudentNo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(</w:t>
            </w:r>
            <w:r w:rsidR="00E4029A"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e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.</w:t>
            </w:r>
            <w:r w:rsidR="00E4029A"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target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.</w:t>
            </w:r>
            <w:r w:rsidR="00E4029A"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value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)</w:t>
            </w:r>
            <w:r w:rsidR="00E4029A"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}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="00E4029A"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/&gt;&lt;/div&gt;</w:t>
            </w:r>
          </w:p>
          <w:p w14:paraId="54A1CA5C" w14:textId="77777777" w:rsidR="00A26451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    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&lt;div&gt;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이름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: 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&lt;input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E50000"/>
                <w:kern w:val="0"/>
                <w:sz w:val="22"/>
              </w:rPr>
              <w:t>type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=</w:t>
            </w:r>
            <w:r w:rsidRPr="00E4029A">
              <w:rPr>
                <w:rFonts w:ascii="Consolas" w:eastAsia="굴림" w:hAnsi="Consolas" w:cs="굴림"/>
                <w:color w:val="A31515"/>
                <w:kern w:val="0"/>
                <w:sz w:val="22"/>
              </w:rPr>
              <w:t>'text'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E50000"/>
                <w:kern w:val="0"/>
                <w:sz w:val="22"/>
              </w:rPr>
              <w:t>value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=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{</w:t>
            </w:r>
            <w:r w:rsidRPr="00E4029A">
              <w:rPr>
                <w:rFonts w:ascii="Consolas" w:eastAsia="굴림" w:hAnsi="Consolas" w:cs="굴림"/>
                <w:color w:val="0070C1"/>
                <w:kern w:val="0"/>
                <w:sz w:val="22"/>
              </w:rPr>
              <w:t>name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}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</w:p>
          <w:p w14:paraId="281DB748" w14:textId="783C819B" w:rsidR="00E4029A" w:rsidRPr="00E4029A" w:rsidRDefault="00A26451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>
              <w:rPr>
                <w:rFonts w:ascii="Consolas" w:eastAsia="굴림" w:hAnsi="Consolas" w:cs="굴림"/>
                <w:color w:val="E50000"/>
                <w:kern w:val="0"/>
                <w:sz w:val="22"/>
              </w:rPr>
              <w:t xml:space="preserve">                          </w:t>
            </w:r>
            <w:r w:rsidR="00E4029A" w:rsidRPr="00E4029A">
              <w:rPr>
                <w:rFonts w:ascii="Consolas" w:eastAsia="굴림" w:hAnsi="Consolas" w:cs="굴림"/>
                <w:color w:val="E50000"/>
                <w:kern w:val="0"/>
                <w:sz w:val="22"/>
              </w:rPr>
              <w:t>onChange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=</w:t>
            </w:r>
            <w:r w:rsidR="00E4029A"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{</w:t>
            </w:r>
            <w:r w:rsidR="00E4029A"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e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="00E4029A"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=&gt;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="00E4029A"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setName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(</w:t>
            </w:r>
            <w:r w:rsidR="00E4029A"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e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.</w:t>
            </w:r>
            <w:r w:rsidR="00E4029A"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target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.</w:t>
            </w:r>
            <w:r w:rsidR="00E4029A" w:rsidRPr="00E4029A">
              <w:rPr>
                <w:rFonts w:ascii="Consolas" w:eastAsia="굴림" w:hAnsi="Consolas" w:cs="굴림"/>
                <w:color w:val="001080"/>
                <w:kern w:val="0"/>
                <w:sz w:val="22"/>
              </w:rPr>
              <w:t>value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)</w:t>
            </w:r>
            <w:r w:rsidR="00E4029A"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}</w:t>
            </w:r>
            <w:r w:rsidR="00E4029A"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="00E4029A"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/&gt;&lt;/div&gt;</w:t>
            </w:r>
          </w:p>
          <w:p w14:paraId="170CFE67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    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&lt;div&gt;&lt;button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E50000"/>
                <w:kern w:val="0"/>
                <w:sz w:val="22"/>
              </w:rPr>
              <w:t>onClick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=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{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onClick</w:t>
            </w:r>
            <w:r w:rsidRPr="00E4029A">
              <w:rPr>
                <w:rFonts w:ascii="Consolas" w:eastAsia="굴림" w:hAnsi="Consolas" w:cs="굴림"/>
                <w:color w:val="0000FF"/>
                <w:kern w:val="0"/>
                <w:sz w:val="22"/>
              </w:rPr>
              <w:t>}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&gt;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추가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&lt;/button&gt;&lt;/div&gt;</w:t>
            </w:r>
          </w:p>
          <w:p w14:paraId="68888690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    </w:t>
            </w:r>
            <w:r w:rsidRPr="00E4029A">
              <w:rPr>
                <w:rFonts w:ascii="Consolas" w:eastAsia="굴림" w:hAnsi="Consolas" w:cs="굴림"/>
                <w:color w:val="800000"/>
                <w:kern w:val="0"/>
                <w:sz w:val="22"/>
              </w:rPr>
              <w:t>&lt;/div&gt;</w:t>
            </w:r>
          </w:p>
          <w:p w14:paraId="589F37A6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  )</w:t>
            </w:r>
          </w:p>
          <w:p w14:paraId="6F26C660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>}</w:t>
            </w:r>
          </w:p>
          <w:p w14:paraId="3D95405E" w14:textId="77777777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</w:p>
          <w:p w14:paraId="21D33AC8" w14:textId="4B824012" w:rsidR="00E4029A" w:rsidRPr="00E4029A" w:rsidRDefault="00E4029A" w:rsidP="00E4029A">
            <w:pPr>
              <w:widowControl/>
              <w:shd w:val="clear" w:color="auto" w:fill="FFFFFF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</w:rPr>
            </w:pPr>
            <w:r w:rsidRPr="00E4029A">
              <w:rPr>
                <w:rFonts w:ascii="Consolas" w:eastAsia="굴림" w:hAnsi="Consolas" w:cs="굴림"/>
                <w:color w:val="AF00DB"/>
                <w:kern w:val="0"/>
                <w:sz w:val="22"/>
              </w:rPr>
              <w:t>export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Pr="00E4029A">
              <w:rPr>
                <w:rFonts w:ascii="Consolas" w:eastAsia="굴림" w:hAnsi="Consolas" w:cs="굴림"/>
                <w:color w:val="AF00DB"/>
                <w:kern w:val="0"/>
                <w:sz w:val="22"/>
              </w:rPr>
              <w:t>default</w:t>
            </w:r>
            <w:r w:rsidRPr="00E4029A">
              <w:rPr>
                <w:rFonts w:ascii="Consolas" w:eastAsia="굴림" w:hAnsi="Consolas" w:cs="굴림"/>
                <w:color w:val="000000"/>
                <w:kern w:val="0"/>
                <w:sz w:val="22"/>
              </w:rPr>
              <w:t xml:space="preserve"> </w:t>
            </w:r>
            <w:r w:rsidR="00CF654B"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React.memo(</w:t>
            </w:r>
            <w:r w:rsidRPr="00E4029A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StudentInput</w:t>
            </w:r>
            <w:r w:rsidR="00CF654B">
              <w:rPr>
                <w:rFonts w:ascii="Consolas" w:eastAsia="굴림" w:hAnsi="Consolas" w:cs="굴림"/>
                <w:color w:val="795E26"/>
                <w:kern w:val="0"/>
                <w:sz w:val="22"/>
              </w:rPr>
              <w:t>)</w:t>
            </w:r>
          </w:p>
          <w:p w14:paraId="391524B4" w14:textId="77777777" w:rsidR="008F38EB" w:rsidRPr="00A26451" w:rsidRDefault="008F38EB" w:rsidP="008F38EB">
            <w:pPr>
              <w:rPr>
                <w:sz w:val="22"/>
              </w:rPr>
            </w:pPr>
          </w:p>
        </w:tc>
      </w:tr>
    </w:tbl>
    <w:p w14:paraId="58EA4C54" w14:textId="77777777" w:rsidR="008F38EB" w:rsidRDefault="008F38EB" w:rsidP="008F38EB"/>
    <w:p w14:paraId="7B69367A" w14:textId="379A9C03" w:rsidR="008F38EB" w:rsidRDefault="008F38EB" w:rsidP="008F38EB">
      <w:pPr>
        <w:pStyle w:val="3"/>
      </w:pPr>
      <w:r>
        <w:t>StudentRoot.tsx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38EB" w14:paraId="554FD6C1" w14:textId="77777777" w:rsidTr="008F38EB">
        <w:tc>
          <w:tcPr>
            <w:tcW w:w="10456" w:type="dxa"/>
          </w:tcPr>
          <w:p w14:paraId="642736A6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React, { useReducer } 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</w:p>
          <w:p w14:paraId="4F6860C3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'./StudentRoot.css'</w:t>
            </w:r>
          </w:p>
          <w:p w14:paraId="7254E63D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StudentInput 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'./StudentInput'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E11A45A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StudentList 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'./StudentList'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5DAE3A4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reducer, initialState } 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'./studentReducer'</w:t>
            </w:r>
          </w:p>
          <w:p w14:paraId="795BE756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5C6C980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StudentRoot() {</w:t>
            </w:r>
          </w:p>
          <w:p w14:paraId="462D05B2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[state, dispatch] = useReducer(reducer, initialState)</w:t>
            </w:r>
          </w:p>
          <w:p w14:paraId="48406178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68E81055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className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2B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"studentRoot"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9C7819E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학생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목록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5C46416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&lt;StudentInput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dispatch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dispatch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A408A17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&lt;StudentList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students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state.students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dispatch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dispatch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     </w:t>
            </w:r>
          </w:p>
          <w:p w14:paraId="58FE75FC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5013863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</w:t>
            </w:r>
          </w:p>
          <w:p w14:paraId="0ADD00C4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B7307AA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6F9E1E4" w14:textId="2FB04E79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F31048"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React.memo(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StudentRoot</w:t>
            </w:r>
            <w:r w:rsidR="00F310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734265FF" w14:textId="77777777" w:rsidR="008F38EB" w:rsidRPr="00AF2BFA" w:rsidRDefault="008F38EB" w:rsidP="008F38EB"/>
        </w:tc>
      </w:tr>
    </w:tbl>
    <w:p w14:paraId="167F3AEF" w14:textId="1175FA4F" w:rsidR="00AF2BFA" w:rsidRDefault="00AF2BFA" w:rsidP="008F38EB"/>
    <w:p w14:paraId="76105B33" w14:textId="77777777" w:rsidR="00AF2BFA" w:rsidRDefault="00AF2BF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F42681" w14:textId="1A3FED43" w:rsidR="008F38EB" w:rsidRDefault="00AF2BFA" w:rsidP="00AF2BFA">
      <w:pPr>
        <w:pStyle w:val="3"/>
      </w:pPr>
      <w:r>
        <w:rPr>
          <w:rFonts w:hint="eastAsia"/>
        </w:rPr>
        <w:lastRenderedPageBreak/>
        <w:t>S</w:t>
      </w:r>
      <w:r>
        <w:t>tudentRoot.css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2BFA" w14:paraId="6963A6B8" w14:textId="77777777" w:rsidTr="00AF2BFA">
        <w:tc>
          <w:tcPr>
            <w:tcW w:w="10456" w:type="dxa"/>
          </w:tcPr>
          <w:p w14:paraId="0CB5CB92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border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width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</w:p>
          <w:p w14:paraId="354F5936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box-shadow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#DDD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401E36CC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h1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 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62290334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&gt;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width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280px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A6CCC96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margin-left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AF18982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table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border-collapse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collapse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margin-top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width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100%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3F351319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border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22A7BDF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thead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background-color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#eee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text-align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62DF1963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:nth-child(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)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text-align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width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3DDE314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type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F2B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checkbox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]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margin-right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accent-color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25D3043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span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float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right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font-weight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bold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cursor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pointer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C114472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tr.done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color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#bbb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text-decoration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line-through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D7B958A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div.input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6924BDF3" w14:textId="77777777" w:rsidR="00AF2BFA" w:rsidRPr="00AF2BFA" w:rsidRDefault="00AF2BFA" w:rsidP="00AF2B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.studentRoot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div.input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margin-left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40px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AF2B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0.3em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AF2B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1.5em</w:t>
            </w:r>
            <w:r w:rsidRPr="00AF2B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} </w:t>
            </w:r>
          </w:p>
          <w:p w14:paraId="21C04D56" w14:textId="77777777" w:rsidR="00AF2BFA" w:rsidRPr="00AF2BFA" w:rsidRDefault="00AF2BFA" w:rsidP="00AF2BFA"/>
        </w:tc>
      </w:tr>
    </w:tbl>
    <w:p w14:paraId="74113CCF" w14:textId="77777777" w:rsidR="00AF2BFA" w:rsidRDefault="00AF2BFA" w:rsidP="00AF2BFA"/>
    <w:p w14:paraId="5B7C0D12" w14:textId="789FB237" w:rsidR="00C5524F" w:rsidRDefault="00C5524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184D9F3" w14:textId="10AF2430" w:rsidR="00AF2BFA" w:rsidRDefault="00C5524F" w:rsidP="00C5524F">
      <w:pPr>
        <w:pStyle w:val="2"/>
      </w:pPr>
      <w:bookmarkStart w:id="26" w:name="_Toc149138527"/>
      <w:r>
        <w:rPr>
          <w:rFonts w:hint="eastAsia"/>
        </w:rPr>
        <w:lastRenderedPageBreak/>
        <w:t xml:space="preserve">제품 목록 </w:t>
      </w:r>
      <w:r>
        <w:t>- useState</w:t>
      </w:r>
      <w:bookmarkEnd w:id="26"/>
    </w:p>
    <w:p w14:paraId="526CC145" w14:textId="25DF7BC0" w:rsidR="006E34B8" w:rsidRDefault="006E34B8" w:rsidP="006E34B8">
      <w:pPr>
        <w:pStyle w:val="3"/>
      </w:pPr>
      <w:r>
        <w:rPr>
          <w:rFonts w:hint="eastAsia"/>
        </w:rPr>
        <w:t>t</w:t>
      </w:r>
      <w:r>
        <w:t>ypes.ts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34B8" w14:paraId="1B287151" w14:textId="77777777" w:rsidTr="006E34B8">
        <w:tc>
          <w:tcPr>
            <w:tcW w:w="10456" w:type="dxa"/>
          </w:tcPr>
          <w:p w14:paraId="1FA50606" w14:textId="77777777" w:rsidR="006E34B8" w:rsidRPr="006E34B8" w:rsidRDefault="006E34B8" w:rsidP="006E34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34B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34B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 = {</w:t>
            </w:r>
          </w:p>
          <w:p w14:paraId="18E4D5AB" w14:textId="77777777" w:rsidR="006E34B8" w:rsidRPr="006E34B8" w:rsidRDefault="006E34B8" w:rsidP="006E34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id: number,</w:t>
            </w:r>
          </w:p>
          <w:p w14:paraId="1DE5D186" w14:textId="77777777" w:rsidR="006E34B8" w:rsidRPr="006E34B8" w:rsidRDefault="006E34B8" w:rsidP="006E34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title: string,</w:t>
            </w:r>
          </w:p>
          <w:p w14:paraId="14A3B156" w14:textId="77777777" w:rsidR="006E34B8" w:rsidRPr="006E34B8" w:rsidRDefault="006E34B8" w:rsidP="006E34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price: number</w:t>
            </w:r>
          </w:p>
          <w:p w14:paraId="66D6F7CC" w14:textId="77777777" w:rsidR="006E34B8" w:rsidRPr="006E34B8" w:rsidRDefault="006E34B8" w:rsidP="006E34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};</w:t>
            </w:r>
          </w:p>
          <w:p w14:paraId="5FED38DB" w14:textId="77777777" w:rsidR="006E34B8" w:rsidRPr="006E34B8" w:rsidRDefault="006E34B8" w:rsidP="006E34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</w:p>
          <w:p w14:paraId="2AAB0B0B" w14:textId="77777777" w:rsidR="006E34B8" w:rsidRPr="006E34B8" w:rsidRDefault="006E34B8" w:rsidP="006E34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E34B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34B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AddProductFunc = (title: string, price: number) </w:t>
            </w:r>
            <w:r w:rsidRPr="006E34B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void;</w:t>
            </w:r>
          </w:p>
          <w:p w14:paraId="3E0660DD" w14:textId="77777777" w:rsidR="006E34B8" w:rsidRDefault="006E34B8" w:rsidP="006E34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E34B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E34B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DeleteProductFunc = (id: number) </w:t>
            </w:r>
            <w:r w:rsidRPr="006E34B8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6E34B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void;</w:t>
            </w:r>
          </w:p>
          <w:p w14:paraId="6854E029" w14:textId="2139AE13" w:rsidR="006E34B8" w:rsidRPr="002D7E75" w:rsidRDefault="006E34B8" w:rsidP="006E34B8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</w:tr>
    </w:tbl>
    <w:p w14:paraId="24905AA3" w14:textId="77777777" w:rsidR="006E34B8" w:rsidRPr="006E34B8" w:rsidRDefault="006E34B8" w:rsidP="006E34B8"/>
    <w:p w14:paraId="2AA3604C" w14:textId="7FFA1766" w:rsidR="00C5524F" w:rsidRDefault="00C5524F" w:rsidP="00C5524F">
      <w:pPr>
        <w:pStyle w:val="3"/>
      </w:pPr>
      <w:r>
        <w:rPr>
          <w:rFonts w:hint="eastAsia"/>
        </w:rPr>
        <w:t>P</w:t>
      </w:r>
      <w:r>
        <w:t>roductItem.tsx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524F" w14:paraId="3129CF85" w14:textId="77777777" w:rsidTr="00C5524F">
        <w:tc>
          <w:tcPr>
            <w:tcW w:w="10456" w:type="dxa"/>
          </w:tcPr>
          <w:p w14:paraId="43D61C06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</w:p>
          <w:p w14:paraId="07FDE14F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Product, DeleteProductFunc }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'./types'</w:t>
            </w:r>
          </w:p>
          <w:p w14:paraId="31B93FFC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AD86770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Props = {</w:t>
            </w:r>
          </w:p>
          <w:p w14:paraId="4B04F2B4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product: Product,</w:t>
            </w:r>
          </w:p>
          <w:p w14:paraId="17DFB404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deleteProduct: DeleteProductFunc</w:t>
            </w:r>
          </w:p>
          <w:p w14:paraId="7C09C202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1D64CEA6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F587CF6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ProductItem({ product, deleteProduct }: Props) {</w:t>
            </w:r>
          </w:p>
          <w:p w14:paraId="40BECE39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onClick = ()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72FA26E9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if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(window.confirm(</w:t>
            </w:r>
            <w:r w:rsidRPr="002D7E7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2D7E7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삭제하시겠습니까</w:t>
            </w:r>
            <w:r w:rsidRPr="002D7E7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?'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))</w:t>
            </w:r>
          </w:p>
          <w:p w14:paraId="01B3C06B" w14:textId="5D31C0A5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="00AF6F6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 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deleteProduct(product.id);</w:t>
            </w:r>
          </w:p>
          <w:p w14:paraId="67E98171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0417AB37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1B101B53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53F4F76C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product.id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77C4D3E1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product.title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</w:p>
          <w:p w14:paraId="55016349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product.price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</w:p>
          <w:p w14:paraId="314ACDCC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&lt;span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onClick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onClick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x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&lt;/span&gt;</w:t>
            </w:r>
          </w:p>
          <w:p w14:paraId="1DC5E2A1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4B93F3F5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0602E40F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</w:t>
            </w:r>
          </w:p>
          <w:p w14:paraId="37F3D610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067E9A6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D7B43DF" w14:textId="0E748130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F31048"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React.memo(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ProductItem</w:t>
            </w:r>
            <w:r w:rsidR="00F3104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31D41B58" w14:textId="77777777" w:rsidR="00C5524F" w:rsidRPr="002D7E75" w:rsidRDefault="00C5524F" w:rsidP="00C5524F"/>
        </w:tc>
      </w:tr>
    </w:tbl>
    <w:p w14:paraId="475F1809" w14:textId="77777777" w:rsidR="00C5524F" w:rsidRDefault="00C5524F" w:rsidP="00C5524F"/>
    <w:p w14:paraId="0C8BADBE" w14:textId="659509FE" w:rsidR="002D7E75" w:rsidRDefault="002D7E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1AD496A" w14:textId="0BEEA030" w:rsidR="002D7E75" w:rsidRDefault="002D7E75" w:rsidP="002D7E75">
      <w:pPr>
        <w:pStyle w:val="3"/>
      </w:pPr>
      <w:r>
        <w:rPr>
          <w:rFonts w:hint="eastAsia"/>
        </w:rPr>
        <w:lastRenderedPageBreak/>
        <w:t>P</w:t>
      </w:r>
      <w:r>
        <w:t>roductList.tsx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7E75" w14:paraId="5445C445" w14:textId="77777777" w:rsidTr="002D7E75">
        <w:tc>
          <w:tcPr>
            <w:tcW w:w="10456" w:type="dxa"/>
          </w:tcPr>
          <w:p w14:paraId="4A251EB6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</w:p>
          <w:p w14:paraId="0D17F686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ProductItem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'./ProductItem'</w:t>
            </w:r>
          </w:p>
          <w:p w14:paraId="6B593451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Product, DeleteProductFunc }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'./types'</w:t>
            </w:r>
          </w:p>
          <w:p w14:paraId="5838E5C2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9D337B1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Props = {</w:t>
            </w:r>
          </w:p>
          <w:p w14:paraId="570C5093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products: Product[],</w:t>
            </w:r>
          </w:p>
          <w:p w14:paraId="0E7BF7FD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deleteProduct: DeleteProductFunc</w:t>
            </w:r>
          </w:p>
          <w:p w14:paraId="44E55D8E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E42F6B7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9FF940F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ProductList({ products, deleteProduct }: Props) {</w:t>
            </w:r>
          </w:p>
          <w:p w14:paraId="3CDFEB86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trlist = products.map(product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</w:p>
          <w:p w14:paraId="755B58FB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&lt;ProductItem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key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product.id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product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product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deleteProduct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deleteProduct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C718533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3A0FE4A6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0EC37618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&lt;thead&gt;</w:t>
            </w:r>
          </w:p>
          <w:p w14:paraId="7B963CA0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&lt;tr&gt;&lt;td&gt;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id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&lt;/td&gt;&lt;td&gt;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제픔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&lt;/td&gt;&lt;td&gt;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&lt;/td&gt;&lt;/tr&gt;</w:t>
            </w:r>
          </w:p>
          <w:p w14:paraId="4DA0B205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&lt;/thead&gt;</w:t>
            </w:r>
          </w:p>
          <w:p w14:paraId="28DA593D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&lt;tbody&gt;</w:t>
            </w:r>
          </w:p>
          <w:p w14:paraId="5B9E3075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trlist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</w:p>
          <w:p w14:paraId="5EB5D44A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&lt;/tbody&gt;</w:t>
            </w:r>
          </w:p>
          <w:p w14:paraId="009E0848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2D7E7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49B06D20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</w:t>
            </w:r>
          </w:p>
          <w:p w14:paraId="10573C98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7DBC5B99" w14:textId="77777777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E12E841" w14:textId="193BF4AD" w:rsidR="002D7E75" w:rsidRPr="002D7E75" w:rsidRDefault="002D7E75" w:rsidP="002D7E75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2D7E7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E80C1E"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React.memo(</w:t>
            </w:r>
            <w:r w:rsidRPr="002D7E7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ProductList</w:t>
            </w:r>
            <w:r w:rsidR="00E80C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1630414C" w14:textId="77777777" w:rsidR="002D7E75" w:rsidRPr="002D7E75" w:rsidRDefault="002D7E75" w:rsidP="002D7E75"/>
        </w:tc>
      </w:tr>
    </w:tbl>
    <w:p w14:paraId="4DCEECEC" w14:textId="77777777" w:rsidR="002D7E75" w:rsidRDefault="002D7E75" w:rsidP="002D7E75"/>
    <w:p w14:paraId="4A92F4C1" w14:textId="1FF64625" w:rsidR="002D7E75" w:rsidRDefault="002D7E75" w:rsidP="002D7E75">
      <w:pPr>
        <w:pStyle w:val="3"/>
      </w:pPr>
      <w:r>
        <w:rPr>
          <w:rFonts w:hint="eastAsia"/>
        </w:rPr>
        <w:t>P</w:t>
      </w:r>
      <w:r>
        <w:t>roductInput.tsx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7E75" w14:paraId="6CC4F0C1" w14:textId="77777777" w:rsidTr="002D7E75">
        <w:tc>
          <w:tcPr>
            <w:tcW w:w="10456" w:type="dxa"/>
          </w:tcPr>
          <w:p w14:paraId="52298785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React, { ChangeEvent, useState }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</w:p>
          <w:p w14:paraId="1E40D81A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AddProductFunc }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'./types'</w:t>
            </w:r>
          </w:p>
          <w:p w14:paraId="38AF2EAB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39E2C11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Props = {</w:t>
            </w:r>
          </w:p>
          <w:p w14:paraId="560D48C3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addProduct : AddProductFunc</w:t>
            </w:r>
          </w:p>
          <w:p w14:paraId="56AD50B5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1FE10DC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AD9B159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ProductInput({ addProduct }: Props) {</w:t>
            </w:r>
          </w:p>
          <w:p w14:paraId="2C756C9D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[title, setTitle] = useState&lt;string&gt;(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''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FD48F3D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[price, setPrice] = useState&lt;number&gt;(</w:t>
            </w:r>
            <w:r w:rsidRPr="00EC19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887E696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onChange1 = (e: ChangeEvent&lt;HTMLInputElement&gt;)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setTitle(e.target.value);</w:t>
            </w:r>
          </w:p>
          <w:p w14:paraId="60A5D0A5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onChange2 = (e: ChangeEvent&lt;HTMLInputElement&gt;)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setPrice(Number(e.target.value));</w:t>
            </w:r>
          </w:p>
          <w:p w14:paraId="54424712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onClick = ()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</w:p>
          <w:p w14:paraId="0DAD646B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addProduct(title, price);</w:t>
            </w:r>
          </w:p>
          <w:p w14:paraId="4FF21F68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setTitle(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''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6ABBE03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setPrice(</w:t>
            </w:r>
            <w:r w:rsidRPr="00EC19F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); </w:t>
            </w:r>
          </w:p>
          <w:p w14:paraId="55A53BC6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3EF30E18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0D708F88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className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"input"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23EFB98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제품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type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'text'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value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title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onChange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onChange1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/&gt;&lt;/div&gt;</w:t>
            </w:r>
          </w:p>
          <w:p w14:paraId="3546CFFC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type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'text'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value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price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onChange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onChange2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/&gt;&lt;/div&gt;</w:t>
            </w:r>
          </w:p>
          <w:p w14:paraId="78A5C13F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&lt;div&gt;&lt;button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onClick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onClick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&lt;/button&gt;&lt;/div&gt;</w:t>
            </w:r>
          </w:p>
          <w:p w14:paraId="09F391C4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02BB3B0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</w:t>
            </w:r>
          </w:p>
          <w:p w14:paraId="07995C94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18153FD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97FC98E" w14:textId="716555C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E80C1E"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React.memo(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ProductInput</w:t>
            </w:r>
            <w:r w:rsidR="00E80C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23B4DE68" w14:textId="77777777" w:rsidR="002D7E75" w:rsidRDefault="002D7E75" w:rsidP="002D7E75"/>
        </w:tc>
      </w:tr>
    </w:tbl>
    <w:p w14:paraId="4E2B95B6" w14:textId="77777777" w:rsidR="002D7E75" w:rsidRDefault="002D7E75" w:rsidP="002D7E75"/>
    <w:p w14:paraId="39CFADF4" w14:textId="6F513CBC" w:rsidR="00EC19FA" w:rsidRDefault="00EC19F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93E2FF" w14:textId="0F9A895A" w:rsidR="00EC19FA" w:rsidRDefault="00EC19FA" w:rsidP="00EC19FA">
      <w:pPr>
        <w:pStyle w:val="3"/>
      </w:pPr>
      <w:r>
        <w:rPr>
          <w:rFonts w:hint="eastAsia"/>
        </w:rPr>
        <w:lastRenderedPageBreak/>
        <w:t>P</w:t>
      </w:r>
      <w:r>
        <w:t>roductRoot.tsx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19FA" w14:paraId="12B4F706" w14:textId="77777777" w:rsidTr="00EC19FA">
        <w:tc>
          <w:tcPr>
            <w:tcW w:w="10456" w:type="dxa"/>
          </w:tcPr>
          <w:p w14:paraId="4519AA94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</w:p>
          <w:p w14:paraId="04B1C6FC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'./ProductRoot.css'</w:t>
            </w:r>
          </w:p>
          <w:p w14:paraId="332B7582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*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as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types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'./types'</w:t>
            </w:r>
          </w:p>
          <w:p w14:paraId="2547CC67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ProductInput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'./ProductInput'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E794C88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ProductList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'./ProductList'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E79D154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26047C7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Props = {</w:t>
            </w:r>
          </w:p>
          <w:p w14:paraId="02AE62FB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products: types.Product[],</w:t>
            </w:r>
          </w:p>
          <w:p w14:paraId="7717E7CF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addProduct: types.AddProductFunc,</w:t>
            </w:r>
          </w:p>
          <w:p w14:paraId="6B24EBFB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deleteProduct: types.DeleteProductFunc</w:t>
            </w:r>
          </w:p>
          <w:p w14:paraId="027DEFCD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4654970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CBF2FD9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ProductRoot({ products, addProduct, deleteProduct }: Props) {</w:t>
            </w:r>
          </w:p>
          <w:p w14:paraId="3D9B605D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0CCCA309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className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"productRoot"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1973C2E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제품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목록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41EC751F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&lt;ProductInput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addProduct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addProduct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755F9E2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&lt;ProductList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products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products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deleteProduct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deleteProduct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     </w:t>
            </w:r>
          </w:p>
          <w:p w14:paraId="286021DA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EC19F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AFF7E5E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</w:t>
            </w:r>
          </w:p>
          <w:p w14:paraId="069F8B48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1AF064D" w14:textId="77777777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29173D8" w14:textId="6E430A2F" w:rsidR="00EC19FA" w:rsidRPr="00EC19FA" w:rsidRDefault="00EC19FA" w:rsidP="00EC19FA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EC19F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React.memo(ProductRoot)</w:t>
            </w:r>
          </w:p>
          <w:p w14:paraId="61299138" w14:textId="77777777" w:rsidR="00EC19FA" w:rsidRPr="00EC19FA" w:rsidRDefault="00EC19FA" w:rsidP="00EC19FA"/>
        </w:tc>
      </w:tr>
    </w:tbl>
    <w:p w14:paraId="65D82327" w14:textId="77777777" w:rsidR="00EC19FA" w:rsidRDefault="00EC19FA" w:rsidP="00EC19FA"/>
    <w:p w14:paraId="588C5178" w14:textId="03C93A03" w:rsidR="00EC19FA" w:rsidRDefault="00EC19FA" w:rsidP="00EC19FA">
      <w:pPr>
        <w:pStyle w:val="3"/>
      </w:pPr>
      <w:r>
        <w:rPr>
          <w:rFonts w:hint="eastAsia"/>
        </w:rPr>
        <w:t>P</w:t>
      </w:r>
      <w:r>
        <w:t>roductRoot.css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19FA" w14:paraId="5820824A" w14:textId="77777777" w:rsidTr="00EC19FA">
        <w:tc>
          <w:tcPr>
            <w:tcW w:w="10456" w:type="dxa"/>
          </w:tcPr>
          <w:p w14:paraId="562BE847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border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width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</w:p>
          <w:p w14:paraId="6D7AC076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box-shadow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#DDD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9365273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h1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 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405C8B0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&gt;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width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280px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CF0E9A4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margin-left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41403363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table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border-collapse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collapse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margin-top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width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100%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7002BB7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border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3C99E1A6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thead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background-color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#eee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text-align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67272CB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:nth-child(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)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text-align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center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width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FAADF9E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type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checkbox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]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margin-right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accent-color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9516C43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span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float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right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font-weight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bold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cursor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pointer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43B34B90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tr.done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color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#bbb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text-decoration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line-through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066ABA7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div.input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0DD4056E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.productRoot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div.input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margin-left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40px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padding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0.3em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1.5em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} </w:t>
            </w:r>
          </w:p>
          <w:p w14:paraId="0E3D1377" w14:textId="77777777" w:rsidR="00EC19FA" w:rsidRPr="001F632C" w:rsidRDefault="00EC19FA" w:rsidP="00EC19FA"/>
        </w:tc>
      </w:tr>
    </w:tbl>
    <w:p w14:paraId="33C7E88B" w14:textId="77777777" w:rsidR="00EC19FA" w:rsidRDefault="00EC19FA" w:rsidP="00EC19FA"/>
    <w:p w14:paraId="468EDBBD" w14:textId="7190AA30" w:rsidR="001F632C" w:rsidRDefault="001F63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5DDED0C" w14:textId="4972E093" w:rsidR="001F632C" w:rsidRDefault="001F632C" w:rsidP="001F632C">
      <w:pPr>
        <w:pStyle w:val="3"/>
      </w:pPr>
      <w:r>
        <w:rPr>
          <w:rFonts w:hint="eastAsia"/>
        </w:rPr>
        <w:lastRenderedPageBreak/>
        <w:t>P</w:t>
      </w:r>
      <w:r>
        <w:t>roductContainer.tsx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632C" w14:paraId="72D43AC8" w14:textId="77777777" w:rsidTr="001F632C">
        <w:tc>
          <w:tcPr>
            <w:tcW w:w="10456" w:type="dxa"/>
          </w:tcPr>
          <w:p w14:paraId="19F9CD72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React, { useState }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</w:p>
          <w:p w14:paraId="1F4B3B86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type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*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as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types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'./types'</w:t>
            </w:r>
          </w:p>
          <w:p w14:paraId="2437447F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ProductRoot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'./ProductRoot'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74B742E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4B503D2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data : types.Product[] = [</w:t>
            </w:r>
          </w:p>
          <w:p w14:paraId="4F60538C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{id: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title: 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우유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price: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2000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},</w:t>
            </w:r>
          </w:p>
          <w:p w14:paraId="3D720DE8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{id: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title: 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콜라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price: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1800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},</w:t>
            </w:r>
          </w:p>
          <w:p w14:paraId="5B8C5446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{id: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title: 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맥주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, price: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4000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},</w:t>
            </w:r>
          </w:p>
          <w:p w14:paraId="3189D6D9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];</w:t>
            </w:r>
          </w:p>
          <w:p w14:paraId="10041F5F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9343F81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ProductContainer() {</w:t>
            </w:r>
          </w:p>
          <w:p w14:paraId="3474EFFC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console.log(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"ProductContainer"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05277243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[products, setProducts] = useState&lt;types.Product[]&gt;(data);</w:t>
            </w:r>
          </w:p>
          <w:p w14:paraId="55573467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D8238E0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addProduct : types.AddProductFunc = (title: string, price: number)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57CC9A9A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 = {id: products[products.length-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].id + </w:t>
            </w:r>
            <w:r w:rsidRPr="001F63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 title, price};</w:t>
            </w:r>
          </w:p>
          <w:p w14:paraId="5F53ECBF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setProducts([...products, product]);</w:t>
            </w:r>
          </w:p>
          <w:p w14:paraId="31AE3D52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047335C7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2E2D59B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const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deleteProduct : types.DeleteProductFunc = (id: number)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</w:t>
            </w:r>
          </w:p>
          <w:p w14:paraId="63296BA1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setProducts( products.filter(product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product.id !== id) );</w:t>
            </w:r>
          </w:p>
          <w:p w14:paraId="4712F4E7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}</w:t>
            </w:r>
          </w:p>
          <w:p w14:paraId="3D4A0D99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</w:p>
          <w:p w14:paraId="5CF86B97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&lt;ProductRoot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products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products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</w:p>
          <w:p w14:paraId="414464DC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           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addProduct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addProduct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</w:p>
          <w:p w14:paraId="77DE2010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           </w:t>
            </w:r>
            <w:r w:rsidRPr="001F632C">
              <w:rPr>
                <w:rFonts w:ascii="Consolas" w:eastAsia="굴림" w:hAnsi="Consolas" w:cs="굴림"/>
                <w:color w:val="E50000"/>
                <w:kern w:val="0"/>
                <w:szCs w:val="20"/>
              </w:rPr>
              <w:t>deleteProduct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{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deleteProduct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}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F810558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33B6BA71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41B40BE" w14:textId="405EAF89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="00D46A4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 w:rsidR="00E80C1E"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React.memo(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ProductContainer</w:t>
            </w:r>
            <w:r w:rsidR="00E80C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1453EDBD" w14:textId="77777777" w:rsidR="001F632C" w:rsidRPr="001F632C" w:rsidRDefault="001F632C" w:rsidP="001F632C"/>
        </w:tc>
      </w:tr>
    </w:tbl>
    <w:p w14:paraId="3D9D2600" w14:textId="77777777" w:rsidR="001F632C" w:rsidRDefault="001F632C" w:rsidP="001F632C"/>
    <w:p w14:paraId="7572E609" w14:textId="6AA19E71" w:rsidR="001F632C" w:rsidRDefault="001F632C" w:rsidP="001F632C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632C" w14:paraId="21FA1F7A" w14:textId="77777777" w:rsidTr="001F632C">
        <w:tc>
          <w:tcPr>
            <w:tcW w:w="10456" w:type="dxa"/>
          </w:tcPr>
          <w:p w14:paraId="720DDFBB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React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'react'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94CF189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StudentRoot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'./StudentRoot'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7DADE20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import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ProductContainer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from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'./ProductContainer'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28844CB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0C4116A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App() {</w:t>
            </w:r>
          </w:p>
          <w:p w14:paraId="1CDCD80A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(</w:t>
            </w:r>
          </w:p>
          <w:p w14:paraId="5F58CAE0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6C6BEC02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&lt;StudentRoot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349F381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70F4932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&lt;ProductContainer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077D8E3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1F63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0C83F28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);</w:t>
            </w:r>
          </w:p>
          <w:p w14:paraId="1D2B87F9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A0C15E7" w14:textId="77777777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CB117F9" w14:textId="0B80FBA8" w:rsidR="001F632C" w:rsidRPr="001F632C" w:rsidRDefault="001F632C" w:rsidP="001F632C">
            <w:pPr>
              <w:widowControl/>
              <w:shd w:val="clear" w:color="auto" w:fill="FFFFFF"/>
              <w:wordWrap/>
              <w:autoSpaceDE/>
              <w:autoSpaceDN/>
              <w:spacing w:line="19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export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1F63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default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="00E80C1E" w:rsidRPr="00EC19F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React.memo(</w:t>
            </w:r>
            <w:r w:rsidRPr="001F63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App</w:t>
            </w:r>
            <w:r w:rsidR="00E80C1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095521B0" w14:textId="77777777" w:rsidR="001F632C" w:rsidRPr="001F632C" w:rsidRDefault="001F632C" w:rsidP="001F632C"/>
        </w:tc>
      </w:tr>
    </w:tbl>
    <w:p w14:paraId="516BE243" w14:textId="77777777" w:rsidR="001F632C" w:rsidRPr="001F632C" w:rsidRDefault="001F632C" w:rsidP="001F632C"/>
    <w:p w14:paraId="67E7ED3F" w14:textId="77777777" w:rsidR="00CE658A" w:rsidRPr="00CE658A" w:rsidRDefault="00CE658A" w:rsidP="00CE658A"/>
    <w:sectPr w:rsidR="00CE658A" w:rsidRPr="00CE658A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8C3CB" w14:textId="77777777" w:rsidR="008E3DE4" w:rsidRDefault="008E3DE4" w:rsidP="00B12C18">
      <w:r>
        <w:separator/>
      </w:r>
    </w:p>
  </w:endnote>
  <w:endnote w:type="continuationSeparator" w:id="0">
    <w:p w14:paraId="35AF54FD" w14:textId="77777777" w:rsidR="008E3DE4" w:rsidRDefault="008E3DE4" w:rsidP="00B12C18">
      <w:r>
        <w:continuationSeparator/>
      </w:r>
    </w:p>
  </w:endnote>
  <w:endnote w:type="continuationNotice" w:id="1">
    <w:p w14:paraId="47E631AF" w14:textId="77777777" w:rsidR="008E3DE4" w:rsidRDefault="008E3D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140F74B2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B5153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B5153">
      <w:rPr>
        <w:noProof/>
        <w:color w:val="A6A6A6" w:themeColor="background1" w:themeShade="A6"/>
      </w:rPr>
      <w:t>37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C5A66" w14:textId="77777777" w:rsidR="008E3DE4" w:rsidRDefault="008E3DE4" w:rsidP="00B12C18">
      <w:r>
        <w:separator/>
      </w:r>
    </w:p>
  </w:footnote>
  <w:footnote w:type="continuationSeparator" w:id="0">
    <w:p w14:paraId="3F767790" w14:textId="77777777" w:rsidR="008E3DE4" w:rsidRDefault="008E3DE4" w:rsidP="00B12C18">
      <w:r>
        <w:continuationSeparator/>
      </w:r>
    </w:p>
  </w:footnote>
  <w:footnote w:type="continuationNotice" w:id="1">
    <w:p w14:paraId="25E98D4A" w14:textId="77777777" w:rsidR="008E3DE4" w:rsidRDefault="008E3D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2DFE"/>
    <w:rsid w:val="000032C5"/>
    <w:rsid w:val="00006BD2"/>
    <w:rsid w:val="000079F4"/>
    <w:rsid w:val="00007FDD"/>
    <w:rsid w:val="00010B6F"/>
    <w:rsid w:val="0001526D"/>
    <w:rsid w:val="00016A5C"/>
    <w:rsid w:val="00021966"/>
    <w:rsid w:val="000223F0"/>
    <w:rsid w:val="00022447"/>
    <w:rsid w:val="0002360D"/>
    <w:rsid w:val="00025722"/>
    <w:rsid w:val="000338CA"/>
    <w:rsid w:val="00034572"/>
    <w:rsid w:val="00034866"/>
    <w:rsid w:val="00036CAF"/>
    <w:rsid w:val="00037193"/>
    <w:rsid w:val="000377BB"/>
    <w:rsid w:val="00040375"/>
    <w:rsid w:val="000428D2"/>
    <w:rsid w:val="00045244"/>
    <w:rsid w:val="0005304F"/>
    <w:rsid w:val="000534E1"/>
    <w:rsid w:val="00060E9D"/>
    <w:rsid w:val="000639B9"/>
    <w:rsid w:val="00070454"/>
    <w:rsid w:val="00070AC8"/>
    <w:rsid w:val="00071C0E"/>
    <w:rsid w:val="00071D5E"/>
    <w:rsid w:val="00075027"/>
    <w:rsid w:val="000828C5"/>
    <w:rsid w:val="0008738C"/>
    <w:rsid w:val="00090205"/>
    <w:rsid w:val="000907FF"/>
    <w:rsid w:val="000922E1"/>
    <w:rsid w:val="00092CD2"/>
    <w:rsid w:val="000937B2"/>
    <w:rsid w:val="00094E18"/>
    <w:rsid w:val="00095207"/>
    <w:rsid w:val="00095F1C"/>
    <w:rsid w:val="00096933"/>
    <w:rsid w:val="000A0ADD"/>
    <w:rsid w:val="000A39FF"/>
    <w:rsid w:val="000B552C"/>
    <w:rsid w:val="000B5A24"/>
    <w:rsid w:val="000B7B49"/>
    <w:rsid w:val="000C3BB4"/>
    <w:rsid w:val="000C5328"/>
    <w:rsid w:val="000C7A95"/>
    <w:rsid w:val="000D2A8B"/>
    <w:rsid w:val="000D2A98"/>
    <w:rsid w:val="000D5B3C"/>
    <w:rsid w:val="000D6839"/>
    <w:rsid w:val="000E2CC3"/>
    <w:rsid w:val="000E43BF"/>
    <w:rsid w:val="000E5810"/>
    <w:rsid w:val="000F25E2"/>
    <w:rsid w:val="000F404B"/>
    <w:rsid w:val="00100173"/>
    <w:rsid w:val="001046FB"/>
    <w:rsid w:val="00110876"/>
    <w:rsid w:val="00111D6E"/>
    <w:rsid w:val="00114DCD"/>
    <w:rsid w:val="0011697F"/>
    <w:rsid w:val="00120C14"/>
    <w:rsid w:val="00120F88"/>
    <w:rsid w:val="00121B53"/>
    <w:rsid w:val="00121DE7"/>
    <w:rsid w:val="00121FDE"/>
    <w:rsid w:val="00123E4D"/>
    <w:rsid w:val="00125C3F"/>
    <w:rsid w:val="00127DE4"/>
    <w:rsid w:val="00134DC4"/>
    <w:rsid w:val="0014003F"/>
    <w:rsid w:val="0014047A"/>
    <w:rsid w:val="00142722"/>
    <w:rsid w:val="00144F24"/>
    <w:rsid w:val="0015159E"/>
    <w:rsid w:val="00154925"/>
    <w:rsid w:val="00160417"/>
    <w:rsid w:val="0016160C"/>
    <w:rsid w:val="0016412E"/>
    <w:rsid w:val="001657E8"/>
    <w:rsid w:val="001659A3"/>
    <w:rsid w:val="00167F91"/>
    <w:rsid w:val="00172F2A"/>
    <w:rsid w:val="001741FE"/>
    <w:rsid w:val="001762D3"/>
    <w:rsid w:val="00176DCA"/>
    <w:rsid w:val="00177390"/>
    <w:rsid w:val="00180854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4F68"/>
    <w:rsid w:val="001B7D20"/>
    <w:rsid w:val="001C1AE9"/>
    <w:rsid w:val="001C2BF4"/>
    <w:rsid w:val="001D50A4"/>
    <w:rsid w:val="001D5F8E"/>
    <w:rsid w:val="001E0593"/>
    <w:rsid w:val="001E34EE"/>
    <w:rsid w:val="001E4BFA"/>
    <w:rsid w:val="001E52F5"/>
    <w:rsid w:val="001F5E83"/>
    <w:rsid w:val="001F632C"/>
    <w:rsid w:val="00201623"/>
    <w:rsid w:val="002039A4"/>
    <w:rsid w:val="0020579B"/>
    <w:rsid w:val="0020732A"/>
    <w:rsid w:val="0020772B"/>
    <w:rsid w:val="00211058"/>
    <w:rsid w:val="00212AA3"/>
    <w:rsid w:val="002161B8"/>
    <w:rsid w:val="002162CC"/>
    <w:rsid w:val="00224B5D"/>
    <w:rsid w:val="0023024A"/>
    <w:rsid w:val="00230789"/>
    <w:rsid w:val="00231304"/>
    <w:rsid w:val="002315D5"/>
    <w:rsid w:val="00232EFE"/>
    <w:rsid w:val="00236695"/>
    <w:rsid w:val="0024153F"/>
    <w:rsid w:val="00242B3A"/>
    <w:rsid w:val="00244A9D"/>
    <w:rsid w:val="00245774"/>
    <w:rsid w:val="00250EB9"/>
    <w:rsid w:val="0025173A"/>
    <w:rsid w:val="00266991"/>
    <w:rsid w:val="00271942"/>
    <w:rsid w:val="00275589"/>
    <w:rsid w:val="00280002"/>
    <w:rsid w:val="002803CE"/>
    <w:rsid w:val="00280B74"/>
    <w:rsid w:val="00281FEC"/>
    <w:rsid w:val="002836CF"/>
    <w:rsid w:val="002904CC"/>
    <w:rsid w:val="00290C13"/>
    <w:rsid w:val="00291F16"/>
    <w:rsid w:val="002926E2"/>
    <w:rsid w:val="0029374C"/>
    <w:rsid w:val="00294997"/>
    <w:rsid w:val="002968E9"/>
    <w:rsid w:val="0029776C"/>
    <w:rsid w:val="002A4080"/>
    <w:rsid w:val="002A65C6"/>
    <w:rsid w:val="002A76E0"/>
    <w:rsid w:val="002B099B"/>
    <w:rsid w:val="002B242B"/>
    <w:rsid w:val="002B3748"/>
    <w:rsid w:val="002B7CDB"/>
    <w:rsid w:val="002C49EC"/>
    <w:rsid w:val="002C4D8F"/>
    <w:rsid w:val="002C78D5"/>
    <w:rsid w:val="002D0675"/>
    <w:rsid w:val="002D6EC8"/>
    <w:rsid w:val="002D7E75"/>
    <w:rsid w:val="002E17CE"/>
    <w:rsid w:val="002E474C"/>
    <w:rsid w:val="002E5C4A"/>
    <w:rsid w:val="002E7B96"/>
    <w:rsid w:val="002F238A"/>
    <w:rsid w:val="002F28AF"/>
    <w:rsid w:val="002F2DB2"/>
    <w:rsid w:val="002F5D4E"/>
    <w:rsid w:val="002F5E07"/>
    <w:rsid w:val="002F6FB8"/>
    <w:rsid w:val="002F743E"/>
    <w:rsid w:val="00302508"/>
    <w:rsid w:val="0030255D"/>
    <w:rsid w:val="00302AED"/>
    <w:rsid w:val="00303E33"/>
    <w:rsid w:val="0031082E"/>
    <w:rsid w:val="00312081"/>
    <w:rsid w:val="00314A13"/>
    <w:rsid w:val="00314A47"/>
    <w:rsid w:val="00314ADA"/>
    <w:rsid w:val="003173A7"/>
    <w:rsid w:val="00323DE7"/>
    <w:rsid w:val="0032434B"/>
    <w:rsid w:val="00324BC1"/>
    <w:rsid w:val="003359B0"/>
    <w:rsid w:val="00354748"/>
    <w:rsid w:val="0035626D"/>
    <w:rsid w:val="00356EDF"/>
    <w:rsid w:val="003601EA"/>
    <w:rsid w:val="0037395A"/>
    <w:rsid w:val="0037400F"/>
    <w:rsid w:val="00374A83"/>
    <w:rsid w:val="003769DF"/>
    <w:rsid w:val="0039069E"/>
    <w:rsid w:val="00390C52"/>
    <w:rsid w:val="00394FD3"/>
    <w:rsid w:val="0039576C"/>
    <w:rsid w:val="003A0BC6"/>
    <w:rsid w:val="003A231B"/>
    <w:rsid w:val="003B01A6"/>
    <w:rsid w:val="003B0ED4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6E94"/>
    <w:rsid w:val="003D0249"/>
    <w:rsid w:val="003D37FF"/>
    <w:rsid w:val="003D3D77"/>
    <w:rsid w:val="003E17DF"/>
    <w:rsid w:val="003E22FD"/>
    <w:rsid w:val="003E38F2"/>
    <w:rsid w:val="003E4C62"/>
    <w:rsid w:val="003F137C"/>
    <w:rsid w:val="003F393A"/>
    <w:rsid w:val="003F695B"/>
    <w:rsid w:val="004009AB"/>
    <w:rsid w:val="0040136E"/>
    <w:rsid w:val="00403F00"/>
    <w:rsid w:val="004058D2"/>
    <w:rsid w:val="00407672"/>
    <w:rsid w:val="004118FD"/>
    <w:rsid w:val="004165DF"/>
    <w:rsid w:val="0042189B"/>
    <w:rsid w:val="00423D78"/>
    <w:rsid w:val="0042753E"/>
    <w:rsid w:val="00427F88"/>
    <w:rsid w:val="004310DB"/>
    <w:rsid w:val="004347BD"/>
    <w:rsid w:val="004366AF"/>
    <w:rsid w:val="004434BE"/>
    <w:rsid w:val="00446E0E"/>
    <w:rsid w:val="00451A32"/>
    <w:rsid w:val="004555E5"/>
    <w:rsid w:val="00456091"/>
    <w:rsid w:val="00456B0A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87B58"/>
    <w:rsid w:val="0049153F"/>
    <w:rsid w:val="004919E8"/>
    <w:rsid w:val="00494859"/>
    <w:rsid w:val="00495263"/>
    <w:rsid w:val="004A0348"/>
    <w:rsid w:val="004A0698"/>
    <w:rsid w:val="004A0908"/>
    <w:rsid w:val="004A1817"/>
    <w:rsid w:val="004A5FC0"/>
    <w:rsid w:val="004B547F"/>
    <w:rsid w:val="004B7EEF"/>
    <w:rsid w:val="004C1242"/>
    <w:rsid w:val="004C32F4"/>
    <w:rsid w:val="004C4953"/>
    <w:rsid w:val="004C5012"/>
    <w:rsid w:val="004D08A8"/>
    <w:rsid w:val="004D6C07"/>
    <w:rsid w:val="004E16BF"/>
    <w:rsid w:val="004E3621"/>
    <w:rsid w:val="004E4CD1"/>
    <w:rsid w:val="004E78DE"/>
    <w:rsid w:val="004F0083"/>
    <w:rsid w:val="004F0B7F"/>
    <w:rsid w:val="004F562E"/>
    <w:rsid w:val="004F6028"/>
    <w:rsid w:val="005028DC"/>
    <w:rsid w:val="00504032"/>
    <w:rsid w:val="0050746C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162A"/>
    <w:rsid w:val="00552088"/>
    <w:rsid w:val="00552EB1"/>
    <w:rsid w:val="00553E7B"/>
    <w:rsid w:val="005550C9"/>
    <w:rsid w:val="00555C5A"/>
    <w:rsid w:val="005642C6"/>
    <w:rsid w:val="00567EA1"/>
    <w:rsid w:val="00570C98"/>
    <w:rsid w:val="005714C7"/>
    <w:rsid w:val="00574501"/>
    <w:rsid w:val="005852DE"/>
    <w:rsid w:val="00586512"/>
    <w:rsid w:val="00586C90"/>
    <w:rsid w:val="005874F3"/>
    <w:rsid w:val="0059675C"/>
    <w:rsid w:val="005A37A4"/>
    <w:rsid w:val="005A3809"/>
    <w:rsid w:val="005A3C76"/>
    <w:rsid w:val="005A5B01"/>
    <w:rsid w:val="005A5EC7"/>
    <w:rsid w:val="005A6ED6"/>
    <w:rsid w:val="005C0778"/>
    <w:rsid w:val="005C3C39"/>
    <w:rsid w:val="005C4D38"/>
    <w:rsid w:val="005C50EE"/>
    <w:rsid w:val="005D3A15"/>
    <w:rsid w:val="005D40CB"/>
    <w:rsid w:val="005D79F6"/>
    <w:rsid w:val="005E0A5C"/>
    <w:rsid w:val="005E0BCD"/>
    <w:rsid w:val="005E1109"/>
    <w:rsid w:val="005E2939"/>
    <w:rsid w:val="005E5353"/>
    <w:rsid w:val="005E5B26"/>
    <w:rsid w:val="005F0044"/>
    <w:rsid w:val="005F0D56"/>
    <w:rsid w:val="005F2157"/>
    <w:rsid w:val="005F3C74"/>
    <w:rsid w:val="005F49DA"/>
    <w:rsid w:val="006019AD"/>
    <w:rsid w:val="00604471"/>
    <w:rsid w:val="006129CC"/>
    <w:rsid w:val="006133A9"/>
    <w:rsid w:val="00613F05"/>
    <w:rsid w:val="0062044C"/>
    <w:rsid w:val="006220F9"/>
    <w:rsid w:val="00623A7C"/>
    <w:rsid w:val="00623BD1"/>
    <w:rsid w:val="00626DEA"/>
    <w:rsid w:val="00630983"/>
    <w:rsid w:val="006322B7"/>
    <w:rsid w:val="00632DEE"/>
    <w:rsid w:val="0064292A"/>
    <w:rsid w:val="00646CDF"/>
    <w:rsid w:val="0064727B"/>
    <w:rsid w:val="006509E3"/>
    <w:rsid w:val="00651D7B"/>
    <w:rsid w:val="00651F43"/>
    <w:rsid w:val="00654C8A"/>
    <w:rsid w:val="00660709"/>
    <w:rsid w:val="006713D8"/>
    <w:rsid w:val="00671650"/>
    <w:rsid w:val="0067187B"/>
    <w:rsid w:val="00672AC3"/>
    <w:rsid w:val="006732ED"/>
    <w:rsid w:val="006817B3"/>
    <w:rsid w:val="00681FFC"/>
    <w:rsid w:val="00683AA9"/>
    <w:rsid w:val="006858E1"/>
    <w:rsid w:val="00686B48"/>
    <w:rsid w:val="00687535"/>
    <w:rsid w:val="00691A0A"/>
    <w:rsid w:val="00693BE3"/>
    <w:rsid w:val="006A1101"/>
    <w:rsid w:val="006A30D7"/>
    <w:rsid w:val="006A3A4E"/>
    <w:rsid w:val="006A44B3"/>
    <w:rsid w:val="006A642D"/>
    <w:rsid w:val="006B09FC"/>
    <w:rsid w:val="006B3C2E"/>
    <w:rsid w:val="006B7EF7"/>
    <w:rsid w:val="006C0D66"/>
    <w:rsid w:val="006C2D55"/>
    <w:rsid w:val="006C3413"/>
    <w:rsid w:val="006C7A84"/>
    <w:rsid w:val="006D0A79"/>
    <w:rsid w:val="006D4814"/>
    <w:rsid w:val="006D4F1E"/>
    <w:rsid w:val="006D6042"/>
    <w:rsid w:val="006E0591"/>
    <w:rsid w:val="006E0B71"/>
    <w:rsid w:val="006E34B8"/>
    <w:rsid w:val="006E7642"/>
    <w:rsid w:val="006F037C"/>
    <w:rsid w:val="006F1AB8"/>
    <w:rsid w:val="006F306A"/>
    <w:rsid w:val="00701598"/>
    <w:rsid w:val="00705A40"/>
    <w:rsid w:val="007103AA"/>
    <w:rsid w:val="00711DA0"/>
    <w:rsid w:val="00712EEB"/>
    <w:rsid w:val="00714E44"/>
    <w:rsid w:val="00715AD1"/>
    <w:rsid w:val="0071724B"/>
    <w:rsid w:val="00720B4B"/>
    <w:rsid w:val="00723C11"/>
    <w:rsid w:val="00726C84"/>
    <w:rsid w:val="00730FB7"/>
    <w:rsid w:val="007352F3"/>
    <w:rsid w:val="007361C8"/>
    <w:rsid w:val="00746D61"/>
    <w:rsid w:val="00753A16"/>
    <w:rsid w:val="00753C76"/>
    <w:rsid w:val="00756C9E"/>
    <w:rsid w:val="00766B88"/>
    <w:rsid w:val="0077221F"/>
    <w:rsid w:val="0077519F"/>
    <w:rsid w:val="00784D86"/>
    <w:rsid w:val="00785E43"/>
    <w:rsid w:val="00794BCB"/>
    <w:rsid w:val="007954DA"/>
    <w:rsid w:val="00795CB8"/>
    <w:rsid w:val="007A3960"/>
    <w:rsid w:val="007A41B0"/>
    <w:rsid w:val="007A498B"/>
    <w:rsid w:val="007B0EA3"/>
    <w:rsid w:val="007C06DA"/>
    <w:rsid w:val="007D4019"/>
    <w:rsid w:val="007D463C"/>
    <w:rsid w:val="007D53DC"/>
    <w:rsid w:val="007D690A"/>
    <w:rsid w:val="007E0A12"/>
    <w:rsid w:val="007E15E6"/>
    <w:rsid w:val="007E2E65"/>
    <w:rsid w:val="007F1C99"/>
    <w:rsid w:val="007F1DDB"/>
    <w:rsid w:val="008023C8"/>
    <w:rsid w:val="00804511"/>
    <w:rsid w:val="00804B7E"/>
    <w:rsid w:val="00806D63"/>
    <w:rsid w:val="0080790E"/>
    <w:rsid w:val="00816DCD"/>
    <w:rsid w:val="008234F6"/>
    <w:rsid w:val="00824520"/>
    <w:rsid w:val="008257B6"/>
    <w:rsid w:val="00827CD8"/>
    <w:rsid w:val="00832817"/>
    <w:rsid w:val="008333CB"/>
    <w:rsid w:val="00833F05"/>
    <w:rsid w:val="0083686F"/>
    <w:rsid w:val="008469F4"/>
    <w:rsid w:val="00847B4B"/>
    <w:rsid w:val="00847BD0"/>
    <w:rsid w:val="0085001E"/>
    <w:rsid w:val="008503D8"/>
    <w:rsid w:val="008539AF"/>
    <w:rsid w:val="0085513C"/>
    <w:rsid w:val="00855F0E"/>
    <w:rsid w:val="00856FD5"/>
    <w:rsid w:val="0086085B"/>
    <w:rsid w:val="00861DA9"/>
    <w:rsid w:val="00875976"/>
    <w:rsid w:val="00890732"/>
    <w:rsid w:val="008915E0"/>
    <w:rsid w:val="0089588C"/>
    <w:rsid w:val="00896288"/>
    <w:rsid w:val="008966C6"/>
    <w:rsid w:val="0089678F"/>
    <w:rsid w:val="00896C2E"/>
    <w:rsid w:val="00897681"/>
    <w:rsid w:val="008A26CE"/>
    <w:rsid w:val="008A3FB6"/>
    <w:rsid w:val="008A598C"/>
    <w:rsid w:val="008A617F"/>
    <w:rsid w:val="008B0849"/>
    <w:rsid w:val="008B1D06"/>
    <w:rsid w:val="008B1DAE"/>
    <w:rsid w:val="008B408D"/>
    <w:rsid w:val="008B4F3F"/>
    <w:rsid w:val="008C7901"/>
    <w:rsid w:val="008C7CEA"/>
    <w:rsid w:val="008D52E8"/>
    <w:rsid w:val="008D7EE4"/>
    <w:rsid w:val="008E3DE4"/>
    <w:rsid w:val="008E682B"/>
    <w:rsid w:val="008E7480"/>
    <w:rsid w:val="008F38EB"/>
    <w:rsid w:val="008F3C18"/>
    <w:rsid w:val="00903BDC"/>
    <w:rsid w:val="00905752"/>
    <w:rsid w:val="00911603"/>
    <w:rsid w:val="00914145"/>
    <w:rsid w:val="0091538E"/>
    <w:rsid w:val="009172CD"/>
    <w:rsid w:val="009173AE"/>
    <w:rsid w:val="00921A30"/>
    <w:rsid w:val="00922344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47737"/>
    <w:rsid w:val="00955B09"/>
    <w:rsid w:val="009609CC"/>
    <w:rsid w:val="009620B9"/>
    <w:rsid w:val="009624C5"/>
    <w:rsid w:val="00965395"/>
    <w:rsid w:val="009671F5"/>
    <w:rsid w:val="009756B7"/>
    <w:rsid w:val="009810C8"/>
    <w:rsid w:val="009878F7"/>
    <w:rsid w:val="009879A8"/>
    <w:rsid w:val="0099206C"/>
    <w:rsid w:val="00993B51"/>
    <w:rsid w:val="009A1328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225C"/>
    <w:rsid w:val="009D30A6"/>
    <w:rsid w:val="009E401B"/>
    <w:rsid w:val="009E5853"/>
    <w:rsid w:val="009E5B2D"/>
    <w:rsid w:val="009E69D8"/>
    <w:rsid w:val="009F0C5C"/>
    <w:rsid w:val="009F1A85"/>
    <w:rsid w:val="009F2902"/>
    <w:rsid w:val="009F6231"/>
    <w:rsid w:val="009F63C2"/>
    <w:rsid w:val="00A0422A"/>
    <w:rsid w:val="00A0620A"/>
    <w:rsid w:val="00A06353"/>
    <w:rsid w:val="00A07DAF"/>
    <w:rsid w:val="00A166C1"/>
    <w:rsid w:val="00A204E1"/>
    <w:rsid w:val="00A21E51"/>
    <w:rsid w:val="00A22275"/>
    <w:rsid w:val="00A25233"/>
    <w:rsid w:val="00A259E6"/>
    <w:rsid w:val="00A26451"/>
    <w:rsid w:val="00A26ED4"/>
    <w:rsid w:val="00A2765E"/>
    <w:rsid w:val="00A308D4"/>
    <w:rsid w:val="00A35343"/>
    <w:rsid w:val="00A3649E"/>
    <w:rsid w:val="00A40A6A"/>
    <w:rsid w:val="00A52C88"/>
    <w:rsid w:val="00A52E39"/>
    <w:rsid w:val="00A53ADD"/>
    <w:rsid w:val="00A54B9C"/>
    <w:rsid w:val="00A60B6F"/>
    <w:rsid w:val="00A652DF"/>
    <w:rsid w:val="00A664FC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9739F"/>
    <w:rsid w:val="00AA204B"/>
    <w:rsid w:val="00AA3A09"/>
    <w:rsid w:val="00AB5B8D"/>
    <w:rsid w:val="00AC0ABC"/>
    <w:rsid w:val="00AC3E43"/>
    <w:rsid w:val="00AC43EC"/>
    <w:rsid w:val="00AC449A"/>
    <w:rsid w:val="00AC4B1F"/>
    <w:rsid w:val="00AC7DF6"/>
    <w:rsid w:val="00AD23B8"/>
    <w:rsid w:val="00AD28FA"/>
    <w:rsid w:val="00AD391E"/>
    <w:rsid w:val="00AE12F9"/>
    <w:rsid w:val="00AE2DAD"/>
    <w:rsid w:val="00AF08BB"/>
    <w:rsid w:val="00AF21A0"/>
    <w:rsid w:val="00AF2BFA"/>
    <w:rsid w:val="00AF3901"/>
    <w:rsid w:val="00AF461F"/>
    <w:rsid w:val="00AF5142"/>
    <w:rsid w:val="00AF6F67"/>
    <w:rsid w:val="00B02303"/>
    <w:rsid w:val="00B04C23"/>
    <w:rsid w:val="00B06D3F"/>
    <w:rsid w:val="00B07DCC"/>
    <w:rsid w:val="00B117AE"/>
    <w:rsid w:val="00B12C18"/>
    <w:rsid w:val="00B14F3D"/>
    <w:rsid w:val="00B14FAC"/>
    <w:rsid w:val="00B16E53"/>
    <w:rsid w:val="00B17881"/>
    <w:rsid w:val="00B27CEC"/>
    <w:rsid w:val="00B304DA"/>
    <w:rsid w:val="00B33435"/>
    <w:rsid w:val="00B360BD"/>
    <w:rsid w:val="00B3736F"/>
    <w:rsid w:val="00B37F0E"/>
    <w:rsid w:val="00B45202"/>
    <w:rsid w:val="00B51508"/>
    <w:rsid w:val="00B566A8"/>
    <w:rsid w:val="00B60293"/>
    <w:rsid w:val="00B640AD"/>
    <w:rsid w:val="00B64625"/>
    <w:rsid w:val="00B66AE8"/>
    <w:rsid w:val="00B7026E"/>
    <w:rsid w:val="00B73352"/>
    <w:rsid w:val="00B733F2"/>
    <w:rsid w:val="00B73F78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0517"/>
    <w:rsid w:val="00BA7BF7"/>
    <w:rsid w:val="00BB1670"/>
    <w:rsid w:val="00BB2C32"/>
    <w:rsid w:val="00BC070D"/>
    <w:rsid w:val="00BC6DA7"/>
    <w:rsid w:val="00BC71D0"/>
    <w:rsid w:val="00BD0079"/>
    <w:rsid w:val="00BD2A13"/>
    <w:rsid w:val="00BE0A7B"/>
    <w:rsid w:val="00BE113C"/>
    <w:rsid w:val="00BE3528"/>
    <w:rsid w:val="00BE3660"/>
    <w:rsid w:val="00BE4A14"/>
    <w:rsid w:val="00BF11A4"/>
    <w:rsid w:val="00BF1582"/>
    <w:rsid w:val="00BF34CE"/>
    <w:rsid w:val="00BF5CCA"/>
    <w:rsid w:val="00C001E7"/>
    <w:rsid w:val="00C0361F"/>
    <w:rsid w:val="00C06CFF"/>
    <w:rsid w:val="00C10181"/>
    <w:rsid w:val="00C1234B"/>
    <w:rsid w:val="00C21454"/>
    <w:rsid w:val="00C22468"/>
    <w:rsid w:val="00C23C11"/>
    <w:rsid w:val="00C27E8A"/>
    <w:rsid w:val="00C30E14"/>
    <w:rsid w:val="00C30F49"/>
    <w:rsid w:val="00C31009"/>
    <w:rsid w:val="00C31CF1"/>
    <w:rsid w:val="00C32843"/>
    <w:rsid w:val="00C3323D"/>
    <w:rsid w:val="00C352DD"/>
    <w:rsid w:val="00C36C07"/>
    <w:rsid w:val="00C41DD2"/>
    <w:rsid w:val="00C50D47"/>
    <w:rsid w:val="00C551B3"/>
    <w:rsid w:val="00C5524F"/>
    <w:rsid w:val="00C55BDE"/>
    <w:rsid w:val="00C57B80"/>
    <w:rsid w:val="00C62331"/>
    <w:rsid w:val="00C63758"/>
    <w:rsid w:val="00C64B69"/>
    <w:rsid w:val="00C6506A"/>
    <w:rsid w:val="00C66CA3"/>
    <w:rsid w:val="00C672C1"/>
    <w:rsid w:val="00C73FE2"/>
    <w:rsid w:val="00C74752"/>
    <w:rsid w:val="00C767D7"/>
    <w:rsid w:val="00C77795"/>
    <w:rsid w:val="00C817F1"/>
    <w:rsid w:val="00C81961"/>
    <w:rsid w:val="00C8273B"/>
    <w:rsid w:val="00C84036"/>
    <w:rsid w:val="00C853A9"/>
    <w:rsid w:val="00C866CC"/>
    <w:rsid w:val="00C8737B"/>
    <w:rsid w:val="00C92502"/>
    <w:rsid w:val="00C94440"/>
    <w:rsid w:val="00CA2500"/>
    <w:rsid w:val="00CA3543"/>
    <w:rsid w:val="00CA6633"/>
    <w:rsid w:val="00CB354B"/>
    <w:rsid w:val="00CB6640"/>
    <w:rsid w:val="00CC2117"/>
    <w:rsid w:val="00CC4337"/>
    <w:rsid w:val="00CC485A"/>
    <w:rsid w:val="00CC6834"/>
    <w:rsid w:val="00CD09DD"/>
    <w:rsid w:val="00CD0C9D"/>
    <w:rsid w:val="00CD799D"/>
    <w:rsid w:val="00CD7A8B"/>
    <w:rsid w:val="00CE130B"/>
    <w:rsid w:val="00CE2C7F"/>
    <w:rsid w:val="00CE658A"/>
    <w:rsid w:val="00CE7ADF"/>
    <w:rsid w:val="00CF3742"/>
    <w:rsid w:val="00CF3BCD"/>
    <w:rsid w:val="00CF4613"/>
    <w:rsid w:val="00CF4B64"/>
    <w:rsid w:val="00CF5943"/>
    <w:rsid w:val="00CF654B"/>
    <w:rsid w:val="00CF7537"/>
    <w:rsid w:val="00D03D69"/>
    <w:rsid w:val="00D042EF"/>
    <w:rsid w:val="00D05FC0"/>
    <w:rsid w:val="00D0635C"/>
    <w:rsid w:val="00D11AC6"/>
    <w:rsid w:val="00D1473E"/>
    <w:rsid w:val="00D147F9"/>
    <w:rsid w:val="00D16F46"/>
    <w:rsid w:val="00D21573"/>
    <w:rsid w:val="00D22826"/>
    <w:rsid w:val="00D24E0B"/>
    <w:rsid w:val="00D27B74"/>
    <w:rsid w:val="00D30357"/>
    <w:rsid w:val="00D31EBB"/>
    <w:rsid w:val="00D35F46"/>
    <w:rsid w:val="00D36027"/>
    <w:rsid w:val="00D36F89"/>
    <w:rsid w:val="00D44757"/>
    <w:rsid w:val="00D46A4C"/>
    <w:rsid w:val="00D542F4"/>
    <w:rsid w:val="00D54ED8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0831"/>
    <w:rsid w:val="00D97399"/>
    <w:rsid w:val="00D974D1"/>
    <w:rsid w:val="00DA032C"/>
    <w:rsid w:val="00DA0928"/>
    <w:rsid w:val="00DB02F1"/>
    <w:rsid w:val="00DB03E1"/>
    <w:rsid w:val="00DB1437"/>
    <w:rsid w:val="00DB143C"/>
    <w:rsid w:val="00DB2F87"/>
    <w:rsid w:val="00DB317E"/>
    <w:rsid w:val="00DB4DFC"/>
    <w:rsid w:val="00DB5153"/>
    <w:rsid w:val="00DB6D62"/>
    <w:rsid w:val="00DC1275"/>
    <w:rsid w:val="00DC16AD"/>
    <w:rsid w:val="00DC4122"/>
    <w:rsid w:val="00DC46EF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59F2"/>
    <w:rsid w:val="00E06ECD"/>
    <w:rsid w:val="00E07BE7"/>
    <w:rsid w:val="00E1594D"/>
    <w:rsid w:val="00E2114A"/>
    <w:rsid w:val="00E237B0"/>
    <w:rsid w:val="00E33C7F"/>
    <w:rsid w:val="00E35E02"/>
    <w:rsid w:val="00E370C0"/>
    <w:rsid w:val="00E37306"/>
    <w:rsid w:val="00E4029A"/>
    <w:rsid w:val="00E422CC"/>
    <w:rsid w:val="00E42A0E"/>
    <w:rsid w:val="00E47317"/>
    <w:rsid w:val="00E50655"/>
    <w:rsid w:val="00E50714"/>
    <w:rsid w:val="00E55A89"/>
    <w:rsid w:val="00E612F9"/>
    <w:rsid w:val="00E64F4F"/>
    <w:rsid w:val="00E66E4B"/>
    <w:rsid w:val="00E671B9"/>
    <w:rsid w:val="00E71424"/>
    <w:rsid w:val="00E748B8"/>
    <w:rsid w:val="00E75FC6"/>
    <w:rsid w:val="00E80C1E"/>
    <w:rsid w:val="00E81366"/>
    <w:rsid w:val="00E8285E"/>
    <w:rsid w:val="00E82B65"/>
    <w:rsid w:val="00E82FFB"/>
    <w:rsid w:val="00E85AC5"/>
    <w:rsid w:val="00E85D1D"/>
    <w:rsid w:val="00E91E92"/>
    <w:rsid w:val="00E91EFD"/>
    <w:rsid w:val="00E94053"/>
    <w:rsid w:val="00E97723"/>
    <w:rsid w:val="00EA262E"/>
    <w:rsid w:val="00EA6F4C"/>
    <w:rsid w:val="00EB358A"/>
    <w:rsid w:val="00EB3A29"/>
    <w:rsid w:val="00EB5BD1"/>
    <w:rsid w:val="00EB6052"/>
    <w:rsid w:val="00EB6DB4"/>
    <w:rsid w:val="00EB790E"/>
    <w:rsid w:val="00EC19FA"/>
    <w:rsid w:val="00EC2C86"/>
    <w:rsid w:val="00EC5160"/>
    <w:rsid w:val="00ED4645"/>
    <w:rsid w:val="00ED5302"/>
    <w:rsid w:val="00ED6639"/>
    <w:rsid w:val="00ED773A"/>
    <w:rsid w:val="00EE047E"/>
    <w:rsid w:val="00EE16D6"/>
    <w:rsid w:val="00EF0DBD"/>
    <w:rsid w:val="00EF137D"/>
    <w:rsid w:val="00EF37B7"/>
    <w:rsid w:val="00F01150"/>
    <w:rsid w:val="00F0680C"/>
    <w:rsid w:val="00F12F8A"/>
    <w:rsid w:val="00F15662"/>
    <w:rsid w:val="00F15E23"/>
    <w:rsid w:val="00F162A3"/>
    <w:rsid w:val="00F16A09"/>
    <w:rsid w:val="00F16DD6"/>
    <w:rsid w:val="00F17127"/>
    <w:rsid w:val="00F20455"/>
    <w:rsid w:val="00F20D0F"/>
    <w:rsid w:val="00F20DD7"/>
    <w:rsid w:val="00F236AC"/>
    <w:rsid w:val="00F255F3"/>
    <w:rsid w:val="00F27942"/>
    <w:rsid w:val="00F31048"/>
    <w:rsid w:val="00F5256B"/>
    <w:rsid w:val="00F53615"/>
    <w:rsid w:val="00F56E2D"/>
    <w:rsid w:val="00F579D5"/>
    <w:rsid w:val="00F57BA4"/>
    <w:rsid w:val="00F60D28"/>
    <w:rsid w:val="00F66475"/>
    <w:rsid w:val="00F66A00"/>
    <w:rsid w:val="00F73468"/>
    <w:rsid w:val="00F76341"/>
    <w:rsid w:val="00F77488"/>
    <w:rsid w:val="00F80A28"/>
    <w:rsid w:val="00F81067"/>
    <w:rsid w:val="00F933F2"/>
    <w:rsid w:val="00F93C1D"/>
    <w:rsid w:val="00F9674D"/>
    <w:rsid w:val="00FA14B6"/>
    <w:rsid w:val="00FA4360"/>
    <w:rsid w:val="00FA5A6C"/>
    <w:rsid w:val="00FA714C"/>
    <w:rsid w:val="00FB0BC8"/>
    <w:rsid w:val="00FB20CE"/>
    <w:rsid w:val="00FC0923"/>
    <w:rsid w:val="00FC2BB9"/>
    <w:rsid w:val="00FC3958"/>
    <w:rsid w:val="00FC7696"/>
    <w:rsid w:val="00FD2401"/>
    <w:rsid w:val="00FD334A"/>
    <w:rsid w:val="00FD37B5"/>
    <w:rsid w:val="00FD4E77"/>
    <w:rsid w:val="00FD791C"/>
    <w:rsid w:val="00FE01D3"/>
    <w:rsid w:val="00FE0346"/>
    <w:rsid w:val="00FE3E61"/>
    <w:rsid w:val="00FE49AF"/>
    <w:rsid w:val="00FE70B5"/>
    <w:rsid w:val="00FE7B57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B64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CF4B64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B64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B6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F4B64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4B64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CF4B64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CF4B64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CF4B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CF4B64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CF4B64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CF4B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CF4B64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CF4B64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CF4B6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CF4B64"/>
    <w:rPr>
      <w:rFonts w:ascii="굴림체" w:eastAsia="굴림체"/>
    </w:rPr>
  </w:style>
  <w:style w:type="paragraph" w:customStyle="1" w:styleId="10">
    <w:name w:val="목록1"/>
    <w:basedOn w:val="a7"/>
    <w:link w:val="1Char0"/>
    <w:rsid w:val="00CF4B64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CF4B64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CF4B64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CF4B64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CF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F4B64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CF4B64"/>
  </w:style>
  <w:style w:type="character" w:customStyle="1" w:styleId="Char3">
    <w:name w:val="날짜 Char"/>
    <w:basedOn w:val="a0"/>
    <w:link w:val="aa"/>
    <w:uiPriority w:val="99"/>
    <w:semiHidden/>
    <w:rsid w:val="00CF4B64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CF4B64"/>
  </w:style>
  <w:style w:type="paragraph" w:styleId="20">
    <w:name w:val="toc 2"/>
    <w:basedOn w:val="a"/>
    <w:next w:val="a"/>
    <w:autoRedefine/>
    <w:uiPriority w:val="39"/>
    <w:unhideWhenUsed/>
    <w:rsid w:val="00CF4B64"/>
    <w:pPr>
      <w:ind w:leftChars="200" w:left="425"/>
    </w:pPr>
  </w:style>
  <w:style w:type="character" w:customStyle="1" w:styleId="ng-binding">
    <w:name w:val="ng-binding"/>
    <w:basedOn w:val="a0"/>
    <w:rsid w:val="00CF4B64"/>
  </w:style>
  <w:style w:type="paragraph" w:styleId="ab">
    <w:name w:val="Normal (Web)"/>
    <w:basedOn w:val="a"/>
    <w:uiPriority w:val="99"/>
    <w:unhideWhenUsed/>
    <w:rsid w:val="00CF4B6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CF4B64"/>
  </w:style>
  <w:style w:type="paragraph" w:customStyle="1" w:styleId="ac">
    <w:name w:val="코드표"/>
    <w:basedOn w:val="a"/>
    <w:link w:val="Char4"/>
    <w:qFormat/>
    <w:rsid w:val="00CF4B64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CF4B64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CF4B64"/>
  </w:style>
  <w:style w:type="character" w:customStyle="1" w:styleId="im">
    <w:name w:val="im"/>
    <w:basedOn w:val="a0"/>
    <w:rsid w:val="00CF4B64"/>
  </w:style>
  <w:style w:type="paragraph" w:customStyle="1" w:styleId="ad">
    <w:name w:val="바탕글"/>
    <w:basedOn w:val="a"/>
    <w:rsid w:val="00CF4B6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CF4B64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CF4B6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CF4B6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CF4B6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CF4B6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CF4B6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CF4B64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CF4B64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CF4B64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CF4B64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CF4B64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CF4B64"/>
    <w:rPr>
      <w:rFonts w:ascii="굴림체" w:eastAsia="굴림체"/>
      <w:sz w:val="18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6">
    <w:name w:val="자바스크립트 Char"/>
    <w:basedOn w:val="a0"/>
    <w:link w:val="af"/>
    <w:rsid w:val="00623BD1"/>
    <w:rPr>
      <w:rFonts w:ascii="Consolas" w:eastAsia="굴림" w:hAnsi="Consola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D15D1-FA7C-44B8-B362-BE82BF86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1535</TotalTime>
  <Pages>37</Pages>
  <Words>6535</Words>
  <Characters>37256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USER</cp:lastModifiedBy>
  <cp:revision>827</cp:revision>
  <dcterms:created xsi:type="dcterms:W3CDTF">2016-08-29T22:19:00Z</dcterms:created>
  <dcterms:modified xsi:type="dcterms:W3CDTF">2024-02-28T05:14:00Z</dcterms:modified>
</cp:coreProperties>
</file>
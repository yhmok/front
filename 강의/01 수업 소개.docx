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683234DB" w:rsidR="003601EA" w:rsidRPr="00D64B8C" w:rsidRDefault="00040375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프론트엔드 개발</w:t>
      </w:r>
      <w:r w:rsidR="00A53ADD">
        <w:rPr>
          <w:rFonts w:hint="eastAsia"/>
          <w:sz w:val="48"/>
          <w:szCs w:val="52"/>
        </w:rPr>
        <w:t xml:space="preserve"> </w:t>
      </w:r>
      <w:r w:rsidR="00D64B8C" w:rsidRPr="00D64B8C">
        <w:rPr>
          <w:rFonts w:hint="eastAsia"/>
          <w:sz w:val="48"/>
          <w:szCs w:val="52"/>
        </w:rPr>
        <w:t>수업 소개</w:t>
      </w:r>
    </w:p>
    <w:p w14:paraId="49F6DECC" w14:textId="77777777" w:rsidR="00D64B8C" w:rsidRDefault="00D64B8C" w:rsidP="00F579D5"/>
    <w:p w14:paraId="02FBD758" w14:textId="317DF2A3" w:rsidR="003601EA" w:rsidRDefault="003601EA" w:rsidP="00F579D5"/>
    <w:p w14:paraId="47D21A5A" w14:textId="6249BEF1" w:rsidR="00D64B8C" w:rsidRDefault="00D64B8C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35DBF0E8" w14:textId="70F7C67D" w:rsidR="00AF44DF" w:rsidRDefault="00D64B8C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6778737" w:history="1">
        <w:r w:rsidR="00AF44DF" w:rsidRPr="009C7ABC">
          <w:rPr>
            <w:rStyle w:val="a9"/>
            <w:rFonts w:hAnsi="굴림체"/>
            <w:noProof/>
          </w:rPr>
          <w:t>1.</w:t>
        </w:r>
        <w:r w:rsidR="00AF44DF" w:rsidRPr="009C7ABC">
          <w:rPr>
            <w:rStyle w:val="a9"/>
            <w:noProof/>
          </w:rPr>
          <w:t xml:space="preserve"> 수업 계획</w:t>
        </w:r>
        <w:r w:rsidR="00AF44DF">
          <w:rPr>
            <w:noProof/>
            <w:webHidden/>
          </w:rPr>
          <w:tab/>
        </w:r>
        <w:r w:rsidR="00AF44DF">
          <w:rPr>
            <w:noProof/>
            <w:webHidden/>
          </w:rPr>
          <w:fldChar w:fldCharType="begin"/>
        </w:r>
        <w:r w:rsidR="00AF44DF">
          <w:rPr>
            <w:noProof/>
            <w:webHidden/>
          </w:rPr>
          <w:instrText xml:space="preserve"> PAGEREF _Toc156778737 \h </w:instrText>
        </w:r>
        <w:r w:rsidR="00AF44DF">
          <w:rPr>
            <w:noProof/>
            <w:webHidden/>
          </w:rPr>
        </w:r>
        <w:r w:rsidR="00AF44DF">
          <w:rPr>
            <w:noProof/>
            <w:webHidden/>
          </w:rPr>
          <w:fldChar w:fldCharType="separate"/>
        </w:r>
        <w:r w:rsidR="00AF44DF">
          <w:rPr>
            <w:noProof/>
            <w:webHidden/>
          </w:rPr>
          <w:t>2</w:t>
        </w:r>
        <w:r w:rsidR="00AF44DF">
          <w:rPr>
            <w:noProof/>
            <w:webHidden/>
          </w:rPr>
          <w:fldChar w:fldCharType="end"/>
        </w:r>
      </w:hyperlink>
    </w:p>
    <w:p w14:paraId="51B5CC52" w14:textId="044F4549" w:rsidR="00AF44DF" w:rsidRDefault="00AF44DF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738" w:history="1">
        <w:r w:rsidRPr="009C7ABC">
          <w:rPr>
            <w:rStyle w:val="a9"/>
            <w:noProof/>
          </w:rPr>
          <w:t>1) 선수과목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6C500A" w14:textId="13A93322" w:rsidR="00AF44DF" w:rsidRDefault="00AF44DF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739" w:history="1">
        <w:r w:rsidRPr="009C7ABC">
          <w:rPr>
            <w:rStyle w:val="a9"/>
            <w:noProof/>
          </w:rPr>
          <w:t>2) 수업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4758D6" w14:textId="6D12988B" w:rsidR="00AF44DF" w:rsidRDefault="00AF44DF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56778740" w:history="1">
        <w:r w:rsidRPr="009C7ABC">
          <w:rPr>
            <w:rStyle w:val="a9"/>
            <w:rFonts w:hAnsi="굴림체"/>
            <w:noProof/>
          </w:rPr>
          <w:t>2.</w:t>
        </w:r>
        <w:r w:rsidRPr="009C7ABC">
          <w:rPr>
            <w:rStyle w:val="a9"/>
            <w:noProof/>
          </w:rPr>
          <w:t xml:space="preserve"> 개발도구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27F558" w14:textId="678B7FA0" w:rsidR="00AF44DF" w:rsidRDefault="00AF44DF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56778741" w:history="1">
        <w:r w:rsidRPr="009C7ABC">
          <w:rPr>
            <w:rStyle w:val="a9"/>
            <w:rFonts w:hAnsi="굴림체"/>
            <w:noProof/>
          </w:rPr>
          <w:t>3.</w:t>
        </w:r>
        <w:r w:rsidRPr="009C7ABC">
          <w:rPr>
            <w:rStyle w:val="a9"/>
            <w:noProof/>
          </w:rPr>
          <w:t xml:space="preserve"> 웹프로그래밍 기술의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FBDE27" w14:textId="50BBBAB4" w:rsidR="00AF44DF" w:rsidRDefault="00AF44DF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742" w:history="1">
        <w:r w:rsidRPr="009C7ABC">
          <w:rPr>
            <w:rStyle w:val="a9"/>
            <w:noProof/>
          </w:rPr>
          <w:t>1) 웹서버 프로그래밍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8645F4" w14:textId="7D3E33F8" w:rsidR="00AF44DF" w:rsidRDefault="00AF44DF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743" w:history="1">
        <w:r w:rsidRPr="009C7ABC">
          <w:rPr>
            <w:rStyle w:val="a9"/>
            <w:noProof/>
          </w:rPr>
          <w:t>2) 프론트엔드 개발 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3663F0" w14:textId="5892A4BF" w:rsidR="00AF44DF" w:rsidRDefault="00AF44DF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744" w:history="1">
        <w:r w:rsidRPr="009C7ABC">
          <w:rPr>
            <w:rStyle w:val="a9"/>
            <w:noProof/>
          </w:rPr>
          <w:t>3) 백엔드 개발 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A4A004" w14:textId="703C91F2" w:rsidR="00AF44DF" w:rsidRDefault="00AF44DF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56778745" w:history="1">
        <w:r w:rsidRPr="009C7ABC">
          <w:rPr>
            <w:rStyle w:val="a9"/>
            <w:rFonts w:hAnsi="굴림체"/>
            <w:noProof/>
          </w:rPr>
          <w:t>4.</w:t>
        </w:r>
        <w:r w:rsidRPr="009C7ABC">
          <w:rPr>
            <w:rStyle w:val="a9"/>
            <w:noProof/>
          </w:rPr>
          <w:t xml:space="preserve"> 프론트엔드 개발 기술의 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9B8B46" w14:textId="7FEC58C2" w:rsidR="00AF44DF" w:rsidRDefault="00AF44DF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746" w:history="1">
        <w:r w:rsidRPr="009C7ABC">
          <w:rPr>
            <w:rStyle w:val="a9"/>
            <w:noProof/>
          </w:rPr>
          <w:t>1)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3AE3C1" w14:textId="024CDFE2" w:rsidR="00AF44DF" w:rsidRDefault="00AF44DF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747" w:history="1">
        <w:r w:rsidRPr="009C7ABC">
          <w:rPr>
            <w:rStyle w:val="a9"/>
            <w:noProof/>
          </w:rPr>
          <w:t>2) react.js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404F89" w14:textId="0E405C0F" w:rsidR="00AF44DF" w:rsidRDefault="00AF44DF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748" w:history="1">
        <w:r w:rsidRPr="009C7ABC">
          <w:rPr>
            <w:rStyle w:val="a9"/>
            <w:noProof/>
          </w:rPr>
          <w:t>3) vue.js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380E51" w14:textId="645CFBD3" w:rsidR="00AF44DF" w:rsidRDefault="00AF44DF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56778749" w:history="1">
        <w:r w:rsidRPr="009C7ABC">
          <w:rPr>
            <w:rStyle w:val="a9"/>
            <w:rFonts w:hAnsi="굴림체"/>
            <w:noProof/>
          </w:rPr>
          <w:t>5.</w:t>
        </w:r>
        <w:r w:rsidRPr="009C7ABC">
          <w:rPr>
            <w:rStyle w:val="a9"/>
            <w:noProof/>
          </w:rPr>
          <w:t xml:space="preserve"> 기타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8A0135" w14:textId="0F366A0F" w:rsidR="00AF44DF" w:rsidRDefault="00AF44DF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750" w:history="1">
        <w:r w:rsidRPr="009C7ABC">
          <w:rPr>
            <w:rStyle w:val="a9"/>
            <w:noProof/>
          </w:rPr>
          <w:t>1) Javascript 언어 버전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5D288B" w14:textId="52FBA909" w:rsidR="00AF44DF" w:rsidRDefault="00AF44DF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751" w:history="1">
        <w:r w:rsidRPr="009C7ABC">
          <w:rPr>
            <w:rStyle w:val="a9"/>
            <w:noProof/>
          </w:rPr>
          <w:t>2) 풀스택 개발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E9319E" w14:textId="6EB20AD7" w:rsidR="00AF44DF" w:rsidRDefault="00AF44DF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752" w:history="1">
        <w:r w:rsidRPr="009C7ABC">
          <w:rPr>
            <w:rStyle w:val="a9"/>
            <w:noProof/>
          </w:rPr>
          <w:t>3) 하이브리드 앱 (hybrid app)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213B10" w14:textId="6D18E2C6" w:rsidR="00AF44DF" w:rsidRDefault="00AF44DF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56778753" w:history="1">
        <w:r w:rsidRPr="009C7ABC">
          <w:rPr>
            <w:rStyle w:val="a9"/>
            <w:noProof/>
          </w:rPr>
          <w:t>4) 하이브리드 앱 개발 기술의 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E3A54A" w14:textId="033E7C14" w:rsidR="00AF44DF" w:rsidRDefault="00AF44DF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56778754" w:history="1">
        <w:r w:rsidRPr="009C7ABC">
          <w:rPr>
            <w:rStyle w:val="a9"/>
            <w:rFonts w:hAnsi="굴림체"/>
            <w:noProof/>
          </w:rPr>
          <w:t>6.</w:t>
        </w:r>
        <w:r w:rsidRPr="009C7ABC">
          <w:rPr>
            <w:rStyle w:val="a9"/>
            <w:noProof/>
          </w:rPr>
          <w:t xml:space="preserve">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_Toc156778754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139BF8" w14:textId="64F8BF9E" w:rsidR="00D64B8C" w:rsidRDefault="00D64B8C" w:rsidP="00F579D5">
      <w:r>
        <w:fldChar w:fldCharType="end"/>
      </w:r>
    </w:p>
    <w:p w14:paraId="1BF4464B" w14:textId="2BC62A97" w:rsidR="00D64B8C" w:rsidRDefault="00D64B8C" w:rsidP="00F579D5"/>
    <w:p w14:paraId="6C5CAF6E" w14:textId="77777777" w:rsidR="000F6DDE" w:rsidRDefault="000F6DDE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77777777" w:rsidR="00F80A28" w:rsidRDefault="00F80A28" w:rsidP="00F80A28">
      <w:pPr>
        <w:pStyle w:val="1"/>
      </w:pPr>
      <w:bookmarkStart w:id="0" w:name="_Toc156778737"/>
      <w:r>
        <w:rPr>
          <w:rFonts w:hint="eastAsia"/>
        </w:rPr>
        <w:lastRenderedPageBreak/>
        <w:t>수업 계획</w:t>
      </w:r>
      <w:bookmarkEnd w:id="0"/>
    </w:p>
    <w:p w14:paraId="3C13F728" w14:textId="77777777" w:rsidR="00F80A28" w:rsidRDefault="00F80A28" w:rsidP="00F80A28"/>
    <w:p w14:paraId="64FD965E" w14:textId="066226D0" w:rsidR="00F80A28" w:rsidRDefault="00F80A28" w:rsidP="00F80A28">
      <w:pPr>
        <w:pStyle w:val="2"/>
      </w:pPr>
      <w:bookmarkStart w:id="1" w:name="_Toc156778738"/>
      <w:r>
        <w:rPr>
          <w:rFonts w:hint="eastAsia"/>
        </w:rPr>
        <w:t>선수과목</w:t>
      </w:r>
      <w:bookmarkEnd w:id="1"/>
    </w:p>
    <w:p w14:paraId="16B11B36" w14:textId="5D640ACF" w:rsidR="002E2549" w:rsidRDefault="006A232B" w:rsidP="002E2549">
      <w:pPr>
        <w:pStyle w:val="3"/>
      </w:pPr>
      <w:r>
        <w:t xml:space="preserve">Python, </w:t>
      </w:r>
      <w:r>
        <w:rPr>
          <w:rFonts w:hint="eastAsia"/>
        </w:rPr>
        <w:t>C</w:t>
      </w:r>
      <w:r>
        <w:t xml:space="preserve">++, </w:t>
      </w:r>
      <w:r w:rsidR="002E2549">
        <w:t xml:space="preserve">Java, Javascript </w:t>
      </w:r>
      <w:r w:rsidR="002E2549">
        <w:rPr>
          <w:rFonts w:hint="eastAsia"/>
        </w:rPr>
        <w:t>언어들</w:t>
      </w:r>
      <w:r w:rsidR="002E2549">
        <w:rPr>
          <w:rFonts w:hint="eastAsia"/>
        </w:rPr>
        <w:t xml:space="preserve"> </w:t>
      </w:r>
      <w:r w:rsidR="002E2549">
        <w:rPr>
          <w:rFonts w:hint="eastAsia"/>
        </w:rPr>
        <w:t>중</w:t>
      </w:r>
      <w:r w:rsidR="002E2549">
        <w:rPr>
          <w:rFonts w:hint="eastAsia"/>
        </w:rPr>
        <w:t xml:space="preserve"> </w:t>
      </w:r>
      <w:r w:rsidR="002E2549">
        <w:rPr>
          <w:rFonts w:hint="eastAsia"/>
        </w:rPr>
        <w:t>하나</w:t>
      </w:r>
      <w:r w:rsidR="002E2549">
        <w:rPr>
          <w:rFonts w:hint="eastAsia"/>
        </w:rPr>
        <w:t xml:space="preserve"> </w:t>
      </w:r>
      <w:r w:rsidR="002E2549">
        <w:rPr>
          <w:rFonts w:hint="eastAsia"/>
        </w:rPr>
        <w:t>필수</w:t>
      </w:r>
    </w:p>
    <w:p w14:paraId="236D9886" w14:textId="77777777" w:rsidR="002E2549" w:rsidRDefault="002E2549" w:rsidP="002E2549">
      <w:r>
        <w:rPr>
          <w:rFonts w:hint="eastAsia"/>
        </w:rPr>
        <w:t>프로그래밍 언어를 모르면 진도를 따라갈 수 없다.</w:t>
      </w:r>
    </w:p>
    <w:p w14:paraId="3E80FF1B" w14:textId="77777777" w:rsidR="002E2549" w:rsidRDefault="002E2549" w:rsidP="002E2549">
      <w:r>
        <w:t>1</w:t>
      </w:r>
      <w:r>
        <w:rPr>
          <w:rFonts w:hint="eastAsia"/>
        </w:rPr>
        <w:t>학년 때 C</w:t>
      </w:r>
      <w:r>
        <w:t xml:space="preserve"> </w:t>
      </w:r>
      <w:r>
        <w:rPr>
          <w:rFonts w:hint="eastAsia"/>
        </w:rPr>
        <w:t>언어 하나 배운 것으로는 따라가기 힘들다.</w:t>
      </w:r>
    </w:p>
    <w:p w14:paraId="24A9871D" w14:textId="77777777" w:rsidR="002E2549" w:rsidRPr="002E2549" w:rsidRDefault="002E2549" w:rsidP="002E2549"/>
    <w:p w14:paraId="3E1B2EDA" w14:textId="5B2C3160" w:rsidR="003E4218" w:rsidRDefault="003E4218" w:rsidP="003E4218">
      <w:pPr>
        <w:pStyle w:val="3"/>
      </w:pPr>
      <w:r>
        <w:rPr>
          <w:rFonts w:hint="eastAsia"/>
        </w:rPr>
        <w:t>웹개발</w:t>
      </w:r>
      <w:r>
        <w:rPr>
          <w:rFonts w:hint="eastAsia"/>
        </w:rPr>
        <w:t xml:space="preserve"> </w:t>
      </w:r>
      <w:r>
        <w:rPr>
          <w:rFonts w:hint="eastAsia"/>
        </w:rPr>
        <w:t>입문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웹프로그래밍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</w:p>
    <w:p w14:paraId="472FFC7C" w14:textId="7A91A0C3" w:rsidR="003E4218" w:rsidRDefault="003E4218" w:rsidP="003E4218">
      <w:r>
        <w:rPr>
          <w:rFonts w:hint="eastAsia"/>
        </w:rPr>
        <w:t>위 과목 중 하나를 수강하지 않았으면 진도를 따라갈 수 없다.</w:t>
      </w:r>
    </w:p>
    <w:p w14:paraId="4D7AF623" w14:textId="7381A0A7" w:rsidR="00AA7F09" w:rsidRDefault="00AA7F09" w:rsidP="003E4218">
      <w:r>
        <w:rPr>
          <w:rFonts w:hint="eastAsia"/>
        </w:rPr>
        <w:t>위 두 과목 중 하나를 먼저 수강하라.</w:t>
      </w:r>
    </w:p>
    <w:p w14:paraId="607D92A4" w14:textId="77777777" w:rsidR="003E4218" w:rsidRDefault="003E4218" w:rsidP="003E4218"/>
    <w:p w14:paraId="3677BEE4" w14:textId="6BA6281F" w:rsidR="00E97594" w:rsidRDefault="00E97594" w:rsidP="00E97594">
      <w:pPr>
        <w:pStyle w:val="3"/>
      </w:pPr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</w:p>
    <w:p w14:paraId="150A9B25" w14:textId="4F8182B8" w:rsidR="00E97594" w:rsidRDefault="00E97594" w:rsidP="00E97594">
      <w:r>
        <w:rPr>
          <w:rFonts w:hint="eastAsia"/>
        </w:rPr>
        <w:t>외국어를 배우는 것에 비유를 하자면,</w:t>
      </w:r>
    </w:p>
    <w:p w14:paraId="014C405B" w14:textId="1E193954" w:rsidR="00E97594" w:rsidRDefault="00E97594" w:rsidP="00E97594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언어를 한 학기 배운 것은</w:t>
      </w:r>
      <w:r>
        <w:t xml:space="preserve"> </w:t>
      </w:r>
      <w:r>
        <w:rPr>
          <w:rFonts w:hint="eastAsia"/>
        </w:rPr>
        <w:t>영어 중학교 문법 정도를 배운 것.</w:t>
      </w:r>
    </w:p>
    <w:p w14:paraId="1E33F873" w14:textId="6A559764" w:rsidR="00E97594" w:rsidRDefault="00E97594" w:rsidP="00E97594">
      <w:r>
        <w:rPr>
          <w:rFonts w:hint="eastAsia"/>
        </w:rPr>
        <w:t xml:space="preserve">자료구조를 한 학기 배운 것은 영어로 </w:t>
      </w:r>
      <w:r w:rsidR="002678D8">
        <w:rPr>
          <w:rFonts w:hint="eastAsia"/>
        </w:rPr>
        <w:t>기본적인</w:t>
      </w:r>
      <w:r w:rsidR="00DE63AC">
        <w:rPr>
          <w:rFonts w:hint="eastAsia"/>
        </w:rPr>
        <w:t xml:space="preserve"> 문장</w:t>
      </w:r>
      <w:r w:rsidR="002678D8">
        <w:rPr>
          <w:rFonts w:hint="eastAsia"/>
        </w:rPr>
        <w:t xml:space="preserve"> 영작 훈련을 한 것.</w:t>
      </w:r>
    </w:p>
    <w:p w14:paraId="4EB7D392" w14:textId="77777777" w:rsidR="004646F5" w:rsidRDefault="004646F5" w:rsidP="00E97594"/>
    <w:p w14:paraId="7FF986FB" w14:textId="63E120E5" w:rsidR="00B7154C" w:rsidRDefault="00DE63AC" w:rsidP="00E97594">
      <w:r>
        <w:rPr>
          <w:rFonts w:hint="eastAsia"/>
        </w:rPr>
        <w:t xml:space="preserve">프론트엔드 개발 수업은 영어로 </w:t>
      </w:r>
      <w:r w:rsidR="00B7154C">
        <w:rPr>
          <w:rFonts w:hint="eastAsia"/>
        </w:rPr>
        <w:t>논술 쓰기 훈련</w:t>
      </w:r>
      <w:r w:rsidR="004646F5">
        <w:rPr>
          <w:rFonts w:hint="eastAsia"/>
        </w:rPr>
        <w:t>에 해당함.</w:t>
      </w:r>
    </w:p>
    <w:p w14:paraId="6A345A38" w14:textId="77777777" w:rsidR="00F15B12" w:rsidRDefault="00F15B12" w:rsidP="00E97594"/>
    <w:p w14:paraId="135B05B2" w14:textId="3A24638E" w:rsidR="004646F5" w:rsidRDefault="004646F5" w:rsidP="00E97594">
      <w:r>
        <w:rPr>
          <w:rFonts w:hint="eastAsia"/>
        </w:rPr>
        <w:t>영어 문법에 익숙하지 않거나 영어 영작 훈련이 안된 학생이,</w:t>
      </w:r>
    </w:p>
    <w:p w14:paraId="69878E74" w14:textId="5CB490D9" w:rsidR="004646F5" w:rsidRDefault="004646F5" w:rsidP="00E97594">
      <w:r>
        <w:rPr>
          <w:rFonts w:hint="eastAsia"/>
        </w:rPr>
        <w:t xml:space="preserve">영어 논술 쓰기 </w:t>
      </w:r>
      <w:r w:rsidR="00F15B12">
        <w:rPr>
          <w:rFonts w:hint="eastAsia"/>
        </w:rPr>
        <w:t>과목을 수강하</w:t>
      </w:r>
      <w:r w:rsidR="00362C70">
        <w:rPr>
          <w:rFonts w:hint="eastAsia"/>
        </w:rPr>
        <w:t xml:space="preserve">면 아무리 열심히 공부해도 진도를 따라가기 </w:t>
      </w:r>
      <w:r w:rsidR="00C330C3">
        <w:rPr>
          <w:rFonts w:hint="eastAsia"/>
        </w:rPr>
        <w:t xml:space="preserve">매우 </w:t>
      </w:r>
      <w:r w:rsidR="00362C70">
        <w:rPr>
          <w:rFonts w:hint="eastAsia"/>
        </w:rPr>
        <w:t>어려움.</w:t>
      </w:r>
    </w:p>
    <w:p w14:paraId="6004F08F" w14:textId="77777777" w:rsidR="004646F5" w:rsidRDefault="004646F5" w:rsidP="00E97594"/>
    <w:p w14:paraId="7C356E3F" w14:textId="77777777" w:rsidR="008026AD" w:rsidRPr="00E97594" w:rsidRDefault="008026AD" w:rsidP="00E97594"/>
    <w:p w14:paraId="5C1F2738" w14:textId="77777777" w:rsidR="005D0373" w:rsidRPr="003E4218" w:rsidRDefault="005D0373" w:rsidP="003E4218"/>
    <w:p w14:paraId="50057EF8" w14:textId="0A424227" w:rsidR="00F80A28" w:rsidRDefault="00F80A28" w:rsidP="00F80A28">
      <w:pPr>
        <w:pStyle w:val="2"/>
      </w:pPr>
      <w:bookmarkStart w:id="2" w:name="_Toc156778739"/>
      <w:r>
        <w:rPr>
          <w:rFonts w:hint="eastAsia"/>
        </w:rPr>
        <w:t>수업 내용</w:t>
      </w:r>
      <w:bookmarkEnd w:id="2"/>
    </w:p>
    <w:p w14:paraId="2535EC59" w14:textId="69F37BD5" w:rsidR="006858E1" w:rsidRDefault="00AC3E43" w:rsidP="00B756EB">
      <w:pPr>
        <w:pStyle w:val="3"/>
      </w:pP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</w:t>
      </w:r>
    </w:p>
    <w:p w14:paraId="3CE280CE" w14:textId="1251E4B0" w:rsidR="00B756EB" w:rsidRDefault="00B756EB" w:rsidP="00B756EB">
      <w:r>
        <w:rPr>
          <w:rFonts w:hint="eastAsia"/>
        </w:rPr>
        <w:t xml:space="preserve">웹브라우저에서 실행 가능한 유일한 언어인 </w:t>
      </w:r>
      <w:r>
        <w:t xml:space="preserve">javascript </w:t>
      </w:r>
      <w:r>
        <w:rPr>
          <w:rFonts w:hint="eastAsia"/>
        </w:rPr>
        <w:t xml:space="preserve">언어를 </w:t>
      </w:r>
      <w:r w:rsidR="005D0373">
        <w:rPr>
          <w:rFonts w:hint="eastAsia"/>
        </w:rPr>
        <w:t>한달 동안 빠르게 배운다.</w:t>
      </w:r>
    </w:p>
    <w:p w14:paraId="3C20FCD8" w14:textId="77777777" w:rsidR="00B756EB" w:rsidRDefault="00B756EB" w:rsidP="00B756EB"/>
    <w:p w14:paraId="5CB114ED" w14:textId="383F4500" w:rsidR="00AC3E43" w:rsidRDefault="005D0373" w:rsidP="00726C84">
      <w:pPr>
        <w:pStyle w:val="3"/>
      </w:pPr>
      <w:r>
        <w:t>V</w:t>
      </w:r>
      <w:r w:rsidR="00B756EB">
        <w:t xml:space="preserve">ue.js </w:t>
      </w:r>
      <w:r w:rsidR="00B756EB">
        <w:rPr>
          <w:rFonts w:hint="eastAsia"/>
        </w:rPr>
        <w:t>프레임웍</w:t>
      </w:r>
    </w:p>
    <w:p w14:paraId="332D157A" w14:textId="5BD80B96" w:rsidR="00E64F4F" w:rsidRDefault="00726C84" w:rsidP="00DD77C0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언어로 </w:t>
      </w:r>
      <w:r w:rsidR="00D1473E">
        <w:rPr>
          <w:rFonts w:hint="eastAsia"/>
        </w:rPr>
        <w:t xml:space="preserve">웹사이트의 </w:t>
      </w:r>
      <w:r w:rsidR="00D1473E">
        <w:t>UI</w:t>
      </w:r>
      <w:r w:rsidR="00D1473E">
        <w:rPr>
          <w:rFonts w:hint="eastAsia"/>
        </w:rPr>
        <w:t>를 구현하기 위한</w:t>
      </w:r>
      <w:r w:rsidR="002E17CE">
        <w:t xml:space="preserve"> </w:t>
      </w:r>
      <w:r w:rsidR="002E17CE">
        <w:rPr>
          <w:rFonts w:hint="eastAsia"/>
        </w:rPr>
        <w:t xml:space="preserve">객체지향 </w:t>
      </w:r>
      <w:r w:rsidR="007352F3">
        <w:rPr>
          <w:rFonts w:hint="eastAsia"/>
        </w:rPr>
        <w:t>프레임웍</w:t>
      </w:r>
    </w:p>
    <w:p w14:paraId="0A416D56" w14:textId="5BFF9B5E" w:rsidR="00DD77C0" w:rsidRDefault="00DD77C0" w:rsidP="00DD77C0"/>
    <w:p w14:paraId="77F84940" w14:textId="02ED914A" w:rsidR="00DD77C0" w:rsidRDefault="00DD77C0" w:rsidP="00DD77C0"/>
    <w:p w14:paraId="6EEB6B25" w14:textId="77777777" w:rsidR="00DD77C0" w:rsidRDefault="00DD77C0" w:rsidP="00DD77C0">
      <w:pPr>
        <w:rPr>
          <w:rFonts w:hint="eastAsia"/>
        </w:rPr>
      </w:pPr>
      <w:bookmarkStart w:id="3" w:name="_GoBack"/>
      <w:bookmarkEnd w:id="3"/>
    </w:p>
    <w:p w14:paraId="4A825CC8" w14:textId="08E1AD75" w:rsidR="00CA6DAE" w:rsidRDefault="00CA6DAE" w:rsidP="00CA6DAE">
      <w:pPr>
        <w:pStyle w:val="1"/>
        <w:numPr>
          <w:ilvl w:val="0"/>
          <w:numId w:val="1"/>
        </w:numPr>
      </w:pPr>
      <w:bookmarkStart w:id="4" w:name="_Toc156778740"/>
      <w:r>
        <w:rPr>
          <w:rFonts w:hint="eastAsia"/>
        </w:rPr>
        <w:t>개발도구 설치</w:t>
      </w:r>
      <w:bookmarkEnd w:id="4"/>
    </w:p>
    <w:p w14:paraId="062E4D69" w14:textId="77777777" w:rsidR="00CA6DAE" w:rsidRDefault="00CA6DAE" w:rsidP="00CA6DAE">
      <w:r>
        <w:rPr>
          <w:rFonts w:hint="eastAsia"/>
        </w:rPr>
        <w:t>M</w:t>
      </w:r>
      <w:r>
        <w:t xml:space="preserve">1 </w:t>
      </w:r>
      <w:r>
        <w:rPr>
          <w:rFonts w:hint="eastAsia"/>
        </w:rPr>
        <w:t>맥북 개발도구 설치.</w:t>
      </w:r>
      <w:r>
        <w:t>docx</w:t>
      </w:r>
    </w:p>
    <w:p w14:paraId="395C6613" w14:textId="77777777" w:rsidR="00CA6DAE" w:rsidRDefault="00CA6DAE" w:rsidP="00CA6DAE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개발도구 설치.</w:t>
      </w:r>
      <w:r>
        <w:t>docx</w:t>
      </w:r>
    </w:p>
    <w:p w14:paraId="28C4B1D5" w14:textId="77777777" w:rsidR="00CA6DAE" w:rsidRDefault="00CA6DAE" w:rsidP="00CA6DAE"/>
    <w:p w14:paraId="1CE7046F" w14:textId="77777777" w:rsidR="00CA6DAE" w:rsidRDefault="00CA6DAE" w:rsidP="00CA6DAE">
      <w:r>
        <w:rPr>
          <w:rFonts w:hint="eastAsia"/>
        </w:rPr>
        <w:t xml:space="preserve">위 문서를 참고하여 아래 </w:t>
      </w:r>
      <w:r>
        <w:t>SW</w:t>
      </w:r>
      <w:r>
        <w:rPr>
          <w:rFonts w:hint="eastAsia"/>
        </w:rPr>
        <w:t>들을 설치하라.</w:t>
      </w:r>
    </w:p>
    <w:p w14:paraId="0CE116F7" w14:textId="35186227" w:rsidR="00CA6DAE" w:rsidRDefault="00CA6DAE" w:rsidP="00CA6DA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>ode.js</w:t>
      </w:r>
    </w:p>
    <w:p w14:paraId="323AB163" w14:textId="6F35D5A8" w:rsidR="00CA6DAE" w:rsidRDefault="00CA6DAE" w:rsidP="00CA6DAE">
      <w:r>
        <w:rPr>
          <w:rFonts w:hint="eastAsia"/>
        </w:rPr>
        <w:t>-</w:t>
      </w:r>
      <w:r>
        <w:t xml:space="preserve"> Visual Studio Code</w:t>
      </w:r>
    </w:p>
    <w:p w14:paraId="6138DC10" w14:textId="1D2FB64C" w:rsidR="00CA6DAE" w:rsidRDefault="00D77414" w:rsidP="00CA6DAE">
      <w:r>
        <w:rPr>
          <w:rFonts w:hint="eastAsia"/>
        </w:rPr>
        <w:t>-</w:t>
      </w:r>
      <w:r>
        <w:t xml:space="preserve"> git</w:t>
      </w:r>
      <w:r w:rsidR="003537C0">
        <w:t xml:space="preserve"> </w:t>
      </w:r>
      <w:r w:rsidR="003537C0">
        <w:rPr>
          <w:rFonts w:hint="eastAsia"/>
        </w:rPr>
        <w:t>클라이언트</w:t>
      </w:r>
    </w:p>
    <w:p w14:paraId="64C73D2A" w14:textId="77777777" w:rsidR="00CA6DAE" w:rsidRPr="00CA6DAE" w:rsidRDefault="00CA6DAE" w:rsidP="00F80A28"/>
    <w:p w14:paraId="635FCFD9" w14:textId="6DB596EA" w:rsidR="00F80A28" w:rsidRDefault="00F80A28" w:rsidP="00F80A28"/>
    <w:p w14:paraId="020807AD" w14:textId="77777777" w:rsidR="00E71487" w:rsidRDefault="00F80A28" w:rsidP="00E71487">
      <w:pPr>
        <w:pStyle w:val="1"/>
      </w:pPr>
      <w:r>
        <w:br w:type="page"/>
      </w:r>
      <w:bookmarkStart w:id="5" w:name="_Toc65589445"/>
      <w:bookmarkStart w:id="6" w:name="_Toc156778741"/>
      <w:r w:rsidR="00E71487">
        <w:rPr>
          <w:rFonts w:hint="eastAsia"/>
        </w:rPr>
        <w:lastRenderedPageBreak/>
        <w:t>웹프로그래밍 기술의 개요</w:t>
      </w:r>
      <w:bookmarkEnd w:id="5"/>
      <w:bookmarkEnd w:id="6"/>
    </w:p>
    <w:p w14:paraId="091B1DD7" w14:textId="77777777" w:rsidR="00E71487" w:rsidRDefault="00E71487" w:rsidP="00E71487"/>
    <w:p w14:paraId="7054781A" w14:textId="77777777" w:rsidR="00E71487" w:rsidRDefault="00E71487" w:rsidP="00E71487">
      <w:pPr>
        <w:pStyle w:val="2"/>
      </w:pPr>
      <w:bookmarkStart w:id="7" w:name="_Toc65589446"/>
      <w:bookmarkStart w:id="8" w:name="_Toc156778742"/>
      <w:r>
        <w:rPr>
          <w:rFonts w:hint="eastAsia"/>
        </w:rPr>
        <w:t>웹서버 프로그래밍</w:t>
      </w:r>
      <w:bookmarkEnd w:id="7"/>
      <w:bookmarkEnd w:id="8"/>
    </w:p>
    <w:p w14:paraId="73907AB7" w14:textId="77777777" w:rsidR="00E71487" w:rsidRDefault="00E71487" w:rsidP="00E71487">
      <w:pPr>
        <w:rPr>
          <w:shd w:val="clear" w:color="auto" w:fill="FFFFCC"/>
        </w:rPr>
      </w:pPr>
      <w:r w:rsidRPr="00541AED">
        <w:rPr>
          <w:rFonts w:hint="eastAsia"/>
          <w:shd w:val="clear" w:color="auto" w:fill="FFFFCC"/>
        </w:rPr>
        <w:t>웹사이트의 대부분의 기능을, 서버에서 실행되는 코드로 구현하는 방식.</w:t>
      </w:r>
    </w:p>
    <w:p w14:paraId="193F8831" w14:textId="77777777" w:rsidR="00DD4D62" w:rsidRPr="00541AED" w:rsidRDefault="00DD4D62" w:rsidP="00E71487">
      <w:pPr>
        <w:rPr>
          <w:shd w:val="clear" w:color="auto" w:fill="FFFFCC"/>
        </w:rPr>
      </w:pPr>
    </w:p>
    <w:p w14:paraId="08C0A429" w14:textId="77777777" w:rsidR="00E71487" w:rsidRDefault="00E71487" w:rsidP="00E71487">
      <w:r>
        <w:rPr>
          <w:rFonts w:hint="eastAsia"/>
        </w:rPr>
        <w:t>웹브라우저 창에 그려질 화면도,</w:t>
      </w:r>
      <w:r>
        <w:t xml:space="preserve"> </w:t>
      </w:r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>만들어서 출력한다.</w:t>
      </w:r>
    </w:p>
    <w:p w14:paraId="61667F1A" w14:textId="77777777" w:rsidR="00E71487" w:rsidRDefault="00E71487" w:rsidP="00E71487"/>
    <w:p w14:paraId="3426E9DA" w14:textId="77777777" w:rsidR="00E71487" w:rsidRDefault="00E71487" w:rsidP="00E71487">
      <w:r>
        <w:rPr>
          <w:rFonts w:hint="eastAsia"/>
        </w:rPr>
        <w:t>버튼이나 메뉴를 눌렀을 때</w:t>
      </w:r>
      <w:r>
        <w:t xml:space="preserve">, </w:t>
      </w:r>
      <w:r>
        <w:rPr>
          <w:rFonts w:hint="eastAsia"/>
        </w:rPr>
        <w:t>서버에서 어떤 코드가 실행되어야 하고,</w:t>
      </w:r>
    </w:p>
    <w:p w14:paraId="53E62F21" w14:textId="77777777" w:rsidR="00E71487" w:rsidRDefault="00E71487" w:rsidP="00E71487">
      <w:r>
        <w:rPr>
          <w:rFonts w:hint="eastAsia"/>
        </w:rPr>
        <w:t>그 실행 결과로 서버에서 출력되는 화면 내용이, 웹브라우저에 전달되어 웹브라우저 창에 그려져야 한다.</w:t>
      </w:r>
    </w:p>
    <w:p w14:paraId="40AAE426" w14:textId="77777777" w:rsidR="00E71487" w:rsidRPr="00CB6640" w:rsidRDefault="00E71487" w:rsidP="00E71487">
      <w:r>
        <w:rPr>
          <w:rFonts w:hint="eastAsia"/>
        </w:rPr>
        <w:t>앱에</w:t>
      </w:r>
      <w:r>
        <w:t xml:space="preserve"> </w:t>
      </w:r>
      <w:r>
        <w:rPr>
          <w:rFonts w:hint="eastAsia"/>
        </w:rPr>
        <w:t>비해서 응답 속도가 크게 느릴 수 밖에 없다.</w:t>
      </w:r>
    </w:p>
    <w:p w14:paraId="76FF5381" w14:textId="77777777" w:rsidR="00E71487" w:rsidRDefault="00E71487" w:rsidP="00E71487"/>
    <w:p w14:paraId="3C336391" w14:textId="77777777" w:rsidR="00E71487" w:rsidRDefault="00E71487" w:rsidP="00E71487">
      <w:r>
        <w:rPr>
          <w:rFonts w:hint="eastAsia"/>
        </w:rPr>
        <w:t>웹프로그래밍 기술의 시작은 바로 이 방식이었음.</w:t>
      </w:r>
    </w:p>
    <w:p w14:paraId="1A7F7424" w14:textId="77777777" w:rsidR="00E71487" w:rsidRDefault="00E71487" w:rsidP="00E71487">
      <w:r>
        <w:rPr>
          <w:rFonts w:hint="eastAsia"/>
        </w:rPr>
        <w:t>J</w:t>
      </w:r>
      <w:r>
        <w:t>SP</w:t>
      </w:r>
      <w:r>
        <w:rPr>
          <w:rFonts w:hint="eastAsia"/>
        </w:rPr>
        <w:t>도 이 방식임.</w:t>
      </w:r>
    </w:p>
    <w:p w14:paraId="269740FA" w14:textId="77777777" w:rsidR="00E71487" w:rsidRDefault="00E71487" w:rsidP="00E71487"/>
    <w:p w14:paraId="13A47DA1" w14:textId="77777777" w:rsidR="00E71487" w:rsidRDefault="00E71487" w:rsidP="00E71487"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>서버 프로그래밍 기술로만 웹사이트를 개발하는 것은 아니고,</w:t>
      </w:r>
    </w:p>
    <w:p w14:paraId="287455EB" w14:textId="77777777" w:rsidR="00E71487" w:rsidRDefault="00E71487" w:rsidP="00E71487">
      <w:r>
        <w:rPr>
          <w:rFonts w:hint="eastAsia"/>
        </w:rPr>
        <w:t xml:space="preserve">웹브라우저에서 실행되는 약간의 코드는 </w:t>
      </w:r>
      <w:r>
        <w:t xml:space="preserve">javascript </w:t>
      </w:r>
      <w:r>
        <w:rPr>
          <w:rFonts w:hint="eastAsia"/>
        </w:rPr>
        <w:t>언어로 구현하기도 함.</w:t>
      </w:r>
    </w:p>
    <w:p w14:paraId="134C15CD" w14:textId="2EEEE40C" w:rsidR="00CE4993" w:rsidRDefault="00CE4993" w:rsidP="00E71487">
      <w:r>
        <w:rPr>
          <w:rFonts w:hint="eastAsia"/>
        </w:rPr>
        <w:t xml:space="preserve">이때 사용하는 기술이 </w:t>
      </w:r>
      <w:r>
        <w:t>jQuery</w:t>
      </w:r>
    </w:p>
    <w:p w14:paraId="1210D657" w14:textId="77777777" w:rsidR="00E71487" w:rsidRDefault="00E71487" w:rsidP="00E71487"/>
    <w:p w14:paraId="2AFB8366" w14:textId="77777777" w:rsidR="00E71487" w:rsidRPr="0014047A" w:rsidRDefault="00E71487" w:rsidP="00E71487"/>
    <w:p w14:paraId="0DECB7F3" w14:textId="77777777" w:rsidR="00E71487" w:rsidRDefault="00E71487" w:rsidP="00E71487">
      <w:pPr>
        <w:pStyle w:val="2"/>
      </w:pPr>
      <w:bookmarkStart w:id="9" w:name="_Toc65589447"/>
      <w:bookmarkStart w:id="10" w:name="_Toc156778743"/>
      <w:r>
        <w:rPr>
          <w:rFonts w:hint="eastAsia"/>
        </w:rPr>
        <w:t>프론트엔드 개발 기술</w:t>
      </w:r>
      <w:bookmarkEnd w:id="9"/>
      <w:bookmarkEnd w:id="10"/>
    </w:p>
    <w:p w14:paraId="4D599B3A" w14:textId="77777777" w:rsidR="00E71487" w:rsidRDefault="00E71487" w:rsidP="00E71487">
      <w:r>
        <w:rPr>
          <w:rFonts w:hint="eastAsia"/>
        </w:rPr>
        <w:t xml:space="preserve">서버에서 실행될 수 밖에 없는 </w:t>
      </w:r>
      <w:r>
        <w:t xml:space="preserve">DB </w:t>
      </w:r>
      <w:r>
        <w:rPr>
          <w:rFonts w:hint="eastAsia"/>
        </w:rPr>
        <w:t>관련 기능을 제외한 대부분의 기능을</w:t>
      </w:r>
    </w:p>
    <w:p w14:paraId="01A4D186" w14:textId="77777777" w:rsidR="00E71487" w:rsidRPr="00570240" w:rsidRDefault="00E71487" w:rsidP="00E71487">
      <w:pPr>
        <w:rPr>
          <w:shd w:val="clear" w:color="auto" w:fill="FFFFCC"/>
        </w:rPr>
      </w:pPr>
      <w:r w:rsidRPr="00570240">
        <w:rPr>
          <w:rFonts w:hint="eastAsia"/>
          <w:shd w:val="clear" w:color="auto" w:fill="FFFFCC"/>
        </w:rPr>
        <w:t xml:space="preserve">웹브라우저에서 실행되는 </w:t>
      </w:r>
      <w:r w:rsidRPr="00570240">
        <w:rPr>
          <w:shd w:val="clear" w:color="auto" w:fill="FFFFCC"/>
        </w:rPr>
        <w:t xml:space="preserve">javascript </w:t>
      </w:r>
      <w:r w:rsidRPr="00570240">
        <w:rPr>
          <w:rFonts w:hint="eastAsia"/>
          <w:shd w:val="clear" w:color="auto" w:fill="FFFFCC"/>
        </w:rPr>
        <w:t>코드로 구현하는 방식.</w:t>
      </w:r>
    </w:p>
    <w:p w14:paraId="2B069FCD" w14:textId="77777777" w:rsidR="00E71487" w:rsidRDefault="00E71487" w:rsidP="00E71487"/>
    <w:p w14:paraId="382D5610" w14:textId="77777777" w:rsidR="00E71487" w:rsidRDefault="00E71487" w:rsidP="00E71487">
      <w:r>
        <w:rPr>
          <w:rFonts w:hint="eastAsia"/>
        </w:rPr>
        <w:t>웹브라우저 창에 그려질 화면을,</w:t>
      </w:r>
      <w:r>
        <w:t xml:space="preserve"> </w:t>
      </w:r>
      <w:r>
        <w:rPr>
          <w:rFonts w:hint="eastAsia"/>
        </w:rPr>
        <w:t xml:space="preserve">웹브라우저에서 실행되는 </w:t>
      </w:r>
      <w:r>
        <w:t xml:space="preserve">javascript </w:t>
      </w:r>
      <w:r>
        <w:rPr>
          <w:rFonts w:hint="eastAsia"/>
        </w:rPr>
        <w:t>코드가 만들고 제어하기 때문에,</w:t>
      </w:r>
    </w:p>
    <w:p w14:paraId="3E4B79F1" w14:textId="77777777" w:rsidR="00E71487" w:rsidRDefault="00E71487" w:rsidP="00E71487">
      <w:r>
        <w:rPr>
          <w:rFonts w:hint="eastAsia"/>
        </w:rPr>
        <w:t>화면 반응 속도가 빠르고 매끄럽다.</w:t>
      </w:r>
    </w:p>
    <w:p w14:paraId="7091F7B4" w14:textId="77777777" w:rsidR="00E71487" w:rsidRDefault="00E71487" w:rsidP="00E71487">
      <w:r>
        <w:rPr>
          <w:rFonts w:hint="eastAsia"/>
        </w:rPr>
        <w:t>모바일 앱처럼 느껴지는</w:t>
      </w:r>
      <w:r>
        <w:t xml:space="preserve">, </w:t>
      </w:r>
      <w:r>
        <w:rPr>
          <w:rFonts w:hint="eastAsia"/>
        </w:rPr>
        <w:t xml:space="preserve">빠르고 매끄러운 </w:t>
      </w:r>
      <w:r>
        <w:t xml:space="preserve">UI </w:t>
      </w:r>
      <w:r>
        <w:rPr>
          <w:rFonts w:hint="eastAsia"/>
        </w:rPr>
        <w:t>구현이 가능하다.</w:t>
      </w:r>
    </w:p>
    <w:p w14:paraId="2AD89679" w14:textId="77777777" w:rsidR="00E71487" w:rsidRDefault="00E71487" w:rsidP="00E71487">
      <w:r>
        <w:rPr>
          <w:rFonts w:hint="eastAsia"/>
        </w:rPr>
        <w:t>실시간 게임,</w:t>
      </w:r>
      <w:r>
        <w:t xml:space="preserve"> </w:t>
      </w:r>
      <w:r>
        <w:rPr>
          <w:rFonts w:hint="eastAsia"/>
        </w:rPr>
        <w:t>워드프로세서,</w:t>
      </w:r>
      <w:r>
        <w:t xml:space="preserve"> </w:t>
      </w:r>
      <w:r>
        <w:rPr>
          <w:rFonts w:hint="eastAsia"/>
        </w:rPr>
        <w:t xml:space="preserve">동영상 플레이어 등 </w:t>
      </w:r>
      <w:r>
        <w:t xml:space="preserve">PC </w:t>
      </w:r>
      <w:r>
        <w:rPr>
          <w:rFonts w:hint="eastAsia"/>
        </w:rPr>
        <w:t>앱과 같은 기능 대부분 구현 가능하다.</w:t>
      </w:r>
    </w:p>
    <w:p w14:paraId="521170F4" w14:textId="77777777" w:rsidR="00E71487" w:rsidRDefault="00E71487" w:rsidP="00E71487"/>
    <w:p w14:paraId="673F9876" w14:textId="77777777" w:rsidR="00E71487" w:rsidRDefault="00E71487" w:rsidP="00E71487"/>
    <w:p w14:paraId="0DC8D7DD" w14:textId="77777777" w:rsidR="00E71487" w:rsidRDefault="00E71487" w:rsidP="00E71487">
      <w:pPr>
        <w:pStyle w:val="2"/>
      </w:pPr>
      <w:bookmarkStart w:id="11" w:name="_Toc65589448"/>
      <w:bookmarkStart w:id="12" w:name="_Toc156778744"/>
      <w:r>
        <w:rPr>
          <w:rFonts w:hint="eastAsia"/>
        </w:rPr>
        <w:t>백엔드 개발 기술</w:t>
      </w:r>
      <w:bookmarkEnd w:id="11"/>
      <w:bookmarkEnd w:id="12"/>
    </w:p>
    <w:p w14:paraId="6D0DE976" w14:textId="77777777" w:rsidR="00E71487" w:rsidRPr="002761E9" w:rsidRDefault="00E71487" w:rsidP="00E71487">
      <w:pPr>
        <w:rPr>
          <w:shd w:val="clear" w:color="auto" w:fill="FFFFCC"/>
        </w:rPr>
      </w:pPr>
      <w:r w:rsidRPr="002761E9">
        <w:rPr>
          <w:rFonts w:hint="eastAsia"/>
          <w:shd w:val="clear" w:color="auto" w:fill="FFFFCC"/>
        </w:rPr>
        <w:t>프론트엔드가 담당하는 부분을 제외하고,</w:t>
      </w:r>
      <w:r w:rsidRPr="002761E9">
        <w:rPr>
          <w:shd w:val="clear" w:color="auto" w:fill="FFFFCC"/>
        </w:rPr>
        <w:t xml:space="preserve"> </w:t>
      </w:r>
      <w:r w:rsidRPr="002761E9">
        <w:rPr>
          <w:rFonts w:hint="eastAsia"/>
          <w:shd w:val="clear" w:color="auto" w:fill="FFFFCC"/>
        </w:rPr>
        <w:t>순수하게 서버가 담당해야하는 부분만 서버에 구현하는 방식.</w:t>
      </w:r>
    </w:p>
    <w:p w14:paraId="49C24C34" w14:textId="77777777" w:rsidR="00E71487" w:rsidRDefault="00E71487" w:rsidP="00E71487"/>
    <w:p w14:paraId="3DF235F1" w14:textId="77777777" w:rsidR="00E71487" w:rsidRDefault="00E71487" w:rsidP="00E71487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관련 기능을 프론트엔드가 담당하기 때문에,</w:t>
      </w:r>
      <w:r>
        <w:t xml:space="preserve"> </w:t>
      </w:r>
      <w:r>
        <w:rPr>
          <w:rFonts w:hint="eastAsia"/>
        </w:rPr>
        <w:t xml:space="preserve">서버의 코드는 </w:t>
      </w:r>
      <w:r>
        <w:t xml:space="preserve">DB </w:t>
      </w:r>
      <w:r>
        <w:rPr>
          <w:rFonts w:hint="eastAsia"/>
        </w:rPr>
        <w:t>관련 기능만 담당하면 된다.</w:t>
      </w:r>
    </w:p>
    <w:p w14:paraId="100C2A3B" w14:textId="77777777" w:rsidR="00E71487" w:rsidRDefault="00E71487" w:rsidP="00E71487"/>
    <w:p w14:paraId="161B53AD" w14:textId="77777777" w:rsidR="00E71487" w:rsidRDefault="00E71487" w:rsidP="00E71487">
      <w:r>
        <w:rPr>
          <w:rFonts w:hint="eastAsia"/>
        </w:rPr>
        <w:t>프론트엔드 개발 기술이 대세이기 때문에,</w:t>
      </w:r>
    </w:p>
    <w:p w14:paraId="3165CA2C" w14:textId="1CF31593" w:rsidR="00E71487" w:rsidRDefault="00E71487" w:rsidP="00E71487">
      <w:r>
        <w:rPr>
          <w:rFonts w:hint="eastAsia"/>
        </w:rPr>
        <w:t>백엔드 개발 기술로 구현하는 것도 같이 대세가 되었다.</w:t>
      </w:r>
    </w:p>
    <w:p w14:paraId="2909C7E9" w14:textId="77777777" w:rsidR="00E71487" w:rsidRDefault="00E71487" w:rsidP="00E71487"/>
    <w:p w14:paraId="7B3A731B" w14:textId="77777777" w:rsidR="006000D2" w:rsidRPr="006000D2" w:rsidRDefault="006000D2" w:rsidP="00E71487"/>
    <w:p w14:paraId="4DD5C4FE" w14:textId="77777777" w:rsidR="006000D2" w:rsidRDefault="006000D2" w:rsidP="00E71487"/>
    <w:p w14:paraId="77470BE2" w14:textId="77777777" w:rsidR="00E71487" w:rsidRDefault="00E71487" w:rsidP="00E714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2F10DE8" w14:textId="77777777" w:rsidR="00E71487" w:rsidRDefault="00E71487" w:rsidP="00E71487">
      <w:pPr>
        <w:pStyle w:val="1"/>
      </w:pPr>
      <w:bookmarkStart w:id="13" w:name="_Toc65589457"/>
      <w:bookmarkStart w:id="14" w:name="_Toc156778745"/>
      <w:r>
        <w:rPr>
          <w:rFonts w:hint="eastAsia"/>
        </w:rPr>
        <w:lastRenderedPageBreak/>
        <w:t>프론트엔드 개발 기술의 종류</w:t>
      </w:r>
      <w:bookmarkEnd w:id="13"/>
      <w:bookmarkEnd w:id="14"/>
    </w:p>
    <w:p w14:paraId="04AF6EA7" w14:textId="77777777" w:rsidR="00E71487" w:rsidRDefault="00E71487" w:rsidP="00E71487"/>
    <w:p w14:paraId="5934A953" w14:textId="77777777" w:rsidR="00E71487" w:rsidRDefault="00E71487" w:rsidP="00E71487">
      <w:r>
        <w:rPr>
          <w:rFonts w:hint="eastAsia"/>
        </w:rPr>
        <w:t xml:space="preserve">프론트엔드 개발 기술의 구현 언어는 전부 </w:t>
      </w:r>
      <w:r>
        <w:t xml:space="preserve">javascript </w:t>
      </w:r>
      <w:r>
        <w:rPr>
          <w:rFonts w:hint="eastAsia"/>
        </w:rPr>
        <w:t>이다.</w:t>
      </w:r>
    </w:p>
    <w:p w14:paraId="5450B8E2" w14:textId="77777777" w:rsidR="00E71487" w:rsidRPr="00A85A47" w:rsidRDefault="00E71487" w:rsidP="00E71487">
      <w:r>
        <w:rPr>
          <w:rFonts w:hint="eastAsia"/>
        </w:rPr>
        <w:t xml:space="preserve">웹브라우저에서는 </w:t>
      </w:r>
      <w:r>
        <w:t xml:space="preserve">javascript </w:t>
      </w:r>
      <w:r>
        <w:rPr>
          <w:rFonts w:hint="eastAsia"/>
        </w:rPr>
        <w:t>코드만 실행되기 때문이다.</w:t>
      </w:r>
    </w:p>
    <w:p w14:paraId="37D186E0" w14:textId="77777777" w:rsidR="00E71487" w:rsidRDefault="00E71487" w:rsidP="00E71487"/>
    <w:p w14:paraId="6E27B8E0" w14:textId="77777777" w:rsidR="00B21BD0" w:rsidRDefault="00B21BD0" w:rsidP="00B21BD0">
      <w:pPr>
        <w:pStyle w:val="2"/>
      </w:pPr>
      <w:bookmarkStart w:id="15" w:name="_Toc128890018"/>
      <w:bookmarkStart w:id="16" w:name="_Toc156778746"/>
      <w:r>
        <w:rPr>
          <w:rFonts w:hint="eastAsia"/>
        </w:rPr>
        <w:t>j</w:t>
      </w:r>
      <w:r>
        <w:t>query</w:t>
      </w:r>
      <w:bookmarkEnd w:id="15"/>
      <w:bookmarkEnd w:id="16"/>
    </w:p>
    <w:p w14:paraId="04EC58CC" w14:textId="77777777" w:rsidR="00B21BD0" w:rsidRDefault="00B21BD0" w:rsidP="00B21BD0">
      <w:pPr>
        <w:pStyle w:val="3"/>
      </w:pPr>
      <w:r>
        <w:rPr>
          <w:rFonts w:hint="eastAsia"/>
        </w:rPr>
        <w:t>장점</w:t>
      </w:r>
    </w:p>
    <w:p w14:paraId="7A17417A" w14:textId="77777777" w:rsidR="00B21BD0" w:rsidRDefault="00B21BD0" w:rsidP="00B21BD0">
      <w:r>
        <w:rPr>
          <w:rFonts w:hint="eastAsia"/>
        </w:rPr>
        <w:t>대부분의 기능이 서버에서 실행되는 웹서버 프로그래밍 방식으로 개발할 때</w:t>
      </w:r>
    </w:p>
    <w:p w14:paraId="6937EE70" w14:textId="77777777" w:rsidR="00B21BD0" w:rsidRDefault="00B21BD0" w:rsidP="00B21BD0">
      <w:r>
        <w:rPr>
          <w:rFonts w:hint="eastAsia"/>
        </w:rPr>
        <w:t>웹브라우저에서 실행될 간단한 j</w:t>
      </w:r>
      <w:r>
        <w:t xml:space="preserve">avascript </w:t>
      </w:r>
      <w:r>
        <w:rPr>
          <w:rFonts w:hint="eastAsia"/>
        </w:rPr>
        <w:t>코드를 구현하기에 좋다.</w:t>
      </w:r>
    </w:p>
    <w:p w14:paraId="21C3281D" w14:textId="77777777" w:rsidR="00B21BD0" w:rsidRDefault="00B21BD0" w:rsidP="00B21BD0">
      <w:r>
        <w:rPr>
          <w:rFonts w:hint="eastAsia"/>
        </w:rPr>
        <w:t xml:space="preserve">웹서버 프로그래밍에서 간단한 </w:t>
      </w:r>
      <w:r>
        <w:t>UI</w:t>
      </w:r>
      <w:r>
        <w:rPr>
          <w:rFonts w:hint="eastAsia"/>
        </w:rPr>
        <w:t xml:space="preserve"> 기능을 </w:t>
      </w:r>
      <w:r>
        <w:t>javascript</w:t>
      </w:r>
      <w:r>
        <w:rPr>
          <w:rFonts w:hint="eastAsia"/>
        </w:rPr>
        <w:t xml:space="preserve">로 구현할 때 </w:t>
      </w:r>
      <w:r>
        <w:t>jquery</w:t>
      </w:r>
      <w:r>
        <w:rPr>
          <w:rFonts w:hint="eastAsia"/>
        </w:rPr>
        <w:t>가 가장 대표적인 기술이다.</w:t>
      </w:r>
    </w:p>
    <w:p w14:paraId="56E6A9D0" w14:textId="77777777" w:rsidR="00B21BD0" w:rsidRDefault="00B21BD0" w:rsidP="00B21BD0"/>
    <w:p w14:paraId="6A0D8320" w14:textId="77777777" w:rsidR="00B21BD0" w:rsidRDefault="00B21BD0" w:rsidP="00B21BD0">
      <w:pPr>
        <w:pStyle w:val="3"/>
      </w:pPr>
      <w:r>
        <w:rPr>
          <w:rFonts w:hint="eastAsia"/>
        </w:rPr>
        <w:t>단점</w:t>
      </w:r>
    </w:p>
    <w:p w14:paraId="236C586A" w14:textId="77777777" w:rsidR="00B21BD0" w:rsidRDefault="00B21BD0" w:rsidP="00B21BD0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전체를 개발하는 프론트엔드 개발에는 무리다.</w:t>
      </w:r>
      <w:r>
        <w:t xml:space="preserve"> </w:t>
      </w:r>
    </w:p>
    <w:p w14:paraId="0E88A2AB" w14:textId="77777777" w:rsidR="00B21BD0" w:rsidRPr="00474C4F" w:rsidRDefault="00B21BD0" w:rsidP="00B21BD0"/>
    <w:p w14:paraId="2AD52A87" w14:textId="77777777" w:rsidR="00B21BD0" w:rsidRDefault="00B21BD0" w:rsidP="00B21BD0">
      <w:pPr>
        <w:pStyle w:val="3"/>
      </w:pPr>
      <w:r>
        <w:rPr>
          <w:rFonts w:hint="eastAsia"/>
        </w:rPr>
        <w:t>요약</w:t>
      </w:r>
    </w:p>
    <w:p w14:paraId="4ECD3D8E" w14:textId="77777777" w:rsidR="00B21BD0" w:rsidRDefault="00B21BD0" w:rsidP="00B21BD0">
      <w:r>
        <w:rPr>
          <w:rFonts w:hint="eastAsia"/>
        </w:rPr>
        <w:t>웹서버 프로그래밍의 보조 수단으로 간단한 기능만 구현하기에 좋지만,</w:t>
      </w:r>
    </w:p>
    <w:p w14:paraId="32BF597D" w14:textId="77777777" w:rsidR="00B21BD0" w:rsidRDefault="00B21BD0" w:rsidP="00B21BD0">
      <w:r>
        <w:rPr>
          <w:rFonts w:hint="eastAsia"/>
        </w:rPr>
        <w:t>프론트엔드 개발 기술로는 부족하다.</w:t>
      </w:r>
    </w:p>
    <w:p w14:paraId="71D8CF46" w14:textId="77777777" w:rsidR="00B21BD0" w:rsidRDefault="00B21BD0" w:rsidP="00B21BD0"/>
    <w:p w14:paraId="2594997B" w14:textId="77777777" w:rsidR="00B21BD0" w:rsidRPr="00EB3A29" w:rsidRDefault="00B21BD0" w:rsidP="00B21BD0"/>
    <w:p w14:paraId="50D0D0A2" w14:textId="77777777" w:rsidR="00B21BD0" w:rsidRDefault="00B21BD0" w:rsidP="00B21BD0">
      <w:pPr>
        <w:pStyle w:val="2"/>
      </w:pPr>
      <w:bookmarkStart w:id="17" w:name="_Toc128890019"/>
      <w:bookmarkStart w:id="18" w:name="_Toc156778747"/>
      <w:r>
        <w:rPr>
          <w:rFonts w:hint="eastAsia"/>
        </w:rPr>
        <w:t>r</w:t>
      </w:r>
      <w:r>
        <w:t>eact.</w:t>
      </w:r>
      <w:r>
        <w:rPr>
          <w:rFonts w:hint="eastAsia"/>
        </w:rPr>
        <w:t>j</w:t>
      </w:r>
      <w:r>
        <w:t>s</w:t>
      </w:r>
      <w:bookmarkEnd w:id="17"/>
      <w:bookmarkEnd w:id="18"/>
    </w:p>
    <w:p w14:paraId="75E0C598" w14:textId="77777777" w:rsidR="00B21BD0" w:rsidRDefault="00B21BD0" w:rsidP="00B21BD0">
      <w:pPr>
        <w:pStyle w:val="3"/>
      </w:pPr>
      <w:r>
        <w:rPr>
          <w:rFonts w:hint="eastAsia"/>
        </w:rPr>
        <w:t>장점</w:t>
      </w:r>
    </w:p>
    <w:p w14:paraId="4B0943E4" w14:textId="77777777" w:rsidR="00B21BD0" w:rsidRDefault="00B21BD0" w:rsidP="00B21BD0"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 xml:space="preserve">사용되는 </w:t>
      </w:r>
      <w:r>
        <w:t>완성도 높은 프론트엔드 개발 기술</w:t>
      </w:r>
    </w:p>
    <w:p w14:paraId="3D7E5C6B" w14:textId="77777777" w:rsidR="00B21BD0" w:rsidRDefault="00B21BD0" w:rsidP="00B21BD0">
      <w:r>
        <w:rPr>
          <w:rFonts w:hint="eastAsia"/>
        </w:rPr>
        <w:t>하이브리드 앱 개발 기술(</w:t>
      </w:r>
      <w:r>
        <w:t>react native)의 완성도가 높다.</w:t>
      </w:r>
    </w:p>
    <w:p w14:paraId="33AC3F80" w14:textId="77777777" w:rsidR="00B21BD0" w:rsidRDefault="00B21BD0" w:rsidP="00B21BD0"/>
    <w:p w14:paraId="720CE80A" w14:textId="77777777" w:rsidR="00B21BD0" w:rsidRDefault="00B21BD0" w:rsidP="00B21BD0">
      <w:pPr>
        <w:pStyle w:val="3"/>
      </w:pPr>
      <w:r>
        <w:rPr>
          <w:rFonts w:hint="eastAsia"/>
        </w:rPr>
        <w:t>단점</w:t>
      </w:r>
    </w:p>
    <w:p w14:paraId="742EBFF7" w14:textId="77777777" w:rsidR="00B21BD0" w:rsidRDefault="00B21BD0" w:rsidP="00B21BD0">
      <w:r>
        <w:rPr>
          <w:rFonts w:hint="eastAsia"/>
        </w:rPr>
        <w:t>난이도가</w:t>
      </w:r>
      <w:r>
        <w:t xml:space="preserve"> </w:t>
      </w:r>
      <w:r>
        <w:rPr>
          <w:rFonts w:hint="eastAsia"/>
        </w:rPr>
        <w:t xml:space="preserve">약간 </w:t>
      </w:r>
      <w:r>
        <w:t>높다.</w:t>
      </w:r>
    </w:p>
    <w:p w14:paraId="40875C25" w14:textId="77777777" w:rsidR="00B21BD0" w:rsidRDefault="00B21BD0" w:rsidP="00B21BD0"/>
    <w:p w14:paraId="23E6C332" w14:textId="77777777" w:rsidR="00B21BD0" w:rsidRDefault="00B21BD0" w:rsidP="00B21BD0">
      <w:pPr>
        <w:pStyle w:val="3"/>
      </w:pPr>
      <w:r>
        <w:rPr>
          <w:rFonts w:hint="eastAsia"/>
        </w:rPr>
        <w:t>요약</w:t>
      </w:r>
    </w:p>
    <w:p w14:paraId="66DB2124" w14:textId="77777777" w:rsidR="00B21BD0" w:rsidRPr="004E4CD1" w:rsidRDefault="00B21BD0" w:rsidP="00B21BD0">
      <w:r>
        <w:rPr>
          <w:rFonts w:hint="eastAsia"/>
        </w:rPr>
        <w:t xml:space="preserve">프론트엔드 개발자라면 </w:t>
      </w:r>
      <w:r>
        <w:t xml:space="preserve">react.js </w:t>
      </w:r>
    </w:p>
    <w:p w14:paraId="7F9342F5" w14:textId="77777777" w:rsidR="00B21BD0" w:rsidRDefault="00B21BD0" w:rsidP="00B21BD0"/>
    <w:p w14:paraId="4F7CABE3" w14:textId="77777777" w:rsidR="00B21BD0" w:rsidRDefault="00B21BD0" w:rsidP="00B21BD0"/>
    <w:p w14:paraId="7CDAF91B" w14:textId="77777777" w:rsidR="00B21BD0" w:rsidRDefault="00B21BD0" w:rsidP="00B21BD0">
      <w:pPr>
        <w:pStyle w:val="2"/>
      </w:pPr>
      <w:bookmarkStart w:id="19" w:name="_Toc128890020"/>
      <w:bookmarkStart w:id="20" w:name="_Toc156778748"/>
      <w:r>
        <w:t>vue.js</w:t>
      </w:r>
      <w:bookmarkEnd w:id="19"/>
      <w:bookmarkEnd w:id="20"/>
    </w:p>
    <w:p w14:paraId="7793723F" w14:textId="77777777" w:rsidR="00B21BD0" w:rsidRDefault="00B21BD0" w:rsidP="00B21BD0">
      <w:pPr>
        <w:pStyle w:val="3"/>
      </w:pPr>
      <w:r>
        <w:rPr>
          <w:rFonts w:hint="eastAsia"/>
        </w:rPr>
        <w:t>장점</w:t>
      </w:r>
    </w:p>
    <w:p w14:paraId="6E92DB63" w14:textId="77777777" w:rsidR="00B21BD0" w:rsidRDefault="00B21BD0" w:rsidP="00B21BD0">
      <w:r>
        <w:rPr>
          <w:rFonts w:hint="eastAsia"/>
        </w:rPr>
        <w:t>r</w:t>
      </w:r>
      <w:r>
        <w:t xml:space="preserve">eact.js </w:t>
      </w:r>
      <w:r>
        <w:rPr>
          <w:rFonts w:hint="eastAsia"/>
        </w:rPr>
        <w:t>보다 약간 쉽고 편하다.</w:t>
      </w:r>
    </w:p>
    <w:p w14:paraId="12F75297" w14:textId="77777777" w:rsidR="00B21BD0" w:rsidRDefault="00B21BD0" w:rsidP="00B21BD0">
      <w:r>
        <w:rPr>
          <w:rFonts w:hint="eastAsia"/>
        </w:rPr>
        <w:t>백엔드 개발자가 프론트엔드 개발 기술을 배우기에 적당하다.</w:t>
      </w:r>
    </w:p>
    <w:p w14:paraId="35281471" w14:textId="77777777" w:rsidR="00B21BD0" w:rsidRPr="001A1841" w:rsidRDefault="00B21BD0" w:rsidP="00B21BD0"/>
    <w:p w14:paraId="5DA5059F" w14:textId="77777777" w:rsidR="00B21BD0" w:rsidRDefault="00B21BD0" w:rsidP="00B21BD0">
      <w:pPr>
        <w:pStyle w:val="3"/>
      </w:pPr>
      <w:r>
        <w:rPr>
          <w:rFonts w:hint="eastAsia"/>
        </w:rPr>
        <w:t>단점</w:t>
      </w:r>
    </w:p>
    <w:p w14:paraId="1ED5850C" w14:textId="77777777" w:rsidR="00B21BD0" w:rsidRDefault="00B21BD0" w:rsidP="00B21BD0">
      <w:r>
        <w:rPr>
          <w:rFonts w:hint="eastAsia"/>
        </w:rPr>
        <w:t>r</w:t>
      </w:r>
      <w:r>
        <w:t xml:space="preserve">eact.js 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점유율이 낮다.</w:t>
      </w:r>
    </w:p>
    <w:p w14:paraId="005DE080" w14:textId="77777777" w:rsidR="00B21BD0" w:rsidRDefault="00B21BD0" w:rsidP="00B21BD0"/>
    <w:p w14:paraId="2C7A3863" w14:textId="77777777" w:rsidR="00B21BD0" w:rsidRDefault="00B21BD0" w:rsidP="00B21BD0">
      <w:pPr>
        <w:pStyle w:val="3"/>
      </w:pPr>
      <w:r>
        <w:rPr>
          <w:rFonts w:hint="eastAsia"/>
        </w:rPr>
        <w:t>요약</w:t>
      </w:r>
    </w:p>
    <w:p w14:paraId="67D1F60C" w14:textId="77777777" w:rsidR="00B21BD0" w:rsidRDefault="00B21BD0" w:rsidP="00B21BD0">
      <w:r>
        <w:rPr>
          <w:rFonts w:hint="eastAsia"/>
        </w:rPr>
        <w:t>백엔드 개발자인데 프론트엔드 기술을 공부하고 싶다면</w:t>
      </w:r>
      <w:r>
        <w:t xml:space="preserve"> vue.js</w:t>
      </w:r>
    </w:p>
    <w:p w14:paraId="79A40046" w14:textId="77777777" w:rsidR="00E71487" w:rsidRPr="00B21BD0" w:rsidRDefault="00E71487" w:rsidP="00E71487"/>
    <w:p w14:paraId="23AB6941" w14:textId="77777777" w:rsidR="00E71487" w:rsidRDefault="00E71487" w:rsidP="00E71487"/>
    <w:p w14:paraId="01F1A4C7" w14:textId="17FB34FA" w:rsidR="00454220" w:rsidRDefault="0045422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5AF8D31" w14:textId="22BB2E46" w:rsidR="0032369B" w:rsidRDefault="0032369B" w:rsidP="0032369B">
      <w:pPr>
        <w:pStyle w:val="1"/>
      </w:pPr>
      <w:bookmarkStart w:id="21" w:name="_Toc156778749"/>
      <w:r>
        <w:rPr>
          <w:rFonts w:hint="eastAsia"/>
        </w:rPr>
        <w:lastRenderedPageBreak/>
        <w:t>기타</w:t>
      </w:r>
      <w:bookmarkEnd w:id="21"/>
    </w:p>
    <w:p w14:paraId="1FBFFE1E" w14:textId="52E556CC" w:rsidR="00877186" w:rsidRDefault="00877186" w:rsidP="00877186">
      <w:pPr>
        <w:pStyle w:val="2"/>
      </w:pPr>
      <w:bookmarkStart w:id="22" w:name="_Toc156778750"/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 버전</w:t>
      </w:r>
      <w:bookmarkEnd w:id="22"/>
    </w:p>
    <w:p w14:paraId="70035ABE" w14:textId="43278F8B" w:rsidR="005D59DF" w:rsidRDefault="005D59DF" w:rsidP="005D59DF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문법 표준을 </w:t>
      </w:r>
      <w:r w:rsidR="001A2CE6">
        <w:t xml:space="preserve">ECMAScript </w:t>
      </w:r>
      <w:r w:rsidR="001A2CE6">
        <w:rPr>
          <w:rFonts w:hint="eastAsia"/>
        </w:rPr>
        <w:t>라고 부른다.</w:t>
      </w:r>
      <w:r w:rsidR="001A2CE6">
        <w:t xml:space="preserve"> </w:t>
      </w:r>
      <w:r w:rsidR="001A2CE6">
        <w:rPr>
          <w:rFonts w:hint="eastAsia"/>
        </w:rPr>
        <w:t xml:space="preserve">줄여서 </w:t>
      </w:r>
      <w:r w:rsidR="001A2CE6">
        <w:t>ES.</w:t>
      </w:r>
    </w:p>
    <w:p w14:paraId="0FDB2DB0" w14:textId="77777777" w:rsidR="00CD2874" w:rsidRPr="00CD2874" w:rsidRDefault="00CD2874" w:rsidP="005D59DF"/>
    <w:p w14:paraId="7848BB51" w14:textId="109882A5" w:rsidR="00877186" w:rsidRDefault="002E79DC" w:rsidP="00933A18">
      <w:pPr>
        <w:pStyle w:val="3"/>
      </w:pPr>
      <w:r>
        <w:rPr>
          <w:rFonts w:hint="eastAsia"/>
        </w:rPr>
        <w:t>E</w:t>
      </w:r>
      <w:r>
        <w:t>S</w:t>
      </w:r>
      <w:r w:rsidR="000F57DC">
        <w:rPr>
          <w:rFonts w:hint="eastAsia"/>
        </w:rPr>
        <w:t>5</w:t>
      </w:r>
      <w:r>
        <w:t xml:space="preserve"> (ECMAScript5)</w:t>
      </w:r>
    </w:p>
    <w:p w14:paraId="2402EEE5" w14:textId="0975EA8A" w:rsidR="00836495" w:rsidRDefault="00836495" w:rsidP="00836495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문법 표준의 </w:t>
      </w:r>
      <w:r>
        <w:t>5</w:t>
      </w:r>
      <w:r>
        <w:rPr>
          <w:rFonts w:hint="eastAsia"/>
        </w:rPr>
        <w:t>번째 버전을</w:t>
      </w:r>
      <w:r>
        <w:t>, ECMAScript5,</w:t>
      </w:r>
      <w:r>
        <w:rPr>
          <w:rFonts w:hint="eastAsia"/>
        </w:rPr>
        <w:t xml:space="preserve">줄여서 </w:t>
      </w:r>
      <w:r>
        <w:t xml:space="preserve">ES5 </w:t>
      </w:r>
      <w:r>
        <w:rPr>
          <w:rFonts w:hint="eastAsia"/>
        </w:rPr>
        <w:t>라고 부른다.</w:t>
      </w:r>
    </w:p>
    <w:p w14:paraId="7B595721" w14:textId="77777777" w:rsidR="00631CA9" w:rsidRPr="00631CA9" w:rsidRDefault="00631CA9" w:rsidP="00631CA9">
      <w:r>
        <w:rPr>
          <w:rFonts w:hint="eastAsia"/>
        </w:rPr>
        <w:t>2</w:t>
      </w:r>
      <w:r>
        <w:t>009</w:t>
      </w:r>
      <w:r>
        <w:rPr>
          <w:rFonts w:hint="eastAsia"/>
        </w:rPr>
        <w:t>년 발표됨.</w:t>
      </w:r>
    </w:p>
    <w:p w14:paraId="20757689" w14:textId="77777777" w:rsidR="00836495" w:rsidRPr="00836495" w:rsidRDefault="00836495" w:rsidP="00836495"/>
    <w:p w14:paraId="24C0B85B" w14:textId="3CC1B50B" w:rsidR="002E79DC" w:rsidRDefault="00F20604" w:rsidP="002E79DC">
      <w:r>
        <w:rPr>
          <w:rFonts w:hint="eastAsia"/>
        </w:rPr>
        <w:t>가장 많은 웹브라우저가 지원하는 보편적인 표준.</w:t>
      </w:r>
    </w:p>
    <w:p w14:paraId="57F4C40F" w14:textId="31E6AF76" w:rsidR="00F20604" w:rsidRDefault="00F20604" w:rsidP="002E79DC">
      <w:r>
        <w:rPr>
          <w:rFonts w:hint="eastAsia"/>
        </w:rPr>
        <w:t>객체지향 문법이 빠져있다.</w:t>
      </w:r>
    </w:p>
    <w:p w14:paraId="0BE43EE1" w14:textId="77777777" w:rsidR="00F20604" w:rsidRDefault="00F20604" w:rsidP="002E79DC"/>
    <w:p w14:paraId="7719B04F" w14:textId="2820BFA4" w:rsidR="00F20604" w:rsidRDefault="00F20604" w:rsidP="00F20604">
      <w:pPr>
        <w:pStyle w:val="3"/>
      </w:pPr>
      <w:r>
        <w:rPr>
          <w:rFonts w:hint="eastAsia"/>
        </w:rPr>
        <w:t>E</w:t>
      </w:r>
      <w:r>
        <w:t>S6 (ECMAScript6)</w:t>
      </w:r>
    </w:p>
    <w:p w14:paraId="02901B37" w14:textId="27F7ED59" w:rsidR="00836495" w:rsidRDefault="00836495" w:rsidP="00836495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문법 표준의 </w:t>
      </w:r>
      <w:r>
        <w:t>6</w:t>
      </w:r>
      <w:r>
        <w:rPr>
          <w:rFonts w:hint="eastAsia"/>
        </w:rPr>
        <w:t>번째 버전</w:t>
      </w:r>
      <w:r>
        <w:t xml:space="preserve"> </w:t>
      </w:r>
    </w:p>
    <w:p w14:paraId="320D338A" w14:textId="0795F7B4" w:rsidR="00F20604" w:rsidRDefault="00592E5F" w:rsidP="00F20604">
      <w:r>
        <w:rPr>
          <w:rFonts w:hint="eastAsia"/>
        </w:rPr>
        <w:t xml:space="preserve">문법 표준 발표 연도를 붙여서 </w:t>
      </w:r>
      <w:r>
        <w:t>ES</w:t>
      </w:r>
      <w:r w:rsidRPr="00592E5F">
        <w:rPr>
          <w:b/>
          <w:bCs/>
        </w:rPr>
        <w:t>2015</w:t>
      </w:r>
      <w:r>
        <w:t>, ECMAScript</w:t>
      </w:r>
      <w:r w:rsidRPr="00592E5F">
        <w:rPr>
          <w:b/>
          <w:bCs/>
        </w:rPr>
        <w:t>2015</w:t>
      </w:r>
      <w:r>
        <w:t xml:space="preserve"> </w:t>
      </w:r>
      <w:r>
        <w:rPr>
          <w:rFonts w:hint="eastAsia"/>
        </w:rPr>
        <w:t>라고 부르기도 한다.</w:t>
      </w:r>
    </w:p>
    <w:p w14:paraId="406DDA1B" w14:textId="77777777" w:rsidR="00592E5F" w:rsidRDefault="00592E5F" w:rsidP="00F20604"/>
    <w:p w14:paraId="5D3ACA45" w14:textId="0D6D210E" w:rsidR="00836495" w:rsidRDefault="00836495" w:rsidP="005D59DF">
      <w:r>
        <w:rPr>
          <w:rFonts w:hint="eastAsia"/>
        </w:rPr>
        <w:t>객체지향 문법 추가됨.</w:t>
      </w:r>
    </w:p>
    <w:p w14:paraId="6005FD87" w14:textId="69A4D8D5" w:rsidR="00631CA9" w:rsidRPr="006F7BED" w:rsidRDefault="00631CA9" w:rsidP="00631CA9">
      <w:r>
        <w:rPr>
          <w:rFonts w:hint="eastAsia"/>
        </w:rPr>
        <w:t>E</w:t>
      </w:r>
      <w:r>
        <w:t xml:space="preserve">S5 </w:t>
      </w:r>
      <w:r>
        <w:rPr>
          <w:rFonts w:hint="eastAsia"/>
        </w:rPr>
        <w:t>문법에 비해서 크게 변함.</w:t>
      </w:r>
    </w:p>
    <w:p w14:paraId="644EFD02" w14:textId="4B72ADA3" w:rsidR="004F483F" w:rsidRDefault="004F483F" w:rsidP="005D59DF">
      <w:r>
        <w:rPr>
          <w:rFonts w:hint="eastAsia"/>
        </w:rPr>
        <w:t xml:space="preserve">프론트엔드 개발자라면 </w:t>
      </w:r>
      <w:r w:rsidR="00EF398B">
        <w:rPr>
          <w:rFonts w:hint="eastAsia"/>
        </w:rPr>
        <w:t xml:space="preserve">최소한 </w:t>
      </w:r>
      <w:r>
        <w:t xml:space="preserve">ES6 </w:t>
      </w:r>
      <w:r>
        <w:rPr>
          <w:rFonts w:hint="eastAsia"/>
        </w:rPr>
        <w:t>문법으로 개발해야 한다.</w:t>
      </w:r>
    </w:p>
    <w:p w14:paraId="5F9F4AE9" w14:textId="77777777" w:rsidR="00836495" w:rsidRDefault="00836495" w:rsidP="005D59DF"/>
    <w:p w14:paraId="63CFB91D" w14:textId="32FB7523" w:rsidR="004F483F" w:rsidRDefault="00631CA9" w:rsidP="00631CA9">
      <w:pPr>
        <w:pStyle w:val="3"/>
      </w:pPr>
      <w:r>
        <w:rPr>
          <w:rFonts w:hint="eastAsia"/>
        </w:rPr>
        <w:t>자잘한</w:t>
      </w:r>
      <w:r>
        <w:rPr>
          <w:rFonts w:hint="eastAsia"/>
        </w:rPr>
        <w:t xml:space="preserve"> </w:t>
      </w:r>
      <w:r w:rsidR="00E0609B">
        <w:rPr>
          <w:rFonts w:hint="eastAsia"/>
        </w:rPr>
        <w:t>버전</w:t>
      </w:r>
      <w:r w:rsidR="00E0609B">
        <w:rPr>
          <w:rFonts w:hint="eastAsia"/>
        </w:rPr>
        <w:t xml:space="preserve"> </w:t>
      </w:r>
      <w:r w:rsidR="00E0609B">
        <w:rPr>
          <w:rFonts w:hint="eastAsia"/>
        </w:rPr>
        <w:t>업</w:t>
      </w:r>
    </w:p>
    <w:p w14:paraId="15BBE94A" w14:textId="59F3EE75" w:rsidR="00E0609B" w:rsidRDefault="00E0609B" w:rsidP="00E0609B"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 xml:space="preserve">문법에서 자잘한 </w:t>
      </w:r>
      <w:r w:rsidR="00D8075C">
        <w:rPr>
          <w:rFonts w:hint="eastAsia"/>
        </w:rPr>
        <w:t>버전 업.</w:t>
      </w:r>
    </w:p>
    <w:p w14:paraId="68669DC0" w14:textId="77777777" w:rsidR="00E0609B" w:rsidRPr="00E0609B" w:rsidRDefault="00E0609B" w:rsidP="00E0609B"/>
    <w:p w14:paraId="367522B5" w14:textId="19040180" w:rsidR="000F57DC" w:rsidRDefault="00963441" w:rsidP="00E0609B">
      <w:r>
        <w:rPr>
          <w:rFonts w:hint="eastAsia"/>
        </w:rPr>
        <w:t>E</w:t>
      </w:r>
      <w:r>
        <w:t>S7,</w:t>
      </w:r>
      <w:r w:rsidR="006F7BED">
        <w:t xml:space="preserve"> ES2016</w:t>
      </w:r>
    </w:p>
    <w:p w14:paraId="45D634A4" w14:textId="002480FE" w:rsidR="006F7BED" w:rsidRDefault="006F7BED" w:rsidP="00E0609B">
      <w:r>
        <w:rPr>
          <w:rFonts w:hint="eastAsia"/>
        </w:rPr>
        <w:t>E</w:t>
      </w:r>
      <w:r>
        <w:t>S8, ES2017</w:t>
      </w:r>
    </w:p>
    <w:p w14:paraId="49CCDAAF" w14:textId="16C016E4" w:rsidR="006F7BED" w:rsidRDefault="006F7BED" w:rsidP="00E0609B">
      <w:r>
        <w:rPr>
          <w:rFonts w:hint="eastAsia"/>
        </w:rPr>
        <w:t>E</w:t>
      </w:r>
      <w:r>
        <w:t>S9, ES2018</w:t>
      </w:r>
    </w:p>
    <w:p w14:paraId="19430CAF" w14:textId="3B079D86" w:rsidR="006F7BED" w:rsidRDefault="006F7BED" w:rsidP="00E0609B">
      <w:r>
        <w:rPr>
          <w:rFonts w:hint="eastAsia"/>
        </w:rPr>
        <w:t>E</w:t>
      </w:r>
      <w:r>
        <w:t>S10, ES2019</w:t>
      </w:r>
    </w:p>
    <w:p w14:paraId="2B01AF41" w14:textId="3EE4814F" w:rsidR="006F7BED" w:rsidRDefault="006F7BED" w:rsidP="00E0609B">
      <w:r>
        <w:rPr>
          <w:rFonts w:hint="eastAsia"/>
        </w:rPr>
        <w:t>E</w:t>
      </w:r>
      <w:r>
        <w:t>S11, ES2020</w:t>
      </w:r>
    </w:p>
    <w:p w14:paraId="515A8DD6" w14:textId="07BAEF10" w:rsidR="006F7BED" w:rsidRDefault="006F7BED" w:rsidP="00E0609B">
      <w:r>
        <w:rPr>
          <w:rFonts w:hint="eastAsia"/>
        </w:rPr>
        <w:t>E</w:t>
      </w:r>
      <w:r>
        <w:t>S12, ES2021</w:t>
      </w:r>
    </w:p>
    <w:p w14:paraId="0811D9E0" w14:textId="77777777" w:rsidR="006F7BED" w:rsidRDefault="006F7BED" w:rsidP="006F7BED"/>
    <w:p w14:paraId="687FD275" w14:textId="77DE00E1" w:rsidR="00F00F20" w:rsidRDefault="00504166" w:rsidP="006F7BED">
      <w:r>
        <w:rPr>
          <w:rFonts w:hint="eastAsia"/>
        </w:rPr>
        <w:t>E</w:t>
      </w:r>
      <w:r>
        <w:t>S6</w:t>
      </w:r>
      <w:r>
        <w:rPr>
          <w:rFonts w:hint="eastAsia"/>
        </w:rPr>
        <w:t xml:space="preserve">에서 </w:t>
      </w:r>
      <w:r w:rsidR="00F00F20">
        <w:rPr>
          <w:rFonts w:hint="eastAsia"/>
        </w:rPr>
        <w:t>자잘한 버전업들이기 때문에,</w:t>
      </w:r>
    </w:p>
    <w:p w14:paraId="485FC19A" w14:textId="10747FC6" w:rsidR="00504166" w:rsidRDefault="00504166" w:rsidP="006F7BED">
      <w:r>
        <w:rPr>
          <w:rFonts w:hint="eastAsia"/>
        </w:rPr>
        <w:t xml:space="preserve">위 표준들을 전부 뭉뚱그려서 </w:t>
      </w:r>
      <w:r>
        <w:t xml:space="preserve">ES6 </w:t>
      </w:r>
      <w:r>
        <w:rPr>
          <w:rFonts w:hint="eastAsia"/>
        </w:rPr>
        <w:t>라고 부른다.</w:t>
      </w:r>
    </w:p>
    <w:p w14:paraId="43022196" w14:textId="77777777" w:rsidR="00D8075C" w:rsidRDefault="00D8075C" w:rsidP="006F7BED"/>
    <w:p w14:paraId="037B7B0A" w14:textId="27B109B7" w:rsidR="00D8075C" w:rsidRDefault="00D8075C" w:rsidP="00D8075C">
      <w:pPr>
        <w:pStyle w:val="3"/>
      </w:pPr>
      <w:r>
        <w:rPr>
          <w:rFonts w:hint="eastAsia"/>
        </w:rPr>
        <w:t>T</w:t>
      </w:r>
      <w:r>
        <w:t>ypescript</w:t>
      </w:r>
    </w:p>
    <w:p w14:paraId="0245F9B5" w14:textId="75F4EAB6" w:rsidR="00D8075C" w:rsidRDefault="00D8075C" w:rsidP="00D8075C">
      <w:r>
        <w:rPr>
          <w:rFonts w:hint="eastAsia"/>
        </w:rPr>
        <w:t xml:space="preserve">마이크로소프트가 만든 </w:t>
      </w:r>
      <w:r w:rsidR="00DC1A9F">
        <w:rPr>
          <w:rFonts w:hint="eastAsia"/>
        </w:rPr>
        <w:t>언어.</w:t>
      </w:r>
    </w:p>
    <w:p w14:paraId="375FD321" w14:textId="77777777" w:rsidR="008B0E29" w:rsidRDefault="008B0E29" w:rsidP="00D8075C"/>
    <w:p w14:paraId="77E43B42" w14:textId="36CFB768" w:rsidR="00DC1A9F" w:rsidRDefault="00413778" w:rsidP="00D8075C">
      <w:r>
        <w:t xml:space="preserve">Java </w:t>
      </w:r>
      <w:r w:rsidR="00C364FB">
        <w:rPr>
          <w:rFonts w:hint="eastAsia"/>
        </w:rPr>
        <w:t>언어</w:t>
      </w:r>
      <w:r>
        <w:rPr>
          <w:rFonts w:hint="eastAsia"/>
        </w:rPr>
        <w:t>에는 자료형(</w:t>
      </w:r>
      <w:r>
        <w:t>type)</w:t>
      </w:r>
      <w:r>
        <w:rPr>
          <w:rFonts w:hint="eastAsia"/>
        </w:rPr>
        <w:t>이 있지만,</w:t>
      </w:r>
      <w:r>
        <w:t xml:space="preserve"> Javascript</w:t>
      </w:r>
      <w:r>
        <w:rPr>
          <w:rFonts w:hint="eastAsia"/>
        </w:rPr>
        <w:t>에는 없다.</w:t>
      </w:r>
      <w:r>
        <w:t xml:space="preserve"> </w:t>
      </w:r>
    </w:p>
    <w:p w14:paraId="1915683A" w14:textId="2C9781FF" w:rsidR="00413778" w:rsidRDefault="00413778" w:rsidP="00D8075C">
      <w:r>
        <w:rPr>
          <w:rFonts w:hint="eastAsia"/>
        </w:rPr>
        <w:t>(예:</w:t>
      </w:r>
      <w:r>
        <w:t xml:space="preserve"> int, </w:t>
      </w:r>
      <w:r w:rsidR="008B0E29">
        <w:t>double, String, ArrayList)</w:t>
      </w:r>
    </w:p>
    <w:p w14:paraId="2AEFED81" w14:textId="6B707E99" w:rsidR="008B0E29" w:rsidRDefault="008B0E29" w:rsidP="00D8075C"/>
    <w:p w14:paraId="2CF2EDE3" w14:textId="75E62C98" w:rsidR="00C364FB" w:rsidRDefault="00C364FB" w:rsidP="00D8075C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언어에 있는 자료형과 객체지향 문법과 유사한 것을</w:t>
      </w:r>
    </w:p>
    <w:p w14:paraId="6814F56A" w14:textId="1A2432B1" w:rsidR="008B0E29" w:rsidRDefault="00C364FB" w:rsidP="00C364FB">
      <w:r>
        <w:rPr>
          <w:rFonts w:hint="eastAsia"/>
        </w:rPr>
        <w:t>J</w:t>
      </w:r>
      <w:r>
        <w:t>avascipt</w:t>
      </w:r>
      <w:r>
        <w:rPr>
          <w:rFonts w:hint="eastAsia"/>
        </w:rPr>
        <w:t>에 추가한 것이</w:t>
      </w:r>
      <w:r w:rsidR="008B0E29">
        <w:t xml:space="preserve"> Typescr</w:t>
      </w:r>
      <w:r w:rsidR="005D3DEA">
        <w:t>i</w:t>
      </w:r>
      <w:r w:rsidR="008B0E29">
        <w:t xml:space="preserve">pt </w:t>
      </w:r>
      <w:r w:rsidR="008B0E29">
        <w:rPr>
          <w:rFonts w:hint="eastAsia"/>
        </w:rPr>
        <w:t>이다.</w:t>
      </w:r>
    </w:p>
    <w:p w14:paraId="1A266A42" w14:textId="7812A20C" w:rsidR="00C364FB" w:rsidRDefault="00C364FB" w:rsidP="00C364FB">
      <w:r>
        <w:rPr>
          <w:rFonts w:hint="eastAsia"/>
        </w:rPr>
        <w:t>그래서,</w:t>
      </w:r>
      <w:r>
        <w:t xml:space="preserve"> Java </w:t>
      </w:r>
      <w:r>
        <w:rPr>
          <w:rFonts w:hint="eastAsia"/>
        </w:rPr>
        <w:t>개발자</w:t>
      </w:r>
      <w:r w:rsidR="002B5987">
        <w:rPr>
          <w:rFonts w:hint="eastAsia"/>
        </w:rPr>
        <w:t>에게는</w:t>
      </w:r>
      <w:r>
        <w:rPr>
          <w:rFonts w:hint="eastAsia"/>
        </w:rPr>
        <w:t xml:space="preserve"> 순수 </w:t>
      </w:r>
      <w:r>
        <w:t xml:space="preserve">Javascript </w:t>
      </w:r>
      <w:r>
        <w:rPr>
          <w:rFonts w:hint="eastAsia"/>
        </w:rPr>
        <w:t xml:space="preserve">문법보다 </w:t>
      </w:r>
      <w:r>
        <w:t xml:space="preserve">Typescript </w:t>
      </w:r>
      <w:r>
        <w:rPr>
          <w:rFonts w:hint="eastAsia"/>
        </w:rPr>
        <w:t>문법이 더 친근하다.</w:t>
      </w:r>
    </w:p>
    <w:p w14:paraId="0B341E7E" w14:textId="77777777" w:rsidR="00DC3647" w:rsidRDefault="00DC3647" w:rsidP="006F7BED"/>
    <w:p w14:paraId="66FD5807" w14:textId="77777777" w:rsidR="00EF398B" w:rsidRDefault="00EF398B" w:rsidP="00EF398B">
      <w:r>
        <w:rPr>
          <w:rFonts w:hint="eastAsia"/>
        </w:rPr>
        <w:t xml:space="preserve">프론트엔드 개발자라면 </w:t>
      </w:r>
      <w:r>
        <w:t xml:space="preserve">Typescript </w:t>
      </w:r>
      <w:r>
        <w:rPr>
          <w:rFonts w:hint="eastAsia"/>
        </w:rPr>
        <w:t>문법으로 개발하는 것이 바람직하다.</w:t>
      </w:r>
    </w:p>
    <w:p w14:paraId="4A3B1BC8" w14:textId="77777777" w:rsidR="005D3DEA" w:rsidRPr="00EF398B" w:rsidRDefault="005D3DEA" w:rsidP="006F7BED"/>
    <w:p w14:paraId="21465D8C" w14:textId="77777777" w:rsidR="00DC3647" w:rsidRPr="006F7BED" w:rsidRDefault="00DC3647" w:rsidP="006F7BED"/>
    <w:p w14:paraId="13572971" w14:textId="30EEA5D8" w:rsidR="00EF398B" w:rsidRDefault="00EF398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0BCF57" w14:textId="1AF45E2A" w:rsidR="0032369B" w:rsidRDefault="0032369B" w:rsidP="0032369B">
      <w:pPr>
        <w:pStyle w:val="2"/>
      </w:pPr>
      <w:bookmarkStart w:id="23" w:name="_Toc65589449"/>
      <w:bookmarkStart w:id="24" w:name="_Toc156778751"/>
      <w:r>
        <w:rPr>
          <w:rFonts w:hint="eastAsia"/>
        </w:rPr>
        <w:lastRenderedPageBreak/>
        <w:t>풀스택 개발</w:t>
      </w:r>
      <w:bookmarkEnd w:id="24"/>
      <w:r>
        <w:rPr>
          <w:rFonts w:hint="eastAsia"/>
        </w:rPr>
        <w:t xml:space="preserve"> </w:t>
      </w:r>
      <w:bookmarkEnd w:id="23"/>
    </w:p>
    <w:p w14:paraId="451DFC85" w14:textId="77777777" w:rsidR="0032369B" w:rsidRDefault="0032369B" w:rsidP="0032369B">
      <w:r>
        <w:rPr>
          <w:rFonts w:hint="eastAsia"/>
        </w:rPr>
        <w:t>소규모 백엔드 서버 구현은 아주 쉽고 간단하기 때문에</w:t>
      </w:r>
    </w:p>
    <w:p w14:paraId="2A6D51D6" w14:textId="77777777" w:rsidR="0032369B" w:rsidRDefault="0032369B" w:rsidP="0032369B">
      <w:r>
        <w:rPr>
          <w:rFonts w:hint="eastAsia"/>
        </w:rPr>
        <w:t>프론트엔드</w:t>
      </w:r>
      <w:r>
        <w:t xml:space="preserve"> </w:t>
      </w:r>
      <w:r>
        <w:rPr>
          <w:rFonts w:hint="eastAsia"/>
        </w:rPr>
        <w:t>개발자가,</w:t>
      </w:r>
      <w:r>
        <w:t xml:space="preserve"> </w:t>
      </w:r>
      <w:r>
        <w:rPr>
          <w:rFonts w:hint="eastAsia"/>
        </w:rPr>
        <w:t>프론트엔드 뿐만 아리나  백엔드 서버도 같이 구현하는 경우가 많다.</w:t>
      </w:r>
    </w:p>
    <w:p w14:paraId="3EE93836" w14:textId="77777777" w:rsidR="0032369B" w:rsidRDefault="0032369B" w:rsidP="0032369B"/>
    <w:p w14:paraId="141E55AC" w14:textId="77777777" w:rsidR="0032369B" w:rsidRDefault="0032369B" w:rsidP="0032369B">
      <w:r>
        <w:rPr>
          <w:rFonts w:hint="eastAsia"/>
        </w:rPr>
        <w:t>이렇게 프론트엔드 백엔드 양쪽 다 개발할 수 있는 개발자를 풀스택(</w:t>
      </w:r>
      <w:r>
        <w:t xml:space="preserve">fullstack) </w:t>
      </w:r>
      <w:r>
        <w:rPr>
          <w:rFonts w:hint="eastAsia"/>
        </w:rPr>
        <w:t>개발자라고 한다.</w:t>
      </w:r>
    </w:p>
    <w:p w14:paraId="6AC96A18" w14:textId="77777777" w:rsidR="0032369B" w:rsidRDefault="0032369B" w:rsidP="0032369B"/>
    <w:p w14:paraId="4BF806EA" w14:textId="77777777" w:rsidR="0032369B" w:rsidRDefault="0032369B" w:rsidP="0032369B"/>
    <w:p w14:paraId="052E23F1" w14:textId="19B41CDD" w:rsidR="0032369B" w:rsidRDefault="0032369B" w:rsidP="0032369B">
      <w:pPr>
        <w:pStyle w:val="3"/>
      </w:pPr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풀스택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</w:p>
    <w:p w14:paraId="552CB984" w14:textId="03FAD29F" w:rsidR="0032369B" w:rsidRDefault="00877186" w:rsidP="0032369B">
      <w:r>
        <w:rPr>
          <w:rFonts w:hint="eastAsia"/>
        </w:rPr>
        <w:t>f</w:t>
      </w:r>
      <w:r>
        <w:t xml:space="preserve">rontend: </w:t>
      </w:r>
      <w:r w:rsidR="00677ABB">
        <w:t xml:space="preserve">Typescript + </w:t>
      </w:r>
      <w:r>
        <w:rPr>
          <w:rFonts w:hint="eastAsia"/>
        </w:rPr>
        <w:t>R</w:t>
      </w:r>
      <w:r>
        <w:t>eact.js</w:t>
      </w:r>
    </w:p>
    <w:p w14:paraId="2ACD7D58" w14:textId="1F55AA47" w:rsidR="00877186" w:rsidRDefault="00877186" w:rsidP="0032369B">
      <w:r>
        <w:rPr>
          <w:rFonts w:hint="eastAsia"/>
        </w:rPr>
        <w:t>b</w:t>
      </w:r>
      <w:r>
        <w:t xml:space="preserve">ackend: </w:t>
      </w:r>
      <w:r w:rsidR="00EF398B">
        <w:t>Typescript + Node.js</w:t>
      </w:r>
    </w:p>
    <w:p w14:paraId="19DB4B3F" w14:textId="77777777" w:rsidR="00EF398B" w:rsidRDefault="00EF398B" w:rsidP="0032369B"/>
    <w:p w14:paraId="67A56EF1" w14:textId="05ED8195" w:rsidR="00EF398B" w:rsidRDefault="00EF398B" w:rsidP="00EF398B">
      <w:pPr>
        <w:pStyle w:val="3"/>
      </w:pP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풀스택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>.</w:t>
      </w:r>
    </w:p>
    <w:p w14:paraId="6ADAE63E" w14:textId="035CDD95" w:rsidR="00EF398B" w:rsidRDefault="00EF398B" w:rsidP="00EF398B">
      <w:r>
        <w:rPr>
          <w:rFonts w:hint="eastAsia"/>
        </w:rPr>
        <w:t>f</w:t>
      </w:r>
      <w:r>
        <w:t>rontend: ES6 + Vue.js</w:t>
      </w:r>
    </w:p>
    <w:p w14:paraId="3F592339" w14:textId="0E095301" w:rsidR="00EF398B" w:rsidRDefault="00EF398B" w:rsidP="00EF398B">
      <w:r>
        <w:rPr>
          <w:rFonts w:hint="eastAsia"/>
        </w:rPr>
        <w:t>b</w:t>
      </w:r>
      <w:r>
        <w:t xml:space="preserve">ackend: </w:t>
      </w:r>
      <w:r w:rsidR="0021659F">
        <w:t>Java + Spring</w:t>
      </w:r>
    </w:p>
    <w:p w14:paraId="56257B5D" w14:textId="77777777" w:rsidR="0032369B" w:rsidRDefault="0032369B" w:rsidP="0032369B"/>
    <w:p w14:paraId="7E8CC0A8" w14:textId="77777777" w:rsidR="00682D7E" w:rsidRDefault="00682D7E" w:rsidP="0032369B"/>
    <w:p w14:paraId="76FA7C11" w14:textId="77777777" w:rsidR="0032369B" w:rsidRDefault="0032369B" w:rsidP="0032369B"/>
    <w:p w14:paraId="02769DDA" w14:textId="77777777" w:rsidR="0032369B" w:rsidRDefault="0032369B" w:rsidP="0032369B">
      <w:pPr>
        <w:pStyle w:val="2"/>
      </w:pPr>
      <w:bookmarkStart w:id="25" w:name="_Toc65589450"/>
      <w:bookmarkStart w:id="26" w:name="_Toc156778752"/>
      <w:r>
        <w:rPr>
          <w:rFonts w:hint="eastAsia"/>
        </w:rPr>
        <w:t>하이브리드 앱</w:t>
      </w:r>
      <w:r>
        <w:t xml:space="preserve"> (hybrid app)</w:t>
      </w:r>
      <w:bookmarkEnd w:id="25"/>
      <w:bookmarkEnd w:id="26"/>
    </w:p>
    <w:p w14:paraId="1B926979" w14:textId="77777777" w:rsidR="0032369B" w:rsidRDefault="0032369B" w:rsidP="0032369B">
      <w:r>
        <w:rPr>
          <w:rFonts w:hint="eastAsia"/>
        </w:rPr>
        <w:t>프론트엔드 개발 기술을 사용하여 모바일 앱도 구현할 수 있다.</w:t>
      </w:r>
    </w:p>
    <w:p w14:paraId="5AE5000E" w14:textId="77777777" w:rsidR="0032369B" w:rsidRPr="004118FD" w:rsidRDefault="0032369B" w:rsidP="0032369B">
      <w:r>
        <w:rPr>
          <w:rFonts w:hint="eastAsia"/>
        </w:rPr>
        <w:t>이런 앱들을 하이브리드 앱이라고 한다.</w:t>
      </w:r>
    </w:p>
    <w:p w14:paraId="1E3FF34D" w14:textId="77777777" w:rsidR="0032369B" w:rsidRDefault="0032369B" w:rsidP="0032369B">
      <w:r>
        <w:rPr>
          <w:rFonts w:hint="eastAsia"/>
        </w:rPr>
        <w:t>(예:</w:t>
      </w:r>
      <w:r>
        <w:t xml:space="preserve"> </w:t>
      </w:r>
      <w:r>
        <w:rPr>
          <w:rFonts w:hint="eastAsia"/>
        </w:rPr>
        <w:t>네이버 앱,</w:t>
      </w:r>
      <w:r>
        <w:t xml:space="preserve"> facebook </w:t>
      </w:r>
      <w:r>
        <w:rPr>
          <w:rFonts w:hint="eastAsia"/>
        </w:rPr>
        <w:t>앱)</w:t>
      </w:r>
    </w:p>
    <w:p w14:paraId="16659F20" w14:textId="77777777" w:rsidR="0032369B" w:rsidRDefault="0032369B" w:rsidP="0032369B"/>
    <w:p w14:paraId="53965369" w14:textId="77777777" w:rsidR="0032369B" w:rsidRDefault="0032369B" w:rsidP="0032369B">
      <w:pPr>
        <w:pStyle w:val="3"/>
      </w:pPr>
      <w:r>
        <w:rPr>
          <w:rFonts w:hint="eastAsia"/>
        </w:rPr>
        <w:t>장점</w:t>
      </w:r>
    </w:p>
    <w:p w14:paraId="490AB33E" w14:textId="77777777" w:rsidR="0032369B" w:rsidRDefault="0032369B" w:rsidP="0032369B">
      <w:r>
        <w:rPr>
          <w:rFonts w:hint="eastAsia"/>
        </w:rPr>
        <w:t>프론트엔드 개발 기술을 사용하여,</w:t>
      </w:r>
    </w:p>
    <w:p w14:paraId="3A8B3208" w14:textId="77777777" w:rsidR="0032369B" w:rsidRDefault="0032369B" w:rsidP="0032369B">
      <w:r>
        <w:rPr>
          <w:rFonts w:hint="eastAsia"/>
        </w:rPr>
        <w:t>모바일 웹사이트와 안드로이드 앱,</w:t>
      </w:r>
      <w:r>
        <w:t xml:space="preserve"> </w:t>
      </w:r>
      <w:r>
        <w:rPr>
          <w:rFonts w:hint="eastAsia"/>
        </w:rPr>
        <w:t>아이폰 앱을 한 번에 구현할 수 있다.</w:t>
      </w:r>
    </w:p>
    <w:p w14:paraId="090B34F3" w14:textId="77777777" w:rsidR="0032369B" w:rsidRDefault="0032369B" w:rsidP="0032369B"/>
    <w:p w14:paraId="0DFB122A" w14:textId="77777777" w:rsidR="0032369B" w:rsidRDefault="0032369B" w:rsidP="0032369B">
      <w:pPr>
        <w:pStyle w:val="3"/>
      </w:pPr>
      <w:r>
        <w:rPr>
          <w:rFonts w:hint="eastAsia"/>
        </w:rPr>
        <w:t>단점</w:t>
      </w:r>
    </w:p>
    <w:p w14:paraId="73F49E76" w14:textId="77777777" w:rsidR="0032369B" w:rsidRPr="00486F9D" w:rsidRDefault="0032369B" w:rsidP="0032369B">
      <w:r>
        <w:rPr>
          <w:rFonts w:hint="eastAsia"/>
        </w:rPr>
        <w:t>하이브리드 앱이 네이티브 앱보다 약간 느리다.</w:t>
      </w:r>
    </w:p>
    <w:p w14:paraId="0A700078" w14:textId="77777777" w:rsidR="0032369B" w:rsidRDefault="0032369B" w:rsidP="0032369B"/>
    <w:p w14:paraId="7B23D3C0" w14:textId="77777777" w:rsidR="00682D7E" w:rsidRDefault="00682D7E" w:rsidP="0032369B"/>
    <w:p w14:paraId="394A77FF" w14:textId="1D7C99D9" w:rsidR="009F6814" w:rsidRDefault="009F681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026ECB4" w14:textId="77777777" w:rsidR="00682D7E" w:rsidRDefault="00682D7E" w:rsidP="0032369B"/>
    <w:p w14:paraId="4C255E1C" w14:textId="4B57DF18" w:rsidR="00682D7E" w:rsidRDefault="00682D7E" w:rsidP="00A13022">
      <w:pPr>
        <w:pStyle w:val="2"/>
      </w:pPr>
      <w:bookmarkStart w:id="27" w:name="_Toc156778753"/>
      <w:r>
        <w:rPr>
          <w:rFonts w:hint="eastAsia"/>
        </w:rPr>
        <w:t>하이브리드 앱 개발 기술</w:t>
      </w:r>
      <w:r w:rsidR="00A13022">
        <w:rPr>
          <w:rFonts w:hint="eastAsia"/>
        </w:rPr>
        <w:t>의 종류</w:t>
      </w:r>
      <w:bookmarkEnd w:id="27"/>
    </w:p>
    <w:p w14:paraId="3E78EC92" w14:textId="77777777" w:rsidR="0066474B" w:rsidRDefault="0066474B" w:rsidP="0066474B">
      <w:pPr>
        <w:pStyle w:val="3"/>
      </w:pPr>
      <w:r>
        <w:rPr>
          <w:rFonts w:hint="eastAsia"/>
        </w:rPr>
        <w:t>P</w:t>
      </w:r>
      <w:r>
        <w:t>honegap</w:t>
      </w:r>
    </w:p>
    <w:p w14:paraId="40187DEC" w14:textId="77777777" w:rsidR="0066474B" w:rsidRDefault="0066474B" w:rsidP="0066474B">
      <w:r>
        <w:rPr>
          <w:rFonts w:hint="eastAsia"/>
        </w:rPr>
        <w:t>A</w:t>
      </w:r>
      <w:r>
        <w:t>dobe</w:t>
      </w:r>
      <w:r>
        <w:rPr>
          <w:rFonts w:hint="eastAsia"/>
        </w:rPr>
        <w:t>가 개발함.</w:t>
      </w:r>
    </w:p>
    <w:p w14:paraId="0F53E29C" w14:textId="5F4561C8" w:rsidR="0066474B" w:rsidRDefault="0066474B" w:rsidP="0066474B">
      <w:r>
        <w:rPr>
          <w:rFonts w:hint="eastAsia"/>
        </w:rPr>
        <w:t>E</w:t>
      </w:r>
      <w:r>
        <w:t>S5 + jQuery</w:t>
      </w:r>
      <w:r w:rsidR="00801DBD">
        <w:rPr>
          <w:rFonts w:hint="eastAsia"/>
        </w:rPr>
        <w:t>로 개발.</w:t>
      </w:r>
    </w:p>
    <w:p w14:paraId="06A39B42" w14:textId="77777777" w:rsidR="0066474B" w:rsidRDefault="0066474B" w:rsidP="0066474B">
      <w:r>
        <w:rPr>
          <w:rFonts w:hint="eastAsia"/>
        </w:rPr>
        <w:t>R</w:t>
      </w:r>
      <w:r>
        <w:t xml:space="preserve">eact Native </w:t>
      </w:r>
      <w:r>
        <w:rPr>
          <w:rFonts w:hint="eastAsia"/>
        </w:rPr>
        <w:t>전에는 대세 기술이었음.</w:t>
      </w:r>
    </w:p>
    <w:p w14:paraId="4D87E241" w14:textId="77777777" w:rsidR="0066474B" w:rsidRPr="0066474B" w:rsidRDefault="0066474B" w:rsidP="0066474B"/>
    <w:p w14:paraId="2575501F" w14:textId="6B6998F6" w:rsidR="00682D7E" w:rsidRDefault="0073180F" w:rsidP="00A13022">
      <w:pPr>
        <w:pStyle w:val="3"/>
      </w:pPr>
      <w:r>
        <w:rPr>
          <w:rFonts w:hint="eastAsia"/>
        </w:rPr>
        <w:t>R</w:t>
      </w:r>
      <w:r>
        <w:t>eact Native</w:t>
      </w:r>
    </w:p>
    <w:p w14:paraId="04D79D4E" w14:textId="77777777" w:rsidR="00801DBD" w:rsidRDefault="00801DBD" w:rsidP="00801DBD">
      <w:r>
        <w:rPr>
          <w:rFonts w:hint="eastAsia"/>
        </w:rPr>
        <w:t>f</w:t>
      </w:r>
      <w:r>
        <w:t>acebook</w:t>
      </w:r>
      <w:r>
        <w:rPr>
          <w:rFonts w:hint="eastAsia"/>
        </w:rPr>
        <w:t>이 개발함.</w:t>
      </w:r>
    </w:p>
    <w:p w14:paraId="6F1F6D1E" w14:textId="31EB8C28" w:rsidR="00A0766A" w:rsidRDefault="00801DBD" w:rsidP="0032369B">
      <w:r>
        <w:t xml:space="preserve">ES6 or Typescript </w:t>
      </w:r>
      <w:r>
        <w:rPr>
          <w:rFonts w:hint="eastAsia"/>
        </w:rPr>
        <w:t xml:space="preserve">언어 </w:t>
      </w:r>
      <w:r>
        <w:t xml:space="preserve">+ </w:t>
      </w:r>
      <w:r w:rsidR="00A13022">
        <w:rPr>
          <w:rFonts w:hint="eastAsia"/>
        </w:rPr>
        <w:t>R</w:t>
      </w:r>
      <w:r w:rsidR="00A13022">
        <w:t>eact.js</w:t>
      </w:r>
      <w:r w:rsidR="00A13022">
        <w:rPr>
          <w:rFonts w:hint="eastAsia"/>
        </w:rPr>
        <w:t>로 하이브리드 앱 개발.</w:t>
      </w:r>
      <w:r w:rsidR="00F00F20">
        <w:t xml:space="preserve"> </w:t>
      </w:r>
    </w:p>
    <w:p w14:paraId="0453EEE2" w14:textId="28CF3272" w:rsidR="00A13022" w:rsidRDefault="00A13022" w:rsidP="0032369B">
      <w:r>
        <w:rPr>
          <w:rFonts w:hint="eastAsia"/>
        </w:rPr>
        <w:t>현재 가장 널리 사용됨</w:t>
      </w:r>
    </w:p>
    <w:p w14:paraId="01FFE2CA" w14:textId="77777777" w:rsidR="00F8514C" w:rsidRDefault="00F8514C" w:rsidP="00F8514C"/>
    <w:p w14:paraId="50AC181A" w14:textId="77777777" w:rsidR="00F8514C" w:rsidRDefault="00F8514C" w:rsidP="00F8514C">
      <w:pPr>
        <w:pStyle w:val="3"/>
      </w:pPr>
      <w:r>
        <w:rPr>
          <w:rFonts w:hint="eastAsia"/>
        </w:rPr>
        <w:t>X</w:t>
      </w:r>
      <w:r>
        <w:t>amarin</w:t>
      </w:r>
    </w:p>
    <w:p w14:paraId="75258A8A" w14:textId="77777777" w:rsidR="00F8514C" w:rsidRDefault="00F8514C" w:rsidP="00F8514C">
      <w:r>
        <w:rPr>
          <w:rFonts w:hint="eastAsia"/>
        </w:rPr>
        <w:t>M</w:t>
      </w:r>
      <w:r>
        <w:t>icrosoft</w:t>
      </w:r>
      <w:r>
        <w:rPr>
          <w:rFonts w:hint="eastAsia"/>
        </w:rPr>
        <w:t>가 개발함.</w:t>
      </w:r>
    </w:p>
    <w:p w14:paraId="3C40D2F5" w14:textId="299A4959" w:rsidR="00F8514C" w:rsidRDefault="00F8514C" w:rsidP="00F8514C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언어</w:t>
      </w:r>
      <w:r w:rsidR="00CA3CF4">
        <w:rPr>
          <w:rFonts w:hint="eastAsia"/>
        </w:rPr>
        <w:t>로</w:t>
      </w:r>
      <w:r>
        <w:rPr>
          <w:rFonts w:hint="eastAsia"/>
        </w:rPr>
        <w:t xml:space="preserve"> 개발.</w:t>
      </w:r>
    </w:p>
    <w:p w14:paraId="1DE9E08A" w14:textId="77777777" w:rsidR="00F8514C" w:rsidRDefault="00F8514C" w:rsidP="00F8514C">
      <w:r>
        <w:rPr>
          <w:rFonts w:hint="eastAsia"/>
        </w:rPr>
        <w:t>U</w:t>
      </w:r>
      <w:r>
        <w:t xml:space="preserve">nity 3D </w:t>
      </w:r>
      <w:r>
        <w:rPr>
          <w:rFonts w:hint="eastAsia"/>
        </w:rPr>
        <w:t>게임 엔진과 더불어,</w:t>
      </w:r>
      <w:r>
        <w:t xml:space="preserve"> </w:t>
      </w:r>
      <w:r>
        <w:rPr>
          <w:rFonts w:hint="eastAsia"/>
        </w:rPr>
        <w:t>가장 대표적인 모바일 게임 개발 기술.</w:t>
      </w:r>
    </w:p>
    <w:p w14:paraId="3057D850" w14:textId="77777777" w:rsidR="00F8514C" w:rsidRDefault="00F8514C" w:rsidP="00F8514C">
      <w:r>
        <w:rPr>
          <w:rFonts w:hint="eastAsia"/>
        </w:rPr>
        <w:t>모바일 게임 분야는 꽉잡고 있지만,</w:t>
      </w:r>
      <w:r>
        <w:t xml:space="preserve"> </w:t>
      </w:r>
      <w:r>
        <w:rPr>
          <w:rFonts w:hint="eastAsia"/>
        </w:rPr>
        <w:t>범용 앱 분야까지</w:t>
      </w:r>
      <w:r>
        <w:t xml:space="preserve"> </w:t>
      </w:r>
      <w:r>
        <w:rPr>
          <w:rFonts w:hint="eastAsia"/>
        </w:rPr>
        <w:t>대세가 될 확률은 낮다.</w:t>
      </w:r>
    </w:p>
    <w:p w14:paraId="35124829" w14:textId="77777777" w:rsidR="00F8514C" w:rsidRDefault="00F8514C" w:rsidP="00F8514C"/>
    <w:p w14:paraId="471A89A6" w14:textId="3B5C2F0F" w:rsidR="00B73EC2" w:rsidRDefault="00B73EC2" w:rsidP="00B73EC2">
      <w:pPr>
        <w:pStyle w:val="3"/>
      </w:pPr>
      <w:r>
        <w:rPr>
          <w:rFonts w:hint="eastAsia"/>
        </w:rPr>
        <w:t>E</w:t>
      </w:r>
      <w:r>
        <w:t>lectron</w:t>
      </w:r>
    </w:p>
    <w:p w14:paraId="38463748" w14:textId="72E04B95" w:rsidR="0060076C" w:rsidRDefault="0060076C" w:rsidP="0060076C">
      <w:r>
        <w:rPr>
          <w:rFonts w:hint="eastAsia"/>
        </w:rPr>
        <w:t>프론트엔드 개발 기술을 사용하여 P</w:t>
      </w:r>
      <w:r>
        <w:t xml:space="preserve">C </w:t>
      </w:r>
      <w:r>
        <w:rPr>
          <w:rFonts w:hint="eastAsia"/>
        </w:rPr>
        <w:t>데스크탑 앱을 만든다.</w:t>
      </w:r>
      <w:r>
        <w:t xml:space="preserve"> (Windows, Mac, Linux)</w:t>
      </w:r>
    </w:p>
    <w:p w14:paraId="71E42C97" w14:textId="2453BF0D" w:rsidR="007B1BD7" w:rsidRDefault="007B1BD7" w:rsidP="0060076C">
      <w:r>
        <w:t xml:space="preserve">ES6 or Typescript </w:t>
      </w:r>
      <w:r>
        <w:rPr>
          <w:rFonts w:hint="eastAsia"/>
        </w:rPr>
        <w:t xml:space="preserve">언어 </w:t>
      </w:r>
      <w:r>
        <w:t xml:space="preserve">+ </w:t>
      </w:r>
      <w:r w:rsidR="00C45885">
        <w:t>React.js or Vue.js</w:t>
      </w:r>
    </w:p>
    <w:p w14:paraId="5F297A8E" w14:textId="4D81EB07" w:rsidR="00B73EC2" w:rsidRDefault="00C45885" w:rsidP="00B73EC2">
      <w:r>
        <w:t>Visual Studio Code</w:t>
      </w:r>
      <w:r>
        <w:rPr>
          <w:rFonts w:hint="eastAsia"/>
        </w:rPr>
        <w:t xml:space="preserve">가 </w:t>
      </w:r>
      <w:r>
        <w:t>Electron</w:t>
      </w:r>
      <w:r>
        <w:rPr>
          <w:rFonts w:hint="eastAsia"/>
        </w:rPr>
        <w:t>으로 개발된 하이브리드 앱이다.</w:t>
      </w:r>
    </w:p>
    <w:p w14:paraId="6B8EED95" w14:textId="77777777" w:rsidR="0060076C" w:rsidRPr="00B73EC2" w:rsidRDefault="0060076C" w:rsidP="00B73EC2"/>
    <w:p w14:paraId="224B851E" w14:textId="616171CD" w:rsidR="00A13022" w:rsidRDefault="00A13022" w:rsidP="00A13022">
      <w:pPr>
        <w:pStyle w:val="3"/>
      </w:pPr>
      <w:r>
        <w:rPr>
          <w:rFonts w:hint="eastAsia"/>
        </w:rPr>
        <w:t>F</w:t>
      </w:r>
      <w:r>
        <w:t>lutter</w:t>
      </w:r>
    </w:p>
    <w:p w14:paraId="38F1297D" w14:textId="205FC5E4" w:rsidR="00682D7E" w:rsidRDefault="008C044C" w:rsidP="0032369B">
      <w:r>
        <w:rPr>
          <w:rFonts w:hint="eastAsia"/>
        </w:rPr>
        <w:t>G</w:t>
      </w:r>
      <w:r>
        <w:t>oogle</w:t>
      </w:r>
      <w:r>
        <w:rPr>
          <w:rFonts w:hint="eastAsia"/>
        </w:rPr>
        <w:t xml:space="preserve">이 </w:t>
      </w:r>
      <w:r w:rsidR="00A0766A">
        <w:rPr>
          <w:rFonts w:hint="eastAsia"/>
        </w:rPr>
        <w:t>개발함.</w:t>
      </w:r>
    </w:p>
    <w:p w14:paraId="23C90686" w14:textId="015740B1" w:rsidR="00A0766A" w:rsidRDefault="00A0766A" w:rsidP="0032369B">
      <w:r>
        <w:rPr>
          <w:rFonts w:hint="eastAsia"/>
        </w:rPr>
        <w:t>D</w:t>
      </w:r>
      <w:r>
        <w:t xml:space="preserve">art </w:t>
      </w:r>
      <w:r>
        <w:rPr>
          <w:rFonts w:hint="eastAsia"/>
        </w:rPr>
        <w:t>언어로 개발.</w:t>
      </w:r>
    </w:p>
    <w:p w14:paraId="5D9BD861" w14:textId="155024CC" w:rsidR="008C044C" w:rsidRDefault="008C044C" w:rsidP="0032369B">
      <w:r>
        <w:rPr>
          <w:rFonts w:hint="eastAsia"/>
        </w:rPr>
        <w:t>R</w:t>
      </w:r>
      <w:r>
        <w:t xml:space="preserve">eact Native </w:t>
      </w:r>
      <w:r>
        <w:rPr>
          <w:rFonts w:hint="eastAsia"/>
        </w:rPr>
        <w:t>보다 빠르다.</w:t>
      </w:r>
    </w:p>
    <w:p w14:paraId="66E4F84B" w14:textId="69996876" w:rsidR="00F00F20" w:rsidRDefault="00A0766A" w:rsidP="0032369B">
      <w:r>
        <w:rPr>
          <w:rFonts w:hint="eastAsia"/>
        </w:rPr>
        <w:t>모바일 앱뿐만 아니라,</w:t>
      </w:r>
      <w:r>
        <w:t xml:space="preserve"> </w:t>
      </w:r>
      <w:r w:rsidR="00C30AB2">
        <w:rPr>
          <w:rFonts w:hint="eastAsia"/>
        </w:rPr>
        <w:t>P</w:t>
      </w:r>
      <w:r w:rsidR="00C30AB2">
        <w:t xml:space="preserve">C </w:t>
      </w:r>
      <w:r w:rsidR="00C30AB2">
        <w:rPr>
          <w:rFonts w:hint="eastAsia"/>
        </w:rPr>
        <w:t>데스트탑 앱도 만들 수 있다.</w:t>
      </w:r>
      <w:r w:rsidR="00C30AB2">
        <w:t xml:space="preserve"> (Windows, Mac, Linux)</w:t>
      </w:r>
    </w:p>
    <w:p w14:paraId="45EE24C6" w14:textId="4D5C3435" w:rsidR="00C30AB2" w:rsidRDefault="001B0E34" w:rsidP="0032369B">
      <w:r>
        <w:rPr>
          <w:rFonts w:hint="eastAsia"/>
        </w:rPr>
        <w:t>R</w:t>
      </w:r>
      <w:r>
        <w:t>eact Native</w:t>
      </w:r>
      <w:r>
        <w:rPr>
          <w:rFonts w:hint="eastAsia"/>
        </w:rPr>
        <w:t>의 유력한 대안으로 기대되지만 아직은 아님.</w:t>
      </w:r>
    </w:p>
    <w:p w14:paraId="040608EF" w14:textId="77777777" w:rsidR="00A0766A" w:rsidRDefault="00A0766A" w:rsidP="0032369B"/>
    <w:p w14:paraId="0DED12DF" w14:textId="77777777" w:rsidR="00390239" w:rsidRDefault="00390239" w:rsidP="0032369B"/>
    <w:p w14:paraId="38934022" w14:textId="43050F13" w:rsidR="00390239" w:rsidRDefault="00390239" w:rsidP="00390239">
      <w:pPr>
        <w:pStyle w:val="1"/>
      </w:pPr>
      <w:bookmarkStart w:id="28" w:name="_Toc156778754"/>
      <w:r>
        <w:rPr>
          <w:rFonts w:hint="eastAsia"/>
        </w:rPr>
        <w:t>요약</w:t>
      </w:r>
      <w:bookmarkEnd w:id="28"/>
    </w:p>
    <w:p w14:paraId="4E329444" w14:textId="53DCD673" w:rsidR="00390239" w:rsidRDefault="003A1216" w:rsidP="00390239">
      <w:r>
        <w:rPr>
          <w:rFonts w:hint="eastAsia"/>
        </w:rPr>
        <w:t>세상은 넓고 개발 기술의 종류는 많다.</w:t>
      </w:r>
    </w:p>
    <w:p w14:paraId="7BAE623E" w14:textId="424B04A6" w:rsidR="003A1216" w:rsidRDefault="003A1216" w:rsidP="00390239">
      <w:r>
        <w:rPr>
          <w:rFonts w:hint="eastAsia"/>
        </w:rPr>
        <w:t>그리고 빠르게 발전한다.</w:t>
      </w:r>
    </w:p>
    <w:p w14:paraId="7C2BD3E3" w14:textId="77777777" w:rsidR="003A1216" w:rsidRDefault="003A1216" w:rsidP="00390239"/>
    <w:p w14:paraId="325D207B" w14:textId="6F364609" w:rsidR="00251063" w:rsidRDefault="002F22AD" w:rsidP="00390239">
      <w:r>
        <w:t xml:space="preserve">ES6 </w:t>
      </w:r>
      <w:r>
        <w:rPr>
          <w:rFonts w:hint="eastAsia"/>
        </w:rPr>
        <w:t>문법을 조금</w:t>
      </w:r>
      <w:r w:rsidR="00251063">
        <w:t xml:space="preserve"> </w:t>
      </w:r>
      <w:r w:rsidR="00251063">
        <w:rPr>
          <w:rFonts w:hint="eastAsia"/>
        </w:rPr>
        <w:t>살펴보고,</w:t>
      </w:r>
      <w:r w:rsidR="00D342BB">
        <w:t xml:space="preserve"> </w:t>
      </w:r>
      <w:r w:rsidR="00251063">
        <w:rPr>
          <w:rFonts w:hint="eastAsia"/>
        </w:rPr>
        <w:t>V</w:t>
      </w:r>
      <w:r w:rsidR="00251063">
        <w:t xml:space="preserve">ue.js </w:t>
      </w:r>
      <w:r w:rsidR="00251063">
        <w:rPr>
          <w:rFonts w:hint="eastAsia"/>
        </w:rPr>
        <w:t>기초를 배운다.</w:t>
      </w:r>
    </w:p>
    <w:p w14:paraId="4FEABED6" w14:textId="77777777" w:rsidR="00251063" w:rsidRDefault="00251063" w:rsidP="00390239"/>
    <w:p w14:paraId="3F93F92D" w14:textId="77777777" w:rsidR="00454220" w:rsidRDefault="00454220" w:rsidP="00E71487"/>
    <w:sectPr w:rsidR="00454220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EC666" w14:textId="77777777" w:rsidR="00015EE9" w:rsidRDefault="00015EE9" w:rsidP="00B12C18">
      <w:r>
        <w:separator/>
      </w:r>
    </w:p>
  </w:endnote>
  <w:endnote w:type="continuationSeparator" w:id="0">
    <w:p w14:paraId="528FB3B2" w14:textId="77777777" w:rsidR="00015EE9" w:rsidRDefault="00015EE9" w:rsidP="00B12C18">
      <w:r>
        <w:continuationSeparator/>
      </w:r>
    </w:p>
  </w:endnote>
  <w:endnote w:type="continuationNotice" w:id="1">
    <w:p w14:paraId="4DECF8F0" w14:textId="77777777" w:rsidR="00015EE9" w:rsidRDefault="00015E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6EE2004D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DD77C0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DD77C0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1E327" w14:textId="77777777" w:rsidR="00015EE9" w:rsidRDefault="00015EE9" w:rsidP="00B12C18">
      <w:r>
        <w:separator/>
      </w:r>
    </w:p>
  </w:footnote>
  <w:footnote w:type="continuationSeparator" w:id="0">
    <w:p w14:paraId="16332DEF" w14:textId="77777777" w:rsidR="00015EE9" w:rsidRDefault="00015EE9" w:rsidP="00B12C18">
      <w:r>
        <w:continuationSeparator/>
      </w:r>
    </w:p>
  </w:footnote>
  <w:footnote w:type="continuationNotice" w:id="1">
    <w:p w14:paraId="799D9A4C" w14:textId="77777777" w:rsidR="00015EE9" w:rsidRDefault="00015E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5B96"/>
    <w:rsid w:val="00006BD2"/>
    <w:rsid w:val="000079F4"/>
    <w:rsid w:val="00010B6F"/>
    <w:rsid w:val="00015EE9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49EE"/>
    <w:rsid w:val="00045244"/>
    <w:rsid w:val="000458B9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08CD"/>
    <w:rsid w:val="000F25E2"/>
    <w:rsid w:val="000F404B"/>
    <w:rsid w:val="000F57DC"/>
    <w:rsid w:val="000F6DDE"/>
    <w:rsid w:val="001104B1"/>
    <w:rsid w:val="00110876"/>
    <w:rsid w:val="00114DCD"/>
    <w:rsid w:val="00120C14"/>
    <w:rsid w:val="00121FDE"/>
    <w:rsid w:val="00123E4D"/>
    <w:rsid w:val="00135672"/>
    <w:rsid w:val="0014047A"/>
    <w:rsid w:val="00142722"/>
    <w:rsid w:val="00144F24"/>
    <w:rsid w:val="0015159E"/>
    <w:rsid w:val="0016160C"/>
    <w:rsid w:val="001623E4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2CE6"/>
    <w:rsid w:val="001A3959"/>
    <w:rsid w:val="001A4521"/>
    <w:rsid w:val="001B01A5"/>
    <w:rsid w:val="001B0E34"/>
    <w:rsid w:val="001B7D20"/>
    <w:rsid w:val="001C1AE9"/>
    <w:rsid w:val="001D50A4"/>
    <w:rsid w:val="001E34EE"/>
    <w:rsid w:val="001E52F5"/>
    <w:rsid w:val="002021D8"/>
    <w:rsid w:val="0020772B"/>
    <w:rsid w:val="00211C38"/>
    <w:rsid w:val="002161B8"/>
    <w:rsid w:val="002162CC"/>
    <w:rsid w:val="0021659F"/>
    <w:rsid w:val="00224B5D"/>
    <w:rsid w:val="0023024A"/>
    <w:rsid w:val="00230789"/>
    <w:rsid w:val="00231304"/>
    <w:rsid w:val="00232EFE"/>
    <w:rsid w:val="00236695"/>
    <w:rsid w:val="00242B3A"/>
    <w:rsid w:val="00245774"/>
    <w:rsid w:val="00247C4D"/>
    <w:rsid w:val="00251063"/>
    <w:rsid w:val="0025173A"/>
    <w:rsid w:val="00265300"/>
    <w:rsid w:val="00266991"/>
    <w:rsid w:val="002678D8"/>
    <w:rsid w:val="00271942"/>
    <w:rsid w:val="00275589"/>
    <w:rsid w:val="002756BE"/>
    <w:rsid w:val="002761E9"/>
    <w:rsid w:val="00281FEC"/>
    <w:rsid w:val="002836CF"/>
    <w:rsid w:val="002851AB"/>
    <w:rsid w:val="00290C13"/>
    <w:rsid w:val="002926E2"/>
    <w:rsid w:val="00294997"/>
    <w:rsid w:val="002968E9"/>
    <w:rsid w:val="002B099B"/>
    <w:rsid w:val="002B5987"/>
    <w:rsid w:val="002B7CDB"/>
    <w:rsid w:val="002C6575"/>
    <w:rsid w:val="002C78D5"/>
    <w:rsid w:val="002E17CE"/>
    <w:rsid w:val="002E2549"/>
    <w:rsid w:val="002E79DC"/>
    <w:rsid w:val="002F22AD"/>
    <w:rsid w:val="002F238A"/>
    <w:rsid w:val="002F28AF"/>
    <w:rsid w:val="002F5D4E"/>
    <w:rsid w:val="002F6FB8"/>
    <w:rsid w:val="00302508"/>
    <w:rsid w:val="0030255D"/>
    <w:rsid w:val="00303E33"/>
    <w:rsid w:val="00314A13"/>
    <w:rsid w:val="003173A7"/>
    <w:rsid w:val="0032369B"/>
    <w:rsid w:val="0032434B"/>
    <w:rsid w:val="00335FEC"/>
    <w:rsid w:val="00344E11"/>
    <w:rsid w:val="003537C0"/>
    <w:rsid w:val="003601EA"/>
    <w:rsid w:val="00362C70"/>
    <w:rsid w:val="003742AF"/>
    <w:rsid w:val="00374A83"/>
    <w:rsid w:val="00390239"/>
    <w:rsid w:val="0039576C"/>
    <w:rsid w:val="003A0BC6"/>
    <w:rsid w:val="003A1216"/>
    <w:rsid w:val="003B01A6"/>
    <w:rsid w:val="003B2C95"/>
    <w:rsid w:val="003B479C"/>
    <w:rsid w:val="003B5B12"/>
    <w:rsid w:val="003C0A11"/>
    <w:rsid w:val="003C0DA0"/>
    <w:rsid w:val="003C3908"/>
    <w:rsid w:val="003D0249"/>
    <w:rsid w:val="003D37FF"/>
    <w:rsid w:val="003D3D77"/>
    <w:rsid w:val="003E4218"/>
    <w:rsid w:val="003E4C62"/>
    <w:rsid w:val="003F137C"/>
    <w:rsid w:val="003F4053"/>
    <w:rsid w:val="003F79F4"/>
    <w:rsid w:val="004009AB"/>
    <w:rsid w:val="0040136E"/>
    <w:rsid w:val="00403F00"/>
    <w:rsid w:val="004118FD"/>
    <w:rsid w:val="00413778"/>
    <w:rsid w:val="00423D78"/>
    <w:rsid w:val="004310DB"/>
    <w:rsid w:val="00454220"/>
    <w:rsid w:val="00456091"/>
    <w:rsid w:val="004630D9"/>
    <w:rsid w:val="004646F5"/>
    <w:rsid w:val="0046569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140C"/>
    <w:rsid w:val="004B7EEF"/>
    <w:rsid w:val="004C32F4"/>
    <w:rsid w:val="004C4953"/>
    <w:rsid w:val="004C4A20"/>
    <w:rsid w:val="004C5012"/>
    <w:rsid w:val="004C5C91"/>
    <w:rsid w:val="004C7DC9"/>
    <w:rsid w:val="004D08A8"/>
    <w:rsid w:val="004D2991"/>
    <w:rsid w:val="004D320C"/>
    <w:rsid w:val="004D75EA"/>
    <w:rsid w:val="004E4CD1"/>
    <w:rsid w:val="004E695C"/>
    <w:rsid w:val="004E74B5"/>
    <w:rsid w:val="004F0083"/>
    <w:rsid w:val="004F483F"/>
    <w:rsid w:val="004F562E"/>
    <w:rsid w:val="004F6028"/>
    <w:rsid w:val="005028DC"/>
    <w:rsid w:val="00504032"/>
    <w:rsid w:val="00504166"/>
    <w:rsid w:val="005113EB"/>
    <w:rsid w:val="005115FE"/>
    <w:rsid w:val="00515A2B"/>
    <w:rsid w:val="00523300"/>
    <w:rsid w:val="00526EDB"/>
    <w:rsid w:val="00527C30"/>
    <w:rsid w:val="00530E33"/>
    <w:rsid w:val="005310A0"/>
    <w:rsid w:val="00540537"/>
    <w:rsid w:val="00540B43"/>
    <w:rsid w:val="00541AED"/>
    <w:rsid w:val="00544352"/>
    <w:rsid w:val="00545128"/>
    <w:rsid w:val="00552088"/>
    <w:rsid w:val="00553E7B"/>
    <w:rsid w:val="00555C5A"/>
    <w:rsid w:val="00560580"/>
    <w:rsid w:val="00567EA1"/>
    <w:rsid w:val="00570240"/>
    <w:rsid w:val="005714C7"/>
    <w:rsid w:val="005740F0"/>
    <w:rsid w:val="00574B83"/>
    <w:rsid w:val="005874F3"/>
    <w:rsid w:val="005916D3"/>
    <w:rsid w:val="00592E5F"/>
    <w:rsid w:val="0059675C"/>
    <w:rsid w:val="005A37A4"/>
    <w:rsid w:val="005A5EC7"/>
    <w:rsid w:val="005B3017"/>
    <w:rsid w:val="005B6E26"/>
    <w:rsid w:val="005C3C39"/>
    <w:rsid w:val="005C427A"/>
    <w:rsid w:val="005D0373"/>
    <w:rsid w:val="005D3A15"/>
    <w:rsid w:val="005D3DEA"/>
    <w:rsid w:val="005D59DF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00D2"/>
    <w:rsid w:val="0060076C"/>
    <w:rsid w:val="006019AD"/>
    <w:rsid w:val="006129CC"/>
    <w:rsid w:val="00613F05"/>
    <w:rsid w:val="00625DCD"/>
    <w:rsid w:val="006262C7"/>
    <w:rsid w:val="00626DEA"/>
    <w:rsid w:val="0063118A"/>
    <w:rsid w:val="00631CA9"/>
    <w:rsid w:val="00632DEE"/>
    <w:rsid w:val="00641D47"/>
    <w:rsid w:val="0064292A"/>
    <w:rsid w:val="00642C56"/>
    <w:rsid w:val="00646CDF"/>
    <w:rsid w:val="00651D7B"/>
    <w:rsid w:val="00652081"/>
    <w:rsid w:val="0066474B"/>
    <w:rsid w:val="0067187B"/>
    <w:rsid w:val="006732ED"/>
    <w:rsid w:val="00677ABB"/>
    <w:rsid w:val="00682D7E"/>
    <w:rsid w:val="00683AA9"/>
    <w:rsid w:val="006858E1"/>
    <w:rsid w:val="00686B48"/>
    <w:rsid w:val="00691A0A"/>
    <w:rsid w:val="006A12CB"/>
    <w:rsid w:val="006A232B"/>
    <w:rsid w:val="006A44B3"/>
    <w:rsid w:val="006A642D"/>
    <w:rsid w:val="006B3C2E"/>
    <w:rsid w:val="006C0D66"/>
    <w:rsid w:val="006C2743"/>
    <w:rsid w:val="006C2D55"/>
    <w:rsid w:val="006C3413"/>
    <w:rsid w:val="006E0B71"/>
    <w:rsid w:val="006E7642"/>
    <w:rsid w:val="006F1AB8"/>
    <w:rsid w:val="006F306A"/>
    <w:rsid w:val="006F7BED"/>
    <w:rsid w:val="00701598"/>
    <w:rsid w:val="00704BAA"/>
    <w:rsid w:val="007103AA"/>
    <w:rsid w:val="00712EEB"/>
    <w:rsid w:val="00714E44"/>
    <w:rsid w:val="0071724B"/>
    <w:rsid w:val="00720B4B"/>
    <w:rsid w:val="00723C11"/>
    <w:rsid w:val="00726C84"/>
    <w:rsid w:val="0073180F"/>
    <w:rsid w:val="007352F3"/>
    <w:rsid w:val="00746D61"/>
    <w:rsid w:val="00753C76"/>
    <w:rsid w:val="00785E43"/>
    <w:rsid w:val="00794BCB"/>
    <w:rsid w:val="007954DA"/>
    <w:rsid w:val="00795CB8"/>
    <w:rsid w:val="007A41B0"/>
    <w:rsid w:val="007B0EA3"/>
    <w:rsid w:val="007B1BD7"/>
    <w:rsid w:val="007D4019"/>
    <w:rsid w:val="007D4120"/>
    <w:rsid w:val="007D463C"/>
    <w:rsid w:val="007D53DC"/>
    <w:rsid w:val="007D690A"/>
    <w:rsid w:val="007E0A12"/>
    <w:rsid w:val="007E2E65"/>
    <w:rsid w:val="00801DBD"/>
    <w:rsid w:val="008023C8"/>
    <w:rsid w:val="008026AD"/>
    <w:rsid w:val="00806D63"/>
    <w:rsid w:val="0080790E"/>
    <w:rsid w:val="00811699"/>
    <w:rsid w:val="008234F6"/>
    <w:rsid w:val="008257B6"/>
    <w:rsid w:val="00832817"/>
    <w:rsid w:val="00833F05"/>
    <w:rsid w:val="00836495"/>
    <w:rsid w:val="008367CC"/>
    <w:rsid w:val="0083686F"/>
    <w:rsid w:val="008469F4"/>
    <w:rsid w:val="00851033"/>
    <w:rsid w:val="008539AF"/>
    <w:rsid w:val="00855F0E"/>
    <w:rsid w:val="00856FD5"/>
    <w:rsid w:val="00875976"/>
    <w:rsid w:val="00877186"/>
    <w:rsid w:val="00882124"/>
    <w:rsid w:val="00890732"/>
    <w:rsid w:val="00894827"/>
    <w:rsid w:val="00896288"/>
    <w:rsid w:val="008A3FB6"/>
    <w:rsid w:val="008A739A"/>
    <w:rsid w:val="008B0849"/>
    <w:rsid w:val="008B0E29"/>
    <w:rsid w:val="008B1D06"/>
    <w:rsid w:val="008B1DAE"/>
    <w:rsid w:val="008B408D"/>
    <w:rsid w:val="008C044C"/>
    <w:rsid w:val="008C5AFC"/>
    <w:rsid w:val="008D52E8"/>
    <w:rsid w:val="008D7EE4"/>
    <w:rsid w:val="008F11E3"/>
    <w:rsid w:val="00900BD4"/>
    <w:rsid w:val="009020E5"/>
    <w:rsid w:val="00903BDC"/>
    <w:rsid w:val="00905752"/>
    <w:rsid w:val="00914145"/>
    <w:rsid w:val="0091538E"/>
    <w:rsid w:val="009172CD"/>
    <w:rsid w:val="0092459C"/>
    <w:rsid w:val="00925615"/>
    <w:rsid w:val="00930E7E"/>
    <w:rsid w:val="00932781"/>
    <w:rsid w:val="00933A18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63441"/>
    <w:rsid w:val="00972571"/>
    <w:rsid w:val="009810C8"/>
    <w:rsid w:val="009879A8"/>
    <w:rsid w:val="009A30A4"/>
    <w:rsid w:val="009A538A"/>
    <w:rsid w:val="009B0A07"/>
    <w:rsid w:val="009B47F6"/>
    <w:rsid w:val="009B507C"/>
    <w:rsid w:val="009B714D"/>
    <w:rsid w:val="009C0629"/>
    <w:rsid w:val="009C0687"/>
    <w:rsid w:val="009C5A62"/>
    <w:rsid w:val="009C65E5"/>
    <w:rsid w:val="009D133E"/>
    <w:rsid w:val="009D30A6"/>
    <w:rsid w:val="009D513A"/>
    <w:rsid w:val="009E401B"/>
    <w:rsid w:val="009E5853"/>
    <w:rsid w:val="009F0C5C"/>
    <w:rsid w:val="009F1A85"/>
    <w:rsid w:val="009F2902"/>
    <w:rsid w:val="009F6231"/>
    <w:rsid w:val="009F6814"/>
    <w:rsid w:val="00A0422A"/>
    <w:rsid w:val="00A0766A"/>
    <w:rsid w:val="00A13022"/>
    <w:rsid w:val="00A137C9"/>
    <w:rsid w:val="00A166C1"/>
    <w:rsid w:val="00A204E1"/>
    <w:rsid w:val="00A21E51"/>
    <w:rsid w:val="00A22275"/>
    <w:rsid w:val="00A259E6"/>
    <w:rsid w:val="00A26ED4"/>
    <w:rsid w:val="00A2765E"/>
    <w:rsid w:val="00A307E4"/>
    <w:rsid w:val="00A308D4"/>
    <w:rsid w:val="00A31BC6"/>
    <w:rsid w:val="00A52C88"/>
    <w:rsid w:val="00A52E39"/>
    <w:rsid w:val="00A53ADD"/>
    <w:rsid w:val="00A60B6F"/>
    <w:rsid w:val="00A652DF"/>
    <w:rsid w:val="00A7169A"/>
    <w:rsid w:val="00A76AEC"/>
    <w:rsid w:val="00A852D9"/>
    <w:rsid w:val="00A85A47"/>
    <w:rsid w:val="00A8665B"/>
    <w:rsid w:val="00A86C98"/>
    <w:rsid w:val="00A86CD4"/>
    <w:rsid w:val="00A91BD9"/>
    <w:rsid w:val="00A9487C"/>
    <w:rsid w:val="00A95E30"/>
    <w:rsid w:val="00A969CD"/>
    <w:rsid w:val="00AA5457"/>
    <w:rsid w:val="00AA7F09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E79D4"/>
    <w:rsid w:val="00AF21A0"/>
    <w:rsid w:val="00AF44DF"/>
    <w:rsid w:val="00AF4607"/>
    <w:rsid w:val="00AF461F"/>
    <w:rsid w:val="00AF5142"/>
    <w:rsid w:val="00AF6A47"/>
    <w:rsid w:val="00B02303"/>
    <w:rsid w:val="00B058CE"/>
    <w:rsid w:val="00B06D3F"/>
    <w:rsid w:val="00B07DCC"/>
    <w:rsid w:val="00B12C18"/>
    <w:rsid w:val="00B14F3D"/>
    <w:rsid w:val="00B14FAC"/>
    <w:rsid w:val="00B16E53"/>
    <w:rsid w:val="00B21BD0"/>
    <w:rsid w:val="00B304DA"/>
    <w:rsid w:val="00B3736F"/>
    <w:rsid w:val="00B37F0E"/>
    <w:rsid w:val="00B51508"/>
    <w:rsid w:val="00B5216E"/>
    <w:rsid w:val="00B60293"/>
    <w:rsid w:val="00B640AD"/>
    <w:rsid w:val="00B65A56"/>
    <w:rsid w:val="00B66AE8"/>
    <w:rsid w:val="00B7026E"/>
    <w:rsid w:val="00B7154C"/>
    <w:rsid w:val="00B73EC2"/>
    <w:rsid w:val="00B749D8"/>
    <w:rsid w:val="00B756EB"/>
    <w:rsid w:val="00B86FAD"/>
    <w:rsid w:val="00B8708A"/>
    <w:rsid w:val="00B87F24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1FBE"/>
    <w:rsid w:val="00BF34CE"/>
    <w:rsid w:val="00C21454"/>
    <w:rsid w:val="00C22468"/>
    <w:rsid w:val="00C23C11"/>
    <w:rsid w:val="00C253D8"/>
    <w:rsid w:val="00C27E8A"/>
    <w:rsid w:val="00C30AB2"/>
    <w:rsid w:val="00C30F49"/>
    <w:rsid w:val="00C31009"/>
    <w:rsid w:val="00C32843"/>
    <w:rsid w:val="00C330C3"/>
    <w:rsid w:val="00C3323D"/>
    <w:rsid w:val="00C352DD"/>
    <w:rsid w:val="00C364FB"/>
    <w:rsid w:val="00C41DD2"/>
    <w:rsid w:val="00C45885"/>
    <w:rsid w:val="00C46620"/>
    <w:rsid w:val="00C52AF6"/>
    <w:rsid w:val="00C55BDE"/>
    <w:rsid w:val="00C56A19"/>
    <w:rsid w:val="00C57B80"/>
    <w:rsid w:val="00C63758"/>
    <w:rsid w:val="00C66CA3"/>
    <w:rsid w:val="00C714DA"/>
    <w:rsid w:val="00C73FE2"/>
    <w:rsid w:val="00C77795"/>
    <w:rsid w:val="00C81961"/>
    <w:rsid w:val="00C8273B"/>
    <w:rsid w:val="00C84036"/>
    <w:rsid w:val="00C866CC"/>
    <w:rsid w:val="00C91F72"/>
    <w:rsid w:val="00CA0275"/>
    <w:rsid w:val="00CA2500"/>
    <w:rsid w:val="00CA3CF4"/>
    <w:rsid w:val="00CA4D92"/>
    <w:rsid w:val="00CA6DAE"/>
    <w:rsid w:val="00CB1D86"/>
    <w:rsid w:val="00CB354B"/>
    <w:rsid w:val="00CB6640"/>
    <w:rsid w:val="00CC485A"/>
    <w:rsid w:val="00CC5211"/>
    <w:rsid w:val="00CC6834"/>
    <w:rsid w:val="00CD09DD"/>
    <w:rsid w:val="00CD2874"/>
    <w:rsid w:val="00CD570A"/>
    <w:rsid w:val="00CD799D"/>
    <w:rsid w:val="00CE12A1"/>
    <w:rsid w:val="00CE130B"/>
    <w:rsid w:val="00CE4993"/>
    <w:rsid w:val="00CE61C6"/>
    <w:rsid w:val="00CE7ADF"/>
    <w:rsid w:val="00CF3BCD"/>
    <w:rsid w:val="00D03D69"/>
    <w:rsid w:val="00D05FC0"/>
    <w:rsid w:val="00D0635C"/>
    <w:rsid w:val="00D1473E"/>
    <w:rsid w:val="00D147F9"/>
    <w:rsid w:val="00D21573"/>
    <w:rsid w:val="00D27B74"/>
    <w:rsid w:val="00D31EBB"/>
    <w:rsid w:val="00D342BB"/>
    <w:rsid w:val="00D35F46"/>
    <w:rsid w:val="00D36027"/>
    <w:rsid w:val="00D36F89"/>
    <w:rsid w:val="00D44757"/>
    <w:rsid w:val="00D45C27"/>
    <w:rsid w:val="00D555D2"/>
    <w:rsid w:val="00D55CF5"/>
    <w:rsid w:val="00D64B8C"/>
    <w:rsid w:val="00D64EC7"/>
    <w:rsid w:val="00D65514"/>
    <w:rsid w:val="00D72F52"/>
    <w:rsid w:val="00D735FD"/>
    <w:rsid w:val="00D74A5F"/>
    <w:rsid w:val="00D77414"/>
    <w:rsid w:val="00D8075C"/>
    <w:rsid w:val="00D863DE"/>
    <w:rsid w:val="00D86D33"/>
    <w:rsid w:val="00D870D1"/>
    <w:rsid w:val="00D873E4"/>
    <w:rsid w:val="00D9351C"/>
    <w:rsid w:val="00D94EC5"/>
    <w:rsid w:val="00D97399"/>
    <w:rsid w:val="00DA003A"/>
    <w:rsid w:val="00DA032C"/>
    <w:rsid w:val="00DA0A26"/>
    <w:rsid w:val="00DB02F1"/>
    <w:rsid w:val="00DB03E1"/>
    <w:rsid w:val="00DB143C"/>
    <w:rsid w:val="00DB160D"/>
    <w:rsid w:val="00DB2F87"/>
    <w:rsid w:val="00DB4DFC"/>
    <w:rsid w:val="00DB6D62"/>
    <w:rsid w:val="00DC1275"/>
    <w:rsid w:val="00DC1A9F"/>
    <w:rsid w:val="00DC3647"/>
    <w:rsid w:val="00DC4122"/>
    <w:rsid w:val="00DC6268"/>
    <w:rsid w:val="00DC7642"/>
    <w:rsid w:val="00DD4D62"/>
    <w:rsid w:val="00DD77C0"/>
    <w:rsid w:val="00DD7926"/>
    <w:rsid w:val="00DE4629"/>
    <w:rsid w:val="00DE4AF1"/>
    <w:rsid w:val="00DE5949"/>
    <w:rsid w:val="00DE63AC"/>
    <w:rsid w:val="00DE660F"/>
    <w:rsid w:val="00DE792B"/>
    <w:rsid w:val="00DF046E"/>
    <w:rsid w:val="00DF207C"/>
    <w:rsid w:val="00DF58EF"/>
    <w:rsid w:val="00E01AEB"/>
    <w:rsid w:val="00E053D6"/>
    <w:rsid w:val="00E05596"/>
    <w:rsid w:val="00E0609B"/>
    <w:rsid w:val="00E06ECD"/>
    <w:rsid w:val="00E07BE7"/>
    <w:rsid w:val="00E14306"/>
    <w:rsid w:val="00E1594D"/>
    <w:rsid w:val="00E237B0"/>
    <w:rsid w:val="00E35E02"/>
    <w:rsid w:val="00E370C0"/>
    <w:rsid w:val="00E422CC"/>
    <w:rsid w:val="00E50655"/>
    <w:rsid w:val="00E612F9"/>
    <w:rsid w:val="00E64F4F"/>
    <w:rsid w:val="00E66E4B"/>
    <w:rsid w:val="00E71424"/>
    <w:rsid w:val="00E71487"/>
    <w:rsid w:val="00E721A0"/>
    <w:rsid w:val="00E7418B"/>
    <w:rsid w:val="00E82B65"/>
    <w:rsid w:val="00E82FFB"/>
    <w:rsid w:val="00E91E92"/>
    <w:rsid w:val="00E94053"/>
    <w:rsid w:val="00E97594"/>
    <w:rsid w:val="00E97723"/>
    <w:rsid w:val="00EA262E"/>
    <w:rsid w:val="00EA6F4C"/>
    <w:rsid w:val="00EB25DE"/>
    <w:rsid w:val="00EB358A"/>
    <w:rsid w:val="00EB3A29"/>
    <w:rsid w:val="00EB5BD1"/>
    <w:rsid w:val="00EB6052"/>
    <w:rsid w:val="00EB790E"/>
    <w:rsid w:val="00EC5160"/>
    <w:rsid w:val="00EC7ABF"/>
    <w:rsid w:val="00EE047E"/>
    <w:rsid w:val="00EE0888"/>
    <w:rsid w:val="00EF137D"/>
    <w:rsid w:val="00EF37B7"/>
    <w:rsid w:val="00EF398B"/>
    <w:rsid w:val="00EF5757"/>
    <w:rsid w:val="00EF5A1A"/>
    <w:rsid w:val="00F00F20"/>
    <w:rsid w:val="00F01150"/>
    <w:rsid w:val="00F12F8A"/>
    <w:rsid w:val="00F15B12"/>
    <w:rsid w:val="00F162A3"/>
    <w:rsid w:val="00F16DD6"/>
    <w:rsid w:val="00F17127"/>
    <w:rsid w:val="00F17340"/>
    <w:rsid w:val="00F20604"/>
    <w:rsid w:val="00F20D0F"/>
    <w:rsid w:val="00F22707"/>
    <w:rsid w:val="00F255F3"/>
    <w:rsid w:val="00F26A09"/>
    <w:rsid w:val="00F27942"/>
    <w:rsid w:val="00F31CEC"/>
    <w:rsid w:val="00F35950"/>
    <w:rsid w:val="00F56E2D"/>
    <w:rsid w:val="00F579D5"/>
    <w:rsid w:val="00F60D28"/>
    <w:rsid w:val="00F73468"/>
    <w:rsid w:val="00F76341"/>
    <w:rsid w:val="00F80A28"/>
    <w:rsid w:val="00F82CAD"/>
    <w:rsid w:val="00F8514C"/>
    <w:rsid w:val="00F933F2"/>
    <w:rsid w:val="00F93C1D"/>
    <w:rsid w:val="00F97E88"/>
    <w:rsid w:val="00FB0BC8"/>
    <w:rsid w:val="00FB20CE"/>
    <w:rsid w:val="00FB69AD"/>
    <w:rsid w:val="00FB7F0C"/>
    <w:rsid w:val="00FC2BB9"/>
    <w:rsid w:val="00FC2DC8"/>
    <w:rsid w:val="00FD2401"/>
    <w:rsid w:val="00FD334A"/>
    <w:rsid w:val="00FD4E77"/>
    <w:rsid w:val="00FD630B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0F4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05752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C30F49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E1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21FDE"/>
    <w:rPr>
      <w:color w:val="0000FF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D64B8C"/>
  </w:style>
  <w:style w:type="character" w:customStyle="1" w:styleId="Char3">
    <w:name w:val="날짜 Char"/>
    <w:basedOn w:val="a0"/>
    <w:link w:val="aa"/>
    <w:uiPriority w:val="99"/>
    <w:semiHidden/>
    <w:rsid w:val="00D64B8C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D64B8C"/>
  </w:style>
  <w:style w:type="paragraph" w:styleId="20">
    <w:name w:val="toc 2"/>
    <w:basedOn w:val="a"/>
    <w:next w:val="a"/>
    <w:autoRedefine/>
    <w:uiPriority w:val="39"/>
    <w:unhideWhenUsed/>
    <w:rsid w:val="00D64B8C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D06F1-23B0-485D-843E-AB5ED6801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1278</TotalTime>
  <Pages>7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638</cp:revision>
  <dcterms:created xsi:type="dcterms:W3CDTF">2016-08-29T22:19:00Z</dcterms:created>
  <dcterms:modified xsi:type="dcterms:W3CDTF">2024-01-21T16:21:00Z</dcterms:modified>
</cp:coreProperties>
</file>
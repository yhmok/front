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354636AA" w:rsidR="003601EA" w:rsidRPr="00314A47" w:rsidRDefault="00C171C6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useReducer</w:t>
      </w:r>
      <w:r w:rsidR="002250AF">
        <w:rPr>
          <w:rFonts w:ascii="굴림" w:hAnsi="굴림체"/>
          <w:sz w:val="52"/>
          <w:szCs w:val="56"/>
        </w:rPr>
        <w:t xml:space="preserve"> todo</w:t>
      </w:r>
      <w:r w:rsidR="002250AF">
        <w:rPr>
          <w:rFonts w:ascii="굴림" w:hAnsi="굴림체" w:hint="eastAsia"/>
          <w:sz w:val="52"/>
          <w:szCs w:val="56"/>
        </w:rPr>
        <w:t xml:space="preserve"> 앱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4907BC49" w14:textId="043E1F6D" w:rsidR="005F6C85" w:rsidRPr="00314A47" w:rsidRDefault="005F6C85" w:rsidP="00F579D5">
      <w:pPr>
        <w:rPr>
          <w:rFonts w:ascii="굴림"/>
        </w:rPr>
      </w:pPr>
      <w:r>
        <w:rPr>
          <w:rFonts w:ascii="굴림" w:hint="eastAsia"/>
        </w:rPr>
        <w:t>u</w:t>
      </w:r>
      <w:r>
        <w:rPr>
          <w:rFonts w:ascii="굴림"/>
        </w:rPr>
        <w:t xml:space="preserve">seReducer </w:t>
      </w:r>
      <w:r>
        <w:rPr>
          <w:rFonts w:ascii="굴림" w:hint="eastAsia"/>
        </w:rPr>
        <w:t>훅</w:t>
      </w:r>
      <w:r w:rsidR="002250AF">
        <w:rPr>
          <w:rFonts w:ascii="굴림" w:hint="eastAsia"/>
        </w:rPr>
        <w:t xml:space="preserve">으로 </w:t>
      </w:r>
      <w:r w:rsidR="002250AF">
        <w:rPr>
          <w:rFonts w:ascii="굴림"/>
        </w:rPr>
        <w:t xml:space="preserve">todo </w:t>
      </w:r>
      <w:r w:rsidR="002250AF">
        <w:rPr>
          <w:rFonts w:ascii="굴림" w:hint="eastAsia"/>
        </w:rPr>
        <w:t>앱 구현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4D7ED0C9" w14:textId="130BA03E" w:rsidR="001E4C27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3772067" w:history="1">
        <w:r w:rsidR="001E4C27" w:rsidRPr="0024054A">
          <w:rPr>
            <w:rStyle w:val="a9"/>
            <w:rFonts w:ascii="굴림체" w:eastAsia="굴림체" w:hAnsi="굴림체"/>
            <w:noProof/>
          </w:rPr>
          <w:t>1.</w:t>
        </w:r>
        <w:r w:rsidR="001E4C27" w:rsidRPr="0024054A">
          <w:rPr>
            <w:rStyle w:val="a9"/>
            <w:noProof/>
          </w:rPr>
          <w:t xml:space="preserve"> todo </w:t>
        </w:r>
        <w:r w:rsidR="001E4C27" w:rsidRPr="0024054A">
          <w:rPr>
            <w:rStyle w:val="a9"/>
            <w:noProof/>
          </w:rPr>
          <w:t>앱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_Toc133772067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2</w:t>
        </w:r>
        <w:r w:rsidR="001E4C27">
          <w:rPr>
            <w:noProof/>
            <w:webHidden/>
          </w:rPr>
          <w:fldChar w:fldCharType="end"/>
        </w:r>
      </w:hyperlink>
    </w:p>
    <w:p w14:paraId="151C7EF9" w14:textId="7323E1C6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68" w:history="1">
        <w:r w:rsidR="001E4C27" w:rsidRPr="0024054A">
          <w:rPr>
            <w:rStyle w:val="a9"/>
            <w:noProof/>
          </w:rPr>
          <w:t xml:space="preserve">1) </w:t>
        </w:r>
        <w:r w:rsidR="001E4C27" w:rsidRPr="0024054A">
          <w:rPr>
            <w:rStyle w:val="a9"/>
            <w:noProof/>
          </w:rPr>
          <w:t>개요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_Toc133772068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2</w:t>
        </w:r>
        <w:r w:rsidR="001E4C27">
          <w:rPr>
            <w:noProof/>
            <w:webHidden/>
          </w:rPr>
          <w:fldChar w:fldCharType="end"/>
        </w:r>
      </w:hyperlink>
    </w:p>
    <w:p w14:paraId="013FCE22" w14:textId="719F7FD7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69" w:history="1">
        <w:r w:rsidR="001E4C27" w:rsidRPr="0024054A">
          <w:rPr>
            <w:rStyle w:val="a9"/>
            <w:noProof/>
          </w:rPr>
          <w:t xml:space="preserve">2) </w:t>
        </w:r>
        <w:r w:rsidR="001E4C27" w:rsidRPr="0024054A">
          <w:rPr>
            <w:rStyle w:val="a9"/>
            <w:noProof/>
          </w:rPr>
          <w:t>구현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_Toc133772069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3</w:t>
        </w:r>
        <w:r w:rsidR="001E4C27">
          <w:rPr>
            <w:noProof/>
            <w:webHidden/>
          </w:rPr>
          <w:fldChar w:fldCharType="end"/>
        </w:r>
      </w:hyperlink>
    </w:p>
    <w:p w14:paraId="07D3A042" w14:textId="79FC7EC4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70" w:history="1">
        <w:r w:rsidR="001E4C27" w:rsidRPr="0024054A">
          <w:rPr>
            <w:rStyle w:val="a9"/>
            <w:noProof/>
          </w:rPr>
          <w:t xml:space="preserve">3) </w:t>
        </w:r>
        <w:r w:rsidR="001E4C27" w:rsidRPr="0024054A">
          <w:rPr>
            <w:rStyle w:val="a9"/>
            <w:noProof/>
          </w:rPr>
          <w:t>평가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_Toc133772070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8</w:t>
        </w:r>
        <w:r w:rsidR="001E4C27">
          <w:rPr>
            <w:noProof/>
            <w:webHidden/>
          </w:rPr>
          <w:fldChar w:fldCharType="end"/>
        </w:r>
      </w:hyperlink>
    </w:p>
    <w:p w14:paraId="5CB7B667" w14:textId="0E8AC45C" w:rsidR="001E4C27" w:rsidRDefault="00F736A3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33772071" w:history="1">
        <w:r w:rsidR="001E4C27" w:rsidRPr="0024054A">
          <w:rPr>
            <w:rStyle w:val="a9"/>
            <w:rFonts w:ascii="굴림체" w:eastAsia="굴림체" w:hAnsi="굴림체"/>
            <w:noProof/>
          </w:rPr>
          <w:t>2.</w:t>
        </w:r>
        <w:r w:rsidR="001E4C27" w:rsidRPr="0024054A">
          <w:rPr>
            <w:rStyle w:val="a9"/>
            <w:noProof/>
          </w:rPr>
          <w:t xml:space="preserve"> React Context DevTool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_Toc133772071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9</w:t>
        </w:r>
        <w:r w:rsidR="001E4C27">
          <w:rPr>
            <w:noProof/>
            <w:webHidden/>
          </w:rPr>
          <w:fldChar w:fldCharType="end"/>
        </w:r>
      </w:hyperlink>
    </w:p>
    <w:p w14:paraId="0EDD7C21" w14:textId="57FB776D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72" w:history="1">
        <w:r w:rsidR="001E4C27" w:rsidRPr="0024054A">
          <w:rPr>
            <w:rStyle w:val="a9"/>
            <w:noProof/>
          </w:rPr>
          <w:t xml:space="preserve">1) </w:t>
        </w:r>
        <w:r w:rsidR="001E4C27" w:rsidRPr="0024054A">
          <w:rPr>
            <w:rStyle w:val="a9"/>
            <w:noProof/>
          </w:rPr>
          <w:t>개요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_Toc133772072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9</w:t>
        </w:r>
        <w:r w:rsidR="001E4C27">
          <w:rPr>
            <w:noProof/>
            <w:webHidden/>
          </w:rPr>
          <w:fldChar w:fldCharType="end"/>
        </w:r>
      </w:hyperlink>
    </w:p>
    <w:p w14:paraId="61EFAC98" w14:textId="01B95A63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73" w:history="1">
        <w:r w:rsidR="001E4C27" w:rsidRPr="0024054A">
          <w:rPr>
            <w:rStyle w:val="a9"/>
            <w:noProof/>
          </w:rPr>
          <w:t xml:space="preserve">2) </w:t>
        </w:r>
        <w:r w:rsidR="001E4C27" w:rsidRPr="0024054A">
          <w:rPr>
            <w:rStyle w:val="a9"/>
            <w:noProof/>
          </w:rPr>
          <w:t>설치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_Toc133772073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9</w:t>
        </w:r>
        <w:r w:rsidR="001E4C27">
          <w:rPr>
            <w:noProof/>
            <w:webHidden/>
          </w:rPr>
          <w:fldChar w:fldCharType="end"/>
        </w:r>
      </w:hyperlink>
    </w:p>
    <w:p w14:paraId="42BD1C4F" w14:textId="5771C95E" w:rsidR="001E4C27" w:rsidRDefault="00F736A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3772074" w:history="1">
        <w:r w:rsidR="001E4C27" w:rsidRPr="0024054A">
          <w:rPr>
            <w:rStyle w:val="a9"/>
            <w:noProof/>
          </w:rPr>
          <w:t xml:space="preserve">3) </w:t>
        </w:r>
        <w:r w:rsidR="001E4C27" w:rsidRPr="0024054A">
          <w:rPr>
            <w:rStyle w:val="a9"/>
            <w:noProof/>
          </w:rPr>
          <w:t>실행</w:t>
        </w:r>
        <w:r w:rsidR="001E4C27">
          <w:rPr>
            <w:noProof/>
            <w:webHidden/>
          </w:rPr>
          <w:tab/>
        </w:r>
        <w:r w:rsidR="001E4C27">
          <w:rPr>
            <w:noProof/>
            <w:webHidden/>
          </w:rPr>
          <w:fldChar w:fldCharType="begin"/>
        </w:r>
        <w:r w:rsidR="001E4C27">
          <w:rPr>
            <w:noProof/>
            <w:webHidden/>
          </w:rPr>
          <w:instrText xml:space="preserve"> PAGEREF _Toc133772074 \h </w:instrText>
        </w:r>
        <w:r w:rsidR="001E4C27">
          <w:rPr>
            <w:noProof/>
            <w:webHidden/>
          </w:rPr>
        </w:r>
        <w:r w:rsidR="001E4C27">
          <w:rPr>
            <w:noProof/>
            <w:webHidden/>
          </w:rPr>
          <w:fldChar w:fldCharType="separate"/>
        </w:r>
        <w:r w:rsidR="001E4C27">
          <w:rPr>
            <w:noProof/>
            <w:webHidden/>
          </w:rPr>
          <w:t>9</w:t>
        </w:r>
        <w:r w:rsidR="001E4C27">
          <w:rPr>
            <w:noProof/>
            <w:webHidden/>
          </w:rPr>
          <w:fldChar w:fldCharType="end"/>
        </w:r>
      </w:hyperlink>
    </w:p>
    <w:p w14:paraId="77F38100" w14:textId="6BF3DB69" w:rsidR="003601EA" w:rsidRDefault="00D64B8C" w:rsidP="006120D5">
      <w:pPr>
        <w:rPr>
          <w:rFonts w:ascii="굴림체" w:eastAsia="굴림체" w:hAnsi="굴림체"/>
        </w:rPr>
      </w:pPr>
      <w:r w:rsidRPr="009329A1">
        <w:rPr>
          <w:rFonts w:ascii="굴림체" w:eastAsia="굴림체" w:hAnsi="굴림체"/>
        </w:rPr>
        <w:fldChar w:fldCharType="end"/>
      </w:r>
    </w:p>
    <w:p w14:paraId="337FD190" w14:textId="77777777" w:rsidR="006120D5" w:rsidRDefault="006120D5" w:rsidP="006120D5">
      <w:pPr>
        <w:rPr>
          <w:rFonts w:ascii="굴림체" w:eastAsia="굴림체" w:hAnsi="굴림체"/>
        </w:rPr>
      </w:pPr>
    </w:p>
    <w:p w14:paraId="2351AD9D" w14:textId="0A392CF5" w:rsidR="006120D5" w:rsidRDefault="006120D5">
      <w:pPr>
        <w:widowControl/>
        <w:wordWrap/>
        <w:autoSpaceDE/>
        <w:autoSpaceDN/>
        <w:adjustRightInd/>
        <w:snapToGrid/>
        <w:spacing w:after="160" w:line="259" w:lineRule="auto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3EB8369D" w14:textId="5BFC962C" w:rsidR="00F80A28" w:rsidRDefault="0072747B" w:rsidP="00314A47">
      <w:pPr>
        <w:pStyle w:val="1"/>
      </w:pPr>
      <w:bookmarkStart w:id="1" w:name="_Toc133772067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bookmarkEnd w:id="1"/>
    </w:p>
    <w:p w14:paraId="01E9B001" w14:textId="77777777" w:rsidR="00581C17" w:rsidRDefault="00581C17" w:rsidP="00581C17"/>
    <w:p w14:paraId="2F6D63CA" w14:textId="7EAED11E" w:rsidR="00581C17" w:rsidRDefault="00581C17" w:rsidP="00581C17">
      <w:pPr>
        <w:pStyle w:val="2"/>
      </w:pPr>
      <w:bookmarkStart w:id="2" w:name="_Toc133772068"/>
      <w:r>
        <w:rPr>
          <w:rFonts w:hint="eastAsia"/>
        </w:rPr>
        <w:t>개요</w:t>
      </w:r>
      <w:bookmarkEnd w:id="2"/>
    </w:p>
    <w:p w14:paraId="01AC5DFD" w14:textId="2946807D" w:rsidR="00581C17" w:rsidRDefault="00581C17" w:rsidP="00581C17">
      <w:r>
        <w:rPr>
          <w:rFonts w:hint="eastAsia"/>
        </w:rPr>
        <w:t>t</w:t>
      </w:r>
      <w:r>
        <w:t xml:space="preserve">odoReducer.ts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 w:rsidR="00CE0433">
        <w:rPr>
          <w:rFonts w:hint="eastAsia"/>
        </w:rPr>
        <w:t>다음</w:t>
      </w:r>
      <w:r w:rsidR="00CE0433">
        <w:rPr>
          <w:rFonts w:hint="eastAsia"/>
        </w:rPr>
        <w:t xml:space="preserve"> </w:t>
      </w:r>
      <w:r w:rsidR="00CE0433">
        <w:rPr>
          <w:rFonts w:hint="eastAsia"/>
        </w:rPr>
        <w:t>사항들을</w:t>
      </w:r>
      <w:r w:rsidR="00CE0433">
        <w:rPr>
          <w:rFonts w:hint="eastAsia"/>
        </w:rPr>
        <w:t xml:space="preserve"> </w:t>
      </w:r>
      <w:r w:rsidR="00CE0433">
        <w:rPr>
          <w:rFonts w:hint="eastAsia"/>
        </w:rPr>
        <w:t>구현한다</w:t>
      </w:r>
      <w:r w:rsidR="00CE0433">
        <w:rPr>
          <w:rFonts w:hint="eastAsia"/>
        </w:rPr>
        <w:t>.</w:t>
      </w:r>
    </w:p>
    <w:p w14:paraId="196896DB" w14:textId="753A05F6" w:rsidR="00CE0433" w:rsidRDefault="00CE0433" w:rsidP="00581C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 w:rsidR="00617D2C">
        <w:rPr>
          <w:rFonts w:hint="eastAsia"/>
        </w:rPr>
        <w:t xml:space="preserve"> </w:t>
      </w:r>
      <w:r w:rsidR="00617D2C">
        <w:rPr>
          <w:rFonts w:hint="eastAsia"/>
        </w:rPr>
        <w:t>선언</w:t>
      </w:r>
    </w:p>
    <w:p w14:paraId="08E8411F" w14:textId="52D96985" w:rsidR="00CE0433" w:rsidRDefault="00CE0433" w:rsidP="00581C17">
      <w:r>
        <w:rPr>
          <w:rFonts w:hint="eastAsia"/>
        </w:rPr>
        <w:t xml:space="preserve"> </w:t>
      </w:r>
      <w:r>
        <w:t xml:space="preserve">  </w:t>
      </w:r>
      <w:r w:rsidR="00617D2C">
        <w:rPr>
          <w:rFonts w:hint="eastAsia"/>
        </w:rPr>
        <w:t>s</w:t>
      </w:r>
      <w:r w:rsidR="00617D2C">
        <w:t>tate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 w:rsidR="00617D2C">
        <w:rPr>
          <w:rFonts w:hint="eastAsia"/>
        </w:rPr>
        <w:t xml:space="preserve"> </w:t>
      </w:r>
      <w:r w:rsidR="00617D2C">
        <w:rPr>
          <w:rFonts w:hint="eastAsia"/>
        </w:rPr>
        <w:t>선언</w:t>
      </w:r>
    </w:p>
    <w:p w14:paraId="49B05EF1" w14:textId="4351B397" w:rsidR="00381001" w:rsidRDefault="00381001" w:rsidP="00581C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</w:p>
    <w:p w14:paraId="78A212E0" w14:textId="79699178" w:rsidR="00CE0433" w:rsidRDefault="00CE0433" w:rsidP="00581C17">
      <w:r>
        <w:rPr>
          <w:rFonts w:hint="eastAsia"/>
        </w:rPr>
        <w:t xml:space="preserve"> </w:t>
      </w:r>
      <w:r>
        <w:t xml:space="preserve">  acti</w:t>
      </w:r>
      <w:r w:rsidR="00D265F2">
        <w:t>o</w:t>
      </w:r>
      <w:r>
        <w:t xml:space="preserve">n </w:t>
      </w:r>
      <w:r>
        <w:rPr>
          <w:rFonts w:hint="eastAsia"/>
        </w:rPr>
        <w:t>타입</w:t>
      </w:r>
      <w:r w:rsidR="00617D2C">
        <w:rPr>
          <w:rFonts w:hint="eastAsia"/>
        </w:rPr>
        <w:t xml:space="preserve"> </w:t>
      </w:r>
      <w:r w:rsidR="00617D2C">
        <w:rPr>
          <w:rFonts w:hint="eastAsia"/>
        </w:rPr>
        <w:t>선언</w:t>
      </w:r>
      <w:r w:rsidR="00617D2C">
        <w:br/>
        <w:t xml:space="preserve">   reducer </w:t>
      </w:r>
      <w:r w:rsidR="00617D2C">
        <w:rPr>
          <w:rFonts w:hint="eastAsia"/>
        </w:rPr>
        <w:t>함수</w:t>
      </w:r>
      <w:r w:rsidR="00617D2C">
        <w:rPr>
          <w:rFonts w:hint="eastAsia"/>
        </w:rPr>
        <w:t xml:space="preserve"> </w:t>
      </w:r>
      <w:r w:rsidR="00617D2C">
        <w:rPr>
          <w:rFonts w:hint="eastAsia"/>
        </w:rPr>
        <w:t>구현</w:t>
      </w:r>
    </w:p>
    <w:p w14:paraId="0402BDF3" w14:textId="77777777" w:rsidR="00617D2C" w:rsidRDefault="00617D2C" w:rsidP="00581C17"/>
    <w:p w14:paraId="69AA54C1" w14:textId="0074C289" w:rsidR="00617D2C" w:rsidRDefault="00617D2C" w:rsidP="00581C1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types.ts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381001">
        <w:rPr>
          <w:rFonts w:hint="eastAsia"/>
        </w:rPr>
        <w:t>다</w:t>
      </w:r>
      <w:r w:rsidR="00381001">
        <w:rPr>
          <w:rFonts w:hint="eastAsia"/>
        </w:rPr>
        <w:t>.</w:t>
      </w:r>
    </w:p>
    <w:p w14:paraId="34018A58" w14:textId="77777777" w:rsidR="00381001" w:rsidRDefault="00381001" w:rsidP="00581C17"/>
    <w:p w14:paraId="3B445185" w14:textId="661C208B" w:rsidR="00381001" w:rsidRDefault="00381001" w:rsidP="00581C17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작업들을</w:t>
      </w:r>
      <w:r>
        <w:rPr>
          <w:rFonts w:hint="eastAsia"/>
        </w:rPr>
        <w:t xml:space="preserve"> </w:t>
      </w:r>
      <w:r>
        <w:t xml:space="preserve">reducer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21ADA23D" w14:textId="7689E431" w:rsidR="00CE0433" w:rsidRDefault="00381001" w:rsidP="00581C17">
      <w:r>
        <w:t xml:space="preserve">TodoContainer.tsx </w:t>
      </w:r>
      <w:r>
        <w:rPr>
          <w:rFonts w:hint="eastAsia"/>
        </w:rPr>
        <w:t>구현도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7213345E" w14:textId="77777777" w:rsidR="00381001" w:rsidRPr="00581C17" w:rsidRDefault="00381001" w:rsidP="00581C17"/>
    <w:p w14:paraId="38237455" w14:textId="65CCE2BF" w:rsidR="00381001" w:rsidRDefault="0038100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F681667" w14:textId="43A67D19" w:rsidR="0072747B" w:rsidRDefault="00BC79E1" w:rsidP="0072747B">
      <w:pPr>
        <w:pStyle w:val="2"/>
      </w:pPr>
      <w:bookmarkStart w:id="3" w:name="_Toc133772069"/>
      <w:r>
        <w:rPr>
          <w:rFonts w:hint="eastAsia"/>
        </w:rPr>
        <w:lastRenderedPageBreak/>
        <w:t>구현</w:t>
      </w:r>
      <w:bookmarkEnd w:id="3"/>
    </w:p>
    <w:p w14:paraId="2F9245E2" w14:textId="65702C5E" w:rsidR="00BC79E1" w:rsidRDefault="0030522C" w:rsidP="0030522C">
      <w:pPr>
        <w:pStyle w:val="3"/>
      </w:pPr>
      <w:r>
        <w:t>todoReducer.ts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522C" w14:paraId="4416F159" w14:textId="77777777" w:rsidTr="0030522C">
        <w:tc>
          <w:tcPr>
            <w:tcW w:w="10456" w:type="dxa"/>
          </w:tcPr>
          <w:p w14:paraId="5E565B80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32012F2B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27B4D2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F4BA469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boolean</w:t>
            </w:r>
          </w:p>
          <w:p w14:paraId="13EF48DB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DCAC503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6F4DA8F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3A716AF4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</w:t>
            </w:r>
          </w:p>
          <w:p w14:paraId="2C20E5AA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5176821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E026465" w14:textId="1E05F01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6CD26F8C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600E4D9C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1FC44E5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{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8FE0BF6" w14:textId="40EE4CB0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}</w:t>
            </w:r>
          </w:p>
          <w:p w14:paraId="551DCA9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F1BDBF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let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lastId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B930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F093FBF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60DF69DC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</w:p>
          <w:p w14:paraId="75ED1734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"addTodo"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} |</w:t>
            </w:r>
          </w:p>
          <w:p w14:paraId="23A01084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"toggleTodo"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} |</w:t>
            </w:r>
          </w:p>
          <w:p w14:paraId="4EA65DB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"deleteTodo"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}</w:t>
            </w:r>
          </w:p>
          <w:p w14:paraId="5F65ED13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444E990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2C11639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47E6B8B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ReducerFunc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0F05704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</w:p>
          <w:p w14:paraId="1F46EBAD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reducer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ReducerFunc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ECC20AA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switch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780E16C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"addTodo"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4F8C99A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[...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5FEF488C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++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lastId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] };</w:t>
            </w:r>
          </w:p>
          <w:p w14:paraId="79BF1B7E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"deleteTodo"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38E9B8C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filter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</w:p>
          <w:p w14:paraId="00F21D8F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!==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) };</w:t>
            </w:r>
          </w:p>
          <w:p w14:paraId="6364A64D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case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"toggleTodo"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274CD063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state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</w:p>
          <w:p w14:paraId="48E320EF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!==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action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payload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</w:p>
          <w:p w14:paraId="4C7348CA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</w:p>
          <w:p w14:paraId="7DBC50A9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         {...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!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9306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}) };</w:t>
            </w:r>
          </w:p>
          <w:p w14:paraId="3C6F5716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209A143" w14:textId="124D0F41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9306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throw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9306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Error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9306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"unknown action type"</w:t>
            </w: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67C63BA" w14:textId="77777777" w:rsidR="00B93068" w:rsidRPr="00B93068" w:rsidRDefault="00B93068" w:rsidP="00B930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B8A822" w14:textId="504CD30C" w:rsidR="0030522C" w:rsidRPr="0030522C" w:rsidRDefault="00B93068" w:rsidP="0030522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930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41092C49" w14:textId="77777777" w:rsidR="0030522C" w:rsidRDefault="0030522C" w:rsidP="0030522C"/>
    <w:p w14:paraId="39633488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2DE32398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number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7DD93E0E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122E9600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boolean</w:t>
      </w:r>
    </w:p>
    <w:p w14:paraId="203D3BAB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7AB2D35B" w14:textId="660834DD" w:rsidR="00A5411B" w:rsidRDefault="00A5411B" w:rsidP="0030522C">
      <w:r>
        <w:rPr>
          <w:rFonts w:hint="eastAsia"/>
        </w:rPr>
        <w:t xml:space="preserve"> </w:t>
      </w:r>
      <w:r>
        <w:t xml:space="preserve"> todo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48B397E5" w14:textId="77777777" w:rsidR="00A5411B" w:rsidRDefault="00A5411B" w:rsidP="0030522C"/>
    <w:p w14:paraId="39EF1B52" w14:textId="24F7EDE9" w:rsidR="00A5411B" w:rsidRDefault="00A5411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26DDB2B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lastRenderedPageBreak/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7B7E03F8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[]</w:t>
      </w:r>
    </w:p>
    <w:p w14:paraId="2C6B2AF8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566EC44E" w14:textId="5C47631C" w:rsidR="00A5411B" w:rsidRDefault="00A5411B" w:rsidP="003052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F9FDF70" w14:textId="77777777" w:rsidR="00A5411B" w:rsidRDefault="00A5411B" w:rsidP="0030522C"/>
    <w:p w14:paraId="7AC33F10" w14:textId="77777777" w:rsidR="00A5411B" w:rsidRDefault="00A5411B" w:rsidP="0030522C"/>
    <w:p w14:paraId="1E091C94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70C1"/>
          <w:kern w:val="0"/>
          <w:sz w:val="21"/>
          <w:szCs w:val="21"/>
          <w14:ligatures w14:val="none"/>
        </w:rPr>
        <w:t>initialState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</w:p>
    <w:p w14:paraId="5E9A1482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 {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98658"/>
          <w:kern w:val="0"/>
          <w:sz w:val="21"/>
          <w:szCs w:val="21"/>
          <w14:ligatures w14:val="none"/>
        </w:rPr>
        <w:t>1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프론트엔드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과제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false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},</w:t>
      </w:r>
    </w:p>
    <w:p w14:paraId="5811A8A6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 {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98658"/>
          <w:kern w:val="0"/>
          <w:sz w:val="21"/>
          <w:szCs w:val="21"/>
          <w14:ligatures w14:val="none"/>
        </w:rPr>
        <w:t>2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백엔드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과제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true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},</w:t>
      </w:r>
    </w:p>
    <w:p w14:paraId="387FD7F3" w14:textId="77777777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 {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98658"/>
          <w:kern w:val="0"/>
          <w:sz w:val="21"/>
          <w:szCs w:val="21"/>
          <w14:ligatures w14:val="none"/>
        </w:rPr>
        <w:t>3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웹프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시험공부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'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false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1B8C517B" w14:textId="5558AE31" w:rsidR="00A5411B" w:rsidRPr="00B93068" w:rsidRDefault="00A5411B" w:rsidP="00A5411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] }</w:t>
      </w:r>
    </w:p>
    <w:p w14:paraId="3FE42F71" w14:textId="01B8D412" w:rsidR="00A5411B" w:rsidRDefault="008A649B" w:rsidP="0030522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440A38F" w14:textId="77777777" w:rsidR="008A649B" w:rsidRDefault="008A649B" w:rsidP="0030522C"/>
    <w:p w14:paraId="39F65479" w14:textId="77777777" w:rsidR="008A649B" w:rsidRPr="00B93068" w:rsidRDefault="008A649B" w:rsidP="008A649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let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lastId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B93068">
        <w:rPr>
          <w:rFonts w:cs="굴림"/>
          <w:color w:val="098658"/>
          <w:kern w:val="0"/>
          <w:sz w:val="21"/>
          <w:szCs w:val="21"/>
          <w14:ligatures w14:val="none"/>
        </w:rPr>
        <w:t>3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2B70D644" w14:textId="53E80100" w:rsidR="00730415" w:rsidRDefault="00730415" w:rsidP="0030522C">
      <w:r>
        <w:t xml:space="preserve"> </w:t>
      </w:r>
      <w:r w:rsidR="008A649B">
        <w:rPr>
          <w:rFonts w:hint="eastAsia"/>
        </w:rPr>
        <w:t xml:space="preserve"> </w:t>
      </w:r>
      <w:r w:rsidR="008A649B"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787348A0" w14:textId="77777777" w:rsidR="00730415" w:rsidRDefault="00730415" w:rsidP="0030522C"/>
    <w:p w14:paraId="41E048FD" w14:textId="77777777" w:rsidR="00730415" w:rsidRPr="00B93068" w:rsidRDefault="00730415" w:rsidP="0073041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</w:p>
    <w:p w14:paraId="545CE767" w14:textId="77777777" w:rsidR="00730415" w:rsidRPr="00B93068" w:rsidRDefault="00730415" w:rsidP="0073041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"addTodo"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} } |</w:t>
      </w:r>
    </w:p>
    <w:p w14:paraId="0B263DED" w14:textId="77777777" w:rsidR="00730415" w:rsidRPr="00B93068" w:rsidRDefault="00730415" w:rsidP="0073041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"toggleTodo"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number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} } |</w:t>
      </w:r>
    </w:p>
    <w:p w14:paraId="552268F7" w14:textId="77777777" w:rsidR="00730415" w:rsidRPr="00B93068" w:rsidRDefault="00730415" w:rsidP="0073041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"deleteTodo"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number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} }</w:t>
      </w:r>
    </w:p>
    <w:p w14:paraId="330E2CFA" w14:textId="04E622F0" w:rsidR="00730415" w:rsidRDefault="00730415" w:rsidP="0030522C">
      <w:r>
        <w:t xml:space="preserve">   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1E8B0153" w14:textId="77777777" w:rsidR="00436269" w:rsidRDefault="00436269" w:rsidP="0030522C"/>
    <w:p w14:paraId="0E31A4FB" w14:textId="77777777" w:rsidR="00436269" w:rsidRPr="00B93068" w:rsidRDefault="00436269" w:rsidP="00436269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DispatchFunc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void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0CEB5D87" w14:textId="0946D1F6" w:rsidR="00436269" w:rsidRDefault="00436269" w:rsidP="0030522C">
      <w:r>
        <w:t xml:space="preserve">    todo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 xml:space="preserve">dispatch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5A8655D5" w14:textId="2CC78A74" w:rsidR="00436269" w:rsidRDefault="00436269" w:rsidP="0030522C"/>
    <w:p w14:paraId="1C8F5498" w14:textId="77777777" w:rsidR="00882253" w:rsidRPr="00B93068" w:rsidRDefault="00882253" w:rsidP="0088225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ReducerFunc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5D1C2A4B" w14:textId="652C8B93" w:rsidR="00882253" w:rsidRDefault="00882253" w:rsidP="0030522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 xml:space="preserve">educer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3111AEB" w14:textId="718A556C" w:rsidR="00830311" w:rsidRDefault="00830311" w:rsidP="0030522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 xml:space="preserve">educeer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 w:rsidR="000E295B">
        <w:rPr>
          <w:rFonts w:hint="eastAsia"/>
        </w:rPr>
        <w:t xml:space="preserve"> </w:t>
      </w:r>
      <w:r w:rsidR="000E295B"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 w:rsidR="000E295B">
        <w:rPr>
          <w:rFonts w:hint="eastAsia"/>
        </w:rPr>
        <w:t>액션</w:t>
      </w:r>
      <w:r w:rsidR="000E295B">
        <w:t>.</w:t>
      </w:r>
    </w:p>
    <w:p w14:paraId="24F1DCFB" w14:textId="7CED6B91" w:rsidR="000E295B" w:rsidRDefault="000E295B" w:rsidP="0030522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액션에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리턴해야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D25CDE" w14:textId="77777777" w:rsidR="00882253" w:rsidRPr="00882253" w:rsidRDefault="00882253" w:rsidP="0030522C"/>
    <w:p w14:paraId="1D28A8B7" w14:textId="1B2C729F" w:rsidR="009E5B35" w:rsidRPr="00B93068" w:rsidRDefault="009E5B35" w:rsidP="009E5B3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795E26"/>
          <w:kern w:val="0"/>
          <w:sz w:val="21"/>
          <w:szCs w:val="21"/>
          <w14:ligatures w14:val="none"/>
        </w:rPr>
        <w:t>reducer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ReducerFunc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{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. . . }</w:t>
      </w:r>
    </w:p>
    <w:p w14:paraId="266A0946" w14:textId="2F4D72D2" w:rsidR="00436269" w:rsidRDefault="009E5B35" w:rsidP="009E5B35"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reducer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구현</w:t>
      </w:r>
    </w:p>
    <w:p w14:paraId="32BE91B1" w14:textId="558B9E5C" w:rsidR="00730415" w:rsidRDefault="00882253" w:rsidP="0030522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화살표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구현함</w:t>
      </w:r>
      <w:r>
        <w:rPr>
          <w:rFonts w:hint="eastAsia"/>
        </w:rPr>
        <w:t>.</w:t>
      </w:r>
    </w:p>
    <w:p w14:paraId="0C62B12A" w14:textId="77777777" w:rsidR="00882253" w:rsidRDefault="00882253" w:rsidP="0030522C"/>
    <w:p w14:paraId="6951ACEE" w14:textId="77777777" w:rsidR="00882253" w:rsidRPr="00AB3504" w:rsidRDefault="00882253" w:rsidP="0030522C"/>
    <w:p w14:paraId="7742130F" w14:textId="22B13CCF" w:rsidR="00AB3504" w:rsidRPr="00B93068" w:rsidRDefault="00AB3504" w:rsidP="00AB350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case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"addTodo"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:</w:t>
      </w:r>
    </w:p>
    <w:p w14:paraId="3CE20FA6" w14:textId="6FE54854" w:rsidR="00AB3504" w:rsidRPr="00B93068" w:rsidRDefault="00AB3504" w:rsidP="00AB350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</w:t>
      </w:r>
      <w:r w:rsidR="003A2DEC"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return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[...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</w:p>
    <w:p w14:paraId="477F2E0B" w14:textId="16C3432A" w:rsidR="00AB3504" w:rsidRPr="00B93068" w:rsidRDefault="00AB3504" w:rsidP="00AB350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</w:t>
      </w:r>
      <w:r w:rsidR="003A2DEC"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  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             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++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lastId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false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} ] };</w:t>
      </w:r>
    </w:p>
    <w:p w14:paraId="5B837FEF" w14:textId="65FE1F22" w:rsidR="00730415" w:rsidRPr="00AB3504" w:rsidRDefault="003A2DEC" w:rsidP="0030522C">
      <w:r>
        <w:rPr>
          <w:rFonts w:hint="eastAsia"/>
        </w:rPr>
        <w:t xml:space="preserve"> </w:t>
      </w:r>
      <w:r>
        <w:t xml:space="preserve"> </w:t>
      </w:r>
    </w:p>
    <w:p w14:paraId="512E14EC" w14:textId="68744486" w:rsidR="00C71275" w:rsidRDefault="003A2DEC" w:rsidP="0030522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요청된</w:t>
      </w:r>
      <w:r>
        <w:rPr>
          <w:rFonts w:hint="eastAsia"/>
        </w:rPr>
        <w:t xml:space="preserve"> a</w:t>
      </w:r>
      <w:r>
        <w:t>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"addTodo" </w:t>
      </w:r>
      <w:r>
        <w:rPr>
          <w:rFonts w:hint="eastAsia"/>
        </w:rPr>
        <w:t>이면</w:t>
      </w:r>
      <w:r w:rsidR="00747B69">
        <w:rPr>
          <w:rFonts w:hint="eastAsia"/>
        </w:rPr>
        <w:t>,</w:t>
      </w:r>
      <w:r w:rsidR="00747B69">
        <w:t xml:space="preserve"> </w:t>
      </w:r>
      <w:r w:rsidR="00747B69">
        <w:rPr>
          <w:rFonts w:hint="eastAsia"/>
        </w:rPr>
        <w:t>새</w:t>
      </w:r>
      <w:r w:rsidR="00747B69">
        <w:rPr>
          <w:rFonts w:hint="eastAsia"/>
        </w:rPr>
        <w:t xml:space="preserve"> </w:t>
      </w:r>
      <w:r w:rsidR="00747B69">
        <w:t xml:space="preserve">todo </w:t>
      </w:r>
      <w:r w:rsidR="00747B69">
        <w:rPr>
          <w:rFonts w:hint="eastAsia"/>
        </w:rPr>
        <w:t>항목이</w:t>
      </w:r>
      <w:r w:rsidR="00747B69">
        <w:rPr>
          <w:rFonts w:hint="eastAsia"/>
        </w:rPr>
        <w:t xml:space="preserve"> </w:t>
      </w:r>
      <w:r w:rsidR="00747B69">
        <w:rPr>
          <w:rFonts w:hint="eastAsia"/>
        </w:rPr>
        <w:t>추가된</w:t>
      </w:r>
      <w:r w:rsidR="00747B69">
        <w:rPr>
          <w:rFonts w:hint="eastAsia"/>
        </w:rPr>
        <w:t xml:space="preserve"> </w:t>
      </w:r>
      <w:r w:rsidR="00C71275">
        <w:rPr>
          <w:rFonts w:hint="eastAsia"/>
        </w:rPr>
        <w:t>새</w:t>
      </w:r>
      <w:r w:rsidR="00C71275">
        <w:rPr>
          <w:rFonts w:hint="eastAsia"/>
        </w:rPr>
        <w:t xml:space="preserve"> </w:t>
      </w:r>
      <w:r w:rsidR="00C71275">
        <w:t xml:space="preserve">todo </w:t>
      </w:r>
      <w:r w:rsidR="00C71275">
        <w:rPr>
          <w:rFonts w:hint="eastAsia"/>
        </w:rPr>
        <w:t>배열을</w:t>
      </w:r>
      <w:r w:rsidR="00C71275">
        <w:rPr>
          <w:rFonts w:hint="eastAsia"/>
        </w:rPr>
        <w:t xml:space="preserve"> </w:t>
      </w:r>
      <w:r w:rsidR="00C71275">
        <w:rPr>
          <w:rFonts w:hint="eastAsia"/>
        </w:rPr>
        <w:t>만들고</w:t>
      </w:r>
    </w:p>
    <w:p w14:paraId="71A09008" w14:textId="0F96E06B" w:rsidR="008A649B" w:rsidRDefault="00C71275" w:rsidP="0030522C">
      <w:r>
        <w:t xml:space="preserve">      { todoList: </w:t>
      </w:r>
      <w:r>
        <w:rPr>
          <w:rFonts w:hint="eastAsia"/>
        </w:rPr>
        <w:t>새</w:t>
      </w:r>
      <w:r>
        <w:rPr>
          <w:rFonts w:hint="eastAsia"/>
        </w:rPr>
        <w:t>_</w:t>
      </w:r>
      <w:r>
        <w:t>todo_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 xml:space="preserve">} </w:t>
      </w:r>
      <w:r w:rsidR="00FA33BD">
        <w:rPr>
          <w:rFonts w:hint="eastAsia"/>
        </w:rPr>
        <w:t>형태의</w:t>
      </w:r>
      <w:r w:rsidR="00FA33BD">
        <w:rPr>
          <w:rFonts w:hint="eastAsia"/>
        </w:rPr>
        <w:t xml:space="preserve"> </w:t>
      </w:r>
      <w:r w:rsidR="00FA33BD">
        <w:rPr>
          <w:rFonts w:hint="eastAsia"/>
        </w:rPr>
        <w:t>새</w:t>
      </w:r>
      <w:r w:rsidR="00FA33BD"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 w:rsidR="00FA33BD">
        <w:rPr>
          <w:rFonts w:hint="eastAsia"/>
        </w:rPr>
        <w:t xml:space="preserve"> </w:t>
      </w:r>
      <w:r w:rsidR="00FA33BD">
        <w:rPr>
          <w:rFonts w:hint="eastAsia"/>
        </w:rPr>
        <w:t>만들어</w:t>
      </w:r>
      <w:r w:rsidR="00FA33BD">
        <w:rPr>
          <w:rFonts w:hint="eastAsia"/>
        </w:rPr>
        <w:t xml:space="preserve"> </w:t>
      </w:r>
      <w:r w:rsidR="00FA33BD">
        <w:rPr>
          <w:rFonts w:hint="eastAsia"/>
        </w:rPr>
        <w:t>리턴한다</w:t>
      </w:r>
      <w:r w:rsidR="00FA33BD">
        <w:rPr>
          <w:rFonts w:hint="eastAsia"/>
        </w:rPr>
        <w:t>.</w:t>
      </w:r>
    </w:p>
    <w:p w14:paraId="7BDD7641" w14:textId="77777777" w:rsidR="00FA33BD" w:rsidRDefault="00FA33BD" w:rsidP="0030522C"/>
    <w:p w14:paraId="3EDFE2E7" w14:textId="77777777" w:rsidR="00FA33BD" w:rsidRDefault="00FA33BD" w:rsidP="0030522C"/>
    <w:p w14:paraId="53D07B97" w14:textId="2E109B16" w:rsidR="00FA33BD" w:rsidRPr="00B93068" w:rsidRDefault="00FA33BD" w:rsidP="00FA33BD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case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"deleteTodo"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:</w:t>
      </w:r>
    </w:p>
    <w:p w14:paraId="3D04BC8A" w14:textId="28CCD24E" w:rsidR="00FA33BD" w:rsidRPr="00B93068" w:rsidRDefault="006C7CD5" w:rsidP="00FA33BD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AF00DB"/>
          <w:kern w:val="0"/>
          <w:sz w:val="21"/>
          <w:szCs w:val="21"/>
          <w14:ligatures w14:val="none"/>
        </w:rPr>
        <w:t xml:space="preserve">   </w:t>
      </w:r>
      <w:r w:rsidR="00FA33BD" w:rsidRPr="00B93068">
        <w:rPr>
          <w:rFonts w:cs="굴림"/>
          <w:color w:val="AF00DB"/>
          <w:kern w:val="0"/>
          <w:sz w:val="21"/>
          <w:szCs w:val="21"/>
          <w14:ligatures w14:val="none"/>
        </w:rPr>
        <w:t>return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todoList: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state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FA33BD" w:rsidRPr="00B93068">
        <w:rPr>
          <w:rFonts w:cs="굴림"/>
          <w:color w:val="795E26"/>
          <w:kern w:val="0"/>
          <w:sz w:val="21"/>
          <w:szCs w:val="21"/>
          <w14:ligatures w14:val="none"/>
        </w:rPr>
        <w:t>filter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FA33BD" w:rsidRPr="00B93068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!== 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FA33BD"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="00FA33BD"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) };</w:t>
      </w:r>
    </w:p>
    <w:p w14:paraId="28C50E12" w14:textId="77777777" w:rsidR="003349E8" w:rsidRDefault="006C7CD5" w:rsidP="0030522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action</w:t>
      </w:r>
      <w:r w:rsidR="00B22DEA">
        <w:rPr>
          <w:rFonts w:hint="eastAsia"/>
        </w:rPr>
        <w:t>의</w:t>
      </w:r>
      <w:r w:rsidR="00B22DEA">
        <w:rPr>
          <w:rFonts w:hint="eastAsia"/>
        </w:rPr>
        <w:t xml:space="preserve"> </w:t>
      </w:r>
      <w:r w:rsidR="00B22DEA">
        <w:t>type</w:t>
      </w:r>
      <w:r w:rsidR="00B22DEA">
        <w:rPr>
          <w:rFonts w:hint="eastAsia"/>
        </w:rPr>
        <w:t>이</w:t>
      </w:r>
      <w:r w:rsidR="00B22DEA">
        <w:rPr>
          <w:rFonts w:hint="eastAsia"/>
        </w:rPr>
        <w:t xml:space="preserve"> </w:t>
      </w:r>
      <w:r w:rsidR="00B22DEA">
        <w:t xml:space="preserve">"deleteTodo" </w:t>
      </w:r>
      <w:r w:rsidR="00B22DEA">
        <w:rPr>
          <w:rFonts w:hint="eastAsia"/>
        </w:rPr>
        <w:t>이면</w:t>
      </w:r>
      <w:r w:rsidR="00B22DEA">
        <w:rPr>
          <w:rFonts w:hint="eastAsia"/>
        </w:rPr>
        <w:t>,</w:t>
      </w:r>
      <w:r w:rsidR="00B22DEA">
        <w:t xml:space="preserve"> </w:t>
      </w:r>
    </w:p>
    <w:p w14:paraId="51DC33E7" w14:textId="1C2485B5" w:rsidR="006B6BAB" w:rsidRPr="006C7CD5" w:rsidRDefault="003349E8" w:rsidP="0030522C">
      <w:r>
        <w:t xml:space="preserve">      </w:t>
      </w:r>
      <w:r w:rsidR="006B6BAB">
        <w:rPr>
          <w:rFonts w:hint="eastAsia"/>
        </w:rPr>
        <w:t>a</w:t>
      </w:r>
      <w:r w:rsidR="006B6BAB">
        <w:t>ction</w:t>
      </w:r>
      <w:r w:rsidR="006B6BAB">
        <w:rPr>
          <w:rFonts w:hint="eastAsia"/>
        </w:rPr>
        <w:t xml:space="preserve"> </w:t>
      </w:r>
      <w:r w:rsidR="006B6BAB">
        <w:rPr>
          <w:rFonts w:hint="eastAsia"/>
        </w:rPr>
        <w:t>에</w:t>
      </w:r>
      <w:r w:rsidR="006B6BAB">
        <w:rPr>
          <w:rFonts w:hint="eastAsia"/>
        </w:rPr>
        <w:t xml:space="preserve"> </w:t>
      </w:r>
      <w:r w:rsidR="006B6BAB">
        <w:rPr>
          <w:rFonts w:hint="eastAsia"/>
        </w:rPr>
        <w:t>포함되어</w:t>
      </w:r>
      <w:r w:rsidR="006B6BAB">
        <w:rPr>
          <w:rFonts w:hint="eastAsia"/>
        </w:rPr>
        <w:t xml:space="preserve"> </w:t>
      </w:r>
      <w:r w:rsidR="006B6BAB">
        <w:rPr>
          <w:rFonts w:hint="eastAsia"/>
        </w:rPr>
        <w:t>전달된</w:t>
      </w:r>
      <w:r w:rsidR="006B6BAB">
        <w:rPr>
          <w:rFonts w:hint="eastAsia"/>
        </w:rPr>
        <w:t xml:space="preserve"> </w:t>
      </w:r>
      <w:r w:rsidR="006B6BAB">
        <w:t>id</w:t>
      </w:r>
      <w:r w:rsidR="006B6BAB">
        <w:rPr>
          <w:rFonts w:hint="eastAsia"/>
        </w:rPr>
        <w:t>와</w:t>
      </w:r>
      <w:r w:rsidR="006B6BAB">
        <w:rPr>
          <w:rFonts w:hint="eastAsia"/>
        </w:rPr>
        <w:t xml:space="preserve"> </w:t>
      </w:r>
      <w:r w:rsidR="006B6BAB">
        <w:rPr>
          <w:rFonts w:hint="eastAsia"/>
        </w:rPr>
        <w:t>일치하는</w:t>
      </w:r>
      <w:r w:rsidR="006B6BAB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항목만</w:t>
      </w:r>
      <w:r>
        <w:rPr>
          <w:rFonts w:hint="eastAsia"/>
        </w:rPr>
        <w:t xml:space="preserve"> </w:t>
      </w:r>
      <w:r>
        <w:rPr>
          <w:rFonts w:hint="eastAsia"/>
        </w:rPr>
        <w:t>제외된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74F73557" w14:textId="260DAC85" w:rsidR="003349E8" w:rsidRDefault="003349E8" w:rsidP="003349E8">
      <w:r>
        <w:t xml:space="preserve">      { todoList: </w:t>
      </w:r>
      <w:r>
        <w:rPr>
          <w:rFonts w:hint="eastAsia"/>
        </w:rPr>
        <w:t>새</w:t>
      </w:r>
      <w:r>
        <w:rPr>
          <w:rFonts w:hint="eastAsia"/>
        </w:rPr>
        <w:t>_</w:t>
      </w:r>
      <w:r>
        <w:t>todo_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 xml:space="preserve">}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3CF9ED44" w14:textId="77777777" w:rsidR="00BC79E1" w:rsidRPr="003349E8" w:rsidRDefault="00BC79E1" w:rsidP="00BC79E1"/>
    <w:p w14:paraId="41DFC403" w14:textId="77777777" w:rsidR="0072747B" w:rsidRDefault="0072747B" w:rsidP="0072747B"/>
    <w:p w14:paraId="3E10B175" w14:textId="2FE4B539" w:rsidR="002950CB" w:rsidRPr="00B93068" w:rsidRDefault="002950CB" w:rsidP="002950C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case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"toggleTodo"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:</w:t>
      </w:r>
    </w:p>
    <w:p w14:paraId="21749EB6" w14:textId="74091D9A" w:rsidR="002950CB" w:rsidRPr="00B93068" w:rsidRDefault="002950CB" w:rsidP="002950C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</w:t>
      </w: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return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state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todoList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795E26"/>
          <w:kern w:val="0"/>
          <w:sz w:val="21"/>
          <w:szCs w:val="21"/>
          <w14:ligatures w14:val="none"/>
        </w:rPr>
        <w:t>map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(</w:t>
      </w:r>
    </w:p>
    <w:p w14:paraId="11F9715B" w14:textId="77777777" w:rsidR="002950CB" w:rsidRPr="00B93068" w:rsidRDefault="002950CB" w:rsidP="002950C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!==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action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payload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? </w:t>
      </w:r>
    </w:p>
    <w:p w14:paraId="297E5D3E" w14:textId="77777777" w:rsidR="002950CB" w:rsidRPr="00B93068" w:rsidRDefault="002950CB" w:rsidP="002950C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</w:p>
    <w:p w14:paraId="6FCBDB4D" w14:textId="77777777" w:rsidR="002950CB" w:rsidRPr="00B93068" w:rsidRDefault="002950CB" w:rsidP="002950CB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                     {...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!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B93068">
        <w:rPr>
          <w:rFonts w:cs="굴림"/>
          <w:color w:val="001080"/>
          <w:kern w:val="0"/>
          <w:sz w:val="21"/>
          <w:szCs w:val="21"/>
          <w14:ligatures w14:val="none"/>
        </w:rPr>
        <w:t>done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}) };</w:t>
      </w:r>
    </w:p>
    <w:p w14:paraId="647B21D7" w14:textId="7C015559" w:rsidR="002950CB" w:rsidRDefault="002950CB" w:rsidP="002950C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"toggleTodo" 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</w:t>
      </w:r>
    </w:p>
    <w:p w14:paraId="1F0FC248" w14:textId="2D7352C0" w:rsidR="002950CB" w:rsidRPr="006C7CD5" w:rsidRDefault="002950CB" w:rsidP="002950CB">
      <w:r>
        <w:t xml:space="preserve">     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t</w:t>
      </w:r>
      <w:r>
        <w:t xml:space="preserve">odo </w:t>
      </w:r>
      <w:r>
        <w:rPr>
          <w:rFonts w:hint="eastAsia"/>
        </w:rPr>
        <w:t>항목만</w:t>
      </w:r>
      <w:r w:rsidR="00013B41">
        <w:rPr>
          <w:rFonts w:hint="eastAsia"/>
        </w:rPr>
        <w:t xml:space="preserve"> </w:t>
      </w:r>
      <w:r w:rsidR="00013B41">
        <w:rPr>
          <w:rFonts w:hint="eastAsia"/>
        </w:rPr>
        <w:t>새</w:t>
      </w:r>
      <w:r w:rsidR="00013B41">
        <w:rPr>
          <w:rFonts w:hint="eastAsia"/>
        </w:rPr>
        <w:t xml:space="preserve"> </w:t>
      </w:r>
      <w:r w:rsidR="00013B41">
        <w:t xml:space="preserve">todo </w:t>
      </w:r>
      <w:r w:rsidR="00013B41">
        <w:rPr>
          <w:rFonts w:hint="eastAsia"/>
        </w:rPr>
        <w:t>객체로</w:t>
      </w:r>
      <w:r w:rsidR="00013B41">
        <w:rPr>
          <w:rFonts w:hint="eastAsia"/>
        </w:rPr>
        <w:t xml:space="preserve"> </w:t>
      </w:r>
      <w:r w:rsidR="00013B41">
        <w:rPr>
          <w:rFonts w:hint="eastAsia"/>
        </w:rPr>
        <w:t>교체된</w:t>
      </w:r>
      <w:r w:rsidR="00013B41">
        <w:rPr>
          <w:rFonts w:hint="eastAsia"/>
        </w:rPr>
        <w:t xml:space="preserve"> </w:t>
      </w:r>
      <w:r w:rsidR="00013B41">
        <w:rPr>
          <w:rFonts w:hint="eastAsia"/>
        </w:rPr>
        <w:t>새</w:t>
      </w:r>
      <w:r w:rsidR="00013B41"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14:paraId="25EC2ECF" w14:textId="73114386" w:rsidR="00013B41" w:rsidRDefault="00013B41" w:rsidP="00013B41">
      <w:r>
        <w:t xml:space="preserve">      { todoList: </w:t>
      </w:r>
      <w:r>
        <w:rPr>
          <w:rFonts w:hint="eastAsia"/>
        </w:rPr>
        <w:t>새</w:t>
      </w:r>
      <w:r>
        <w:rPr>
          <w:rFonts w:hint="eastAsia"/>
        </w:rPr>
        <w:t>_</w:t>
      </w:r>
      <w:r>
        <w:t>todo_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 xml:space="preserve">}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6F279D33" w14:textId="41CC7090" w:rsidR="00013B41" w:rsidRDefault="00013B41" w:rsidP="00013B4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교체</w:t>
      </w:r>
      <w:r w:rsidR="00443F37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객체의</w:t>
      </w:r>
      <w:r>
        <w:rPr>
          <w:rFonts w:hint="eastAsia"/>
        </w:rPr>
        <w:t xml:space="preserve"> d</w:t>
      </w:r>
      <w:r>
        <w:t xml:space="preserve">one </w:t>
      </w:r>
      <w:r>
        <w:rPr>
          <w:rFonts w:hint="eastAsia"/>
        </w:rPr>
        <w:t>값은</w:t>
      </w:r>
      <w:r w:rsidR="00443F37">
        <w:rPr>
          <w:rFonts w:hint="eastAsia"/>
        </w:rPr>
        <w:t>,</w:t>
      </w:r>
      <w:r>
        <w:rPr>
          <w:rFonts w:hint="eastAsia"/>
        </w:rPr>
        <w:t xml:space="preserve"> </w:t>
      </w:r>
      <w:r w:rsidR="00443F37">
        <w:rPr>
          <w:rFonts w:hint="eastAsia"/>
        </w:rPr>
        <w:t>이전</w:t>
      </w:r>
      <w:r w:rsidR="00443F37">
        <w:rPr>
          <w:rFonts w:hint="eastAsia"/>
        </w:rPr>
        <w:t xml:space="preserve"> </w:t>
      </w:r>
      <w:r w:rsidR="00443F37">
        <w:t xml:space="preserve">todo </w:t>
      </w:r>
      <w:r w:rsidR="00443F37">
        <w:rPr>
          <w:rFonts w:hint="eastAsia"/>
        </w:rPr>
        <w:t>객체의</w:t>
      </w:r>
      <w:r w:rsidR="00443F37">
        <w:rPr>
          <w:rFonts w:hint="eastAsia"/>
        </w:rPr>
        <w:t xml:space="preserve"> </w:t>
      </w:r>
      <w:r w:rsidR="00443F37">
        <w:t xml:space="preserve">done </w:t>
      </w:r>
      <w:r w:rsidR="00443F37">
        <w:rPr>
          <w:rFonts w:hint="eastAsia"/>
        </w:rPr>
        <w:t>값</w:t>
      </w:r>
      <w:r w:rsidR="009D35F1">
        <w:rPr>
          <w:rFonts w:hint="eastAsia"/>
        </w:rPr>
        <w:t>을</w:t>
      </w:r>
      <w:r w:rsidR="009D35F1">
        <w:rPr>
          <w:rFonts w:hint="eastAsia"/>
        </w:rPr>
        <w:t xml:space="preserve"> </w:t>
      </w:r>
      <w:r w:rsidR="009D35F1">
        <w:rPr>
          <w:rFonts w:hint="eastAsia"/>
        </w:rPr>
        <w:t>토글한</w:t>
      </w:r>
      <w:r w:rsidR="009D35F1">
        <w:rPr>
          <w:rFonts w:hint="eastAsia"/>
        </w:rPr>
        <w:t xml:space="preserve"> </w:t>
      </w:r>
      <w:r w:rsidR="009D35F1">
        <w:rPr>
          <w:rFonts w:hint="eastAsia"/>
        </w:rPr>
        <w:t>값이다</w:t>
      </w:r>
      <w:r w:rsidR="009D35F1">
        <w:rPr>
          <w:rFonts w:hint="eastAsia"/>
        </w:rPr>
        <w:t>.</w:t>
      </w:r>
    </w:p>
    <w:p w14:paraId="3DED77EC" w14:textId="0A2B66BA" w:rsidR="002950CB" w:rsidRDefault="002950CB" w:rsidP="0072747B"/>
    <w:p w14:paraId="278BD620" w14:textId="3AA262B7" w:rsidR="00FD2299" w:rsidRDefault="00FD229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CCC5D66" w14:textId="19A7CC64" w:rsidR="00FD2299" w:rsidRPr="00B93068" w:rsidRDefault="00FD2299" w:rsidP="00FD2299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lastRenderedPageBreak/>
        <w:t>default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:</w:t>
      </w:r>
    </w:p>
    <w:p w14:paraId="472802E6" w14:textId="5558DDEF" w:rsidR="00FD2299" w:rsidRPr="00B93068" w:rsidRDefault="00FD2299" w:rsidP="00FD2299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   </w:t>
      </w:r>
      <w:r w:rsidRPr="00B93068">
        <w:rPr>
          <w:rFonts w:cs="굴림"/>
          <w:color w:val="AF00DB"/>
          <w:kern w:val="0"/>
          <w:sz w:val="21"/>
          <w:szCs w:val="21"/>
          <w14:ligatures w14:val="none"/>
        </w:rPr>
        <w:t>throw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0000FF"/>
          <w:kern w:val="0"/>
          <w:sz w:val="21"/>
          <w:szCs w:val="21"/>
          <w14:ligatures w14:val="none"/>
        </w:rPr>
        <w:t>new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93068">
        <w:rPr>
          <w:rFonts w:cs="굴림"/>
          <w:color w:val="267F99"/>
          <w:kern w:val="0"/>
          <w:sz w:val="21"/>
          <w:szCs w:val="21"/>
          <w14:ligatures w14:val="none"/>
        </w:rPr>
        <w:t>Error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B93068">
        <w:rPr>
          <w:rFonts w:cs="굴림"/>
          <w:color w:val="A31515"/>
          <w:kern w:val="0"/>
          <w:sz w:val="21"/>
          <w:szCs w:val="21"/>
          <w14:ligatures w14:val="none"/>
        </w:rPr>
        <w:t>"unknown action type"</w:t>
      </w:r>
      <w:r w:rsidRPr="00B93068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02B1DF33" w14:textId="33A618AB" w:rsidR="00FD2299" w:rsidRDefault="00C34257" w:rsidP="0072747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</w:t>
      </w:r>
      <w:r>
        <w:t>ction type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 w:rsidR="00EF0B08">
        <w:t xml:space="preserve">3 </w:t>
      </w:r>
      <w:r w:rsidR="00EF0B08">
        <w:rPr>
          <w:rFonts w:hint="eastAsia"/>
        </w:rPr>
        <w:t>중</w:t>
      </w:r>
      <w:r w:rsidR="00EF0B08">
        <w:rPr>
          <w:rFonts w:hint="eastAsia"/>
        </w:rPr>
        <w:t xml:space="preserve"> </w:t>
      </w:r>
      <w:r w:rsidR="00EF0B08">
        <w:rPr>
          <w:rFonts w:hint="eastAsia"/>
        </w:rPr>
        <w:t>하나가</w:t>
      </w:r>
      <w:r w:rsidR="00EF0B08">
        <w:rPr>
          <w:rFonts w:hint="eastAsia"/>
        </w:rPr>
        <w:t xml:space="preserve"> </w:t>
      </w:r>
      <w:r w:rsidR="00EF0B08">
        <w:rPr>
          <w:rFonts w:hint="eastAsia"/>
        </w:rPr>
        <w:t>아니면</w:t>
      </w:r>
      <w:r w:rsidR="00EF0B08">
        <w:rPr>
          <w:rFonts w:hint="eastAsia"/>
        </w:rPr>
        <w:t>,</w:t>
      </w:r>
      <w:r w:rsidR="00EF0B08">
        <w:t xml:space="preserve"> </w:t>
      </w:r>
      <w:r w:rsidR="00EF0B08">
        <w:rPr>
          <w:rFonts w:hint="eastAsia"/>
        </w:rPr>
        <w:t>에러를</w:t>
      </w:r>
      <w:r w:rsidR="00EF0B08">
        <w:rPr>
          <w:rFonts w:hint="eastAsia"/>
        </w:rPr>
        <w:t xml:space="preserve"> </w:t>
      </w:r>
      <w:r w:rsidR="00EF0B08">
        <w:t xml:space="preserve">throw </w:t>
      </w:r>
      <w:r w:rsidR="00EF0B08">
        <w:rPr>
          <w:rFonts w:hint="eastAsia"/>
        </w:rPr>
        <w:t>한다</w:t>
      </w:r>
      <w:r w:rsidR="00EF0B08">
        <w:rPr>
          <w:rFonts w:hint="eastAsia"/>
        </w:rPr>
        <w:t>.</w:t>
      </w:r>
    </w:p>
    <w:p w14:paraId="3F90C696" w14:textId="6E0E7BEF" w:rsidR="00EF0B08" w:rsidRDefault="00EF0B08" w:rsidP="0072747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무엇인가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t xml:space="preserve">throw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1AC0D580" w14:textId="77777777" w:rsidR="00EF0B08" w:rsidRDefault="00EF0B08" w:rsidP="0072747B"/>
    <w:p w14:paraId="7A0EEB6A" w14:textId="77777777" w:rsidR="00EF0B08" w:rsidRDefault="00EF0B08" w:rsidP="0072747B"/>
    <w:p w14:paraId="68F81C6F" w14:textId="2A3135B5" w:rsidR="00EF0B08" w:rsidRDefault="002349FA" w:rsidP="002349FA">
      <w:pPr>
        <w:pStyle w:val="3"/>
      </w:pPr>
      <w:r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49FA" w14:paraId="679A3F18" w14:textId="77777777" w:rsidTr="002349FA">
        <w:tc>
          <w:tcPr>
            <w:tcW w:w="10456" w:type="dxa"/>
          </w:tcPr>
          <w:p w14:paraId="0B94CACC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6634BD16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DispatchFunc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'./todoReducer'</w:t>
            </w:r>
          </w:p>
          <w:p w14:paraId="1046F20D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CC09645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53519BB9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349F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CCFED0F" w14:textId="77777777" w:rsidR="002349FA" w:rsidRPr="002349FA" w:rsidRDefault="002349FA" w:rsidP="002349F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349F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</w:p>
          <w:p w14:paraId="4FC64505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452B24D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38EF382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2349F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E20C3A1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({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type: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"toggleTodo"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,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payload: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id: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id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} }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9FDC5A3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793E95C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window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confirm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?'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</w:p>
          <w:p w14:paraId="006C64E3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({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type: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"deleteTodo"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,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payload: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{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id: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id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} });</w:t>
            </w:r>
          </w:p>
          <w:p w14:paraId="596712AF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6244A295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E1E1FB7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"done"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""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4B3BDC4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E840602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</w:p>
          <w:p w14:paraId="09E75398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349F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'checkbox'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A7EB208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349F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39809F25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2349F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x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166617CD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5ABC047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349F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08FC5576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3675866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EB7144D" w14:textId="77777777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D42D2B5" w14:textId="50BF1FEE" w:rsidR="002349FA" w:rsidRPr="002349FA" w:rsidRDefault="002349FA" w:rsidP="002349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349F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2349F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6312DC8D" w14:textId="77777777" w:rsidR="002349FA" w:rsidRDefault="002349FA" w:rsidP="002349FA"/>
    <w:p w14:paraId="4351A4E1" w14:textId="77777777" w:rsidR="00EA16D6" w:rsidRDefault="00EA16D6" w:rsidP="002349FA"/>
    <w:p w14:paraId="30BB0E3B" w14:textId="131DB5AB" w:rsidR="002349FA" w:rsidRDefault="002349FA" w:rsidP="002349FA">
      <w:pPr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</w:pPr>
      <w:r w:rsidRPr="002349FA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dispatch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({ </w:t>
      </w:r>
      <w:r w:rsidRPr="002349F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type: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2349FA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"toggleTodo"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, </w:t>
      </w:r>
      <w:r w:rsidRPr="002349F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payload: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{ </w:t>
      </w:r>
      <w:r w:rsidRPr="002349F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id: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2349F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todo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2349F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id</w:t>
      </w:r>
      <w:r w:rsidRPr="002349F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} }</w:t>
      </w:r>
    </w:p>
    <w:p w14:paraId="0C3710AD" w14:textId="093FE0F8" w:rsidR="001D7E9C" w:rsidRDefault="002349FA" w:rsidP="002349FA">
      <w:r>
        <w:t xml:space="preserve">  "toggleTodo"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 w:rsidR="001D7E9C">
        <w:t xml:space="preserve"> </w:t>
      </w:r>
      <w:r w:rsidR="001D7E9C">
        <w:rPr>
          <w:rFonts w:hint="eastAsia"/>
        </w:rPr>
        <w:t>전달한다</w:t>
      </w:r>
      <w:r w:rsidR="001D7E9C">
        <w:rPr>
          <w:rFonts w:hint="eastAsia"/>
        </w:rPr>
        <w:t>.</w:t>
      </w:r>
    </w:p>
    <w:p w14:paraId="6DE86378" w14:textId="53EC6AD2" w:rsidR="001D7E9C" w:rsidRDefault="001D7E9C" w:rsidP="002349FA">
      <w:r>
        <w:rPr>
          <w:rFonts w:hint="eastAsia"/>
        </w:rPr>
        <w:t xml:space="preserve"> </w:t>
      </w:r>
      <w:r>
        <w:t xml:space="preserve"> </w:t>
      </w:r>
      <w:r w:rsidR="00EA16D6">
        <w:rPr>
          <w:rFonts w:hint="eastAsia"/>
        </w:rPr>
        <w:t>액션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객체가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전달되면</w:t>
      </w:r>
      <w:r w:rsidR="00EA16D6">
        <w:rPr>
          <w:rFonts w:hint="eastAsia"/>
        </w:rPr>
        <w:t>,</w:t>
      </w:r>
      <w:r w:rsidR="00EA16D6">
        <w:t xml:space="preserve"> reducer </w:t>
      </w:r>
      <w:r w:rsidR="00EA16D6">
        <w:rPr>
          <w:rFonts w:hint="eastAsia"/>
        </w:rPr>
        <w:t>함수가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호출되어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새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상태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객체가</w:t>
      </w:r>
      <w:r w:rsidR="00EA16D6">
        <w:rPr>
          <w:rFonts w:hint="eastAsia"/>
        </w:rPr>
        <w:t xml:space="preserve"> </w:t>
      </w:r>
      <w:r w:rsidR="00EA16D6">
        <w:rPr>
          <w:rFonts w:hint="eastAsia"/>
        </w:rPr>
        <w:t>생성된다</w:t>
      </w:r>
      <w:r w:rsidR="00EA16D6">
        <w:rPr>
          <w:rFonts w:hint="eastAsia"/>
        </w:rPr>
        <w:t>.</w:t>
      </w:r>
    </w:p>
    <w:p w14:paraId="13C88132" w14:textId="77777777" w:rsidR="00EA16D6" w:rsidRDefault="00EA16D6" w:rsidP="002349FA"/>
    <w:p w14:paraId="42F7D262" w14:textId="2E2F1731" w:rsidR="00EA16D6" w:rsidRDefault="00EA16D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F998944" w14:textId="3557DA58" w:rsidR="00EA16D6" w:rsidRDefault="00EA16D6" w:rsidP="00EA16D6">
      <w:pPr>
        <w:pStyle w:val="3"/>
      </w:pPr>
      <w:r>
        <w:rPr>
          <w:rFonts w:hint="eastAsia"/>
        </w:rPr>
        <w:lastRenderedPageBreak/>
        <w:t>T</w:t>
      </w:r>
      <w:r>
        <w:t>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16D6" w14:paraId="5CF64323" w14:textId="77777777" w:rsidTr="00EA16D6">
        <w:tc>
          <w:tcPr>
            <w:tcW w:w="10456" w:type="dxa"/>
          </w:tcPr>
          <w:p w14:paraId="61545B21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C38F679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TodoItem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'./TodoItem'</w:t>
            </w:r>
          </w:p>
          <w:p w14:paraId="305478F8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DispatchFunc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'./todoReducer'</w:t>
            </w:r>
          </w:p>
          <w:p w14:paraId="33B1830F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FD9C6F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0B671AD4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E45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[],</w:t>
            </w:r>
          </w:p>
          <w:p w14:paraId="0D7CFBF4" w14:textId="77777777" w:rsidR="00EE4564" w:rsidRPr="00EE4564" w:rsidRDefault="00EE4564" w:rsidP="00EE456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E45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</w:p>
          <w:p w14:paraId="0EDA7751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E201053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F1F3F4E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EE45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CCC769E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5AEF58B9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EE456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TodoItem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E456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B2B9C6E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31CFF07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4A708BEE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&lt;thead&gt;</w:t>
            </w:r>
          </w:p>
          <w:p w14:paraId="5AB501E0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&lt;/td&gt;&lt;/tr&gt;</w:t>
            </w:r>
          </w:p>
          <w:p w14:paraId="6D15D519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&lt;/thead&gt;</w:t>
            </w:r>
          </w:p>
          <w:p w14:paraId="799D2168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&lt;tbody&gt;</w:t>
            </w:r>
          </w:p>
          <w:p w14:paraId="1C178067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EE4564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EE456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4CA5BF5E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&lt;/tbody&gt;</w:t>
            </w:r>
          </w:p>
          <w:p w14:paraId="0DAB4BB9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E456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7F84B220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0B25F20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5F81EDF" w14:textId="77777777" w:rsidR="00EE4564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7B16ED9" w14:textId="5053482F" w:rsidR="00EA16D6" w:rsidRPr="00EE4564" w:rsidRDefault="00EE4564" w:rsidP="00EE45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EE456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456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</w:p>
        </w:tc>
      </w:tr>
    </w:tbl>
    <w:p w14:paraId="34E625BE" w14:textId="77777777" w:rsidR="00EA16D6" w:rsidRDefault="00EA16D6" w:rsidP="00EA16D6"/>
    <w:p w14:paraId="6023204A" w14:textId="77777777" w:rsidR="00492CC4" w:rsidRDefault="00492CC4" w:rsidP="00EA16D6"/>
    <w:p w14:paraId="36B0F916" w14:textId="52C177C3" w:rsidR="004F6799" w:rsidRDefault="004F6799" w:rsidP="004F6799">
      <w:pPr>
        <w:pStyle w:val="3"/>
      </w:pPr>
      <w:r>
        <w:t>TodoInput.tsx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6799" w14:paraId="45DFE85F" w14:textId="77777777" w:rsidTr="004F6799">
        <w:tc>
          <w:tcPr>
            <w:tcW w:w="10456" w:type="dxa"/>
          </w:tcPr>
          <w:p w14:paraId="43CC6593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ChangeEvent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13618C1A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DispatchFunc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'./todoReducer'</w:t>
            </w:r>
          </w:p>
          <w:p w14:paraId="204870CD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61C3A86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53FDD62F" w14:textId="77777777" w:rsidR="004F6799" w:rsidRPr="004F6799" w:rsidRDefault="004F6799" w:rsidP="004F679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DispatchFunc</w:t>
            </w:r>
          </w:p>
          <w:p w14:paraId="4C0EA90F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9787213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CBD23A2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F0CEACD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F67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D9871FE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ChangeEvent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F67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HTMLInputElement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&gt;) 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C5A0DF7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</w:p>
          <w:p w14:paraId="05D69DC4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({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type: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:shd w:val="clear" w:color="auto" w:fill="FFFFCC"/>
                <w14:ligatures w14:val="none"/>
              </w:rPr>
              <w:t>"addTodo"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,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payload: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{ </w:t>
            </w:r>
            <w:r w:rsidRPr="004F6799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title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} });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56F244C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</w:p>
          <w:p w14:paraId="63D04502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7F44FEB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02AABD52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B2DA92F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F67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F67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1C06B55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4F67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DE28500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F67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6154B22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09F0340B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F09318F" w14:textId="77777777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DE6BF1" w14:textId="4D988A75" w:rsidR="004F6799" w:rsidRPr="004F6799" w:rsidRDefault="004F6799" w:rsidP="004F67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F67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F67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</w:p>
        </w:tc>
      </w:tr>
    </w:tbl>
    <w:p w14:paraId="4FA36078" w14:textId="77777777" w:rsidR="004F6799" w:rsidRDefault="004F6799" w:rsidP="004F6799"/>
    <w:p w14:paraId="2A17D235" w14:textId="6EE814CA" w:rsidR="00492CC4" w:rsidRDefault="00492CC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8728BE8" w14:textId="1418D9D4" w:rsidR="00492CC4" w:rsidRDefault="00492CC4" w:rsidP="00492CC4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2CC4" w14:paraId="06D79E8D" w14:textId="77777777" w:rsidTr="00492CC4">
        <w:tc>
          <w:tcPr>
            <w:tcW w:w="10456" w:type="dxa"/>
          </w:tcPr>
          <w:p w14:paraId="16D656F9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useReducer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37D35C9C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'./TodoRoot.css'</w:t>
            </w:r>
          </w:p>
          <w:p w14:paraId="42949175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TodoInput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'./TodoInput'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9D059A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'./TodoList'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AECC575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reducer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initialState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'./todoReducer'</w:t>
            </w:r>
          </w:p>
          <w:p w14:paraId="085FCB2F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E028DF5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230CDF93" w14:textId="77777777" w:rsidR="004D7508" w:rsidRPr="004D7508" w:rsidRDefault="004D7508" w:rsidP="004D750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D7508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state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dispatch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useReducer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reducer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508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initialState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E9CFA3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07CF73C3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D750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"todoRoot"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C98C79F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4C2EF90D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4D750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TodoInput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1153CD7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4D7508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TodoList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todoList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4D7508">
              <w:rPr>
                <w:rFonts w:cs="굴림"/>
                <w:color w:val="0070C1"/>
                <w:kern w:val="0"/>
                <w:sz w:val="21"/>
                <w:szCs w:val="21"/>
                <w:shd w:val="clear" w:color="auto" w:fill="FFFFCC"/>
                <w14:ligatures w14:val="none"/>
              </w:rPr>
              <w:t>state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4D7508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todoList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4D7508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dispatch</w:t>
            </w:r>
            <w:r w:rsidRPr="004D7508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</w:p>
          <w:p w14:paraId="66CBEB21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50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80847D3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0B846A4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7AC504" w14:textId="77777777" w:rsidR="004D7508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0ADD46" w14:textId="58CA0F24" w:rsidR="00492CC4" w:rsidRPr="004D7508" w:rsidRDefault="004D7508" w:rsidP="004D750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508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4D750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1C7AF92E" w14:textId="77777777" w:rsidR="00492CC4" w:rsidRDefault="00492CC4" w:rsidP="00492CC4"/>
    <w:p w14:paraId="7D80AD15" w14:textId="77777777" w:rsidR="00871B78" w:rsidRDefault="00871B78" w:rsidP="00492CC4"/>
    <w:p w14:paraId="4634FDB2" w14:textId="0E6B76D6" w:rsidR="00871B78" w:rsidRDefault="00871B78" w:rsidP="00871B78">
      <w:pPr>
        <w:pStyle w:val="3"/>
      </w:pPr>
      <w:r>
        <w:rPr>
          <w:rFonts w:hint="eastAsia"/>
        </w:rPr>
        <w:t>T</w:t>
      </w:r>
      <w:r>
        <w:t>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B78" w14:paraId="256B9E05" w14:textId="77777777" w:rsidTr="00871B78">
        <w:tc>
          <w:tcPr>
            <w:tcW w:w="10456" w:type="dxa"/>
          </w:tcPr>
          <w:p w14:paraId="2D810184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400px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4923F0C8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2D8FB9B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9391FB5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280px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F8237A5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19DC46E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C8583CE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91E597F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C5C0093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:nth-child(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08F0463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71B7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checkbox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accent-color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9A7FC8B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span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float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font-weight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bold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cursor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C902B47" w14:textId="77777777" w:rsidR="00871B78" w:rsidRPr="00871B78" w:rsidRDefault="00871B78" w:rsidP="00871B7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1B7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tr.done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#bbb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71B7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text-decoration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1B7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line-through</w:t>
            </w:r>
            <w:r w:rsidRPr="00871B7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0F295D9" w14:textId="77777777" w:rsidR="00871B78" w:rsidRPr="00871B78" w:rsidRDefault="00871B78" w:rsidP="00871B78"/>
        </w:tc>
      </w:tr>
    </w:tbl>
    <w:p w14:paraId="53873C55" w14:textId="77777777" w:rsidR="00871B78" w:rsidRDefault="00871B78" w:rsidP="00871B78"/>
    <w:p w14:paraId="0728EA54" w14:textId="77777777" w:rsidR="00F9090A" w:rsidRDefault="00F9090A" w:rsidP="00871B78"/>
    <w:p w14:paraId="7448AC1A" w14:textId="44B05E6E" w:rsidR="00871B78" w:rsidRDefault="00871B78" w:rsidP="00871B78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B78" w14:paraId="16E41DDD" w14:textId="77777777" w:rsidTr="00871B78">
        <w:tc>
          <w:tcPr>
            <w:tcW w:w="10456" w:type="dxa"/>
          </w:tcPr>
          <w:p w14:paraId="74FDE17D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C063A2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TodoRoot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'./TodoRoot'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1BB14FE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12137A2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425FEFC8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57EB2C1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909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F9090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TodoRoot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89C93EC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49E37750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6502D8" w14:textId="77777777" w:rsidR="00F9090A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A2C7727" w14:textId="675ABE0B" w:rsidR="00871B78" w:rsidRPr="00F9090A" w:rsidRDefault="00F9090A" w:rsidP="00F909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909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F909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17901F48" w14:textId="77777777" w:rsidR="00871B78" w:rsidRDefault="00871B78" w:rsidP="00871B78"/>
    <w:p w14:paraId="26B40155" w14:textId="7835CCF7" w:rsidR="00FD6C38" w:rsidRDefault="00FD6C3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3050FC0" w14:textId="4421A494" w:rsidR="000A48B0" w:rsidRDefault="00FD6C38" w:rsidP="00FD6C38">
      <w:pPr>
        <w:pStyle w:val="2"/>
      </w:pPr>
      <w:bookmarkStart w:id="4" w:name="_Toc133772070"/>
      <w:r>
        <w:rPr>
          <w:rFonts w:hint="eastAsia"/>
        </w:rPr>
        <w:lastRenderedPageBreak/>
        <w:t>평가</w:t>
      </w:r>
      <w:bookmarkEnd w:id="4"/>
    </w:p>
    <w:p w14:paraId="2124EF9A" w14:textId="218CF64E" w:rsidR="00DB75F1" w:rsidRDefault="00DB75F1" w:rsidP="00DB75F1">
      <w:pPr>
        <w:pStyle w:val="3"/>
      </w:pPr>
      <w:r>
        <w:rPr>
          <w:rFonts w:hint="eastAsia"/>
        </w:rPr>
        <w:t>장점</w:t>
      </w:r>
    </w:p>
    <w:p w14:paraId="07E21943" w14:textId="01073D3B" w:rsidR="00DB75F1" w:rsidRDefault="007D237C" w:rsidP="00DB75F1">
      <w:r>
        <w:t xml:space="preserve">(1) </w:t>
      </w:r>
      <w:r w:rsidR="00DB75F1">
        <w:rPr>
          <w:rFonts w:hint="eastAsia"/>
        </w:rPr>
        <w:t>t</w:t>
      </w:r>
      <w:r w:rsidR="00DB75F1">
        <w:t xml:space="preserve">odoReducer.ts </w:t>
      </w:r>
      <w:r w:rsidR="00DB75F1">
        <w:rPr>
          <w:rFonts w:hint="eastAsia"/>
        </w:rPr>
        <w:t>모듈에서</w:t>
      </w:r>
      <w:r w:rsidR="00B2352A">
        <w:rPr>
          <w:rFonts w:hint="eastAsia"/>
        </w:rPr>
        <w:t xml:space="preserve"> </w:t>
      </w:r>
      <w:r w:rsidR="00B2352A">
        <w:rPr>
          <w:rFonts w:hint="eastAsia"/>
        </w:rPr>
        <w:t>전체적인</w:t>
      </w:r>
      <w:r w:rsidR="00B2352A">
        <w:rPr>
          <w:rFonts w:hint="eastAsia"/>
        </w:rPr>
        <w:t xml:space="preserve"> </w:t>
      </w:r>
      <w:r w:rsidR="00B2352A">
        <w:rPr>
          <w:rFonts w:hint="eastAsia"/>
        </w:rPr>
        <w:t>로직을</w:t>
      </w:r>
      <w:r w:rsidR="00B2352A">
        <w:rPr>
          <w:rFonts w:hint="eastAsia"/>
        </w:rPr>
        <w:t xml:space="preserve"> </w:t>
      </w:r>
      <w:r w:rsidR="00B2352A">
        <w:rPr>
          <w:rFonts w:hint="eastAsia"/>
        </w:rPr>
        <w:t>구현한다</w:t>
      </w:r>
      <w:r w:rsidR="00B2352A"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</w:t>
      </w:r>
      <w:r>
        <w:rPr>
          <w:rFonts w:hint="eastAsia"/>
        </w:rPr>
        <w:t>.</w:t>
      </w:r>
    </w:p>
    <w:p w14:paraId="6D22F9A8" w14:textId="0DC4B44A" w:rsidR="007D237C" w:rsidRDefault="00DB75F1" w:rsidP="00DB75F1">
      <w:r>
        <w:rPr>
          <w:rFonts w:hint="eastAsia"/>
        </w:rPr>
        <w:t xml:space="preserve"> </w:t>
      </w:r>
      <w:r>
        <w:t xml:space="preserve">  </w:t>
      </w:r>
      <w:r w:rsidR="007D237C">
        <w:t xml:space="preserve"> </w:t>
      </w:r>
      <w:r>
        <w:rPr>
          <w:rFonts w:hint="eastAsia"/>
        </w:rPr>
        <w:t>타입</w:t>
      </w:r>
      <w:r w:rsidR="007B7A03">
        <w:rPr>
          <w:rFonts w:hint="eastAsia"/>
        </w:rPr>
        <w:t xml:space="preserve"> </w:t>
      </w:r>
      <w:r w:rsidR="007B7A03">
        <w:rPr>
          <w:rFonts w:hint="eastAsia"/>
        </w:rPr>
        <w:t>선언</w:t>
      </w:r>
      <w:r>
        <w:rPr>
          <w:rFonts w:hint="eastAsia"/>
        </w:rPr>
        <w:t>,</w:t>
      </w:r>
      <w:r>
        <w:t xml:space="preserve"> </w:t>
      </w:r>
      <w:r w:rsidR="007B7A03">
        <w:rPr>
          <w:rFonts w:hint="eastAsia"/>
        </w:rPr>
        <w:t>액션의</w:t>
      </w:r>
      <w:r w:rsidR="007B7A03">
        <w:rPr>
          <w:rFonts w:hint="eastAsia"/>
        </w:rPr>
        <w:t xml:space="preserve"> </w:t>
      </w:r>
      <w:r w:rsidR="007B7A03">
        <w:rPr>
          <w:rFonts w:hint="eastAsia"/>
        </w:rPr>
        <w:t>종류</w:t>
      </w:r>
      <w:r w:rsidR="00594FC7">
        <w:rPr>
          <w:rFonts w:hint="eastAsia"/>
        </w:rPr>
        <w:t xml:space="preserve"> </w:t>
      </w:r>
      <w:r w:rsidR="00594FC7">
        <w:rPr>
          <w:rFonts w:hint="eastAsia"/>
        </w:rPr>
        <w:t>선언</w:t>
      </w:r>
      <w:r w:rsidR="007B7A03">
        <w:rPr>
          <w:rFonts w:hint="eastAsia"/>
        </w:rPr>
        <w:t>,</w:t>
      </w:r>
      <w:r w:rsidR="00594FC7">
        <w:t xml:space="preserve"> </w:t>
      </w:r>
      <w:r w:rsidR="00594FC7">
        <w:rPr>
          <w:rFonts w:hint="eastAsia"/>
        </w:rPr>
        <w:t>상태</w:t>
      </w:r>
      <w:r w:rsidR="00594FC7">
        <w:rPr>
          <w:rFonts w:hint="eastAsia"/>
        </w:rPr>
        <w:t xml:space="preserve"> </w:t>
      </w:r>
      <w:r w:rsidR="00594FC7">
        <w:rPr>
          <w:rFonts w:hint="eastAsia"/>
        </w:rPr>
        <w:t>변경</w:t>
      </w:r>
      <w:r w:rsidR="00594FC7">
        <w:rPr>
          <w:rFonts w:hint="eastAsia"/>
        </w:rPr>
        <w:t xml:space="preserve"> </w:t>
      </w:r>
      <w:r w:rsidR="00594FC7">
        <w:rPr>
          <w:rFonts w:hint="eastAsia"/>
        </w:rPr>
        <w:t>함수</w:t>
      </w:r>
      <w:r w:rsidR="00B2352A">
        <w:t>(reducer)</w:t>
      </w:r>
      <w:r w:rsidR="00594FC7">
        <w:rPr>
          <w:rFonts w:hint="eastAsia"/>
        </w:rPr>
        <w:t xml:space="preserve"> </w:t>
      </w:r>
      <w:r w:rsidR="00594FC7">
        <w:rPr>
          <w:rFonts w:hint="eastAsia"/>
        </w:rPr>
        <w:t>구현</w:t>
      </w:r>
    </w:p>
    <w:p w14:paraId="31F7463D" w14:textId="77777777" w:rsidR="007D237C" w:rsidRDefault="007D237C" w:rsidP="00DB75F1"/>
    <w:p w14:paraId="365BF2A9" w14:textId="2A36A3B2" w:rsidR="007D237C" w:rsidRDefault="00FC41D4" w:rsidP="00DB75F1">
      <w:r>
        <w:rPr>
          <w:rFonts w:hint="eastAsia"/>
        </w:rPr>
        <w:t>(</w:t>
      </w:r>
      <w:r>
        <w:t xml:space="preserve">2) </w:t>
      </w:r>
      <w:r w:rsidR="00BA05D6">
        <w:rPr>
          <w:rFonts w:hint="eastAsia"/>
        </w:rPr>
        <w:t>p</w:t>
      </w:r>
      <w:r w:rsidR="00BA05D6">
        <w:t xml:space="preserve">rops </w:t>
      </w:r>
      <w:r w:rsidR="00BA05D6">
        <w:rPr>
          <w:rFonts w:hint="eastAsia"/>
        </w:rPr>
        <w:t>전달이</w:t>
      </w:r>
      <w:r w:rsidR="00BA05D6">
        <w:rPr>
          <w:rFonts w:hint="eastAsia"/>
        </w:rPr>
        <w:t xml:space="preserve"> </w:t>
      </w:r>
      <w:r w:rsidR="00BA05D6">
        <w:rPr>
          <w:rFonts w:hint="eastAsia"/>
        </w:rPr>
        <w:t>단순해</w:t>
      </w:r>
      <w:r w:rsidR="00BA05D6">
        <w:rPr>
          <w:rFonts w:hint="eastAsia"/>
        </w:rPr>
        <w:t xml:space="preserve"> </w:t>
      </w:r>
      <w:r w:rsidR="00BA05D6">
        <w:rPr>
          <w:rFonts w:hint="eastAsia"/>
        </w:rPr>
        <w:t>진다</w:t>
      </w:r>
      <w:r w:rsidR="00BA05D6">
        <w:rPr>
          <w:rFonts w:hint="eastAsia"/>
        </w:rPr>
        <w:t>.</w:t>
      </w:r>
    </w:p>
    <w:p w14:paraId="6A5E406B" w14:textId="0668668C" w:rsidR="00BA05D6" w:rsidRDefault="00BA05D6" w:rsidP="00DB75F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>,</w:t>
      </w:r>
      <w:r>
        <w:t xml:space="preserve"> dispatch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.</w:t>
      </w:r>
    </w:p>
    <w:p w14:paraId="577040B0" w14:textId="614CD480" w:rsidR="00BA05D6" w:rsidRDefault="00BA05D6" w:rsidP="00DB75F1"/>
    <w:p w14:paraId="657A0337" w14:textId="39C5B32C" w:rsidR="008A176D" w:rsidRDefault="008A176D" w:rsidP="00DB75F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추적이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14:paraId="32FB6179" w14:textId="2E12DD8C" w:rsidR="008A176D" w:rsidRDefault="008A176D" w:rsidP="00DB75F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F118DF">
        <w:rPr>
          <w:rFonts w:hint="eastAsia"/>
        </w:rPr>
        <w:t>어서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디버깅에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도움이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>)</w:t>
      </w:r>
    </w:p>
    <w:p w14:paraId="261511BF" w14:textId="77777777" w:rsidR="008A176D" w:rsidRDefault="008A176D" w:rsidP="00DB75F1"/>
    <w:p w14:paraId="416810F2" w14:textId="7C77E364" w:rsidR="008A176D" w:rsidRDefault="00F118DF" w:rsidP="00F118DF">
      <w:pPr>
        <w:pStyle w:val="3"/>
      </w:pPr>
      <w:r>
        <w:rPr>
          <w:rFonts w:hint="eastAsia"/>
        </w:rPr>
        <w:t>단점</w:t>
      </w:r>
    </w:p>
    <w:p w14:paraId="36325128" w14:textId="21E96390" w:rsidR="00F118DF" w:rsidRDefault="009246BB" w:rsidP="00F118DF">
      <w:r>
        <w:rPr>
          <w:rFonts w:hint="eastAsia"/>
        </w:rPr>
        <w:t>(</w:t>
      </w:r>
      <w:r>
        <w:t xml:space="preserve">1) </w:t>
      </w:r>
      <w:r w:rsidR="00F118DF">
        <w:rPr>
          <w:rFonts w:hint="eastAsia"/>
        </w:rPr>
        <w:t>액션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객체를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생성하여</w:t>
      </w:r>
      <w:r w:rsidR="00F118DF">
        <w:rPr>
          <w:rFonts w:hint="eastAsia"/>
        </w:rPr>
        <w:t xml:space="preserve"> </w:t>
      </w:r>
      <w:r w:rsidR="00F118DF">
        <w:t xml:space="preserve">dispatch </w:t>
      </w:r>
      <w:r w:rsidR="00F118DF">
        <w:rPr>
          <w:rFonts w:hint="eastAsia"/>
        </w:rPr>
        <w:t>하는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구현이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약간</w:t>
      </w:r>
      <w:r w:rsidR="00F118DF">
        <w:rPr>
          <w:rFonts w:hint="eastAsia"/>
        </w:rPr>
        <w:t xml:space="preserve"> </w:t>
      </w:r>
      <w:r w:rsidR="00F118DF">
        <w:rPr>
          <w:rFonts w:hint="eastAsia"/>
        </w:rPr>
        <w:t>번거롭다</w:t>
      </w:r>
      <w:r w:rsidR="00F118DF">
        <w:rPr>
          <w:rFonts w:hint="eastAsia"/>
        </w:rPr>
        <w:t>.</w:t>
      </w:r>
    </w:p>
    <w:p w14:paraId="05E288F2" w14:textId="77777777" w:rsidR="00F118DF" w:rsidRPr="009246BB" w:rsidRDefault="00F118DF" w:rsidP="00F118DF"/>
    <w:p w14:paraId="146A214C" w14:textId="77777777" w:rsidR="00F118DF" w:rsidRDefault="00F118DF" w:rsidP="00F118DF"/>
    <w:p w14:paraId="5C36123F" w14:textId="77777777" w:rsidR="009246BB" w:rsidRDefault="009246BB" w:rsidP="00F118DF"/>
    <w:p w14:paraId="0376F8AA" w14:textId="77777777" w:rsidR="009246BB" w:rsidRPr="00F118DF" w:rsidRDefault="009246BB" w:rsidP="00F118DF"/>
    <w:p w14:paraId="0598E6F9" w14:textId="218B713C" w:rsidR="00DB75F1" w:rsidRPr="00DB75F1" w:rsidRDefault="007D237C" w:rsidP="00DB75F1">
      <w:r>
        <w:t xml:space="preserve">   </w:t>
      </w:r>
      <w:r w:rsidR="00594FC7">
        <w:rPr>
          <w:rFonts w:hint="eastAsia"/>
        </w:rPr>
        <w:t xml:space="preserve"> </w:t>
      </w:r>
    </w:p>
    <w:p w14:paraId="0EC7F03B" w14:textId="5F02DB33" w:rsidR="00D9790B" w:rsidRDefault="00D9790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BA01935" w14:textId="6F3B8E7F" w:rsidR="00FD6C38" w:rsidRDefault="0061069B" w:rsidP="00D9790B">
      <w:pPr>
        <w:pStyle w:val="1"/>
      </w:pPr>
      <w:bookmarkStart w:id="5" w:name="_Toc133772071"/>
      <w:r>
        <w:rPr>
          <w:rFonts w:hint="eastAsia"/>
        </w:rPr>
        <w:lastRenderedPageBreak/>
        <w:t>R</w:t>
      </w:r>
      <w:r>
        <w:t>eact Context DevTool</w:t>
      </w:r>
      <w:bookmarkEnd w:id="5"/>
    </w:p>
    <w:p w14:paraId="75E72863" w14:textId="77777777" w:rsidR="0061069B" w:rsidRDefault="0061069B" w:rsidP="0061069B"/>
    <w:p w14:paraId="2862104C" w14:textId="3FA0AC48" w:rsidR="0061069B" w:rsidRDefault="0061069B" w:rsidP="0061069B">
      <w:pPr>
        <w:pStyle w:val="2"/>
      </w:pPr>
      <w:bookmarkStart w:id="6" w:name="_Toc133772072"/>
      <w:r>
        <w:rPr>
          <w:rFonts w:hint="eastAsia"/>
        </w:rPr>
        <w:t>개요</w:t>
      </w:r>
      <w:bookmarkEnd w:id="6"/>
    </w:p>
    <w:p w14:paraId="5AD6C58F" w14:textId="3FDB0DF4" w:rsidR="0061069B" w:rsidRDefault="0061069B" w:rsidP="0061069B"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디버깅할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2957E23" w14:textId="77777777" w:rsidR="0061069B" w:rsidRDefault="0061069B" w:rsidP="0061069B"/>
    <w:p w14:paraId="5875BA84" w14:textId="299E79F6" w:rsidR="00941ECC" w:rsidRDefault="00941ECC" w:rsidP="0061069B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기록하려면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기록되어야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t>),</w:t>
      </w:r>
    </w:p>
    <w:p w14:paraId="66F12281" w14:textId="2C2C852A" w:rsidR="00941ECC" w:rsidRDefault="00941ECC" w:rsidP="0061069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기록되어야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 (reducer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리턴한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생태</w:t>
      </w:r>
      <w:r>
        <w:rPr>
          <w:rFonts w:hint="eastAsia"/>
        </w:rPr>
        <w:t xml:space="preserve"> </w:t>
      </w:r>
      <w:r>
        <w:rPr>
          <w:rFonts w:hint="eastAsia"/>
        </w:rPr>
        <w:t>각체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)</w:t>
      </w:r>
    </w:p>
    <w:p w14:paraId="109A1DCA" w14:textId="77777777" w:rsidR="00941ECC" w:rsidRDefault="00941ECC" w:rsidP="0061069B"/>
    <w:p w14:paraId="5050EC15" w14:textId="2DE2DFB8" w:rsidR="00941ECC" w:rsidRDefault="00941ECC" w:rsidP="0061069B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기록해서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t xml:space="preserve">React Context DevTool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DBF73F9" w14:textId="77777777" w:rsidR="00941ECC" w:rsidRDefault="00941ECC" w:rsidP="0061069B"/>
    <w:p w14:paraId="514EB51F" w14:textId="77777777" w:rsidR="00117B8A" w:rsidRDefault="00117B8A" w:rsidP="0061069B"/>
    <w:p w14:paraId="2EFF3FB2" w14:textId="0043DE6B" w:rsidR="00941ECC" w:rsidRDefault="00376429" w:rsidP="00376429">
      <w:pPr>
        <w:pStyle w:val="2"/>
      </w:pPr>
      <w:bookmarkStart w:id="7" w:name="_Toc133772073"/>
      <w:r>
        <w:rPr>
          <w:rFonts w:hint="eastAsia"/>
        </w:rPr>
        <w:t>설치</w:t>
      </w:r>
      <w:bookmarkEnd w:id="7"/>
    </w:p>
    <w:p w14:paraId="292932F3" w14:textId="51361FF8" w:rsidR="00376429" w:rsidRDefault="00376429" w:rsidP="00376429">
      <w:r>
        <w:rPr>
          <w:rFonts w:hint="eastAsia"/>
        </w:rPr>
        <w:t>g</w:t>
      </w:r>
      <w:r>
        <w:t>oogle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React Context DevTool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검색하자</w:t>
      </w:r>
      <w:r>
        <w:rPr>
          <w:rFonts w:hint="eastAsia"/>
        </w:rPr>
        <w:t>.</w:t>
      </w:r>
    </w:p>
    <w:p w14:paraId="449914B1" w14:textId="68C5A9F1" w:rsidR="00376429" w:rsidRDefault="00FB66CC" w:rsidP="00376429">
      <w:r w:rsidRPr="00FB66CC">
        <w:rPr>
          <w:noProof/>
        </w:rPr>
        <w:drawing>
          <wp:inline distT="0" distB="0" distL="0" distR="0" wp14:anchorId="02155EF1" wp14:editId="01513A2B">
            <wp:extent cx="4696883" cy="1120781"/>
            <wp:effectExtent l="19050" t="19050" r="27940" b="222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102" cy="1128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54E771" w14:textId="77777777" w:rsidR="00FB66CC" w:rsidRDefault="00FB66CC" w:rsidP="00376429"/>
    <w:p w14:paraId="792FEBA5" w14:textId="3738940D" w:rsidR="00FB66CC" w:rsidRDefault="00117B8A" w:rsidP="00376429">
      <w:r w:rsidRPr="00117B8A">
        <w:rPr>
          <w:noProof/>
        </w:rPr>
        <w:drawing>
          <wp:inline distT="0" distB="0" distL="0" distR="0" wp14:anchorId="10949A75" wp14:editId="7FA0F132">
            <wp:extent cx="5380567" cy="1104286"/>
            <wp:effectExtent l="19050" t="19050" r="10795" b="19685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874" cy="110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E81E23" w14:textId="77777777" w:rsidR="00316D04" w:rsidRDefault="00316D04" w:rsidP="00376429"/>
    <w:p w14:paraId="21F4C4E1" w14:textId="77777777" w:rsidR="00316D04" w:rsidRDefault="00316D04" w:rsidP="00376429"/>
    <w:p w14:paraId="7923193C" w14:textId="157AB092" w:rsidR="00316D04" w:rsidRDefault="000721F6" w:rsidP="000721F6">
      <w:pPr>
        <w:pStyle w:val="2"/>
      </w:pPr>
      <w:bookmarkStart w:id="8" w:name="_Toc133772074"/>
      <w:r>
        <w:rPr>
          <w:rFonts w:hint="eastAsia"/>
        </w:rPr>
        <w:t>실행</w:t>
      </w:r>
      <w:bookmarkEnd w:id="8"/>
    </w:p>
    <w:p w14:paraId="58E9D943" w14:textId="7DEC864B" w:rsidR="000721F6" w:rsidRDefault="000721F6" w:rsidP="000721F6">
      <w:r w:rsidRPr="000721F6">
        <w:rPr>
          <w:noProof/>
        </w:rPr>
        <w:drawing>
          <wp:inline distT="0" distB="0" distL="0" distR="0" wp14:anchorId="75E8D9C3" wp14:editId="5F640718">
            <wp:extent cx="6645910" cy="20523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1162" w14:textId="77777777" w:rsidR="000721F6" w:rsidRDefault="000721F6" w:rsidP="000721F6"/>
    <w:p w14:paraId="5CC13A52" w14:textId="5AAA276B" w:rsidR="000721F6" w:rsidRDefault="000721F6" w:rsidP="000721F6"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 xml:space="preserve"> </w:t>
      </w:r>
      <w:r>
        <w:t xml:space="preserve">React Context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열자</w:t>
      </w:r>
    </w:p>
    <w:p w14:paraId="0C7AB623" w14:textId="77777777" w:rsidR="000721F6" w:rsidRDefault="000721F6" w:rsidP="000721F6"/>
    <w:p w14:paraId="751405A3" w14:textId="77777777" w:rsidR="005F06DE" w:rsidRDefault="00282E3D" w:rsidP="000721F6">
      <w:r>
        <w:rPr>
          <w:rFonts w:hint="eastAsia"/>
        </w:rPr>
        <w:t>화면에서</w:t>
      </w:r>
      <w:r>
        <w:rPr>
          <w:rFonts w:hint="eastAsia"/>
        </w:rPr>
        <w:t xml:space="preserve"> A</w:t>
      </w:r>
      <w:r>
        <w:t xml:space="preserve">ctions </w:t>
      </w:r>
      <w:r>
        <w:rPr>
          <w:rFonts w:hint="eastAsia"/>
        </w:rPr>
        <w:t>아래에</w:t>
      </w:r>
      <w:r w:rsidR="005F06DE">
        <w:rPr>
          <w:rFonts w:hint="eastAsia"/>
        </w:rPr>
        <w:t>서</w:t>
      </w:r>
      <w:r w:rsidR="005F06DE">
        <w:t xml:space="preserve">, </w:t>
      </w:r>
      <w:r w:rsidR="005F06DE">
        <w:rPr>
          <w:rFonts w:hint="eastAsia"/>
        </w:rPr>
        <w:t>지금까지</w:t>
      </w:r>
      <w:r w:rsidR="005F06DE">
        <w:rPr>
          <w:rFonts w:hint="eastAsia"/>
        </w:rPr>
        <w:t xml:space="preserve"> </w:t>
      </w:r>
      <w:r w:rsidR="005F06DE">
        <w:rPr>
          <w:rFonts w:hint="eastAsia"/>
        </w:rPr>
        <w:t>요청된</w:t>
      </w:r>
      <w:r w:rsidR="005F06DE">
        <w:rPr>
          <w:rFonts w:hint="eastAsia"/>
        </w:rPr>
        <w:t xml:space="preserve"> </w:t>
      </w:r>
      <w:r w:rsidR="005F06DE">
        <w:t xml:space="preserve">action </w:t>
      </w:r>
      <w:r w:rsidR="005F06DE">
        <w:rPr>
          <w:rFonts w:hint="eastAsia"/>
        </w:rPr>
        <w:t>객체</w:t>
      </w:r>
      <w:r w:rsidR="005F06DE">
        <w:rPr>
          <w:rFonts w:hint="eastAsia"/>
        </w:rPr>
        <w:t xml:space="preserve"> </w:t>
      </w:r>
      <w:r w:rsidR="005F06DE">
        <w:rPr>
          <w:rFonts w:hint="eastAsia"/>
        </w:rPr>
        <w:t>목록을</w:t>
      </w:r>
      <w:r w:rsidR="005F06DE">
        <w:rPr>
          <w:rFonts w:hint="eastAsia"/>
        </w:rPr>
        <w:t xml:space="preserve"> </w:t>
      </w:r>
      <w:r w:rsidR="005F06DE">
        <w:rPr>
          <w:rFonts w:hint="eastAsia"/>
        </w:rPr>
        <w:t>볼</w:t>
      </w:r>
      <w:r w:rsidR="005F06DE">
        <w:rPr>
          <w:rFonts w:hint="eastAsia"/>
        </w:rPr>
        <w:t xml:space="preserve"> </w:t>
      </w:r>
      <w:r w:rsidR="005F06DE">
        <w:rPr>
          <w:rFonts w:hint="eastAsia"/>
        </w:rPr>
        <w:t>수</w:t>
      </w:r>
      <w:r w:rsidR="005F06DE">
        <w:rPr>
          <w:rFonts w:hint="eastAsia"/>
        </w:rPr>
        <w:t xml:space="preserve"> </w:t>
      </w:r>
      <w:r w:rsidR="005F06DE">
        <w:rPr>
          <w:rFonts w:hint="eastAsia"/>
        </w:rPr>
        <w:t>있다</w:t>
      </w:r>
      <w:r w:rsidR="005F06DE">
        <w:rPr>
          <w:rFonts w:hint="eastAsia"/>
        </w:rPr>
        <w:t>.</w:t>
      </w:r>
    </w:p>
    <w:p w14:paraId="18C188AD" w14:textId="18F9CCA9" w:rsidR="005F06DE" w:rsidRDefault="005F06DE" w:rsidP="000721F6">
      <w:r>
        <w:rPr>
          <w:rFonts w:hint="eastAsia"/>
        </w:rPr>
        <w:t>이</w:t>
      </w:r>
      <w:r>
        <w:rPr>
          <w:rFonts w:hint="eastAsia"/>
        </w:rPr>
        <w:t xml:space="preserve"> a</w:t>
      </w:r>
      <w:r>
        <w:t xml:space="preserve">ction </w:t>
      </w:r>
      <w:r>
        <w:rPr>
          <w:rFonts w:hint="eastAsia"/>
        </w:rPr>
        <w:t>객체들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 w:rsidR="009472E7">
        <w:t xml:space="preserve"> </w:t>
      </w:r>
      <w:r w:rsidR="009472E7">
        <w:rPr>
          <w:rFonts w:hint="eastAsia"/>
        </w:rPr>
        <w:t>화면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오른쪽에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다음과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같은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내용을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볼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수</w:t>
      </w:r>
      <w:r w:rsidR="009472E7">
        <w:rPr>
          <w:rFonts w:hint="eastAsia"/>
        </w:rPr>
        <w:t xml:space="preserve"> </w:t>
      </w:r>
      <w:r w:rsidR="009472E7">
        <w:rPr>
          <w:rFonts w:hint="eastAsia"/>
        </w:rPr>
        <w:t>있다</w:t>
      </w:r>
      <w:r w:rsidR="009472E7">
        <w:rPr>
          <w:rFonts w:hint="eastAsia"/>
        </w:rPr>
        <w:t>.</w:t>
      </w:r>
    </w:p>
    <w:p w14:paraId="04F49655" w14:textId="408D01B5" w:rsidR="009472E7" w:rsidRDefault="009472E7" w:rsidP="000721F6">
      <w:r>
        <w:rPr>
          <w:rFonts w:hint="eastAsia"/>
        </w:rPr>
        <w:t xml:space="preserve"> </w:t>
      </w:r>
      <w:r>
        <w:t xml:space="preserve">    </w:t>
      </w:r>
      <w:r w:rsidR="0082565D">
        <w:t xml:space="preserve">State: </w:t>
      </w:r>
      <w:r>
        <w:rPr>
          <w:rFonts w:hint="eastAsia"/>
        </w:rPr>
        <w:t>이</w:t>
      </w:r>
      <w:r w:rsidR="00B93AFB">
        <w:rPr>
          <w:rFonts w:hint="eastAsia"/>
        </w:rPr>
        <w:t xml:space="preserve"> </w:t>
      </w:r>
      <w:r w:rsidR="00B93AFB">
        <w:t>action</w:t>
      </w:r>
      <w:r w:rsidR="00B93AFB">
        <w:rPr>
          <w:rFonts w:hint="eastAsia"/>
        </w:rPr>
        <w:t>에</w:t>
      </w:r>
      <w:r w:rsidR="00B93AFB">
        <w:rPr>
          <w:rFonts w:hint="eastAsia"/>
        </w:rPr>
        <w:t xml:space="preserve"> </w:t>
      </w:r>
      <w:r w:rsidR="00B93AFB">
        <w:rPr>
          <w:rFonts w:hint="eastAsia"/>
        </w:rPr>
        <w:t>의해서</w:t>
      </w:r>
      <w:r w:rsidR="00B93AFB">
        <w:rPr>
          <w:rFonts w:hint="eastAsia"/>
        </w:rPr>
        <w:t xml:space="preserve"> </w:t>
      </w:r>
      <w:r w:rsidR="00B93AFB">
        <w:rPr>
          <w:rFonts w:hint="eastAsia"/>
        </w:rPr>
        <w:t>만들어진</w:t>
      </w:r>
      <w:r w:rsidR="00B93AFB">
        <w:rPr>
          <w:rFonts w:hint="eastAsia"/>
        </w:rPr>
        <w:t xml:space="preserve"> </w:t>
      </w:r>
      <w:r w:rsidR="00B93AFB">
        <w:rPr>
          <w:rFonts w:hint="eastAsia"/>
        </w:rPr>
        <w:t>새</w:t>
      </w:r>
      <w:r w:rsidR="00B93AFB">
        <w:rPr>
          <w:rFonts w:hint="eastAsia"/>
        </w:rPr>
        <w:t xml:space="preserve"> </w:t>
      </w:r>
      <w:r w:rsidR="00B93AFB"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4F7B867A" w14:textId="6FDA9BC9" w:rsidR="009472E7" w:rsidRDefault="009472E7" w:rsidP="000721F6">
      <w:r>
        <w:t xml:space="preserve">     </w:t>
      </w:r>
      <w:r w:rsidR="0082565D">
        <w:t xml:space="preserve">Action: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73621312" w14:textId="77777777" w:rsidR="0082565D" w:rsidRDefault="009472E7" w:rsidP="000721F6">
      <w:r>
        <w:t xml:space="preserve">     </w:t>
      </w:r>
      <w:r w:rsidR="0082565D">
        <w:rPr>
          <w:rFonts w:hint="eastAsia"/>
        </w:rPr>
        <w:t>D</w:t>
      </w:r>
      <w:r w:rsidR="0082565D">
        <w:t xml:space="preserve">iff: </w:t>
      </w:r>
      <w:r w:rsidR="0082565D">
        <w:rPr>
          <w:rFonts w:hint="eastAsia"/>
        </w:rPr>
        <w:t>이전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상태와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새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상태에서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어느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부분이</w:t>
      </w:r>
      <w:r w:rsidR="0082565D">
        <w:rPr>
          <w:rFonts w:hint="eastAsia"/>
        </w:rPr>
        <w:t xml:space="preserve"> </w:t>
      </w:r>
      <w:r w:rsidR="0082565D">
        <w:rPr>
          <w:rFonts w:hint="eastAsia"/>
        </w:rPr>
        <w:t>달라졌나</w:t>
      </w:r>
      <w:r w:rsidR="0082565D">
        <w:rPr>
          <w:rFonts w:hint="eastAsia"/>
        </w:rPr>
        <w:t>?</w:t>
      </w:r>
    </w:p>
    <w:p w14:paraId="6D968AB4" w14:textId="77777777" w:rsidR="0082565D" w:rsidRDefault="0082565D" w:rsidP="000721F6"/>
    <w:p w14:paraId="7D6A36C2" w14:textId="148280DE" w:rsidR="00282E3D" w:rsidRPr="000721F6" w:rsidRDefault="00282E3D" w:rsidP="000721F6">
      <w:r>
        <w:t xml:space="preserve"> </w:t>
      </w:r>
    </w:p>
    <w:sectPr w:rsidR="00282E3D" w:rsidRPr="000721F6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2F2C1" w14:textId="77777777" w:rsidR="00F736A3" w:rsidRDefault="00F736A3" w:rsidP="00B12C18">
      <w:r>
        <w:separator/>
      </w:r>
    </w:p>
  </w:endnote>
  <w:endnote w:type="continuationSeparator" w:id="0">
    <w:p w14:paraId="6D898779" w14:textId="77777777" w:rsidR="00F736A3" w:rsidRDefault="00F736A3" w:rsidP="00B12C18">
      <w:r>
        <w:continuationSeparator/>
      </w:r>
    </w:p>
  </w:endnote>
  <w:endnote w:type="continuationNotice" w:id="1">
    <w:p w14:paraId="542EB102" w14:textId="77777777" w:rsidR="00F736A3" w:rsidRDefault="00F73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6403E010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E51D2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E51D2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D9B8C" w14:textId="77777777" w:rsidR="00F736A3" w:rsidRDefault="00F736A3" w:rsidP="00B12C18">
      <w:r>
        <w:separator/>
      </w:r>
    </w:p>
  </w:footnote>
  <w:footnote w:type="continuationSeparator" w:id="0">
    <w:p w14:paraId="3FD3B8FC" w14:textId="77777777" w:rsidR="00F736A3" w:rsidRDefault="00F736A3" w:rsidP="00B12C18">
      <w:r>
        <w:continuationSeparator/>
      </w:r>
    </w:p>
  </w:footnote>
  <w:footnote w:type="continuationNotice" w:id="1">
    <w:p w14:paraId="32565A5B" w14:textId="77777777" w:rsidR="00F736A3" w:rsidRDefault="00F736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2F02"/>
    <w:rsid w:val="00006BD2"/>
    <w:rsid w:val="000079F4"/>
    <w:rsid w:val="00010B6F"/>
    <w:rsid w:val="00011C30"/>
    <w:rsid w:val="00013B41"/>
    <w:rsid w:val="00016A5C"/>
    <w:rsid w:val="00021966"/>
    <w:rsid w:val="000223F0"/>
    <w:rsid w:val="00025722"/>
    <w:rsid w:val="00030FE2"/>
    <w:rsid w:val="00034572"/>
    <w:rsid w:val="00034866"/>
    <w:rsid w:val="00034CE3"/>
    <w:rsid w:val="00036CAF"/>
    <w:rsid w:val="000377BB"/>
    <w:rsid w:val="00040375"/>
    <w:rsid w:val="0004085E"/>
    <w:rsid w:val="000428D2"/>
    <w:rsid w:val="00045244"/>
    <w:rsid w:val="0005304F"/>
    <w:rsid w:val="00060E9D"/>
    <w:rsid w:val="000639B9"/>
    <w:rsid w:val="00064104"/>
    <w:rsid w:val="00070454"/>
    <w:rsid w:val="00070AC8"/>
    <w:rsid w:val="00071D5E"/>
    <w:rsid w:val="000721F6"/>
    <w:rsid w:val="00075027"/>
    <w:rsid w:val="000828C5"/>
    <w:rsid w:val="00084423"/>
    <w:rsid w:val="00084DAE"/>
    <w:rsid w:val="00090205"/>
    <w:rsid w:val="000907FF"/>
    <w:rsid w:val="00094E18"/>
    <w:rsid w:val="0009516B"/>
    <w:rsid w:val="00095207"/>
    <w:rsid w:val="00096933"/>
    <w:rsid w:val="00097922"/>
    <w:rsid w:val="000A39FF"/>
    <w:rsid w:val="000A48B0"/>
    <w:rsid w:val="000A752D"/>
    <w:rsid w:val="000B05B9"/>
    <w:rsid w:val="000B5A24"/>
    <w:rsid w:val="000C3BB4"/>
    <w:rsid w:val="000C4947"/>
    <w:rsid w:val="000C5328"/>
    <w:rsid w:val="000C7A95"/>
    <w:rsid w:val="000D2A8B"/>
    <w:rsid w:val="000D2A98"/>
    <w:rsid w:val="000D5B3C"/>
    <w:rsid w:val="000E15BB"/>
    <w:rsid w:val="000E295B"/>
    <w:rsid w:val="000E3A6E"/>
    <w:rsid w:val="000E43BF"/>
    <w:rsid w:val="000E7AFF"/>
    <w:rsid w:val="000F25E2"/>
    <w:rsid w:val="000F404B"/>
    <w:rsid w:val="000F6C2D"/>
    <w:rsid w:val="000F704D"/>
    <w:rsid w:val="00100173"/>
    <w:rsid w:val="00100908"/>
    <w:rsid w:val="001046C0"/>
    <w:rsid w:val="00110876"/>
    <w:rsid w:val="00110D92"/>
    <w:rsid w:val="0011278A"/>
    <w:rsid w:val="00114DCD"/>
    <w:rsid w:val="00116E93"/>
    <w:rsid w:val="00117B8A"/>
    <w:rsid w:val="00120C14"/>
    <w:rsid w:val="00121FDE"/>
    <w:rsid w:val="00122AD8"/>
    <w:rsid w:val="00123E4D"/>
    <w:rsid w:val="00125502"/>
    <w:rsid w:val="001269F2"/>
    <w:rsid w:val="00127DE4"/>
    <w:rsid w:val="001314AA"/>
    <w:rsid w:val="00134D46"/>
    <w:rsid w:val="00134DC4"/>
    <w:rsid w:val="00136AC5"/>
    <w:rsid w:val="00137C0B"/>
    <w:rsid w:val="0014047A"/>
    <w:rsid w:val="00142722"/>
    <w:rsid w:val="00142F4D"/>
    <w:rsid w:val="00144F24"/>
    <w:rsid w:val="00145ABC"/>
    <w:rsid w:val="0015159E"/>
    <w:rsid w:val="00154925"/>
    <w:rsid w:val="00160417"/>
    <w:rsid w:val="0016160C"/>
    <w:rsid w:val="0016412E"/>
    <w:rsid w:val="001657E8"/>
    <w:rsid w:val="001659A3"/>
    <w:rsid w:val="00172DA8"/>
    <w:rsid w:val="00172F2A"/>
    <w:rsid w:val="001762D3"/>
    <w:rsid w:val="00176DCA"/>
    <w:rsid w:val="00177B64"/>
    <w:rsid w:val="00181F04"/>
    <w:rsid w:val="001844F3"/>
    <w:rsid w:val="001910CE"/>
    <w:rsid w:val="00191732"/>
    <w:rsid w:val="00191B0A"/>
    <w:rsid w:val="00191F40"/>
    <w:rsid w:val="00193E6E"/>
    <w:rsid w:val="00194CA8"/>
    <w:rsid w:val="0019669C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1FAB"/>
    <w:rsid w:val="001D3C5B"/>
    <w:rsid w:val="001D50A4"/>
    <w:rsid w:val="001D7E9C"/>
    <w:rsid w:val="001E0593"/>
    <w:rsid w:val="001E34EE"/>
    <w:rsid w:val="001E4C27"/>
    <w:rsid w:val="001E52F5"/>
    <w:rsid w:val="00201FB7"/>
    <w:rsid w:val="002039A4"/>
    <w:rsid w:val="0020772B"/>
    <w:rsid w:val="002161B8"/>
    <w:rsid w:val="002162CC"/>
    <w:rsid w:val="00224B5D"/>
    <w:rsid w:val="002250AF"/>
    <w:rsid w:val="0023024A"/>
    <w:rsid w:val="00230789"/>
    <w:rsid w:val="00231304"/>
    <w:rsid w:val="002314B4"/>
    <w:rsid w:val="00232EFE"/>
    <w:rsid w:val="002349FA"/>
    <w:rsid w:val="00236695"/>
    <w:rsid w:val="0024153F"/>
    <w:rsid w:val="00242B3A"/>
    <w:rsid w:val="00244A9D"/>
    <w:rsid w:val="00245774"/>
    <w:rsid w:val="002512C3"/>
    <w:rsid w:val="0025173A"/>
    <w:rsid w:val="002530A1"/>
    <w:rsid w:val="00262730"/>
    <w:rsid w:val="00266991"/>
    <w:rsid w:val="00271942"/>
    <w:rsid w:val="00272B57"/>
    <w:rsid w:val="002730F3"/>
    <w:rsid w:val="00275589"/>
    <w:rsid w:val="002803CE"/>
    <w:rsid w:val="00281FEC"/>
    <w:rsid w:val="00282E3D"/>
    <w:rsid w:val="002836CF"/>
    <w:rsid w:val="00284B86"/>
    <w:rsid w:val="00290C13"/>
    <w:rsid w:val="0029268C"/>
    <w:rsid w:val="002926E2"/>
    <w:rsid w:val="00294997"/>
    <w:rsid w:val="002950CB"/>
    <w:rsid w:val="002968E9"/>
    <w:rsid w:val="00297F0E"/>
    <w:rsid w:val="002B099B"/>
    <w:rsid w:val="002B7CDB"/>
    <w:rsid w:val="002C4D8F"/>
    <w:rsid w:val="002C5F7F"/>
    <w:rsid w:val="002C78D5"/>
    <w:rsid w:val="002E17CE"/>
    <w:rsid w:val="002E5C4A"/>
    <w:rsid w:val="002E7B96"/>
    <w:rsid w:val="002F238A"/>
    <w:rsid w:val="002F28AF"/>
    <w:rsid w:val="002F2DB2"/>
    <w:rsid w:val="002F2EC0"/>
    <w:rsid w:val="002F5D4E"/>
    <w:rsid w:val="002F6FB8"/>
    <w:rsid w:val="002F725D"/>
    <w:rsid w:val="00301579"/>
    <w:rsid w:val="00302508"/>
    <w:rsid w:val="0030255D"/>
    <w:rsid w:val="00303E33"/>
    <w:rsid w:val="0030522C"/>
    <w:rsid w:val="00314A13"/>
    <w:rsid w:val="00314A47"/>
    <w:rsid w:val="00314ADA"/>
    <w:rsid w:val="00316D04"/>
    <w:rsid w:val="003173A7"/>
    <w:rsid w:val="0032434B"/>
    <w:rsid w:val="00324F1F"/>
    <w:rsid w:val="003349E8"/>
    <w:rsid w:val="00342CAA"/>
    <w:rsid w:val="00360196"/>
    <w:rsid w:val="003601EA"/>
    <w:rsid w:val="00360203"/>
    <w:rsid w:val="0037487D"/>
    <w:rsid w:val="00374A83"/>
    <w:rsid w:val="00376429"/>
    <w:rsid w:val="003769DF"/>
    <w:rsid w:val="00381001"/>
    <w:rsid w:val="00382FD2"/>
    <w:rsid w:val="0038334D"/>
    <w:rsid w:val="00390C52"/>
    <w:rsid w:val="0039576C"/>
    <w:rsid w:val="003A0BC6"/>
    <w:rsid w:val="003A2DEC"/>
    <w:rsid w:val="003A3F4E"/>
    <w:rsid w:val="003B01A6"/>
    <w:rsid w:val="003B266E"/>
    <w:rsid w:val="003B2C95"/>
    <w:rsid w:val="003B479C"/>
    <w:rsid w:val="003B5B12"/>
    <w:rsid w:val="003B64A6"/>
    <w:rsid w:val="003B677C"/>
    <w:rsid w:val="003B7CD2"/>
    <w:rsid w:val="003C0A11"/>
    <w:rsid w:val="003C0DA0"/>
    <w:rsid w:val="003C3908"/>
    <w:rsid w:val="003C4A8E"/>
    <w:rsid w:val="003C512B"/>
    <w:rsid w:val="003D0249"/>
    <w:rsid w:val="003D293B"/>
    <w:rsid w:val="003D37FF"/>
    <w:rsid w:val="003D3D77"/>
    <w:rsid w:val="003E0476"/>
    <w:rsid w:val="003E4C62"/>
    <w:rsid w:val="003E51D2"/>
    <w:rsid w:val="003F137C"/>
    <w:rsid w:val="003F32A6"/>
    <w:rsid w:val="003F695B"/>
    <w:rsid w:val="004009AB"/>
    <w:rsid w:val="0040136E"/>
    <w:rsid w:val="00403F00"/>
    <w:rsid w:val="004058D2"/>
    <w:rsid w:val="00406431"/>
    <w:rsid w:val="00406CA2"/>
    <w:rsid w:val="004118FD"/>
    <w:rsid w:val="004143E8"/>
    <w:rsid w:val="004239D5"/>
    <w:rsid w:val="00423D78"/>
    <w:rsid w:val="004310DB"/>
    <w:rsid w:val="00436269"/>
    <w:rsid w:val="00443F37"/>
    <w:rsid w:val="0044538F"/>
    <w:rsid w:val="00456091"/>
    <w:rsid w:val="00463030"/>
    <w:rsid w:val="004630D9"/>
    <w:rsid w:val="00465F2A"/>
    <w:rsid w:val="00466827"/>
    <w:rsid w:val="0046699F"/>
    <w:rsid w:val="00467EA2"/>
    <w:rsid w:val="00472308"/>
    <w:rsid w:val="004738E4"/>
    <w:rsid w:val="00474C4F"/>
    <w:rsid w:val="00477E61"/>
    <w:rsid w:val="0048569E"/>
    <w:rsid w:val="00485F8D"/>
    <w:rsid w:val="004866B0"/>
    <w:rsid w:val="00486F9D"/>
    <w:rsid w:val="0049153F"/>
    <w:rsid w:val="00492CC4"/>
    <w:rsid w:val="00494859"/>
    <w:rsid w:val="004950BC"/>
    <w:rsid w:val="004A0348"/>
    <w:rsid w:val="004A0698"/>
    <w:rsid w:val="004A4A4A"/>
    <w:rsid w:val="004A5FC0"/>
    <w:rsid w:val="004B7EEF"/>
    <w:rsid w:val="004C32F4"/>
    <w:rsid w:val="004C4953"/>
    <w:rsid w:val="004C5012"/>
    <w:rsid w:val="004D08A8"/>
    <w:rsid w:val="004D45AD"/>
    <w:rsid w:val="004D7508"/>
    <w:rsid w:val="004E4CD1"/>
    <w:rsid w:val="004E78DE"/>
    <w:rsid w:val="004F0083"/>
    <w:rsid w:val="004F31CC"/>
    <w:rsid w:val="004F562E"/>
    <w:rsid w:val="004F6028"/>
    <w:rsid w:val="004F6799"/>
    <w:rsid w:val="005028DC"/>
    <w:rsid w:val="00502D6C"/>
    <w:rsid w:val="00504032"/>
    <w:rsid w:val="00507504"/>
    <w:rsid w:val="005113EB"/>
    <w:rsid w:val="005115FE"/>
    <w:rsid w:val="00511740"/>
    <w:rsid w:val="005140E7"/>
    <w:rsid w:val="005146B7"/>
    <w:rsid w:val="005148CE"/>
    <w:rsid w:val="00514C06"/>
    <w:rsid w:val="00515A2B"/>
    <w:rsid w:val="00517AC2"/>
    <w:rsid w:val="005211B7"/>
    <w:rsid w:val="00523300"/>
    <w:rsid w:val="00526EDB"/>
    <w:rsid w:val="00530E33"/>
    <w:rsid w:val="00532439"/>
    <w:rsid w:val="00535985"/>
    <w:rsid w:val="00540537"/>
    <w:rsid w:val="00540B43"/>
    <w:rsid w:val="00545128"/>
    <w:rsid w:val="00545F2D"/>
    <w:rsid w:val="005502F4"/>
    <w:rsid w:val="00552088"/>
    <w:rsid w:val="00553987"/>
    <w:rsid w:val="00553E7B"/>
    <w:rsid w:val="00555C5A"/>
    <w:rsid w:val="00567EA1"/>
    <w:rsid w:val="005714C7"/>
    <w:rsid w:val="00574501"/>
    <w:rsid w:val="005805CA"/>
    <w:rsid w:val="00581C17"/>
    <w:rsid w:val="00586C90"/>
    <w:rsid w:val="005874F3"/>
    <w:rsid w:val="00594FC7"/>
    <w:rsid w:val="0059675C"/>
    <w:rsid w:val="005A37A4"/>
    <w:rsid w:val="005A5EC7"/>
    <w:rsid w:val="005B5D13"/>
    <w:rsid w:val="005C3C39"/>
    <w:rsid w:val="005D252D"/>
    <w:rsid w:val="005D3A15"/>
    <w:rsid w:val="005D79F6"/>
    <w:rsid w:val="005D7B65"/>
    <w:rsid w:val="005E1109"/>
    <w:rsid w:val="005E2939"/>
    <w:rsid w:val="005E2AF4"/>
    <w:rsid w:val="005E5353"/>
    <w:rsid w:val="005E5B26"/>
    <w:rsid w:val="005F0044"/>
    <w:rsid w:val="005F06DE"/>
    <w:rsid w:val="005F0C9E"/>
    <w:rsid w:val="005F0D56"/>
    <w:rsid w:val="005F3C74"/>
    <w:rsid w:val="005F49DA"/>
    <w:rsid w:val="005F6C85"/>
    <w:rsid w:val="00600F2D"/>
    <w:rsid w:val="006019AD"/>
    <w:rsid w:val="00604CCB"/>
    <w:rsid w:val="0061069B"/>
    <w:rsid w:val="006120D5"/>
    <w:rsid w:val="006129CC"/>
    <w:rsid w:val="00613F05"/>
    <w:rsid w:val="00617D2C"/>
    <w:rsid w:val="006220F9"/>
    <w:rsid w:val="00623A7C"/>
    <w:rsid w:val="00623BD1"/>
    <w:rsid w:val="00625007"/>
    <w:rsid w:val="00626DEA"/>
    <w:rsid w:val="00630983"/>
    <w:rsid w:val="00632DEE"/>
    <w:rsid w:val="00637D07"/>
    <w:rsid w:val="0064292A"/>
    <w:rsid w:val="006456E5"/>
    <w:rsid w:val="00646CDF"/>
    <w:rsid w:val="00651D7B"/>
    <w:rsid w:val="00654C8A"/>
    <w:rsid w:val="00655332"/>
    <w:rsid w:val="00660709"/>
    <w:rsid w:val="006619D3"/>
    <w:rsid w:val="00667967"/>
    <w:rsid w:val="00667A85"/>
    <w:rsid w:val="006711E2"/>
    <w:rsid w:val="006713D8"/>
    <w:rsid w:val="0067187B"/>
    <w:rsid w:val="00672AC3"/>
    <w:rsid w:val="006732ED"/>
    <w:rsid w:val="006817B3"/>
    <w:rsid w:val="00683AA9"/>
    <w:rsid w:val="006841DE"/>
    <w:rsid w:val="00684525"/>
    <w:rsid w:val="006858E1"/>
    <w:rsid w:val="00686B48"/>
    <w:rsid w:val="00687535"/>
    <w:rsid w:val="00691A0A"/>
    <w:rsid w:val="00691C31"/>
    <w:rsid w:val="006A1101"/>
    <w:rsid w:val="006A17FB"/>
    <w:rsid w:val="006A44B3"/>
    <w:rsid w:val="006A4E62"/>
    <w:rsid w:val="006A642D"/>
    <w:rsid w:val="006B2C5B"/>
    <w:rsid w:val="006B3C2E"/>
    <w:rsid w:val="006B5C68"/>
    <w:rsid w:val="006B6BAB"/>
    <w:rsid w:val="006C0D66"/>
    <w:rsid w:val="006C2D55"/>
    <w:rsid w:val="006C3413"/>
    <w:rsid w:val="006C4004"/>
    <w:rsid w:val="006C4CFB"/>
    <w:rsid w:val="006C6D1D"/>
    <w:rsid w:val="006C7CD5"/>
    <w:rsid w:val="006E0591"/>
    <w:rsid w:val="006E0B71"/>
    <w:rsid w:val="006E4CE5"/>
    <w:rsid w:val="006E7642"/>
    <w:rsid w:val="006F1AB8"/>
    <w:rsid w:val="006F306A"/>
    <w:rsid w:val="00701598"/>
    <w:rsid w:val="0070424A"/>
    <w:rsid w:val="00705A40"/>
    <w:rsid w:val="00710190"/>
    <w:rsid w:val="007103AA"/>
    <w:rsid w:val="00712EEB"/>
    <w:rsid w:val="00714E44"/>
    <w:rsid w:val="00715AD1"/>
    <w:rsid w:val="00716DFC"/>
    <w:rsid w:val="0071724B"/>
    <w:rsid w:val="00720B4B"/>
    <w:rsid w:val="00723C11"/>
    <w:rsid w:val="00726C84"/>
    <w:rsid w:val="00727025"/>
    <w:rsid w:val="0072747B"/>
    <w:rsid w:val="00730415"/>
    <w:rsid w:val="007352F3"/>
    <w:rsid w:val="00735653"/>
    <w:rsid w:val="00740429"/>
    <w:rsid w:val="00746D61"/>
    <w:rsid w:val="00747B69"/>
    <w:rsid w:val="00753A16"/>
    <w:rsid w:val="00753C76"/>
    <w:rsid w:val="00756C9E"/>
    <w:rsid w:val="00757BF0"/>
    <w:rsid w:val="00761683"/>
    <w:rsid w:val="00764222"/>
    <w:rsid w:val="00766B88"/>
    <w:rsid w:val="0077221F"/>
    <w:rsid w:val="00774F47"/>
    <w:rsid w:val="00785E43"/>
    <w:rsid w:val="007865CD"/>
    <w:rsid w:val="0079000A"/>
    <w:rsid w:val="00794BCB"/>
    <w:rsid w:val="007954DA"/>
    <w:rsid w:val="00795CB8"/>
    <w:rsid w:val="007A30BF"/>
    <w:rsid w:val="007A3960"/>
    <w:rsid w:val="007A41B0"/>
    <w:rsid w:val="007A7219"/>
    <w:rsid w:val="007B09BA"/>
    <w:rsid w:val="007B0EA3"/>
    <w:rsid w:val="007B7A03"/>
    <w:rsid w:val="007D237C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152A9"/>
    <w:rsid w:val="00820B86"/>
    <w:rsid w:val="008234F6"/>
    <w:rsid w:val="0082565D"/>
    <w:rsid w:val="008257B6"/>
    <w:rsid w:val="00827443"/>
    <w:rsid w:val="00830311"/>
    <w:rsid w:val="00832817"/>
    <w:rsid w:val="008333CB"/>
    <w:rsid w:val="00833F05"/>
    <w:rsid w:val="0083686F"/>
    <w:rsid w:val="008469F4"/>
    <w:rsid w:val="00847BD0"/>
    <w:rsid w:val="008503D8"/>
    <w:rsid w:val="008539AF"/>
    <w:rsid w:val="00855463"/>
    <w:rsid w:val="00855F0E"/>
    <w:rsid w:val="00856FD5"/>
    <w:rsid w:val="00863327"/>
    <w:rsid w:val="00863FE4"/>
    <w:rsid w:val="00866680"/>
    <w:rsid w:val="0086782D"/>
    <w:rsid w:val="00870C13"/>
    <w:rsid w:val="00871B78"/>
    <w:rsid w:val="00872BD9"/>
    <w:rsid w:val="00875976"/>
    <w:rsid w:val="00881C70"/>
    <w:rsid w:val="00882253"/>
    <w:rsid w:val="00890732"/>
    <w:rsid w:val="008915E0"/>
    <w:rsid w:val="00896288"/>
    <w:rsid w:val="00896790"/>
    <w:rsid w:val="00896C2E"/>
    <w:rsid w:val="008A176D"/>
    <w:rsid w:val="008A3FB6"/>
    <w:rsid w:val="008A649B"/>
    <w:rsid w:val="008B0849"/>
    <w:rsid w:val="008B1D06"/>
    <w:rsid w:val="008B1DAE"/>
    <w:rsid w:val="008B408D"/>
    <w:rsid w:val="008B50C5"/>
    <w:rsid w:val="008C3240"/>
    <w:rsid w:val="008C7901"/>
    <w:rsid w:val="008D38BB"/>
    <w:rsid w:val="008D52E8"/>
    <w:rsid w:val="008D6391"/>
    <w:rsid w:val="008D7EE4"/>
    <w:rsid w:val="008E4F3F"/>
    <w:rsid w:val="008F0E27"/>
    <w:rsid w:val="008F3F4F"/>
    <w:rsid w:val="008F6ACD"/>
    <w:rsid w:val="00903BDC"/>
    <w:rsid w:val="00904728"/>
    <w:rsid w:val="00905752"/>
    <w:rsid w:val="00911603"/>
    <w:rsid w:val="00912386"/>
    <w:rsid w:val="00914145"/>
    <w:rsid w:val="0091538E"/>
    <w:rsid w:val="00916141"/>
    <w:rsid w:val="009172CD"/>
    <w:rsid w:val="0092459C"/>
    <w:rsid w:val="009246BB"/>
    <w:rsid w:val="00925615"/>
    <w:rsid w:val="00930E7E"/>
    <w:rsid w:val="009329A1"/>
    <w:rsid w:val="00932DEE"/>
    <w:rsid w:val="0093428F"/>
    <w:rsid w:val="00934C62"/>
    <w:rsid w:val="00936055"/>
    <w:rsid w:val="0093684E"/>
    <w:rsid w:val="009404DC"/>
    <w:rsid w:val="00941ECC"/>
    <w:rsid w:val="0094254D"/>
    <w:rsid w:val="00942769"/>
    <w:rsid w:val="00944015"/>
    <w:rsid w:val="009444FC"/>
    <w:rsid w:val="00945A25"/>
    <w:rsid w:val="00945B30"/>
    <w:rsid w:val="009472E7"/>
    <w:rsid w:val="00955B09"/>
    <w:rsid w:val="0096086E"/>
    <w:rsid w:val="009609CC"/>
    <w:rsid w:val="009624C5"/>
    <w:rsid w:val="00976EA2"/>
    <w:rsid w:val="009810C8"/>
    <w:rsid w:val="00983FB4"/>
    <w:rsid w:val="00984266"/>
    <w:rsid w:val="009879A8"/>
    <w:rsid w:val="0099206C"/>
    <w:rsid w:val="009A064C"/>
    <w:rsid w:val="009A1BA8"/>
    <w:rsid w:val="009A2504"/>
    <w:rsid w:val="009A2F9F"/>
    <w:rsid w:val="009A30A4"/>
    <w:rsid w:val="009A538A"/>
    <w:rsid w:val="009B0A07"/>
    <w:rsid w:val="009B3212"/>
    <w:rsid w:val="009B47F6"/>
    <w:rsid w:val="009B507C"/>
    <w:rsid w:val="009C0629"/>
    <w:rsid w:val="009C0687"/>
    <w:rsid w:val="009C65E5"/>
    <w:rsid w:val="009D133E"/>
    <w:rsid w:val="009D30A6"/>
    <w:rsid w:val="009D35F1"/>
    <w:rsid w:val="009E3C59"/>
    <w:rsid w:val="009E401B"/>
    <w:rsid w:val="009E5853"/>
    <w:rsid w:val="009E5B2D"/>
    <w:rsid w:val="009E5B35"/>
    <w:rsid w:val="009F0C5C"/>
    <w:rsid w:val="009F1A85"/>
    <w:rsid w:val="009F2902"/>
    <w:rsid w:val="009F4F8D"/>
    <w:rsid w:val="009F4F9D"/>
    <w:rsid w:val="009F6231"/>
    <w:rsid w:val="00A007FB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5411B"/>
    <w:rsid w:val="00A60B6F"/>
    <w:rsid w:val="00A615F4"/>
    <w:rsid w:val="00A61D2C"/>
    <w:rsid w:val="00A652DF"/>
    <w:rsid w:val="00A7169A"/>
    <w:rsid w:val="00A76AEC"/>
    <w:rsid w:val="00A852D9"/>
    <w:rsid w:val="00A8549A"/>
    <w:rsid w:val="00A85A47"/>
    <w:rsid w:val="00A865C7"/>
    <w:rsid w:val="00A8665B"/>
    <w:rsid w:val="00A86C98"/>
    <w:rsid w:val="00A86CD4"/>
    <w:rsid w:val="00A91BD9"/>
    <w:rsid w:val="00A9487C"/>
    <w:rsid w:val="00A95E30"/>
    <w:rsid w:val="00A96429"/>
    <w:rsid w:val="00A969CD"/>
    <w:rsid w:val="00AA204B"/>
    <w:rsid w:val="00AB3504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4C23"/>
    <w:rsid w:val="00B06839"/>
    <w:rsid w:val="00B06D3F"/>
    <w:rsid w:val="00B07DCC"/>
    <w:rsid w:val="00B12C18"/>
    <w:rsid w:val="00B14F3D"/>
    <w:rsid w:val="00B14FAC"/>
    <w:rsid w:val="00B16E53"/>
    <w:rsid w:val="00B17881"/>
    <w:rsid w:val="00B22DEA"/>
    <w:rsid w:val="00B2352A"/>
    <w:rsid w:val="00B26ECE"/>
    <w:rsid w:val="00B304DA"/>
    <w:rsid w:val="00B33435"/>
    <w:rsid w:val="00B3736F"/>
    <w:rsid w:val="00B37969"/>
    <w:rsid w:val="00B37F0E"/>
    <w:rsid w:val="00B45202"/>
    <w:rsid w:val="00B51508"/>
    <w:rsid w:val="00B60293"/>
    <w:rsid w:val="00B640AD"/>
    <w:rsid w:val="00B66AE8"/>
    <w:rsid w:val="00B673FC"/>
    <w:rsid w:val="00B7026E"/>
    <w:rsid w:val="00B73352"/>
    <w:rsid w:val="00B733F2"/>
    <w:rsid w:val="00B749D8"/>
    <w:rsid w:val="00B756EB"/>
    <w:rsid w:val="00B77874"/>
    <w:rsid w:val="00B7798D"/>
    <w:rsid w:val="00B77F2A"/>
    <w:rsid w:val="00B852C3"/>
    <w:rsid w:val="00B8623F"/>
    <w:rsid w:val="00B86FAD"/>
    <w:rsid w:val="00B8708A"/>
    <w:rsid w:val="00B90904"/>
    <w:rsid w:val="00B90A59"/>
    <w:rsid w:val="00B91A60"/>
    <w:rsid w:val="00B93068"/>
    <w:rsid w:val="00B9317B"/>
    <w:rsid w:val="00B933EE"/>
    <w:rsid w:val="00B93AFB"/>
    <w:rsid w:val="00B95B95"/>
    <w:rsid w:val="00B97BAD"/>
    <w:rsid w:val="00BA05D6"/>
    <w:rsid w:val="00BA7BF7"/>
    <w:rsid w:val="00BB1670"/>
    <w:rsid w:val="00BB2C32"/>
    <w:rsid w:val="00BC6DA7"/>
    <w:rsid w:val="00BC71D0"/>
    <w:rsid w:val="00BC79E1"/>
    <w:rsid w:val="00BC7D0F"/>
    <w:rsid w:val="00BC7E03"/>
    <w:rsid w:val="00BD0079"/>
    <w:rsid w:val="00BD2A13"/>
    <w:rsid w:val="00BD578A"/>
    <w:rsid w:val="00BE0A7B"/>
    <w:rsid w:val="00BE113C"/>
    <w:rsid w:val="00BE3660"/>
    <w:rsid w:val="00BF11A4"/>
    <w:rsid w:val="00BF34CE"/>
    <w:rsid w:val="00BF5CCA"/>
    <w:rsid w:val="00C0361F"/>
    <w:rsid w:val="00C1234B"/>
    <w:rsid w:val="00C171C6"/>
    <w:rsid w:val="00C21454"/>
    <w:rsid w:val="00C22468"/>
    <w:rsid w:val="00C23C11"/>
    <w:rsid w:val="00C27E8A"/>
    <w:rsid w:val="00C30F49"/>
    <w:rsid w:val="00C31009"/>
    <w:rsid w:val="00C32843"/>
    <w:rsid w:val="00C3323D"/>
    <w:rsid w:val="00C34257"/>
    <w:rsid w:val="00C352DD"/>
    <w:rsid w:val="00C35FDC"/>
    <w:rsid w:val="00C36941"/>
    <w:rsid w:val="00C41DD2"/>
    <w:rsid w:val="00C55BDE"/>
    <w:rsid w:val="00C5660E"/>
    <w:rsid w:val="00C57B80"/>
    <w:rsid w:val="00C60E31"/>
    <w:rsid w:val="00C63758"/>
    <w:rsid w:val="00C66CA3"/>
    <w:rsid w:val="00C71275"/>
    <w:rsid w:val="00C73FE2"/>
    <w:rsid w:val="00C75147"/>
    <w:rsid w:val="00C77795"/>
    <w:rsid w:val="00C817F1"/>
    <w:rsid w:val="00C81961"/>
    <w:rsid w:val="00C8273B"/>
    <w:rsid w:val="00C84036"/>
    <w:rsid w:val="00C853A9"/>
    <w:rsid w:val="00C866CC"/>
    <w:rsid w:val="00C8737B"/>
    <w:rsid w:val="00C875E7"/>
    <w:rsid w:val="00C949CB"/>
    <w:rsid w:val="00CA2500"/>
    <w:rsid w:val="00CA419F"/>
    <w:rsid w:val="00CB354B"/>
    <w:rsid w:val="00CB6640"/>
    <w:rsid w:val="00CC1500"/>
    <w:rsid w:val="00CC4139"/>
    <w:rsid w:val="00CC485A"/>
    <w:rsid w:val="00CC6834"/>
    <w:rsid w:val="00CD09DD"/>
    <w:rsid w:val="00CD799D"/>
    <w:rsid w:val="00CD7A8B"/>
    <w:rsid w:val="00CE0433"/>
    <w:rsid w:val="00CE130B"/>
    <w:rsid w:val="00CE5B49"/>
    <w:rsid w:val="00CE7ADF"/>
    <w:rsid w:val="00CE7E7B"/>
    <w:rsid w:val="00CF3742"/>
    <w:rsid w:val="00CF3BCD"/>
    <w:rsid w:val="00CF4613"/>
    <w:rsid w:val="00CF5943"/>
    <w:rsid w:val="00D03D69"/>
    <w:rsid w:val="00D05FC0"/>
    <w:rsid w:val="00D0635C"/>
    <w:rsid w:val="00D142A8"/>
    <w:rsid w:val="00D1473E"/>
    <w:rsid w:val="00D147F9"/>
    <w:rsid w:val="00D150E1"/>
    <w:rsid w:val="00D16F46"/>
    <w:rsid w:val="00D21573"/>
    <w:rsid w:val="00D243B1"/>
    <w:rsid w:val="00D265F2"/>
    <w:rsid w:val="00D27B74"/>
    <w:rsid w:val="00D30357"/>
    <w:rsid w:val="00D31EBB"/>
    <w:rsid w:val="00D35F46"/>
    <w:rsid w:val="00D36027"/>
    <w:rsid w:val="00D36F89"/>
    <w:rsid w:val="00D43369"/>
    <w:rsid w:val="00D44757"/>
    <w:rsid w:val="00D542F4"/>
    <w:rsid w:val="00D55878"/>
    <w:rsid w:val="00D55CF5"/>
    <w:rsid w:val="00D60454"/>
    <w:rsid w:val="00D60DE1"/>
    <w:rsid w:val="00D61464"/>
    <w:rsid w:val="00D64B8C"/>
    <w:rsid w:val="00D64EC7"/>
    <w:rsid w:val="00D65514"/>
    <w:rsid w:val="00D72F52"/>
    <w:rsid w:val="00D735FD"/>
    <w:rsid w:val="00D74A5F"/>
    <w:rsid w:val="00D75B09"/>
    <w:rsid w:val="00D75D7F"/>
    <w:rsid w:val="00D86D33"/>
    <w:rsid w:val="00D870D1"/>
    <w:rsid w:val="00D870E4"/>
    <w:rsid w:val="00D873E4"/>
    <w:rsid w:val="00D97399"/>
    <w:rsid w:val="00D9790B"/>
    <w:rsid w:val="00DA032C"/>
    <w:rsid w:val="00DA0928"/>
    <w:rsid w:val="00DA76F8"/>
    <w:rsid w:val="00DB02F1"/>
    <w:rsid w:val="00DB03E1"/>
    <w:rsid w:val="00DB143C"/>
    <w:rsid w:val="00DB2F87"/>
    <w:rsid w:val="00DB4DFC"/>
    <w:rsid w:val="00DB6D62"/>
    <w:rsid w:val="00DB75F1"/>
    <w:rsid w:val="00DC023D"/>
    <w:rsid w:val="00DC1275"/>
    <w:rsid w:val="00DC16AD"/>
    <w:rsid w:val="00DC4122"/>
    <w:rsid w:val="00DC7642"/>
    <w:rsid w:val="00DD2909"/>
    <w:rsid w:val="00DD7926"/>
    <w:rsid w:val="00DE30DA"/>
    <w:rsid w:val="00DE4629"/>
    <w:rsid w:val="00DE58E1"/>
    <w:rsid w:val="00DE5949"/>
    <w:rsid w:val="00DE660F"/>
    <w:rsid w:val="00DE792B"/>
    <w:rsid w:val="00DF046E"/>
    <w:rsid w:val="00DF207C"/>
    <w:rsid w:val="00DF4229"/>
    <w:rsid w:val="00DF5DB4"/>
    <w:rsid w:val="00E01AEB"/>
    <w:rsid w:val="00E053D6"/>
    <w:rsid w:val="00E06ECD"/>
    <w:rsid w:val="00E07BE7"/>
    <w:rsid w:val="00E110FC"/>
    <w:rsid w:val="00E1594D"/>
    <w:rsid w:val="00E17806"/>
    <w:rsid w:val="00E21368"/>
    <w:rsid w:val="00E226FD"/>
    <w:rsid w:val="00E237B0"/>
    <w:rsid w:val="00E35E02"/>
    <w:rsid w:val="00E370C0"/>
    <w:rsid w:val="00E37306"/>
    <w:rsid w:val="00E41B6B"/>
    <w:rsid w:val="00E422CC"/>
    <w:rsid w:val="00E434A0"/>
    <w:rsid w:val="00E46866"/>
    <w:rsid w:val="00E50655"/>
    <w:rsid w:val="00E57E5A"/>
    <w:rsid w:val="00E612F9"/>
    <w:rsid w:val="00E64F4F"/>
    <w:rsid w:val="00E66E4B"/>
    <w:rsid w:val="00E70E10"/>
    <w:rsid w:val="00E71424"/>
    <w:rsid w:val="00E773BD"/>
    <w:rsid w:val="00E82B65"/>
    <w:rsid w:val="00E82FFB"/>
    <w:rsid w:val="00E85D1D"/>
    <w:rsid w:val="00E91E92"/>
    <w:rsid w:val="00E94053"/>
    <w:rsid w:val="00E97723"/>
    <w:rsid w:val="00EA16D6"/>
    <w:rsid w:val="00EA262E"/>
    <w:rsid w:val="00EA3649"/>
    <w:rsid w:val="00EA6396"/>
    <w:rsid w:val="00EA6F4C"/>
    <w:rsid w:val="00EB2F7B"/>
    <w:rsid w:val="00EB358A"/>
    <w:rsid w:val="00EB3A29"/>
    <w:rsid w:val="00EB453F"/>
    <w:rsid w:val="00EB5BD1"/>
    <w:rsid w:val="00EB6052"/>
    <w:rsid w:val="00EB65E2"/>
    <w:rsid w:val="00EB6FFC"/>
    <w:rsid w:val="00EB790E"/>
    <w:rsid w:val="00EC5160"/>
    <w:rsid w:val="00EC7A98"/>
    <w:rsid w:val="00ED4645"/>
    <w:rsid w:val="00ED773A"/>
    <w:rsid w:val="00EE047E"/>
    <w:rsid w:val="00EE16D6"/>
    <w:rsid w:val="00EE4564"/>
    <w:rsid w:val="00EE67D2"/>
    <w:rsid w:val="00EF0B08"/>
    <w:rsid w:val="00EF137D"/>
    <w:rsid w:val="00EF37B7"/>
    <w:rsid w:val="00EF3F48"/>
    <w:rsid w:val="00F01150"/>
    <w:rsid w:val="00F03227"/>
    <w:rsid w:val="00F118DF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57BFC"/>
    <w:rsid w:val="00F60D28"/>
    <w:rsid w:val="00F65631"/>
    <w:rsid w:val="00F73468"/>
    <w:rsid w:val="00F736A3"/>
    <w:rsid w:val="00F75B2C"/>
    <w:rsid w:val="00F75EF9"/>
    <w:rsid w:val="00F76341"/>
    <w:rsid w:val="00F804AC"/>
    <w:rsid w:val="00F80A28"/>
    <w:rsid w:val="00F843AC"/>
    <w:rsid w:val="00F9090A"/>
    <w:rsid w:val="00F933F2"/>
    <w:rsid w:val="00F93C1D"/>
    <w:rsid w:val="00FA33BD"/>
    <w:rsid w:val="00FA4360"/>
    <w:rsid w:val="00FA714C"/>
    <w:rsid w:val="00FB0BC8"/>
    <w:rsid w:val="00FB20CE"/>
    <w:rsid w:val="00FB2CAE"/>
    <w:rsid w:val="00FB4E50"/>
    <w:rsid w:val="00FB66CC"/>
    <w:rsid w:val="00FB6B51"/>
    <w:rsid w:val="00FC18E3"/>
    <w:rsid w:val="00FC1BDA"/>
    <w:rsid w:val="00FC2BB9"/>
    <w:rsid w:val="00FC3958"/>
    <w:rsid w:val="00FC41D4"/>
    <w:rsid w:val="00FD2299"/>
    <w:rsid w:val="00FD2401"/>
    <w:rsid w:val="00FD334A"/>
    <w:rsid w:val="00FD4E77"/>
    <w:rsid w:val="00FD6C38"/>
    <w:rsid w:val="00FD791C"/>
    <w:rsid w:val="00FE0346"/>
    <w:rsid w:val="00FE29B4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paragraph" w:styleId="af0">
    <w:name w:val="endnote text"/>
    <w:basedOn w:val="a"/>
    <w:link w:val="Char7"/>
    <w:uiPriority w:val="99"/>
    <w:semiHidden/>
    <w:unhideWhenUsed/>
    <w:rsid w:val="006841DE"/>
    <w:pPr>
      <w:jc w:val="left"/>
    </w:pPr>
  </w:style>
  <w:style w:type="character" w:customStyle="1" w:styleId="Char7">
    <w:name w:val="미주 텍스트 Char"/>
    <w:basedOn w:val="a0"/>
    <w:link w:val="af0"/>
    <w:uiPriority w:val="99"/>
    <w:semiHidden/>
    <w:rsid w:val="006841DE"/>
    <w:rPr>
      <w:rFonts w:ascii="Consolas" w:eastAsia="굴림" w:hAnsi="Consolas"/>
      <w14:ligatures w14:val="standardContextual"/>
    </w:rPr>
  </w:style>
  <w:style w:type="character" w:styleId="af1">
    <w:name w:val="endnote reference"/>
    <w:basedOn w:val="a0"/>
    <w:uiPriority w:val="99"/>
    <w:semiHidden/>
    <w:unhideWhenUsed/>
    <w:rsid w:val="006841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9820-3038-4394-9F27-32222308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1680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USER</cp:lastModifiedBy>
  <cp:revision>869</cp:revision>
  <dcterms:created xsi:type="dcterms:W3CDTF">2016-08-29T22:19:00Z</dcterms:created>
  <dcterms:modified xsi:type="dcterms:W3CDTF">2024-02-28T05:09:00Z</dcterms:modified>
</cp:coreProperties>
</file>
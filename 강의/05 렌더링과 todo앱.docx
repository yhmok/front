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5851F" w14:textId="4B195ECE" w:rsidR="003601EA" w:rsidRPr="00314A47" w:rsidRDefault="00FE4735" w:rsidP="00715AD1">
      <w:pPr>
        <w:rPr>
          <w:rFonts w:ascii="굴림" w:hAnsi="굴림체"/>
        </w:rPr>
      </w:pPr>
      <w:r>
        <w:rPr>
          <w:rFonts w:ascii="굴림" w:hAnsi="굴림체" w:hint="eastAsia"/>
          <w:sz w:val="52"/>
          <w:szCs w:val="56"/>
        </w:rPr>
        <w:t>렌더링</w:t>
      </w:r>
      <w:r w:rsidR="002E1C78">
        <w:rPr>
          <w:rFonts w:ascii="굴림" w:hAnsi="굴림체" w:hint="eastAsia"/>
          <w:sz w:val="52"/>
          <w:szCs w:val="56"/>
        </w:rPr>
        <w:t xml:space="preserve">과 </w:t>
      </w:r>
      <w:r w:rsidR="002E1C78">
        <w:rPr>
          <w:rFonts w:ascii="굴림" w:hAnsi="굴림체"/>
          <w:sz w:val="52"/>
          <w:szCs w:val="56"/>
        </w:rPr>
        <w:t>todo</w:t>
      </w:r>
      <w:r w:rsidR="002E1C78">
        <w:rPr>
          <w:rFonts w:ascii="굴림" w:hAnsi="굴림체" w:hint="eastAsia"/>
          <w:sz w:val="52"/>
          <w:szCs w:val="56"/>
        </w:rPr>
        <w:t>앱</w:t>
      </w:r>
    </w:p>
    <w:p w14:paraId="49F6DECC" w14:textId="77777777" w:rsidR="00D64B8C" w:rsidRPr="00314A47" w:rsidRDefault="00D64B8C" w:rsidP="00F579D5">
      <w:pPr>
        <w:rPr>
          <w:rFonts w:ascii="굴림"/>
        </w:rPr>
      </w:pPr>
      <w:bookmarkStart w:id="0" w:name="_GoBack"/>
      <w:bookmarkEnd w:id="0"/>
    </w:p>
    <w:p w14:paraId="02FBD758" w14:textId="1C165453" w:rsidR="003601EA" w:rsidRPr="00314A47" w:rsidRDefault="003601EA" w:rsidP="00F579D5">
      <w:pPr>
        <w:rPr>
          <w:rFonts w:ascii="굴림"/>
        </w:rPr>
      </w:pPr>
    </w:p>
    <w:p w14:paraId="1FADBC03" w14:textId="671279FB" w:rsidR="00BF5CCA" w:rsidRPr="00314A47" w:rsidRDefault="00BF5CCA" w:rsidP="00F579D5">
      <w:pPr>
        <w:rPr>
          <w:rFonts w:ascii="굴림"/>
        </w:rPr>
      </w:pPr>
    </w:p>
    <w:p w14:paraId="4ADE898B" w14:textId="1A9CBF64" w:rsidR="00BF5CCA" w:rsidRPr="00314A47" w:rsidRDefault="00BF5CCA" w:rsidP="00F579D5">
      <w:pPr>
        <w:rPr>
          <w:rFonts w:ascii="굴림"/>
          <w:b/>
          <w:bCs/>
          <w:sz w:val="28"/>
          <w:szCs w:val="32"/>
        </w:rPr>
      </w:pPr>
      <w:r w:rsidRPr="00314A47">
        <w:rPr>
          <w:rFonts w:ascii="굴림" w:hint="eastAsia"/>
          <w:b/>
          <w:bCs/>
          <w:sz w:val="28"/>
          <w:szCs w:val="32"/>
        </w:rPr>
        <w:t>학습목표</w:t>
      </w:r>
    </w:p>
    <w:p w14:paraId="09D620CE" w14:textId="33AB2FAD" w:rsidR="00BF5CCA" w:rsidRDefault="00FE4735" w:rsidP="00F579D5">
      <w:pPr>
        <w:rPr>
          <w:rFonts w:ascii="굴림"/>
        </w:rPr>
      </w:pPr>
      <w:r>
        <w:rPr>
          <w:rFonts w:ascii="굴림" w:hint="eastAsia"/>
        </w:rPr>
        <w:t>컴포넌트가 언제 렌더링 되는지</w:t>
      </w:r>
      <w:r w:rsidR="0061186B">
        <w:rPr>
          <w:rFonts w:ascii="굴림"/>
        </w:rPr>
        <w:t xml:space="preserve"> </w:t>
      </w:r>
      <w:r w:rsidR="0061186B">
        <w:rPr>
          <w:rFonts w:ascii="굴림" w:hint="eastAsia"/>
        </w:rPr>
        <w:t>알아보자</w:t>
      </w:r>
    </w:p>
    <w:p w14:paraId="55A3AF39" w14:textId="56B7B93C" w:rsidR="0077674A" w:rsidRPr="0077674A" w:rsidRDefault="00870CD6" w:rsidP="00F579D5">
      <w:pPr>
        <w:rPr>
          <w:rFonts w:ascii="굴림"/>
        </w:rPr>
      </w:pPr>
      <w:r>
        <w:rPr>
          <w:rFonts w:ascii="굴림"/>
        </w:rPr>
        <w:t>todo</w:t>
      </w:r>
      <w:r>
        <w:rPr>
          <w:rFonts w:ascii="굴림" w:hint="eastAsia"/>
        </w:rPr>
        <w:t>앱 구현</w:t>
      </w:r>
    </w:p>
    <w:p w14:paraId="47D21A5A" w14:textId="32AD0B91" w:rsidR="00D64B8C" w:rsidRPr="00314A47" w:rsidRDefault="00D64B8C" w:rsidP="00F579D5">
      <w:pPr>
        <w:rPr>
          <w:rFonts w:ascii="굴림"/>
        </w:rPr>
      </w:pPr>
    </w:p>
    <w:p w14:paraId="3E951B25" w14:textId="793F31BB" w:rsidR="00BF5CCA" w:rsidRPr="00314A47" w:rsidRDefault="00BF5CCA" w:rsidP="00F579D5">
      <w:pPr>
        <w:rPr>
          <w:rFonts w:ascii="굴림"/>
        </w:rPr>
      </w:pPr>
    </w:p>
    <w:p w14:paraId="0863C43B" w14:textId="77777777" w:rsidR="00BF5CCA" w:rsidRPr="00314A47" w:rsidRDefault="00BF5CCA" w:rsidP="00F579D5">
      <w:pPr>
        <w:rPr>
          <w:rFonts w:ascii="굴림"/>
        </w:rPr>
      </w:pPr>
    </w:p>
    <w:p w14:paraId="422F11FF" w14:textId="6F3F7FB8" w:rsidR="00D64B8C" w:rsidRPr="00314A47" w:rsidRDefault="00D64B8C" w:rsidP="00F579D5">
      <w:pPr>
        <w:rPr>
          <w:rFonts w:ascii="굴림"/>
          <w:b/>
          <w:bCs/>
          <w:sz w:val="28"/>
          <w:szCs w:val="32"/>
        </w:rPr>
      </w:pPr>
      <w:r w:rsidRPr="00314A47">
        <w:rPr>
          <w:rFonts w:ascii="굴림" w:hint="eastAsia"/>
          <w:b/>
          <w:bCs/>
          <w:sz w:val="28"/>
          <w:szCs w:val="32"/>
        </w:rPr>
        <w:t>목차</w:t>
      </w:r>
    </w:p>
    <w:p w14:paraId="383B30E1" w14:textId="429E4BA2" w:rsidR="002E1C78" w:rsidRDefault="00D64B8C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  <w14:ligatures w14:val="none"/>
        </w:rPr>
      </w:pPr>
      <w:r w:rsidRPr="009329A1">
        <w:rPr>
          <w:rFonts w:ascii="굴림체" w:eastAsia="굴림체" w:hAnsi="굴림체"/>
        </w:rPr>
        <w:fldChar w:fldCharType="begin"/>
      </w:r>
      <w:r w:rsidRPr="009329A1">
        <w:rPr>
          <w:rFonts w:ascii="굴림체" w:eastAsia="굴림체" w:hAnsi="굴림체"/>
        </w:rPr>
        <w:instrText xml:space="preserve"> TOC \o "1-2" \h \z \u </w:instrText>
      </w:r>
      <w:r w:rsidRPr="009329A1">
        <w:rPr>
          <w:rFonts w:ascii="굴림체" w:eastAsia="굴림체" w:hAnsi="굴림체"/>
        </w:rPr>
        <w:fldChar w:fldCharType="separate"/>
      </w:r>
      <w:hyperlink w:anchor="_Toc131584314" w:history="1">
        <w:r w:rsidR="002E1C78" w:rsidRPr="009F47D1">
          <w:rPr>
            <w:rStyle w:val="a9"/>
            <w:rFonts w:ascii="굴림체" w:eastAsia="굴림체" w:hAnsi="굴림체"/>
            <w:noProof/>
          </w:rPr>
          <w:t>1.</w:t>
        </w:r>
        <w:r w:rsidR="002E1C78" w:rsidRPr="009F47D1">
          <w:rPr>
            <w:rStyle w:val="a9"/>
            <w:noProof/>
          </w:rPr>
          <w:t xml:space="preserve"> </w:t>
        </w:r>
        <w:r w:rsidR="002E1C78" w:rsidRPr="009F47D1">
          <w:rPr>
            <w:rStyle w:val="a9"/>
            <w:noProof/>
          </w:rPr>
          <w:t>렌더링</w:t>
        </w:r>
        <w:r w:rsidR="002E1C78">
          <w:rPr>
            <w:noProof/>
            <w:webHidden/>
          </w:rPr>
          <w:tab/>
        </w:r>
        <w:r w:rsidR="002E1C78">
          <w:rPr>
            <w:noProof/>
            <w:webHidden/>
          </w:rPr>
          <w:fldChar w:fldCharType="begin"/>
        </w:r>
        <w:r w:rsidR="002E1C78">
          <w:rPr>
            <w:noProof/>
            <w:webHidden/>
          </w:rPr>
          <w:instrText xml:space="preserve"> PAGEREF _Toc131584314 \h </w:instrText>
        </w:r>
        <w:r w:rsidR="002E1C78">
          <w:rPr>
            <w:noProof/>
            <w:webHidden/>
          </w:rPr>
        </w:r>
        <w:r w:rsidR="002E1C78">
          <w:rPr>
            <w:noProof/>
            <w:webHidden/>
          </w:rPr>
          <w:fldChar w:fldCharType="separate"/>
        </w:r>
        <w:r w:rsidR="002E1C78">
          <w:rPr>
            <w:noProof/>
            <w:webHidden/>
          </w:rPr>
          <w:t>2</w:t>
        </w:r>
        <w:r w:rsidR="002E1C78">
          <w:rPr>
            <w:noProof/>
            <w:webHidden/>
          </w:rPr>
          <w:fldChar w:fldCharType="end"/>
        </w:r>
      </w:hyperlink>
    </w:p>
    <w:p w14:paraId="51CEE8A0" w14:textId="755F5BCA" w:rsidR="002E1C78" w:rsidRDefault="00274EB9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  <w14:ligatures w14:val="none"/>
        </w:rPr>
      </w:pPr>
      <w:hyperlink w:anchor="_Toc131584315" w:history="1">
        <w:r w:rsidR="002E1C78" w:rsidRPr="009F47D1">
          <w:rPr>
            <w:rStyle w:val="a9"/>
            <w:noProof/>
          </w:rPr>
          <w:t xml:space="preserve">1) </w:t>
        </w:r>
        <w:r w:rsidR="002E1C78" w:rsidRPr="009F47D1">
          <w:rPr>
            <w:rStyle w:val="a9"/>
            <w:noProof/>
          </w:rPr>
          <w:t>언제</w:t>
        </w:r>
        <w:r w:rsidR="002E1C78" w:rsidRPr="009F47D1">
          <w:rPr>
            <w:rStyle w:val="a9"/>
            <w:noProof/>
          </w:rPr>
          <w:t xml:space="preserve"> </w:t>
        </w:r>
        <w:r w:rsidR="002E1C78" w:rsidRPr="009F47D1">
          <w:rPr>
            <w:rStyle w:val="a9"/>
            <w:noProof/>
          </w:rPr>
          <w:t>렌더링</w:t>
        </w:r>
        <w:r w:rsidR="002E1C78" w:rsidRPr="009F47D1">
          <w:rPr>
            <w:rStyle w:val="a9"/>
            <w:noProof/>
          </w:rPr>
          <w:t xml:space="preserve"> </w:t>
        </w:r>
        <w:r w:rsidR="002E1C78" w:rsidRPr="009F47D1">
          <w:rPr>
            <w:rStyle w:val="a9"/>
            <w:noProof/>
          </w:rPr>
          <w:t>되는가</w:t>
        </w:r>
        <w:r w:rsidR="002E1C78" w:rsidRPr="009F47D1">
          <w:rPr>
            <w:rStyle w:val="a9"/>
            <w:noProof/>
          </w:rPr>
          <w:t>?</w:t>
        </w:r>
        <w:r w:rsidR="002E1C78">
          <w:rPr>
            <w:noProof/>
            <w:webHidden/>
          </w:rPr>
          <w:tab/>
        </w:r>
        <w:r w:rsidR="002E1C78">
          <w:rPr>
            <w:noProof/>
            <w:webHidden/>
          </w:rPr>
          <w:fldChar w:fldCharType="begin"/>
        </w:r>
        <w:r w:rsidR="002E1C78">
          <w:rPr>
            <w:noProof/>
            <w:webHidden/>
          </w:rPr>
          <w:instrText xml:space="preserve"> PAGEREF _Toc131584315 \h </w:instrText>
        </w:r>
        <w:r w:rsidR="002E1C78">
          <w:rPr>
            <w:noProof/>
            <w:webHidden/>
          </w:rPr>
        </w:r>
        <w:r w:rsidR="002E1C78">
          <w:rPr>
            <w:noProof/>
            <w:webHidden/>
          </w:rPr>
          <w:fldChar w:fldCharType="separate"/>
        </w:r>
        <w:r w:rsidR="002E1C78">
          <w:rPr>
            <w:noProof/>
            <w:webHidden/>
          </w:rPr>
          <w:t>2</w:t>
        </w:r>
        <w:r w:rsidR="002E1C78">
          <w:rPr>
            <w:noProof/>
            <w:webHidden/>
          </w:rPr>
          <w:fldChar w:fldCharType="end"/>
        </w:r>
      </w:hyperlink>
    </w:p>
    <w:p w14:paraId="09BF2782" w14:textId="39520749" w:rsidR="002E1C78" w:rsidRDefault="00274EB9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  <w14:ligatures w14:val="none"/>
        </w:rPr>
      </w:pPr>
      <w:hyperlink w:anchor="_Toc131584316" w:history="1">
        <w:r w:rsidR="002E1C78" w:rsidRPr="009F47D1">
          <w:rPr>
            <w:rStyle w:val="a9"/>
            <w:noProof/>
          </w:rPr>
          <w:t xml:space="preserve">2) </w:t>
        </w:r>
        <w:r w:rsidR="002E1C78" w:rsidRPr="009F47D1">
          <w:rPr>
            <w:rStyle w:val="a9"/>
            <w:noProof/>
          </w:rPr>
          <w:t>언제</w:t>
        </w:r>
        <w:r w:rsidR="002E1C78" w:rsidRPr="009F47D1">
          <w:rPr>
            <w:rStyle w:val="a9"/>
            <w:noProof/>
          </w:rPr>
          <w:t xml:space="preserve"> </w:t>
        </w:r>
        <w:r w:rsidR="002E1C78" w:rsidRPr="009F47D1">
          <w:rPr>
            <w:rStyle w:val="a9"/>
            <w:noProof/>
          </w:rPr>
          <w:t>렌더링</w:t>
        </w:r>
        <w:r w:rsidR="002E1C78" w:rsidRPr="009F47D1">
          <w:rPr>
            <w:rStyle w:val="a9"/>
            <w:noProof/>
          </w:rPr>
          <w:t xml:space="preserve"> </w:t>
        </w:r>
        <w:r w:rsidR="002E1C78" w:rsidRPr="009F47D1">
          <w:rPr>
            <w:rStyle w:val="a9"/>
            <w:noProof/>
          </w:rPr>
          <w:t>안되는가</w:t>
        </w:r>
        <w:r w:rsidR="002E1C78" w:rsidRPr="009F47D1">
          <w:rPr>
            <w:rStyle w:val="a9"/>
            <w:noProof/>
          </w:rPr>
          <w:t>? #1</w:t>
        </w:r>
        <w:r w:rsidR="002E1C78">
          <w:rPr>
            <w:noProof/>
            <w:webHidden/>
          </w:rPr>
          <w:tab/>
        </w:r>
        <w:r w:rsidR="002E1C78">
          <w:rPr>
            <w:noProof/>
            <w:webHidden/>
          </w:rPr>
          <w:fldChar w:fldCharType="begin"/>
        </w:r>
        <w:r w:rsidR="002E1C78">
          <w:rPr>
            <w:noProof/>
            <w:webHidden/>
          </w:rPr>
          <w:instrText xml:space="preserve"> PAGEREF _Toc131584316 \h </w:instrText>
        </w:r>
        <w:r w:rsidR="002E1C78">
          <w:rPr>
            <w:noProof/>
            <w:webHidden/>
          </w:rPr>
        </w:r>
        <w:r w:rsidR="002E1C78">
          <w:rPr>
            <w:noProof/>
            <w:webHidden/>
          </w:rPr>
          <w:fldChar w:fldCharType="separate"/>
        </w:r>
        <w:r w:rsidR="002E1C78">
          <w:rPr>
            <w:noProof/>
            <w:webHidden/>
          </w:rPr>
          <w:t>7</w:t>
        </w:r>
        <w:r w:rsidR="002E1C78">
          <w:rPr>
            <w:noProof/>
            <w:webHidden/>
          </w:rPr>
          <w:fldChar w:fldCharType="end"/>
        </w:r>
      </w:hyperlink>
    </w:p>
    <w:p w14:paraId="055B507D" w14:textId="0D2AC644" w:rsidR="002E1C78" w:rsidRDefault="00274EB9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  <w14:ligatures w14:val="none"/>
        </w:rPr>
      </w:pPr>
      <w:hyperlink w:anchor="_Toc131584317" w:history="1">
        <w:r w:rsidR="002E1C78" w:rsidRPr="009F47D1">
          <w:rPr>
            <w:rStyle w:val="a9"/>
            <w:noProof/>
          </w:rPr>
          <w:t xml:space="preserve">3) </w:t>
        </w:r>
        <w:r w:rsidR="002E1C78" w:rsidRPr="009F47D1">
          <w:rPr>
            <w:rStyle w:val="a9"/>
            <w:noProof/>
          </w:rPr>
          <w:t>언제</w:t>
        </w:r>
        <w:r w:rsidR="002E1C78" w:rsidRPr="009F47D1">
          <w:rPr>
            <w:rStyle w:val="a9"/>
            <w:noProof/>
          </w:rPr>
          <w:t xml:space="preserve"> </w:t>
        </w:r>
        <w:r w:rsidR="002E1C78" w:rsidRPr="009F47D1">
          <w:rPr>
            <w:rStyle w:val="a9"/>
            <w:noProof/>
          </w:rPr>
          <w:t>렌더링</w:t>
        </w:r>
        <w:r w:rsidR="002E1C78" w:rsidRPr="009F47D1">
          <w:rPr>
            <w:rStyle w:val="a9"/>
            <w:noProof/>
          </w:rPr>
          <w:t xml:space="preserve"> </w:t>
        </w:r>
        <w:r w:rsidR="002E1C78" w:rsidRPr="009F47D1">
          <w:rPr>
            <w:rStyle w:val="a9"/>
            <w:noProof/>
          </w:rPr>
          <w:t>안되는가</w:t>
        </w:r>
        <w:r w:rsidR="002E1C78" w:rsidRPr="009F47D1">
          <w:rPr>
            <w:rStyle w:val="a9"/>
            <w:noProof/>
          </w:rPr>
          <w:t>? #2</w:t>
        </w:r>
        <w:r w:rsidR="002E1C78">
          <w:rPr>
            <w:noProof/>
            <w:webHidden/>
          </w:rPr>
          <w:tab/>
        </w:r>
        <w:r w:rsidR="002E1C78">
          <w:rPr>
            <w:noProof/>
            <w:webHidden/>
          </w:rPr>
          <w:fldChar w:fldCharType="begin"/>
        </w:r>
        <w:r w:rsidR="002E1C78">
          <w:rPr>
            <w:noProof/>
            <w:webHidden/>
          </w:rPr>
          <w:instrText xml:space="preserve"> PAGEREF _Toc131584317 \h </w:instrText>
        </w:r>
        <w:r w:rsidR="002E1C78">
          <w:rPr>
            <w:noProof/>
            <w:webHidden/>
          </w:rPr>
        </w:r>
        <w:r w:rsidR="002E1C78">
          <w:rPr>
            <w:noProof/>
            <w:webHidden/>
          </w:rPr>
          <w:fldChar w:fldCharType="separate"/>
        </w:r>
        <w:r w:rsidR="002E1C78">
          <w:rPr>
            <w:noProof/>
            <w:webHidden/>
          </w:rPr>
          <w:t>9</w:t>
        </w:r>
        <w:r w:rsidR="002E1C78">
          <w:rPr>
            <w:noProof/>
            <w:webHidden/>
          </w:rPr>
          <w:fldChar w:fldCharType="end"/>
        </w:r>
      </w:hyperlink>
    </w:p>
    <w:p w14:paraId="1B2B8FF9" w14:textId="740A9CBB" w:rsidR="002E1C78" w:rsidRDefault="00274EB9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  <w14:ligatures w14:val="none"/>
        </w:rPr>
      </w:pPr>
      <w:hyperlink w:anchor="_Toc131584318" w:history="1">
        <w:r w:rsidR="002E1C78" w:rsidRPr="009F47D1">
          <w:rPr>
            <w:rStyle w:val="a9"/>
            <w:noProof/>
          </w:rPr>
          <w:t xml:space="preserve">4) </w:t>
        </w:r>
        <w:r w:rsidR="002E1C78" w:rsidRPr="009F47D1">
          <w:rPr>
            <w:rStyle w:val="a9"/>
            <w:noProof/>
          </w:rPr>
          <w:t>렌더링</w:t>
        </w:r>
        <w:r w:rsidR="002E1C78" w:rsidRPr="009F47D1">
          <w:rPr>
            <w:rStyle w:val="a9"/>
            <w:noProof/>
          </w:rPr>
          <w:t xml:space="preserve"> </w:t>
        </w:r>
        <w:r w:rsidR="002E1C78" w:rsidRPr="009F47D1">
          <w:rPr>
            <w:rStyle w:val="a9"/>
            <w:noProof/>
          </w:rPr>
          <w:t>안되는</w:t>
        </w:r>
        <w:r w:rsidR="002E1C78" w:rsidRPr="009F47D1">
          <w:rPr>
            <w:rStyle w:val="a9"/>
            <w:noProof/>
          </w:rPr>
          <w:t xml:space="preserve"> </w:t>
        </w:r>
        <w:r w:rsidR="002E1C78" w:rsidRPr="009F47D1">
          <w:rPr>
            <w:rStyle w:val="a9"/>
            <w:noProof/>
          </w:rPr>
          <w:t>이유</w:t>
        </w:r>
        <w:r w:rsidR="002E1C78">
          <w:rPr>
            <w:noProof/>
            <w:webHidden/>
          </w:rPr>
          <w:tab/>
        </w:r>
        <w:r w:rsidR="002E1C78">
          <w:rPr>
            <w:noProof/>
            <w:webHidden/>
          </w:rPr>
          <w:fldChar w:fldCharType="begin"/>
        </w:r>
        <w:r w:rsidR="002E1C78">
          <w:rPr>
            <w:noProof/>
            <w:webHidden/>
          </w:rPr>
          <w:instrText xml:space="preserve"> PAGEREF _Toc131584318 \h </w:instrText>
        </w:r>
        <w:r w:rsidR="002E1C78">
          <w:rPr>
            <w:noProof/>
            <w:webHidden/>
          </w:rPr>
        </w:r>
        <w:r w:rsidR="002E1C78">
          <w:rPr>
            <w:noProof/>
            <w:webHidden/>
          </w:rPr>
          <w:fldChar w:fldCharType="separate"/>
        </w:r>
        <w:r w:rsidR="002E1C78">
          <w:rPr>
            <w:noProof/>
            <w:webHidden/>
          </w:rPr>
          <w:t>11</w:t>
        </w:r>
        <w:r w:rsidR="002E1C78">
          <w:rPr>
            <w:noProof/>
            <w:webHidden/>
          </w:rPr>
          <w:fldChar w:fldCharType="end"/>
        </w:r>
      </w:hyperlink>
    </w:p>
    <w:p w14:paraId="713EFEA6" w14:textId="2928D6D7" w:rsidR="002E1C78" w:rsidRDefault="00274EB9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  <w14:ligatures w14:val="none"/>
        </w:rPr>
      </w:pPr>
      <w:hyperlink w:anchor="_Toc131584319" w:history="1">
        <w:r w:rsidR="002E1C78" w:rsidRPr="009F47D1">
          <w:rPr>
            <w:rStyle w:val="a9"/>
            <w:rFonts w:ascii="굴림체" w:eastAsia="굴림체" w:hAnsi="굴림체"/>
            <w:noProof/>
          </w:rPr>
          <w:t>2.</w:t>
        </w:r>
        <w:r w:rsidR="002E1C78" w:rsidRPr="009F47D1">
          <w:rPr>
            <w:rStyle w:val="a9"/>
            <w:noProof/>
          </w:rPr>
          <w:t xml:space="preserve"> todo </w:t>
        </w:r>
        <w:r w:rsidR="002E1C78" w:rsidRPr="009F47D1">
          <w:rPr>
            <w:rStyle w:val="a9"/>
            <w:noProof/>
          </w:rPr>
          <w:t>앱</w:t>
        </w:r>
        <w:r w:rsidR="002E1C78">
          <w:rPr>
            <w:noProof/>
            <w:webHidden/>
          </w:rPr>
          <w:tab/>
        </w:r>
        <w:r w:rsidR="002E1C78">
          <w:rPr>
            <w:noProof/>
            <w:webHidden/>
          </w:rPr>
          <w:fldChar w:fldCharType="begin"/>
        </w:r>
        <w:r w:rsidR="002E1C78">
          <w:rPr>
            <w:noProof/>
            <w:webHidden/>
          </w:rPr>
          <w:instrText xml:space="preserve"> PAGEREF _Toc131584319 \h </w:instrText>
        </w:r>
        <w:r w:rsidR="002E1C78">
          <w:rPr>
            <w:noProof/>
            <w:webHidden/>
          </w:rPr>
        </w:r>
        <w:r w:rsidR="002E1C78">
          <w:rPr>
            <w:noProof/>
            <w:webHidden/>
          </w:rPr>
          <w:fldChar w:fldCharType="separate"/>
        </w:r>
        <w:r w:rsidR="002E1C78">
          <w:rPr>
            <w:noProof/>
            <w:webHidden/>
          </w:rPr>
          <w:t>12</w:t>
        </w:r>
        <w:r w:rsidR="002E1C78">
          <w:rPr>
            <w:noProof/>
            <w:webHidden/>
          </w:rPr>
          <w:fldChar w:fldCharType="end"/>
        </w:r>
      </w:hyperlink>
    </w:p>
    <w:p w14:paraId="18BC132E" w14:textId="6EA282F5" w:rsidR="002E1C78" w:rsidRDefault="00274EB9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  <w14:ligatures w14:val="none"/>
        </w:rPr>
      </w:pPr>
      <w:hyperlink w:anchor="_Toc131584320" w:history="1">
        <w:r w:rsidR="002E1C78" w:rsidRPr="009F47D1">
          <w:rPr>
            <w:rStyle w:val="a9"/>
            <w:noProof/>
          </w:rPr>
          <w:t xml:space="preserve">1) </w:t>
        </w:r>
        <w:r w:rsidR="002E1C78" w:rsidRPr="009F47D1">
          <w:rPr>
            <w:rStyle w:val="a9"/>
            <w:noProof/>
          </w:rPr>
          <w:t>화면</w:t>
        </w:r>
        <w:r w:rsidR="002E1C78" w:rsidRPr="009F47D1">
          <w:rPr>
            <w:rStyle w:val="a9"/>
            <w:noProof/>
          </w:rPr>
          <w:t xml:space="preserve"> </w:t>
        </w:r>
        <w:r w:rsidR="002E1C78" w:rsidRPr="009F47D1">
          <w:rPr>
            <w:rStyle w:val="a9"/>
            <w:noProof/>
          </w:rPr>
          <w:t>분할</w:t>
        </w:r>
        <w:r w:rsidR="002E1C78">
          <w:rPr>
            <w:noProof/>
            <w:webHidden/>
          </w:rPr>
          <w:tab/>
        </w:r>
        <w:r w:rsidR="002E1C78">
          <w:rPr>
            <w:noProof/>
            <w:webHidden/>
          </w:rPr>
          <w:fldChar w:fldCharType="begin"/>
        </w:r>
        <w:r w:rsidR="002E1C78">
          <w:rPr>
            <w:noProof/>
            <w:webHidden/>
          </w:rPr>
          <w:instrText xml:space="preserve"> PAGEREF _Toc131584320 \h </w:instrText>
        </w:r>
        <w:r w:rsidR="002E1C78">
          <w:rPr>
            <w:noProof/>
            <w:webHidden/>
          </w:rPr>
        </w:r>
        <w:r w:rsidR="002E1C78">
          <w:rPr>
            <w:noProof/>
            <w:webHidden/>
          </w:rPr>
          <w:fldChar w:fldCharType="separate"/>
        </w:r>
        <w:r w:rsidR="002E1C78">
          <w:rPr>
            <w:noProof/>
            <w:webHidden/>
          </w:rPr>
          <w:t>12</w:t>
        </w:r>
        <w:r w:rsidR="002E1C78">
          <w:rPr>
            <w:noProof/>
            <w:webHidden/>
          </w:rPr>
          <w:fldChar w:fldCharType="end"/>
        </w:r>
      </w:hyperlink>
    </w:p>
    <w:p w14:paraId="02387C58" w14:textId="373EF6B9" w:rsidR="002E1C78" w:rsidRDefault="00274EB9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  <w14:ligatures w14:val="none"/>
        </w:rPr>
      </w:pPr>
      <w:hyperlink w:anchor="_Toc131584321" w:history="1">
        <w:r w:rsidR="002E1C78" w:rsidRPr="009F47D1">
          <w:rPr>
            <w:rStyle w:val="a9"/>
            <w:noProof/>
          </w:rPr>
          <w:t xml:space="preserve">2) </w:t>
        </w:r>
        <w:r w:rsidR="002E1C78" w:rsidRPr="009F47D1">
          <w:rPr>
            <w:rStyle w:val="a9"/>
            <w:noProof/>
          </w:rPr>
          <w:t>컴포넌트</w:t>
        </w:r>
        <w:r w:rsidR="002E1C78" w:rsidRPr="009F47D1">
          <w:rPr>
            <w:rStyle w:val="a9"/>
            <w:noProof/>
          </w:rPr>
          <w:t xml:space="preserve"> </w:t>
        </w:r>
        <w:r w:rsidR="002E1C78" w:rsidRPr="009F47D1">
          <w:rPr>
            <w:rStyle w:val="a9"/>
            <w:noProof/>
          </w:rPr>
          <w:t>분할</w:t>
        </w:r>
        <w:r w:rsidR="002E1C78">
          <w:rPr>
            <w:noProof/>
            <w:webHidden/>
          </w:rPr>
          <w:tab/>
        </w:r>
        <w:r w:rsidR="002E1C78">
          <w:rPr>
            <w:noProof/>
            <w:webHidden/>
          </w:rPr>
          <w:fldChar w:fldCharType="begin"/>
        </w:r>
        <w:r w:rsidR="002E1C78">
          <w:rPr>
            <w:noProof/>
            <w:webHidden/>
          </w:rPr>
          <w:instrText xml:space="preserve"> PAGEREF _Toc131584321 \h </w:instrText>
        </w:r>
        <w:r w:rsidR="002E1C78">
          <w:rPr>
            <w:noProof/>
            <w:webHidden/>
          </w:rPr>
        </w:r>
        <w:r w:rsidR="002E1C78">
          <w:rPr>
            <w:noProof/>
            <w:webHidden/>
          </w:rPr>
          <w:fldChar w:fldCharType="separate"/>
        </w:r>
        <w:r w:rsidR="002E1C78">
          <w:rPr>
            <w:noProof/>
            <w:webHidden/>
          </w:rPr>
          <w:t>12</w:t>
        </w:r>
        <w:r w:rsidR="002E1C78">
          <w:rPr>
            <w:noProof/>
            <w:webHidden/>
          </w:rPr>
          <w:fldChar w:fldCharType="end"/>
        </w:r>
      </w:hyperlink>
    </w:p>
    <w:p w14:paraId="4C06EB06" w14:textId="333E0E38" w:rsidR="002E1C78" w:rsidRDefault="00274EB9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  <w14:ligatures w14:val="none"/>
        </w:rPr>
      </w:pPr>
      <w:hyperlink w:anchor="_Toc131584322" w:history="1">
        <w:r w:rsidR="002E1C78" w:rsidRPr="009F47D1">
          <w:rPr>
            <w:rStyle w:val="a9"/>
            <w:noProof/>
          </w:rPr>
          <w:t xml:space="preserve">3) </w:t>
        </w:r>
        <w:r w:rsidR="002E1C78" w:rsidRPr="009F47D1">
          <w:rPr>
            <w:rStyle w:val="a9"/>
            <w:noProof/>
          </w:rPr>
          <w:t>구현</w:t>
        </w:r>
        <w:r w:rsidR="002E1C78">
          <w:rPr>
            <w:noProof/>
            <w:webHidden/>
          </w:rPr>
          <w:tab/>
        </w:r>
        <w:r w:rsidR="002E1C78">
          <w:rPr>
            <w:noProof/>
            <w:webHidden/>
          </w:rPr>
          <w:fldChar w:fldCharType="begin"/>
        </w:r>
        <w:r w:rsidR="002E1C78">
          <w:rPr>
            <w:noProof/>
            <w:webHidden/>
          </w:rPr>
          <w:instrText xml:space="preserve"> PAGEREF _Toc131584322 \h </w:instrText>
        </w:r>
        <w:r w:rsidR="002E1C78">
          <w:rPr>
            <w:noProof/>
            <w:webHidden/>
          </w:rPr>
        </w:r>
        <w:r w:rsidR="002E1C78">
          <w:rPr>
            <w:noProof/>
            <w:webHidden/>
          </w:rPr>
          <w:fldChar w:fldCharType="separate"/>
        </w:r>
        <w:r w:rsidR="002E1C78">
          <w:rPr>
            <w:noProof/>
            <w:webHidden/>
          </w:rPr>
          <w:t>13</w:t>
        </w:r>
        <w:r w:rsidR="002E1C78">
          <w:rPr>
            <w:noProof/>
            <w:webHidden/>
          </w:rPr>
          <w:fldChar w:fldCharType="end"/>
        </w:r>
      </w:hyperlink>
    </w:p>
    <w:p w14:paraId="407321B8" w14:textId="6D1D2A79" w:rsidR="002E1C78" w:rsidRDefault="00274EB9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  <w14:ligatures w14:val="none"/>
        </w:rPr>
      </w:pPr>
      <w:hyperlink w:anchor="_Toc131584323" w:history="1">
        <w:r w:rsidR="002E1C78" w:rsidRPr="009F47D1">
          <w:rPr>
            <w:rStyle w:val="a9"/>
            <w:noProof/>
          </w:rPr>
          <w:t xml:space="preserve">4) </w:t>
        </w:r>
        <w:r w:rsidR="002E1C78" w:rsidRPr="009F47D1">
          <w:rPr>
            <w:rStyle w:val="a9"/>
            <w:noProof/>
          </w:rPr>
          <w:t>연습</w:t>
        </w:r>
        <w:r w:rsidR="002E1C78" w:rsidRPr="009F47D1">
          <w:rPr>
            <w:rStyle w:val="a9"/>
            <w:noProof/>
          </w:rPr>
          <w:t xml:space="preserve"> </w:t>
        </w:r>
        <w:r w:rsidR="002E1C78" w:rsidRPr="009F47D1">
          <w:rPr>
            <w:rStyle w:val="a9"/>
            <w:noProof/>
          </w:rPr>
          <w:t>문제</w:t>
        </w:r>
        <w:r w:rsidR="002E1C78">
          <w:rPr>
            <w:noProof/>
            <w:webHidden/>
          </w:rPr>
          <w:tab/>
        </w:r>
        <w:r w:rsidR="002E1C78">
          <w:rPr>
            <w:noProof/>
            <w:webHidden/>
          </w:rPr>
          <w:fldChar w:fldCharType="begin"/>
        </w:r>
        <w:r w:rsidR="002E1C78">
          <w:rPr>
            <w:noProof/>
            <w:webHidden/>
          </w:rPr>
          <w:instrText xml:space="preserve"> PAGEREF _Toc131584323 \h </w:instrText>
        </w:r>
        <w:r w:rsidR="002E1C78">
          <w:rPr>
            <w:noProof/>
            <w:webHidden/>
          </w:rPr>
        </w:r>
        <w:r w:rsidR="002E1C78">
          <w:rPr>
            <w:noProof/>
            <w:webHidden/>
          </w:rPr>
          <w:fldChar w:fldCharType="separate"/>
        </w:r>
        <w:r w:rsidR="002E1C78">
          <w:rPr>
            <w:noProof/>
            <w:webHidden/>
          </w:rPr>
          <w:t>19</w:t>
        </w:r>
        <w:r w:rsidR="002E1C78">
          <w:rPr>
            <w:noProof/>
            <w:webHidden/>
          </w:rPr>
          <w:fldChar w:fldCharType="end"/>
        </w:r>
      </w:hyperlink>
    </w:p>
    <w:p w14:paraId="72139BF8" w14:textId="1BE166D7" w:rsidR="00D64B8C" w:rsidRPr="00314A47" w:rsidRDefault="00D64B8C" w:rsidP="00F579D5">
      <w:pPr>
        <w:rPr>
          <w:rFonts w:ascii="굴림"/>
        </w:rPr>
      </w:pPr>
      <w:r w:rsidRPr="009329A1">
        <w:rPr>
          <w:rFonts w:ascii="굴림체" w:eastAsia="굴림체" w:hAnsi="굴림체"/>
        </w:rPr>
        <w:fldChar w:fldCharType="end"/>
      </w:r>
    </w:p>
    <w:p w14:paraId="1BF4464B" w14:textId="1057E10D" w:rsidR="00D64B8C" w:rsidRPr="00314A47" w:rsidRDefault="00D64B8C" w:rsidP="00F579D5">
      <w:pPr>
        <w:rPr>
          <w:rFonts w:ascii="굴림"/>
        </w:rPr>
      </w:pPr>
    </w:p>
    <w:p w14:paraId="166175A2" w14:textId="77777777" w:rsidR="00134DC4" w:rsidRPr="00314A47" w:rsidRDefault="00134DC4" w:rsidP="00F579D5">
      <w:pPr>
        <w:rPr>
          <w:rFonts w:ascii="굴림"/>
        </w:rPr>
      </w:pPr>
    </w:p>
    <w:p w14:paraId="77F38100" w14:textId="53A8E239" w:rsidR="003601EA" w:rsidRDefault="003601E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EB8369D" w14:textId="63D228E1" w:rsidR="00F80A28" w:rsidRDefault="0061186B" w:rsidP="00314A47">
      <w:pPr>
        <w:pStyle w:val="1"/>
      </w:pPr>
      <w:bookmarkStart w:id="1" w:name="_Toc131584314"/>
      <w:r>
        <w:rPr>
          <w:rFonts w:hint="eastAsia"/>
        </w:rPr>
        <w:lastRenderedPageBreak/>
        <w:t>렌더링</w:t>
      </w:r>
      <w:bookmarkEnd w:id="1"/>
    </w:p>
    <w:p w14:paraId="3C13F728" w14:textId="77777777" w:rsidR="00F80A28" w:rsidRDefault="00F80A28" w:rsidP="00F80A28"/>
    <w:p w14:paraId="64FD965E" w14:textId="528901B3" w:rsidR="00F80A28" w:rsidRDefault="004242FE" w:rsidP="00F80A28">
      <w:pPr>
        <w:pStyle w:val="2"/>
      </w:pPr>
      <w:bookmarkStart w:id="2" w:name="_Toc131584315"/>
      <w:r>
        <w:rPr>
          <w:rFonts w:hint="eastAsia"/>
        </w:rPr>
        <w:t>언제 렌더링 되는가?</w:t>
      </w:r>
      <w:bookmarkEnd w:id="2"/>
    </w:p>
    <w:p w14:paraId="61F8ED36" w14:textId="0E75CC51" w:rsidR="004242FE" w:rsidRDefault="004242FE" w:rsidP="004242FE">
      <w:r>
        <w:rPr>
          <w:rFonts w:hint="eastAsia"/>
        </w:rPr>
        <w:t>컴포넌트가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되는지</w:t>
      </w:r>
      <w:r>
        <w:rPr>
          <w:rFonts w:hint="eastAsia"/>
        </w:rPr>
        <w:t xml:space="preserve"> </w:t>
      </w:r>
      <w:r>
        <w:rPr>
          <w:rFonts w:hint="eastAsia"/>
        </w:rPr>
        <w:t>알아보기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구현하자</w:t>
      </w:r>
      <w:r>
        <w:rPr>
          <w:rFonts w:hint="eastAsia"/>
        </w:rPr>
        <w:t>.</w:t>
      </w:r>
    </w:p>
    <w:p w14:paraId="2AFB039B" w14:textId="77777777" w:rsidR="004242FE" w:rsidRDefault="004242FE" w:rsidP="004242FE"/>
    <w:p w14:paraId="192C3FA7" w14:textId="391CA34D" w:rsidR="004242FE" w:rsidRDefault="007D42C8" w:rsidP="007D42C8">
      <w:pPr>
        <w:pStyle w:val="3"/>
      </w:pPr>
      <w:r>
        <w:rPr>
          <w:rFonts w:hint="eastAsia"/>
        </w:rPr>
        <w:t>s</w:t>
      </w:r>
      <w:r>
        <w:t>rc/</w:t>
      </w:r>
      <w:r w:rsidR="00BB100A">
        <w:rPr>
          <w:rFonts w:hint="eastAsia"/>
        </w:rPr>
        <w:t>C</w:t>
      </w:r>
      <w:r w:rsidR="00BB100A">
        <w:t>ounter</w:t>
      </w:r>
      <w:r>
        <w:t xml:space="preserve">A.tsx </w:t>
      </w:r>
      <w:r>
        <w:rPr>
          <w:rFonts w:hint="eastAsia"/>
        </w:rPr>
        <w:t>생성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D42C8" w14:paraId="60020EEA" w14:textId="77777777" w:rsidTr="007D42C8">
        <w:tc>
          <w:tcPr>
            <w:tcW w:w="10456" w:type="dxa"/>
          </w:tcPr>
          <w:p w14:paraId="790214BD" w14:textId="77777777" w:rsidR="009A0BD2" w:rsidRPr="009A0BD2" w:rsidRDefault="009A0BD2" w:rsidP="009A0BD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A0BD2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9A0BD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React, { useState } </w:t>
            </w:r>
            <w:r w:rsidRPr="009A0BD2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9A0BD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9A0BD2">
              <w:rPr>
                <w:rFonts w:cs="굴림"/>
                <w:color w:val="A31515"/>
                <w:kern w:val="0"/>
                <w:szCs w:val="20"/>
                <w14:ligatures w14:val="none"/>
              </w:rPr>
              <w:t>'react'</w:t>
            </w:r>
          </w:p>
          <w:p w14:paraId="5FE29942" w14:textId="77777777" w:rsidR="009A0BD2" w:rsidRPr="009A0BD2" w:rsidRDefault="009A0BD2" w:rsidP="009A0BD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131E69E6" w14:textId="77777777" w:rsidR="009A0BD2" w:rsidRPr="009A0BD2" w:rsidRDefault="009A0BD2" w:rsidP="009A0BD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A0BD2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9A0BD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CounterA() {</w:t>
            </w:r>
          </w:p>
          <w:p w14:paraId="10D145C5" w14:textId="77777777" w:rsidR="009A0BD2" w:rsidRPr="009A0BD2" w:rsidRDefault="009A0BD2" w:rsidP="009A0BD2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A0BD2">
              <w:rPr>
                <w:rFonts w:cs="굴림"/>
                <w:color w:val="000000"/>
                <w:kern w:val="0"/>
                <w:szCs w:val="20"/>
                <w14:ligatures w14:val="none"/>
              </w:rPr>
              <w:t>  console.log(</w:t>
            </w:r>
            <w:r w:rsidRPr="009A0BD2">
              <w:rPr>
                <w:rFonts w:cs="굴림"/>
                <w:color w:val="A31515"/>
                <w:kern w:val="0"/>
                <w:szCs w:val="20"/>
                <w14:ligatures w14:val="none"/>
              </w:rPr>
              <w:t xml:space="preserve">"CounterA </w:t>
            </w:r>
            <w:r w:rsidRPr="009A0BD2">
              <w:rPr>
                <w:rFonts w:cs="굴림"/>
                <w:color w:val="A31515"/>
                <w:kern w:val="0"/>
                <w:szCs w:val="20"/>
                <w14:ligatures w14:val="none"/>
              </w:rPr>
              <w:t>호출됨</w:t>
            </w:r>
            <w:r w:rsidRPr="009A0BD2">
              <w:rPr>
                <w:rFonts w:cs="굴림"/>
                <w:color w:val="A31515"/>
                <w:kern w:val="0"/>
                <w:szCs w:val="20"/>
                <w14:ligatures w14:val="none"/>
              </w:rPr>
              <w:t>"</w:t>
            </w:r>
            <w:r w:rsidRPr="009A0BD2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476E464C" w14:textId="77777777" w:rsidR="009A0BD2" w:rsidRPr="009A0BD2" w:rsidRDefault="009A0BD2" w:rsidP="009A0BD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A0BD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9A0BD2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9A0BD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[value, setValue] = useState</w:t>
            </w:r>
            <w:r w:rsidRPr="009A0BD2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&lt;number&gt;</w:t>
            </w:r>
            <w:r w:rsidRPr="009A0BD2">
              <w:rPr>
                <w:rFonts w:cs="굴림"/>
                <w:color w:val="000000"/>
                <w:kern w:val="0"/>
                <w:szCs w:val="20"/>
                <w14:ligatures w14:val="none"/>
              </w:rPr>
              <w:t>(</w:t>
            </w:r>
            <w:r w:rsidRPr="009A0BD2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9A0BD2">
              <w:rPr>
                <w:rFonts w:cs="굴림"/>
                <w:color w:val="000000"/>
                <w:kern w:val="0"/>
                <w:szCs w:val="20"/>
                <w14:ligatures w14:val="none"/>
              </w:rPr>
              <w:t>);  </w:t>
            </w:r>
          </w:p>
          <w:p w14:paraId="6C8BA022" w14:textId="77777777" w:rsidR="009A0BD2" w:rsidRPr="009A0BD2" w:rsidRDefault="009A0BD2" w:rsidP="009A0BD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A0BD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9A0BD2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9A0BD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438B1FFA" w14:textId="77777777" w:rsidR="009A0BD2" w:rsidRPr="009A0BD2" w:rsidRDefault="009A0BD2" w:rsidP="009A0BD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A0BD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9A0BD2">
              <w:rPr>
                <w:rFonts w:cs="굴림"/>
                <w:color w:val="800000"/>
                <w:kern w:val="0"/>
                <w:szCs w:val="20"/>
                <w14:ligatures w14:val="none"/>
              </w:rPr>
              <w:t>&lt;div</w:t>
            </w:r>
            <w:r w:rsidRPr="009A0BD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9A0BD2">
              <w:rPr>
                <w:rFonts w:cs="굴림"/>
                <w:color w:val="E50000"/>
                <w:kern w:val="0"/>
                <w:szCs w:val="20"/>
                <w14:ligatures w14:val="none"/>
              </w:rPr>
              <w:t>className</w:t>
            </w:r>
            <w:r w:rsidRPr="009A0BD2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9A0BD2">
              <w:rPr>
                <w:rFonts w:cs="굴림"/>
                <w:color w:val="A31515"/>
                <w:kern w:val="0"/>
                <w:szCs w:val="20"/>
                <w14:ligatures w14:val="none"/>
              </w:rPr>
              <w:t>"box"</w:t>
            </w:r>
            <w:r w:rsidRPr="009A0BD2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4B569BC0" w14:textId="77777777" w:rsidR="009A0BD2" w:rsidRPr="009A0BD2" w:rsidRDefault="009A0BD2" w:rsidP="009A0BD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A0BD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9A0BD2">
              <w:rPr>
                <w:rFonts w:cs="굴림"/>
                <w:color w:val="800000"/>
                <w:kern w:val="0"/>
                <w:szCs w:val="20"/>
                <w14:ligatures w14:val="none"/>
              </w:rPr>
              <w:t>&lt;h1&gt;</w:t>
            </w:r>
            <w:r w:rsidRPr="009A0BD2">
              <w:rPr>
                <w:rFonts w:cs="굴림"/>
                <w:color w:val="000000"/>
                <w:kern w:val="0"/>
                <w:szCs w:val="20"/>
                <w14:ligatures w14:val="none"/>
              </w:rPr>
              <w:t>CounterA</w:t>
            </w:r>
            <w:r w:rsidRPr="009A0BD2">
              <w:rPr>
                <w:rFonts w:cs="굴림"/>
                <w:color w:val="800000"/>
                <w:kern w:val="0"/>
                <w:szCs w:val="20"/>
                <w14:ligatures w14:val="none"/>
              </w:rPr>
              <w:t>&lt;/h1&gt;</w:t>
            </w:r>
          </w:p>
          <w:p w14:paraId="54A1FE19" w14:textId="77777777" w:rsidR="009A0BD2" w:rsidRPr="009A0BD2" w:rsidRDefault="009A0BD2" w:rsidP="009A0BD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A0BD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9A0BD2">
              <w:rPr>
                <w:rFonts w:cs="굴림"/>
                <w:color w:val="800000"/>
                <w:kern w:val="0"/>
                <w:szCs w:val="20"/>
                <w14:ligatures w14:val="none"/>
              </w:rPr>
              <w:t>&lt;button</w:t>
            </w:r>
            <w:r w:rsidRPr="009A0BD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9A0BD2">
              <w:rPr>
                <w:rFonts w:cs="굴림"/>
                <w:color w:val="E50000"/>
                <w:kern w:val="0"/>
                <w:szCs w:val="20"/>
                <w14:ligatures w14:val="none"/>
              </w:rPr>
              <w:t>onClick</w:t>
            </w:r>
            <w:r w:rsidRPr="009A0BD2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9A0BD2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9A0BD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() </w:t>
            </w:r>
            <w:r w:rsidRPr="009A0BD2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9A0BD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setValue(value + </w:t>
            </w:r>
            <w:r w:rsidRPr="009A0BD2">
              <w:rPr>
                <w:rFonts w:cs="굴림"/>
                <w:color w:val="098658"/>
                <w:kern w:val="0"/>
                <w:szCs w:val="20"/>
                <w14:ligatures w14:val="none"/>
              </w:rPr>
              <w:t>1</w:t>
            </w:r>
            <w:r w:rsidRPr="009A0BD2">
              <w:rPr>
                <w:rFonts w:cs="굴림"/>
                <w:color w:val="000000"/>
                <w:kern w:val="0"/>
                <w:szCs w:val="20"/>
                <w14:ligatures w14:val="none"/>
              </w:rPr>
              <w:t>)</w:t>
            </w:r>
            <w:r w:rsidRPr="009A0BD2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9A0BD2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659DEDC1" w14:textId="77777777" w:rsidR="009A0BD2" w:rsidRPr="009A0BD2" w:rsidRDefault="009A0BD2" w:rsidP="009A0BD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A0BD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9A0BD2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9A0BD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value </w:t>
            </w:r>
            <w:r w:rsidRPr="009A0BD2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</w:p>
          <w:p w14:paraId="76B6FBCC" w14:textId="77777777" w:rsidR="009A0BD2" w:rsidRPr="009A0BD2" w:rsidRDefault="009A0BD2" w:rsidP="009A0BD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A0BD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9A0BD2">
              <w:rPr>
                <w:rFonts w:cs="굴림"/>
                <w:color w:val="800000"/>
                <w:kern w:val="0"/>
                <w:szCs w:val="20"/>
                <w14:ligatures w14:val="none"/>
              </w:rPr>
              <w:t>&lt;/button&gt;</w:t>
            </w:r>
          </w:p>
          <w:p w14:paraId="64E6B685" w14:textId="77777777" w:rsidR="009A0BD2" w:rsidRPr="009A0BD2" w:rsidRDefault="009A0BD2" w:rsidP="009A0BD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A0BD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9A0BD2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01F4FE70" w14:textId="77777777" w:rsidR="009A0BD2" w:rsidRPr="009A0BD2" w:rsidRDefault="009A0BD2" w:rsidP="009A0BD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A0BD2">
              <w:rPr>
                <w:rFonts w:cs="굴림"/>
                <w:color w:val="000000"/>
                <w:kern w:val="0"/>
                <w:szCs w:val="20"/>
                <w14:ligatures w14:val="none"/>
              </w:rPr>
              <w:t>  )</w:t>
            </w:r>
          </w:p>
          <w:p w14:paraId="2ED1B44E" w14:textId="77777777" w:rsidR="009A0BD2" w:rsidRPr="009A0BD2" w:rsidRDefault="009A0BD2" w:rsidP="009A0BD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A0BD2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3DFECEDC" w14:textId="77777777" w:rsidR="009A0BD2" w:rsidRPr="009A0BD2" w:rsidRDefault="009A0BD2" w:rsidP="009A0BD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27AAD6E0" w14:textId="1B0A7E26" w:rsidR="007D42C8" w:rsidRPr="009A0BD2" w:rsidRDefault="009A0BD2" w:rsidP="00262C4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A0BD2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9A0BD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9A0BD2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9A0BD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CounterA;</w:t>
            </w:r>
          </w:p>
        </w:tc>
      </w:tr>
    </w:tbl>
    <w:p w14:paraId="6F1EBA8A" w14:textId="77777777" w:rsidR="007D42C8" w:rsidRDefault="007D42C8" w:rsidP="007D42C8"/>
    <w:p w14:paraId="1362DB6C" w14:textId="2FC3687B" w:rsidR="00F82308" w:rsidRDefault="00F82308" w:rsidP="007D42C8">
      <w:pPr>
        <w:rPr>
          <w:rFonts w:cs="굴림"/>
          <w:color w:val="000000"/>
          <w:kern w:val="0"/>
          <w:szCs w:val="20"/>
          <w14:ligatures w14:val="none"/>
        </w:rPr>
      </w:pPr>
      <w:r w:rsidRPr="007D42C8">
        <w:rPr>
          <w:rFonts w:cs="굴림"/>
          <w:color w:val="000000"/>
          <w:kern w:val="0"/>
          <w:szCs w:val="20"/>
          <w:shd w:val="clear" w:color="auto" w:fill="FFFFCC"/>
          <w14:ligatures w14:val="none"/>
        </w:rPr>
        <w:t>console.log(</w:t>
      </w:r>
      <w:r w:rsidRPr="007D42C8">
        <w:rPr>
          <w:rFonts w:cs="굴림"/>
          <w:color w:val="A31515"/>
          <w:kern w:val="0"/>
          <w:szCs w:val="20"/>
          <w:shd w:val="clear" w:color="auto" w:fill="FFFFCC"/>
          <w14:ligatures w14:val="none"/>
        </w:rPr>
        <w:t xml:space="preserve">"CounterA </w:t>
      </w:r>
      <w:r w:rsidRPr="007D42C8">
        <w:rPr>
          <w:rFonts w:cs="굴림"/>
          <w:color w:val="A31515"/>
          <w:kern w:val="0"/>
          <w:szCs w:val="20"/>
          <w:shd w:val="clear" w:color="auto" w:fill="FFFFCC"/>
          <w14:ligatures w14:val="none"/>
        </w:rPr>
        <w:t>호출됨</w:t>
      </w:r>
      <w:r w:rsidRPr="007D42C8">
        <w:rPr>
          <w:rFonts w:cs="굴림"/>
          <w:color w:val="A31515"/>
          <w:kern w:val="0"/>
          <w:szCs w:val="20"/>
          <w:shd w:val="clear" w:color="auto" w:fill="FFFFCC"/>
          <w14:ligatures w14:val="none"/>
        </w:rPr>
        <w:t>"</w:t>
      </w:r>
      <w:r w:rsidRPr="007D42C8">
        <w:rPr>
          <w:rFonts w:cs="굴림"/>
          <w:color w:val="000000"/>
          <w:kern w:val="0"/>
          <w:szCs w:val="20"/>
          <w:shd w:val="clear" w:color="auto" w:fill="FFFFCC"/>
          <w14:ligatures w14:val="none"/>
        </w:rPr>
        <w:t>);</w:t>
      </w:r>
    </w:p>
    <w:p w14:paraId="18F35081" w14:textId="05591A81" w:rsidR="008F43A9" w:rsidRDefault="008F43A9" w:rsidP="008F43A9">
      <w:r>
        <w:t xml:space="preserve">    </w:t>
      </w:r>
      <w:r>
        <w:rPr>
          <w:rFonts w:hint="eastAsia"/>
        </w:rPr>
        <w:t>C</w:t>
      </w:r>
      <w:r>
        <w:t xml:space="preserve">ountA </w:t>
      </w:r>
      <w:r>
        <w:rPr>
          <w:rFonts w:hint="eastAsia"/>
        </w:rPr>
        <w:t>함수형</w:t>
      </w:r>
      <w:r>
        <w:rPr>
          <w:rFonts w:hint="eastAsia"/>
        </w:rPr>
        <w:t xml:space="preserve"> </w:t>
      </w:r>
      <w:r>
        <w:rPr>
          <w:rFonts w:hint="eastAsia"/>
        </w:rPr>
        <w:t>컴포넌트가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실행될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1DB498ED" w14:textId="77777777" w:rsidR="008F43A9" w:rsidRPr="008F43A9" w:rsidRDefault="008F43A9" w:rsidP="007D42C8">
      <w:pPr>
        <w:rPr>
          <w:rFonts w:cs="굴림"/>
          <w:color w:val="000000"/>
          <w:kern w:val="0"/>
          <w:szCs w:val="20"/>
          <w14:ligatures w14:val="none"/>
        </w:rPr>
      </w:pPr>
    </w:p>
    <w:p w14:paraId="268E7EBF" w14:textId="16662668" w:rsidR="008F43A9" w:rsidRPr="007D42C8" w:rsidRDefault="008F43A9" w:rsidP="008F43A9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7D42C8">
        <w:rPr>
          <w:rFonts w:cs="굴림"/>
          <w:color w:val="0000FF"/>
          <w:kern w:val="0"/>
          <w:szCs w:val="20"/>
          <w14:ligatures w14:val="none"/>
        </w:rPr>
        <w:t>const</w:t>
      </w:r>
      <w:r w:rsidRPr="007D42C8">
        <w:rPr>
          <w:rFonts w:cs="굴림"/>
          <w:color w:val="000000"/>
          <w:kern w:val="0"/>
          <w:szCs w:val="20"/>
          <w14:ligatures w14:val="none"/>
        </w:rPr>
        <w:t xml:space="preserve"> [value, setValue] = </w:t>
      </w:r>
      <w:r w:rsidRPr="007D42C8">
        <w:t>useState</w:t>
      </w:r>
      <w:r w:rsidRPr="007D42C8">
        <w:rPr>
          <w:rFonts w:cs="굴림"/>
          <w:color w:val="000000"/>
          <w:kern w:val="0"/>
          <w:szCs w:val="20"/>
          <w:shd w:val="clear" w:color="auto" w:fill="FFFFCC"/>
          <w14:ligatures w14:val="none"/>
        </w:rPr>
        <w:t>&lt;number&gt;</w:t>
      </w:r>
      <w:r w:rsidRPr="007D42C8">
        <w:rPr>
          <w:rFonts w:cs="굴림"/>
          <w:color w:val="000000"/>
          <w:kern w:val="0"/>
          <w:szCs w:val="20"/>
          <w14:ligatures w14:val="none"/>
        </w:rPr>
        <w:t>(</w:t>
      </w:r>
      <w:r w:rsidRPr="007D42C8">
        <w:rPr>
          <w:rFonts w:cs="굴림"/>
          <w:color w:val="098658"/>
          <w:kern w:val="0"/>
          <w:szCs w:val="20"/>
          <w14:ligatures w14:val="none"/>
        </w:rPr>
        <w:t>0</w:t>
      </w:r>
      <w:r w:rsidRPr="007D42C8">
        <w:rPr>
          <w:rFonts w:cs="굴림"/>
          <w:color w:val="000000"/>
          <w:kern w:val="0"/>
          <w:szCs w:val="20"/>
          <w14:ligatures w14:val="none"/>
        </w:rPr>
        <w:t>);  </w:t>
      </w:r>
    </w:p>
    <w:p w14:paraId="337804B4" w14:textId="7BC47549" w:rsidR="008F43A9" w:rsidRPr="007F3C5C" w:rsidRDefault="008F43A9" w:rsidP="007D42C8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u</w:t>
      </w:r>
      <w:r>
        <w:t xml:space="preserve">seState </w:t>
      </w:r>
      <w:r w:rsidR="007F3C5C">
        <w:rPr>
          <w:rFonts w:hint="eastAsia"/>
        </w:rPr>
        <w:t>함수로</w:t>
      </w:r>
      <w:r w:rsidR="007F3C5C">
        <w:rPr>
          <w:rFonts w:hint="eastAsia"/>
        </w:rPr>
        <w:t xml:space="preserve"> </w:t>
      </w:r>
      <w:r w:rsidR="007F3C5C">
        <w:rPr>
          <w:rFonts w:hint="eastAsia"/>
        </w:rPr>
        <w:t>상태를</w:t>
      </w:r>
      <w:r w:rsidR="007F3C5C">
        <w:rPr>
          <w:rFonts w:hint="eastAsia"/>
        </w:rPr>
        <w:t xml:space="preserve"> </w:t>
      </w:r>
      <w:r w:rsidR="007F3C5C">
        <w:rPr>
          <w:rFonts w:hint="eastAsia"/>
        </w:rPr>
        <w:t>생성할</w:t>
      </w:r>
      <w:r w:rsidR="007F3C5C">
        <w:rPr>
          <w:rFonts w:hint="eastAsia"/>
        </w:rPr>
        <w:t xml:space="preserve"> </w:t>
      </w:r>
      <w:r w:rsidR="007F3C5C">
        <w:rPr>
          <w:rFonts w:hint="eastAsia"/>
        </w:rPr>
        <w:t>때</w:t>
      </w:r>
      <w:r w:rsidR="007F3C5C">
        <w:rPr>
          <w:rFonts w:hint="eastAsia"/>
        </w:rPr>
        <w:t>,</w:t>
      </w:r>
      <w:r w:rsidR="007F3C5C">
        <w:t xml:space="preserve"> </w:t>
      </w:r>
      <w:r w:rsidR="007F3C5C" w:rsidRPr="007F3C5C">
        <w:t>위와</w:t>
      </w:r>
      <w:r w:rsidR="007F3C5C" w:rsidRPr="007F3C5C">
        <w:rPr>
          <w:rFonts w:hint="eastAsia"/>
        </w:rPr>
        <w:t xml:space="preserve"> </w:t>
      </w:r>
      <w:r w:rsidR="007F3C5C" w:rsidRPr="007F3C5C">
        <w:t>같</w:t>
      </w:r>
      <w:r w:rsidR="007F3C5C">
        <w:rPr>
          <w:rFonts w:hint="eastAsia"/>
        </w:rPr>
        <w:t>이</w:t>
      </w:r>
      <w:r w:rsidR="007F3C5C">
        <w:rPr>
          <w:rFonts w:hint="eastAsia"/>
        </w:rPr>
        <w:t xml:space="preserve"> </w:t>
      </w:r>
      <w:r w:rsidR="007F3C5C">
        <w:rPr>
          <w:rFonts w:hint="eastAsia"/>
        </w:rPr>
        <w:t>값의</w:t>
      </w:r>
      <w:r w:rsidR="007F3C5C">
        <w:rPr>
          <w:rFonts w:hint="eastAsia"/>
        </w:rPr>
        <w:t xml:space="preserve"> </w:t>
      </w:r>
      <w:r w:rsidR="007F3C5C">
        <w:rPr>
          <w:rFonts w:hint="eastAsia"/>
        </w:rPr>
        <w:t>타입을</w:t>
      </w:r>
      <w:r w:rsidR="007F3C5C">
        <w:rPr>
          <w:rFonts w:hint="eastAsia"/>
        </w:rPr>
        <w:t xml:space="preserve"> </w:t>
      </w:r>
      <w:r w:rsidR="007F3C5C">
        <w:rPr>
          <w:rFonts w:hint="eastAsia"/>
        </w:rPr>
        <w:t>적어주는</w:t>
      </w:r>
      <w:r w:rsidR="007F3C5C">
        <w:rPr>
          <w:rFonts w:hint="eastAsia"/>
        </w:rPr>
        <w:t xml:space="preserve"> </w:t>
      </w:r>
      <w:r w:rsidR="007F3C5C">
        <w:rPr>
          <w:rFonts w:hint="eastAsia"/>
        </w:rPr>
        <w:t>것이</w:t>
      </w:r>
      <w:r w:rsidR="007F3C5C">
        <w:rPr>
          <w:rFonts w:hint="eastAsia"/>
        </w:rPr>
        <w:t xml:space="preserve"> </w:t>
      </w:r>
      <w:r w:rsidR="007F3C5C">
        <w:rPr>
          <w:rFonts w:hint="eastAsia"/>
        </w:rPr>
        <w:t>좋다</w:t>
      </w:r>
      <w:r w:rsidR="007F3C5C">
        <w:rPr>
          <w:rFonts w:hint="eastAsia"/>
        </w:rPr>
        <w:t>.</w:t>
      </w:r>
    </w:p>
    <w:p w14:paraId="1906A3F8" w14:textId="77777777" w:rsidR="00847BD0" w:rsidRDefault="00847BD0" w:rsidP="00B45202"/>
    <w:p w14:paraId="6CDA5868" w14:textId="77777777" w:rsidR="007F3C5C" w:rsidRDefault="007F3C5C" w:rsidP="00B45202"/>
    <w:p w14:paraId="4B7A4569" w14:textId="0C8BF565" w:rsidR="002039A4" w:rsidRDefault="007D42C8" w:rsidP="007D42C8">
      <w:pPr>
        <w:pStyle w:val="3"/>
      </w:pPr>
      <w:r>
        <w:rPr>
          <w:rFonts w:hint="eastAsia"/>
        </w:rPr>
        <w:t>s</w:t>
      </w:r>
      <w:r>
        <w:t>rc/</w:t>
      </w:r>
      <w:r w:rsidR="00BB100A">
        <w:t>Counter</w:t>
      </w:r>
      <w:r>
        <w:t xml:space="preserve">B.tsx </w:t>
      </w:r>
      <w:r>
        <w:rPr>
          <w:rFonts w:hint="eastAsia"/>
        </w:rPr>
        <w:t>생성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D42C8" w14:paraId="2EF66535" w14:textId="77777777" w:rsidTr="007D42C8">
        <w:tc>
          <w:tcPr>
            <w:tcW w:w="10456" w:type="dxa"/>
          </w:tcPr>
          <w:p w14:paraId="0FB6C7D7" w14:textId="77777777" w:rsidR="00296D87" w:rsidRPr="00296D87" w:rsidRDefault="00296D87" w:rsidP="00296D8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96D87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296D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React, { useState } </w:t>
            </w:r>
            <w:r w:rsidRPr="00296D87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296D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96D87">
              <w:rPr>
                <w:rFonts w:cs="굴림"/>
                <w:color w:val="A31515"/>
                <w:kern w:val="0"/>
                <w:szCs w:val="20"/>
                <w14:ligatures w14:val="none"/>
              </w:rPr>
              <w:t>'react'</w:t>
            </w:r>
          </w:p>
          <w:p w14:paraId="721D3CDF" w14:textId="77777777" w:rsidR="00296D87" w:rsidRPr="00296D87" w:rsidRDefault="00296D87" w:rsidP="00296D8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66B538EF" w14:textId="77777777" w:rsidR="00296D87" w:rsidRPr="00296D87" w:rsidRDefault="00296D87" w:rsidP="00296D8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96D87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296D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CounterB() {</w:t>
            </w:r>
          </w:p>
          <w:p w14:paraId="515627D4" w14:textId="77777777" w:rsidR="00296D87" w:rsidRPr="00296D87" w:rsidRDefault="00296D87" w:rsidP="00296D87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96D87">
              <w:rPr>
                <w:rFonts w:cs="굴림"/>
                <w:color w:val="000000"/>
                <w:kern w:val="0"/>
                <w:szCs w:val="20"/>
                <w14:ligatures w14:val="none"/>
              </w:rPr>
              <w:t>  console.log(</w:t>
            </w:r>
            <w:r w:rsidRPr="00296D87">
              <w:rPr>
                <w:rFonts w:cs="굴림"/>
                <w:color w:val="A31515"/>
                <w:kern w:val="0"/>
                <w:szCs w:val="20"/>
                <w14:ligatures w14:val="none"/>
              </w:rPr>
              <w:t xml:space="preserve">"CounterB </w:t>
            </w:r>
            <w:r w:rsidRPr="00296D87">
              <w:rPr>
                <w:rFonts w:cs="굴림"/>
                <w:color w:val="A31515"/>
                <w:kern w:val="0"/>
                <w:szCs w:val="20"/>
                <w14:ligatures w14:val="none"/>
              </w:rPr>
              <w:t>호출됨</w:t>
            </w:r>
            <w:r w:rsidRPr="00296D87">
              <w:rPr>
                <w:rFonts w:cs="굴림"/>
                <w:color w:val="A31515"/>
                <w:kern w:val="0"/>
                <w:szCs w:val="20"/>
                <w14:ligatures w14:val="none"/>
              </w:rPr>
              <w:t>"</w:t>
            </w:r>
            <w:r w:rsidRPr="00296D87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7142C548" w14:textId="77777777" w:rsidR="00296D87" w:rsidRPr="00296D87" w:rsidRDefault="00296D87" w:rsidP="00296D8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96D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296D87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296D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[value, setValue] = useState&lt;number&gt;(</w:t>
            </w:r>
            <w:r w:rsidRPr="00296D87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296D87">
              <w:rPr>
                <w:rFonts w:cs="굴림"/>
                <w:color w:val="000000"/>
                <w:kern w:val="0"/>
                <w:szCs w:val="20"/>
                <w14:ligatures w14:val="none"/>
              </w:rPr>
              <w:t>);  </w:t>
            </w:r>
          </w:p>
          <w:p w14:paraId="2997501F" w14:textId="77777777" w:rsidR="00296D87" w:rsidRPr="00296D87" w:rsidRDefault="00296D87" w:rsidP="00296D8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96D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296D87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296D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2CE97D92" w14:textId="77777777" w:rsidR="00296D87" w:rsidRPr="00296D87" w:rsidRDefault="00296D87" w:rsidP="00296D8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96D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296D87">
              <w:rPr>
                <w:rFonts w:cs="굴림"/>
                <w:color w:val="800000"/>
                <w:kern w:val="0"/>
                <w:szCs w:val="20"/>
                <w14:ligatures w14:val="none"/>
              </w:rPr>
              <w:t>&lt;div</w:t>
            </w:r>
            <w:r w:rsidRPr="00296D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96D87">
              <w:rPr>
                <w:rFonts w:cs="굴림"/>
                <w:color w:val="E50000"/>
                <w:kern w:val="0"/>
                <w:szCs w:val="20"/>
                <w14:ligatures w14:val="none"/>
              </w:rPr>
              <w:t>className</w:t>
            </w:r>
            <w:r w:rsidRPr="00296D87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296D87">
              <w:rPr>
                <w:rFonts w:cs="굴림"/>
                <w:color w:val="A31515"/>
                <w:kern w:val="0"/>
                <w:szCs w:val="20"/>
                <w14:ligatures w14:val="none"/>
              </w:rPr>
              <w:t>"box"</w:t>
            </w:r>
            <w:r w:rsidRPr="00296D87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14830862" w14:textId="77777777" w:rsidR="00296D87" w:rsidRPr="00296D87" w:rsidRDefault="00296D87" w:rsidP="00296D8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96D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296D87">
              <w:rPr>
                <w:rFonts w:cs="굴림"/>
                <w:color w:val="800000"/>
                <w:kern w:val="0"/>
                <w:szCs w:val="20"/>
                <w14:ligatures w14:val="none"/>
              </w:rPr>
              <w:t>&lt;h1&gt;</w:t>
            </w:r>
            <w:r w:rsidRPr="00296D87">
              <w:rPr>
                <w:rFonts w:cs="굴림"/>
                <w:color w:val="000000"/>
                <w:kern w:val="0"/>
                <w:szCs w:val="20"/>
                <w14:ligatures w14:val="none"/>
              </w:rPr>
              <w:t>CounterB</w:t>
            </w:r>
            <w:r w:rsidRPr="00296D87">
              <w:rPr>
                <w:rFonts w:cs="굴림"/>
                <w:color w:val="800000"/>
                <w:kern w:val="0"/>
                <w:szCs w:val="20"/>
                <w14:ligatures w14:val="none"/>
              </w:rPr>
              <w:t>&lt;/h1&gt;</w:t>
            </w:r>
          </w:p>
          <w:p w14:paraId="01E54FE0" w14:textId="77777777" w:rsidR="00296D87" w:rsidRPr="00296D87" w:rsidRDefault="00296D87" w:rsidP="00296D8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96D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296D87">
              <w:rPr>
                <w:rFonts w:cs="굴림"/>
                <w:color w:val="800000"/>
                <w:kern w:val="0"/>
                <w:szCs w:val="20"/>
                <w14:ligatures w14:val="none"/>
              </w:rPr>
              <w:t>&lt;button</w:t>
            </w:r>
            <w:r w:rsidRPr="00296D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96D87">
              <w:rPr>
                <w:rFonts w:cs="굴림"/>
                <w:color w:val="E50000"/>
                <w:kern w:val="0"/>
                <w:szCs w:val="20"/>
                <w14:ligatures w14:val="none"/>
              </w:rPr>
              <w:t>onClick</w:t>
            </w:r>
            <w:r w:rsidRPr="00296D87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296D87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296D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() </w:t>
            </w:r>
            <w:r w:rsidRPr="00296D87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296D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setValue(value + </w:t>
            </w:r>
            <w:r w:rsidRPr="00296D87">
              <w:rPr>
                <w:rFonts w:cs="굴림"/>
                <w:color w:val="098658"/>
                <w:kern w:val="0"/>
                <w:szCs w:val="20"/>
                <w14:ligatures w14:val="none"/>
              </w:rPr>
              <w:t>1</w:t>
            </w:r>
            <w:r w:rsidRPr="00296D87">
              <w:rPr>
                <w:rFonts w:cs="굴림"/>
                <w:color w:val="000000"/>
                <w:kern w:val="0"/>
                <w:szCs w:val="20"/>
                <w14:ligatures w14:val="none"/>
              </w:rPr>
              <w:t>)</w:t>
            </w:r>
            <w:r w:rsidRPr="00296D87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296D87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553607A9" w14:textId="77777777" w:rsidR="00296D87" w:rsidRPr="00296D87" w:rsidRDefault="00296D87" w:rsidP="00296D8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96D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296D87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296D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value </w:t>
            </w:r>
            <w:r w:rsidRPr="00296D87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</w:p>
          <w:p w14:paraId="14D0BC96" w14:textId="77777777" w:rsidR="00296D87" w:rsidRPr="00296D87" w:rsidRDefault="00296D87" w:rsidP="00296D8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96D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296D87">
              <w:rPr>
                <w:rFonts w:cs="굴림"/>
                <w:color w:val="800000"/>
                <w:kern w:val="0"/>
                <w:szCs w:val="20"/>
                <w14:ligatures w14:val="none"/>
              </w:rPr>
              <w:t>&lt;/button&gt;</w:t>
            </w:r>
          </w:p>
          <w:p w14:paraId="26DF76F9" w14:textId="77777777" w:rsidR="00296D87" w:rsidRPr="00296D87" w:rsidRDefault="00296D87" w:rsidP="00296D8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96D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296D87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65E3F5F0" w14:textId="77777777" w:rsidR="00296D87" w:rsidRPr="00296D87" w:rsidRDefault="00296D87" w:rsidP="00296D8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96D87">
              <w:rPr>
                <w:rFonts w:cs="굴림"/>
                <w:color w:val="000000"/>
                <w:kern w:val="0"/>
                <w:szCs w:val="20"/>
                <w14:ligatures w14:val="none"/>
              </w:rPr>
              <w:t>  )</w:t>
            </w:r>
          </w:p>
          <w:p w14:paraId="755EDCF7" w14:textId="77777777" w:rsidR="00296D87" w:rsidRPr="00296D87" w:rsidRDefault="00296D87" w:rsidP="00296D8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96D87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534FD555" w14:textId="77777777" w:rsidR="00296D87" w:rsidRPr="00296D87" w:rsidRDefault="00296D87" w:rsidP="00296D8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0BC21042" w14:textId="303BC5E3" w:rsidR="007D42C8" w:rsidRPr="00296D87" w:rsidRDefault="00296D87" w:rsidP="00262C4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96D87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296D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96D87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296D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CounterB;</w:t>
            </w:r>
          </w:p>
        </w:tc>
      </w:tr>
    </w:tbl>
    <w:p w14:paraId="19D69795" w14:textId="77777777" w:rsidR="007D42C8" w:rsidRPr="007D42C8" w:rsidRDefault="007D42C8" w:rsidP="007D42C8"/>
    <w:p w14:paraId="5ADE3E39" w14:textId="00235BC0" w:rsidR="00296D87" w:rsidRDefault="00296D87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4678F1E1" w14:textId="507F24B9" w:rsidR="00C5533F" w:rsidRDefault="00C5533F" w:rsidP="00C5533F">
      <w:pPr>
        <w:pStyle w:val="3"/>
      </w:pPr>
      <w:r>
        <w:rPr>
          <w:rFonts w:hint="eastAsia"/>
        </w:rPr>
        <w:lastRenderedPageBreak/>
        <w:t>s</w:t>
      </w:r>
      <w:r>
        <w:t xml:space="preserve">rc/GoupComponent.tsx </w:t>
      </w:r>
      <w:r>
        <w:rPr>
          <w:rFonts w:hint="eastAsia"/>
        </w:rPr>
        <w:t>생성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5533F" w14:paraId="3B4098FB" w14:textId="77777777" w:rsidTr="00C5533F">
        <w:tc>
          <w:tcPr>
            <w:tcW w:w="10456" w:type="dxa"/>
          </w:tcPr>
          <w:p w14:paraId="335F8AD8" w14:textId="77777777" w:rsidR="00D25F4C" w:rsidRPr="00D25F4C" w:rsidRDefault="00D25F4C" w:rsidP="00D25F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5F4C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React, { useState } </w:t>
            </w:r>
            <w:r w:rsidRPr="00D25F4C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25F4C">
              <w:rPr>
                <w:rFonts w:cs="굴림"/>
                <w:color w:val="A31515"/>
                <w:kern w:val="0"/>
                <w:szCs w:val="20"/>
                <w14:ligatures w14:val="none"/>
              </w:rPr>
              <w:t>'react'</w:t>
            </w:r>
          </w:p>
          <w:p w14:paraId="735E5DFA" w14:textId="77777777" w:rsidR="00D25F4C" w:rsidRPr="00D25F4C" w:rsidRDefault="00D25F4C" w:rsidP="00D25F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5F4C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CounterA </w:t>
            </w:r>
            <w:r w:rsidRPr="00D25F4C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25F4C">
              <w:rPr>
                <w:rFonts w:cs="굴림"/>
                <w:color w:val="A31515"/>
                <w:kern w:val="0"/>
                <w:szCs w:val="20"/>
                <w14:ligatures w14:val="none"/>
              </w:rPr>
              <w:t>'./CounterA'</w:t>
            </w:r>
          </w:p>
          <w:p w14:paraId="0648340A" w14:textId="77777777" w:rsidR="00D25F4C" w:rsidRPr="00D25F4C" w:rsidRDefault="00D25F4C" w:rsidP="00D25F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5F4C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CounterB </w:t>
            </w:r>
            <w:r w:rsidRPr="00D25F4C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25F4C">
              <w:rPr>
                <w:rFonts w:cs="굴림"/>
                <w:color w:val="A31515"/>
                <w:kern w:val="0"/>
                <w:szCs w:val="20"/>
                <w14:ligatures w14:val="none"/>
              </w:rPr>
              <w:t>'./CounterB'</w:t>
            </w:r>
          </w:p>
          <w:p w14:paraId="1B010C9F" w14:textId="77777777" w:rsidR="00D25F4C" w:rsidRPr="00D25F4C" w:rsidRDefault="00D25F4C" w:rsidP="00D25F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124DF0F4" w14:textId="77777777" w:rsidR="00D25F4C" w:rsidRPr="00D25F4C" w:rsidRDefault="00D25F4C" w:rsidP="00D25F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5F4C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GroupComponent() {</w:t>
            </w:r>
          </w:p>
          <w:p w14:paraId="5321752A" w14:textId="77777777" w:rsidR="00D25F4C" w:rsidRPr="00D25F4C" w:rsidRDefault="00D25F4C" w:rsidP="00D25F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>  console.log(</w:t>
            </w:r>
            <w:r w:rsidRPr="00D25F4C">
              <w:rPr>
                <w:rFonts w:cs="굴림"/>
                <w:color w:val="A31515"/>
                <w:kern w:val="0"/>
                <w:szCs w:val="20"/>
                <w14:ligatures w14:val="none"/>
              </w:rPr>
              <w:t xml:space="preserve">'GroupComponent </w:t>
            </w:r>
            <w:r w:rsidRPr="00D25F4C">
              <w:rPr>
                <w:rFonts w:cs="굴림"/>
                <w:color w:val="A31515"/>
                <w:kern w:val="0"/>
                <w:szCs w:val="20"/>
                <w14:ligatures w14:val="none"/>
              </w:rPr>
              <w:t>호출됨</w:t>
            </w:r>
            <w:r w:rsidRPr="00D25F4C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>);  </w:t>
            </w:r>
          </w:p>
          <w:p w14:paraId="4598B2C2" w14:textId="77777777" w:rsidR="00D25F4C" w:rsidRPr="00D25F4C" w:rsidRDefault="00D25F4C" w:rsidP="00D25F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D25F4C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[value, setValue] = useState&lt;number&gt;(</w:t>
            </w:r>
            <w:r w:rsidRPr="00D25F4C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>);  </w:t>
            </w:r>
          </w:p>
          <w:p w14:paraId="0E0EA8E7" w14:textId="77777777" w:rsidR="00D25F4C" w:rsidRPr="00D25F4C" w:rsidRDefault="00D25F4C" w:rsidP="00D25F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D25F4C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63725306" w14:textId="77777777" w:rsidR="00D25F4C" w:rsidRPr="00D25F4C" w:rsidRDefault="00D25F4C" w:rsidP="00D25F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D25F4C">
              <w:rPr>
                <w:rFonts w:cs="굴림"/>
                <w:color w:val="800000"/>
                <w:kern w:val="0"/>
                <w:szCs w:val="20"/>
                <w14:ligatures w14:val="none"/>
              </w:rPr>
              <w:t>&lt;div</w:t>
            </w: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25F4C">
              <w:rPr>
                <w:rFonts w:cs="굴림"/>
                <w:color w:val="E50000"/>
                <w:kern w:val="0"/>
                <w:szCs w:val="20"/>
                <w14:ligatures w14:val="none"/>
              </w:rPr>
              <w:t>className</w:t>
            </w: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D25F4C">
              <w:rPr>
                <w:rFonts w:cs="굴림"/>
                <w:color w:val="A31515"/>
                <w:kern w:val="0"/>
                <w:szCs w:val="20"/>
                <w14:ligatures w14:val="none"/>
              </w:rPr>
              <w:t>'box'</w:t>
            </w:r>
            <w:r w:rsidRPr="00D25F4C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33E7F45B" w14:textId="77777777" w:rsidR="00D25F4C" w:rsidRPr="00D25F4C" w:rsidRDefault="00D25F4C" w:rsidP="00D25F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D25F4C">
              <w:rPr>
                <w:rFonts w:cs="굴림"/>
                <w:color w:val="800000"/>
                <w:kern w:val="0"/>
                <w:szCs w:val="20"/>
                <w14:ligatures w14:val="none"/>
              </w:rPr>
              <w:t>&lt;h1&gt;</w:t>
            </w: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>GroupComponent</w:t>
            </w:r>
            <w:r w:rsidRPr="00D25F4C">
              <w:rPr>
                <w:rFonts w:cs="굴림"/>
                <w:color w:val="800000"/>
                <w:kern w:val="0"/>
                <w:szCs w:val="20"/>
                <w14:ligatures w14:val="none"/>
              </w:rPr>
              <w:t>&lt;/h1&gt;</w:t>
            </w:r>
          </w:p>
          <w:p w14:paraId="64962577" w14:textId="77777777" w:rsidR="00D25F4C" w:rsidRPr="00D25F4C" w:rsidRDefault="00D25F4C" w:rsidP="00D25F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D25F4C">
              <w:rPr>
                <w:rFonts w:cs="굴림"/>
                <w:color w:val="800000"/>
                <w:kern w:val="0"/>
                <w:szCs w:val="20"/>
                <w14:ligatures w14:val="none"/>
              </w:rPr>
              <w:t>&lt;button</w:t>
            </w: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25F4C">
              <w:rPr>
                <w:rFonts w:cs="굴림"/>
                <w:color w:val="E50000"/>
                <w:kern w:val="0"/>
                <w:szCs w:val="20"/>
                <w14:ligatures w14:val="none"/>
              </w:rPr>
              <w:t>onClick</w:t>
            </w: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D25F4C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() </w:t>
            </w:r>
            <w:r w:rsidRPr="00D25F4C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setValue(value + </w:t>
            </w:r>
            <w:r w:rsidRPr="00D25F4C">
              <w:rPr>
                <w:rFonts w:cs="굴림"/>
                <w:color w:val="098658"/>
                <w:kern w:val="0"/>
                <w:szCs w:val="20"/>
                <w14:ligatures w14:val="none"/>
              </w:rPr>
              <w:t>1</w:t>
            </w: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>)</w:t>
            </w:r>
            <w:r w:rsidRPr="00D25F4C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D25F4C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6F284156" w14:textId="77777777" w:rsidR="00D25F4C" w:rsidRPr="00D25F4C" w:rsidRDefault="00D25F4C" w:rsidP="00D25F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D25F4C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value </w:t>
            </w:r>
            <w:r w:rsidRPr="00D25F4C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</w:p>
          <w:p w14:paraId="765F6ACA" w14:textId="77777777" w:rsidR="00D25F4C" w:rsidRPr="00D25F4C" w:rsidRDefault="00D25F4C" w:rsidP="00D25F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D25F4C">
              <w:rPr>
                <w:rFonts w:cs="굴림"/>
                <w:color w:val="800000"/>
                <w:kern w:val="0"/>
                <w:szCs w:val="20"/>
                <w14:ligatures w14:val="none"/>
              </w:rPr>
              <w:t>&lt;/button&gt;</w:t>
            </w:r>
          </w:p>
          <w:p w14:paraId="4590AC9C" w14:textId="77777777" w:rsidR="00D25F4C" w:rsidRPr="00D25F4C" w:rsidRDefault="00D25F4C" w:rsidP="00D25F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D25F4C">
              <w:rPr>
                <w:rFonts w:cs="굴림"/>
                <w:color w:val="800000"/>
                <w:kern w:val="0"/>
                <w:szCs w:val="20"/>
                <w14:ligatures w14:val="none"/>
              </w:rPr>
              <w:t>&lt;CounterA</w:t>
            </w: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25F4C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</w:p>
          <w:p w14:paraId="5A3AC5CC" w14:textId="77777777" w:rsidR="00D25F4C" w:rsidRPr="00D25F4C" w:rsidRDefault="00D25F4C" w:rsidP="00D25F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D25F4C">
              <w:rPr>
                <w:rFonts w:cs="굴림"/>
                <w:color w:val="800000"/>
                <w:kern w:val="0"/>
                <w:szCs w:val="20"/>
                <w14:ligatures w14:val="none"/>
              </w:rPr>
              <w:t>&lt;CounterB</w:t>
            </w: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25F4C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</w:p>
          <w:p w14:paraId="1BC2F6E2" w14:textId="77777777" w:rsidR="00D25F4C" w:rsidRPr="00D25F4C" w:rsidRDefault="00D25F4C" w:rsidP="00D25F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D25F4C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2185F26D" w14:textId="77777777" w:rsidR="00D25F4C" w:rsidRPr="00D25F4C" w:rsidRDefault="00D25F4C" w:rsidP="00D25F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>  )</w:t>
            </w:r>
          </w:p>
          <w:p w14:paraId="2AB20D86" w14:textId="77777777" w:rsidR="00D25F4C" w:rsidRPr="00D25F4C" w:rsidRDefault="00D25F4C" w:rsidP="00D25F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0BBDA3ED" w14:textId="77777777" w:rsidR="00D25F4C" w:rsidRPr="00D25F4C" w:rsidRDefault="00D25F4C" w:rsidP="00D25F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0D52C447" w14:textId="674D20AF" w:rsidR="00C5533F" w:rsidRPr="00262C4B" w:rsidRDefault="00D25F4C" w:rsidP="00262C4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5F4C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25F4C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GroupComponent;</w:t>
            </w:r>
          </w:p>
        </w:tc>
      </w:tr>
    </w:tbl>
    <w:p w14:paraId="6D331B73" w14:textId="77777777" w:rsidR="00C5533F" w:rsidRDefault="00C5533F" w:rsidP="00C5533F"/>
    <w:p w14:paraId="35CF6752" w14:textId="77777777" w:rsidR="00D25F4C" w:rsidRDefault="00D25F4C" w:rsidP="00C5533F"/>
    <w:p w14:paraId="65DA2DFA" w14:textId="08A3630B" w:rsidR="00D25F4C" w:rsidRDefault="00D25F4C" w:rsidP="00D25F4C">
      <w:pPr>
        <w:pStyle w:val="3"/>
      </w:pPr>
      <w:r>
        <w:rPr>
          <w:rFonts w:hint="eastAsia"/>
        </w:rPr>
        <w:t>s</w:t>
      </w:r>
      <w:r>
        <w:t xml:space="preserve">rc/App.tsx </w:t>
      </w:r>
      <w:r>
        <w:rPr>
          <w:rFonts w:hint="eastAsia"/>
        </w:rPr>
        <w:t>수정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25F4C" w14:paraId="4746FEC9" w14:textId="77777777" w:rsidTr="00D25F4C">
        <w:tc>
          <w:tcPr>
            <w:tcW w:w="10456" w:type="dxa"/>
          </w:tcPr>
          <w:p w14:paraId="282D4E1A" w14:textId="77777777" w:rsidR="00D25F4C" w:rsidRPr="00D25F4C" w:rsidRDefault="00D25F4C" w:rsidP="00D25F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5F4C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React, { useState } </w:t>
            </w:r>
            <w:r w:rsidRPr="00D25F4C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25F4C">
              <w:rPr>
                <w:rFonts w:cs="굴림"/>
                <w:color w:val="A31515"/>
                <w:kern w:val="0"/>
                <w:szCs w:val="20"/>
                <w14:ligatures w14:val="none"/>
              </w:rPr>
              <w:t>'react'</w:t>
            </w:r>
          </w:p>
          <w:p w14:paraId="6D19FC68" w14:textId="77777777" w:rsidR="00D25F4C" w:rsidRPr="00D25F4C" w:rsidRDefault="00D25F4C" w:rsidP="00D25F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5F4C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25F4C">
              <w:rPr>
                <w:rFonts w:cs="굴림"/>
                <w:color w:val="A31515"/>
                <w:kern w:val="0"/>
                <w:szCs w:val="20"/>
                <w14:ligatures w14:val="none"/>
              </w:rPr>
              <w:t>'./App.css'</w:t>
            </w:r>
          </w:p>
          <w:p w14:paraId="18F50E21" w14:textId="77777777" w:rsidR="00D25F4C" w:rsidRPr="00D25F4C" w:rsidRDefault="00D25F4C" w:rsidP="00D25F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5F4C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GroupComponent </w:t>
            </w:r>
            <w:r w:rsidRPr="00D25F4C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25F4C">
              <w:rPr>
                <w:rFonts w:cs="굴림"/>
                <w:color w:val="A31515"/>
                <w:kern w:val="0"/>
                <w:szCs w:val="20"/>
                <w14:ligatures w14:val="none"/>
              </w:rPr>
              <w:t>'./GroupComponent'</w:t>
            </w: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0C2BD4A5" w14:textId="77777777" w:rsidR="00D25F4C" w:rsidRPr="00D25F4C" w:rsidRDefault="00D25F4C" w:rsidP="00D25F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08896A74" w14:textId="77777777" w:rsidR="00D25F4C" w:rsidRPr="00D25F4C" w:rsidRDefault="00D25F4C" w:rsidP="00D25F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5F4C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App() {</w:t>
            </w:r>
          </w:p>
          <w:p w14:paraId="1AC59393" w14:textId="77777777" w:rsidR="00D25F4C" w:rsidRPr="00D25F4C" w:rsidRDefault="00D25F4C" w:rsidP="00D25F4C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>  console.log(</w:t>
            </w:r>
            <w:r w:rsidRPr="00D25F4C">
              <w:rPr>
                <w:rFonts w:cs="굴림"/>
                <w:color w:val="A31515"/>
                <w:kern w:val="0"/>
                <w:szCs w:val="20"/>
                <w14:ligatures w14:val="none"/>
              </w:rPr>
              <w:t xml:space="preserve">'App </w:t>
            </w:r>
            <w:r w:rsidRPr="00D25F4C">
              <w:rPr>
                <w:rFonts w:cs="굴림"/>
                <w:color w:val="A31515"/>
                <w:kern w:val="0"/>
                <w:szCs w:val="20"/>
                <w14:ligatures w14:val="none"/>
              </w:rPr>
              <w:t>호출됨</w:t>
            </w:r>
            <w:r w:rsidRPr="00D25F4C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28BB210E" w14:textId="77777777" w:rsidR="00D25F4C" w:rsidRPr="00D25F4C" w:rsidRDefault="00D25F4C" w:rsidP="00D25F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D25F4C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[value, setValue] = useState&lt;number&gt;(</w:t>
            </w:r>
            <w:r w:rsidRPr="00D25F4C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>);    </w:t>
            </w:r>
          </w:p>
          <w:p w14:paraId="2DEFE7D6" w14:textId="77777777" w:rsidR="00D25F4C" w:rsidRPr="00D25F4C" w:rsidRDefault="00D25F4C" w:rsidP="00D25F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D25F4C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679DB6BC" w14:textId="77777777" w:rsidR="00D25F4C" w:rsidRPr="00D25F4C" w:rsidRDefault="00D25F4C" w:rsidP="00D25F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D25F4C">
              <w:rPr>
                <w:rFonts w:cs="굴림"/>
                <w:color w:val="800000"/>
                <w:kern w:val="0"/>
                <w:szCs w:val="20"/>
                <w14:ligatures w14:val="none"/>
              </w:rPr>
              <w:t>&lt;div</w:t>
            </w: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25F4C">
              <w:rPr>
                <w:rFonts w:cs="굴림"/>
                <w:color w:val="E50000"/>
                <w:kern w:val="0"/>
                <w:szCs w:val="20"/>
                <w14:ligatures w14:val="none"/>
              </w:rPr>
              <w:t>className</w:t>
            </w: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D25F4C">
              <w:rPr>
                <w:rFonts w:cs="굴림"/>
                <w:color w:val="A31515"/>
                <w:kern w:val="0"/>
                <w:szCs w:val="20"/>
                <w14:ligatures w14:val="none"/>
              </w:rPr>
              <w:t>"box"</w:t>
            </w:r>
            <w:r w:rsidRPr="00D25F4C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28783AC4" w14:textId="77777777" w:rsidR="00D25F4C" w:rsidRPr="00D25F4C" w:rsidRDefault="00D25F4C" w:rsidP="00D25F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D25F4C">
              <w:rPr>
                <w:rFonts w:cs="굴림"/>
                <w:color w:val="800000"/>
                <w:kern w:val="0"/>
                <w:szCs w:val="20"/>
                <w14:ligatures w14:val="none"/>
              </w:rPr>
              <w:t>&lt;h1&gt;</w:t>
            </w: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>App</w:t>
            </w:r>
            <w:r w:rsidRPr="00D25F4C">
              <w:rPr>
                <w:rFonts w:cs="굴림"/>
                <w:color w:val="800000"/>
                <w:kern w:val="0"/>
                <w:szCs w:val="20"/>
                <w14:ligatures w14:val="none"/>
              </w:rPr>
              <w:t>&lt;/h1&gt;</w:t>
            </w:r>
          </w:p>
          <w:p w14:paraId="27733D55" w14:textId="77777777" w:rsidR="00D25F4C" w:rsidRPr="00D25F4C" w:rsidRDefault="00D25F4C" w:rsidP="00D25F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D25F4C">
              <w:rPr>
                <w:rFonts w:cs="굴림"/>
                <w:color w:val="800000"/>
                <w:kern w:val="0"/>
                <w:szCs w:val="20"/>
                <w14:ligatures w14:val="none"/>
              </w:rPr>
              <w:t>&lt;button</w:t>
            </w: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25F4C">
              <w:rPr>
                <w:rFonts w:cs="굴림"/>
                <w:color w:val="E50000"/>
                <w:kern w:val="0"/>
                <w:szCs w:val="20"/>
                <w14:ligatures w14:val="none"/>
              </w:rPr>
              <w:t>onClick</w:t>
            </w: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D25F4C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() </w:t>
            </w:r>
            <w:r w:rsidRPr="00D25F4C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setValue(value + </w:t>
            </w:r>
            <w:r w:rsidRPr="00D25F4C">
              <w:rPr>
                <w:rFonts w:cs="굴림"/>
                <w:color w:val="098658"/>
                <w:kern w:val="0"/>
                <w:szCs w:val="20"/>
                <w14:ligatures w14:val="none"/>
              </w:rPr>
              <w:t>1</w:t>
            </w: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>)</w:t>
            </w:r>
            <w:r w:rsidRPr="00D25F4C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D25F4C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0B04AE57" w14:textId="77777777" w:rsidR="00D25F4C" w:rsidRPr="00D25F4C" w:rsidRDefault="00D25F4C" w:rsidP="00D25F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D25F4C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value </w:t>
            </w:r>
            <w:r w:rsidRPr="00D25F4C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</w:p>
          <w:p w14:paraId="4DA0E585" w14:textId="77777777" w:rsidR="00D25F4C" w:rsidRPr="00D25F4C" w:rsidRDefault="00D25F4C" w:rsidP="00D25F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D25F4C">
              <w:rPr>
                <w:rFonts w:cs="굴림"/>
                <w:color w:val="800000"/>
                <w:kern w:val="0"/>
                <w:szCs w:val="20"/>
                <w14:ligatures w14:val="none"/>
              </w:rPr>
              <w:t>&lt;/button&gt;</w:t>
            </w:r>
          </w:p>
          <w:p w14:paraId="3091F5B6" w14:textId="77777777" w:rsidR="00D25F4C" w:rsidRPr="00D25F4C" w:rsidRDefault="00D25F4C" w:rsidP="00D25F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D25F4C">
              <w:rPr>
                <w:rFonts w:cs="굴림"/>
                <w:color w:val="800000"/>
                <w:kern w:val="0"/>
                <w:szCs w:val="20"/>
                <w14:ligatures w14:val="none"/>
              </w:rPr>
              <w:t>&lt;GroupComponent</w:t>
            </w: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25F4C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</w:p>
          <w:p w14:paraId="6A8C0B26" w14:textId="77777777" w:rsidR="00D25F4C" w:rsidRPr="00D25F4C" w:rsidRDefault="00D25F4C" w:rsidP="00D25F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D25F4C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1994AE50" w14:textId="77777777" w:rsidR="00D25F4C" w:rsidRPr="00D25F4C" w:rsidRDefault="00D25F4C" w:rsidP="00D25F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>  );</w:t>
            </w:r>
          </w:p>
          <w:p w14:paraId="77EFF00D" w14:textId="77777777" w:rsidR="00D25F4C" w:rsidRPr="00D25F4C" w:rsidRDefault="00D25F4C" w:rsidP="00D25F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4AD91D61" w14:textId="77777777" w:rsidR="00D25F4C" w:rsidRPr="00D25F4C" w:rsidRDefault="00D25F4C" w:rsidP="00D25F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2DD108AF" w14:textId="4C006EA9" w:rsidR="00D25F4C" w:rsidRPr="00D25F4C" w:rsidRDefault="00D25F4C" w:rsidP="00D25F4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25F4C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25F4C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D25F4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App;</w:t>
            </w:r>
          </w:p>
        </w:tc>
      </w:tr>
    </w:tbl>
    <w:p w14:paraId="6245DD36" w14:textId="77777777" w:rsidR="00D25F4C" w:rsidRPr="00D25F4C" w:rsidRDefault="00D25F4C" w:rsidP="00D25F4C"/>
    <w:p w14:paraId="4FA58A7C" w14:textId="49A65CE0" w:rsidR="004D63F4" w:rsidRDefault="00262C4B" w:rsidP="004D63F4">
      <w:pPr>
        <w:pStyle w:val="3"/>
      </w:pPr>
      <w:r>
        <w:rPr>
          <w:rFonts w:hint="eastAsia"/>
        </w:rPr>
        <w:t>s</w:t>
      </w:r>
      <w:r>
        <w:t>rc/App.</w:t>
      </w:r>
      <w:r w:rsidR="00D25F4C">
        <w:rPr>
          <w:rFonts w:hint="eastAsia"/>
        </w:rPr>
        <w:t>c</w:t>
      </w:r>
      <w:r w:rsidR="00D25F4C">
        <w:t>ss</w:t>
      </w:r>
      <w:r>
        <w:t xml:space="preserve"> </w:t>
      </w:r>
      <w:r>
        <w:rPr>
          <w:rFonts w:hint="eastAsia"/>
        </w:rPr>
        <w:t>수정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63F4" w14:paraId="4DBD6C7B" w14:textId="77777777" w:rsidTr="004D63F4">
        <w:tc>
          <w:tcPr>
            <w:tcW w:w="10456" w:type="dxa"/>
          </w:tcPr>
          <w:p w14:paraId="74D14822" w14:textId="77777777" w:rsidR="00D74B2E" w:rsidRPr="00D74B2E" w:rsidRDefault="00D74B2E" w:rsidP="00D74B2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74B2E">
              <w:rPr>
                <w:rFonts w:cs="굴림"/>
                <w:color w:val="800000"/>
                <w:kern w:val="0"/>
                <w:szCs w:val="20"/>
                <w14:ligatures w14:val="none"/>
              </w:rPr>
              <w:t>h1</w:t>
            </w:r>
            <w:r w:rsidRPr="00D74B2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D74B2E">
              <w:rPr>
                <w:rFonts w:cs="굴림"/>
                <w:color w:val="E50000"/>
                <w:kern w:val="0"/>
                <w:szCs w:val="20"/>
                <w14:ligatures w14:val="none"/>
              </w:rPr>
              <w:t>font-size</w:t>
            </w:r>
            <w:r w:rsidRPr="00D74B2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D74B2E">
              <w:rPr>
                <w:rFonts w:cs="굴림"/>
                <w:color w:val="098658"/>
                <w:kern w:val="0"/>
                <w:szCs w:val="20"/>
                <w14:ligatures w14:val="none"/>
              </w:rPr>
              <w:t>11pt</w:t>
            </w:r>
            <w:r w:rsidRPr="00D74B2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D74B2E">
              <w:rPr>
                <w:rFonts w:cs="굴림"/>
                <w:color w:val="E50000"/>
                <w:kern w:val="0"/>
                <w:szCs w:val="20"/>
                <w14:ligatures w14:val="none"/>
              </w:rPr>
              <w:t>margin</w:t>
            </w:r>
            <w:r w:rsidRPr="00D74B2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D74B2E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D74B2E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10DE4EDC" w14:textId="77777777" w:rsidR="00D74B2E" w:rsidRPr="00D74B2E" w:rsidRDefault="00D74B2E" w:rsidP="00D74B2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74B2E">
              <w:rPr>
                <w:rFonts w:cs="굴림"/>
                <w:color w:val="800000"/>
                <w:kern w:val="0"/>
                <w:szCs w:val="20"/>
                <w14:ligatures w14:val="none"/>
              </w:rPr>
              <w:t>div.box</w:t>
            </w:r>
            <w:r w:rsidRPr="00D74B2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D74B2E">
              <w:rPr>
                <w:rFonts w:cs="굴림"/>
                <w:color w:val="E50000"/>
                <w:kern w:val="0"/>
                <w:szCs w:val="20"/>
                <w14:ligatures w14:val="none"/>
              </w:rPr>
              <w:t>display</w:t>
            </w:r>
            <w:r w:rsidRPr="00D74B2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D74B2E">
              <w:rPr>
                <w:rFonts w:cs="굴림"/>
                <w:color w:val="0451A5"/>
                <w:kern w:val="0"/>
                <w:szCs w:val="20"/>
                <w14:ligatures w14:val="none"/>
              </w:rPr>
              <w:t>inline-block</w:t>
            </w:r>
            <w:r w:rsidRPr="00D74B2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D74B2E">
              <w:rPr>
                <w:rFonts w:cs="굴림"/>
                <w:color w:val="E50000"/>
                <w:kern w:val="0"/>
                <w:szCs w:val="20"/>
                <w14:ligatures w14:val="none"/>
              </w:rPr>
              <w:t>margin</w:t>
            </w:r>
            <w:r w:rsidRPr="00D74B2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D74B2E">
              <w:rPr>
                <w:rFonts w:cs="굴림"/>
                <w:color w:val="098658"/>
                <w:kern w:val="0"/>
                <w:szCs w:val="20"/>
                <w14:ligatures w14:val="none"/>
              </w:rPr>
              <w:t>10px</w:t>
            </w:r>
            <w:r w:rsidRPr="00D74B2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D74B2E">
              <w:rPr>
                <w:rFonts w:cs="굴림"/>
                <w:color w:val="E50000"/>
                <w:kern w:val="0"/>
                <w:szCs w:val="20"/>
                <w14:ligatures w14:val="none"/>
              </w:rPr>
              <w:t>padding</w:t>
            </w:r>
            <w:r w:rsidRPr="00D74B2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D74B2E">
              <w:rPr>
                <w:rFonts w:cs="굴림"/>
                <w:color w:val="098658"/>
                <w:kern w:val="0"/>
                <w:szCs w:val="20"/>
                <w14:ligatures w14:val="none"/>
              </w:rPr>
              <w:t>10px</w:t>
            </w:r>
            <w:r w:rsidRPr="00D74B2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</w:p>
          <w:p w14:paraId="51CC1C83" w14:textId="61179BDE" w:rsidR="00D74B2E" w:rsidRPr="00D74B2E" w:rsidRDefault="00D74B2E" w:rsidP="00D74B2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74B2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D74B2E">
              <w:rPr>
                <w:rFonts w:cs="굴림"/>
                <w:color w:val="E50000"/>
                <w:kern w:val="0"/>
                <w:szCs w:val="20"/>
                <w14:ligatures w14:val="none"/>
              </w:rPr>
              <w:t>border</w:t>
            </w:r>
            <w:r w:rsidRPr="00D74B2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D74B2E">
              <w:rPr>
                <w:rFonts w:cs="굴림"/>
                <w:color w:val="098658"/>
                <w:kern w:val="0"/>
                <w:szCs w:val="20"/>
                <w14:ligatures w14:val="none"/>
              </w:rPr>
              <w:t>1px</w:t>
            </w:r>
            <w:r w:rsidRPr="00D74B2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74B2E">
              <w:rPr>
                <w:rFonts w:cs="굴림"/>
                <w:color w:val="0451A5"/>
                <w:kern w:val="0"/>
                <w:szCs w:val="20"/>
                <w14:ligatures w14:val="none"/>
              </w:rPr>
              <w:t>solid</w:t>
            </w:r>
            <w:r w:rsidRPr="00D74B2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74B2E">
              <w:rPr>
                <w:rFonts w:cs="굴림"/>
                <w:color w:val="0451A5"/>
                <w:kern w:val="0"/>
                <w:szCs w:val="20"/>
                <w14:ligatures w14:val="none"/>
              </w:rPr>
              <w:t>gray</w:t>
            </w:r>
            <w:r w:rsidRPr="00D74B2E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72E1711D" w14:textId="265F2DC6" w:rsidR="004D63F4" w:rsidRPr="004D63F4" w:rsidRDefault="00D74B2E" w:rsidP="002145F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74B2E">
              <w:rPr>
                <w:rFonts w:cs="굴림"/>
                <w:color w:val="800000"/>
                <w:kern w:val="0"/>
                <w:szCs w:val="20"/>
                <w14:ligatures w14:val="none"/>
              </w:rPr>
              <w:t>button</w:t>
            </w:r>
            <w:r w:rsidRPr="00D74B2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D74B2E">
              <w:rPr>
                <w:rFonts w:cs="굴림"/>
                <w:color w:val="E50000"/>
                <w:kern w:val="0"/>
                <w:szCs w:val="20"/>
                <w14:ligatures w14:val="none"/>
              </w:rPr>
              <w:t>display</w:t>
            </w:r>
            <w:r w:rsidRPr="00D74B2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D74B2E">
              <w:rPr>
                <w:rFonts w:cs="굴림"/>
                <w:color w:val="0451A5"/>
                <w:kern w:val="0"/>
                <w:szCs w:val="20"/>
                <w14:ligatures w14:val="none"/>
              </w:rPr>
              <w:t>block</w:t>
            </w:r>
            <w:r w:rsidRPr="00D74B2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D74B2E">
              <w:rPr>
                <w:rFonts w:cs="굴림"/>
                <w:color w:val="E50000"/>
                <w:kern w:val="0"/>
                <w:szCs w:val="20"/>
                <w14:ligatures w14:val="none"/>
              </w:rPr>
              <w:t>padding</w:t>
            </w:r>
            <w:r w:rsidRPr="00D74B2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D74B2E">
              <w:rPr>
                <w:rFonts w:cs="굴림"/>
                <w:color w:val="098658"/>
                <w:kern w:val="0"/>
                <w:szCs w:val="20"/>
                <w14:ligatures w14:val="none"/>
              </w:rPr>
              <w:t>0.2em</w:t>
            </w:r>
            <w:r w:rsidRPr="00D74B2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74B2E">
              <w:rPr>
                <w:rFonts w:cs="굴림"/>
                <w:color w:val="098658"/>
                <w:kern w:val="0"/>
                <w:szCs w:val="20"/>
                <w14:ligatures w14:val="none"/>
              </w:rPr>
              <w:t>2em</w:t>
            </w:r>
            <w:r w:rsidRPr="00D74B2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D74B2E">
              <w:rPr>
                <w:rFonts w:cs="굴림"/>
                <w:color w:val="E50000"/>
                <w:kern w:val="0"/>
                <w:szCs w:val="20"/>
                <w14:ligatures w14:val="none"/>
              </w:rPr>
              <w:t>margin</w:t>
            </w:r>
            <w:r w:rsidRPr="00D74B2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D74B2E">
              <w:rPr>
                <w:rFonts w:cs="굴림"/>
                <w:color w:val="098658"/>
                <w:kern w:val="0"/>
                <w:szCs w:val="20"/>
                <w14:ligatures w14:val="none"/>
              </w:rPr>
              <w:t>0.5em</w:t>
            </w:r>
            <w:r w:rsidRPr="00D74B2E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</w:tc>
      </w:tr>
    </w:tbl>
    <w:p w14:paraId="55136B75" w14:textId="77777777" w:rsidR="004D63F4" w:rsidRDefault="004D63F4" w:rsidP="004D63F4"/>
    <w:p w14:paraId="3FB00FDD" w14:textId="77777777" w:rsidR="002145FE" w:rsidRDefault="002145FE" w:rsidP="004D63F4"/>
    <w:p w14:paraId="0D503D45" w14:textId="77777777" w:rsidR="008C12C7" w:rsidRPr="002145FE" w:rsidRDefault="008C12C7" w:rsidP="004D63F4"/>
    <w:p w14:paraId="7F2A132C" w14:textId="77777777" w:rsidR="00F103E5" w:rsidRDefault="00F103E5" w:rsidP="004D63F4"/>
    <w:p w14:paraId="695A00A2" w14:textId="0E45D771" w:rsidR="00861A39" w:rsidRDefault="00861A39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2866CA44" w14:textId="77777777" w:rsidR="002145FE" w:rsidRDefault="002145FE" w:rsidP="004D63F4"/>
    <w:p w14:paraId="6F4DC0B2" w14:textId="5B18B8A1" w:rsidR="00F103E5" w:rsidRDefault="00F103E5" w:rsidP="00F103E5">
      <w:pPr>
        <w:pStyle w:val="3"/>
      </w:pPr>
      <w:r>
        <w:rPr>
          <w:rFonts w:hint="eastAsia"/>
        </w:rPr>
        <w:t>실행</w:t>
      </w:r>
    </w:p>
    <w:p w14:paraId="048E1F0D" w14:textId="1F37DE3C" w:rsidR="00F103E5" w:rsidRDefault="00F103E5" w:rsidP="00F103E5">
      <w:r>
        <w:rPr>
          <w:rFonts w:hint="eastAsia"/>
        </w:rPr>
        <w:t>웹브라우저</w:t>
      </w:r>
      <w:r>
        <w:rPr>
          <w:rFonts w:hint="eastAsia"/>
        </w:rPr>
        <w:t xml:space="preserve"> </w:t>
      </w:r>
      <w:r>
        <w:rPr>
          <w:rFonts w:hint="eastAsia"/>
        </w:rPr>
        <w:t>개발자창의</w:t>
      </w:r>
      <w:r>
        <w:rPr>
          <w:rFonts w:hint="eastAsia"/>
        </w:rPr>
        <w:t xml:space="preserve"> </w:t>
      </w:r>
      <w:r>
        <w:rPr>
          <w:rFonts w:hint="eastAsia"/>
        </w:rPr>
        <w:t>콘솔</w:t>
      </w:r>
      <w:r>
        <w:rPr>
          <w:rFonts w:hint="eastAsia"/>
        </w:rPr>
        <w:t xml:space="preserve"> </w:t>
      </w:r>
      <w:r>
        <w:rPr>
          <w:rFonts w:hint="eastAsia"/>
        </w:rPr>
        <w:t>탭을</w:t>
      </w:r>
      <w:r>
        <w:rPr>
          <w:rFonts w:hint="eastAsia"/>
        </w:rPr>
        <w:t xml:space="preserve"> </w:t>
      </w:r>
      <w:r>
        <w:rPr>
          <w:rFonts w:hint="eastAsia"/>
        </w:rPr>
        <w:t>열고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새로고침</w:t>
      </w:r>
      <w:r>
        <w:rPr>
          <w:rFonts w:hint="eastAsia"/>
        </w:rPr>
        <w:t xml:space="preserve"> </w:t>
      </w:r>
      <w:r>
        <w:rPr>
          <w:rFonts w:hint="eastAsia"/>
        </w:rPr>
        <w:t>하자</w:t>
      </w:r>
      <w:r>
        <w:rPr>
          <w:rFonts w:hint="eastAsia"/>
        </w:rPr>
        <w:t>.</w:t>
      </w:r>
    </w:p>
    <w:p w14:paraId="124638F6" w14:textId="4F1994FB" w:rsidR="00F103E5" w:rsidRDefault="00F103E5" w:rsidP="00F103E5">
      <w:r>
        <w:rPr>
          <w:rFonts w:hint="eastAsia"/>
        </w:rPr>
        <w:t>새로고침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 w:rsidR="008334F0">
        <w:rPr>
          <w:rFonts w:hint="eastAsia"/>
        </w:rPr>
        <w:t>리액트앱이</w:t>
      </w:r>
      <w:r w:rsidR="008334F0">
        <w:rPr>
          <w:rFonts w:hint="eastAsia"/>
        </w:rPr>
        <w:t xml:space="preserve"> </w:t>
      </w:r>
      <w:r w:rsidR="008334F0">
        <w:rPr>
          <w:rFonts w:hint="eastAsia"/>
        </w:rPr>
        <w:t>재시작하게</w:t>
      </w:r>
      <w:r w:rsidR="008334F0">
        <w:rPr>
          <w:rFonts w:hint="eastAsia"/>
        </w:rPr>
        <w:t xml:space="preserve"> </w:t>
      </w:r>
      <w:r w:rsidR="008334F0">
        <w:rPr>
          <w:rFonts w:hint="eastAsia"/>
        </w:rPr>
        <w:t>된다</w:t>
      </w:r>
      <w:r w:rsidR="008334F0">
        <w:rPr>
          <w:rFonts w:hint="eastAsia"/>
        </w:rPr>
        <w:t>.</w:t>
      </w:r>
    </w:p>
    <w:p w14:paraId="6596ADA2" w14:textId="77777777" w:rsidR="008334F0" w:rsidRDefault="008334F0" w:rsidP="00F103E5"/>
    <w:p w14:paraId="0EA72A43" w14:textId="3EF099B2" w:rsidR="008334F0" w:rsidRDefault="00D70CA2" w:rsidP="00F103E5">
      <w:r w:rsidRPr="00D70CA2">
        <w:rPr>
          <w:noProof/>
        </w:rPr>
        <w:drawing>
          <wp:inline distT="0" distB="0" distL="0" distR="0" wp14:anchorId="0FC99997" wp14:editId="0BC89620">
            <wp:extent cx="4542312" cy="2583631"/>
            <wp:effectExtent l="0" t="0" r="0" b="762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6495" cy="258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F7FD10D" w14:textId="7AF335DF" w:rsidR="00E01DAF" w:rsidRDefault="00C521F6" w:rsidP="00F103E5"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창에서</w:t>
      </w:r>
      <w:r>
        <w:rPr>
          <w:rFonts w:hint="eastAsia"/>
        </w:rPr>
        <w:t xml:space="preserve"> </w:t>
      </w:r>
      <w:r>
        <w:rPr>
          <w:rFonts w:hint="eastAsia"/>
        </w:rPr>
        <w:t>회색으로</w:t>
      </w:r>
      <w:r>
        <w:rPr>
          <w:rFonts w:hint="eastAsia"/>
        </w:rPr>
        <w:t xml:space="preserve"> </w:t>
      </w:r>
      <w:r>
        <w:rPr>
          <w:rFonts w:hint="eastAsia"/>
        </w:rPr>
        <w:t>출력된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부분은</w:t>
      </w:r>
      <w:r>
        <w:rPr>
          <w:rFonts w:hint="eastAsia"/>
        </w:rPr>
        <w:t xml:space="preserve"> </w:t>
      </w:r>
      <w:r>
        <w:rPr>
          <w:rFonts w:hint="eastAsia"/>
        </w:rPr>
        <w:t>무시하</w:t>
      </w:r>
      <w:r w:rsidR="005101D1">
        <w:rPr>
          <w:rFonts w:hint="eastAsia"/>
        </w:rPr>
        <w:t>고</w:t>
      </w:r>
      <w:r w:rsidR="005101D1">
        <w:rPr>
          <w:rFonts w:hint="eastAsia"/>
        </w:rPr>
        <w:t>,</w:t>
      </w:r>
      <w:r w:rsidR="005101D1">
        <w:t xml:space="preserve"> </w:t>
      </w:r>
      <w:r w:rsidR="005101D1">
        <w:rPr>
          <w:rFonts w:hint="eastAsia"/>
        </w:rPr>
        <w:t>검은색</w:t>
      </w:r>
      <w:r w:rsidR="005101D1">
        <w:rPr>
          <w:rFonts w:hint="eastAsia"/>
        </w:rPr>
        <w:t xml:space="preserve"> </w:t>
      </w:r>
      <w:r w:rsidR="005101D1">
        <w:rPr>
          <w:rFonts w:hint="eastAsia"/>
        </w:rPr>
        <w:t>메시지</w:t>
      </w:r>
      <w:r w:rsidR="005101D1">
        <w:rPr>
          <w:rFonts w:hint="eastAsia"/>
        </w:rPr>
        <w:t xml:space="preserve"> </w:t>
      </w:r>
      <w:r w:rsidR="005101D1">
        <w:rPr>
          <w:rFonts w:hint="eastAsia"/>
        </w:rPr>
        <w:t>출력만</w:t>
      </w:r>
      <w:r w:rsidR="005101D1">
        <w:rPr>
          <w:rFonts w:hint="eastAsia"/>
        </w:rPr>
        <w:t xml:space="preserve"> </w:t>
      </w:r>
      <w:r w:rsidR="005101D1">
        <w:rPr>
          <w:rFonts w:hint="eastAsia"/>
        </w:rPr>
        <w:t>보자</w:t>
      </w:r>
      <w:r w:rsidR="005101D1">
        <w:rPr>
          <w:rFonts w:hint="eastAsia"/>
        </w:rPr>
        <w:t>.</w:t>
      </w:r>
    </w:p>
    <w:p w14:paraId="5701E302" w14:textId="15AF2FD5" w:rsidR="00C521F6" w:rsidRDefault="00C521F6" w:rsidP="007C3514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</w:pPr>
      <w:r>
        <w:rPr>
          <w:rFonts w:hint="eastAsia"/>
        </w:rPr>
        <w:t xml:space="preserve"> </w:t>
      </w:r>
      <w:r>
        <w:t xml:space="preserve">  </w:t>
      </w:r>
      <w:r w:rsidR="007C3514">
        <w:rPr>
          <w:rFonts w:hint="eastAsia"/>
        </w:rPr>
        <w:t>참고</w:t>
      </w:r>
      <w:r w:rsidR="007C3514">
        <w:rPr>
          <w:rFonts w:hint="eastAsia"/>
        </w:rPr>
        <w:t>:</w:t>
      </w:r>
      <w:r w:rsidR="007C3514">
        <w:t xml:space="preserve"> index.tsx </w:t>
      </w:r>
      <w:r w:rsidR="007C3514">
        <w:rPr>
          <w:rFonts w:hint="eastAsia"/>
        </w:rPr>
        <w:t>파일의</w:t>
      </w:r>
      <w:r w:rsidR="007C3514">
        <w:rPr>
          <w:rFonts w:hint="eastAsia"/>
        </w:rPr>
        <w:t xml:space="preserve"> </w:t>
      </w:r>
      <w:r w:rsidR="007C3514" w:rsidRPr="007C3514">
        <w:rPr>
          <w:rFonts w:cs="굴림"/>
          <w:color w:val="800000"/>
          <w:kern w:val="0"/>
          <w:szCs w:val="20"/>
          <w14:ligatures w14:val="none"/>
        </w:rPr>
        <w:t>&lt;React.StrictMode&gt;</w:t>
      </w:r>
      <w:r w:rsidR="007C3514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7C3514">
        <w:rPr>
          <w:rFonts w:hint="eastAsia"/>
        </w:rPr>
        <w:t>컴포넌트는</w:t>
      </w:r>
      <w:r w:rsidR="007C3514">
        <w:rPr>
          <w:rFonts w:hint="eastAsia"/>
        </w:rPr>
        <w:t xml:space="preserve"> </w:t>
      </w:r>
      <w:r w:rsidR="00862F50">
        <w:rPr>
          <w:rFonts w:hint="eastAsia"/>
        </w:rPr>
        <w:t>오류를</w:t>
      </w:r>
      <w:r w:rsidR="00862F50">
        <w:rPr>
          <w:rFonts w:hint="eastAsia"/>
        </w:rPr>
        <w:t xml:space="preserve"> </w:t>
      </w:r>
      <w:r w:rsidR="00862F50">
        <w:rPr>
          <w:rFonts w:hint="eastAsia"/>
        </w:rPr>
        <w:t>찾고</w:t>
      </w:r>
      <w:r w:rsidR="00862F50">
        <w:rPr>
          <w:rFonts w:hint="eastAsia"/>
        </w:rPr>
        <w:t xml:space="preserve"> </w:t>
      </w:r>
      <w:r w:rsidR="00862F50">
        <w:rPr>
          <w:rFonts w:hint="eastAsia"/>
        </w:rPr>
        <w:t>경고를</w:t>
      </w:r>
      <w:r w:rsidR="00862F50">
        <w:rPr>
          <w:rFonts w:hint="eastAsia"/>
        </w:rPr>
        <w:t xml:space="preserve"> </w:t>
      </w:r>
      <w:r w:rsidR="00862F50">
        <w:rPr>
          <w:rFonts w:hint="eastAsia"/>
        </w:rPr>
        <w:t>해주는</w:t>
      </w:r>
      <w:r w:rsidR="00862F50">
        <w:rPr>
          <w:rFonts w:hint="eastAsia"/>
        </w:rPr>
        <w:t xml:space="preserve"> </w:t>
      </w:r>
      <w:r w:rsidR="00862F50">
        <w:rPr>
          <w:rFonts w:hint="eastAsia"/>
        </w:rPr>
        <w:t>도구이다</w:t>
      </w:r>
      <w:r w:rsidR="00862F50">
        <w:rPr>
          <w:rFonts w:hint="eastAsia"/>
        </w:rPr>
        <w:t>.</w:t>
      </w:r>
    </w:p>
    <w:p w14:paraId="2357B0AB" w14:textId="0A662E06" w:rsidR="00FC165F" w:rsidRDefault="005101D1" w:rsidP="007C3514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</w:pPr>
      <w:r>
        <w:t xml:space="preserve">      </w:t>
      </w:r>
      <w:r w:rsidR="00FC165F">
        <w:rPr>
          <w:rFonts w:hint="eastAsia"/>
        </w:rPr>
        <w:t xml:space="preserve"> </w:t>
      </w:r>
      <w:r w:rsidR="00FC165F">
        <w:t xml:space="preserve">  </w:t>
      </w:r>
      <w:r w:rsidR="00FC165F">
        <w:rPr>
          <w:rFonts w:hint="eastAsia"/>
        </w:rPr>
        <w:t>이</w:t>
      </w:r>
      <w:r w:rsidR="00FC165F">
        <w:rPr>
          <w:rFonts w:hint="eastAsia"/>
        </w:rPr>
        <w:t xml:space="preserve"> </w:t>
      </w:r>
      <w:r w:rsidR="00FC165F">
        <w:rPr>
          <w:rFonts w:hint="eastAsia"/>
        </w:rPr>
        <w:t>컴포넌트에</w:t>
      </w:r>
      <w:r w:rsidR="00FC165F">
        <w:rPr>
          <w:rFonts w:hint="eastAsia"/>
        </w:rPr>
        <w:t xml:space="preserve"> </w:t>
      </w:r>
      <w:r w:rsidR="00FC165F">
        <w:rPr>
          <w:rFonts w:hint="eastAsia"/>
        </w:rPr>
        <w:t>의해</w:t>
      </w:r>
      <w:r w:rsidR="00FC165F">
        <w:rPr>
          <w:rFonts w:hint="eastAsia"/>
        </w:rPr>
        <w:t xml:space="preserve"> </w:t>
      </w:r>
      <w:r w:rsidR="00FC165F">
        <w:rPr>
          <w:rFonts w:hint="eastAsia"/>
        </w:rPr>
        <w:t>회색</w:t>
      </w:r>
      <w:r w:rsidR="00FC165F">
        <w:rPr>
          <w:rFonts w:hint="eastAsia"/>
        </w:rPr>
        <w:t xml:space="preserve"> </w:t>
      </w:r>
      <w:r w:rsidR="00FC165F">
        <w:rPr>
          <w:rFonts w:hint="eastAsia"/>
        </w:rPr>
        <w:t>부분이</w:t>
      </w:r>
      <w:r w:rsidR="00FC165F">
        <w:rPr>
          <w:rFonts w:hint="eastAsia"/>
        </w:rPr>
        <w:t xml:space="preserve"> </w:t>
      </w:r>
      <w:r w:rsidR="00FC165F">
        <w:rPr>
          <w:rFonts w:hint="eastAsia"/>
        </w:rPr>
        <w:t>출력됨</w:t>
      </w:r>
      <w:r w:rsidR="00FC165F">
        <w:rPr>
          <w:rFonts w:hint="eastAsia"/>
        </w:rPr>
        <w:t>.</w:t>
      </w:r>
    </w:p>
    <w:p w14:paraId="21C1A5FC" w14:textId="043E0588" w:rsidR="00FC165F" w:rsidRDefault="005101D1" w:rsidP="007C3514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</w:pPr>
      <w:r>
        <w:t xml:space="preserve">      </w:t>
      </w:r>
      <w:r w:rsidR="00067804">
        <w:rPr>
          <w:rFonts w:hint="eastAsia"/>
        </w:rPr>
        <w:t xml:space="preserve"> </w:t>
      </w:r>
      <w:r w:rsidR="00067804">
        <w:t xml:space="preserve">  </w:t>
      </w:r>
      <w:r w:rsidR="00067804">
        <w:rPr>
          <w:rFonts w:hint="eastAsia"/>
        </w:rPr>
        <w:t>프로젝트를</w:t>
      </w:r>
      <w:r w:rsidR="00067804">
        <w:rPr>
          <w:rFonts w:hint="eastAsia"/>
        </w:rPr>
        <w:t xml:space="preserve"> </w:t>
      </w:r>
      <w:r w:rsidR="00067804">
        <w:rPr>
          <w:rFonts w:hint="eastAsia"/>
        </w:rPr>
        <w:t>빌드할</w:t>
      </w:r>
      <w:r w:rsidR="00067804">
        <w:rPr>
          <w:rFonts w:hint="eastAsia"/>
        </w:rPr>
        <w:t xml:space="preserve"> </w:t>
      </w:r>
      <w:r w:rsidR="00067804">
        <w:rPr>
          <w:rFonts w:hint="eastAsia"/>
        </w:rPr>
        <w:t>때는</w:t>
      </w:r>
      <w:r w:rsidR="00067804">
        <w:rPr>
          <w:rFonts w:hint="eastAsia"/>
        </w:rPr>
        <w:t xml:space="preserve"> </w:t>
      </w:r>
      <w:r w:rsidR="00067804">
        <w:rPr>
          <w:rFonts w:hint="eastAsia"/>
        </w:rPr>
        <w:t>이</w:t>
      </w:r>
      <w:r w:rsidR="00067804">
        <w:rPr>
          <w:rFonts w:hint="eastAsia"/>
        </w:rPr>
        <w:t xml:space="preserve"> </w:t>
      </w:r>
      <w:r w:rsidR="00067804">
        <w:rPr>
          <w:rFonts w:hint="eastAsia"/>
        </w:rPr>
        <w:t>컴포넌트가</w:t>
      </w:r>
      <w:r w:rsidR="00067804">
        <w:rPr>
          <w:rFonts w:hint="eastAsia"/>
        </w:rPr>
        <w:t xml:space="preserve"> </w:t>
      </w:r>
      <w:r w:rsidR="00067804">
        <w:rPr>
          <w:rFonts w:hint="eastAsia"/>
        </w:rPr>
        <w:t>무시되어</w:t>
      </w:r>
      <w:r w:rsidR="00067804">
        <w:rPr>
          <w:rFonts w:hint="eastAsia"/>
        </w:rPr>
        <w:t xml:space="preserve"> </w:t>
      </w:r>
      <w:r w:rsidR="00067804">
        <w:rPr>
          <w:rFonts w:hint="eastAsia"/>
        </w:rPr>
        <w:t>배포</w:t>
      </w:r>
      <w:r w:rsidR="00067804">
        <w:rPr>
          <w:rFonts w:hint="eastAsia"/>
        </w:rPr>
        <w:t xml:space="preserve"> </w:t>
      </w:r>
      <w:r w:rsidR="00067804">
        <w:rPr>
          <w:rFonts w:hint="eastAsia"/>
        </w:rPr>
        <w:t>파일에</w:t>
      </w:r>
      <w:r w:rsidR="00067804">
        <w:rPr>
          <w:rFonts w:hint="eastAsia"/>
        </w:rPr>
        <w:t xml:space="preserve"> </w:t>
      </w:r>
      <w:r w:rsidR="00067804">
        <w:rPr>
          <w:rFonts w:hint="eastAsia"/>
        </w:rPr>
        <w:t>포함되지</w:t>
      </w:r>
      <w:r w:rsidR="00067804">
        <w:rPr>
          <w:rFonts w:hint="eastAsia"/>
        </w:rPr>
        <w:t xml:space="preserve"> </w:t>
      </w:r>
      <w:r w:rsidR="00067804">
        <w:rPr>
          <w:rFonts w:hint="eastAsia"/>
        </w:rPr>
        <w:t>않는다</w:t>
      </w:r>
      <w:r w:rsidR="00067804">
        <w:rPr>
          <w:rFonts w:hint="eastAsia"/>
        </w:rPr>
        <w:t>.</w:t>
      </w:r>
    </w:p>
    <w:p w14:paraId="096881E7" w14:textId="77777777" w:rsidR="00067804" w:rsidRDefault="00067804" w:rsidP="007C3514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</w:pPr>
    </w:p>
    <w:p w14:paraId="3A1D6ECC" w14:textId="39749283" w:rsidR="005101D1" w:rsidRDefault="007941D6" w:rsidP="007C3514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</w:pP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컴포넌트들이</w:t>
      </w:r>
      <w:r>
        <w:rPr>
          <w:rFonts w:hint="eastAsia"/>
        </w:rPr>
        <w:t xml:space="preserve"> </w:t>
      </w:r>
      <w:r>
        <w:rPr>
          <w:rFonts w:hint="eastAsia"/>
        </w:rPr>
        <w:t>호출되었다</w:t>
      </w:r>
      <w:r>
        <w:t>. (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컴포넌트들이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t>)</w:t>
      </w:r>
    </w:p>
    <w:p w14:paraId="62F83912" w14:textId="77777777" w:rsidR="007941D6" w:rsidRDefault="007941D6" w:rsidP="007C3514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</w:pPr>
    </w:p>
    <w:p w14:paraId="3EA23F78" w14:textId="1D43ACB3" w:rsidR="007941D6" w:rsidRDefault="00B74E94" w:rsidP="007C3514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</w:pPr>
      <w:r>
        <w:rPr>
          <w:noProof/>
          <w14:ligatures w14:val="none"/>
        </w:rPr>
        <w:drawing>
          <wp:inline distT="0" distB="0" distL="0" distR="0" wp14:anchorId="484512FD" wp14:editId="78BABC55">
            <wp:extent cx="2883186" cy="2404753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112" cy="240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687D1" w14:textId="0123C436" w:rsidR="00B2036C" w:rsidRDefault="00B2036C" w:rsidP="007C3514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</w:pPr>
      <w:r>
        <w:rPr>
          <w:rFonts w:hint="eastAsia"/>
        </w:rPr>
        <w:t>C</w:t>
      </w:r>
      <w:r>
        <w:t xml:space="preserve">ounterA </w:t>
      </w:r>
      <w:r>
        <w:rPr>
          <w:rFonts w:hint="eastAsia"/>
        </w:rPr>
        <w:t>컴포넌트의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클릭하자</w:t>
      </w:r>
      <w:r>
        <w:rPr>
          <w:rFonts w:hint="eastAsia"/>
        </w:rPr>
        <w:t>.</w:t>
      </w:r>
    </w:p>
    <w:p w14:paraId="11A2C0B9" w14:textId="77777777" w:rsidR="00B2036C" w:rsidRDefault="00B2036C" w:rsidP="007C3514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</w:pPr>
    </w:p>
    <w:p w14:paraId="38057727" w14:textId="4B68A5C3" w:rsidR="00B2036C" w:rsidRDefault="00C53A1B" w:rsidP="007C3514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</w:pPr>
      <w:r w:rsidRPr="00C53A1B">
        <w:rPr>
          <w:noProof/>
        </w:rPr>
        <w:lastRenderedPageBreak/>
        <w:drawing>
          <wp:inline distT="0" distB="0" distL="0" distR="0" wp14:anchorId="08ABF838" wp14:editId="485E2FAB">
            <wp:extent cx="5677692" cy="3467584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A70D8" w14:textId="532DFA63" w:rsidR="001E7A52" w:rsidRDefault="00C53A1B" w:rsidP="007C3514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</w:pPr>
      <w:r>
        <w:rPr>
          <w:rFonts w:hint="eastAsia"/>
        </w:rPr>
        <w:t>C</w:t>
      </w:r>
      <w:r>
        <w:t xml:space="preserve">ounterA </w:t>
      </w:r>
      <w:r>
        <w:rPr>
          <w:rFonts w:hint="eastAsia"/>
        </w:rPr>
        <w:t>컴포넌트</w:t>
      </w:r>
      <w:r>
        <w:rPr>
          <w:rFonts w:hint="eastAsia"/>
        </w:rPr>
        <w:t xml:space="preserve"> </w:t>
      </w:r>
      <w:r>
        <w:rPr>
          <w:rFonts w:hint="eastAsia"/>
        </w:rPr>
        <w:t>함수만</w:t>
      </w:r>
      <w:r>
        <w:rPr>
          <w:rFonts w:hint="eastAsia"/>
        </w:rPr>
        <w:t xml:space="preserve"> </w:t>
      </w:r>
      <w:r>
        <w:rPr>
          <w:rFonts w:hint="eastAsia"/>
        </w:rPr>
        <w:t>호출되었다</w:t>
      </w:r>
      <w:r>
        <w:rPr>
          <w:rFonts w:hint="eastAsia"/>
        </w:rPr>
        <w:t>.</w:t>
      </w:r>
      <w:r w:rsidR="001E7A52">
        <w:t xml:space="preserve"> </w:t>
      </w:r>
      <w:r w:rsidR="001E7A52">
        <w:rPr>
          <w:rFonts w:hint="eastAsia"/>
        </w:rPr>
        <w:t>즉</w:t>
      </w:r>
      <w:r w:rsidR="001E7A52">
        <w:rPr>
          <w:rFonts w:hint="eastAsia"/>
        </w:rPr>
        <w:t xml:space="preserve"> </w:t>
      </w:r>
      <w:r w:rsidR="001E7A52">
        <w:t xml:space="preserve">CounterA </w:t>
      </w:r>
      <w:r w:rsidR="001E7A52">
        <w:rPr>
          <w:rFonts w:hint="eastAsia"/>
        </w:rPr>
        <w:t>컴포넌트만</w:t>
      </w:r>
      <w:r w:rsidR="001E7A52">
        <w:rPr>
          <w:rFonts w:hint="eastAsia"/>
        </w:rPr>
        <w:t xml:space="preserve"> </w:t>
      </w:r>
      <w:r w:rsidR="001E7A52">
        <w:rPr>
          <w:rFonts w:hint="eastAsia"/>
        </w:rPr>
        <w:t>렌더링</w:t>
      </w:r>
      <w:r w:rsidR="001E7A52">
        <w:rPr>
          <w:rFonts w:hint="eastAsia"/>
        </w:rPr>
        <w:t xml:space="preserve"> </w:t>
      </w:r>
      <w:r w:rsidR="001E7A52">
        <w:rPr>
          <w:rFonts w:hint="eastAsia"/>
        </w:rPr>
        <w:t>되었다</w:t>
      </w:r>
      <w:r w:rsidR="001E7A52">
        <w:rPr>
          <w:rFonts w:hint="eastAsia"/>
        </w:rPr>
        <w:t>.</w:t>
      </w:r>
    </w:p>
    <w:p w14:paraId="1C374EFA" w14:textId="77777777" w:rsidR="00C53A1B" w:rsidRDefault="00C53A1B" w:rsidP="007C3514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</w:pPr>
    </w:p>
    <w:p w14:paraId="56EB0CFD" w14:textId="6ED03E1C" w:rsidR="001E7A52" w:rsidRDefault="001E7A52" w:rsidP="007C3514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</w:pPr>
      <w:r>
        <w:rPr>
          <w:rFonts w:hint="eastAsia"/>
        </w:rPr>
        <w:t>리액트</w:t>
      </w:r>
      <w:r>
        <w:rPr>
          <w:rFonts w:hint="eastAsia"/>
        </w:rPr>
        <w:t xml:space="preserve"> </w:t>
      </w:r>
      <w:r>
        <w:rPr>
          <w:rFonts w:hint="eastAsia"/>
        </w:rPr>
        <w:t>상태가</w:t>
      </w:r>
      <w:r>
        <w:rPr>
          <w:rFonts w:hint="eastAsia"/>
        </w:rPr>
        <w:t xml:space="preserve"> </w:t>
      </w:r>
      <w:r>
        <w:rPr>
          <w:rFonts w:hint="eastAsia"/>
        </w:rPr>
        <w:t>변경되어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</w:p>
    <w:p w14:paraId="6F1EC10F" w14:textId="42DA197C" w:rsidR="001E7A52" w:rsidRDefault="00A07EBF" w:rsidP="007C3514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</w:pPr>
      <w:r>
        <w:rPr>
          <w:rFonts w:hint="eastAsia"/>
        </w:rPr>
        <w:t>상태가</w:t>
      </w:r>
      <w:r>
        <w:rPr>
          <w:rFonts w:hint="eastAsia"/>
        </w:rPr>
        <w:t xml:space="preserve"> </w:t>
      </w:r>
      <w:r>
        <w:rPr>
          <w:rFonts w:hint="eastAsia"/>
        </w:rPr>
        <w:t>변경된</w:t>
      </w:r>
      <w:r>
        <w:rPr>
          <w:rFonts w:hint="eastAsia"/>
        </w:rPr>
        <w:t xml:space="preserve"> </w:t>
      </w:r>
      <w:r>
        <w:rPr>
          <w:rFonts w:hint="eastAsia"/>
        </w:rPr>
        <w:t>컴포넌트만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된다는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3F1C980C" w14:textId="77777777" w:rsidR="00A07EBF" w:rsidRPr="00B1489B" w:rsidRDefault="00A07EBF" w:rsidP="007C3514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</w:pPr>
    </w:p>
    <w:p w14:paraId="35DE72E7" w14:textId="77777777" w:rsidR="00EA19C6" w:rsidRDefault="00EA19C6" w:rsidP="007C3514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</w:pPr>
    </w:p>
    <w:p w14:paraId="1A56C77D" w14:textId="4E483288" w:rsidR="00EA19C6" w:rsidRDefault="00EA19C6" w:rsidP="00EA19C6">
      <w:pPr>
        <w:pStyle w:val="3"/>
      </w:pPr>
      <w:r>
        <w:rPr>
          <w:rFonts w:hint="eastAsia"/>
        </w:rPr>
        <w:t>실습</w:t>
      </w:r>
    </w:p>
    <w:p w14:paraId="134F114F" w14:textId="3AC04106" w:rsidR="00EA19C6" w:rsidRDefault="00EA19C6" w:rsidP="00EA19C6">
      <w:r>
        <w:rPr>
          <w:rFonts w:hint="eastAsia"/>
        </w:rPr>
        <w:t>C</w:t>
      </w:r>
      <w:r>
        <w:t xml:space="preserve">omponentB </w:t>
      </w:r>
      <w:r>
        <w:rPr>
          <w:rFonts w:hint="eastAsia"/>
        </w:rPr>
        <w:t>컴포넌트의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클릭하면</w:t>
      </w:r>
      <w:r>
        <w:rPr>
          <w:rFonts w:hint="eastAsia"/>
        </w:rPr>
        <w:t xml:space="preserve"> </w:t>
      </w:r>
      <w:r>
        <w:t xml:space="preserve">ComponentB </w:t>
      </w:r>
      <w:r>
        <w:rPr>
          <w:rFonts w:hint="eastAsia"/>
        </w:rPr>
        <w:t>컴포넌트만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0A625025" w14:textId="64BA8B6D" w:rsidR="00EA19C6" w:rsidRDefault="00EA19C6" w:rsidP="00EA19C6">
      <w:r>
        <w:rPr>
          <w:rFonts w:hint="eastAsia"/>
        </w:rPr>
        <w:t>확인해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14:paraId="505CF29D" w14:textId="77777777" w:rsidR="00EA19C6" w:rsidRDefault="00EA19C6" w:rsidP="00EA19C6"/>
    <w:p w14:paraId="65AE17BE" w14:textId="552DF9A2" w:rsidR="00FD06E7" w:rsidRDefault="00046244" w:rsidP="00046244">
      <w:pPr>
        <w:pStyle w:val="3"/>
      </w:pPr>
      <w:r>
        <w:rPr>
          <w:rFonts w:hint="eastAsia"/>
        </w:rPr>
        <w:t>실습</w:t>
      </w:r>
    </w:p>
    <w:p w14:paraId="1628B842" w14:textId="3D092133" w:rsidR="00046244" w:rsidRDefault="00046244" w:rsidP="00046244">
      <w:r>
        <w:rPr>
          <w:rFonts w:hint="eastAsia"/>
        </w:rPr>
        <w:t>G</w:t>
      </w:r>
      <w:r>
        <w:t xml:space="preserve">roupComponent </w:t>
      </w:r>
      <w:r>
        <w:rPr>
          <w:rFonts w:hint="eastAsia"/>
        </w:rPr>
        <w:t>컴포넌트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클릭하자</w:t>
      </w:r>
    </w:p>
    <w:p w14:paraId="4469BB17" w14:textId="51A5EAC5" w:rsidR="00046244" w:rsidRDefault="007D0DEC" w:rsidP="00046244">
      <w:r w:rsidRPr="007D0DEC">
        <w:rPr>
          <w:noProof/>
        </w:rPr>
        <w:drawing>
          <wp:inline distT="0" distB="0" distL="0" distR="0" wp14:anchorId="652C6FF1" wp14:editId="74CF4B5C">
            <wp:extent cx="5677692" cy="3629532"/>
            <wp:effectExtent l="0" t="0" r="0" b="952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12A0C" w14:textId="704E7F45" w:rsidR="007D0DEC" w:rsidRDefault="007D0DEC" w:rsidP="00046244">
      <w:r>
        <w:rPr>
          <w:rFonts w:hint="eastAsia"/>
        </w:rPr>
        <w:t>G</w:t>
      </w:r>
      <w:r>
        <w:t>roupComponent</w:t>
      </w:r>
      <w:r>
        <w:rPr>
          <w:rFonts w:hint="eastAsia"/>
        </w:rPr>
        <w:t xml:space="preserve"> </w:t>
      </w:r>
      <w:r>
        <w:rPr>
          <w:rFonts w:hint="eastAsia"/>
        </w:rPr>
        <w:t>컴포넌트와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자식</w:t>
      </w:r>
      <w:r>
        <w:rPr>
          <w:rFonts w:hint="eastAsia"/>
        </w:rPr>
        <w:t xml:space="preserve"> </w:t>
      </w:r>
      <w:r>
        <w:rPr>
          <w:rFonts w:hint="eastAsia"/>
        </w:rPr>
        <w:t>컴포넌트들이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>.</w:t>
      </w:r>
    </w:p>
    <w:p w14:paraId="0976B35C" w14:textId="77777777" w:rsidR="00046244" w:rsidRPr="00046244" w:rsidRDefault="00046244" w:rsidP="00046244"/>
    <w:p w14:paraId="094AC79E" w14:textId="77777777" w:rsidR="00646CCE" w:rsidRDefault="00646CCE" w:rsidP="00EA19C6"/>
    <w:p w14:paraId="495C97C8" w14:textId="77777777" w:rsidR="007D0DEC" w:rsidRDefault="007D0DEC" w:rsidP="00EA19C6"/>
    <w:p w14:paraId="745DC36A" w14:textId="1DA0C155" w:rsidR="007D0DEC" w:rsidRDefault="007D0DEC" w:rsidP="007D0DEC">
      <w:pPr>
        <w:pStyle w:val="3"/>
      </w:pPr>
      <w:r>
        <w:rPr>
          <w:rFonts w:hint="eastAsia"/>
        </w:rPr>
        <w:lastRenderedPageBreak/>
        <w:t>실습</w:t>
      </w:r>
    </w:p>
    <w:p w14:paraId="3D02A314" w14:textId="299509E0" w:rsidR="007D0DEC" w:rsidRDefault="007D0DEC" w:rsidP="007D0DEC">
      <w:r>
        <w:rPr>
          <w:rFonts w:hint="eastAsia"/>
        </w:rPr>
        <w:t>A</w:t>
      </w:r>
      <w:r>
        <w:t>pp</w:t>
      </w:r>
      <w:r w:rsidRPr="007D0DEC">
        <w:rPr>
          <w:rFonts w:hint="eastAsia"/>
        </w:rPr>
        <w:t xml:space="preserve"> </w:t>
      </w:r>
      <w:r>
        <w:rPr>
          <w:rFonts w:hint="eastAsia"/>
        </w:rPr>
        <w:t>컴포넌트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클릭하자</w:t>
      </w:r>
    </w:p>
    <w:p w14:paraId="4226EF0B" w14:textId="1E24F98D" w:rsidR="007D0DEC" w:rsidRPr="007D0DEC" w:rsidRDefault="001F4CE3" w:rsidP="007D0DEC">
      <w:r w:rsidRPr="001F4CE3">
        <w:rPr>
          <w:noProof/>
        </w:rPr>
        <w:drawing>
          <wp:inline distT="0" distB="0" distL="0" distR="0" wp14:anchorId="0B865DC8" wp14:editId="3CC8870A">
            <wp:extent cx="5677692" cy="3629532"/>
            <wp:effectExtent l="0" t="0" r="0" b="952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241F7" w14:textId="2936F9A1" w:rsidR="007D0DEC" w:rsidRPr="007D0DEC" w:rsidRDefault="007D0DEC" w:rsidP="007D0DEC"/>
    <w:p w14:paraId="52F52D98" w14:textId="77777777" w:rsidR="007D0DEC" w:rsidRDefault="007D0DEC" w:rsidP="00EA19C6"/>
    <w:p w14:paraId="555DD808" w14:textId="25F7FD95" w:rsidR="00646CCE" w:rsidRDefault="007C3D5F" w:rsidP="007C3D5F">
      <w:pPr>
        <w:pStyle w:val="3"/>
      </w:pPr>
      <w:r>
        <w:rPr>
          <w:rFonts w:hint="eastAsia"/>
        </w:rPr>
        <w:t>요약</w:t>
      </w:r>
    </w:p>
    <w:p w14:paraId="0FCD7A71" w14:textId="11E9C7A5" w:rsidR="001F4CE3" w:rsidRDefault="001F4CE3" w:rsidP="00EA19C6">
      <w:r>
        <w:rPr>
          <w:rFonts w:hint="eastAsia"/>
        </w:rPr>
        <w:t>부모</w:t>
      </w:r>
      <w:r>
        <w:rPr>
          <w:rFonts w:hint="eastAsia"/>
        </w:rPr>
        <w:t xml:space="preserve"> </w:t>
      </w:r>
      <w:r>
        <w:rPr>
          <w:rFonts w:hint="eastAsia"/>
        </w:rPr>
        <w:t>컴포넌트가</w:t>
      </w:r>
      <w:r>
        <w:rPr>
          <w:rFonts w:hint="eastAsia"/>
        </w:rPr>
        <w:t xml:space="preserve"> </w:t>
      </w:r>
      <w:r>
        <w:rPr>
          <w:rFonts w:hint="eastAsia"/>
        </w:rPr>
        <w:t>렌더링될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자식</w:t>
      </w:r>
      <w:r>
        <w:rPr>
          <w:rFonts w:hint="eastAsia"/>
        </w:rPr>
        <w:t xml:space="preserve"> </w:t>
      </w:r>
      <w:r>
        <w:rPr>
          <w:rFonts w:hint="eastAsia"/>
        </w:rPr>
        <w:t>컴포넌트들도</w:t>
      </w:r>
      <w:r>
        <w:rPr>
          <w:rFonts w:hint="eastAsia"/>
        </w:rPr>
        <w:t xml:space="preserve"> </w:t>
      </w:r>
      <w:r>
        <w:rPr>
          <w:rFonts w:hint="eastAsia"/>
        </w:rPr>
        <w:t>전부</w:t>
      </w:r>
      <w:r>
        <w:rPr>
          <w:rFonts w:hint="eastAsia"/>
        </w:rPr>
        <w:t xml:space="preserve"> </w:t>
      </w:r>
      <w:r>
        <w:rPr>
          <w:rFonts w:hint="eastAsia"/>
        </w:rPr>
        <w:t>렌더링된다</w:t>
      </w:r>
      <w:r>
        <w:rPr>
          <w:rFonts w:hint="eastAsia"/>
        </w:rPr>
        <w:t>.</w:t>
      </w:r>
    </w:p>
    <w:p w14:paraId="2921DE1C" w14:textId="77777777" w:rsidR="001F4CE3" w:rsidRDefault="001F4CE3" w:rsidP="00EA19C6"/>
    <w:p w14:paraId="2EDDD3BD" w14:textId="3E8E0466" w:rsidR="005E7DA2" w:rsidRDefault="005E7DA2" w:rsidP="005E7DA2"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당연히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컴포넌트가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되지만</w:t>
      </w:r>
      <w:r>
        <w:rPr>
          <w:rFonts w:hint="eastAsia"/>
        </w:rPr>
        <w:t>,</w:t>
      </w:r>
    </w:p>
    <w:p w14:paraId="0F10BC93" w14:textId="0442F41F" w:rsidR="005E7DA2" w:rsidRDefault="005E7DA2" w:rsidP="005E7DA2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 w:rsidR="002E02DA">
        <w:rPr>
          <w:rFonts w:hint="eastAsia"/>
        </w:rPr>
        <w:t xml:space="preserve"> </w:t>
      </w:r>
      <w:r w:rsidR="002E02DA">
        <w:rPr>
          <w:rFonts w:hint="eastAsia"/>
        </w:rPr>
        <w:t>렌더링</w:t>
      </w:r>
      <w:r>
        <w:rPr>
          <w:rFonts w:hint="eastAsia"/>
        </w:rPr>
        <w:t>부터는</w:t>
      </w:r>
      <w:r>
        <w:rPr>
          <w:rFonts w:hint="eastAsia"/>
        </w:rPr>
        <w:t xml:space="preserve"> </w:t>
      </w:r>
      <w:r>
        <w:rPr>
          <w:rFonts w:hint="eastAsia"/>
        </w:rPr>
        <w:t>상태가</w:t>
      </w:r>
      <w:r>
        <w:rPr>
          <w:rFonts w:hint="eastAsia"/>
        </w:rPr>
        <w:t xml:space="preserve"> </w:t>
      </w:r>
      <w:r>
        <w:rPr>
          <w:rFonts w:hint="eastAsia"/>
        </w:rPr>
        <w:t>변경된</w:t>
      </w:r>
      <w:r>
        <w:rPr>
          <w:rFonts w:hint="eastAsia"/>
        </w:rPr>
        <w:t xml:space="preserve"> </w:t>
      </w:r>
      <w:r>
        <w:rPr>
          <w:rFonts w:hint="eastAsia"/>
        </w:rPr>
        <w:t>컴포넌트</w:t>
      </w:r>
      <w:r w:rsidR="002E02DA">
        <w:rPr>
          <w:rFonts w:hint="eastAsia"/>
        </w:rPr>
        <w:t>와</w:t>
      </w:r>
      <w:r w:rsidR="002E02DA">
        <w:rPr>
          <w:rFonts w:hint="eastAsia"/>
        </w:rPr>
        <w:t xml:space="preserve"> </w:t>
      </w:r>
      <w:r w:rsidR="002E02DA">
        <w:rPr>
          <w:rFonts w:hint="eastAsia"/>
        </w:rPr>
        <w:t>그</w:t>
      </w:r>
      <w:r w:rsidR="002E02DA">
        <w:rPr>
          <w:rFonts w:hint="eastAsia"/>
        </w:rPr>
        <w:t xml:space="preserve"> </w:t>
      </w:r>
      <w:r w:rsidR="002E02DA">
        <w:rPr>
          <w:rFonts w:hint="eastAsia"/>
        </w:rPr>
        <w:t>자식</w:t>
      </w:r>
      <w:r w:rsidR="002E02DA">
        <w:rPr>
          <w:rFonts w:hint="eastAsia"/>
        </w:rPr>
        <w:t xml:space="preserve"> </w:t>
      </w:r>
      <w:r w:rsidR="002E02DA">
        <w:rPr>
          <w:rFonts w:hint="eastAsia"/>
        </w:rPr>
        <w:t>컴포넌트들만</w:t>
      </w:r>
      <w:r w:rsidR="002E02DA">
        <w:rPr>
          <w:rFonts w:hint="eastAsia"/>
        </w:rPr>
        <w:t xml:space="preserve"> </w:t>
      </w:r>
      <w:r w:rsidR="002E02DA">
        <w:rPr>
          <w:rFonts w:hint="eastAsia"/>
        </w:rPr>
        <w:t>렌더링</w:t>
      </w:r>
      <w:r w:rsidR="002E02DA">
        <w:rPr>
          <w:rFonts w:hint="eastAsia"/>
        </w:rPr>
        <w:t xml:space="preserve"> </w:t>
      </w:r>
      <w:r w:rsidR="002E02DA">
        <w:rPr>
          <w:rFonts w:hint="eastAsia"/>
        </w:rPr>
        <w:t>된다</w:t>
      </w:r>
      <w:r w:rsidR="002E02DA">
        <w:rPr>
          <w:rFonts w:hint="eastAsia"/>
        </w:rPr>
        <w:t>.</w:t>
      </w:r>
    </w:p>
    <w:p w14:paraId="55D434FD" w14:textId="77777777" w:rsidR="002E02DA" w:rsidRDefault="002E02DA" w:rsidP="005E7DA2"/>
    <w:p w14:paraId="7AF34C59" w14:textId="77777777" w:rsidR="002E02DA" w:rsidRDefault="002E02DA" w:rsidP="005E7DA2"/>
    <w:p w14:paraId="5C496D25" w14:textId="04ACE319" w:rsidR="00C21FEA" w:rsidRDefault="00C21FEA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7790E030" w14:textId="0B94A500" w:rsidR="002E02DA" w:rsidRDefault="00B16332" w:rsidP="00BE02F0">
      <w:pPr>
        <w:pStyle w:val="2"/>
      </w:pPr>
      <w:r>
        <w:rPr>
          <w:rFonts w:hint="eastAsia"/>
        </w:rPr>
        <w:lastRenderedPageBreak/>
        <w:t xml:space="preserve">소스코드 </w:t>
      </w:r>
      <w:r w:rsidR="00BE02F0">
        <w:rPr>
          <w:rFonts w:hint="eastAsia"/>
        </w:rPr>
        <w:t>파일 하나에 여러 컴포넌트 구현</w:t>
      </w:r>
      <w:r>
        <w:rPr>
          <w:rFonts w:hint="eastAsia"/>
        </w:rPr>
        <w:t xml:space="preserve"> 가능</w:t>
      </w:r>
    </w:p>
    <w:p w14:paraId="3AECB6A6" w14:textId="5119CE3C" w:rsidR="00BE02F0" w:rsidRDefault="00966717" w:rsidP="00BE02F0">
      <w:r>
        <w:rPr>
          <w:rFonts w:hint="eastAsia"/>
        </w:rPr>
        <w:t>소스코드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하나에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 w:rsidR="00825D92">
        <w:rPr>
          <w:rFonts w:hint="eastAsia"/>
        </w:rPr>
        <w:t>함수형</w:t>
      </w:r>
      <w:r w:rsidR="00825D92">
        <w:rPr>
          <w:rFonts w:hint="eastAsia"/>
        </w:rPr>
        <w:t xml:space="preserve"> </w:t>
      </w:r>
      <w:r>
        <w:rPr>
          <w:rFonts w:hint="eastAsia"/>
        </w:rPr>
        <w:t>컴포넌트를</w:t>
      </w:r>
      <w:r>
        <w:rPr>
          <w:rFonts w:hint="eastAsia"/>
        </w:rPr>
        <w:t xml:space="preserve"> </w:t>
      </w:r>
      <w:r>
        <w:rPr>
          <w:rFonts w:hint="eastAsia"/>
        </w:rPr>
        <w:t>구현해도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630324F2" w14:textId="77777777" w:rsidR="00BE02F0" w:rsidRDefault="00BE02F0" w:rsidP="00BE02F0"/>
    <w:p w14:paraId="783B02D2" w14:textId="3A2F282E" w:rsidR="00BE02F0" w:rsidRDefault="00BE02F0" w:rsidP="00966717">
      <w:pPr>
        <w:pStyle w:val="3"/>
      </w:pPr>
      <w:r>
        <w:rPr>
          <w:rFonts w:hint="eastAsia"/>
        </w:rPr>
        <w:t>s</w:t>
      </w:r>
      <w:r>
        <w:t xml:space="preserve">rc/GoupComponent.tsx </w:t>
      </w:r>
      <w:r>
        <w:rPr>
          <w:rFonts w:hint="eastAsia"/>
        </w:rPr>
        <w:t>수정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66717" w14:paraId="053AC030" w14:textId="77777777" w:rsidTr="00966717">
        <w:tc>
          <w:tcPr>
            <w:tcW w:w="10456" w:type="dxa"/>
          </w:tcPr>
          <w:p w14:paraId="4301BFA9" w14:textId="77777777" w:rsidR="00966717" w:rsidRPr="00966717" w:rsidRDefault="00966717" w:rsidP="0096671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66717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React, { useState } </w:t>
            </w:r>
            <w:r w:rsidRPr="00966717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966717">
              <w:rPr>
                <w:rFonts w:cs="굴림"/>
                <w:color w:val="A31515"/>
                <w:kern w:val="0"/>
                <w:szCs w:val="20"/>
                <w14:ligatures w14:val="none"/>
              </w:rPr>
              <w:t>'react'</w:t>
            </w:r>
          </w:p>
          <w:p w14:paraId="35229987" w14:textId="77777777" w:rsidR="00966717" w:rsidRPr="00966717" w:rsidRDefault="00966717" w:rsidP="0096671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0B688F70" w14:textId="77777777" w:rsidR="00966717" w:rsidRPr="00966717" w:rsidRDefault="00966717" w:rsidP="0096671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66717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CounterA() {</w:t>
            </w:r>
          </w:p>
          <w:p w14:paraId="4553626D" w14:textId="77777777" w:rsidR="00966717" w:rsidRPr="00966717" w:rsidRDefault="00966717" w:rsidP="0096671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>  console.log(</w:t>
            </w:r>
            <w:r w:rsidRPr="00966717">
              <w:rPr>
                <w:rFonts w:cs="굴림"/>
                <w:color w:val="A31515"/>
                <w:kern w:val="0"/>
                <w:szCs w:val="20"/>
                <w14:ligatures w14:val="none"/>
              </w:rPr>
              <w:t xml:space="preserve">"CounterA </w:t>
            </w:r>
            <w:r w:rsidRPr="00966717">
              <w:rPr>
                <w:rFonts w:cs="굴림"/>
                <w:color w:val="A31515"/>
                <w:kern w:val="0"/>
                <w:szCs w:val="20"/>
                <w14:ligatures w14:val="none"/>
              </w:rPr>
              <w:t>호출됨</w:t>
            </w:r>
            <w:r w:rsidRPr="00966717">
              <w:rPr>
                <w:rFonts w:cs="굴림"/>
                <w:color w:val="A31515"/>
                <w:kern w:val="0"/>
                <w:szCs w:val="20"/>
                <w14:ligatures w14:val="none"/>
              </w:rPr>
              <w:t>"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2AF3C5EB" w14:textId="77777777" w:rsidR="00966717" w:rsidRPr="00966717" w:rsidRDefault="00966717" w:rsidP="0096671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966717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[value, setValue] = useState&lt;number&gt;(</w:t>
            </w:r>
            <w:r w:rsidRPr="00966717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>);  </w:t>
            </w:r>
          </w:p>
          <w:p w14:paraId="64FC8570" w14:textId="77777777" w:rsidR="00966717" w:rsidRPr="00966717" w:rsidRDefault="00966717" w:rsidP="0096671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966717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4697F4F3" w14:textId="77777777" w:rsidR="00966717" w:rsidRPr="00966717" w:rsidRDefault="00966717" w:rsidP="0096671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966717">
              <w:rPr>
                <w:rFonts w:cs="굴림"/>
                <w:color w:val="800000"/>
                <w:kern w:val="0"/>
                <w:szCs w:val="20"/>
                <w14:ligatures w14:val="none"/>
              </w:rPr>
              <w:t>&lt;div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966717">
              <w:rPr>
                <w:rFonts w:cs="굴림"/>
                <w:color w:val="E50000"/>
                <w:kern w:val="0"/>
                <w:szCs w:val="20"/>
                <w14:ligatures w14:val="none"/>
              </w:rPr>
              <w:t>className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966717">
              <w:rPr>
                <w:rFonts w:cs="굴림"/>
                <w:color w:val="A31515"/>
                <w:kern w:val="0"/>
                <w:szCs w:val="20"/>
                <w14:ligatures w14:val="none"/>
              </w:rPr>
              <w:t>"box"</w:t>
            </w:r>
            <w:r w:rsidRPr="00966717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4E9CF142" w14:textId="77777777" w:rsidR="00966717" w:rsidRPr="00966717" w:rsidRDefault="00966717" w:rsidP="0096671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966717">
              <w:rPr>
                <w:rFonts w:cs="굴림"/>
                <w:color w:val="800000"/>
                <w:kern w:val="0"/>
                <w:szCs w:val="20"/>
                <w14:ligatures w14:val="none"/>
              </w:rPr>
              <w:t>&lt;h1&gt;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>CounterA</w:t>
            </w:r>
            <w:r w:rsidRPr="00966717">
              <w:rPr>
                <w:rFonts w:cs="굴림"/>
                <w:color w:val="800000"/>
                <w:kern w:val="0"/>
                <w:szCs w:val="20"/>
                <w14:ligatures w14:val="none"/>
              </w:rPr>
              <w:t>&lt;/h1&gt;</w:t>
            </w:r>
          </w:p>
          <w:p w14:paraId="75E048CA" w14:textId="77777777" w:rsidR="00966717" w:rsidRPr="00966717" w:rsidRDefault="00966717" w:rsidP="0096671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966717">
              <w:rPr>
                <w:rFonts w:cs="굴림"/>
                <w:color w:val="800000"/>
                <w:kern w:val="0"/>
                <w:szCs w:val="20"/>
                <w14:ligatures w14:val="none"/>
              </w:rPr>
              <w:t>&lt;button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966717">
              <w:rPr>
                <w:rFonts w:cs="굴림"/>
                <w:color w:val="E50000"/>
                <w:kern w:val="0"/>
                <w:szCs w:val="20"/>
                <w14:ligatures w14:val="none"/>
              </w:rPr>
              <w:t>onClick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966717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() </w:t>
            </w:r>
            <w:r w:rsidRPr="00966717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setValue(value + </w:t>
            </w:r>
            <w:r w:rsidRPr="00966717">
              <w:rPr>
                <w:rFonts w:cs="굴림"/>
                <w:color w:val="098658"/>
                <w:kern w:val="0"/>
                <w:szCs w:val="20"/>
                <w14:ligatures w14:val="none"/>
              </w:rPr>
              <w:t>1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>)</w:t>
            </w:r>
            <w:r w:rsidRPr="00966717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966717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38556917" w14:textId="77777777" w:rsidR="00966717" w:rsidRPr="00966717" w:rsidRDefault="00966717" w:rsidP="0096671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966717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value </w:t>
            </w:r>
            <w:r w:rsidRPr="00966717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</w:p>
          <w:p w14:paraId="3FAD6D00" w14:textId="77777777" w:rsidR="00966717" w:rsidRPr="00966717" w:rsidRDefault="00966717" w:rsidP="0096671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966717">
              <w:rPr>
                <w:rFonts w:cs="굴림"/>
                <w:color w:val="800000"/>
                <w:kern w:val="0"/>
                <w:szCs w:val="20"/>
                <w14:ligatures w14:val="none"/>
              </w:rPr>
              <w:t>&lt;/button&gt;</w:t>
            </w:r>
          </w:p>
          <w:p w14:paraId="7B3B6413" w14:textId="77777777" w:rsidR="00966717" w:rsidRPr="00966717" w:rsidRDefault="00966717" w:rsidP="0096671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966717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307B2D41" w14:textId="77777777" w:rsidR="00966717" w:rsidRPr="00966717" w:rsidRDefault="00966717" w:rsidP="0096671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>  )</w:t>
            </w:r>
          </w:p>
          <w:p w14:paraId="0083F64D" w14:textId="77777777" w:rsidR="00966717" w:rsidRPr="00966717" w:rsidRDefault="00966717" w:rsidP="0096671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618C99B9" w14:textId="77777777" w:rsidR="00966717" w:rsidRPr="00966717" w:rsidRDefault="00966717" w:rsidP="0096671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69F23F6C" w14:textId="77777777" w:rsidR="00966717" w:rsidRPr="00966717" w:rsidRDefault="00966717" w:rsidP="0096671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66717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CounterB() {</w:t>
            </w:r>
          </w:p>
          <w:p w14:paraId="0D780926" w14:textId="77777777" w:rsidR="00966717" w:rsidRPr="00966717" w:rsidRDefault="00966717" w:rsidP="0096671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>  console.log(</w:t>
            </w:r>
            <w:r w:rsidRPr="00966717">
              <w:rPr>
                <w:rFonts w:cs="굴림"/>
                <w:color w:val="A31515"/>
                <w:kern w:val="0"/>
                <w:szCs w:val="20"/>
                <w14:ligatures w14:val="none"/>
              </w:rPr>
              <w:t xml:space="preserve">"CounterB </w:t>
            </w:r>
            <w:r w:rsidRPr="00966717">
              <w:rPr>
                <w:rFonts w:cs="굴림"/>
                <w:color w:val="A31515"/>
                <w:kern w:val="0"/>
                <w:szCs w:val="20"/>
                <w14:ligatures w14:val="none"/>
              </w:rPr>
              <w:t>호출됨</w:t>
            </w:r>
            <w:r w:rsidRPr="00966717">
              <w:rPr>
                <w:rFonts w:cs="굴림"/>
                <w:color w:val="A31515"/>
                <w:kern w:val="0"/>
                <w:szCs w:val="20"/>
                <w14:ligatures w14:val="none"/>
              </w:rPr>
              <w:t>"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5103B465" w14:textId="77777777" w:rsidR="00966717" w:rsidRPr="00966717" w:rsidRDefault="00966717" w:rsidP="0096671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966717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[value, setValue] = useState&lt;number&gt;(</w:t>
            </w:r>
            <w:r w:rsidRPr="00966717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>);  </w:t>
            </w:r>
          </w:p>
          <w:p w14:paraId="162C6C5F" w14:textId="77777777" w:rsidR="00966717" w:rsidRPr="00966717" w:rsidRDefault="00966717" w:rsidP="0096671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966717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41463EA5" w14:textId="77777777" w:rsidR="00966717" w:rsidRPr="00966717" w:rsidRDefault="00966717" w:rsidP="0096671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966717">
              <w:rPr>
                <w:rFonts w:cs="굴림"/>
                <w:color w:val="800000"/>
                <w:kern w:val="0"/>
                <w:szCs w:val="20"/>
                <w14:ligatures w14:val="none"/>
              </w:rPr>
              <w:t>&lt;div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966717">
              <w:rPr>
                <w:rFonts w:cs="굴림"/>
                <w:color w:val="E50000"/>
                <w:kern w:val="0"/>
                <w:szCs w:val="20"/>
                <w14:ligatures w14:val="none"/>
              </w:rPr>
              <w:t>className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966717">
              <w:rPr>
                <w:rFonts w:cs="굴림"/>
                <w:color w:val="A31515"/>
                <w:kern w:val="0"/>
                <w:szCs w:val="20"/>
                <w14:ligatures w14:val="none"/>
              </w:rPr>
              <w:t>"box"</w:t>
            </w:r>
            <w:r w:rsidRPr="00966717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3EDE1A61" w14:textId="77777777" w:rsidR="00966717" w:rsidRPr="00966717" w:rsidRDefault="00966717" w:rsidP="0096671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966717">
              <w:rPr>
                <w:rFonts w:cs="굴림"/>
                <w:color w:val="800000"/>
                <w:kern w:val="0"/>
                <w:szCs w:val="20"/>
                <w14:ligatures w14:val="none"/>
              </w:rPr>
              <w:t>&lt;h1&gt;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>CounterB</w:t>
            </w:r>
            <w:r w:rsidRPr="00966717">
              <w:rPr>
                <w:rFonts w:cs="굴림"/>
                <w:color w:val="800000"/>
                <w:kern w:val="0"/>
                <w:szCs w:val="20"/>
                <w14:ligatures w14:val="none"/>
              </w:rPr>
              <w:t>&lt;/h1&gt;</w:t>
            </w:r>
          </w:p>
          <w:p w14:paraId="69A6DE4B" w14:textId="77777777" w:rsidR="00966717" w:rsidRPr="00966717" w:rsidRDefault="00966717" w:rsidP="0096671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966717">
              <w:rPr>
                <w:rFonts w:cs="굴림"/>
                <w:color w:val="800000"/>
                <w:kern w:val="0"/>
                <w:szCs w:val="20"/>
                <w14:ligatures w14:val="none"/>
              </w:rPr>
              <w:t>&lt;button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966717">
              <w:rPr>
                <w:rFonts w:cs="굴림"/>
                <w:color w:val="E50000"/>
                <w:kern w:val="0"/>
                <w:szCs w:val="20"/>
                <w14:ligatures w14:val="none"/>
              </w:rPr>
              <w:t>onClick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966717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() </w:t>
            </w:r>
            <w:r w:rsidRPr="00966717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setValue(value + </w:t>
            </w:r>
            <w:r w:rsidRPr="00966717">
              <w:rPr>
                <w:rFonts w:cs="굴림"/>
                <w:color w:val="098658"/>
                <w:kern w:val="0"/>
                <w:szCs w:val="20"/>
                <w14:ligatures w14:val="none"/>
              </w:rPr>
              <w:t>1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>)</w:t>
            </w:r>
            <w:r w:rsidRPr="00966717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966717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41AAC208" w14:textId="77777777" w:rsidR="00966717" w:rsidRPr="00966717" w:rsidRDefault="00966717" w:rsidP="0096671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966717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value </w:t>
            </w:r>
            <w:r w:rsidRPr="00966717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</w:p>
          <w:p w14:paraId="4EE27E21" w14:textId="77777777" w:rsidR="00966717" w:rsidRPr="00966717" w:rsidRDefault="00966717" w:rsidP="0096671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966717">
              <w:rPr>
                <w:rFonts w:cs="굴림"/>
                <w:color w:val="800000"/>
                <w:kern w:val="0"/>
                <w:szCs w:val="20"/>
                <w14:ligatures w14:val="none"/>
              </w:rPr>
              <w:t>&lt;/button&gt;</w:t>
            </w:r>
          </w:p>
          <w:p w14:paraId="620D8DEE" w14:textId="77777777" w:rsidR="00966717" w:rsidRPr="00966717" w:rsidRDefault="00966717" w:rsidP="0096671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966717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3D0ACA6A" w14:textId="77777777" w:rsidR="00966717" w:rsidRPr="00966717" w:rsidRDefault="00966717" w:rsidP="0096671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>  )</w:t>
            </w:r>
          </w:p>
          <w:p w14:paraId="62040E03" w14:textId="77777777" w:rsidR="00966717" w:rsidRPr="00966717" w:rsidRDefault="00966717" w:rsidP="0096671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509A6A32" w14:textId="77777777" w:rsidR="00966717" w:rsidRPr="00966717" w:rsidRDefault="00966717" w:rsidP="0096671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4EE8E996" w14:textId="77777777" w:rsidR="00966717" w:rsidRPr="00966717" w:rsidRDefault="00966717" w:rsidP="0096671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66717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GroupComponent() {</w:t>
            </w:r>
          </w:p>
          <w:p w14:paraId="58560F22" w14:textId="77777777" w:rsidR="00966717" w:rsidRPr="00966717" w:rsidRDefault="00966717" w:rsidP="0096671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>  console.log(</w:t>
            </w:r>
            <w:r w:rsidRPr="00966717">
              <w:rPr>
                <w:rFonts w:cs="굴림"/>
                <w:color w:val="A31515"/>
                <w:kern w:val="0"/>
                <w:szCs w:val="20"/>
                <w14:ligatures w14:val="none"/>
              </w:rPr>
              <w:t xml:space="preserve">'GroupComponent </w:t>
            </w:r>
            <w:r w:rsidRPr="00966717">
              <w:rPr>
                <w:rFonts w:cs="굴림"/>
                <w:color w:val="A31515"/>
                <w:kern w:val="0"/>
                <w:szCs w:val="20"/>
                <w14:ligatures w14:val="none"/>
              </w:rPr>
              <w:t>호출됨</w:t>
            </w:r>
            <w:r w:rsidRPr="00966717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>);  </w:t>
            </w:r>
          </w:p>
          <w:p w14:paraId="788F7DEA" w14:textId="77777777" w:rsidR="00966717" w:rsidRPr="00966717" w:rsidRDefault="00966717" w:rsidP="0096671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966717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[value, setValue] = useState&lt;number&gt;(</w:t>
            </w:r>
            <w:r w:rsidRPr="00966717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>);  </w:t>
            </w:r>
          </w:p>
          <w:p w14:paraId="33DE6FCC" w14:textId="77777777" w:rsidR="00966717" w:rsidRPr="00966717" w:rsidRDefault="00966717" w:rsidP="0096671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966717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7773AD43" w14:textId="77777777" w:rsidR="00966717" w:rsidRPr="00966717" w:rsidRDefault="00966717" w:rsidP="0096671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966717">
              <w:rPr>
                <w:rFonts w:cs="굴림"/>
                <w:color w:val="800000"/>
                <w:kern w:val="0"/>
                <w:szCs w:val="20"/>
                <w14:ligatures w14:val="none"/>
              </w:rPr>
              <w:t>&lt;div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966717">
              <w:rPr>
                <w:rFonts w:cs="굴림"/>
                <w:color w:val="E50000"/>
                <w:kern w:val="0"/>
                <w:szCs w:val="20"/>
                <w14:ligatures w14:val="none"/>
              </w:rPr>
              <w:t>className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966717">
              <w:rPr>
                <w:rFonts w:cs="굴림"/>
                <w:color w:val="A31515"/>
                <w:kern w:val="0"/>
                <w:szCs w:val="20"/>
                <w14:ligatures w14:val="none"/>
              </w:rPr>
              <w:t>'box'</w:t>
            </w:r>
            <w:r w:rsidRPr="00966717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2BCAE079" w14:textId="77777777" w:rsidR="00966717" w:rsidRPr="00966717" w:rsidRDefault="00966717" w:rsidP="0096671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966717">
              <w:rPr>
                <w:rFonts w:cs="굴림"/>
                <w:color w:val="800000"/>
                <w:kern w:val="0"/>
                <w:szCs w:val="20"/>
                <w14:ligatures w14:val="none"/>
              </w:rPr>
              <w:t>&lt;h1&gt;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>GroupComponent</w:t>
            </w:r>
            <w:r w:rsidRPr="00966717">
              <w:rPr>
                <w:rFonts w:cs="굴림"/>
                <w:color w:val="800000"/>
                <w:kern w:val="0"/>
                <w:szCs w:val="20"/>
                <w14:ligatures w14:val="none"/>
              </w:rPr>
              <w:t>&lt;/h1&gt;</w:t>
            </w:r>
          </w:p>
          <w:p w14:paraId="2112429F" w14:textId="77777777" w:rsidR="00966717" w:rsidRPr="00966717" w:rsidRDefault="00966717" w:rsidP="0096671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966717">
              <w:rPr>
                <w:rFonts w:cs="굴림"/>
                <w:color w:val="800000"/>
                <w:kern w:val="0"/>
                <w:szCs w:val="20"/>
                <w14:ligatures w14:val="none"/>
              </w:rPr>
              <w:t>&lt;button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966717">
              <w:rPr>
                <w:rFonts w:cs="굴림"/>
                <w:color w:val="E50000"/>
                <w:kern w:val="0"/>
                <w:szCs w:val="20"/>
                <w14:ligatures w14:val="none"/>
              </w:rPr>
              <w:t>onClick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966717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() </w:t>
            </w:r>
            <w:r w:rsidRPr="00966717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setValue(value + </w:t>
            </w:r>
            <w:r w:rsidRPr="00966717">
              <w:rPr>
                <w:rFonts w:cs="굴림"/>
                <w:color w:val="098658"/>
                <w:kern w:val="0"/>
                <w:szCs w:val="20"/>
                <w14:ligatures w14:val="none"/>
              </w:rPr>
              <w:t>1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>)</w:t>
            </w:r>
            <w:r w:rsidRPr="00966717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966717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54929E3C" w14:textId="77777777" w:rsidR="00966717" w:rsidRPr="00966717" w:rsidRDefault="00966717" w:rsidP="0096671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966717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value </w:t>
            </w:r>
            <w:r w:rsidRPr="00966717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</w:p>
          <w:p w14:paraId="17CD40C9" w14:textId="77777777" w:rsidR="00966717" w:rsidRPr="00966717" w:rsidRDefault="00966717" w:rsidP="0096671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966717">
              <w:rPr>
                <w:rFonts w:cs="굴림"/>
                <w:color w:val="800000"/>
                <w:kern w:val="0"/>
                <w:szCs w:val="20"/>
                <w14:ligatures w14:val="none"/>
              </w:rPr>
              <w:t>&lt;/button&gt;</w:t>
            </w:r>
          </w:p>
          <w:p w14:paraId="383B2275" w14:textId="77777777" w:rsidR="00966717" w:rsidRPr="00966717" w:rsidRDefault="00966717" w:rsidP="0096671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966717">
              <w:rPr>
                <w:rFonts w:cs="굴림"/>
                <w:color w:val="800000"/>
                <w:kern w:val="0"/>
                <w:szCs w:val="20"/>
                <w14:ligatures w14:val="none"/>
              </w:rPr>
              <w:t>&lt;CounterA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966717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</w:p>
          <w:p w14:paraId="4FA5A843" w14:textId="77777777" w:rsidR="00966717" w:rsidRPr="00966717" w:rsidRDefault="00966717" w:rsidP="0096671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966717">
              <w:rPr>
                <w:rFonts w:cs="굴림"/>
                <w:color w:val="800000"/>
                <w:kern w:val="0"/>
                <w:szCs w:val="20"/>
                <w14:ligatures w14:val="none"/>
              </w:rPr>
              <w:t>&lt;CounterB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966717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</w:p>
          <w:p w14:paraId="2134F04D" w14:textId="77777777" w:rsidR="00966717" w:rsidRPr="00966717" w:rsidRDefault="00966717" w:rsidP="0096671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966717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06F38B46" w14:textId="77777777" w:rsidR="00966717" w:rsidRPr="00966717" w:rsidRDefault="00966717" w:rsidP="0096671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>  )</w:t>
            </w:r>
          </w:p>
          <w:p w14:paraId="4832B2FA" w14:textId="77777777" w:rsidR="00966717" w:rsidRPr="00966717" w:rsidRDefault="00966717" w:rsidP="0096671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5C0903A6" w14:textId="77777777" w:rsidR="00966717" w:rsidRPr="00966717" w:rsidRDefault="00966717" w:rsidP="0096671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294CE004" w14:textId="5E31F910" w:rsidR="00966717" w:rsidRPr="00966717" w:rsidRDefault="00966717" w:rsidP="0096671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66717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966717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96671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GroupComponent;</w:t>
            </w:r>
          </w:p>
        </w:tc>
      </w:tr>
    </w:tbl>
    <w:p w14:paraId="29474940" w14:textId="77777777" w:rsidR="00B16332" w:rsidRDefault="00825D92" w:rsidP="00966717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파일에</w:t>
      </w:r>
      <w:r>
        <w:t xml:space="preserve"> </w:t>
      </w:r>
      <w:r>
        <w:rPr>
          <w:rFonts w:hint="eastAsia"/>
        </w:rPr>
        <w:t>구현해도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상태가</w:t>
      </w:r>
      <w:r>
        <w:rPr>
          <w:rFonts w:hint="eastAsia"/>
        </w:rPr>
        <w:t xml:space="preserve"> </w:t>
      </w:r>
      <w:r>
        <w:rPr>
          <w:rFonts w:hint="eastAsia"/>
        </w:rPr>
        <w:t>변경된</w:t>
      </w:r>
      <w:r>
        <w:rPr>
          <w:rFonts w:hint="eastAsia"/>
        </w:rPr>
        <w:t xml:space="preserve"> </w:t>
      </w:r>
      <w:r>
        <w:rPr>
          <w:rFonts w:hint="eastAsia"/>
        </w:rPr>
        <w:t>컴포넌트만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 w:rsidR="00B16332">
        <w:rPr>
          <w:rFonts w:hint="eastAsia"/>
        </w:rPr>
        <w:t>전과</w:t>
      </w:r>
      <w:r w:rsidR="00B16332">
        <w:rPr>
          <w:rFonts w:hint="eastAsia"/>
        </w:rPr>
        <w:t xml:space="preserve"> </w:t>
      </w:r>
      <w:r w:rsidR="00B16332">
        <w:rPr>
          <w:rFonts w:hint="eastAsia"/>
        </w:rPr>
        <w:t>같다</w:t>
      </w:r>
      <w:r w:rsidR="00B16332">
        <w:rPr>
          <w:rFonts w:hint="eastAsia"/>
        </w:rPr>
        <w:t>.</w:t>
      </w:r>
    </w:p>
    <w:p w14:paraId="71C88FE7" w14:textId="77777777" w:rsidR="00825D92" w:rsidRDefault="00825D92" w:rsidP="00966717"/>
    <w:p w14:paraId="6F71B785" w14:textId="77777777" w:rsidR="00825D92" w:rsidRDefault="00825D92" w:rsidP="00966717"/>
    <w:p w14:paraId="5708627A" w14:textId="77777777" w:rsidR="00825D92" w:rsidRPr="00966717" w:rsidRDefault="00825D92" w:rsidP="00966717"/>
    <w:p w14:paraId="2A094026" w14:textId="3BBFE1FD" w:rsidR="00153609" w:rsidRDefault="00153609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4B4D68B2" w14:textId="2B7853EB" w:rsidR="002E02DA" w:rsidRDefault="00153609" w:rsidP="00153609">
      <w:pPr>
        <w:pStyle w:val="2"/>
      </w:pPr>
      <w:bookmarkStart w:id="3" w:name="_Toc131584316"/>
      <w:r>
        <w:rPr>
          <w:rFonts w:hint="eastAsia"/>
        </w:rPr>
        <w:lastRenderedPageBreak/>
        <w:t>언제 렌더링 안되는가?</w:t>
      </w:r>
      <w:r w:rsidR="00214CF5">
        <w:t xml:space="preserve"> #1</w:t>
      </w:r>
      <w:bookmarkEnd w:id="3"/>
    </w:p>
    <w:p w14:paraId="707F64DA" w14:textId="077DF1D7" w:rsidR="00153609" w:rsidRDefault="00153609" w:rsidP="00153609">
      <w:pPr>
        <w:pStyle w:val="3"/>
      </w:pPr>
      <w:r>
        <w:rPr>
          <w:rFonts w:hint="eastAsia"/>
        </w:rPr>
        <w:t>A</w:t>
      </w:r>
      <w:r>
        <w:t xml:space="preserve">pp.tsx </w:t>
      </w:r>
      <w:r>
        <w:rPr>
          <w:rFonts w:hint="eastAsia"/>
        </w:rPr>
        <w:t>수정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53609" w14:paraId="63DF6A0F" w14:textId="77777777" w:rsidTr="00153609">
        <w:tc>
          <w:tcPr>
            <w:tcW w:w="10456" w:type="dxa"/>
          </w:tcPr>
          <w:p w14:paraId="60324854" w14:textId="77777777" w:rsidR="00153609" w:rsidRPr="00153609" w:rsidRDefault="00153609" w:rsidP="0015360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53609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React, { useState } </w:t>
            </w:r>
            <w:r w:rsidRPr="00153609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53609">
              <w:rPr>
                <w:rFonts w:cs="굴림"/>
                <w:color w:val="A31515"/>
                <w:kern w:val="0"/>
                <w:szCs w:val="20"/>
                <w14:ligatures w14:val="none"/>
              </w:rPr>
              <w:t>'react'</w:t>
            </w:r>
          </w:p>
          <w:p w14:paraId="040DB0A3" w14:textId="77777777" w:rsidR="00153609" w:rsidRPr="00153609" w:rsidRDefault="00153609" w:rsidP="0015360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53609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53609">
              <w:rPr>
                <w:rFonts w:cs="굴림"/>
                <w:color w:val="A31515"/>
                <w:kern w:val="0"/>
                <w:szCs w:val="20"/>
                <w14:ligatures w14:val="none"/>
              </w:rPr>
              <w:t>'./App.css'</w:t>
            </w:r>
          </w:p>
          <w:p w14:paraId="1C3E02D5" w14:textId="77777777" w:rsidR="00153609" w:rsidRPr="00153609" w:rsidRDefault="00153609" w:rsidP="0015360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11FF5FE7" w14:textId="77777777" w:rsidR="00153609" w:rsidRPr="00153609" w:rsidRDefault="00153609" w:rsidP="0015360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53609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App() {</w:t>
            </w:r>
          </w:p>
          <w:p w14:paraId="0D0ECF14" w14:textId="77777777" w:rsidR="00153609" w:rsidRPr="00153609" w:rsidRDefault="00153609" w:rsidP="0015360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153609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[</w:t>
            </w:r>
            <w:r w:rsidRPr="00153609">
              <w:rPr>
                <w:rFonts w:cs="굴림"/>
                <w:color w:val="000000"/>
                <w:kern w:val="0"/>
                <w:szCs w:val="20"/>
                <w:shd w:val="clear" w:color="auto" w:fill="CCFFFF"/>
                <w14:ligatures w14:val="none"/>
              </w:rPr>
              <w:t>arr</w:t>
            </w: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153609">
              <w:rPr>
                <w:rFonts w:cs="굴림"/>
                <w:color w:val="000000"/>
                <w:kern w:val="0"/>
                <w:szCs w:val="20"/>
                <w:shd w:val="clear" w:color="auto" w:fill="CCFFCC"/>
                <w14:ligatures w14:val="none"/>
              </w:rPr>
              <w:t>setArr</w:t>
            </w: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>] = useState&lt;</w:t>
            </w:r>
            <w:r w:rsidRPr="00E273A9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number[]</w:t>
            </w: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>&gt;([</w:t>
            </w:r>
            <w:r w:rsidRPr="00153609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153609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>]);    </w:t>
            </w:r>
          </w:p>
          <w:p w14:paraId="0C2AE18D" w14:textId="77777777" w:rsidR="00153609" w:rsidRPr="00153609" w:rsidRDefault="00153609" w:rsidP="0015360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153609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53609">
              <w:rPr>
                <w:rFonts w:cs="굴림"/>
                <w:color w:val="000000"/>
                <w:kern w:val="0"/>
                <w:szCs w:val="20"/>
                <w:shd w:val="clear" w:color="auto" w:fill="FFCCFF"/>
                <w14:ligatures w14:val="none"/>
              </w:rPr>
              <w:t>increaseAt</w:t>
            </w: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= (index: number) </w:t>
            </w:r>
            <w:r w:rsidRPr="00153609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641B82F0" w14:textId="77777777" w:rsidR="00153609" w:rsidRPr="00153609" w:rsidRDefault="00153609" w:rsidP="0015360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153609">
              <w:rPr>
                <w:rFonts w:cs="굴림"/>
                <w:color w:val="000000"/>
                <w:kern w:val="0"/>
                <w:szCs w:val="20"/>
                <w:shd w:val="clear" w:color="auto" w:fill="CCFFFF"/>
                <w14:ligatures w14:val="none"/>
              </w:rPr>
              <w:t>arr</w:t>
            </w: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[index] = </w:t>
            </w:r>
            <w:r w:rsidRPr="00153609">
              <w:rPr>
                <w:rFonts w:cs="굴림"/>
                <w:color w:val="000000"/>
                <w:kern w:val="0"/>
                <w:szCs w:val="20"/>
                <w:shd w:val="clear" w:color="auto" w:fill="CCFFFF"/>
                <w14:ligatures w14:val="none"/>
              </w:rPr>
              <w:t>arr</w:t>
            </w: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[index] + </w:t>
            </w:r>
            <w:r w:rsidRPr="00153609">
              <w:rPr>
                <w:rFonts w:cs="굴림"/>
                <w:color w:val="098658"/>
                <w:kern w:val="0"/>
                <w:szCs w:val="20"/>
                <w14:ligatures w14:val="none"/>
              </w:rPr>
              <w:t>1</w:t>
            </w: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0E7B0B2E" w14:textId="77777777" w:rsidR="00153609" w:rsidRPr="00153609" w:rsidRDefault="00153609" w:rsidP="0015360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153609">
              <w:rPr>
                <w:rFonts w:cs="굴림"/>
                <w:color w:val="000000"/>
                <w:kern w:val="0"/>
                <w:szCs w:val="20"/>
                <w:shd w:val="clear" w:color="auto" w:fill="CCFFCC"/>
                <w14:ligatures w14:val="none"/>
              </w:rPr>
              <w:t>setArr</w:t>
            </w: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>(</w:t>
            </w:r>
            <w:r w:rsidRPr="00153609">
              <w:rPr>
                <w:rFonts w:cs="굴림"/>
                <w:color w:val="000000"/>
                <w:kern w:val="0"/>
                <w:szCs w:val="20"/>
                <w:shd w:val="clear" w:color="auto" w:fill="CCFFFF"/>
                <w14:ligatures w14:val="none"/>
              </w:rPr>
              <w:t>arr</w:t>
            </w: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21689CF5" w14:textId="77777777" w:rsidR="00153609" w:rsidRPr="00153609" w:rsidRDefault="00153609" w:rsidP="0015360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>  };</w:t>
            </w:r>
          </w:p>
          <w:p w14:paraId="455A3427" w14:textId="77777777" w:rsidR="00153609" w:rsidRPr="00153609" w:rsidRDefault="00153609" w:rsidP="0015360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153609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308F8B25" w14:textId="77777777" w:rsidR="00153609" w:rsidRPr="00153609" w:rsidRDefault="00153609" w:rsidP="0015360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153609">
              <w:rPr>
                <w:rFonts w:cs="굴림"/>
                <w:color w:val="800000"/>
                <w:kern w:val="0"/>
                <w:szCs w:val="20"/>
                <w14:ligatures w14:val="none"/>
              </w:rPr>
              <w:t>&lt;div</w:t>
            </w: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53609">
              <w:rPr>
                <w:rFonts w:cs="굴림"/>
                <w:color w:val="E50000"/>
                <w:kern w:val="0"/>
                <w:szCs w:val="20"/>
                <w14:ligatures w14:val="none"/>
              </w:rPr>
              <w:t>className</w:t>
            </w: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153609">
              <w:rPr>
                <w:rFonts w:cs="굴림"/>
                <w:color w:val="A31515"/>
                <w:kern w:val="0"/>
                <w:szCs w:val="20"/>
                <w14:ligatures w14:val="none"/>
              </w:rPr>
              <w:t>"box"</w:t>
            </w:r>
            <w:r w:rsidRPr="00153609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0DD9CF27" w14:textId="77777777" w:rsidR="00153609" w:rsidRPr="00153609" w:rsidRDefault="00153609" w:rsidP="0015360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153609">
              <w:rPr>
                <w:rFonts w:cs="굴림"/>
                <w:color w:val="800000"/>
                <w:kern w:val="0"/>
                <w:szCs w:val="20"/>
                <w14:ligatures w14:val="none"/>
              </w:rPr>
              <w:t>&lt;h1&gt;</w:t>
            </w: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>App</w:t>
            </w:r>
            <w:r w:rsidRPr="00153609">
              <w:rPr>
                <w:rFonts w:cs="굴림"/>
                <w:color w:val="800000"/>
                <w:kern w:val="0"/>
                <w:szCs w:val="20"/>
                <w14:ligatures w14:val="none"/>
              </w:rPr>
              <w:t>&lt;/h1&gt;</w:t>
            </w:r>
          </w:p>
          <w:p w14:paraId="77ECD44B" w14:textId="77777777" w:rsidR="00153609" w:rsidRPr="00153609" w:rsidRDefault="00153609" w:rsidP="0015360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153609">
              <w:rPr>
                <w:rFonts w:cs="굴림"/>
                <w:color w:val="800000"/>
                <w:kern w:val="0"/>
                <w:szCs w:val="20"/>
                <w14:ligatures w14:val="none"/>
              </w:rPr>
              <w:t>&lt;p&gt;</w:t>
            </w:r>
            <w:r w:rsidRPr="00153609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arr.join(</w:t>
            </w:r>
            <w:r w:rsidRPr="00153609">
              <w:rPr>
                <w:rFonts w:cs="굴림"/>
                <w:color w:val="A31515"/>
                <w:kern w:val="0"/>
                <w:szCs w:val="20"/>
                <w14:ligatures w14:val="none"/>
              </w:rPr>
              <w:t>", "</w:t>
            </w: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) </w:t>
            </w:r>
            <w:r w:rsidRPr="00153609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153609">
              <w:rPr>
                <w:rFonts w:cs="굴림"/>
                <w:color w:val="800000"/>
                <w:kern w:val="0"/>
                <w:szCs w:val="20"/>
                <w14:ligatures w14:val="none"/>
              </w:rPr>
              <w:t>&lt;/p&gt;</w:t>
            </w:r>
          </w:p>
          <w:p w14:paraId="53994C3D" w14:textId="77777777" w:rsidR="00153609" w:rsidRPr="00153609" w:rsidRDefault="00153609" w:rsidP="0015360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153609">
              <w:rPr>
                <w:rFonts w:cs="굴림"/>
                <w:color w:val="800000"/>
                <w:kern w:val="0"/>
                <w:szCs w:val="20"/>
                <w14:ligatures w14:val="none"/>
              </w:rPr>
              <w:t>&lt;button</w:t>
            </w: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53609">
              <w:rPr>
                <w:rFonts w:cs="굴림"/>
                <w:color w:val="E50000"/>
                <w:kern w:val="0"/>
                <w:szCs w:val="20"/>
                <w14:ligatures w14:val="none"/>
              </w:rPr>
              <w:t>onClick</w:t>
            </w: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153609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() </w:t>
            </w:r>
            <w:r w:rsidRPr="00153609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53609">
              <w:rPr>
                <w:rFonts w:cs="굴림"/>
                <w:color w:val="000000"/>
                <w:kern w:val="0"/>
                <w:szCs w:val="20"/>
                <w:shd w:val="clear" w:color="auto" w:fill="FFCCFF"/>
                <w14:ligatures w14:val="none"/>
              </w:rPr>
              <w:t>increaseAt</w:t>
            </w: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>(</w:t>
            </w:r>
            <w:r w:rsidRPr="00153609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>)</w:t>
            </w:r>
            <w:r w:rsidRPr="00153609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53609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>a[0]++</w:t>
            </w:r>
            <w:r w:rsidRPr="00153609">
              <w:rPr>
                <w:rFonts w:cs="굴림"/>
                <w:color w:val="800000"/>
                <w:kern w:val="0"/>
                <w:szCs w:val="20"/>
                <w14:ligatures w14:val="none"/>
              </w:rPr>
              <w:t>&lt;/button&gt;</w:t>
            </w:r>
          </w:p>
          <w:p w14:paraId="3B0E97E7" w14:textId="77777777" w:rsidR="00153609" w:rsidRPr="00153609" w:rsidRDefault="00153609" w:rsidP="0015360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153609">
              <w:rPr>
                <w:rFonts w:cs="굴림"/>
                <w:color w:val="800000"/>
                <w:kern w:val="0"/>
                <w:szCs w:val="20"/>
                <w14:ligatures w14:val="none"/>
              </w:rPr>
              <w:t>&lt;button</w:t>
            </w: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53609">
              <w:rPr>
                <w:rFonts w:cs="굴림"/>
                <w:color w:val="E50000"/>
                <w:kern w:val="0"/>
                <w:szCs w:val="20"/>
                <w14:ligatures w14:val="none"/>
              </w:rPr>
              <w:t>onClick</w:t>
            </w: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153609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() </w:t>
            </w:r>
            <w:r w:rsidRPr="00153609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53609">
              <w:rPr>
                <w:rFonts w:cs="굴림"/>
                <w:color w:val="000000"/>
                <w:kern w:val="0"/>
                <w:szCs w:val="20"/>
                <w:shd w:val="clear" w:color="auto" w:fill="FFCCFF"/>
                <w14:ligatures w14:val="none"/>
              </w:rPr>
              <w:t>increaseAt</w:t>
            </w: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>(</w:t>
            </w:r>
            <w:r w:rsidRPr="00153609">
              <w:rPr>
                <w:rFonts w:cs="굴림"/>
                <w:color w:val="098658"/>
                <w:kern w:val="0"/>
                <w:szCs w:val="20"/>
                <w14:ligatures w14:val="none"/>
              </w:rPr>
              <w:t>1</w:t>
            </w: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>)</w:t>
            </w:r>
            <w:r w:rsidRPr="00153609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53609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>a[1]++</w:t>
            </w:r>
            <w:r w:rsidRPr="00153609">
              <w:rPr>
                <w:rFonts w:cs="굴림"/>
                <w:color w:val="800000"/>
                <w:kern w:val="0"/>
                <w:szCs w:val="20"/>
                <w14:ligatures w14:val="none"/>
              </w:rPr>
              <w:t>&lt;/button&gt;</w:t>
            </w:r>
          </w:p>
          <w:p w14:paraId="39E6474B" w14:textId="77777777" w:rsidR="00153609" w:rsidRPr="00153609" w:rsidRDefault="00153609" w:rsidP="0015360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153609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5249E1EF" w14:textId="77777777" w:rsidR="00153609" w:rsidRPr="00153609" w:rsidRDefault="00153609" w:rsidP="0015360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>  );</w:t>
            </w:r>
          </w:p>
          <w:p w14:paraId="776D77EB" w14:textId="77777777" w:rsidR="00153609" w:rsidRPr="00153609" w:rsidRDefault="00153609" w:rsidP="0015360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3D9E7A5E" w14:textId="77777777" w:rsidR="00153609" w:rsidRPr="00153609" w:rsidRDefault="00153609" w:rsidP="0015360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10F6B737" w14:textId="2B0FF838" w:rsidR="00153609" w:rsidRPr="00153609" w:rsidRDefault="00153609" w:rsidP="0015360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53609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53609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153609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App;</w:t>
            </w:r>
          </w:p>
        </w:tc>
      </w:tr>
    </w:tbl>
    <w:p w14:paraId="50BE4275" w14:textId="77777777" w:rsidR="00153609" w:rsidRDefault="00153609" w:rsidP="00153609"/>
    <w:p w14:paraId="18D4EC64" w14:textId="474077E4" w:rsidR="00153609" w:rsidRDefault="00153609" w:rsidP="00153609">
      <w:pPr>
        <w:pStyle w:val="3"/>
      </w:pPr>
      <w:r>
        <w:t xml:space="preserve">App.css </w:t>
      </w:r>
      <w:r>
        <w:rPr>
          <w:rFonts w:hint="eastAsia"/>
        </w:rPr>
        <w:t>수정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53609" w14:paraId="45C45A9C" w14:textId="77777777" w:rsidTr="00153609">
        <w:tc>
          <w:tcPr>
            <w:tcW w:w="10456" w:type="dxa"/>
          </w:tcPr>
          <w:p w14:paraId="4D3CA532" w14:textId="77777777" w:rsidR="00466C98" w:rsidRPr="00466C98" w:rsidRDefault="00466C98" w:rsidP="00466C9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66C98">
              <w:rPr>
                <w:rFonts w:cs="굴림"/>
                <w:color w:val="800000"/>
                <w:kern w:val="0"/>
                <w:szCs w:val="20"/>
                <w14:ligatures w14:val="none"/>
              </w:rPr>
              <w:t>h1</w:t>
            </w:r>
            <w:r w:rsidRPr="00466C9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466C98">
              <w:rPr>
                <w:rFonts w:cs="굴림"/>
                <w:color w:val="E50000"/>
                <w:kern w:val="0"/>
                <w:szCs w:val="20"/>
                <w14:ligatures w14:val="none"/>
              </w:rPr>
              <w:t>font-size</w:t>
            </w:r>
            <w:r w:rsidRPr="00466C9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466C98">
              <w:rPr>
                <w:rFonts w:cs="굴림"/>
                <w:color w:val="098658"/>
                <w:kern w:val="0"/>
                <w:szCs w:val="20"/>
                <w14:ligatures w14:val="none"/>
              </w:rPr>
              <w:t>11pt</w:t>
            </w:r>
            <w:r w:rsidRPr="00466C9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466C98">
              <w:rPr>
                <w:rFonts w:cs="굴림"/>
                <w:color w:val="E50000"/>
                <w:kern w:val="0"/>
                <w:szCs w:val="20"/>
                <w14:ligatures w14:val="none"/>
              </w:rPr>
              <w:t>margin</w:t>
            </w:r>
            <w:r w:rsidRPr="00466C9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466C98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466C98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7EB85CF5" w14:textId="77777777" w:rsidR="00466C98" w:rsidRPr="00466C98" w:rsidRDefault="00466C98" w:rsidP="00466C9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66C98">
              <w:rPr>
                <w:rFonts w:cs="굴림"/>
                <w:color w:val="800000"/>
                <w:kern w:val="0"/>
                <w:szCs w:val="20"/>
                <w14:ligatures w14:val="none"/>
              </w:rPr>
              <w:t>div.box</w:t>
            </w:r>
            <w:r w:rsidRPr="00466C9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466C98">
              <w:rPr>
                <w:rFonts w:cs="굴림"/>
                <w:color w:val="E50000"/>
                <w:kern w:val="0"/>
                <w:szCs w:val="20"/>
                <w14:ligatures w14:val="none"/>
              </w:rPr>
              <w:t>display</w:t>
            </w:r>
            <w:r w:rsidRPr="00466C9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466C98">
              <w:rPr>
                <w:rFonts w:cs="굴림"/>
                <w:color w:val="0451A5"/>
                <w:kern w:val="0"/>
                <w:szCs w:val="20"/>
                <w14:ligatures w14:val="none"/>
              </w:rPr>
              <w:t>inline-block</w:t>
            </w:r>
            <w:r w:rsidRPr="00466C9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466C98">
              <w:rPr>
                <w:rFonts w:cs="굴림"/>
                <w:color w:val="E50000"/>
                <w:kern w:val="0"/>
                <w:szCs w:val="20"/>
                <w14:ligatures w14:val="none"/>
              </w:rPr>
              <w:t>margin</w:t>
            </w:r>
            <w:r w:rsidRPr="00466C9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466C98">
              <w:rPr>
                <w:rFonts w:cs="굴림"/>
                <w:color w:val="098658"/>
                <w:kern w:val="0"/>
                <w:szCs w:val="20"/>
                <w14:ligatures w14:val="none"/>
              </w:rPr>
              <w:t>10px</w:t>
            </w:r>
            <w:r w:rsidRPr="00466C9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466C98">
              <w:rPr>
                <w:rFonts w:cs="굴림"/>
                <w:color w:val="E50000"/>
                <w:kern w:val="0"/>
                <w:szCs w:val="20"/>
                <w14:ligatures w14:val="none"/>
              </w:rPr>
              <w:t>padding</w:t>
            </w:r>
            <w:r w:rsidRPr="00466C9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466C98">
              <w:rPr>
                <w:rFonts w:cs="굴림"/>
                <w:color w:val="098658"/>
                <w:kern w:val="0"/>
                <w:szCs w:val="20"/>
                <w14:ligatures w14:val="none"/>
              </w:rPr>
              <w:t>10px</w:t>
            </w:r>
            <w:r w:rsidRPr="00466C9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</w:p>
          <w:p w14:paraId="1DFA22FC" w14:textId="28E8CBFC" w:rsidR="00466C98" w:rsidRPr="00466C98" w:rsidRDefault="00466C98" w:rsidP="00466C9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66C9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466C98">
              <w:rPr>
                <w:rFonts w:cs="굴림"/>
                <w:color w:val="E50000"/>
                <w:kern w:val="0"/>
                <w:szCs w:val="20"/>
                <w14:ligatures w14:val="none"/>
              </w:rPr>
              <w:t>border</w:t>
            </w:r>
            <w:r w:rsidRPr="00466C9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466C98">
              <w:rPr>
                <w:rFonts w:cs="굴림"/>
                <w:color w:val="098658"/>
                <w:kern w:val="0"/>
                <w:szCs w:val="20"/>
                <w14:ligatures w14:val="none"/>
              </w:rPr>
              <w:t>1px</w:t>
            </w:r>
            <w:r w:rsidRPr="00466C9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66C98">
              <w:rPr>
                <w:rFonts w:cs="굴림"/>
                <w:color w:val="0451A5"/>
                <w:kern w:val="0"/>
                <w:szCs w:val="20"/>
                <w14:ligatures w14:val="none"/>
              </w:rPr>
              <w:t>solid</w:t>
            </w:r>
            <w:r w:rsidRPr="00466C9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66C98">
              <w:rPr>
                <w:rFonts w:cs="굴림"/>
                <w:color w:val="0451A5"/>
                <w:kern w:val="0"/>
                <w:szCs w:val="20"/>
                <w14:ligatures w14:val="none"/>
              </w:rPr>
              <w:t>gray</w:t>
            </w:r>
            <w:r w:rsidRPr="00466C98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687759FE" w14:textId="7939725A" w:rsidR="00153609" w:rsidRPr="00466C98" w:rsidRDefault="00466C98" w:rsidP="00466C98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</w:pPr>
            <w:r w:rsidRPr="00466C98">
              <w:rPr>
                <w:rFonts w:cs="굴림"/>
                <w:color w:val="800000"/>
                <w:kern w:val="0"/>
                <w:szCs w:val="20"/>
                <w14:ligatures w14:val="none"/>
              </w:rPr>
              <w:t>button</w:t>
            </w:r>
            <w:r w:rsidRPr="00466C9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466C98">
              <w:rPr>
                <w:rFonts w:cs="굴림"/>
                <w:color w:val="E50000"/>
                <w:kern w:val="0"/>
                <w:szCs w:val="20"/>
                <w14:ligatures w14:val="none"/>
              </w:rPr>
              <w:t>padding</w:t>
            </w:r>
            <w:r w:rsidRPr="00466C9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466C98">
              <w:rPr>
                <w:rFonts w:cs="굴림"/>
                <w:color w:val="098658"/>
                <w:kern w:val="0"/>
                <w:szCs w:val="20"/>
                <w14:ligatures w14:val="none"/>
              </w:rPr>
              <w:t>0.3em</w:t>
            </w:r>
            <w:r w:rsidRPr="00466C9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66C98">
              <w:rPr>
                <w:rFonts w:cs="굴림"/>
                <w:color w:val="098658"/>
                <w:kern w:val="0"/>
                <w:szCs w:val="20"/>
                <w14:ligatures w14:val="none"/>
              </w:rPr>
              <w:t>1.3em</w:t>
            </w:r>
            <w:r w:rsidRPr="00466C9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466C98">
              <w:rPr>
                <w:rFonts w:cs="굴림"/>
                <w:color w:val="E50000"/>
                <w:kern w:val="0"/>
                <w:szCs w:val="20"/>
                <w14:ligatures w14:val="none"/>
              </w:rPr>
              <w:t>margin-right</w:t>
            </w:r>
            <w:r w:rsidRPr="00466C98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466C98">
              <w:rPr>
                <w:rFonts w:cs="굴림"/>
                <w:color w:val="098658"/>
                <w:kern w:val="0"/>
                <w:szCs w:val="20"/>
                <w14:ligatures w14:val="none"/>
              </w:rPr>
              <w:t>1em</w:t>
            </w:r>
            <w:r w:rsidRPr="00466C98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</w:tc>
      </w:tr>
    </w:tbl>
    <w:p w14:paraId="46150E45" w14:textId="77777777" w:rsidR="00153609" w:rsidRDefault="00153609" w:rsidP="00153609"/>
    <w:p w14:paraId="104EFD62" w14:textId="77777777" w:rsidR="00472CC8" w:rsidRDefault="00472CC8" w:rsidP="00153609"/>
    <w:p w14:paraId="69B5A814" w14:textId="36400C49" w:rsidR="00472CC8" w:rsidRDefault="00472CC8" w:rsidP="00153609"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클릭하면</w:t>
      </w:r>
      <w:r>
        <w:rPr>
          <w:rFonts w:hint="eastAsia"/>
        </w:rPr>
        <w:t xml:space="preserve"> </w:t>
      </w:r>
      <w:r>
        <w:t xml:space="preserve">increaseAt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호출되고</w:t>
      </w:r>
    </w:p>
    <w:p w14:paraId="4E98B7D6" w14:textId="77777777" w:rsidR="00472CC8" w:rsidRDefault="00472CC8" w:rsidP="00153609"/>
    <w:p w14:paraId="25FD3CD8" w14:textId="3BC2B5B8" w:rsidR="00472CC8" w:rsidRDefault="00472CC8" w:rsidP="00472CC8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153609">
        <w:rPr>
          <w:rFonts w:cs="굴림"/>
          <w:color w:val="000000"/>
          <w:kern w:val="0"/>
          <w:szCs w:val="20"/>
          <w:shd w:val="clear" w:color="auto" w:fill="CCFFFF"/>
          <w14:ligatures w14:val="none"/>
        </w:rPr>
        <w:t>arr</w:t>
      </w:r>
      <w:r w:rsidRPr="00153609">
        <w:rPr>
          <w:rFonts w:cs="굴림"/>
          <w:color w:val="000000"/>
          <w:kern w:val="0"/>
          <w:szCs w:val="20"/>
          <w14:ligatures w14:val="none"/>
        </w:rPr>
        <w:t xml:space="preserve">[index] = </w:t>
      </w:r>
      <w:r w:rsidRPr="00153609">
        <w:rPr>
          <w:rFonts w:cs="굴림"/>
          <w:color w:val="000000"/>
          <w:kern w:val="0"/>
          <w:szCs w:val="20"/>
          <w:shd w:val="clear" w:color="auto" w:fill="CCFFFF"/>
          <w14:ligatures w14:val="none"/>
        </w:rPr>
        <w:t>arr</w:t>
      </w:r>
      <w:r w:rsidRPr="00153609">
        <w:rPr>
          <w:rFonts w:cs="굴림"/>
          <w:color w:val="000000"/>
          <w:kern w:val="0"/>
          <w:szCs w:val="20"/>
          <w14:ligatures w14:val="none"/>
        </w:rPr>
        <w:t xml:space="preserve">[index] + </w:t>
      </w:r>
      <w:r w:rsidRPr="00153609">
        <w:rPr>
          <w:rFonts w:cs="굴림"/>
          <w:color w:val="098658"/>
          <w:kern w:val="0"/>
          <w:szCs w:val="20"/>
          <w14:ligatures w14:val="none"/>
        </w:rPr>
        <w:t>1</w:t>
      </w:r>
      <w:r w:rsidRPr="00153609">
        <w:rPr>
          <w:rFonts w:cs="굴림"/>
          <w:color w:val="000000"/>
          <w:kern w:val="0"/>
          <w:szCs w:val="20"/>
          <w14:ligatures w14:val="none"/>
        </w:rPr>
        <w:t>;</w:t>
      </w:r>
    </w:p>
    <w:p w14:paraId="2FA46125" w14:textId="3A0486F1" w:rsidR="00472CC8" w:rsidRDefault="00472CC8" w:rsidP="00472CC8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 xml:space="preserve">  </w:t>
      </w:r>
      <w:r>
        <w:rPr>
          <w:rFonts w:cs="굴림" w:hint="eastAsia"/>
          <w:color w:val="000000"/>
          <w:kern w:val="0"/>
          <w:szCs w:val="20"/>
          <w14:ligatures w14:val="none"/>
        </w:rPr>
        <w:t>배열의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원소의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값이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변경되고</w:t>
      </w:r>
    </w:p>
    <w:p w14:paraId="1ED42176" w14:textId="77777777" w:rsidR="00472CC8" w:rsidRDefault="00472CC8" w:rsidP="00472CC8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</w:p>
    <w:p w14:paraId="1F108B5D" w14:textId="390AC512" w:rsidR="00472CC8" w:rsidRDefault="00472CC8" w:rsidP="00472CC8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153609">
        <w:rPr>
          <w:rFonts w:cs="굴림"/>
          <w:color w:val="000000"/>
          <w:kern w:val="0"/>
          <w:szCs w:val="20"/>
          <w:shd w:val="clear" w:color="auto" w:fill="CCFFCC"/>
          <w14:ligatures w14:val="none"/>
        </w:rPr>
        <w:t>setArr</w:t>
      </w:r>
      <w:r w:rsidRPr="00153609">
        <w:rPr>
          <w:rFonts w:cs="굴림"/>
          <w:color w:val="000000"/>
          <w:kern w:val="0"/>
          <w:szCs w:val="20"/>
          <w14:ligatures w14:val="none"/>
        </w:rPr>
        <w:t>(</w:t>
      </w:r>
      <w:r w:rsidRPr="00153609">
        <w:rPr>
          <w:rFonts w:cs="굴림"/>
          <w:color w:val="000000"/>
          <w:kern w:val="0"/>
          <w:szCs w:val="20"/>
          <w:shd w:val="clear" w:color="auto" w:fill="CCFFFF"/>
          <w14:ligatures w14:val="none"/>
        </w:rPr>
        <w:t>arr</w:t>
      </w:r>
      <w:r w:rsidRPr="00153609">
        <w:rPr>
          <w:rFonts w:cs="굴림"/>
          <w:color w:val="000000"/>
          <w:kern w:val="0"/>
          <w:szCs w:val="20"/>
          <w14:ligatures w14:val="none"/>
        </w:rPr>
        <w:t>);</w:t>
      </w:r>
    </w:p>
    <w:p w14:paraId="75F34978" w14:textId="4463A18E" w:rsidR="00472CC8" w:rsidRDefault="00472CC8" w:rsidP="00472CC8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 xml:space="preserve">  </w:t>
      </w:r>
      <w:r>
        <w:rPr>
          <w:rFonts w:cs="굴림" w:hint="eastAsia"/>
          <w:color w:val="000000"/>
          <w:kern w:val="0"/>
          <w:szCs w:val="20"/>
          <w14:ligatures w14:val="none"/>
        </w:rPr>
        <w:t>상태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변수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>setter</w:t>
      </w:r>
      <w:r>
        <w:rPr>
          <w:rFonts w:cs="굴림" w:hint="eastAsia"/>
          <w:color w:val="000000"/>
          <w:kern w:val="0"/>
          <w:szCs w:val="20"/>
          <w14:ligatures w14:val="none"/>
        </w:rPr>
        <w:t>가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호출되지만</w:t>
      </w:r>
    </w:p>
    <w:p w14:paraId="66DB8921" w14:textId="77777777" w:rsidR="00472CC8" w:rsidRDefault="00472CC8" w:rsidP="00472CC8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</w:p>
    <w:p w14:paraId="25738238" w14:textId="71F9838C" w:rsidR="00472CC8" w:rsidRDefault="00472CC8" w:rsidP="00472CC8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>
        <w:rPr>
          <w:rFonts w:cs="굴림" w:hint="eastAsia"/>
          <w:color w:val="000000"/>
          <w:kern w:val="0"/>
          <w:szCs w:val="20"/>
          <w14:ligatures w14:val="none"/>
        </w:rPr>
        <w:t>렌더링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되지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않는다</w:t>
      </w:r>
      <w:r>
        <w:rPr>
          <w:rFonts w:cs="굴림" w:hint="eastAsia"/>
          <w:color w:val="000000"/>
          <w:kern w:val="0"/>
          <w:szCs w:val="20"/>
          <w14:ligatures w14:val="none"/>
        </w:rPr>
        <w:t>.</w:t>
      </w:r>
    </w:p>
    <w:p w14:paraId="700C0FC8" w14:textId="77777777" w:rsidR="00472CC8" w:rsidRDefault="00472CC8" w:rsidP="00472CC8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</w:p>
    <w:p w14:paraId="5BC4A061" w14:textId="77777777" w:rsidR="00D300AA" w:rsidRDefault="00D300AA" w:rsidP="00472CC8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</w:p>
    <w:p w14:paraId="1BADDE0C" w14:textId="62222C0F" w:rsidR="00D300AA" w:rsidRDefault="00D300AA" w:rsidP="00472CC8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</w:pPr>
      <w:r w:rsidRPr="00153609">
        <w:rPr>
          <w:rFonts w:cs="굴림"/>
          <w:color w:val="000000"/>
          <w:kern w:val="0"/>
          <w:szCs w:val="20"/>
          <w:shd w:val="clear" w:color="auto" w:fill="CCFFFF"/>
          <w14:ligatures w14:val="none"/>
        </w:rPr>
        <w:t>arr</w:t>
      </w:r>
      <w: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값만</w:t>
      </w:r>
      <w:r>
        <w:rPr>
          <w:rFonts w:hint="eastAsia"/>
        </w:rPr>
        <w:t xml:space="preserve"> </w:t>
      </w:r>
      <w:r>
        <w:rPr>
          <w:rFonts w:hint="eastAsia"/>
        </w:rPr>
        <w:t>변경되었을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,</w:t>
      </w:r>
      <w:r>
        <w:t xml:space="preserve"> </w:t>
      </w:r>
      <w:r w:rsidRPr="00153609">
        <w:rPr>
          <w:rFonts w:cs="굴림"/>
          <w:color w:val="000000"/>
          <w:kern w:val="0"/>
          <w:szCs w:val="20"/>
          <w:shd w:val="clear" w:color="auto" w:fill="CCFFFF"/>
          <w14:ligatures w14:val="none"/>
        </w:rPr>
        <w:t>arr</w:t>
      </w:r>
      <w:r>
        <w:t xml:space="preserve"> </w:t>
      </w:r>
      <w:r>
        <w:rPr>
          <w:rFonts w:hint="eastAsia"/>
        </w:rPr>
        <w:t>배열은</w:t>
      </w:r>
      <w:r>
        <w:rPr>
          <w:rFonts w:hint="eastAsia"/>
        </w:rPr>
        <w:t xml:space="preserve"> </w:t>
      </w:r>
      <w:r>
        <w:rPr>
          <w:rFonts w:hint="eastAsia"/>
        </w:rPr>
        <w:t>이전과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배열이다</w:t>
      </w:r>
      <w:r>
        <w:rPr>
          <w:rFonts w:hint="eastAsia"/>
        </w:rPr>
        <w:t>.</w:t>
      </w:r>
    </w:p>
    <w:p w14:paraId="4067131F" w14:textId="4D6C6C76" w:rsidR="00417EE8" w:rsidRDefault="00417EE8" w:rsidP="00472CC8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14:paraId="6903F1A3" w14:textId="77777777" w:rsidR="00417EE8" w:rsidRDefault="00417EE8" w:rsidP="00472CC8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</w:pPr>
    </w:p>
    <w:p w14:paraId="2F566A29" w14:textId="4D4EBAA5" w:rsidR="00417EE8" w:rsidRDefault="00417EE8" w:rsidP="00472CC8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</w:pPr>
      <w:r>
        <w:rPr>
          <w:rFonts w:hint="eastAsia"/>
        </w:rPr>
        <w:t>새</w:t>
      </w:r>
      <w:r>
        <w:rPr>
          <w:rFonts w:hint="eastAsia"/>
        </w:rPr>
        <w:t xml:space="preserve"> </w:t>
      </w:r>
      <w:r>
        <w:rPr>
          <w:rFonts w:hint="eastAsia"/>
        </w:rPr>
        <w:t>배열이</w:t>
      </w:r>
      <w:r>
        <w:rPr>
          <w:rFonts w:hint="eastAsia"/>
        </w:rPr>
        <w:t xml:space="preserve"> </w:t>
      </w:r>
      <w:r>
        <w:t xml:space="preserve">setArr </w:t>
      </w:r>
      <w:r>
        <w:rPr>
          <w:rFonts w:hint="eastAsia"/>
        </w:rPr>
        <w:t>되어야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249FB180" w14:textId="77777777" w:rsidR="00417EE8" w:rsidRDefault="00417EE8" w:rsidP="00472CC8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</w:pPr>
    </w:p>
    <w:p w14:paraId="6BF907EA" w14:textId="77777777" w:rsidR="00417EE8" w:rsidRPr="00153609" w:rsidRDefault="00417EE8" w:rsidP="00472CC8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</w:pPr>
    </w:p>
    <w:p w14:paraId="67C5A2B3" w14:textId="77777777" w:rsidR="00472CC8" w:rsidRDefault="00472CC8" w:rsidP="00472CC8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</w:p>
    <w:p w14:paraId="24B22449" w14:textId="77777777" w:rsidR="00472CC8" w:rsidRPr="00153609" w:rsidRDefault="00472CC8" w:rsidP="00153609"/>
    <w:p w14:paraId="44BF38BD" w14:textId="00BC2E5C" w:rsidR="00841B9A" w:rsidRDefault="00841B9A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32FE34FC" w14:textId="77777777" w:rsidR="00841B9A" w:rsidRDefault="00841B9A" w:rsidP="00841B9A">
      <w:pPr>
        <w:pStyle w:val="3"/>
      </w:pPr>
      <w:r>
        <w:rPr>
          <w:rFonts w:hint="eastAsia"/>
        </w:rPr>
        <w:lastRenderedPageBreak/>
        <w:t>A</w:t>
      </w:r>
      <w:r>
        <w:t xml:space="preserve">pp.tsx </w:t>
      </w:r>
      <w:r>
        <w:rPr>
          <w:rFonts w:hint="eastAsia"/>
        </w:rPr>
        <w:t>수정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41B9A" w14:paraId="31E83C89" w14:textId="77777777" w:rsidTr="00281280">
        <w:tc>
          <w:tcPr>
            <w:tcW w:w="10456" w:type="dxa"/>
          </w:tcPr>
          <w:p w14:paraId="742203E6" w14:textId="77777777" w:rsidR="00841B9A" w:rsidRPr="00841B9A" w:rsidRDefault="00841B9A" w:rsidP="00841B9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1B9A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841B9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React, { useState } </w:t>
            </w:r>
            <w:r w:rsidRPr="00841B9A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841B9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41B9A">
              <w:rPr>
                <w:rFonts w:cs="굴림"/>
                <w:color w:val="A31515"/>
                <w:kern w:val="0"/>
                <w:szCs w:val="20"/>
                <w14:ligatures w14:val="none"/>
              </w:rPr>
              <w:t>'react'</w:t>
            </w:r>
          </w:p>
          <w:p w14:paraId="57FC7668" w14:textId="77777777" w:rsidR="00841B9A" w:rsidRPr="00841B9A" w:rsidRDefault="00841B9A" w:rsidP="00841B9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1B9A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841B9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41B9A">
              <w:rPr>
                <w:rFonts w:cs="굴림"/>
                <w:color w:val="A31515"/>
                <w:kern w:val="0"/>
                <w:szCs w:val="20"/>
                <w14:ligatures w14:val="none"/>
              </w:rPr>
              <w:t>'./App.css'</w:t>
            </w:r>
          </w:p>
          <w:p w14:paraId="0B575B43" w14:textId="77777777" w:rsidR="00841B9A" w:rsidRPr="00841B9A" w:rsidRDefault="00841B9A" w:rsidP="00841B9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3154C6E6" w14:textId="77777777" w:rsidR="00841B9A" w:rsidRPr="00841B9A" w:rsidRDefault="00841B9A" w:rsidP="00841B9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1B9A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841B9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App() {</w:t>
            </w:r>
          </w:p>
          <w:p w14:paraId="1C5F29D1" w14:textId="77777777" w:rsidR="00841B9A" w:rsidRPr="00841B9A" w:rsidRDefault="00841B9A" w:rsidP="00841B9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1B9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841B9A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841B9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[arr, setArr] = useState&lt;number[]&gt;([</w:t>
            </w:r>
            <w:r w:rsidRPr="00841B9A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841B9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841B9A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841B9A">
              <w:rPr>
                <w:rFonts w:cs="굴림"/>
                <w:color w:val="000000"/>
                <w:kern w:val="0"/>
                <w:szCs w:val="20"/>
                <w14:ligatures w14:val="none"/>
              </w:rPr>
              <w:t>]);    </w:t>
            </w:r>
          </w:p>
          <w:p w14:paraId="09D3FC9D" w14:textId="77777777" w:rsidR="00841B9A" w:rsidRPr="00841B9A" w:rsidRDefault="00841B9A" w:rsidP="00841B9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1B9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841B9A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841B9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increaseAt = (index: number) </w:t>
            </w:r>
            <w:r w:rsidRPr="00841B9A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841B9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248EC3AA" w14:textId="77777777" w:rsidR="00841B9A" w:rsidRPr="00841B9A" w:rsidRDefault="00841B9A" w:rsidP="00841B9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1B9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arr[index] = arr[index] + </w:t>
            </w:r>
            <w:r w:rsidRPr="00841B9A">
              <w:rPr>
                <w:rFonts w:cs="굴림"/>
                <w:color w:val="098658"/>
                <w:kern w:val="0"/>
                <w:szCs w:val="20"/>
                <w14:ligatures w14:val="none"/>
              </w:rPr>
              <w:t>1</w:t>
            </w:r>
            <w:r w:rsidRPr="00841B9A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13F5262E" w14:textId="77777777" w:rsidR="00841B9A" w:rsidRPr="00841B9A" w:rsidRDefault="00841B9A" w:rsidP="00841B9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1B9A">
              <w:rPr>
                <w:rFonts w:cs="굴림"/>
                <w:color w:val="000000"/>
                <w:kern w:val="0"/>
                <w:szCs w:val="20"/>
                <w14:ligatures w14:val="none"/>
              </w:rPr>
              <w:t>    setArr(</w:t>
            </w:r>
            <w:r w:rsidRPr="00841B9A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[...arr]</w:t>
            </w:r>
            <w:r w:rsidRPr="00841B9A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3EC668E2" w14:textId="77777777" w:rsidR="00841B9A" w:rsidRPr="00841B9A" w:rsidRDefault="00841B9A" w:rsidP="00841B9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1B9A">
              <w:rPr>
                <w:rFonts w:cs="굴림"/>
                <w:color w:val="000000"/>
                <w:kern w:val="0"/>
                <w:szCs w:val="20"/>
                <w14:ligatures w14:val="none"/>
              </w:rPr>
              <w:t>  };</w:t>
            </w:r>
          </w:p>
          <w:p w14:paraId="5CB28C74" w14:textId="77777777" w:rsidR="00841B9A" w:rsidRPr="00841B9A" w:rsidRDefault="00841B9A" w:rsidP="00841B9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1B9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841B9A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841B9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48C31CA0" w14:textId="77777777" w:rsidR="00841B9A" w:rsidRPr="00841B9A" w:rsidRDefault="00841B9A" w:rsidP="00841B9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1B9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841B9A">
              <w:rPr>
                <w:rFonts w:cs="굴림"/>
                <w:color w:val="800000"/>
                <w:kern w:val="0"/>
                <w:szCs w:val="20"/>
                <w14:ligatures w14:val="none"/>
              </w:rPr>
              <w:t>&lt;div</w:t>
            </w:r>
            <w:r w:rsidRPr="00841B9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41B9A">
              <w:rPr>
                <w:rFonts w:cs="굴림"/>
                <w:color w:val="E50000"/>
                <w:kern w:val="0"/>
                <w:szCs w:val="20"/>
                <w14:ligatures w14:val="none"/>
              </w:rPr>
              <w:t>className</w:t>
            </w:r>
            <w:r w:rsidRPr="00841B9A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41B9A">
              <w:rPr>
                <w:rFonts w:cs="굴림"/>
                <w:color w:val="A31515"/>
                <w:kern w:val="0"/>
                <w:szCs w:val="20"/>
                <w14:ligatures w14:val="none"/>
              </w:rPr>
              <w:t>"box"</w:t>
            </w:r>
            <w:r w:rsidRPr="00841B9A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002E01D7" w14:textId="77777777" w:rsidR="00841B9A" w:rsidRPr="00841B9A" w:rsidRDefault="00841B9A" w:rsidP="00841B9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1B9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841B9A">
              <w:rPr>
                <w:rFonts w:cs="굴림"/>
                <w:color w:val="800000"/>
                <w:kern w:val="0"/>
                <w:szCs w:val="20"/>
                <w14:ligatures w14:val="none"/>
              </w:rPr>
              <w:t>&lt;h1&gt;</w:t>
            </w:r>
            <w:r w:rsidRPr="00841B9A">
              <w:rPr>
                <w:rFonts w:cs="굴림"/>
                <w:color w:val="000000"/>
                <w:kern w:val="0"/>
                <w:szCs w:val="20"/>
                <w14:ligatures w14:val="none"/>
              </w:rPr>
              <w:t>App</w:t>
            </w:r>
            <w:r w:rsidRPr="00841B9A">
              <w:rPr>
                <w:rFonts w:cs="굴림"/>
                <w:color w:val="800000"/>
                <w:kern w:val="0"/>
                <w:szCs w:val="20"/>
                <w14:ligatures w14:val="none"/>
              </w:rPr>
              <w:t>&lt;/h1&gt;</w:t>
            </w:r>
          </w:p>
          <w:p w14:paraId="0009552C" w14:textId="77777777" w:rsidR="00841B9A" w:rsidRPr="00841B9A" w:rsidRDefault="00841B9A" w:rsidP="00841B9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1B9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841B9A">
              <w:rPr>
                <w:rFonts w:cs="굴림"/>
                <w:color w:val="800000"/>
                <w:kern w:val="0"/>
                <w:szCs w:val="20"/>
                <w14:ligatures w14:val="none"/>
              </w:rPr>
              <w:t>&lt;p&gt;</w:t>
            </w:r>
            <w:r w:rsidRPr="00841B9A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841B9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arr.join(</w:t>
            </w:r>
            <w:r w:rsidRPr="00841B9A">
              <w:rPr>
                <w:rFonts w:cs="굴림"/>
                <w:color w:val="A31515"/>
                <w:kern w:val="0"/>
                <w:szCs w:val="20"/>
                <w14:ligatures w14:val="none"/>
              </w:rPr>
              <w:t>", "</w:t>
            </w:r>
            <w:r w:rsidRPr="00841B9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) </w:t>
            </w:r>
            <w:r w:rsidRPr="00841B9A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841B9A">
              <w:rPr>
                <w:rFonts w:cs="굴림"/>
                <w:color w:val="800000"/>
                <w:kern w:val="0"/>
                <w:szCs w:val="20"/>
                <w14:ligatures w14:val="none"/>
              </w:rPr>
              <w:t>&lt;/p&gt;</w:t>
            </w:r>
          </w:p>
          <w:p w14:paraId="01153814" w14:textId="77777777" w:rsidR="00841B9A" w:rsidRPr="00841B9A" w:rsidRDefault="00841B9A" w:rsidP="00841B9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1B9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841B9A">
              <w:rPr>
                <w:rFonts w:cs="굴림"/>
                <w:color w:val="800000"/>
                <w:kern w:val="0"/>
                <w:szCs w:val="20"/>
                <w14:ligatures w14:val="none"/>
              </w:rPr>
              <w:t>&lt;button</w:t>
            </w:r>
            <w:r w:rsidRPr="00841B9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41B9A">
              <w:rPr>
                <w:rFonts w:cs="굴림"/>
                <w:color w:val="E50000"/>
                <w:kern w:val="0"/>
                <w:szCs w:val="20"/>
                <w14:ligatures w14:val="none"/>
              </w:rPr>
              <w:t>onClick</w:t>
            </w:r>
            <w:r w:rsidRPr="00841B9A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41B9A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841B9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() </w:t>
            </w:r>
            <w:r w:rsidRPr="00841B9A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841B9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increaseAt(</w:t>
            </w:r>
            <w:r w:rsidRPr="00841B9A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841B9A">
              <w:rPr>
                <w:rFonts w:cs="굴림"/>
                <w:color w:val="000000"/>
                <w:kern w:val="0"/>
                <w:szCs w:val="20"/>
                <w14:ligatures w14:val="none"/>
              </w:rPr>
              <w:t>)</w:t>
            </w:r>
            <w:r w:rsidRPr="00841B9A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841B9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41B9A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841B9A">
              <w:rPr>
                <w:rFonts w:cs="굴림"/>
                <w:color w:val="000000"/>
                <w:kern w:val="0"/>
                <w:szCs w:val="20"/>
                <w14:ligatures w14:val="none"/>
              </w:rPr>
              <w:t>a[0]++</w:t>
            </w:r>
            <w:r w:rsidRPr="00841B9A">
              <w:rPr>
                <w:rFonts w:cs="굴림"/>
                <w:color w:val="800000"/>
                <w:kern w:val="0"/>
                <w:szCs w:val="20"/>
                <w14:ligatures w14:val="none"/>
              </w:rPr>
              <w:t>&lt;/button&gt;</w:t>
            </w:r>
          </w:p>
          <w:p w14:paraId="261516DF" w14:textId="77777777" w:rsidR="00841B9A" w:rsidRPr="00841B9A" w:rsidRDefault="00841B9A" w:rsidP="00841B9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1B9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841B9A">
              <w:rPr>
                <w:rFonts w:cs="굴림"/>
                <w:color w:val="800000"/>
                <w:kern w:val="0"/>
                <w:szCs w:val="20"/>
                <w14:ligatures w14:val="none"/>
              </w:rPr>
              <w:t>&lt;button</w:t>
            </w:r>
            <w:r w:rsidRPr="00841B9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41B9A">
              <w:rPr>
                <w:rFonts w:cs="굴림"/>
                <w:color w:val="E50000"/>
                <w:kern w:val="0"/>
                <w:szCs w:val="20"/>
                <w14:ligatures w14:val="none"/>
              </w:rPr>
              <w:t>onClick</w:t>
            </w:r>
            <w:r w:rsidRPr="00841B9A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41B9A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841B9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() </w:t>
            </w:r>
            <w:r w:rsidRPr="00841B9A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841B9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increaseAt(</w:t>
            </w:r>
            <w:r w:rsidRPr="00841B9A">
              <w:rPr>
                <w:rFonts w:cs="굴림"/>
                <w:color w:val="098658"/>
                <w:kern w:val="0"/>
                <w:szCs w:val="20"/>
                <w14:ligatures w14:val="none"/>
              </w:rPr>
              <w:t>1</w:t>
            </w:r>
            <w:r w:rsidRPr="00841B9A">
              <w:rPr>
                <w:rFonts w:cs="굴림"/>
                <w:color w:val="000000"/>
                <w:kern w:val="0"/>
                <w:szCs w:val="20"/>
                <w14:ligatures w14:val="none"/>
              </w:rPr>
              <w:t>)</w:t>
            </w:r>
            <w:r w:rsidRPr="00841B9A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841B9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41B9A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841B9A">
              <w:rPr>
                <w:rFonts w:cs="굴림"/>
                <w:color w:val="000000"/>
                <w:kern w:val="0"/>
                <w:szCs w:val="20"/>
                <w14:ligatures w14:val="none"/>
              </w:rPr>
              <w:t>a[1]++</w:t>
            </w:r>
            <w:r w:rsidRPr="00841B9A">
              <w:rPr>
                <w:rFonts w:cs="굴림"/>
                <w:color w:val="800000"/>
                <w:kern w:val="0"/>
                <w:szCs w:val="20"/>
                <w14:ligatures w14:val="none"/>
              </w:rPr>
              <w:t>&lt;/button&gt;</w:t>
            </w:r>
          </w:p>
          <w:p w14:paraId="121B1E4D" w14:textId="77777777" w:rsidR="00841B9A" w:rsidRPr="00841B9A" w:rsidRDefault="00841B9A" w:rsidP="00841B9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1B9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841B9A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35663475" w14:textId="77777777" w:rsidR="00841B9A" w:rsidRPr="00841B9A" w:rsidRDefault="00841B9A" w:rsidP="00841B9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1B9A">
              <w:rPr>
                <w:rFonts w:cs="굴림"/>
                <w:color w:val="000000"/>
                <w:kern w:val="0"/>
                <w:szCs w:val="20"/>
                <w14:ligatures w14:val="none"/>
              </w:rPr>
              <w:t>  );</w:t>
            </w:r>
          </w:p>
          <w:p w14:paraId="2CF74718" w14:textId="77777777" w:rsidR="00841B9A" w:rsidRPr="00841B9A" w:rsidRDefault="00841B9A" w:rsidP="00841B9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1B9A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256F2E59" w14:textId="77777777" w:rsidR="00841B9A" w:rsidRPr="00841B9A" w:rsidRDefault="00841B9A" w:rsidP="00841B9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7F1DB651" w14:textId="1DEFFF96" w:rsidR="00841B9A" w:rsidRPr="00153609" w:rsidRDefault="00841B9A" w:rsidP="002812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1B9A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841B9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41B9A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841B9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App;</w:t>
            </w:r>
          </w:p>
        </w:tc>
      </w:tr>
    </w:tbl>
    <w:p w14:paraId="4E4B1F57" w14:textId="77777777" w:rsidR="00153609" w:rsidRDefault="00153609" w:rsidP="00153609"/>
    <w:p w14:paraId="4F11B097" w14:textId="3E5A87F1" w:rsidR="00841B9A" w:rsidRDefault="005B3525" w:rsidP="00153609">
      <w:pPr>
        <w:rPr>
          <w:rFonts w:cs="굴림"/>
          <w:color w:val="000000"/>
          <w:kern w:val="0"/>
          <w:szCs w:val="20"/>
          <w:shd w:val="clear" w:color="auto" w:fill="FFFFCC"/>
          <w14:ligatures w14:val="none"/>
        </w:rPr>
      </w:pPr>
      <w:r w:rsidRPr="00841B9A">
        <w:rPr>
          <w:rFonts w:cs="굴림"/>
          <w:color w:val="000000"/>
          <w:kern w:val="0"/>
          <w:szCs w:val="20"/>
          <w:shd w:val="clear" w:color="auto" w:fill="FFFFCC"/>
          <w14:ligatures w14:val="none"/>
        </w:rPr>
        <w:t>[...arr]</w:t>
      </w:r>
    </w:p>
    <w:p w14:paraId="45095F98" w14:textId="3EF9520B" w:rsidR="005B3525" w:rsidRDefault="005B3525" w:rsidP="0015360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새</w:t>
      </w:r>
      <w:r>
        <w:rPr>
          <w:rFonts w:hint="eastAsia"/>
        </w:rPr>
        <w:t xml:space="preserve"> </w:t>
      </w:r>
      <w:r>
        <w:rPr>
          <w:rFonts w:hint="eastAsia"/>
        </w:rPr>
        <w:t>배열이</w:t>
      </w:r>
      <w:r>
        <w:rPr>
          <w:rFonts w:hint="eastAsia"/>
        </w:rPr>
        <w:t xml:space="preserve"> </w:t>
      </w:r>
      <w:r>
        <w:rPr>
          <w:rFonts w:hint="eastAsia"/>
        </w:rPr>
        <w:t>생성되고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새</w:t>
      </w:r>
      <w:r>
        <w:rPr>
          <w:rFonts w:hint="eastAsia"/>
        </w:rPr>
        <w:t xml:space="preserve"> </w:t>
      </w:r>
      <w:r>
        <w:rPr>
          <w:rFonts w:hint="eastAsia"/>
        </w:rPr>
        <w:t>배열에</w:t>
      </w:r>
      <w:r>
        <w:rPr>
          <w:rFonts w:hint="eastAsia"/>
        </w:rPr>
        <w:t xml:space="preserve"> </w:t>
      </w:r>
      <w:r>
        <w:t xml:space="preserve">arr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원소들이</w:t>
      </w:r>
      <w:r>
        <w:rPr>
          <w:rFonts w:hint="eastAsia"/>
        </w:rPr>
        <w:t xml:space="preserve"> </w:t>
      </w:r>
      <w:r>
        <w:rPr>
          <w:rFonts w:hint="eastAsia"/>
        </w:rPr>
        <w:t>채워진다</w:t>
      </w:r>
      <w:r>
        <w:rPr>
          <w:rFonts w:hint="eastAsia"/>
        </w:rPr>
        <w:t>.</w:t>
      </w:r>
    </w:p>
    <w:p w14:paraId="4762AABE" w14:textId="2CD7F1BE" w:rsidR="005B3525" w:rsidRDefault="005B3525" w:rsidP="00153609">
      <w:r>
        <w:rPr>
          <w:rFonts w:hint="eastAsia"/>
        </w:rPr>
        <w:t xml:space="preserve"> </w:t>
      </w:r>
      <w:r>
        <w:t xml:space="preserve"> ...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spread </w:t>
      </w:r>
      <w:r>
        <w:rPr>
          <w:rFonts w:hint="eastAsia"/>
        </w:rPr>
        <w:t>연산자이다</w:t>
      </w:r>
      <w:r>
        <w:rPr>
          <w:rFonts w:hint="eastAsia"/>
        </w:rPr>
        <w:t>.</w:t>
      </w:r>
    </w:p>
    <w:p w14:paraId="40BB58E4" w14:textId="77777777" w:rsidR="005B3525" w:rsidRDefault="005B3525" w:rsidP="00153609"/>
    <w:p w14:paraId="0BA260CC" w14:textId="2AD869B8" w:rsidR="005B3525" w:rsidRDefault="003518F1" w:rsidP="00153609">
      <w:r>
        <w:rPr>
          <w:noProof/>
          <w14:ligatures w14:val="none"/>
        </w:rPr>
        <w:drawing>
          <wp:inline distT="0" distB="0" distL="0" distR="0" wp14:anchorId="4B5C8F96" wp14:editId="341713E8">
            <wp:extent cx="2707574" cy="1769092"/>
            <wp:effectExtent l="0" t="0" r="0" b="317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6766" cy="177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9D18" w14:textId="20F85C6A" w:rsidR="005B3525" w:rsidRDefault="003518F1" w:rsidP="00153609"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클릭할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  <w:r>
        <w:rPr>
          <w:rFonts w:hint="eastAsia"/>
        </w:rPr>
        <w:t xml:space="preserve"> </w:t>
      </w:r>
      <w:r w:rsidR="0012563F">
        <w:rPr>
          <w:rFonts w:hint="eastAsia"/>
        </w:rPr>
        <w:t>렌더링</w:t>
      </w:r>
      <w:r w:rsidR="0012563F">
        <w:rPr>
          <w:rFonts w:hint="eastAsia"/>
        </w:rPr>
        <w:t xml:space="preserve"> </w:t>
      </w:r>
      <w:r w:rsidR="0012563F">
        <w:rPr>
          <w:rFonts w:hint="eastAsia"/>
        </w:rPr>
        <w:t>된다</w:t>
      </w:r>
      <w:r w:rsidR="0012563F">
        <w:rPr>
          <w:rFonts w:hint="eastAsia"/>
        </w:rPr>
        <w:t>.</w:t>
      </w:r>
    </w:p>
    <w:p w14:paraId="1A5C12A6" w14:textId="77777777" w:rsidR="0012563F" w:rsidRDefault="0012563F" w:rsidP="00153609"/>
    <w:p w14:paraId="27A43765" w14:textId="77777777" w:rsidR="0012563F" w:rsidRDefault="0012563F" w:rsidP="00153609"/>
    <w:p w14:paraId="0001BC4F" w14:textId="5F0F16B7" w:rsidR="0012563F" w:rsidRDefault="0012563F" w:rsidP="0012563F">
      <w:pPr>
        <w:pStyle w:val="3"/>
      </w:pPr>
      <w:r>
        <w:rPr>
          <w:rFonts w:hint="eastAsia"/>
        </w:rPr>
        <w:t>요약</w:t>
      </w:r>
    </w:p>
    <w:p w14:paraId="28481502" w14:textId="7626338C" w:rsidR="0012563F" w:rsidRDefault="0012563F" w:rsidP="0012563F">
      <w:r>
        <w:rPr>
          <w:rFonts w:hint="eastAsia"/>
        </w:rPr>
        <w:t>컴포넌트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배열일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원소</w:t>
      </w:r>
      <w:r>
        <w:rPr>
          <w:rFonts w:hint="eastAsia"/>
        </w:rPr>
        <w:t xml:space="preserve"> </w:t>
      </w:r>
      <w:r>
        <w:rPr>
          <w:rFonts w:hint="eastAsia"/>
        </w:rPr>
        <w:t>값만</w:t>
      </w:r>
      <w:r>
        <w:rPr>
          <w:rFonts w:hint="eastAsia"/>
        </w:rPr>
        <w:t xml:space="preserve"> </w:t>
      </w:r>
      <w:r>
        <w:rPr>
          <w:rFonts w:hint="eastAsia"/>
        </w:rPr>
        <w:t>바뀌어서는</w:t>
      </w:r>
      <w:r>
        <w:rPr>
          <w:rFonts w:hint="eastAsia"/>
        </w:rPr>
        <w:t xml:space="preserve"> </w:t>
      </w:r>
      <w:r>
        <w:rPr>
          <w:rFonts w:hint="eastAsia"/>
        </w:rPr>
        <w:t>렌더링되지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14:paraId="0759C576" w14:textId="7A526820" w:rsidR="0012563F" w:rsidRPr="0012563F" w:rsidRDefault="003813F1" w:rsidP="0012563F">
      <w:r>
        <w:rPr>
          <w:rFonts w:hint="eastAsia"/>
        </w:rPr>
        <w:t>상</w:t>
      </w:r>
      <w:r w:rsidR="00CE2516">
        <w:rPr>
          <w:rFonts w:hint="eastAsia"/>
        </w:rPr>
        <w:t>태</w:t>
      </w:r>
      <w:r w:rsidR="00CE2516">
        <w:rPr>
          <w:rFonts w:hint="eastAsia"/>
        </w:rPr>
        <w:t xml:space="preserve"> </w:t>
      </w:r>
      <w:r w:rsidR="00CE2516">
        <w:rPr>
          <w:rFonts w:hint="eastAsia"/>
        </w:rPr>
        <w:t>값이</w:t>
      </w:r>
      <w:r w:rsidR="00CE2516">
        <w:rPr>
          <w:rFonts w:hint="eastAsia"/>
        </w:rPr>
        <w:t xml:space="preserve"> </w:t>
      </w:r>
      <w:r w:rsidR="00CE2516">
        <w:rPr>
          <w:rFonts w:hint="eastAsia"/>
        </w:rPr>
        <w:t>새</w:t>
      </w:r>
      <w:r w:rsidR="00CE2516">
        <w:rPr>
          <w:rFonts w:hint="eastAsia"/>
        </w:rPr>
        <w:t xml:space="preserve"> </w:t>
      </w:r>
      <w:r w:rsidR="00CE2516">
        <w:rPr>
          <w:rFonts w:hint="eastAsia"/>
        </w:rPr>
        <w:t>배열로</w:t>
      </w:r>
      <w:r w:rsidR="00CE2516">
        <w:rPr>
          <w:rFonts w:hint="eastAsia"/>
        </w:rPr>
        <w:t xml:space="preserve"> </w:t>
      </w:r>
      <w:r w:rsidR="00CE2516">
        <w:rPr>
          <w:rFonts w:hint="eastAsia"/>
        </w:rPr>
        <w:t>바뀌어야</w:t>
      </w:r>
      <w:r w:rsidR="00603010">
        <w:rPr>
          <w:rFonts w:hint="eastAsia"/>
        </w:rPr>
        <w:t>,</w:t>
      </w:r>
      <w:r w:rsidR="00603010">
        <w:t xml:space="preserve"> </w:t>
      </w:r>
      <w:r w:rsidR="00603010">
        <w:rPr>
          <w:rFonts w:hint="eastAsia"/>
        </w:rPr>
        <w:t>즉</w:t>
      </w:r>
      <w:r w:rsidR="00603010">
        <w:rPr>
          <w:rFonts w:hint="eastAsia"/>
        </w:rPr>
        <w:t xml:space="preserve"> </w:t>
      </w:r>
      <w:r w:rsidR="00603010">
        <w:t>setter</w:t>
      </w:r>
      <w:r w:rsidR="00603010">
        <w:rPr>
          <w:rFonts w:hint="eastAsia"/>
        </w:rPr>
        <w:t>에</w:t>
      </w:r>
      <w:r w:rsidR="00603010">
        <w:rPr>
          <w:rFonts w:hint="eastAsia"/>
        </w:rPr>
        <w:t xml:space="preserve"> </w:t>
      </w:r>
      <w:r w:rsidR="00603010">
        <w:rPr>
          <w:rFonts w:hint="eastAsia"/>
        </w:rPr>
        <w:t>새</w:t>
      </w:r>
      <w:r w:rsidR="00603010">
        <w:rPr>
          <w:rFonts w:hint="eastAsia"/>
        </w:rPr>
        <w:t xml:space="preserve"> </w:t>
      </w:r>
      <w:r w:rsidR="00603010">
        <w:rPr>
          <w:rFonts w:hint="eastAsia"/>
        </w:rPr>
        <w:t>배열을</w:t>
      </w:r>
      <w:r w:rsidR="00603010">
        <w:rPr>
          <w:rFonts w:hint="eastAsia"/>
        </w:rPr>
        <w:t xml:space="preserve"> </w:t>
      </w:r>
      <w:r w:rsidR="00603010">
        <w:rPr>
          <w:rFonts w:hint="eastAsia"/>
        </w:rPr>
        <w:t>전달해야</w:t>
      </w:r>
      <w:r w:rsidR="00CE2516">
        <w:rPr>
          <w:rFonts w:hint="eastAsia"/>
        </w:rPr>
        <w:t xml:space="preserve"> </w:t>
      </w:r>
      <w:r w:rsidR="00CE2516">
        <w:rPr>
          <w:rFonts w:hint="eastAsia"/>
        </w:rPr>
        <w:t>렌더링</w:t>
      </w:r>
      <w:r w:rsidR="00CE2516">
        <w:rPr>
          <w:rFonts w:hint="eastAsia"/>
        </w:rPr>
        <w:t xml:space="preserve"> </w:t>
      </w:r>
      <w:r w:rsidR="00CE2516">
        <w:rPr>
          <w:rFonts w:hint="eastAsia"/>
        </w:rPr>
        <w:t>된다</w:t>
      </w:r>
      <w:r w:rsidR="00CE2516">
        <w:rPr>
          <w:rFonts w:hint="eastAsia"/>
        </w:rPr>
        <w:t>.</w:t>
      </w:r>
    </w:p>
    <w:p w14:paraId="2E8CC540" w14:textId="77777777" w:rsidR="00841B9A" w:rsidRDefault="00841B9A" w:rsidP="00153609"/>
    <w:p w14:paraId="08C3C2F2" w14:textId="42383A9C" w:rsidR="00214CF5" w:rsidRDefault="00214CF5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022D3D28" w14:textId="29E40888" w:rsidR="00CE2516" w:rsidRDefault="00214CF5" w:rsidP="00214CF5">
      <w:pPr>
        <w:pStyle w:val="2"/>
      </w:pPr>
      <w:bookmarkStart w:id="4" w:name="_Toc131584317"/>
      <w:r>
        <w:rPr>
          <w:rFonts w:hint="eastAsia"/>
        </w:rPr>
        <w:lastRenderedPageBreak/>
        <w:t>언제 렌더링 안되는가?</w:t>
      </w:r>
      <w:r>
        <w:t xml:space="preserve"> #2</w:t>
      </w:r>
      <w:bookmarkEnd w:id="4"/>
    </w:p>
    <w:p w14:paraId="394EF78B" w14:textId="77777777" w:rsidR="00214CF5" w:rsidRDefault="00214CF5" w:rsidP="007660E6">
      <w:pPr>
        <w:pStyle w:val="3"/>
      </w:pPr>
      <w:r>
        <w:rPr>
          <w:rFonts w:hint="eastAsia"/>
        </w:rPr>
        <w:t>A</w:t>
      </w:r>
      <w:r>
        <w:t xml:space="preserve">pp.tsx </w:t>
      </w:r>
      <w:r>
        <w:rPr>
          <w:rFonts w:hint="eastAsia"/>
        </w:rPr>
        <w:t>수정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14CF5" w14:paraId="772E90C0" w14:textId="77777777" w:rsidTr="00281280">
        <w:tc>
          <w:tcPr>
            <w:tcW w:w="10456" w:type="dxa"/>
          </w:tcPr>
          <w:p w14:paraId="599512B9" w14:textId="77777777" w:rsidR="00C91CF4" w:rsidRPr="00C91CF4" w:rsidRDefault="00C91CF4" w:rsidP="00C91CF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91CF4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React, { useState } </w:t>
            </w:r>
            <w:r w:rsidRPr="00C91CF4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91CF4">
              <w:rPr>
                <w:rFonts w:cs="굴림"/>
                <w:color w:val="A31515"/>
                <w:kern w:val="0"/>
                <w:szCs w:val="20"/>
                <w14:ligatures w14:val="none"/>
              </w:rPr>
              <w:t>'react'</w:t>
            </w:r>
          </w:p>
          <w:p w14:paraId="46FC2776" w14:textId="77777777" w:rsidR="00C91CF4" w:rsidRPr="00C91CF4" w:rsidRDefault="00C91CF4" w:rsidP="00C91CF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91CF4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91CF4">
              <w:rPr>
                <w:rFonts w:cs="굴림"/>
                <w:color w:val="A31515"/>
                <w:kern w:val="0"/>
                <w:szCs w:val="20"/>
                <w14:ligatures w14:val="none"/>
              </w:rPr>
              <w:t>'./App.css'</w:t>
            </w:r>
          </w:p>
          <w:p w14:paraId="5282B50E" w14:textId="77777777" w:rsidR="00C91CF4" w:rsidRPr="00C91CF4" w:rsidRDefault="00C91CF4" w:rsidP="00C91CF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7B68B618" w14:textId="77777777" w:rsidR="00C91CF4" w:rsidRPr="00C91CF4" w:rsidRDefault="00C91CF4" w:rsidP="00C91CF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91CF4">
              <w:rPr>
                <w:rFonts w:cs="굴림"/>
                <w:color w:val="0000FF"/>
                <w:kern w:val="0"/>
                <w:szCs w:val="20"/>
                <w14:ligatures w14:val="none"/>
              </w:rPr>
              <w:t>type</w:t>
            </w: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Person = {</w:t>
            </w:r>
          </w:p>
          <w:p w14:paraId="7B1EB904" w14:textId="77777777" w:rsidR="00C91CF4" w:rsidRPr="00C91CF4" w:rsidRDefault="00C91CF4" w:rsidP="00C91CF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>  name: string,</w:t>
            </w:r>
          </w:p>
          <w:p w14:paraId="64ACC9DC" w14:textId="77777777" w:rsidR="00C91CF4" w:rsidRPr="00C91CF4" w:rsidRDefault="00C91CF4" w:rsidP="00C91CF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>  age: number,</w:t>
            </w:r>
          </w:p>
          <w:p w14:paraId="53C8DD0E" w14:textId="77777777" w:rsidR="00C91CF4" w:rsidRPr="00C91CF4" w:rsidRDefault="00C91CF4" w:rsidP="00C91CF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>  height: number</w:t>
            </w:r>
          </w:p>
          <w:p w14:paraId="5BD53DA6" w14:textId="77777777" w:rsidR="00C91CF4" w:rsidRPr="00C91CF4" w:rsidRDefault="00C91CF4" w:rsidP="00C91CF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1EAAE1CC" w14:textId="77777777" w:rsidR="00C91CF4" w:rsidRPr="00C91CF4" w:rsidRDefault="00C91CF4" w:rsidP="00C91CF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1CA51672" w14:textId="77777777" w:rsidR="00C91CF4" w:rsidRPr="00C91CF4" w:rsidRDefault="00C91CF4" w:rsidP="00C91CF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91CF4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App() {</w:t>
            </w:r>
          </w:p>
          <w:p w14:paraId="045AC3E6" w14:textId="77777777" w:rsidR="00C91CF4" w:rsidRPr="00C91CF4" w:rsidRDefault="00C91CF4" w:rsidP="00C91CF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C91CF4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[person, setPerson] = useState&lt;Person&gt;({ name: </w:t>
            </w:r>
            <w:r w:rsidRPr="00C91CF4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C91CF4">
              <w:rPr>
                <w:rFonts w:cs="굴림"/>
                <w:color w:val="A31515"/>
                <w:kern w:val="0"/>
                <w:szCs w:val="20"/>
                <w14:ligatures w14:val="none"/>
              </w:rPr>
              <w:t>홍길동</w:t>
            </w:r>
            <w:r w:rsidRPr="00C91CF4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age: </w:t>
            </w:r>
            <w:r w:rsidRPr="00C91CF4">
              <w:rPr>
                <w:rFonts w:cs="굴림"/>
                <w:color w:val="098658"/>
                <w:kern w:val="0"/>
                <w:szCs w:val="20"/>
                <w14:ligatures w14:val="none"/>
              </w:rPr>
              <w:t>16</w:t>
            </w: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height: </w:t>
            </w:r>
            <w:r w:rsidRPr="00C91CF4">
              <w:rPr>
                <w:rFonts w:cs="굴림"/>
                <w:color w:val="098658"/>
                <w:kern w:val="0"/>
                <w:szCs w:val="20"/>
                <w14:ligatures w14:val="none"/>
              </w:rPr>
              <w:t>180</w:t>
            </w: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>});    </w:t>
            </w:r>
          </w:p>
          <w:p w14:paraId="2919EFAD" w14:textId="77777777" w:rsidR="00C91CF4" w:rsidRPr="00C91CF4" w:rsidRDefault="00C91CF4" w:rsidP="00C91CF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C91CF4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increase = (key: string) </w:t>
            </w:r>
            <w:r w:rsidRPr="00C91CF4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630C7E43" w14:textId="77777777" w:rsidR="00C91CF4" w:rsidRPr="00C91CF4" w:rsidRDefault="00C91CF4" w:rsidP="00C91CF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C91CF4">
              <w:rPr>
                <w:rFonts w:cs="굴림"/>
                <w:color w:val="0000FF"/>
                <w:kern w:val="0"/>
                <w:szCs w:val="20"/>
                <w14:ligatures w14:val="none"/>
              </w:rPr>
              <w:t>if</w:t>
            </w: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(key===</w:t>
            </w:r>
            <w:r w:rsidRPr="00C91CF4">
              <w:rPr>
                <w:rFonts w:cs="굴림"/>
                <w:color w:val="A31515"/>
                <w:kern w:val="0"/>
                <w:szCs w:val="20"/>
                <w14:ligatures w14:val="none"/>
              </w:rPr>
              <w:t>"height"</w:t>
            </w: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>) person.height++;</w:t>
            </w:r>
          </w:p>
          <w:p w14:paraId="7154B5F1" w14:textId="77777777" w:rsidR="00C91CF4" w:rsidRPr="00C91CF4" w:rsidRDefault="00C91CF4" w:rsidP="00C91CF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C91CF4">
              <w:rPr>
                <w:rFonts w:cs="굴림"/>
                <w:color w:val="0000FF"/>
                <w:kern w:val="0"/>
                <w:szCs w:val="20"/>
                <w14:ligatures w14:val="none"/>
              </w:rPr>
              <w:t>else</w:t>
            </w: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91CF4">
              <w:rPr>
                <w:rFonts w:cs="굴림"/>
                <w:color w:val="0000FF"/>
                <w:kern w:val="0"/>
                <w:szCs w:val="20"/>
                <w14:ligatures w14:val="none"/>
              </w:rPr>
              <w:t>if</w:t>
            </w: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(key===</w:t>
            </w:r>
            <w:r w:rsidRPr="00C91CF4">
              <w:rPr>
                <w:rFonts w:cs="굴림"/>
                <w:color w:val="A31515"/>
                <w:kern w:val="0"/>
                <w:szCs w:val="20"/>
                <w14:ligatures w14:val="none"/>
              </w:rPr>
              <w:t>"age"</w:t>
            </w: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>) person.age++;</w:t>
            </w:r>
          </w:p>
          <w:p w14:paraId="59D4C414" w14:textId="77777777" w:rsidR="00C91CF4" w:rsidRPr="00C91CF4" w:rsidRDefault="00C91CF4" w:rsidP="00C91CF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>    setPerson(person);</w:t>
            </w:r>
          </w:p>
          <w:p w14:paraId="527311E6" w14:textId="77777777" w:rsidR="00C91CF4" w:rsidRPr="00C91CF4" w:rsidRDefault="00C91CF4" w:rsidP="00C91CF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>  };</w:t>
            </w:r>
          </w:p>
          <w:p w14:paraId="23828E35" w14:textId="77777777" w:rsidR="00C91CF4" w:rsidRPr="00C91CF4" w:rsidRDefault="00C91CF4" w:rsidP="00C91CF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C91CF4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62963F13" w14:textId="77777777" w:rsidR="00C91CF4" w:rsidRPr="00C91CF4" w:rsidRDefault="00C91CF4" w:rsidP="00C91CF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C91CF4">
              <w:rPr>
                <w:rFonts w:cs="굴림"/>
                <w:color w:val="800000"/>
                <w:kern w:val="0"/>
                <w:szCs w:val="20"/>
                <w14:ligatures w14:val="none"/>
              </w:rPr>
              <w:t>&lt;div</w:t>
            </w: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91CF4">
              <w:rPr>
                <w:rFonts w:cs="굴림"/>
                <w:color w:val="E50000"/>
                <w:kern w:val="0"/>
                <w:szCs w:val="20"/>
                <w14:ligatures w14:val="none"/>
              </w:rPr>
              <w:t>className</w:t>
            </w: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C91CF4">
              <w:rPr>
                <w:rFonts w:cs="굴림"/>
                <w:color w:val="A31515"/>
                <w:kern w:val="0"/>
                <w:szCs w:val="20"/>
                <w14:ligatures w14:val="none"/>
              </w:rPr>
              <w:t>"box"</w:t>
            </w:r>
            <w:r w:rsidRPr="00C91CF4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38FEA21B" w14:textId="77777777" w:rsidR="00C91CF4" w:rsidRPr="00C91CF4" w:rsidRDefault="00C91CF4" w:rsidP="00C91CF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C91CF4">
              <w:rPr>
                <w:rFonts w:cs="굴림"/>
                <w:color w:val="800000"/>
                <w:kern w:val="0"/>
                <w:szCs w:val="20"/>
                <w14:ligatures w14:val="none"/>
              </w:rPr>
              <w:t>&lt;h1&gt;</w:t>
            </w: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>App</w:t>
            </w:r>
            <w:r w:rsidRPr="00C91CF4">
              <w:rPr>
                <w:rFonts w:cs="굴림"/>
                <w:color w:val="800000"/>
                <w:kern w:val="0"/>
                <w:szCs w:val="20"/>
                <w14:ligatures w14:val="none"/>
              </w:rPr>
              <w:t>&lt;/h1&gt;</w:t>
            </w:r>
          </w:p>
          <w:p w14:paraId="1B9DB65C" w14:textId="77777777" w:rsidR="00C91CF4" w:rsidRPr="00C91CF4" w:rsidRDefault="00C91CF4" w:rsidP="00C91CF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C91CF4">
              <w:rPr>
                <w:rFonts w:cs="굴림"/>
                <w:color w:val="800000"/>
                <w:kern w:val="0"/>
                <w:szCs w:val="20"/>
                <w14:ligatures w14:val="none"/>
              </w:rPr>
              <w:t>&lt;p&gt;</w:t>
            </w:r>
            <w:r w:rsidRPr="00C91CF4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person.age </w:t>
            </w:r>
            <w:r w:rsidRPr="00C91CF4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C91CF4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person.height </w:t>
            </w:r>
            <w:r w:rsidRPr="00C91CF4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C91CF4">
              <w:rPr>
                <w:rFonts w:cs="굴림"/>
                <w:color w:val="800000"/>
                <w:kern w:val="0"/>
                <w:szCs w:val="20"/>
                <w14:ligatures w14:val="none"/>
              </w:rPr>
              <w:t>&lt;/p&gt;</w:t>
            </w:r>
          </w:p>
          <w:p w14:paraId="0C69A504" w14:textId="77777777" w:rsidR="00C91CF4" w:rsidRPr="00C91CF4" w:rsidRDefault="00C91CF4" w:rsidP="00C91CF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C91CF4">
              <w:rPr>
                <w:rFonts w:cs="굴림"/>
                <w:color w:val="800000"/>
                <w:kern w:val="0"/>
                <w:szCs w:val="20"/>
                <w14:ligatures w14:val="none"/>
              </w:rPr>
              <w:t>&lt;button</w:t>
            </w: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91CF4">
              <w:rPr>
                <w:rFonts w:cs="굴림"/>
                <w:color w:val="E50000"/>
                <w:kern w:val="0"/>
                <w:szCs w:val="20"/>
                <w14:ligatures w14:val="none"/>
              </w:rPr>
              <w:t>onClick</w:t>
            </w: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C91CF4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() </w:t>
            </w:r>
            <w:r w:rsidRPr="00C91CF4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increase(</w:t>
            </w:r>
            <w:r w:rsidRPr="00C91CF4">
              <w:rPr>
                <w:rFonts w:cs="굴림"/>
                <w:color w:val="A31515"/>
                <w:kern w:val="0"/>
                <w:szCs w:val="20"/>
                <w14:ligatures w14:val="none"/>
              </w:rPr>
              <w:t>"age"</w:t>
            </w: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>)</w:t>
            </w:r>
            <w:r w:rsidRPr="00C91CF4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91CF4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>age++</w:t>
            </w:r>
            <w:r w:rsidRPr="00C91CF4">
              <w:rPr>
                <w:rFonts w:cs="굴림"/>
                <w:color w:val="800000"/>
                <w:kern w:val="0"/>
                <w:szCs w:val="20"/>
                <w14:ligatures w14:val="none"/>
              </w:rPr>
              <w:t>&lt;/button&gt;</w:t>
            </w:r>
          </w:p>
          <w:p w14:paraId="4BEC49C4" w14:textId="77777777" w:rsidR="00C91CF4" w:rsidRPr="00C91CF4" w:rsidRDefault="00C91CF4" w:rsidP="00C91CF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C91CF4">
              <w:rPr>
                <w:rFonts w:cs="굴림"/>
                <w:color w:val="800000"/>
                <w:kern w:val="0"/>
                <w:szCs w:val="20"/>
                <w14:ligatures w14:val="none"/>
              </w:rPr>
              <w:t>&lt;button</w:t>
            </w: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91CF4">
              <w:rPr>
                <w:rFonts w:cs="굴림"/>
                <w:color w:val="E50000"/>
                <w:kern w:val="0"/>
                <w:szCs w:val="20"/>
                <w14:ligatures w14:val="none"/>
              </w:rPr>
              <w:t>onClick</w:t>
            </w: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C91CF4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() </w:t>
            </w:r>
            <w:r w:rsidRPr="00C91CF4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increase(</w:t>
            </w:r>
            <w:r w:rsidRPr="00C91CF4">
              <w:rPr>
                <w:rFonts w:cs="굴림"/>
                <w:color w:val="A31515"/>
                <w:kern w:val="0"/>
                <w:szCs w:val="20"/>
                <w14:ligatures w14:val="none"/>
              </w:rPr>
              <w:t>"height"</w:t>
            </w: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>)</w:t>
            </w:r>
            <w:r w:rsidRPr="00C91CF4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91CF4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>height++</w:t>
            </w:r>
            <w:r w:rsidRPr="00C91CF4">
              <w:rPr>
                <w:rFonts w:cs="굴림"/>
                <w:color w:val="800000"/>
                <w:kern w:val="0"/>
                <w:szCs w:val="20"/>
                <w14:ligatures w14:val="none"/>
              </w:rPr>
              <w:t>&lt;/button&gt;</w:t>
            </w:r>
          </w:p>
          <w:p w14:paraId="42D6D0B3" w14:textId="77777777" w:rsidR="00C91CF4" w:rsidRPr="00C91CF4" w:rsidRDefault="00C91CF4" w:rsidP="00C91CF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C91CF4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46113D77" w14:textId="77777777" w:rsidR="00C91CF4" w:rsidRPr="00C91CF4" w:rsidRDefault="00C91CF4" w:rsidP="00C91CF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>  );</w:t>
            </w:r>
          </w:p>
          <w:p w14:paraId="1E6FE14A" w14:textId="77777777" w:rsidR="00C91CF4" w:rsidRPr="00C91CF4" w:rsidRDefault="00C91CF4" w:rsidP="00C91CF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45228C4E" w14:textId="77777777" w:rsidR="00C91CF4" w:rsidRPr="00C91CF4" w:rsidRDefault="00C91CF4" w:rsidP="00C91CF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596D5D8F" w14:textId="77777777" w:rsidR="00C91CF4" w:rsidRPr="00C91CF4" w:rsidRDefault="00C91CF4" w:rsidP="00C91CF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91CF4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91CF4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C91CF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App;</w:t>
            </w:r>
          </w:p>
          <w:p w14:paraId="3FFA0F6D" w14:textId="46BCF1CD" w:rsidR="00214CF5" w:rsidRPr="00153609" w:rsidRDefault="00214CF5" w:rsidP="002812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</w:tc>
      </w:tr>
    </w:tbl>
    <w:p w14:paraId="1A7E1DD4" w14:textId="77777777" w:rsidR="00214CF5" w:rsidRDefault="00214CF5" w:rsidP="00214CF5"/>
    <w:p w14:paraId="13AD82C7" w14:textId="77777777" w:rsidR="007660E6" w:rsidRDefault="007660E6" w:rsidP="00214CF5"/>
    <w:p w14:paraId="7F61F664" w14:textId="626D96D8" w:rsidR="006573C7" w:rsidRDefault="006573C7" w:rsidP="006573C7"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클릭하면</w:t>
      </w:r>
      <w:r>
        <w:rPr>
          <w:rFonts w:hint="eastAsia"/>
        </w:rPr>
        <w:t xml:space="preserve"> </w:t>
      </w:r>
      <w:r>
        <w:t xml:space="preserve">increase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호출되고</w:t>
      </w:r>
    </w:p>
    <w:p w14:paraId="6C366A0A" w14:textId="77777777" w:rsidR="006573C7" w:rsidRDefault="006573C7" w:rsidP="006573C7"/>
    <w:p w14:paraId="109E33B0" w14:textId="32016B30" w:rsidR="00C91CF4" w:rsidRPr="00C91CF4" w:rsidRDefault="00C91CF4" w:rsidP="00C91CF4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C91CF4">
        <w:rPr>
          <w:rFonts w:cs="굴림"/>
          <w:color w:val="0000FF"/>
          <w:kern w:val="0"/>
          <w:szCs w:val="20"/>
          <w14:ligatures w14:val="none"/>
        </w:rPr>
        <w:t>if</w:t>
      </w:r>
      <w:r w:rsidRPr="00C91CF4">
        <w:rPr>
          <w:rFonts w:cs="굴림"/>
          <w:color w:val="000000"/>
          <w:kern w:val="0"/>
          <w:szCs w:val="20"/>
          <w14:ligatures w14:val="none"/>
        </w:rPr>
        <w:t xml:space="preserve"> (key===</w:t>
      </w:r>
      <w:r w:rsidRPr="00C91CF4">
        <w:rPr>
          <w:rFonts w:cs="굴림"/>
          <w:color w:val="A31515"/>
          <w:kern w:val="0"/>
          <w:szCs w:val="20"/>
          <w14:ligatures w14:val="none"/>
        </w:rPr>
        <w:t>"height"</w:t>
      </w:r>
      <w:r w:rsidRPr="00C91CF4">
        <w:rPr>
          <w:rFonts w:cs="굴림"/>
          <w:color w:val="000000"/>
          <w:kern w:val="0"/>
          <w:szCs w:val="20"/>
          <w14:ligatures w14:val="none"/>
        </w:rPr>
        <w:t>) person.height++;</w:t>
      </w:r>
    </w:p>
    <w:p w14:paraId="2031A14F" w14:textId="7B79CC87" w:rsidR="00C91CF4" w:rsidRDefault="00C91CF4" w:rsidP="00C91CF4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C91CF4">
        <w:rPr>
          <w:rFonts w:cs="굴림"/>
          <w:color w:val="0000FF"/>
          <w:kern w:val="0"/>
          <w:szCs w:val="20"/>
          <w14:ligatures w14:val="none"/>
        </w:rPr>
        <w:t>else</w:t>
      </w:r>
      <w:r w:rsidRPr="00C91CF4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C91CF4">
        <w:rPr>
          <w:rFonts w:cs="굴림"/>
          <w:color w:val="0000FF"/>
          <w:kern w:val="0"/>
          <w:szCs w:val="20"/>
          <w14:ligatures w14:val="none"/>
        </w:rPr>
        <w:t>if</w:t>
      </w:r>
      <w:r w:rsidRPr="00C91CF4">
        <w:rPr>
          <w:rFonts w:cs="굴림"/>
          <w:color w:val="000000"/>
          <w:kern w:val="0"/>
          <w:szCs w:val="20"/>
          <w14:ligatures w14:val="none"/>
        </w:rPr>
        <w:t xml:space="preserve"> (key===</w:t>
      </w:r>
      <w:r w:rsidRPr="00C91CF4">
        <w:rPr>
          <w:rFonts w:cs="굴림"/>
          <w:color w:val="A31515"/>
          <w:kern w:val="0"/>
          <w:szCs w:val="20"/>
          <w14:ligatures w14:val="none"/>
        </w:rPr>
        <w:t>"age"</w:t>
      </w:r>
      <w:r w:rsidRPr="00C91CF4">
        <w:rPr>
          <w:rFonts w:cs="굴림"/>
          <w:color w:val="000000"/>
          <w:kern w:val="0"/>
          <w:szCs w:val="20"/>
          <w14:ligatures w14:val="none"/>
        </w:rPr>
        <w:t>) person.age++;</w:t>
      </w:r>
    </w:p>
    <w:p w14:paraId="754AB319" w14:textId="0BED0EE5" w:rsidR="00C91CF4" w:rsidRPr="00C91CF4" w:rsidRDefault="00C91CF4" w:rsidP="00C91CF4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>
        <w:rPr>
          <w:rFonts w:cs="굴림"/>
          <w:color w:val="000000"/>
          <w:kern w:val="0"/>
          <w:szCs w:val="20"/>
          <w14:ligatures w14:val="none"/>
        </w:rPr>
        <w:t xml:space="preserve">   </w:t>
      </w:r>
      <w:r>
        <w:rPr>
          <w:rFonts w:cs="굴림" w:hint="eastAsia"/>
          <w:color w:val="000000"/>
          <w:kern w:val="0"/>
          <w:szCs w:val="20"/>
          <w14:ligatures w14:val="none"/>
        </w:rPr>
        <w:t>p</w:t>
      </w:r>
      <w:r>
        <w:rPr>
          <w:rFonts w:cs="굴림"/>
          <w:color w:val="000000"/>
          <w:kern w:val="0"/>
          <w:szCs w:val="20"/>
          <w14:ligatures w14:val="none"/>
        </w:rPr>
        <w:t xml:space="preserve">erson </w:t>
      </w:r>
      <w:r>
        <w:rPr>
          <w:rFonts w:cs="굴림" w:hint="eastAsia"/>
          <w:color w:val="000000"/>
          <w:kern w:val="0"/>
          <w:szCs w:val="20"/>
          <w14:ligatures w14:val="none"/>
        </w:rPr>
        <w:t>객체의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속성이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변경되고</w:t>
      </w:r>
    </w:p>
    <w:p w14:paraId="6F53CDF4" w14:textId="77777777" w:rsidR="006573C7" w:rsidRPr="00C91CF4" w:rsidRDefault="006573C7" w:rsidP="006573C7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</w:p>
    <w:p w14:paraId="09B39357" w14:textId="251C7E5F" w:rsidR="00C91CF4" w:rsidRPr="00C91CF4" w:rsidRDefault="00C91CF4" w:rsidP="00C91CF4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C91CF4">
        <w:rPr>
          <w:rFonts w:cs="굴림"/>
          <w:color w:val="000000"/>
          <w:kern w:val="0"/>
          <w:szCs w:val="20"/>
          <w14:ligatures w14:val="none"/>
        </w:rPr>
        <w:t>setPerson(person);</w:t>
      </w:r>
    </w:p>
    <w:p w14:paraId="101E2787" w14:textId="77777777" w:rsidR="006573C7" w:rsidRDefault="006573C7" w:rsidP="006573C7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 xml:space="preserve">  </w:t>
      </w:r>
      <w:r>
        <w:rPr>
          <w:rFonts w:cs="굴림" w:hint="eastAsia"/>
          <w:color w:val="000000"/>
          <w:kern w:val="0"/>
          <w:szCs w:val="20"/>
          <w14:ligatures w14:val="none"/>
        </w:rPr>
        <w:t>상태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변수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>setter</w:t>
      </w:r>
      <w:r>
        <w:rPr>
          <w:rFonts w:cs="굴림" w:hint="eastAsia"/>
          <w:color w:val="000000"/>
          <w:kern w:val="0"/>
          <w:szCs w:val="20"/>
          <w14:ligatures w14:val="none"/>
        </w:rPr>
        <w:t>가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호출되지만</w:t>
      </w:r>
    </w:p>
    <w:p w14:paraId="6FDF2CB3" w14:textId="77777777" w:rsidR="006573C7" w:rsidRDefault="006573C7" w:rsidP="006573C7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</w:p>
    <w:p w14:paraId="5FC2B3E1" w14:textId="77777777" w:rsidR="006573C7" w:rsidRDefault="006573C7" w:rsidP="006573C7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>
        <w:rPr>
          <w:rFonts w:cs="굴림" w:hint="eastAsia"/>
          <w:color w:val="000000"/>
          <w:kern w:val="0"/>
          <w:szCs w:val="20"/>
          <w14:ligatures w14:val="none"/>
        </w:rPr>
        <w:t>렌더링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되지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않는다</w:t>
      </w:r>
      <w:r>
        <w:rPr>
          <w:rFonts w:cs="굴림" w:hint="eastAsia"/>
          <w:color w:val="000000"/>
          <w:kern w:val="0"/>
          <w:szCs w:val="20"/>
          <w14:ligatures w14:val="none"/>
        </w:rPr>
        <w:t>.</w:t>
      </w:r>
    </w:p>
    <w:p w14:paraId="5264C7B0" w14:textId="77777777" w:rsidR="007660E6" w:rsidRDefault="007660E6" w:rsidP="00214CF5"/>
    <w:p w14:paraId="2344AC4A" w14:textId="77777777" w:rsidR="00C91CF4" w:rsidRDefault="00C91CF4" w:rsidP="00214CF5"/>
    <w:p w14:paraId="02DF3596" w14:textId="1BFCB18E" w:rsidR="00C91CF4" w:rsidRDefault="00C91CF4" w:rsidP="00C91CF4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</w:pPr>
      <w:r>
        <w:rPr>
          <w:rFonts w:hint="eastAsia"/>
        </w:rPr>
        <w:t>p</w:t>
      </w:r>
      <w:r>
        <w:t xml:space="preserve">erson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값만</w:t>
      </w:r>
      <w:r>
        <w:rPr>
          <w:rFonts w:hint="eastAsia"/>
        </w:rPr>
        <w:t xml:space="preserve"> </w:t>
      </w:r>
      <w:r>
        <w:rPr>
          <w:rFonts w:hint="eastAsia"/>
        </w:rPr>
        <w:t>변경되었을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,</w:t>
      </w:r>
      <w:r w:rsidR="006B5879">
        <w:t xml:space="preserve"> person </w:t>
      </w:r>
      <w:r w:rsidR="006B5879"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rPr>
          <w:rFonts w:hint="eastAsia"/>
        </w:rPr>
        <w:t>이전과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 w:rsidR="006B5879">
        <w:rPr>
          <w:rFonts w:hint="eastAsia"/>
        </w:rPr>
        <w:t>객체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48177543" w14:textId="77777777" w:rsidR="00C91CF4" w:rsidRDefault="00C91CF4" w:rsidP="00C91CF4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14:paraId="46FA66E8" w14:textId="77777777" w:rsidR="00C91CF4" w:rsidRDefault="00C91CF4" w:rsidP="00C91CF4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</w:pPr>
    </w:p>
    <w:p w14:paraId="0F4A9B6A" w14:textId="72BF8578" w:rsidR="00C91CF4" w:rsidRDefault="00C91CF4" w:rsidP="00C91CF4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</w:pPr>
      <w:r>
        <w:rPr>
          <w:rFonts w:hint="eastAsia"/>
        </w:rPr>
        <w:t>새</w:t>
      </w:r>
      <w:r>
        <w:rPr>
          <w:rFonts w:hint="eastAsia"/>
        </w:rPr>
        <w:t xml:space="preserve"> </w:t>
      </w:r>
      <w:r w:rsidR="006B5879"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t>set</w:t>
      </w:r>
      <w:r w:rsidR="006B5879">
        <w:t>Person</w:t>
      </w:r>
      <w:r>
        <w:t xml:space="preserve"> </w:t>
      </w:r>
      <w:r>
        <w:rPr>
          <w:rFonts w:hint="eastAsia"/>
        </w:rPr>
        <w:t>되어야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3C38EFC6" w14:textId="77777777" w:rsidR="00C91CF4" w:rsidRPr="006B5879" w:rsidRDefault="00C91CF4" w:rsidP="00C91CF4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</w:pPr>
    </w:p>
    <w:p w14:paraId="6F535698" w14:textId="3870321F" w:rsidR="006B5879" w:rsidRDefault="006B5879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44D79943" w14:textId="77777777" w:rsidR="006B5879" w:rsidRDefault="006B5879" w:rsidP="006B5879">
      <w:pPr>
        <w:pStyle w:val="3"/>
      </w:pPr>
      <w:r>
        <w:rPr>
          <w:rFonts w:hint="eastAsia"/>
        </w:rPr>
        <w:lastRenderedPageBreak/>
        <w:t>A</w:t>
      </w:r>
      <w:r>
        <w:t xml:space="preserve">pp.tsx </w:t>
      </w:r>
      <w:r>
        <w:rPr>
          <w:rFonts w:hint="eastAsia"/>
        </w:rPr>
        <w:t>수정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B5879" w14:paraId="71330273" w14:textId="77777777" w:rsidTr="00281280">
        <w:tc>
          <w:tcPr>
            <w:tcW w:w="10456" w:type="dxa"/>
          </w:tcPr>
          <w:p w14:paraId="7C56491F" w14:textId="77777777" w:rsidR="00C323F0" w:rsidRPr="00C323F0" w:rsidRDefault="00C323F0" w:rsidP="00C323F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323F0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React, { useState } </w:t>
            </w:r>
            <w:r w:rsidRPr="00C323F0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323F0">
              <w:rPr>
                <w:rFonts w:cs="굴림"/>
                <w:color w:val="A31515"/>
                <w:kern w:val="0"/>
                <w:szCs w:val="20"/>
                <w14:ligatures w14:val="none"/>
              </w:rPr>
              <w:t>'react'</w:t>
            </w:r>
          </w:p>
          <w:p w14:paraId="15401E67" w14:textId="77777777" w:rsidR="00C323F0" w:rsidRPr="00C323F0" w:rsidRDefault="00C323F0" w:rsidP="00C323F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323F0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323F0">
              <w:rPr>
                <w:rFonts w:cs="굴림"/>
                <w:color w:val="A31515"/>
                <w:kern w:val="0"/>
                <w:szCs w:val="20"/>
                <w14:ligatures w14:val="none"/>
              </w:rPr>
              <w:t>'./App.css'</w:t>
            </w:r>
          </w:p>
          <w:p w14:paraId="57DB1DDF" w14:textId="77777777" w:rsidR="00C323F0" w:rsidRPr="00C323F0" w:rsidRDefault="00C323F0" w:rsidP="00C323F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0C15E6A8" w14:textId="77777777" w:rsidR="00C323F0" w:rsidRPr="00C323F0" w:rsidRDefault="00C323F0" w:rsidP="00C323F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323F0">
              <w:rPr>
                <w:rFonts w:cs="굴림"/>
                <w:color w:val="0000FF"/>
                <w:kern w:val="0"/>
                <w:szCs w:val="20"/>
                <w14:ligatures w14:val="none"/>
              </w:rPr>
              <w:t>type</w:t>
            </w: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Person = {</w:t>
            </w:r>
          </w:p>
          <w:p w14:paraId="3F3E6B10" w14:textId="77777777" w:rsidR="00C323F0" w:rsidRPr="00C323F0" w:rsidRDefault="00C323F0" w:rsidP="00C323F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>  name: string,</w:t>
            </w:r>
          </w:p>
          <w:p w14:paraId="589E08D9" w14:textId="77777777" w:rsidR="00C323F0" w:rsidRPr="00C323F0" w:rsidRDefault="00C323F0" w:rsidP="00C323F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>  age: number,</w:t>
            </w:r>
          </w:p>
          <w:p w14:paraId="41C643F9" w14:textId="77777777" w:rsidR="00C323F0" w:rsidRPr="00C323F0" w:rsidRDefault="00C323F0" w:rsidP="00C323F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>  height: number</w:t>
            </w:r>
          </w:p>
          <w:p w14:paraId="6E2A8ACF" w14:textId="77777777" w:rsidR="00C323F0" w:rsidRPr="00C323F0" w:rsidRDefault="00C323F0" w:rsidP="00C323F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711C21DB" w14:textId="77777777" w:rsidR="00C323F0" w:rsidRPr="00C323F0" w:rsidRDefault="00C323F0" w:rsidP="00C323F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5F4BB5BC" w14:textId="77777777" w:rsidR="00C323F0" w:rsidRPr="00C323F0" w:rsidRDefault="00C323F0" w:rsidP="00C323F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323F0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App() {</w:t>
            </w:r>
          </w:p>
          <w:p w14:paraId="7687CBC7" w14:textId="77777777" w:rsidR="00C323F0" w:rsidRPr="00C323F0" w:rsidRDefault="00C323F0" w:rsidP="00C323F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C323F0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[person, setPerson] = useState&lt;Person&gt;({ name: </w:t>
            </w:r>
            <w:r w:rsidRPr="00C323F0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C323F0">
              <w:rPr>
                <w:rFonts w:cs="굴림"/>
                <w:color w:val="A31515"/>
                <w:kern w:val="0"/>
                <w:szCs w:val="20"/>
                <w14:ligatures w14:val="none"/>
              </w:rPr>
              <w:t>홍길동</w:t>
            </w:r>
            <w:r w:rsidRPr="00C323F0">
              <w:rPr>
                <w:rFonts w:cs="굴림"/>
                <w:color w:val="A31515"/>
                <w:kern w:val="0"/>
                <w:szCs w:val="20"/>
                <w14:ligatures w14:val="none"/>
              </w:rPr>
              <w:t>'</w:t>
            </w: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age: </w:t>
            </w:r>
            <w:r w:rsidRPr="00C323F0">
              <w:rPr>
                <w:rFonts w:cs="굴림"/>
                <w:color w:val="098658"/>
                <w:kern w:val="0"/>
                <w:szCs w:val="20"/>
                <w14:ligatures w14:val="none"/>
              </w:rPr>
              <w:t>16</w:t>
            </w: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height: </w:t>
            </w:r>
            <w:r w:rsidRPr="00C323F0">
              <w:rPr>
                <w:rFonts w:cs="굴림"/>
                <w:color w:val="098658"/>
                <w:kern w:val="0"/>
                <w:szCs w:val="20"/>
                <w14:ligatures w14:val="none"/>
              </w:rPr>
              <w:t>180</w:t>
            </w: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>});    </w:t>
            </w:r>
          </w:p>
          <w:p w14:paraId="52A1935E" w14:textId="77777777" w:rsidR="00C323F0" w:rsidRPr="00C323F0" w:rsidRDefault="00C323F0" w:rsidP="00C323F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C323F0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increase = (key: string) </w:t>
            </w:r>
            <w:r w:rsidRPr="00C323F0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1B9F6394" w14:textId="77777777" w:rsidR="00C323F0" w:rsidRPr="00C323F0" w:rsidRDefault="00C323F0" w:rsidP="00C323F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C323F0">
              <w:rPr>
                <w:rFonts w:cs="굴림"/>
                <w:color w:val="0000FF"/>
                <w:kern w:val="0"/>
                <w:szCs w:val="20"/>
                <w14:ligatures w14:val="none"/>
              </w:rPr>
              <w:t>if</w:t>
            </w: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(key===</w:t>
            </w:r>
            <w:r w:rsidRPr="00C323F0">
              <w:rPr>
                <w:rFonts w:cs="굴림"/>
                <w:color w:val="A31515"/>
                <w:kern w:val="0"/>
                <w:szCs w:val="20"/>
                <w14:ligatures w14:val="none"/>
              </w:rPr>
              <w:t>"height"</w:t>
            </w: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>) person.height++;</w:t>
            </w:r>
          </w:p>
          <w:p w14:paraId="4CBBE3DB" w14:textId="77777777" w:rsidR="00C323F0" w:rsidRPr="00C323F0" w:rsidRDefault="00C323F0" w:rsidP="00C323F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C323F0">
              <w:rPr>
                <w:rFonts w:cs="굴림"/>
                <w:color w:val="0000FF"/>
                <w:kern w:val="0"/>
                <w:szCs w:val="20"/>
                <w14:ligatures w14:val="none"/>
              </w:rPr>
              <w:t>else</w:t>
            </w: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323F0">
              <w:rPr>
                <w:rFonts w:cs="굴림"/>
                <w:color w:val="0000FF"/>
                <w:kern w:val="0"/>
                <w:szCs w:val="20"/>
                <w14:ligatures w14:val="none"/>
              </w:rPr>
              <w:t>if</w:t>
            </w: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(key===</w:t>
            </w:r>
            <w:r w:rsidRPr="00C323F0">
              <w:rPr>
                <w:rFonts w:cs="굴림"/>
                <w:color w:val="A31515"/>
                <w:kern w:val="0"/>
                <w:szCs w:val="20"/>
                <w14:ligatures w14:val="none"/>
              </w:rPr>
              <w:t>"age"</w:t>
            </w: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>) person.age++;</w:t>
            </w:r>
          </w:p>
          <w:p w14:paraId="5F212026" w14:textId="77777777" w:rsidR="00C323F0" w:rsidRPr="00C323F0" w:rsidRDefault="00C323F0" w:rsidP="00C323F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>    setPerson(</w:t>
            </w:r>
            <w:r w:rsidRPr="00C323F0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{...person}</w:t>
            </w: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14DB389C" w14:textId="77777777" w:rsidR="00C323F0" w:rsidRPr="00C323F0" w:rsidRDefault="00C323F0" w:rsidP="00C323F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>  };</w:t>
            </w:r>
          </w:p>
          <w:p w14:paraId="3917743E" w14:textId="77777777" w:rsidR="00C323F0" w:rsidRPr="00C323F0" w:rsidRDefault="00C323F0" w:rsidP="00C323F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C323F0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53D33182" w14:textId="77777777" w:rsidR="00C323F0" w:rsidRPr="00C323F0" w:rsidRDefault="00C323F0" w:rsidP="00C323F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C323F0">
              <w:rPr>
                <w:rFonts w:cs="굴림"/>
                <w:color w:val="800000"/>
                <w:kern w:val="0"/>
                <w:szCs w:val="20"/>
                <w14:ligatures w14:val="none"/>
              </w:rPr>
              <w:t>&lt;div</w:t>
            </w: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323F0">
              <w:rPr>
                <w:rFonts w:cs="굴림"/>
                <w:color w:val="E50000"/>
                <w:kern w:val="0"/>
                <w:szCs w:val="20"/>
                <w14:ligatures w14:val="none"/>
              </w:rPr>
              <w:t>className</w:t>
            </w: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C323F0">
              <w:rPr>
                <w:rFonts w:cs="굴림"/>
                <w:color w:val="A31515"/>
                <w:kern w:val="0"/>
                <w:szCs w:val="20"/>
                <w14:ligatures w14:val="none"/>
              </w:rPr>
              <w:t>"box"</w:t>
            </w:r>
            <w:r w:rsidRPr="00C323F0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681F30E6" w14:textId="77777777" w:rsidR="00C323F0" w:rsidRPr="00C323F0" w:rsidRDefault="00C323F0" w:rsidP="00C323F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C323F0">
              <w:rPr>
                <w:rFonts w:cs="굴림"/>
                <w:color w:val="800000"/>
                <w:kern w:val="0"/>
                <w:szCs w:val="20"/>
                <w14:ligatures w14:val="none"/>
              </w:rPr>
              <w:t>&lt;h1&gt;</w:t>
            </w: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>App</w:t>
            </w:r>
            <w:r w:rsidRPr="00C323F0">
              <w:rPr>
                <w:rFonts w:cs="굴림"/>
                <w:color w:val="800000"/>
                <w:kern w:val="0"/>
                <w:szCs w:val="20"/>
                <w14:ligatures w14:val="none"/>
              </w:rPr>
              <w:t>&lt;/h1&gt;</w:t>
            </w:r>
          </w:p>
          <w:p w14:paraId="0FA3DE3F" w14:textId="77777777" w:rsidR="00C323F0" w:rsidRPr="00C323F0" w:rsidRDefault="00C323F0" w:rsidP="00C323F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C323F0">
              <w:rPr>
                <w:rFonts w:cs="굴림"/>
                <w:color w:val="800000"/>
                <w:kern w:val="0"/>
                <w:szCs w:val="20"/>
                <w14:ligatures w14:val="none"/>
              </w:rPr>
              <w:t>&lt;p&gt;</w:t>
            </w:r>
            <w:r w:rsidRPr="00C323F0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person.age </w:t>
            </w:r>
            <w:r w:rsidRPr="00C323F0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C323F0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person.height </w:t>
            </w:r>
            <w:r w:rsidRPr="00C323F0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C323F0">
              <w:rPr>
                <w:rFonts w:cs="굴림"/>
                <w:color w:val="800000"/>
                <w:kern w:val="0"/>
                <w:szCs w:val="20"/>
                <w14:ligatures w14:val="none"/>
              </w:rPr>
              <w:t>&lt;/p&gt;</w:t>
            </w:r>
          </w:p>
          <w:p w14:paraId="1C91BF93" w14:textId="77777777" w:rsidR="00C323F0" w:rsidRPr="00C323F0" w:rsidRDefault="00C323F0" w:rsidP="00C323F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C323F0">
              <w:rPr>
                <w:rFonts w:cs="굴림"/>
                <w:color w:val="800000"/>
                <w:kern w:val="0"/>
                <w:szCs w:val="20"/>
                <w14:ligatures w14:val="none"/>
              </w:rPr>
              <w:t>&lt;button</w:t>
            </w: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323F0">
              <w:rPr>
                <w:rFonts w:cs="굴림"/>
                <w:color w:val="E50000"/>
                <w:kern w:val="0"/>
                <w:szCs w:val="20"/>
                <w14:ligatures w14:val="none"/>
              </w:rPr>
              <w:t>onClick</w:t>
            </w: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C323F0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() </w:t>
            </w:r>
            <w:r w:rsidRPr="00C323F0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increase(</w:t>
            </w:r>
            <w:r w:rsidRPr="00C323F0">
              <w:rPr>
                <w:rFonts w:cs="굴림"/>
                <w:color w:val="A31515"/>
                <w:kern w:val="0"/>
                <w:szCs w:val="20"/>
                <w14:ligatures w14:val="none"/>
              </w:rPr>
              <w:t>"age"</w:t>
            </w: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>)</w:t>
            </w:r>
            <w:r w:rsidRPr="00C323F0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323F0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>age++</w:t>
            </w:r>
            <w:r w:rsidRPr="00C323F0">
              <w:rPr>
                <w:rFonts w:cs="굴림"/>
                <w:color w:val="800000"/>
                <w:kern w:val="0"/>
                <w:szCs w:val="20"/>
                <w14:ligatures w14:val="none"/>
              </w:rPr>
              <w:t>&lt;/button&gt;</w:t>
            </w:r>
          </w:p>
          <w:p w14:paraId="1E6F3615" w14:textId="77777777" w:rsidR="00C323F0" w:rsidRPr="00C323F0" w:rsidRDefault="00C323F0" w:rsidP="00C323F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C323F0">
              <w:rPr>
                <w:rFonts w:cs="굴림"/>
                <w:color w:val="800000"/>
                <w:kern w:val="0"/>
                <w:szCs w:val="20"/>
                <w14:ligatures w14:val="none"/>
              </w:rPr>
              <w:t>&lt;button</w:t>
            </w: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323F0">
              <w:rPr>
                <w:rFonts w:cs="굴림"/>
                <w:color w:val="E50000"/>
                <w:kern w:val="0"/>
                <w:szCs w:val="20"/>
                <w14:ligatures w14:val="none"/>
              </w:rPr>
              <w:t>onClick</w:t>
            </w: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C323F0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() </w:t>
            </w:r>
            <w:r w:rsidRPr="00C323F0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increase(</w:t>
            </w:r>
            <w:r w:rsidRPr="00C323F0">
              <w:rPr>
                <w:rFonts w:cs="굴림"/>
                <w:color w:val="A31515"/>
                <w:kern w:val="0"/>
                <w:szCs w:val="20"/>
                <w14:ligatures w14:val="none"/>
              </w:rPr>
              <w:t>"height"</w:t>
            </w: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>)</w:t>
            </w:r>
            <w:r w:rsidRPr="00C323F0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323F0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>height++</w:t>
            </w:r>
            <w:r w:rsidRPr="00C323F0">
              <w:rPr>
                <w:rFonts w:cs="굴림"/>
                <w:color w:val="800000"/>
                <w:kern w:val="0"/>
                <w:szCs w:val="20"/>
                <w14:ligatures w14:val="none"/>
              </w:rPr>
              <w:t>&lt;/button&gt;</w:t>
            </w:r>
          </w:p>
          <w:p w14:paraId="2B7A88A4" w14:textId="77777777" w:rsidR="00C323F0" w:rsidRPr="00C323F0" w:rsidRDefault="00C323F0" w:rsidP="00C323F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C323F0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16D8BA39" w14:textId="77777777" w:rsidR="00C323F0" w:rsidRPr="00C323F0" w:rsidRDefault="00C323F0" w:rsidP="00C323F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>  );</w:t>
            </w:r>
          </w:p>
          <w:p w14:paraId="136CCA7E" w14:textId="77777777" w:rsidR="00C323F0" w:rsidRPr="00C323F0" w:rsidRDefault="00C323F0" w:rsidP="00C323F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4FA0F693" w14:textId="77777777" w:rsidR="00C323F0" w:rsidRPr="00C323F0" w:rsidRDefault="00C323F0" w:rsidP="00C323F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6D204515" w14:textId="77777777" w:rsidR="00C323F0" w:rsidRPr="00C323F0" w:rsidRDefault="00C323F0" w:rsidP="00C323F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323F0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323F0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C323F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App;</w:t>
            </w:r>
          </w:p>
          <w:p w14:paraId="632A84BC" w14:textId="77777777" w:rsidR="006B5879" w:rsidRPr="00153609" w:rsidRDefault="006B5879" w:rsidP="0028128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</w:tc>
      </w:tr>
    </w:tbl>
    <w:p w14:paraId="433FADE5" w14:textId="77777777" w:rsidR="00C91CF4" w:rsidRPr="00153609" w:rsidRDefault="00C91CF4" w:rsidP="00C91CF4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</w:pPr>
    </w:p>
    <w:p w14:paraId="5CF0C4C4" w14:textId="77777777" w:rsidR="00605696" w:rsidRDefault="00605696" w:rsidP="00605696">
      <w:pPr>
        <w:rPr>
          <w:rFonts w:cs="굴림"/>
          <w:color w:val="000000"/>
          <w:kern w:val="0"/>
          <w:szCs w:val="20"/>
          <w:shd w:val="clear" w:color="auto" w:fill="FFFFCC"/>
          <w14:ligatures w14:val="none"/>
        </w:rPr>
      </w:pPr>
      <w:r w:rsidRPr="00C323F0">
        <w:rPr>
          <w:rFonts w:cs="굴림"/>
          <w:color w:val="000000"/>
          <w:kern w:val="0"/>
          <w:szCs w:val="20"/>
          <w:shd w:val="clear" w:color="auto" w:fill="FFFFCC"/>
          <w14:ligatures w14:val="none"/>
        </w:rPr>
        <w:t>{...person}</w:t>
      </w:r>
    </w:p>
    <w:p w14:paraId="1D33ECDE" w14:textId="2E4168F8" w:rsidR="00605696" w:rsidRDefault="00605696" w:rsidP="00605696">
      <w:r>
        <w:rPr>
          <w:rFonts w:hint="eastAsia"/>
        </w:rPr>
        <w:t xml:space="preserve"> </w:t>
      </w:r>
      <w:r>
        <w:t xml:space="preserve"> person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복제된어</w:t>
      </w:r>
      <w:r>
        <w:rPr>
          <w:rFonts w:hint="eastAsia"/>
        </w:rPr>
        <w:t xml:space="preserve"> </w:t>
      </w:r>
      <w:r>
        <w:rPr>
          <w:rFonts w:hint="eastAsia"/>
        </w:rPr>
        <w:t>새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만들어진다</w:t>
      </w:r>
      <w:r>
        <w:rPr>
          <w:rFonts w:hint="eastAsia"/>
        </w:rPr>
        <w:t>.</w:t>
      </w:r>
    </w:p>
    <w:p w14:paraId="6C12BFF6" w14:textId="77777777" w:rsidR="00605696" w:rsidRDefault="00605696" w:rsidP="00605696">
      <w:r>
        <w:rPr>
          <w:rFonts w:hint="eastAsia"/>
        </w:rPr>
        <w:t xml:space="preserve"> </w:t>
      </w:r>
      <w:r>
        <w:t xml:space="preserve"> ...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spread </w:t>
      </w:r>
      <w:r>
        <w:rPr>
          <w:rFonts w:hint="eastAsia"/>
        </w:rPr>
        <w:t>연산자이다</w:t>
      </w:r>
      <w:r>
        <w:rPr>
          <w:rFonts w:hint="eastAsia"/>
        </w:rPr>
        <w:t>.</w:t>
      </w:r>
    </w:p>
    <w:p w14:paraId="265B2CDE" w14:textId="77777777" w:rsidR="00605696" w:rsidRDefault="00605696" w:rsidP="00605696"/>
    <w:p w14:paraId="12D4F4BA" w14:textId="78CF45BE" w:rsidR="00605696" w:rsidRDefault="00E914D9" w:rsidP="00605696">
      <w:r>
        <w:rPr>
          <w:noProof/>
          <w14:ligatures w14:val="none"/>
        </w:rPr>
        <w:drawing>
          <wp:inline distT="0" distB="0" distL="0" distR="0" wp14:anchorId="42B38342" wp14:editId="279AB849">
            <wp:extent cx="2655004" cy="1727860"/>
            <wp:effectExtent l="0" t="0" r="0" b="571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4456" cy="173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4044" w14:textId="77777777" w:rsidR="00605696" w:rsidRDefault="00605696" w:rsidP="00605696"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클릭할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0D572921" w14:textId="77777777" w:rsidR="00605696" w:rsidRDefault="00605696" w:rsidP="00605696"/>
    <w:p w14:paraId="63D181D8" w14:textId="77777777" w:rsidR="00605696" w:rsidRDefault="00605696" w:rsidP="00605696"/>
    <w:p w14:paraId="776F37C6" w14:textId="77777777" w:rsidR="00605696" w:rsidRDefault="00605696" w:rsidP="00E914D9">
      <w:pPr>
        <w:pStyle w:val="3"/>
      </w:pPr>
      <w:r>
        <w:rPr>
          <w:rFonts w:hint="eastAsia"/>
        </w:rPr>
        <w:t>요약</w:t>
      </w:r>
    </w:p>
    <w:p w14:paraId="00BB8DE3" w14:textId="4C2282D2" w:rsidR="00605696" w:rsidRDefault="00605696" w:rsidP="00605696">
      <w:r>
        <w:rPr>
          <w:rFonts w:hint="eastAsia"/>
        </w:rPr>
        <w:t>컴포넌트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 w:rsidR="00E914D9">
        <w:rPr>
          <w:rFonts w:hint="eastAsia"/>
        </w:rPr>
        <w:t>객체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r w:rsidR="00E914D9">
        <w:rPr>
          <w:rFonts w:hint="eastAsia"/>
        </w:rPr>
        <w:t>객체의</w:t>
      </w:r>
      <w:r>
        <w:rPr>
          <w:rFonts w:hint="eastAsia"/>
        </w:rPr>
        <w:t xml:space="preserve"> </w:t>
      </w:r>
      <w:r w:rsidR="00E914D9">
        <w:rPr>
          <w:rFonts w:hint="eastAsia"/>
        </w:rPr>
        <w:t>속성</w:t>
      </w:r>
      <w:r w:rsidR="00E914D9">
        <w:rPr>
          <w:rFonts w:hint="eastAsia"/>
        </w:rPr>
        <w:t xml:space="preserve"> </w:t>
      </w:r>
      <w:r>
        <w:rPr>
          <w:rFonts w:hint="eastAsia"/>
        </w:rPr>
        <w:t>값만</w:t>
      </w:r>
      <w:r>
        <w:rPr>
          <w:rFonts w:hint="eastAsia"/>
        </w:rPr>
        <w:t xml:space="preserve"> </w:t>
      </w:r>
      <w:r>
        <w:rPr>
          <w:rFonts w:hint="eastAsia"/>
        </w:rPr>
        <w:t>바뀌어서는</w:t>
      </w:r>
      <w:r>
        <w:rPr>
          <w:rFonts w:hint="eastAsia"/>
        </w:rPr>
        <w:t xml:space="preserve"> </w:t>
      </w:r>
      <w:r>
        <w:rPr>
          <w:rFonts w:hint="eastAsia"/>
        </w:rPr>
        <w:t>렌더링되지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14:paraId="363EE0C2" w14:textId="15528F22" w:rsidR="00605696" w:rsidRPr="0012563F" w:rsidRDefault="007B23F3" w:rsidP="00605696">
      <w:r>
        <w:rPr>
          <w:rFonts w:hint="eastAsia"/>
        </w:rPr>
        <w:t>상</w:t>
      </w:r>
      <w:r w:rsidR="00605696">
        <w:rPr>
          <w:rFonts w:hint="eastAsia"/>
        </w:rPr>
        <w:t>태</w:t>
      </w:r>
      <w:r w:rsidR="00605696">
        <w:rPr>
          <w:rFonts w:hint="eastAsia"/>
        </w:rPr>
        <w:t xml:space="preserve"> </w:t>
      </w:r>
      <w:r w:rsidR="00605696">
        <w:rPr>
          <w:rFonts w:hint="eastAsia"/>
        </w:rPr>
        <w:t>값이</w:t>
      </w:r>
      <w:r w:rsidR="00605696">
        <w:rPr>
          <w:rFonts w:hint="eastAsia"/>
        </w:rPr>
        <w:t xml:space="preserve"> </w:t>
      </w:r>
      <w:r w:rsidR="00605696">
        <w:rPr>
          <w:rFonts w:hint="eastAsia"/>
        </w:rPr>
        <w:t>새</w:t>
      </w:r>
      <w:r w:rsidR="00605696">
        <w:rPr>
          <w:rFonts w:hint="eastAsia"/>
        </w:rPr>
        <w:t xml:space="preserve"> </w:t>
      </w:r>
      <w:r w:rsidR="00E914D9">
        <w:rPr>
          <w:rFonts w:hint="eastAsia"/>
        </w:rPr>
        <w:t>객체로</w:t>
      </w:r>
      <w:r w:rsidR="00605696">
        <w:rPr>
          <w:rFonts w:hint="eastAsia"/>
        </w:rPr>
        <w:t xml:space="preserve"> </w:t>
      </w:r>
      <w:r w:rsidR="00605696">
        <w:rPr>
          <w:rFonts w:hint="eastAsia"/>
        </w:rPr>
        <w:t>바뀌어야</w:t>
      </w:r>
      <w:r w:rsidR="00605696">
        <w:rPr>
          <w:rFonts w:hint="eastAsia"/>
        </w:rPr>
        <w:t xml:space="preserve"> </w:t>
      </w:r>
      <w:r w:rsidR="00605696">
        <w:rPr>
          <w:rFonts w:hint="eastAsia"/>
        </w:rPr>
        <w:t>렌더링</w:t>
      </w:r>
      <w:r w:rsidR="00605696">
        <w:rPr>
          <w:rFonts w:hint="eastAsia"/>
        </w:rPr>
        <w:t xml:space="preserve"> </w:t>
      </w:r>
      <w:r w:rsidR="00605696">
        <w:rPr>
          <w:rFonts w:hint="eastAsia"/>
        </w:rPr>
        <w:t>된다</w:t>
      </w:r>
      <w:r w:rsidR="00605696">
        <w:rPr>
          <w:rFonts w:hint="eastAsia"/>
        </w:rPr>
        <w:t>.</w:t>
      </w:r>
    </w:p>
    <w:p w14:paraId="25413B29" w14:textId="77777777" w:rsidR="00605696" w:rsidRPr="00E914D9" w:rsidRDefault="00605696" w:rsidP="00605696"/>
    <w:p w14:paraId="353CEB17" w14:textId="77777777" w:rsidR="00C91CF4" w:rsidRPr="00605696" w:rsidRDefault="00C91CF4" w:rsidP="00214CF5"/>
    <w:p w14:paraId="100528C5" w14:textId="2EE8F404" w:rsidR="009524E7" w:rsidRDefault="009524E7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39E5FC18" w14:textId="5CF1F950" w:rsidR="00214CF5" w:rsidRDefault="00AD2919" w:rsidP="009524E7">
      <w:pPr>
        <w:pStyle w:val="2"/>
      </w:pPr>
      <w:bookmarkStart w:id="5" w:name="_Toc131584318"/>
      <w:r>
        <w:rPr>
          <w:rFonts w:hint="eastAsia"/>
        </w:rPr>
        <w:lastRenderedPageBreak/>
        <w:t>렌더링 안되는 이유</w:t>
      </w:r>
      <w:bookmarkEnd w:id="5"/>
    </w:p>
    <w:p w14:paraId="24E8BDAA" w14:textId="77777777" w:rsidR="00F62625" w:rsidRDefault="00F62625" w:rsidP="00F62625"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객체나</w:t>
      </w:r>
      <w:r>
        <w:rPr>
          <w:rFonts w:hint="eastAsia"/>
        </w:rPr>
        <w:t xml:space="preserve"> </w:t>
      </w:r>
      <w:r>
        <w:rPr>
          <w:rFonts w:hint="eastAsia"/>
        </w:rPr>
        <w:t>배열일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</w:p>
    <w:p w14:paraId="5617709C" w14:textId="5100B105" w:rsidR="00F62625" w:rsidRDefault="00FC25A5" w:rsidP="00F62625"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 w:rsidR="00F62625">
        <w:rPr>
          <w:rFonts w:hint="eastAsia"/>
        </w:rPr>
        <w:t>리액트는</w:t>
      </w:r>
      <w:r w:rsidR="00F62625">
        <w:rPr>
          <w:rFonts w:hint="eastAsia"/>
        </w:rPr>
        <w:t xml:space="preserve"> </w:t>
      </w:r>
      <w:r w:rsidR="00F62625">
        <w:rPr>
          <w:rFonts w:hint="eastAsia"/>
        </w:rPr>
        <w:t>객체나</w:t>
      </w:r>
      <w:r w:rsidR="00F62625">
        <w:rPr>
          <w:rFonts w:hint="eastAsia"/>
        </w:rPr>
        <w:t xml:space="preserve"> </w:t>
      </w:r>
      <w:r w:rsidR="00F62625">
        <w:rPr>
          <w:rFonts w:hint="eastAsia"/>
        </w:rPr>
        <w:t>배열의</w:t>
      </w:r>
      <w:r w:rsidR="00F62625">
        <w:rPr>
          <w:rFonts w:hint="eastAsia"/>
        </w:rPr>
        <w:t xml:space="preserve"> </w:t>
      </w:r>
      <w:r w:rsidR="00F62625">
        <w:rPr>
          <w:rFonts w:hint="eastAsia"/>
        </w:rPr>
        <w:t>참조만</w:t>
      </w:r>
      <w:r w:rsidR="00F62625">
        <w:rPr>
          <w:rFonts w:hint="eastAsia"/>
        </w:rPr>
        <w:t xml:space="preserve"> </w:t>
      </w:r>
      <w:r w:rsidR="00F62625">
        <w:rPr>
          <w:rFonts w:hint="eastAsia"/>
        </w:rPr>
        <w:t>비교</w:t>
      </w:r>
      <w:r w:rsidR="002F5C95">
        <w:rPr>
          <w:rFonts w:hint="eastAsia"/>
        </w:rPr>
        <w:t>하고</w:t>
      </w:r>
      <w:r w:rsidR="002F5C95">
        <w:rPr>
          <w:rFonts w:hint="eastAsia"/>
        </w:rPr>
        <w:t>,</w:t>
      </w:r>
    </w:p>
    <w:p w14:paraId="5C47FF90" w14:textId="77777777" w:rsidR="00F62625" w:rsidRDefault="00F62625" w:rsidP="00F62625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비교하지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14:paraId="635CC9E0" w14:textId="77777777" w:rsidR="002F5C95" w:rsidRDefault="002F5C95" w:rsidP="00F62625"/>
    <w:p w14:paraId="6C6DE4DA" w14:textId="2F5BC34D" w:rsidR="00957AFD" w:rsidRDefault="00AD2919" w:rsidP="00AD2919">
      <w:r>
        <w:rPr>
          <w:rFonts w:hint="eastAsia"/>
        </w:rPr>
        <w:t>배열이나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값들까지</w:t>
      </w:r>
      <w:r>
        <w:rPr>
          <w:rFonts w:hint="eastAsia"/>
        </w:rPr>
        <w:t xml:space="preserve"> </w:t>
      </w:r>
      <w:r w:rsidR="00957AFD">
        <w:rPr>
          <w:rFonts w:hint="eastAsia"/>
        </w:rPr>
        <w:t>전부</w:t>
      </w:r>
      <w:r w:rsidR="00957AFD">
        <w:rPr>
          <w:rFonts w:hint="eastAsia"/>
        </w:rPr>
        <w:t xml:space="preserve"> </w:t>
      </w:r>
      <w:r>
        <w:rPr>
          <w:rFonts w:hint="eastAsia"/>
        </w:rPr>
        <w:t>비교</w:t>
      </w:r>
      <w:r w:rsidR="00957AFD">
        <w:rPr>
          <w:rFonts w:hint="eastAsia"/>
        </w:rPr>
        <w:t>하는</w:t>
      </w:r>
      <w:r w:rsidR="00957AFD">
        <w:rPr>
          <w:rFonts w:hint="eastAsia"/>
        </w:rPr>
        <w:t xml:space="preserve"> </w:t>
      </w:r>
      <w:r w:rsidR="00957AFD">
        <w:rPr>
          <w:rFonts w:hint="eastAsia"/>
        </w:rPr>
        <w:t>것은</w:t>
      </w:r>
      <w:r w:rsidR="00957AFD">
        <w:rPr>
          <w:rFonts w:hint="eastAsia"/>
        </w:rPr>
        <w:t xml:space="preserve"> </w:t>
      </w:r>
      <w:r w:rsidR="00957AFD">
        <w:rPr>
          <w:rFonts w:hint="eastAsia"/>
        </w:rPr>
        <w:t>너무</w:t>
      </w:r>
      <w:r w:rsidR="00957AFD">
        <w:rPr>
          <w:rFonts w:hint="eastAsia"/>
        </w:rPr>
        <w:t xml:space="preserve"> </w:t>
      </w:r>
      <w:r w:rsidR="00957AFD">
        <w:rPr>
          <w:rFonts w:hint="eastAsia"/>
        </w:rPr>
        <w:t>느</w:t>
      </w:r>
      <w:r w:rsidR="004F4C05">
        <w:rPr>
          <w:rFonts w:hint="eastAsia"/>
        </w:rPr>
        <w:t>려서</w:t>
      </w:r>
      <w:r w:rsidR="004F4C05">
        <w:rPr>
          <w:rFonts w:hint="eastAsia"/>
        </w:rPr>
        <w:t xml:space="preserve"> </w:t>
      </w:r>
      <w:r w:rsidR="004F4C05">
        <w:rPr>
          <w:rFonts w:hint="eastAsia"/>
        </w:rPr>
        <w:t>비효율적이</w:t>
      </w:r>
      <w:r w:rsidR="00AB11A7">
        <w:rPr>
          <w:rFonts w:hint="eastAsia"/>
        </w:rPr>
        <w:t>기</w:t>
      </w:r>
      <w:r w:rsidR="00AB11A7">
        <w:rPr>
          <w:rFonts w:hint="eastAsia"/>
        </w:rPr>
        <w:t xml:space="preserve"> </w:t>
      </w:r>
      <w:r w:rsidR="00AB11A7">
        <w:rPr>
          <w:rFonts w:hint="eastAsia"/>
        </w:rPr>
        <w:t>때문이다</w:t>
      </w:r>
      <w:r w:rsidR="00AB11A7">
        <w:rPr>
          <w:rFonts w:hint="eastAsia"/>
        </w:rPr>
        <w:t>.</w:t>
      </w:r>
    </w:p>
    <w:p w14:paraId="349CD61A" w14:textId="4A066AEA" w:rsidR="009F69C8" w:rsidRDefault="009F69C8" w:rsidP="00AD2919">
      <w:r>
        <w:rPr>
          <w:rFonts w:hint="eastAsia"/>
        </w:rPr>
        <w:t>차라리</w:t>
      </w:r>
      <w:r>
        <w:rPr>
          <w:rFonts w:hint="eastAsia"/>
        </w:rPr>
        <w:t xml:space="preserve"> </w:t>
      </w:r>
      <w:r w:rsidR="00E206A0">
        <w:rPr>
          <w:rFonts w:hint="eastAsia"/>
        </w:rPr>
        <w:t>내부</w:t>
      </w:r>
      <w:r w:rsidR="00E206A0">
        <w:rPr>
          <w:rFonts w:hint="eastAsia"/>
        </w:rPr>
        <w:t xml:space="preserve"> </w:t>
      </w:r>
      <w:r w:rsidR="00E206A0">
        <w:rPr>
          <w:rFonts w:hint="eastAsia"/>
        </w:rPr>
        <w:t>값이</w:t>
      </w:r>
      <w:r w:rsidR="00E206A0">
        <w:rPr>
          <w:rFonts w:hint="eastAsia"/>
        </w:rPr>
        <w:t xml:space="preserve"> </w:t>
      </w:r>
      <w:r w:rsidR="00E206A0">
        <w:rPr>
          <w:rFonts w:hint="eastAsia"/>
        </w:rPr>
        <w:t>바뀔</w:t>
      </w:r>
      <w:r w:rsidR="00E206A0">
        <w:rPr>
          <w:rFonts w:hint="eastAsia"/>
        </w:rPr>
        <w:t xml:space="preserve"> </w:t>
      </w:r>
      <w:r w:rsidR="00E206A0">
        <w:rPr>
          <w:rFonts w:hint="eastAsia"/>
        </w:rPr>
        <w:t>때</w:t>
      </w:r>
      <w:r w:rsidR="00E206A0">
        <w:rPr>
          <w:rFonts w:hint="eastAsia"/>
        </w:rPr>
        <w:t xml:space="preserve"> </w:t>
      </w:r>
      <w:r w:rsidR="00E206A0">
        <w:rPr>
          <w:rFonts w:hint="eastAsia"/>
        </w:rPr>
        <w:t>마다</w:t>
      </w:r>
      <w:r w:rsidR="00E206A0">
        <w:rPr>
          <w:rFonts w:hint="eastAsia"/>
        </w:rPr>
        <w:t>,</w:t>
      </w:r>
      <w:r w:rsidR="00E206A0">
        <w:t xml:space="preserve"> </w:t>
      </w:r>
      <w:r w:rsidR="00E206A0">
        <w:rPr>
          <w:rFonts w:hint="eastAsia"/>
        </w:rPr>
        <w:t>배열이나</w:t>
      </w:r>
      <w:r w:rsidR="00E206A0">
        <w:rPr>
          <w:rFonts w:hint="eastAsia"/>
        </w:rPr>
        <w:t xml:space="preserve"> </w:t>
      </w:r>
      <w:r w:rsidR="00E206A0">
        <w:rPr>
          <w:rFonts w:hint="eastAsia"/>
        </w:rPr>
        <w:t>객체를</w:t>
      </w:r>
      <w:r w:rsidR="00E206A0">
        <w:rPr>
          <w:rFonts w:hint="eastAsia"/>
        </w:rPr>
        <w:t xml:space="preserve"> </w:t>
      </w:r>
      <w:r w:rsidR="00E206A0">
        <w:rPr>
          <w:rFonts w:hint="eastAsia"/>
        </w:rPr>
        <w:t>복제해서</w:t>
      </w:r>
      <w:r w:rsidR="00E206A0">
        <w:rPr>
          <w:rFonts w:hint="eastAsia"/>
        </w:rPr>
        <w:t xml:space="preserve"> </w:t>
      </w:r>
      <w:r w:rsidR="00E206A0">
        <w:t xml:space="preserve">set </w:t>
      </w:r>
      <w:r w:rsidR="00E206A0">
        <w:rPr>
          <w:rFonts w:hint="eastAsia"/>
        </w:rPr>
        <w:t>하는</w:t>
      </w:r>
      <w:r w:rsidR="00E206A0">
        <w:rPr>
          <w:rFonts w:hint="eastAsia"/>
        </w:rPr>
        <w:t xml:space="preserve"> </w:t>
      </w:r>
      <w:r w:rsidR="00E206A0">
        <w:rPr>
          <w:rFonts w:hint="eastAsia"/>
        </w:rPr>
        <w:t>것이</w:t>
      </w:r>
      <w:r w:rsidR="00E206A0">
        <w:rPr>
          <w:rFonts w:hint="eastAsia"/>
        </w:rPr>
        <w:t xml:space="preserve"> </w:t>
      </w:r>
      <w:r w:rsidR="00E206A0">
        <w:rPr>
          <w:rFonts w:hint="eastAsia"/>
        </w:rPr>
        <w:t>더</w:t>
      </w:r>
      <w:r w:rsidR="00E206A0">
        <w:rPr>
          <w:rFonts w:hint="eastAsia"/>
        </w:rPr>
        <w:t xml:space="preserve"> </w:t>
      </w:r>
      <w:r w:rsidR="00E206A0">
        <w:rPr>
          <w:rFonts w:hint="eastAsia"/>
        </w:rPr>
        <w:t>빠르다</w:t>
      </w:r>
      <w:r w:rsidR="00E206A0">
        <w:rPr>
          <w:rFonts w:hint="eastAsia"/>
        </w:rPr>
        <w:t>.</w:t>
      </w:r>
    </w:p>
    <w:p w14:paraId="0B180170" w14:textId="77777777" w:rsidR="00E206A0" w:rsidRDefault="00E206A0" w:rsidP="00AD2919"/>
    <w:p w14:paraId="1C623502" w14:textId="77777777" w:rsidR="00024FD1" w:rsidRDefault="00024FD1" w:rsidP="00AD2919"/>
    <w:p w14:paraId="0964E210" w14:textId="1BE2D359" w:rsidR="00024FD1" w:rsidRDefault="00024FD1" w:rsidP="00024FD1">
      <w:pPr>
        <w:pStyle w:val="3"/>
      </w:pPr>
      <w:r>
        <w:rPr>
          <w:rFonts w:hint="eastAsia"/>
        </w:rPr>
        <w:t>요약</w:t>
      </w:r>
    </w:p>
    <w:p w14:paraId="03E88A0F" w14:textId="5D5A78D1" w:rsidR="009025A5" w:rsidRDefault="009025A5" w:rsidP="00AD2919">
      <w:r>
        <w:rPr>
          <w:rFonts w:hint="eastAsia"/>
        </w:rPr>
        <w:t>리액트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객체나</w:t>
      </w:r>
      <w:r>
        <w:rPr>
          <w:rFonts w:hint="eastAsia"/>
        </w:rPr>
        <w:t xml:space="preserve"> </w:t>
      </w:r>
      <w:r>
        <w:rPr>
          <w:rFonts w:hint="eastAsia"/>
        </w:rPr>
        <w:t>배열일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</w:p>
    <w:p w14:paraId="272108E9" w14:textId="0C100291" w:rsidR="009025A5" w:rsidRDefault="00024FD1" w:rsidP="00AD2919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바뀔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복제해서</w:t>
      </w:r>
      <w:r>
        <w:rPr>
          <w:rFonts w:hint="eastAsia"/>
        </w:rPr>
        <w:t xml:space="preserve"> </w:t>
      </w:r>
      <w:r>
        <w:t xml:space="preserve">set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5B8F6ADB" w14:textId="77777777" w:rsidR="00024FD1" w:rsidRDefault="00024FD1" w:rsidP="00AD2919"/>
    <w:p w14:paraId="1E056750" w14:textId="77777777" w:rsidR="00024FD1" w:rsidRDefault="00024FD1" w:rsidP="00AD2919"/>
    <w:p w14:paraId="0BD3B539" w14:textId="739D77C8" w:rsidR="00A07626" w:rsidRDefault="00A07626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7B092AB7" w14:textId="22D140BB" w:rsidR="009524E7" w:rsidRDefault="00A07626" w:rsidP="00A07626">
      <w:pPr>
        <w:pStyle w:val="1"/>
      </w:pPr>
      <w:bookmarkStart w:id="6" w:name="_Toc131584319"/>
      <w:r>
        <w:rPr>
          <w:rFonts w:hint="eastAsia"/>
        </w:rPr>
        <w:lastRenderedPageBreak/>
        <w:t>t</w:t>
      </w:r>
      <w:r>
        <w:t xml:space="preserve">odo </w:t>
      </w:r>
      <w:r>
        <w:rPr>
          <w:rFonts w:hint="eastAsia"/>
        </w:rPr>
        <w:t>앱</w:t>
      </w:r>
      <w:bookmarkEnd w:id="6"/>
    </w:p>
    <w:p w14:paraId="7401CD3C" w14:textId="77777777" w:rsidR="005D34BB" w:rsidRPr="005D34BB" w:rsidRDefault="005D34BB" w:rsidP="005D34BB"/>
    <w:p w14:paraId="6AAFD5C9" w14:textId="77777777" w:rsidR="007C356C" w:rsidRDefault="007C356C" w:rsidP="0014321F">
      <w:pPr>
        <w:pStyle w:val="2"/>
        <w:ind w:left="393" w:hanging="393"/>
      </w:pPr>
      <w:bookmarkStart w:id="7" w:name="_Toc131584320"/>
      <w:r>
        <w:rPr>
          <w:rFonts w:hint="eastAsia"/>
        </w:rPr>
        <w:t>화면 분할</w:t>
      </w:r>
      <w:bookmarkEnd w:id="7"/>
    </w:p>
    <w:p w14:paraId="76A96458" w14:textId="5C958F7A" w:rsidR="007C356C" w:rsidRDefault="007C356C" w:rsidP="007C356C">
      <w:r>
        <w:rPr>
          <w:rFonts w:hint="eastAsia"/>
        </w:rPr>
        <w:t>컴포넌트</w:t>
      </w:r>
      <w:r>
        <w:rPr>
          <w:rFonts w:hint="eastAsia"/>
        </w:rPr>
        <w:t xml:space="preserve"> </w:t>
      </w:r>
      <w:r>
        <w:rPr>
          <w:rFonts w:hint="eastAsia"/>
        </w:rPr>
        <w:t>단위로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 w:rsidR="003528AD">
        <w:rPr>
          <w:rFonts w:hint="eastAsia"/>
        </w:rPr>
        <w:t>되</w:t>
      </w:r>
      <w:r>
        <w:rPr>
          <w:rFonts w:hint="eastAsia"/>
        </w:rPr>
        <w:t>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변경이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컴포넌트만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5B7B8C7D" w14:textId="77777777" w:rsidR="007C356C" w:rsidRDefault="007C356C" w:rsidP="007C356C"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효율적인</w:t>
      </w:r>
      <w:r>
        <w:rPr>
          <w:rFonts w:hint="eastAsia"/>
        </w:rPr>
        <w:t xml:space="preserve"> </w:t>
      </w:r>
      <w:r>
        <w:rPr>
          <w:rFonts w:hint="eastAsia"/>
        </w:rPr>
        <w:t>렌더링을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화면의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컴포넌트로</w:t>
      </w:r>
      <w:r>
        <w:rPr>
          <w:rFonts w:hint="eastAsia"/>
        </w:rPr>
        <w:t xml:space="preserve"> </w:t>
      </w:r>
      <w:r>
        <w:rPr>
          <w:rFonts w:hint="eastAsia"/>
        </w:rPr>
        <w:t>분할하는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>.</w:t>
      </w:r>
    </w:p>
    <w:p w14:paraId="2DC96F74" w14:textId="77777777" w:rsidR="007C356C" w:rsidRDefault="007C356C" w:rsidP="007C356C"/>
    <w:p w14:paraId="23C57907" w14:textId="77777777" w:rsidR="007C356C" w:rsidRDefault="007C356C" w:rsidP="007C356C">
      <w:r>
        <w:rPr>
          <w:rFonts w:hint="eastAsia"/>
        </w:rPr>
        <w:t>i</w:t>
      </w:r>
      <w:r>
        <w:t xml:space="preserve">nput </w:t>
      </w:r>
      <w:r>
        <w:rPr>
          <w:rFonts w:hint="eastAsia"/>
        </w:rPr>
        <w:t>태그가</w:t>
      </w:r>
      <w:r>
        <w:rPr>
          <w:rFonts w:hint="eastAsia"/>
        </w:rPr>
        <w:t xml:space="preserve"> </w:t>
      </w:r>
      <w:r>
        <w:rPr>
          <w:rFonts w:hint="eastAsia"/>
        </w:rPr>
        <w:t>포함된</w:t>
      </w:r>
      <w:r>
        <w:rPr>
          <w:rFonts w:hint="eastAsia"/>
        </w:rPr>
        <w:t xml:space="preserve"> </w:t>
      </w:r>
      <w:r>
        <w:rPr>
          <w:rFonts w:hint="eastAsia"/>
        </w:rPr>
        <w:t>컴포넌트의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,</w:t>
      </w:r>
    </w:p>
    <w:p w14:paraId="69C0CABF" w14:textId="77777777" w:rsidR="007C356C" w:rsidRDefault="007C356C" w:rsidP="007C356C">
      <w:r>
        <w:rPr>
          <w:rFonts w:hint="eastAsia"/>
        </w:rPr>
        <w:t>키가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눌러질</w:t>
      </w:r>
      <w:r>
        <w:rPr>
          <w:rFonts w:hint="eastAsia"/>
        </w:rPr>
        <w:t xml:space="preserve"> </w:t>
      </w:r>
      <w:r>
        <w:rPr>
          <w:rFonts w:hint="eastAsia"/>
        </w:rPr>
        <w:t>때마다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242EECFC" w14:textId="77777777" w:rsidR="007C356C" w:rsidRDefault="007C356C" w:rsidP="007C356C"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폼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컴포넌트로</w:t>
      </w:r>
      <w:r>
        <w:rPr>
          <w:rFonts w:hint="eastAsia"/>
        </w:rPr>
        <w:t xml:space="preserve"> </w:t>
      </w:r>
      <w:r>
        <w:rPr>
          <w:rFonts w:hint="eastAsia"/>
        </w:rPr>
        <w:t>분할해야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7465318" w14:textId="77777777" w:rsidR="007C356C" w:rsidRDefault="007C356C" w:rsidP="007C356C"/>
    <w:p w14:paraId="5DD05A1C" w14:textId="77777777" w:rsidR="0014321F" w:rsidRDefault="0014321F" w:rsidP="007C356C"/>
    <w:p w14:paraId="1C8A62AC" w14:textId="6CC4626F" w:rsidR="0014321F" w:rsidRDefault="0014321F" w:rsidP="0014321F">
      <w:pPr>
        <w:pStyle w:val="2"/>
      </w:pPr>
      <w:bookmarkStart w:id="8" w:name="_Toc131584321"/>
      <w:r>
        <w:rPr>
          <w:rFonts w:hint="eastAsia"/>
        </w:rPr>
        <w:t>컴포넌트 분할</w:t>
      </w:r>
      <w:bookmarkEnd w:id="8"/>
    </w:p>
    <w:p w14:paraId="523F1E98" w14:textId="77777777" w:rsidR="004B0A04" w:rsidRDefault="00AD2066" w:rsidP="007C356C">
      <w:r>
        <w:rPr>
          <w:rFonts w:hint="eastAsia"/>
        </w:rPr>
        <w:t>오로지</w:t>
      </w:r>
      <w:r>
        <w:rPr>
          <w:rFonts w:hint="eastAsia"/>
        </w:rPr>
        <w:t xml:space="preserve"> </w:t>
      </w:r>
      <w:r>
        <w:rPr>
          <w:rFonts w:hint="eastAsia"/>
        </w:rPr>
        <w:t>효율만</w:t>
      </w:r>
      <w:r>
        <w:rPr>
          <w:rFonts w:hint="eastAsia"/>
        </w:rPr>
        <w:t xml:space="preserve"> </w:t>
      </w:r>
      <w:r>
        <w:rPr>
          <w:rFonts w:hint="eastAsia"/>
        </w:rPr>
        <w:t>중시하는</w:t>
      </w:r>
      <w:r>
        <w:rPr>
          <w:rFonts w:hint="eastAsia"/>
        </w:rPr>
        <w:t xml:space="preserve"> </w:t>
      </w:r>
      <w:r>
        <w:rPr>
          <w:rFonts w:hint="eastAsia"/>
        </w:rPr>
        <w:t>군대는</w:t>
      </w:r>
      <w:r>
        <w:rPr>
          <w:rFonts w:hint="eastAsia"/>
        </w:rPr>
        <w:t>,</w:t>
      </w:r>
      <w:r>
        <w:t xml:space="preserve"> </w:t>
      </w:r>
      <w:r w:rsidR="00AF6108">
        <w:rPr>
          <w:rFonts w:hint="eastAsia"/>
        </w:rPr>
        <w:t>전황</w:t>
      </w:r>
      <w:r w:rsidR="00AF6108">
        <w:rPr>
          <w:rFonts w:hint="eastAsia"/>
        </w:rPr>
        <w:t xml:space="preserve"> </w:t>
      </w:r>
      <w:r w:rsidR="00AF6108">
        <w:rPr>
          <w:rFonts w:hint="eastAsia"/>
        </w:rPr>
        <w:t>상태를</w:t>
      </w:r>
      <w:r w:rsidR="00AF6108">
        <w:rPr>
          <w:rFonts w:hint="eastAsia"/>
        </w:rPr>
        <w:t xml:space="preserve"> </w:t>
      </w:r>
      <w:r w:rsidR="00AF6108">
        <w:rPr>
          <w:rFonts w:hint="eastAsia"/>
        </w:rPr>
        <w:t>감시하고</w:t>
      </w:r>
      <w:r w:rsidR="00AF6108">
        <w:rPr>
          <w:rFonts w:hint="eastAsia"/>
        </w:rPr>
        <w:t xml:space="preserve"> </w:t>
      </w:r>
      <w:r w:rsidR="00AF6108">
        <w:rPr>
          <w:rFonts w:hint="eastAsia"/>
        </w:rPr>
        <w:t>그</w:t>
      </w:r>
      <w:r w:rsidR="00AF6108">
        <w:rPr>
          <w:rFonts w:hint="eastAsia"/>
        </w:rPr>
        <w:t xml:space="preserve"> </w:t>
      </w:r>
      <w:r w:rsidR="00AF6108">
        <w:rPr>
          <w:rFonts w:hint="eastAsia"/>
        </w:rPr>
        <w:t>변화에</w:t>
      </w:r>
      <w:r w:rsidR="00AF6108">
        <w:rPr>
          <w:rFonts w:hint="eastAsia"/>
        </w:rPr>
        <w:t xml:space="preserve"> </w:t>
      </w:r>
      <w:r w:rsidR="00E846F0">
        <w:rPr>
          <w:rFonts w:hint="eastAsia"/>
        </w:rPr>
        <w:t>따라</w:t>
      </w:r>
      <w:r w:rsidR="00E846F0">
        <w:rPr>
          <w:rFonts w:hint="eastAsia"/>
        </w:rPr>
        <w:t xml:space="preserve"> </w:t>
      </w:r>
      <w:r w:rsidR="00E846F0">
        <w:rPr>
          <w:rFonts w:hint="eastAsia"/>
        </w:rPr>
        <w:t>작전을</w:t>
      </w:r>
      <w:r w:rsidR="00E846F0">
        <w:rPr>
          <w:rFonts w:hint="eastAsia"/>
        </w:rPr>
        <w:t xml:space="preserve"> </w:t>
      </w:r>
      <w:r w:rsidR="006E7943">
        <w:rPr>
          <w:rFonts w:hint="eastAsia"/>
        </w:rPr>
        <w:t>변경</w:t>
      </w:r>
      <w:r w:rsidR="00E846F0">
        <w:rPr>
          <w:rFonts w:hint="eastAsia"/>
        </w:rPr>
        <w:t>하</w:t>
      </w:r>
      <w:r w:rsidR="004B0A04">
        <w:rPr>
          <w:rFonts w:hint="eastAsia"/>
        </w:rPr>
        <w:t>고</w:t>
      </w:r>
      <w:r w:rsidR="004B0A04">
        <w:rPr>
          <w:rFonts w:hint="eastAsia"/>
        </w:rPr>
        <w:t xml:space="preserve"> </w:t>
      </w:r>
      <w:r w:rsidR="004B0A04">
        <w:rPr>
          <w:rFonts w:hint="eastAsia"/>
        </w:rPr>
        <w:t>지시하</w:t>
      </w:r>
      <w:r w:rsidR="00E846F0">
        <w:rPr>
          <w:rFonts w:hint="eastAsia"/>
        </w:rPr>
        <w:t>는</w:t>
      </w:r>
      <w:r w:rsidR="00E846F0">
        <w:rPr>
          <w:rFonts w:hint="eastAsia"/>
        </w:rPr>
        <w:t xml:space="preserve"> </w:t>
      </w:r>
      <w:r w:rsidR="00E846F0">
        <w:rPr>
          <w:rFonts w:hint="eastAsia"/>
        </w:rPr>
        <w:t>장교</w:t>
      </w:r>
      <w:r w:rsidR="00577979">
        <w:rPr>
          <w:rFonts w:hint="eastAsia"/>
        </w:rPr>
        <w:t>와</w:t>
      </w:r>
      <w:r w:rsidR="00E846F0">
        <w:rPr>
          <w:rFonts w:hint="eastAsia"/>
        </w:rPr>
        <w:t>,</w:t>
      </w:r>
      <w:r w:rsidR="00E846F0">
        <w:t xml:space="preserve"> </w:t>
      </w:r>
    </w:p>
    <w:p w14:paraId="0B52DEE5" w14:textId="306949C0" w:rsidR="00FE4F8E" w:rsidRDefault="006E7943" w:rsidP="007C356C">
      <w:r>
        <w:rPr>
          <w:rFonts w:hint="eastAsia"/>
        </w:rPr>
        <w:t>오로지</w:t>
      </w:r>
      <w:r>
        <w:rPr>
          <w:rFonts w:hint="eastAsia"/>
        </w:rPr>
        <w:t xml:space="preserve"> </w:t>
      </w:r>
      <w:r w:rsidR="00577979">
        <w:rPr>
          <w:rFonts w:hint="eastAsia"/>
        </w:rPr>
        <w:t>주어진</w:t>
      </w:r>
      <w:r w:rsidR="00577979">
        <w:rPr>
          <w:rFonts w:hint="eastAsia"/>
        </w:rPr>
        <w:t xml:space="preserve"> </w:t>
      </w:r>
      <w:r w:rsidR="00577979">
        <w:rPr>
          <w:rFonts w:hint="eastAsia"/>
        </w:rPr>
        <w:t>임무만</w:t>
      </w:r>
      <w:r w:rsidR="00577979">
        <w:rPr>
          <w:rFonts w:hint="eastAsia"/>
        </w:rPr>
        <w:t xml:space="preserve"> </w:t>
      </w:r>
      <w:r w:rsidR="00980456">
        <w:rPr>
          <w:rFonts w:hint="eastAsia"/>
        </w:rPr>
        <w:t>기계적으로</w:t>
      </w:r>
      <w:r w:rsidR="00980456">
        <w:rPr>
          <w:rFonts w:hint="eastAsia"/>
        </w:rPr>
        <w:t xml:space="preserve"> </w:t>
      </w:r>
      <w:r w:rsidR="00577979">
        <w:rPr>
          <w:rFonts w:hint="eastAsia"/>
        </w:rPr>
        <w:t>실행하는</w:t>
      </w:r>
      <w:r w:rsidR="00577979">
        <w:rPr>
          <w:rFonts w:hint="eastAsia"/>
        </w:rPr>
        <w:t xml:space="preserve"> </w:t>
      </w:r>
      <w:r w:rsidR="00577979">
        <w:rPr>
          <w:rFonts w:hint="eastAsia"/>
        </w:rPr>
        <w:t>사병</w:t>
      </w:r>
      <w:r w:rsidR="00E47488">
        <w:rPr>
          <w:rFonts w:hint="eastAsia"/>
        </w:rPr>
        <w:t>의</w:t>
      </w:r>
      <w:r w:rsidR="00E47488">
        <w:rPr>
          <w:rFonts w:hint="eastAsia"/>
        </w:rPr>
        <w:t xml:space="preserve"> </w:t>
      </w:r>
      <w:r w:rsidR="00E47488">
        <w:rPr>
          <w:rFonts w:hint="eastAsia"/>
        </w:rPr>
        <w:t>역할을</w:t>
      </w:r>
      <w:r w:rsidR="00E47488">
        <w:rPr>
          <w:rFonts w:hint="eastAsia"/>
        </w:rPr>
        <w:t xml:space="preserve"> </w:t>
      </w:r>
      <w:r w:rsidR="00E47488">
        <w:rPr>
          <w:rFonts w:hint="eastAsia"/>
        </w:rPr>
        <w:t>분리한다</w:t>
      </w:r>
      <w:r w:rsidR="00E47488">
        <w:rPr>
          <w:rFonts w:hint="eastAsia"/>
        </w:rPr>
        <w:t>.</w:t>
      </w:r>
    </w:p>
    <w:p w14:paraId="6A807A3D" w14:textId="77777777" w:rsidR="00AD2066" w:rsidRDefault="00AD2066" w:rsidP="007C356C"/>
    <w:p w14:paraId="25F2C6BA" w14:textId="1FAAE04F" w:rsidR="007C356C" w:rsidRDefault="006B410E" w:rsidP="006B410E">
      <w:pPr>
        <w:pStyle w:val="3"/>
      </w:pPr>
      <w:r>
        <w:t>pres</w:t>
      </w:r>
      <w:r w:rsidR="00AB0004">
        <w:t>entation component</w:t>
      </w:r>
    </w:p>
    <w:p w14:paraId="01A7EE5A" w14:textId="1B40E10A" w:rsidR="0098676D" w:rsidRDefault="0098676D" w:rsidP="00AF5DD9">
      <w:r>
        <w:rPr>
          <w:rFonts w:hint="eastAsia"/>
        </w:rPr>
        <w:t>화면을</w:t>
      </w:r>
      <w:r>
        <w:rPr>
          <w:rFonts w:hint="eastAsia"/>
        </w:rPr>
        <w:t xml:space="preserve"> </w:t>
      </w:r>
      <w:r>
        <w:rPr>
          <w:rFonts w:hint="eastAsia"/>
        </w:rPr>
        <w:t>담당한다</w:t>
      </w:r>
      <w:r>
        <w:rPr>
          <w:rFonts w:hint="eastAsia"/>
        </w:rPr>
        <w:t>.</w:t>
      </w:r>
    </w:p>
    <w:p w14:paraId="189DEDDF" w14:textId="43E9462F" w:rsidR="008F1CF2" w:rsidRDefault="00B14937" w:rsidP="00AF5DD9"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제어를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상태만</w:t>
      </w:r>
      <w:r>
        <w:rPr>
          <w:rFonts w:hint="eastAsia"/>
        </w:rPr>
        <w:t xml:space="preserve">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데이터나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.</w:t>
      </w:r>
      <w:r w:rsidR="00322A0A">
        <w:t xml:space="preserve"> </w:t>
      </w:r>
      <w:r w:rsidR="00970058">
        <w:t>(</w:t>
      </w:r>
      <w:r w:rsidR="00006AD2">
        <w:rPr>
          <w:rFonts w:hint="eastAsia"/>
        </w:rPr>
        <w:t>지휘자가</w:t>
      </w:r>
      <w:r w:rsidR="00970058">
        <w:rPr>
          <w:rFonts w:hint="eastAsia"/>
        </w:rPr>
        <w:t xml:space="preserve"> </w:t>
      </w:r>
      <w:r w:rsidR="00970058">
        <w:rPr>
          <w:rFonts w:hint="eastAsia"/>
        </w:rPr>
        <w:t>아님</w:t>
      </w:r>
      <w:r w:rsidR="00970058">
        <w:rPr>
          <w:rFonts w:hint="eastAsia"/>
        </w:rPr>
        <w:t>)</w:t>
      </w:r>
    </w:p>
    <w:p w14:paraId="1A8D277B" w14:textId="60FB6F89" w:rsidR="0038537B" w:rsidRDefault="00C15110" w:rsidP="00AB0004">
      <w:r>
        <w:rPr>
          <w:rFonts w:hint="eastAsia"/>
        </w:rPr>
        <w:t>p</w:t>
      </w:r>
      <w:r>
        <w:t>rops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 w:rsidR="00AB0004">
        <w:rPr>
          <w:rFonts w:hint="eastAsia"/>
        </w:rPr>
        <w:t>전달된</w:t>
      </w:r>
      <w:r w:rsidR="00AB0004">
        <w:rPr>
          <w:rFonts w:hint="eastAsia"/>
        </w:rPr>
        <w:t xml:space="preserve"> </w:t>
      </w:r>
      <w:r w:rsidR="00AB0004">
        <w:rPr>
          <w:rFonts w:hint="eastAsia"/>
        </w:rPr>
        <w:t>데이터를</w:t>
      </w:r>
      <w:r w:rsidR="00AB0004">
        <w:rPr>
          <w:rFonts w:hint="eastAsia"/>
        </w:rPr>
        <w:t xml:space="preserve"> </w:t>
      </w:r>
      <w:r w:rsidR="006B12DF">
        <w:rPr>
          <w:rFonts w:hint="eastAsia"/>
        </w:rPr>
        <w:t>화면에</w:t>
      </w:r>
      <w:r w:rsidR="006B12DF">
        <w:rPr>
          <w:rFonts w:hint="eastAsia"/>
        </w:rPr>
        <w:t xml:space="preserve"> </w:t>
      </w:r>
      <w:r w:rsidR="006B12DF">
        <w:rPr>
          <w:rFonts w:hint="eastAsia"/>
        </w:rPr>
        <w:t>출력하는</w:t>
      </w:r>
      <w:r w:rsidR="006B12DF">
        <w:rPr>
          <w:rFonts w:hint="eastAsia"/>
        </w:rPr>
        <w:t xml:space="preserve"> </w:t>
      </w:r>
      <w:r w:rsidR="006B12DF">
        <w:rPr>
          <w:rFonts w:hint="eastAsia"/>
        </w:rPr>
        <w:t>부분만</w:t>
      </w:r>
      <w:r w:rsidR="006B12DF">
        <w:rPr>
          <w:rFonts w:hint="eastAsia"/>
        </w:rPr>
        <w:t xml:space="preserve"> </w:t>
      </w:r>
      <w:r w:rsidR="006B12DF">
        <w:rPr>
          <w:rFonts w:hint="eastAsia"/>
        </w:rPr>
        <w:t>담당하는</w:t>
      </w:r>
      <w:r w:rsidR="006B12DF">
        <w:rPr>
          <w:rFonts w:hint="eastAsia"/>
        </w:rPr>
        <w:t xml:space="preserve">, </w:t>
      </w:r>
      <w:r w:rsidR="006B12DF">
        <w:rPr>
          <w:rFonts w:hint="eastAsia"/>
        </w:rPr>
        <w:t>가볍고</w:t>
      </w:r>
      <w:r w:rsidR="006B12DF">
        <w:rPr>
          <w:rFonts w:hint="eastAsia"/>
        </w:rPr>
        <w:t xml:space="preserve"> </w:t>
      </w:r>
      <w:r w:rsidR="006B12DF">
        <w:rPr>
          <w:rFonts w:hint="eastAsia"/>
        </w:rPr>
        <w:t>단순한</w:t>
      </w:r>
      <w:r w:rsidR="006B12DF">
        <w:rPr>
          <w:rFonts w:hint="eastAsia"/>
        </w:rPr>
        <w:t xml:space="preserve"> </w:t>
      </w:r>
      <w:r w:rsidR="006B12DF">
        <w:rPr>
          <w:rFonts w:hint="eastAsia"/>
        </w:rPr>
        <w:t>컴포넌트</w:t>
      </w:r>
      <w:r w:rsidR="006B12DF">
        <w:rPr>
          <w:rFonts w:hint="eastAsia"/>
        </w:rPr>
        <w:t>.</w:t>
      </w:r>
    </w:p>
    <w:p w14:paraId="6684D4DF" w14:textId="2049510F" w:rsidR="00C93474" w:rsidRDefault="00581CB7" w:rsidP="00AB0004">
      <w:r>
        <w:rPr>
          <w:rFonts w:hint="eastAsia"/>
        </w:rPr>
        <w:t>이벤트가</w:t>
      </w:r>
      <w:r>
        <w:rPr>
          <w:rFonts w:hint="eastAsia"/>
        </w:rPr>
        <w:t xml:space="preserve"> </w:t>
      </w:r>
      <w:r>
        <w:rPr>
          <w:rFonts w:hint="eastAsia"/>
        </w:rPr>
        <w:t>발생하면</w:t>
      </w:r>
      <w:r>
        <w:rPr>
          <w:rFonts w:hint="eastAsia"/>
        </w:rPr>
        <w:t xml:space="preserve"> </w:t>
      </w:r>
      <w:r w:rsidR="00006AD2">
        <w:rPr>
          <w:rFonts w:hint="eastAsia"/>
        </w:rPr>
        <w:t>지휘자</w:t>
      </w:r>
      <w:r>
        <w:rPr>
          <w:rFonts w:hint="eastAsia"/>
        </w:rPr>
        <w:t>에게</w:t>
      </w:r>
      <w:r>
        <w:rPr>
          <w:rFonts w:hint="eastAsia"/>
        </w:rPr>
        <w:t xml:space="preserve"> </w:t>
      </w:r>
      <w:r>
        <w:rPr>
          <w:rFonts w:hint="eastAsia"/>
        </w:rPr>
        <w:t>보고해야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</w:p>
    <w:p w14:paraId="07379A99" w14:textId="19A82265" w:rsidR="00581CB7" w:rsidRDefault="00581CB7" w:rsidP="00AB0004">
      <w:r>
        <w:rPr>
          <w:rFonts w:hint="eastAsia"/>
        </w:rPr>
        <w:t>보고하기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 w:rsidR="00777792">
        <w:rPr>
          <w:rFonts w:hint="eastAsia"/>
        </w:rPr>
        <w:t>한</w:t>
      </w:r>
      <w:r>
        <w:rPr>
          <w:rFonts w:hint="eastAsia"/>
        </w:rPr>
        <w:t xml:space="preserve"> </w:t>
      </w:r>
      <w:r w:rsidR="00DB0E21">
        <w:t>function</w:t>
      </w:r>
      <w:r w:rsidR="00DB0E21">
        <w:rPr>
          <w:rFonts w:hint="eastAsia"/>
        </w:rPr>
        <w:t>이</w:t>
      </w:r>
      <w:r w:rsidR="00DB0E21">
        <w:rPr>
          <w:rFonts w:hint="eastAsia"/>
        </w:rPr>
        <w:t xml:space="preserve"> </w:t>
      </w:r>
      <w:r w:rsidR="00C93474">
        <w:t>props</w:t>
      </w:r>
      <w:r w:rsidR="00C93474">
        <w:rPr>
          <w:rFonts w:hint="eastAsia"/>
        </w:rPr>
        <w:t>로</w:t>
      </w:r>
      <w:r w:rsidR="00C93474">
        <w:t xml:space="preserve"> </w:t>
      </w:r>
      <w:r w:rsidR="00C93474">
        <w:rPr>
          <w:rFonts w:hint="eastAsia"/>
        </w:rPr>
        <w:t>주어져야</w:t>
      </w:r>
      <w:r w:rsidR="00C93474">
        <w:rPr>
          <w:rFonts w:hint="eastAsia"/>
        </w:rPr>
        <w:t xml:space="preserve"> </w:t>
      </w:r>
      <w:r w:rsidR="00C93474">
        <w:rPr>
          <w:rFonts w:hint="eastAsia"/>
        </w:rPr>
        <w:t>함</w:t>
      </w:r>
      <w:r w:rsidR="00C93474">
        <w:rPr>
          <w:rFonts w:hint="eastAsia"/>
        </w:rPr>
        <w:t>.</w:t>
      </w:r>
    </w:p>
    <w:p w14:paraId="10B85B0E" w14:textId="77777777" w:rsidR="00E47488" w:rsidRPr="00777792" w:rsidRDefault="00E47488" w:rsidP="00AB0004"/>
    <w:p w14:paraId="44F21B61" w14:textId="3EF73276" w:rsidR="00E47488" w:rsidRDefault="00E47488" w:rsidP="00E47488">
      <w:pPr>
        <w:pStyle w:val="3"/>
      </w:pPr>
      <w:r>
        <w:rPr>
          <w:rFonts w:hint="eastAsia"/>
        </w:rPr>
        <w:t>c</w:t>
      </w:r>
      <w:r>
        <w:t>ontainer component</w:t>
      </w:r>
    </w:p>
    <w:p w14:paraId="350B47F9" w14:textId="47720298" w:rsidR="008F1CF2" w:rsidRDefault="0098676D" w:rsidP="008F1CF2"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데이타와</w:t>
      </w:r>
      <w:r>
        <w:rPr>
          <w:rFonts w:hint="eastAsia"/>
        </w:rPr>
        <w:t xml:space="preserve"> </w:t>
      </w:r>
      <w:r w:rsidR="008F1CF2">
        <w:rPr>
          <w:rFonts w:hint="eastAsia"/>
        </w:rPr>
        <w:t>상태</w:t>
      </w:r>
      <w:r w:rsidR="00AF7776">
        <w:rPr>
          <w:rFonts w:hint="eastAsia"/>
        </w:rPr>
        <w:t>를</w:t>
      </w:r>
      <w:r w:rsidR="008F1CF2">
        <w:rPr>
          <w:rFonts w:hint="eastAsia"/>
        </w:rPr>
        <w:t xml:space="preserve"> </w:t>
      </w:r>
      <w:r w:rsidR="00362645">
        <w:rPr>
          <w:rFonts w:hint="eastAsia"/>
        </w:rPr>
        <w:t>관리</w:t>
      </w:r>
      <w:r w:rsidR="00AF7776">
        <w:rPr>
          <w:rFonts w:hint="eastAsia"/>
        </w:rPr>
        <w:t>한다</w:t>
      </w:r>
      <w:r w:rsidR="00AF7776">
        <w:rPr>
          <w:rFonts w:hint="eastAsia"/>
        </w:rPr>
        <w:t>.</w:t>
      </w:r>
      <w:r w:rsidR="00BC0AAB">
        <w:t xml:space="preserve"> (</w:t>
      </w:r>
      <w:r w:rsidR="003743A1">
        <w:rPr>
          <w:rFonts w:hint="eastAsia"/>
        </w:rPr>
        <w:t>지휘</w:t>
      </w:r>
      <w:r w:rsidR="00006AD2">
        <w:rPr>
          <w:rFonts w:hint="eastAsia"/>
        </w:rPr>
        <w:t>자</w:t>
      </w:r>
      <w:r w:rsidR="00BC0AAB">
        <w:rPr>
          <w:rFonts w:hint="eastAsia"/>
        </w:rPr>
        <w:t>)</w:t>
      </w:r>
    </w:p>
    <w:p w14:paraId="3CC88BE8" w14:textId="129A5179" w:rsidR="00E47488" w:rsidRDefault="001B0114" w:rsidP="00E47488"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출력은</w:t>
      </w:r>
      <w:r>
        <w:rPr>
          <w:rFonts w:hint="eastAsia"/>
        </w:rPr>
        <w:t xml:space="preserve"> </w:t>
      </w:r>
      <w:r w:rsidR="00BC0AAB">
        <w:rPr>
          <w:rFonts w:hint="eastAsia"/>
        </w:rPr>
        <w:t>하지</w:t>
      </w:r>
      <w:r w:rsidR="00BC0AAB">
        <w:rPr>
          <w:rFonts w:hint="eastAsia"/>
        </w:rPr>
        <w:t xml:space="preserve"> </w:t>
      </w:r>
      <w:r w:rsidR="00BC0AAB">
        <w:rPr>
          <w:rFonts w:hint="eastAsia"/>
        </w:rPr>
        <w:t>않는다</w:t>
      </w:r>
      <w:r w:rsidR="00BC0AAB">
        <w:rPr>
          <w:rFonts w:hint="eastAsia"/>
        </w:rPr>
        <w:t>.</w:t>
      </w:r>
      <w:r w:rsidR="00BC0AAB">
        <w:t xml:space="preserve"> (</w:t>
      </w:r>
      <w:r w:rsidR="00BC0AAB">
        <w:rPr>
          <w:rFonts w:hint="eastAsia"/>
        </w:rPr>
        <w:t>화면</w:t>
      </w:r>
      <w:r w:rsidR="00BC0AAB">
        <w:rPr>
          <w:rFonts w:hint="eastAsia"/>
        </w:rPr>
        <w:t xml:space="preserve"> </w:t>
      </w:r>
      <w:r w:rsidR="00BC0AAB">
        <w:rPr>
          <w:rFonts w:hint="eastAsia"/>
        </w:rPr>
        <w:t>출력은</w:t>
      </w:r>
      <w:r w:rsidR="00BC0AAB">
        <w:rPr>
          <w:rFonts w:hint="eastAsia"/>
        </w:rPr>
        <w:t xml:space="preserve"> </w:t>
      </w:r>
      <w:r w:rsidR="00006AD2">
        <w:rPr>
          <w:rFonts w:hint="eastAsia"/>
        </w:rPr>
        <w:t>부하들의</w:t>
      </w:r>
      <w:r w:rsidR="00BC0AAB">
        <w:rPr>
          <w:rFonts w:hint="eastAsia"/>
        </w:rPr>
        <w:t xml:space="preserve"> </w:t>
      </w:r>
      <w:r w:rsidR="00BC0AAB">
        <w:rPr>
          <w:rFonts w:hint="eastAsia"/>
        </w:rPr>
        <w:t>역할</w:t>
      </w:r>
      <w:r w:rsidR="00BC0AAB">
        <w:rPr>
          <w:rFonts w:hint="eastAsia"/>
        </w:rPr>
        <w:t>)</w:t>
      </w:r>
    </w:p>
    <w:p w14:paraId="70F2156E" w14:textId="67D370EB" w:rsidR="0038537B" w:rsidRDefault="0038537B" w:rsidP="00E47488">
      <w:r>
        <w:rPr>
          <w:rFonts w:hint="eastAsia"/>
        </w:rPr>
        <w:t>이벤트</w:t>
      </w:r>
      <w:r>
        <w:rPr>
          <w:rFonts w:hint="eastAsia"/>
        </w:rPr>
        <w:t xml:space="preserve"> </w:t>
      </w:r>
      <w:r w:rsidR="00720378">
        <w:rPr>
          <w:rFonts w:hint="eastAsia"/>
        </w:rPr>
        <w:t>발생을</w:t>
      </w:r>
      <w:r w:rsidR="00720378">
        <w:rPr>
          <w:rFonts w:hint="eastAsia"/>
        </w:rPr>
        <w:t xml:space="preserve"> </w:t>
      </w:r>
      <w:r w:rsidR="00720378">
        <w:rPr>
          <w:rFonts w:hint="eastAsia"/>
        </w:rPr>
        <w:t>보고</w:t>
      </w:r>
      <w:r w:rsidR="00720378">
        <w:rPr>
          <w:rFonts w:hint="eastAsia"/>
        </w:rPr>
        <w:t xml:space="preserve"> </w:t>
      </w:r>
      <w:r w:rsidR="00720378">
        <w:rPr>
          <w:rFonts w:hint="eastAsia"/>
        </w:rPr>
        <w:t>받기</w:t>
      </w:r>
      <w:r w:rsidR="00720378">
        <w:rPr>
          <w:rFonts w:hint="eastAsia"/>
        </w:rPr>
        <w:t xml:space="preserve"> </w:t>
      </w:r>
      <w:r w:rsidR="00720378">
        <w:rPr>
          <w:rFonts w:hint="eastAsia"/>
        </w:rPr>
        <w:t>위한</w:t>
      </w:r>
      <w:r w:rsidR="00720378">
        <w:rPr>
          <w:rFonts w:hint="eastAsia"/>
        </w:rPr>
        <w:t xml:space="preserve"> </w:t>
      </w:r>
      <w:r w:rsidR="00720378">
        <w:t>fu</w:t>
      </w:r>
      <w:r w:rsidR="006B5273">
        <w:rPr>
          <w:rFonts w:hint="eastAsia"/>
        </w:rPr>
        <w:t>n</w:t>
      </w:r>
      <w:r w:rsidR="00720378">
        <w:t>ction</w:t>
      </w:r>
      <w:r w:rsidR="00720378">
        <w:rPr>
          <w:rFonts w:hint="eastAsia"/>
        </w:rPr>
        <w:t>을</w:t>
      </w:r>
      <w:r w:rsidR="00720378">
        <w:rPr>
          <w:rFonts w:hint="eastAsia"/>
        </w:rPr>
        <w:t xml:space="preserve"> </w:t>
      </w:r>
      <w:r w:rsidR="00AF7776">
        <w:rPr>
          <w:rFonts w:hint="eastAsia"/>
        </w:rPr>
        <w:t>부하들</w:t>
      </w:r>
      <w:r w:rsidR="00720378">
        <w:rPr>
          <w:rFonts w:hint="eastAsia"/>
        </w:rPr>
        <w:t>에게</w:t>
      </w:r>
      <w:r w:rsidR="00720378">
        <w:rPr>
          <w:rFonts w:hint="eastAsia"/>
        </w:rPr>
        <w:t xml:space="preserve"> </w:t>
      </w:r>
      <w:r w:rsidR="00720378">
        <w:rPr>
          <w:rFonts w:hint="eastAsia"/>
        </w:rPr>
        <w:t>주어야</w:t>
      </w:r>
      <w:r w:rsidR="00720378">
        <w:rPr>
          <w:rFonts w:hint="eastAsia"/>
        </w:rPr>
        <w:t xml:space="preserve"> </w:t>
      </w:r>
      <w:r w:rsidR="00720378">
        <w:rPr>
          <w:rFonts w:hint="eastAsia"/>
        </w:rPr>
        <w:t>함</w:t>
      </w:r>
      <w:r w:rsidR="00720378">
        <w:rPr>
          <w:rFonts w:hint="eastAsia"/>
        </w:rPr>
        <w:t>.</w:t>
      </w:r>
      <w:r w:rsidR="00B14937">
        <w:t xml:space="preserve"> (props </w:t>
      </w:r>
      <w:r w:rsidR="00B14937">
        <w:rPr>
          <w:rFonts w:hint="eastAsia"/>
        </w:rPr>
        <w:t>전달</w:t>
      </w:r>
      <w:r w:rsidR="00B14937">
        <w:rPr>
          <w:rFonts w:hint="eastAsia"/>
        </w:rPr>
        <w:t>)</w:t>
      </w:r>
    </w:p>
    <w:p w14:paraId="5548F3DF" w14:textId="2E6C3E92" w:rsidR="00B14937" w:rsidRPr="008F1CF2" w:rsidRDefault="00B14937" w:rsidP="00E47488"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출력할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부하들에게</w:t>
      </w:r>
      <w:r>
        <w:rPr>
          <w:rFonts w:hint="eastAsia"/>
        </w:rPr>
        <w:t xml:space="preserve"> </w:t>
      </w:r>
      <w:r>
        <w:rPr>
          <w:rFonts w:hint="eastAsia"/>
        </w:rPr>
        <w:t>주어야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  <w:r>
        <w:t xml:space="preserve"> (props </w:t>
      </w:r>
      <w:r>
        <w:rPr>
          <w:rFonts w:hint="eastAsia"/>
        </w:rPr>
        <w:t>전달</w:t>
      </w:r>
      <w:r>
        <w:rPr>
          <w:rFonts w:hint="eastAsia"/>
        </w:rPr>
        <w:t>)</w:t>
      </w:r>
    </w:p>
    <w:p w14:paraId="4323FB9B" w14:textId="308DEA1A" w:rsidR="007C356C" w:rsidRPr="00AF7776" w:rsidRDefault="00AF7776" w:rsidP="007C356C">
      <w:r>
        <w:rPr>
          <w:rFonts w:hint="eastAsia"/>
        </w:rPr>
        <w:t>부하들의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보고를</w:t>
      </w:r>
      <w:r>
        <w:rPr>
          <w:rFonts w:hint="eastAsia"/>
        </w:rPr>
        <w:t xml:space="preserve"> </w:t>
      </w:r>
      <w:r>
        <w:rPr>
          <w:rFonts w:hint="eastAsia"/>
        </w:rPr>
        <w:t>받아서</w:t>
      </w:r>
      <w:r>
        <w:rPr>
          <w:rFonts w:hint="eastAsia"/>
        </w:rPr>
        <w:t>,</w:t>
      </w:r>
      <w:r>
        <w:t xml:space="preserve"> </w:t>
      </w:r>
      <w:r w:rsidR="00B14937">
        <w:rPr>
          <w:rFonts w:hint="eastAsia"/>
        </w:rPr>
        <w:t>데이터를</w:t>
      </w:r>
      <w:r w:rsidR="00B14937">
        <w:rPr>
          <w:rFonts w:hint="eastAsia"/>
        </w:rPr>
        <w:t xml:space="preserve"> </w:t>
      </w:r>
      <w:r w:rsidR="00B14937">
        <w:rPr>
          <w:rFonts w:hint="eastAsia"/>
        </w:rPr>
        <w:t>수정하고</w:t>
      </w:r>
      <w:r w:rsidR="00B14937">
        <w:rPr>
          <w:rFonts w:hint="eastAsia"/>
        </w:rPr>
        <w:t xml:space="preserve"> </w:t>
      </w:r>
      <w:r w:rsidR="00B14937">
        <w:rPr>
          <w:rFonts w:hint="eastAsia"/>
        </w:rPr>
        <w:t>상태를</w:t>
      </w:r>
      <w:r w:rsidR="00B14937">
        <w:rPr>
          <w:rFonts w:hint="eastAsia"/>
        </w:rPr>
        <w:t xml:space="preserve"> </w:t>
      </w:r>
      <w:r w:rsidR="00B14937">
        <w:rPr>
          <w:rFonts w:hint="eastAsia"/>
        </w:rPr>
        <w:t>변경해야</w:t>
      </w:r>
      <w:r w:rsidR="00B14937">
        <w:rPr>
          <w:rFonts w:hint="eastAsia"/>
        </w:rPr>
        <w:t xml:space="preserve"> </w:t>
      </w:r>
      <w:r w:rsidR="00B14937">
        <w:rPr>
          <w:rFonts w:hint="eastAsia"/>
        </w:rPr>
        <w:t>함</w:t>
      </w:r>
      <w:r w:rsidR="00B14937">
        <w:rPr>
          <w:rFonts w:hint="eastAsia"/>
        </w:rPr>
        <w:t>.</w:t>
      </w:r>
    </w:p>
    <w:p w14:paraId="0E3A7260" w14:textId="77777777" w:rsidR="005F22C9" w:rsidRDefault="005F22C9" w:rsidP="005F22C9"/>
    <w:p w14:paraId="2A5D257E" w14:textId="77777777" w:rsidR="00B14937" w:rsidRDefault="00B14937" w:rsidP="005F22C9"/>
    <w:p w14:paraId="4BEC2B36" w14:textId="3A7A2846" w:rsidR="00B14937" w:rsidRDefault="00B14937" w:rsidP="00B14937">
      <w:pPr>
        <w:pStyle w:val="3"/>
      </w:pPr>
      <w:r>
        <w:rPr>
          <w:rFonts w:hint="eastAsia"/>
        </w:rPr>
        <w:t>구현할</w:t>
      </w:r>
      <w:r>
        <w:rPr>
          <w:rFonts w:hint="eastAsia"/>
        </w:rPr>
        <w:t xml:space="preserve"> </w:t>
      </w:r>
      <w:r>
        <w:rPr>
          <w:rFonts w:hint="eastAsia"/>
        </w:rPr>
        <w:t>컴포넌트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</w:p>
    <w:p w14:paraId="63EA4AE7" w14:textId="511EDE93" w:rsidR="00B14937" w:rsidRDefault="00CD2942" w:rsidP="005F22C9">
      <w:r>
        <w:rPr>
          <w:rFonts w:hint="eastAsia"/>
        </w:rPr>
        <w:t>T</w:t>
      </w:r>
      <w:r>
        <w:t xml:space="preserve">odoContainer </w:t>
      </w:r>
      <w:r>
        <w:rPr>
          <w:rFonts w:hint="eastAsia"/>
        </w:rPr>
        <w:t>지휘자</w:t>
      </w:r>
      <w:r w:rsidR="00073D53">
        <w:rPr>
          <w:rFonts w:hint="eastAsia"/>
        </w:rPr>
        <w:t xml:space="preserve"> </w:t>
      </w:r>
      <w:r w:rsidR="00073D53">
        <w:t>cont</w:t>
      </w:r>
      <w:r w:rsidR="00086C64">
        <w:rPr>
          <w:rFonts w:hint="eastAsia"/>
        </w:rPr>
        <w:t>a</w:t>
      </w:r>
      <w:r w:rsidR="00073D53">
        <w:t>iner component</w:t>
      </w:r>
    </w:p>
    <w:p w14:paraId="5BBF4552" w14:textId="4977898E" w:rsidR="00CD2942" w:rsidRDefault="00073D53" w:rsidP="005F22C9">
      <w:r>
        <w:rPr>
          <w:rFonts w:hint="eastAsia"/>
        </w:rPr>
        <w:t xml:space="preserve"> </w:t>
      </w:r>
      <w:r>
        <w:t xml:space="preserve"> </w:t>
      </w:r>
      <w:r w:rsidR="00CD2942">
        <w:rPr>
          <w:rFonts w:hint="eastAsia"/>
        </w:rPr>
        <w:t>T</w:t>
      </w:r>
      <w:r w:rsidR="00CD2942">
        <w:t>odoRoot</w:t>
      </w:r>
      <w:r>
        <w:t xml:space="preserve">     </w:t>
      </w:r>
      <w:r>
        <w:rPr>
          <w:rFonts w:hint="eastAsia"/>
        </w:rPr>
        <w:t>부하</w:t>
      </w:r>
      <w:r>
        <w:rPr>
          <w:rFonts w:hint="eastAsia"/>
        </w:rPr>
        <w:t xml:space="preserve"> </w:t>
      </w:r>
      <w:r>
        <w:t>presentation componente</w:t>
      </w:r>
      <w:r>
        <w:rPr>
          <w:rFonts w:hint="eastAsia"/>
        </w:rPr>
        <w:t>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루트</w:t>
      </w:r>
      <w:r>
        <w:rPr>
          <w:rFonts w:hint="eastAsia"/>
        </w:rPr>
        <w:t xml:space="preserve"> </w:t>
      </w:r>
      <w:r>
        <w:rPr>
          <w:rFonts w:hint="eastAsia"/>
        </w:rPr>
        <w:t>컴포넌트</w:t>
      </w:r>
    </w:p>
    <w:p w14:paraId="70BE787E" w14:textId="77777777" w:rsidR="00086C64" w:rsidRDefault="00073D53" w:rsidP="005F22C9">
      <w:r>
        <w:rPr>
          <w:rFonts w:hint="eastAsia"/>
        </w:rPr>
        <w:t xml:space="preserve"> </w:t>
      </w:r>
      <w:r>
        <w:t xml:space="preserve">   TodoInput  </w:t>
      </w:r>
      <w:r w:rsidR="008011E5">
        <w:rPr>
          <w:rFonts w:hint="eastAsia"/>
        </w:rPr>
        <w:t>할일</w:t>
      </w:r>
      <w:r w:rsidR="008011E5">
        <w:rPr>
          <w:rFonts w:hint="eastAsia"/>
        </w:rPr>
        <w:t xml:space="preserve"> </w:t>
      </w:r>
      <w:r w:rsidR="008011E5">
        <w:rPr>
          <w:rFonts w:hint="eastAsia"/>
        </w:rPr>
        <w:t>입력</w:t>
      </w:r>
      <w:r w:rsidR="008011E5">
        <w:rPr>
          <w:rFonts w:hint="eastAsia"/>
        </w:rPr>
        <w:t xml:space="preserve"> </w:t>
      </w:r>
      <w:r w:rsidR="008011E5">
        <w:rPr>
          <w:rFonts w:hint="eastAsia"/>
        </w:rPr>
        <w:t>화면</w:t>
      </w:r>
      <w:r w:rsidR="008011E5">
        <w:rPr>
          <w:rFonts w:hint="eastAsia"/>
        </w:rPr>
        <w:t xml:space="preserve"> </w:t>
      </w:r>
      <w:r w:rsidR="00086C64">
        <w:rPr>
          <w:rFonts w:hint="eastAsia"/>
        </w:rPr>
        <w:t>컴포넌트</w:t>
      </w:r>
    </w:p>
    <w:p w14:paraId="57F9D27B" w14:textId="385345AA" w:rsidR="00073D53" w:rsidRDefault="00073D53" w:rsidP="005F22C9">
      <w:r>
        <w:rPr>
          <w:rFonts w:hint="eastAsia"/>
        </w:rPr>
        <w:t xml:space="preserve"> </w:t>
      </w:r>
      <w:r>
        <w:t xml:space="preserve">   TodoList</w:t>
      </w:r>
      <w:r w:rsidR="008011E5">
        <w:t xml:space="preserve">   </w:t>
      </w:r>
      <w:r w:rsidR="008011E5">
        <w:rPr>
          <w:rFonts w:hint="eastAsia"/>
        </w:rPr>
        <w:t>할일</w:t>
      </w:r>
      <w:r w:rsidR="008011E5">
        <w:rPr>
          <w:rFonts w:hint="eastAsia"/>
        </w:rPr>
        <w:t xml:space="preserve"> </w:t>
      </w:r>
      <w:r w:rsidR="008011E5">
        <w:rPr>
          <w:rFonts w:hint="eastAsia"/>
        </w:rPr>
        <w:t>목록</w:t>
      </w:r>
      <w:r w:rsidR="008011E5">
        <w:rPr>
          <w:rFonts w:hint="eastAsia"/>
        </w:rPr>
        <w:t xml:space="preserve"> </w:t>
      </w:r>
      <w:r w:rsidR="008011E5">
        <w:rPr>
          <w:rFonts w:hint="eastAsia"/>
        </w:rPr>
        <w:t>화면</w:t>
      </w:r>
      <w:r w:rsidR="00086C64">
        <w:rPr>
          <w:rFonts w:hint="eastAsia"/>
        </w:rPr>
        <w:t xml:space="preserve"> </w:t>
      </w:r>
      <w:r w:rsidR="00086C64">
        <w:rPr>
          <w:rFonts w:hint="eastAsia"/>
        </w:rPr>
        <w:t>컴포넌트</w:t>
      </w:r>
    </w:p>
    <w:p w14:paraId="6B9C1042" w14:textId="04890816" w:rsidR="00073D53" w:rsidRDefault="00073D53" w:rsidP="005F22C9">
      <w:r>
        <w:rPr>
          <w:rFonts w:hint="eastAsia"/>
        </w:rPr>
        <w:t xml:space="preserve"> </w:t>
      </w:r>
      <w:r>
        <w:t xml:space="preserve">     TodoItem</w:t>
      </w:r>
      <w:r w:rsidR="008011E5">
        <w:t xml:space="preserve"> </w:t>
      </w:r>
      <w:r w:rsidR="008011E5">
        <w:rPr>
          <w:rFonts w:hint="eastAsia"/>
        </w:rPr>
        <w:t>할일</w:t>
      </w:r>
      <w:r w:rsidR="008011E5">
        <w:rPr>
          <w:rFonts w:hint="eastAsia"/>
        </w:rPr>
        <w:t xml:space="preserve"> </w:t>
      </w:r>
      <w:r w:rsidR="008011E5">
        <w:rPr>
          <w:rFonts w:hint="eastAsia"/>
        </w:rPr>
        <w:t>한</w:t>
      </w:r>
      <w:r w:rsidR="008011E5">
        <w:rPr>
          <w:rFonts w:hint="eastAsia"/>
        </w:rPr>
        <w:t xml:space="preserve"> </w:t>
      </w:r>
      <w:r w:rsidR="008011E5">
        <w:rPr>
          <w:rFonts w:hint="eastAsia"/>
        </w:rPr>
        <w:t>개</w:t>
      </w:r>
      <w:r w:rsidR="008011E5">
        <w:rPr>
          <w:rFonts w:hint="eastAsia"/>
        </w:rPr>
        <w:t xml:space="preserve"> </w:t>
      </w:r>
      <w:r w:rsidR="008011E5">
        <w:rPr>
          <w:rFonts w:hint="eastAsia"/>
        </w:rPr>
        <w:t>화면</w:t>
      </w:r>
      <w:r w:rsidR="00086C64">
        <w:rPr>
          <w:rFonts w:hint="eastAsia"/>
        </w:rPr>
        <w:t xml:space="preserve"> </w:t>
      </w:r>
      <w:r w:rsidR="00086C64">
        <w:rPr>
          <w:rFonts w:hint="eastAsia"/>
        </w:rPr>
        <w:t>컴포넌트</w:t>
      </w:r>
    </w:p>
    <w:p w14:paraId="179F06F2" w14:textId="77777777" w:rsidR="00073D53" w:rsidRDefault="00073D53" w:rsidP="005F22C9"/>
    <w:p w14:paraId="5954FE1A" w14:textId="77777777" w:rsidR="00B14937" w:rsidRDefault="00B14937" w:rsidP="005F22C9"/>
    <w:p w14:paraId="18BD7782" w14:textId="77777777" w:rsidR="00086C64" w:rsidRDefault="00086C64" w:rsidP="005F22C9"/>
    <w:p w14:paraId="644007F1" w14:textId="6D33F0B1" w:rsidR="009A61E9" w:rsidRDefault="009A61E9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1DC3ADB8" w14:textId="73BAF915" w:rsidR="00FF3EBA" w:rsidRDefault="009A61E9" w:rsidP="00FF3EBA">
      <w:pPr>
        <w:pStyle w:val="2"/>
      </w:pPr>
      <w:bookmarkStart w:id="9" w:name="_Toc131584322"/>
      <w:r>
        <w:rPr>
          <w:rFonts w:hint="eastAsia"/>
        </w:rPr>
        <w:lastRenderedPageBreak/>
        <w:t>구현</w:t>
      </w:r>
      <w:bookmarkEnd w:id="9"/>
    </w:p>
    <w:p w14:paraId="09753096" w14:textId="77777777" w:rsidR="00FF3EBA" w:rsidRDefault="00FF3EBA" w:rsidP="00FF3EBA"/>
    <w:p w14:paraId="66849E8F" w14:textId="77777777" w:rsidR="003D3442" w:rsidRDefault="003D3442" w:rsidP="003D3442">
      <w:pPr>
        <w:pStyle w:val="3"/>
      </w:pP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D3442" w14:paraId="5AA079FF" w14:textId="77777777" w:rsidTr="009C1909">
        <w:tc>
          <w:tcPr>
            <w:tcW w:w="10456" w:type="dxa"/>
          </w:tcPr>
          <w:p w14:paraId="08C3CD1D" w14:textId="77777777" w:rsidR="003D3442" w:rsidRDefault="003D3442" w:rsidP="009C1909">
            <w:r w:rsidRPr="005F22C9">
              <w:t>npx create-react-app todo --template typescript</w:t>
            </w:r>
          </w:p>
        </w:tc>
      </w:tr>
    </w:tbl>
    <w:p w14:paraId="597508C5" w14:textId="77777777" w:rsidR="003D3442" w:rsidRDefault="003D3442" w:rsidP="003D3442"/>
    <w:p w14:paraId="441130AC" w14:textId="25B07EF5" w:rsidR="00797798" w:rsidRDefault="00797798" w:rsidP="00797798">
      <w:pPr>
        <w:pStyle w:val="3"/>
      </w:pPr>
      <w:r>
        <w:t>types.ts</w:t>
      </w:r>
    </w:p>
    <w:p w14:paraId="39A9A1DF" w14:textId="2B24B4A0" w:rsidR="00797798" w:rsidRDefault="00797798" w:rsidP="00797798">
      <w:r>
        <w:rPr>
          <w:rFonts w:hint="eastAsia"/>
        </w:rPr>
        <w:t>s</w:t>
      </w:r>
      <w:r>
        <w:t>rc/types.ts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412D5" w14:paraId="08FE8F8A" w14:textId="77777777" w:rsidTr="002412D5">
        <w:tc>
          <w:tcPr>
            <w:tcW w:w="10456" w:type="dxa"/>
          </w:tcPr>
          <w:p w14:paraId="2E0DE4FC" w14:textId="77777777" w:rsidR="00801506" w:rsidRPr="00801506" w:rsidRDefault="00801506" w:rsidP="0080150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01506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export</w:t>
            </w:r>
            <w:r w:rsidRPr="0080150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0150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type</w:t>
            </w:r>
            <w:r w:rsidRPr="0080150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01506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Todo</w:t>
            </w:r>
            <w:r w:rsidRPr="0080150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= {</w:t>
            </w:r>
          </w:p>
          <w:p w14:paraId="6616750E" w14:textId="77777777" w:rsidR="00801506" w:rsidRPr="00801506" w:rsidRDefault="00801506" w:rsidP="0080150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0150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01506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id</w:t>
            </w:r>
            <w:r w:rsidRPr="0080150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01506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number</w:t>
            </w:r>
            <w:r w:rsidRPr="0080150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,</w:t>
            </w:r>
          </w:p>
          <w:p w14:paraId="06958E4E" w14:textId="77777777" w:rsidR="00801506" w:rsidRPr="00801506" w:rsidRDefault="00801506" w:rsidP="0080150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0150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01506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title</w:t>
            </w:r>
            <w:r w:rsidRPr="0080150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01506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string</w:t>
            </w:r>
            <w:r w:rsidRPr="0080150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,</w:t>
            </w:r>
          </w:p>
          <w:p w14:paraId="3280EF3F" w14:textId="77777777" w:rsidR="00801506" w:rsidRPr="00801506" w:rsidRDefault="00801506" w:rsidP="0080150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0150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01506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done</w:t>
            </w:r>
            <w:r w:rsidRPr="0080150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01506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boolean</w:t>
            </w:r>
          </w:p>
          <w:p w14:paraId="17672479" w14:textId="77777777" w:rsidR="00801506" w:rsidRPr="00801506" w:rsidRDefault="00801506" w:rsidP="0080150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0150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};</w:t>
            </w:r>
          </w:p>
          <w:p w14:paraId="6AEEEE9A" w14:textId="77777777" w:rsidR="00801506" w:rsidRPr="00801506" w:rsidRDefault="00801506" w:rsidP="0080150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15A57ECF" w14:textId="18C137FE" w:rsidR="002412D5" w:rsidRPr="00801506" w:rsidRDefault="00801506" w:rsidP="0080150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801506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export</w:t>
            </w:r>
            <w:r w:rsidRPr="0080150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0150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type</w:t>
            </w:r>
            <w:r w:rsidRPr="0080150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01506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AddTodoFunc</w:t>
            </w:r>
            <w:r w:rsidRPr="0080150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= (</w:t>
            </w:r>
            <w:r w:rsidRPr="00801506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text</w:t>
            </w:r>
            <w:r w:rsidRPr="0080150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01506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string</w:t>
            </w:r>
            <w:r w:rsidRPr="0080150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80150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80150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01506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void</w:t>
            </w:r>
            <w:r w:rsidRPr="0080150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</w:tc>
      </w:tr>
    </w:tbl>
    <w:p w14:paraId="6D91CC10" w14:textId="77777777" w:rsidR="002412D5" w:rsidRDefault="002412D5" w:rsidP="00797798"/>
    <w:p w14:paraId="3288BCB0" w14:textId="6BBA9721" w:rsidR="00797798" w:rsidRDefault="00797798" w:rsidP="00797798">
      <w:r>
        <w:rPr>
          <w:rFonts w:hint="eastAsia"/>
        </w:rPr>
        <w:t>타입스크립트로</w:t>
      </w:r>
      <w:r>
        <w:rPr>
          <w:rFonts w:hint="eastAsia"/>
        </w:rPr>
        <w:t xml:space="preserve"> </w:t>
      </w:r>
      <w:r>
        <w:rPr>
          <w:rFonts w:hint="eastAsia"/>
        </w:rPr>
        <w:t>구현하려면</w:t>
      </w:r>
      <w:r>
        <w:t xml:space="preserve"> </w:t>
      </w:r>
      <w:r>
        <w:rPr>
          <w:rFonts w:hint="eastAsia"/>
        </w:rPr>
        <w:t>자료형</w:t>
      </w:r>
      <w:r>
        <w:rPr>
          <w:rFonts w:hint="eastAsia"/>
        </w:rPr>
        <w:t>(</w:t>
      </w:r>
      <w:r>
        <w:t>type)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선언해야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164AB2F9" w14:textId="5BFFC62A" w:rsidR="00797798" w:rsidRDefault="00797798" w:rsidP="0079779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자료형</w:t>
      </w:r>
    </w:p>
    <w:p w14:paraId="16A573AD" w14:textId="308E36EC" w:rsidR="00797798" w:rsidRDefault="00797798" w:rsidP="00797798">
      <w:r>
        <w:rPr>
          <w:rFonts w:hint="eastAsia"/>
        </w:rPr>
        <w:t xml:space="preserve"> </w:t>
      </w:r>
      <w:r>
        <w:t xml:space="preserve">  </w:t>
      </w:r>
      <w:r w:rsidR="00A16E9D">
        <w:rPr>
          <w:rFonts w:hint="eastAsia"/>
        </w:rPr>
        <w:t>함수의</w:t>
      </w:r>
      <w:r w:rsidR="00A16E9D">
        <w:rPr>
          <w:rFonts w:hint="eastAsia"/>
        </w:rPr>
        <w:t xml:space="preserve"> </w:t>
      </w:r>
      <w:r w:rsidR="00A16E9D">
        <w:rPr>
          <w:rFonts w:hint="eastAsia"/>
        </w:rPr>
        <w:t>자료형</w:t>
      </w:r>
    </w:p>
    <w:p w14:paraId="56DAA207" w14:textId="77777777" w:rsidR="00A16E9D" w:rsidRDefault="00A16E9D" w:rsidP="00797798"/>
    <w:p w14:paraId="0B6B592C" w14:textId="77564437" w:rsidR="00A16E9D" w:rsidRDefault="00A16E9D" w:rsidP="00797798">
      <w:r>
        <w:rPr>
          <w:rFonts w:hint="eastAsia"/>
        </w:rPr>
        <w:t>데이터나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받는</w:t>
      </w:r>
      <w:r>
        <w:rPr>
          <w:rFonts w:hint="eastAsia"/>
        </w:rPr>
        <w:t xml:space="preserve"> </w:t>
      </w:r>
      <w:r>
        <w:rPr>
          <w:rFonts w:hint="eastAsia"/>
        </w:rPr>
        <w:t>컴포넌트들이</w:t>
      </w:r>
      <w:r>
        <w:rPr>
          <w:rFonts w:hint="eastAsia"/>
        </w:rPr>
        <w:t xml:space="preserve"> </w:t>
      </w:r>
      <w:r w:rsidR="001907AE">
        <w:rPr>
          <w:rFonts w:hint="eastAsia"/>
        </w:rPr>
        <w:t>그</w:t>
      </w:r>
      <w:r w:rsidR="001907AE">
        <w:rPr>
          <w:rFonts w:hint="eastAsia"/>
        </w:rPr>
        <w:t xml:space="preserve"> </w:t>
      </w:r>
      <w:r w:rsidR="001907AE">
        <w:rPr>
          <w:rFonts w:hint="eastAsia"/>
        </w:rPr>
        <w:t>데이터나</w:t>
      </w:r>
      <w:r w:rsidR="001907AE">
        <w:rPr>
          <w:rFonts w:hint="eastAsia"/>
        </w:rPr>
        <w:t xml:space="preserve"> </w:t>
      </w:r>
      <w:r w:rsidR="001907AE">
        <w:rPr>
          <w:rFonts w:hint="eastAsia"/>
        </w:rPr>
        <w:t>함수의</w:t>
      </w:r>
      <w:r w:rsidR="001907AE">
        <w:rPr>
          <w:rFonts w:hint="eastAsia"/>
        </w:rPr>
        <w:t xml:space="preserve"> </w:t>
      </w:r>
      <w:r w:rsidR="001907AE">
        <w:rPr>
          <w:rFonts w:hint="eastAsia"/>
        </w:rPr>
        <w:t>자료형을</w:t>
      </w:r>
      <w:r w:rsidR="001907AE">
        <w:rPr>
          <w:rFonts w:hint="eastAsia"/>
        </w:rPr>
        <w:t xml:space="preserve"> </w:t>
      </w:r>
      <w:r w:rsidR="001907AE">
        <w:rPr>
          <w:rFonts w:hint="eastAsia"/>
        </w:rPr>
        <w:t>공유해야</w:t>
      </w:r>
      <w:r w:rsidR="001907AE">
        <w:rPr>
          <w:rFonts w:hint="eastAsia"/>
        </w:rPr>
        <w:t xml:space="preserve"> </w:t>
      </w:r>
      <w:r w:rsidR="001907AE">
        <w:rPr>
          <w:rFonts w:hint="eastAsia"/>
        </w:rPr>
        <w:t>한다</w:t>
      </w:r>
      <w:r w:rsidR="001907AE">
        <w:rPr>
          <w:rFonts w:hint="eastAsia"/>
        </w:rPr>
        <w:t>.</w:t>
      </w:r>
    </w:p>
    <w:p w14:paraId="18605EC3" w14:textId="2DBD384A" w:rsidR="001907AE" w:rsidRDefault="001907AE" w:rsidP="00797798"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자료형을</w:t>
      </w:r>
      <w:r>
        <w:rPr>
          <w:rFonts w:hint="eastAsia"/>
        </w:rPr>
        <w:t xml:space="preserve"> </w:t>
      </w:r>
      <w:r>
        <w:t xml:space="preserve">types.ts 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rPr>
          <w:rFonts w:hint="eastAsia"/>
        </w:rPr>
        <w:t>구현하여</w:t>
      </w:r>
      <w:r>
        <w:rPr>
          <w:rFonts w:hint="eastAsia"/>
        </w:rPr>
        <w:t xml:space="preserve"> </w:t>
      </w:r>
      <w:r>
        <w:rPr>
          <w:rFonts w:hint="eastAsia"/>
        </w:rPr>
        <w:t>공유하자</w:t>
      </w:r>
      <w:r>
        <w:rPr>
          <w:rFonts w:hint="eastAsia"/>
        </w:rPr>
        <w:t>.</w:t>
      </w:r>
    </w:p>
    <w:p w14:paraId="62F9832C" w14:textId="77777777" w:rsidR="001907AE" w:rsidRDefault="001907AE" w:rsidP="00797798"/>
    <w:p w14:paraId="7FA3B5A9" w14:textId="1CAD29FF" w:rsidR="001907AE" w:rsidRDefault="001907AE" w:rsidP="00797798">
      <w:r>
        <w:rPr>
          <w:rFonts w:hint="eastAsia"/>
        </w:rPr>
        <w:t>타입스크립트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확장자</w:t>
      </w:r>
    </w:p>
    <w:p w14:paraId="7D77FDDA" w14:textId="6FBB29F2" w:rsidR="001907AE" w:rsidRDefault="001907AE" w:rsidP="0079779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순수</w:t>
      </w:r>
      <w:r>
        <w:rPr>
          <w:rFonts w:hint="eastAsia"/>
        </w:rPr>
        <w:t xml:space="preserve"> </w:t>
      </w:r>
      <w:r>
        <w:rPr>
          <w:rFonts w:hint="eastAsia"/>
        </w:rPr>
        <w:t>타입스크립트</w:t>
      </w:r>
      <w:r>
        <w:rPr>
          <w:rFonts w:hint="eastAsia"/>
        </w:rPr>
        <w:t xml:space="preserve"> </w:t>
      </w:r>
      <w:r>
        <w:rPr>
          <w:rFonts w:hint="eastAsia"/>
        </w:rPr>
        <w:t>문법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 w:rsidR="00DD4F96">
        <w:rPr>
          <w:rFonts w:hint="eastAsia"/>
        </w:rPr>
        <w:t>:</w:t>
      </w:r>
      <w:r>
        <w:rPr>
          <w:rFonts w:hint="eastAsia"/>
        </w:rPr>
        <w:t xml:space="preserve"> </w:t>
      </w:r>
      <w:r>
        <w:t>*.</w:t>
      </w:r>
      <w:r>
        <w:rPr>
          <w:rFonts w:hint="eastAsia"/>
        </w:rPr>
        <w:t>t</w:t>
      </w:r>
      <w:r>
        <w:t>s</w:t>
      </w:r>
    </w:p>
    <w:p w14:paraId="4E1E354D" w14:textId="7F135FE3" w:rsidR="00DD4F96" w:rsidRDefault="001907AE" w:rsidP="00797798">
      <w:r>
        <w:rPr>
          <w:rFonts w:hint="eastAsia"/>
        </w:rPr>
        <w:t xml:space="preserve"> </w:t>
      </w:r>
      <w:r>
        <w:t xml:space="preserve">  JSX </w:t>
      </w:r>
      <w:r>
        <w:rPr>
          <w:rFonts w:hint="eastAsia"/>
        </w:rPr>
        <w:t>확장</w:t>
      </w:r>
      <w:r>
        <w:rPr>
          <w:rFonts w:hint="eastAsia"/>
        </w:rPr>
        <w:t xml:space="preserve"> </w:t>
      </w:r>
      <w:r>
        <w:rPr>
          <w:rFonts w:hint="eastAsia"/>
        </w:rPr>
        <w:t>문법</w:t>
      </w:r>
      <w:r>
        <w:rPr>
          <w:rFonts w:hint="eastAsia"/>
        </w:rPr>
        <w:t xml:space="preserve"> </w:t>
      </w:r>
      <w:r w:rsidR="00DD4F96">
        <w:rPr>
          <w:rFonts w:hint="eastAsia"/>
        </w:rPr>
        <w:t>파일</w:t>
      </w:r>
      <w:r w:rsidR="00DD4F96">
        <w:rPr>
          <w:rFonts w:hint="eastAsia"/>
        </w:rPr>
        <w:t xml:space="preserve"> </w:t>
      </w:r>
      <w:r w:rsidR="00DD4F96">
        <w:rPr>
          <w:rFonts w:hint="eastAsia"/>
        </w:rPr>
        <w:t>즉</w:t>
      </w:r>
      <w:r w:rsidR="00DD4F96">
        <w:rPr>
          <w:rFonts w:hint="eastAsia"/>
        </w:rPr>
        <w:t xml:space="preserve"> </w:t>
      </w:r>
      <w:r w:rsidR="00DD4F96">
        <w:rPr>
          <w:rFonts w:hint="eastAsia"/>
        </w:rPr>
        <w:t>컴포넌트</w:t>
      </w:r>
      <w:r w:rsidR="00DD4F96">
        <w:rPr>
          <w:rFonts w:hint="eastAsia"/>
        </w:rPr>
        <w:t xml:space="preserve"> </w:t>
      </w:r>
      <w:r w:rsidR="00DD4F96">
        <w:rPr>
          <w:rFonts w:hint="eastAsia"/>
        </w:rPr>
        <w:t>파일</w:t>
      </w:r>
      <w:r w:rsidR="00DD4F96">
        <w:rPr>
          <w:rFonts w:hint="eastAsia"/>
        </w:rPr>
        <w:t xml:space="preserve">:  </w:t>
      </w:r>
      <w:r w:rsidR="00DD4F96">
        <w:t>*.tsx</w:t>
      </w:r>
    </w:p>
    <w:p w14:paraId="7AE6338A" w14:textId="77777777" w:rsidR="00AF5514" w:rsidRDefault="00AF5514" w:rsidP="00797798"/>
    <w:p w14:paraId="6A597ACC" w14:textId="77777777" w:rsidR="00AF5514" w:rsidRDefault="00AF5514" w:rsidP="00797798"/>
    <w:p w14:paraId="441EC860" w14:textId="77777777" w:rsidR="00AF5514" w:rsidRPr="00801506" w:rsidRDefault="00AF5514" w:rsidP="00AF5514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801506">
        <w:rPr>
          <w:rFonts w:cs="굴림"/>
          <w:color w:val="AF00DB"/>
          <w:kern w:val="0"/>
          <w:sz w:val="21"/>
          <w:szCs w:val="21"/>
          <w14:ligatures w14:val="none"/>
        </w:rPr>
        <w:t>export</w:t>
      </w:r>
      <w:r w:rsidRPr="00801506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801506">
        <w:rPr>
          <w:rFonts w:cs="굴림"/>
          <w:color w:val="0000FF"/>
          <w:kern w:val="0"/>
          <w:sz w:val="21"/>
          <w:szCs w:val="21"/>
          <w14:ligatures w14:val="none"/>
        </w:rPr>
        <w:t>type</w:t>
      </w:r>
      <w:r w:rsidRPr="00801506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801506">
        <w:rPr>
          <w:rFonts w:cs="굴림"/>
          <w:color w:val="267F99"/>
          <w:kern w:val="0"/>
          <w:sz w:val="21"/>
          <w:szCs w:val="21"/>
          <w14:ligatures w14:val="none"/>
        </w:rPr>
        <w:t>Todo</w:t>
      </w:r>
      <w:r w:rsidRPr="00801506">
        <w:rPr>
          <w:rFonts w:cs="굴림"/>
          <w:color w:val="000000"/>
          <w:kern w:val="0"/>
          <w:sz w:val="21"/>
          <w:szCs w:val="21"/>
          <w14:ligatures w14:val="none"/>
        </w:rPr>
        <w:t xml:space="preserve"> = {</w:t>
      </w:r>
    </w:p>
    <w:p w14:paraId="6BF9E037" w14:textId="77777777" w:rsidR="00AF5514" w:rsidRPr="00801506" w:rsidRDefault="00AF5514" w:rsidP="00AF5514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801506">
        <w:rPr>
          <w:rFonts w:cs="굴림"/>
          <w:color w:val="000000"/>
          <w:kern w:val="0"/>
          <w:sz w:val="21"/>
          <w:szCs w:val="21"/>
          <w14:ligatures w14:val="none"/>
        </w:rPr>
        <w:t xml:space="preserve">  </w:t>
      </w:r>
      <w:r w:rsidRPr="00801506">
        <w:rPr>
          <w:rFonts w:cs="굴림"/>
          <w:color w:val="001080"/>
          <w:kern w:val="0"/>
          <w:sz w:val="21"/>
          <w:szCs w:val="21"/>
          <w14:ligatures w14:val="none"/>
        </w:rPr>
        <w:t>id</w:t>
      </w:r>
      <w:r w:rsidRPr="00801506">
        <w:rPr>
          <w:rFonts w:cs="굴림"/>
          <w:color w:val="000000"/>
          <w:kern w:val="0"/>
          <w:sz w:val="21"/>
          <w:szCs w:val="21"/>
          <w14:ligatures w14:val="none"/>
        </w:rPr>
        <w:t xml:space="preserve">: </w:t>
      </w:r>
      <w:r w:rsidRPr="00801506">
        <w:rPr>
          <w:rFonts w:cs="굴림"/>
          <w:color w:val="267F99"/>
          <w:kern w:val="0"/>
          <w:sz w:val="21"/>
          <w:szCs w:val="21"/>
          <w14:ligatures w14:val="none"/>
        </w:rPr>
        <w:t>number</w:t>
      </w:r>
      <w:r w:rsidRPr="00801506">
        <w:rPr>
          <w:rFonts w:cs="굴림"/>
          <w:color w:val="000000"/>
          <w:kern w:val="0"/>
          <w:sz w:val="21"/>
          <w:szCs w:val="21"/>
          <w14:ligatures w14:val="none"/>
        </w:rPr>
        <w:t>,</w:t>
      </w:r>
    </w:p>
    <w:p w14:paraId="6C1B99E9" w14:textId="77777777" w:rsidR="00AF5514" w:rsidRPr="00801506" w:rsidRDefault="00AF5514" w:rsidP="00AF5514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801506">
        <w:rPr>
          <w:rFonts w:cs="굴림"/>
          <w:color w:val="000000"/>
          <w:kern w:val="0"/>
          <w:sz w:val="21"/>
          <w:szCs w:val="21"/>
          <w14:ligatures w14:val="none"/>
        </w:rPr>
        <w:t xml:space="preserve">  </w:t>
      </w:r>
      <w:r w:rsidRPr="00801506">
        <w:rPr>
          <w:rFonts w:cs="굴림"/>
          <w:color w:val="001080"/>
          <w:kern w:val="0"/>
          <w:sz w:val="21"/>
          <w:szCs w:val="21"/>
          <w14:ligatures w14:val="none"/>
        </w:rPr>
        <w:t>title</w:t>
      </w:r>
      <w:r w:rsidRPr="00801506">
        <w:rPr>
          <w:rFonts w:cs="굴림"/>
          <w:color w:val="000000"/>
          <w:kern w:val="0"/>
          <w:sz w:val="21"/>
          <w:szCs w:val="21"/>
          <w14:ligatures w14:val="none"/>
        </w:rPr>
        <w:t xml:space="preserve">: </w:t>
      </w:r>
      <w:r w:rsidRPr="00801506">
        <w:rPr>
          <w:rFonts w:cs="굴림"/>
          <w:color w:val="267F99"/>
          <w:kern w:val="0"/>
          <w:sz w:val="21"/>
          <w:szCs w:val="21"/>
          <w14:ligatures w14:val="none"/>
        </w:rPr>
        <w:t>string</w:t>
      </w:r>
      <w:r w:rsidRPr="00801506">
        <w:rPr>
          <w:rFonts w:cs="굴림"/>
          <w:color w:val="000000"/>
          <w:kern w:val="0"/>
          <w:sz w:val="21"/>
          <w:szCs w:val="21"/>
          <w14:ligatures w14:val="none"/>
        </w:rPr>
        <w:t>,</w:t>
      </w:r>
    </w:p>
    <w:p w14:paraId="79EC6A44" w14:textId="77777777" w:rsidR="00AF5514" w:rsidRPr="00801506" w:rsidRDefault="00AF5514" w:rsidP="00AF5514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801506">
        <w:rPr>
          <w:rFonts w:cs="굴림"/>
          <w:color w:val="000000"/>
          <w:kern w:val="0"/>
          <w:sz w:val="21"/>
          <w:szCs w:val="21"/>
          <w14:ligatures w14:val="none"/>
        </w:rPr>
        <w:t xml:space="preserve">  </w:t>
      </w:r>
      <w:r w:rsidRPr="00801506">
        <w:rPr>
          <w:rFonts w:cs="굴림"/>
          <w:color w:val="001080"/>
          <w:kern w:val="0"/>
          <w:sz w:val="21"/>
          <w:szCs w:val="21"/>
          <w14:ligatures w14:val="none"/>
        </w:rPr>
        <w:t>done</w:t>
      </w:r>
      <w:r w:rsidRPr="00801506">
        <w:rPr>
          <w:rFonts w:cs="굴림"/>
          <w:color w:val="000000"/>
          <w:kern w:val="0"/>
          <w:sz w:val="21"/>
          <w:szCs w:val="21"/>
          <w14:ligatures w14:val="none"/>
        </w:rPr>
        <w:t xml:space="preserve">: </w:t>
      </w:r>
      <w:r w:rsidRPr="00801506">
        <w:rPr>
          <w:rFonts w:cs="굴림"/>
          <w:color w:val="267F99"/>
          <w:kern w:val="0"/>
          <w:sz w:val="21"/>
          <w:szCs w:val="21"/>
          <w14:ligatures w14:val="none"/>
        </w:rPr>
        <w:t>boolean</w:t>
      </w:r>
    </w:p>
    <w:p w14:paraId="7DB59ED2" w14:textId="77777777" w:rsidR="00AF5514" w:rsidRPr="00801506" w:rsidRDefault="00AF5514" w:rsidP="00AF5514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801506">
        <w:rPr>
          <w:rFonts w:cs="굴림"/>
          <w:color w:val="000000"/>
          <w:kern w:val="0"/>
          <w:sz w:val="21"/>
          <w:szCs w:val="21"/>
          <w14:ligatures w14:val="none"/>
        </w:rPr>
        <w:t>};</w:t>
      </w:r>
    </w:p>
    <w:p w14:paraId="725BBAEB" w14:textId="03149BE7" w:rsidR="00AF5514" w:rsidRPr="00797798" w:rsidRDefault="00AF5514" w:rsidP="00797798">
      <w:r>
        <w:rPr>
          <w:rFonts w:hint="eastAsia"/>
        </w:rPr>
        <w:t xml:space="preserve"> </w:t>
      </w:r>
      <w:r>
        <w:t xml:space="preserve">  todo </w:t>
      </w:r>
      <w:r>
        <w:rPr>
          <w:rFonts w:hint="eastAsia"/>
        </w:rPr>
        <w:t>항목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</w:p>
    <w:p w14:paraId="7D50C841" w14:textId="77777777" w:rsidR="003D3442" w:rsidRDefault="003D3442" w:rsidP="00FF3EBA"/>
    <w:p w14:paraId="41C6EEA6" w14:textId="77777777" w:rsidR="00AF5514" w:rsidRDefault="00AF5514" w:rsidP="00FF3EBA"/>
    <w:p w14:paraId="23F9A7C2" w14:textId="3BA57573" w:rsidR="00AF5514" w:rsidRDefault="00AF5514" w:rsidP="00FF3EBA">
      <w:pPr>
        <w:rPr>
          <w:rFonts w:cs="굴림"/>
          <w:color w:val="000000"/>
          <w:kern w:val="0"/>
          <w:sz w:val="21"/>
          <w:szCs w:val="21"/>
          <w14:ligatures w14:val="none"/>
        </w:rPr>
      </w:pPr>
      <w:r w:rsidRPr="00801506">
        <w:rPr>
          <w:rFonts w:cs="굴림"/>
          <w:color w:val="AF00DB"/>
          <w:kern w:val="0"/>
          <w:sz w:val="21"/>
          <w:szCs w:val="21"/>
          <w14:ligatures w14:val="none"/>
        </w:rPr>
        <w:t>export</w:t>
      </w:r>
      <w:r w:rsidRPr="00801506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801506">
        <w:rPr>
          <w:rFonts w:cs="굴림"/>
          <w:color w:val="0000FF"/>
          <w:kern w:val="0"/>
          <w:sz w:val="21"/>
          <w:szCs w:val="21"/>
          <w14:ligatures w14:val="none"/>
        </w:rPr>
        <w:t>type</w:t>
      </w:r>
      <w:r w:rsidRPr="00801506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801506">
        <w:rPr>
          <w:rFonts w:cs="굴림"/>
          <w:color w:val="267F99"/>
          <w:kern w:val="0"/>
          <w:sz w:val="21"/>
          <w:szCs w:val="21"/>
          <w14:ligatures w14:val="none"/>
        </w:rPr>
        <w:t>AddTodoFunc</w:t>
      </w:r>
      <w:r w:rsidRPr="00801506">
        <w:rPr>
          <w:rFonts w:cs="굴림"/>
          <w:color w:val="000000"/>
          <w:kern w:val="0"/>
          <w:sz w:val="21"/>
          <w:szCs w:val="21"/>
          <w14:ligatures w14:val="none"/>
        </w:rPr>
        <w:t xml:space="preserve"> = (</w:t>
      </w:r>
      <w:r w:rsidRPr="00801506">
        <w:rPr>
          <w:rFonts w:cs="굴림"/>
          <w:color w:val="001080"/>
          <w:kern w:val="0"/>
          <w:sz w:val="21"/>
          <w:szCs w:val="21"/>
          <w14:ligatures w14:val="none"/>
        </w:rPr>
        <w:t>text</w:t>
      </w:r>
      <w:r w:rsidRPr="00801506">
        <w:rPr>
          <w:rFonts w:cs="굴림"/>
          <w:color w:val="000000"/>
          <w:kern w:val="0"/>
          <w:sz w:val="21"/>
          <w:szCs w:val="21"/>
          <w14:ligatures w14:val="none"/>
        </w:rPr>
        <w:t xml:space="preserve">: </w:t>
      </w:r>
      <w:r w:rsidRPr="00801506">
        <w:rPr>
          <w:rFonts w:cs="굴림"/>
          <w:color w:val="267F99"/>
          <w:kern w:val="0"/>
          <w:sz w:val="21"/>
          <w:szCs w:val="21"/>
          <w14:ligatures w14:val="none"/>
        </w:rPr>
        <w:t>string</w:t>
      </w:r>
      <w:r w:rsidRPr="00801506">
        <w:rPr>
          <w:rFonts w:cs="굴림"/>
          <w:color w:val="000000"/>
          <w:kern w:val="0"/>
          <w:sz w:val="21"/>
          <w:szCs w:val="21"/>
          <w14:ligatures w14:val="none"/>
        </w:rPr>
        <w:t xml:space="preserve">) </w:t>
      </w:r>
      <w:r w:rsidRPr="00801506">
        <w:rPr>
          <w:rFonts w:cs="굴림"/>
          <w:color w:val="0000FF"/>
          <w:kern w:val="0"/>
          <w:sz w:val="21"/>
          <w:szCs w:val="21"/>
          <w14:ligatures w14:val="none"/>
        </w:rPr>
        <w:t>=&gt;</w:t>
      </w:r>
      <w:r w:rsidRPr="00801506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801506">
        <w:rPr>
          <w:rFonts w:cs="굴림"/>
          <w:color w:val="267F99"/>
          <w:kern w:val="0"/>
          <w:sz w:val="21"/>
          <w:szCs w:val="21"/>
          <w14:ligatures w14:val="none"/>
        </w:rPr>
        <w:t>void</w:t>
      </w:r>
      <w:r w:rsidRPr="00801506">
        <w:rPr>
          <w:rFonts w:cs="굴림"/>
          <w:color w:val="000000"/>
          <w:kern w:val="0"/>
          <w:sz w:val="21"/>
          <w:szCs w:val="21"/>
          <w14:ligatures w14:val="none"/>
        </w:rPr>
        <w:t>;</w:t>
      </w:r>
    </w:p>
    <w:p w14:paraId="31AB31E5" w14:textId="2F012228" w:rsidR="00AF5514" w:rsidRDefault="00AF5514" w:rsidP="00FF3EBA">
      <w:pPr>
        <w:rPr>
          <w:rFonts w:cs="굴림"/>
          <w:color w:val="000000"/>
          <w:kern w:val="0"/>
          <w:sz w:val="21"/>
          <w:szCs w:val="21"/>
          <w14:ligatures w14:val="none"/>
        </w:rPr>
      </w:pP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/>
          <w:color w:val="000000"/>
          <w:kern w:val="0"/>
          <w:sz w:val="21"/>
          <w:szCs w:val="21"/>
          <w14:ligatures w14:val="none"/>
        </w:rPr>
        <w:t xml:space="preserve">  </w:t>
      </w:r>
      <w:r w:rsidR="00C36287">
        <w:rPr>
          <w:rFonts w:cs="굴림" w:hint="eastAsia"/>
          <w:color w:val="000000"/>
          <w:kern w:val="0"/>
          <w:sz w:val="21"/>
          <w:szCs w:val="21"/>
          <w14:ligatures w14:val="none"/>
        </w:rPr>
        <w:t>t</w:t>
      </w:r>
      <w:r w:rsidR="00C36287">
        <w:rPr>
          <w:rFonts w:cs="굴림"/>
          <w:color w:val="000000"/>
          <w:kern w:val="0"/>
          <w:sz w:val="21"/>
          <w:szCs w:val="21"/>
          <w14:ligatures w14:val="none"/>
        </w:rPr>
        <w:t xml:space="preserve">odo </w:t>
      </w:r>
      <w:r w:rsidR="00C36287">
        <w:rPr>
          <w:rFonts w:cs="굴림" w:hint="eastAsia"/>
          <w:color w:val="000000"/>
          <w:kern w:val="0"/>
          <w:sz w:val="21"/>
          <w:szCs w:val="21"/>
          <w14:ligatures w14:val="none"/>
        </w:rPr>
        <w:t>입력</w:t>
      </w:r>
      <w:r w:rsidR="00C36287"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 w:rsidR="00C36287">
        <w:rPr>
          <w:rFonts w:cs="굴림" w:hint="eastAsia"/>
          <w:color w:val="000000"/>
          <w:kern w:val="0"/>
          <w:sz w:val="21"/>
          <w:szCs w:val="21"/>
          <w14:ligatures w14:val="none"/>
        </w:rPr>
        <w:t>화면에서</w:t>
      </w:r>
      <w:r w:rsidR="00C36287"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 w:rsidR="00C36287">
        <w:rPr>
          <w:rFonts w:cs="굴림" w:hint="eastAsia"/>
          <w:color w:val="000000"/>
          <w:kern w:val="0"/>
          <w:sz w:val="21"/>
          <w:szCs w:val="21"/>
          <w14:ligatures w14:val="none"/>
        </w:rPr>
        <w:t>저장</w:t>
      </w:r>
      <w:r w:rsidR="00C36287"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 w:rsidR="00C36287">
        <w:rPr>
          <w:rFonts w:cs="굴림" w:hint="eastAsia"/>
          <w:color w:val="000000"/>
          <w:kern w:val="0"/>
          <w:sz w:val="21"/>
          <w:szCs w:val="21"/>
          <w14:ligatures w14:val="none"/>
        </w:rPr>
        <w:t>버튼이</w:t>
      </w:r>
      <w:r w:rsidR="00C36287"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 w:rsidR="00C36287">
        <w:rPr>
          <w:rFonts w:cs="굴림" w:hint="eastAsia"/>
          <w:color w:val="000000"/>
          <w:kern w:val="0"/>
          <w:sz w:val="21"/>
          <w:szCs w:val="21"/>
          <w14:ligatures w14:val="none"/>
        </w:rPr>
        <w:t>클릭되면</w:t>
      </w:r>
      <w:r w:rsidR="00C36287">
        <w:rPr>
          <w:rFonts w:cs="굴림" w:hint="eastAsia"/>
          <w:color w:val="000000"/>
          <w:kern w:val="0"/>
          <w:sz w:val="21"/>
          <w:szCs w:val="21"/>
          <w14:ligatures w14:val="none"/>
        </w:rPr>
        <w:t>,</w:t>
      </w:r>
    </w:p>
    <w:p w14:paraId="58D61A1F" w14:textId="035B766B" w:rsidR="00C36287" w:rsidRDefault="00C36287" w:rsidP="00FF3EBA">
      <w:pPr>
        <w:rPr>
          <w:rFonts w:cs="굴림"/>
          <w:color w:val="000000"/>
          <w:kern w:val="0"/>
          <w:sz w:val="21"/>
          <w:szCs w:val="21"/>
          <w14:ligatures w14:val="none"/>
        </w:rPr>
      </w:pP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/>
          <w:color w:val="000000"/>
          <w:kern w:val="0"/>
          <w:sz w:val="21"/>
          <w:szCs w:val="21"/>
          <w14:ligatures w14:val="none"/>
        </w:rPr>
        <w:t xml:space="preserve">  todo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입력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화면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컴포넌트는</w:t>
      </w:r>
      <w:r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="00F51655">
        <w:rPr>
          <w:rFonts w:cs="굴림" w:hint="eastAsia"/>
          <w:color w:val="000000"/>
          <w:kern w:val="0"/>
          <w:sz w:val="21"/>
          <w:szCs w:val="21"/>
          <w14:ligatures w14:val="none"/>
        </w:rPr>
        <w:t>컨테이너</w:t>
      </w:r>
      <w:r w:rsidR="00F51655"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 w:rsidR="00F51655">
        <w:rPr>
          <w:rFonts w:cs="굴림" w:hint="eastAsia"/>
          <w:color w:val="000000"/>
          <w:kern w:val="0"/>
          <w:sz w:val="21"/>
          <w:szCs w:val="21"/>
          <w14:ligatures w14:val="none"/>
        </w:rPr>
        <w:t>컴포넌트에게</w:t>
      </w:r>
      <w:r w:rsidR="00F51655"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 w:rsidR="00F51655">
        <w:rPr>
          <w:rFonts w:cs="굴림" w:hint="eastAsia"/>
          <w:color w:val="000000"/>
          <w:kern w:val="0"/>
          <w:sz w:val="21"/>
          <w:szCs w:val="21"/>
          <w14:ligatures w14:val="none"/>
        </w:rPr>
        <w:t>보고해야</w:t>
      </w:r>
      <w:r w:rsidR="00F51655"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 w:rsidR="00F51655">
        <w:rPr>
          <w:rFonts w:cs="굴림" w:hint="eastAsia"/>
          <w:color w:val="000000"/>
          <w:kern w:val="0"/>
          <w:sz w:val="21"/>
          <w:szCs w:val="21"/>
          <w14:ligatures w14:val="none"/>
        </w:rPr>
        <w:t>한다</w:t>
      </w:r>
      <w:r w:rsidR="00F51655">
        <w:rPr>
          <w:rFonts w:cs="굴림" w:hint="eastAsia"/>
          <w:color w:val="000000"/>
          <w:kern w:val="0"/>
          <w:sz w:val="21"/>
          <w:szCs w:val="21"/>
          <w14:ligatures w14:val="none"/>
        </w:rPr>
        <w:t>.</w:t>
      </w:r>
    </w:p>
    <w:p w14:paraId="6AB3A1C3" w14:textId="671B961B" w:rsidR="00F51655" w:rsidRDefault="00F51655" w:rsidP="00FF3EBA">
      <w:pPr>
        <w:rPr>
          <w:rFonts w:cs="굴림"/>
          <w:color w:val="000000"/>
          <w:kern w:val="0"/>
          <w:sz w:val="21"/>
          <w:szCs w:val="21"/>
          <w14:ligatures w14:val="none"/>
        </w:rPr>
      </w:pP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/>
          <w:color w:val="000000"/>
          <w:kern w:val="0"/>
          <w:sz w:val="21"/>
          <w:szCs w:val="21"/>
          <w14:ligatures w14:val="none"/>
        </w:rPr>
        <w:t xml:space="preserve"> 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보고를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받은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컨테이너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컴포넌트가</w:t>
      </w:r>
      <w:r w:rsidR="004E2FA3">
        <w:rPr>
          <w:rFonts w:cs="굴림"/>
          <w:color w:val="000000"/>
          <w:kern w:val="0"/>
          <w:sz w:val="21"/>
          <w:szCs w:val="21"/>
          <w14:ligatures w14:val="none"/>
        </w:rPr>
        <w:t xml:space="preserve">, </w:t>
      </w:r>
      <w:r w:rsidR="004E2FA3">
        <w:rPr>
          <w:rFonts w:cs="굴림" w:hint="eastAsia"/>
          <w:color w:val="000000"/>
          <w:kern w:val="0"/>
          <w:sz w:val="21"/>
          <w:szCs w:val="21"/>
          <w14:ligatures w14:val="none"/>
        </w:rPr>
        <w:t>할일</w:t>
      </w:r>
      <w:r w:rsidR="004E2FA3"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 w:rsidR="004E2FA3">
        <w:rPr>
          <w:rFonts w:cs="굴림" w:hint="eastAsia"/>
          <w:color w:val="000000"/>
          <w:kern w:val="0"/>
          <w:sz w:val="21"/>
          <w:szCs w:val="21"/>
          <w14:ligatures w14:val="none"/>
        </w:rPr>
        <w:t>목록에</w:t>
      </w:r>
      <w:r w:rsidR="004E2FA3"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 w:rsidR="004E2FA3">
        <w:rPr>
          <w:rFonts w:cs="굴림" w:hint="eastAsia"/>
          <w:color w:val="000000"/>
          <w:kern w:val="0"/>
          <w:sz w:val="21"/>
          <w:szCs w:val="21"/>
          <w14:ligatures w14:val="none"/>
        </w:rPr>
        <w:t>새</w:t>
      </w:r>
      <w:r w:rsidR="004E2FA3"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 w:rsidR="004E2FA3">
        <w:rPr>
          <w:rFonts w:cs="굴림" w:hint="eastAsia"/>
          <w:color w:val="000000"/>
          <w:kern w:val="0"/>
          <w:sz w:val="21"/>
          <w:szCs w:val="21"/>
          <w14:ligatures w14:val="none"/>
        </w:rPr>
        <w:t>할일을</w:t>
      </w:r>
      <w:r w:rsidR="004E2FA3"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 w:rsidR="004E2FA3">
        <w:rPr>
          <w:rFonts w:cs="굴림" w:hint="eastAsia"/>
          <w:color w:val="000000"/>
          <w:kern w:val="0"/>
          <w:sz w:val="21"/>
          <w:szCs w:val="21"/>
          <w14:ligatures w14:val="none"/>
        </w:rPr>
        <w:t>추가한다</w:t>
      </w:r>
      <w:r w:rsidR="004E2FA3">
        <w:rPr>
          <w:rFonts w:cs="굴림" w:hint="eastAsia"/>
          <w:color w:val="000000"/>
          <w:kern w:val="0"/>
          <w:sz w:val="21"/>
          <w:szCs w:val="21"/>
          <w14:ligatures w14:val="none"/>
        </w:rPr>
        <w:t>.</w:t>
      </w:r>
    </w:p>
    <w:p w14:paraId="3BF770C7" w14:textId="04593478" w:rsidR="004E2FA3" w:rsidRPr="004E2FA3" w:rsidRDefault="004E2FA3" w:rsidP="00FF3EBA">
      <w:pPr>
        <w:rPr>
          <w:rFonts w:cs="굴림"/>
          <w:color w:val="000000"/>
          <w:kern w:val="0"/>
          <w:sz w:val="21"/>
          <w:szCs w:val="21"/>
          <w14:ligatures w14:val="none"/>
        </w:rPr>
      </w:pP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/>
          <w:color w:val="000000"/>
          <w:kern w:val="0"/>
          <w:sz w:val="21"/>
          <w:szCs w:val="21"/>
          <w14:ligatures w14:val="none"/>
        </w:rPr>
        <w:t xml:space="preserve"> 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이렇게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보고하기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위한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함수의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타입이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/>
          <w:color w:val="000000"/>
          <w:kern w:val="0"/>
          <w:sz w:val="21"/>
          <w:szCs w:val="21"/>
          <w14:ligatures w14:val="none"/>
        </w:rPr>
        <w:t xml:space="preserve">AddTodoFunc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이다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.</w:t>
      </w:r>
    </w:p>
    <w:p w14:paraId="3CD5B1DF" w14:textId="0808096A" w:rsidR="00F27D7C" w:rsidRDefault="008C136A" w:rsidP="00FF3EBA">
      <w:pPr>
        <w:rPr>
          <w:rFonts w:cs="굴림"/>
          <w:color w:val="000000"/>
          <w:kern w:val="0"/>
          <w:sz w:val="21"/>
          <w:szCs w:val="21"/>
          <w14:ligatures w14:val="none"/>
        </w:rPr>
      </w:pPr>
      <w:r>
        <w:rPr>
          <w:rFonts w:cs="굴림"/>
          <w:color w:val="000000"/>
          <w:kern w:val="0"/>
          <w:sz w:val="21"/>
          <w:szCs w:val="21"/>
          <w14:ligatures w14:val="none"/>
        </w:rPr>
        <w:t xml:space="preserve">       </w:t>
      </w:r>
      <w:r w:rsidRPr="00801506">
        <w:rPr>
          <w:rFonts w:cs="굴림"/>
          <w:color w:val="000000"/>
          <w:kern w:val="0"/>
          <w:sz w:val="21"/>
          <w:szCs w:val="21"/>
          <w14:ligatures w14:val="none"/>
        </w:rPr>
        <w:t>(</w:t>
      </w:r>
      <w:r w:rsidRPr="00801506">
        <w:rPr>
          <w:rFonts w:cs="굴림"/>
          <w:color w:val="001080"/>
          <w:kern w:val="0"/>
          <w:sz w:val="21"/>
          <w:szCs w:val="21"/>
          <w14:ligatures w14:val="none"/>
        </w:rPr>
        <w:t>text</w:t>
      </w:r>
      <w:r w:rsidRPr="00801506">
        <w:rPr>
          <w:rFonts w:cs="굴림"/>
          <w:color w:val="000000"/>
          <w:kern w:val="0"/>
          <w:sz w:val="21"/>
          <w:szCs w:val="21"/>
          <w14:ligatures w14:val="none"/>
        </w:rPr>
        <w:t xml:space="preserve">: </w:t>
      </w:r>
      <w:r w:rsidRPr="00801506">
        <w:rPr>
          <w:rFonts w:cs="굴림"/>
          <w:color w:val="267F99"/>
          <w:kern w:val="0"/>
          <w:sz w:val="21"/>
          <w:szCs w:val="21"/>
          <w14:ligatures w14:val="none"/>
        </w:rPr>
        <w:t>string</w:t>
      </w:r>
      <w:r w:rsidRPr="00801506">
        <w:rPr>
          <w:rFonts w:cs="굴림"/>
          <w:color w:val="000000"/>
          <w:kern w:val="0"/>
          <w:sz w:val="21"/>
          <w:szCs w:val="21"/>
          <w14:ligatures w14:val="none"/>
        </w:rPr>
        <w:t>)</w:t>
      </w:r>
      <w:r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부분은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함수의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파라미터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변수의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타입이고</w:t>
      </w:r>
    </w:p>
    <w:p w14:paraId="28BCB20C" w14:textId="469F4D40" w:rsidR="008C136A" w:rsidRDefault="008C136A" w:rsidP="00FF3EBA"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/>
          <w:color w:val="000000"/>
          <w:kern w:val="0"/>
          <w:sz w:val="21"/>
          <w:szCs w:val="21"/>
          <w14:ligatures w14:val="none"/>
        </w:rPr>
        <w:t xml:space="preserve">      </w:t>
      </w:r>
      <w:r w:rsidRPr="00801506">
        <w:rPr>
          <w:rFonts w:cs="굴림"/>
          <w:color w:val="0000FF"/>
          <w:kern w:val="0"/>
          <w:sz w:val="21"/>
          <w:szCs w:val="21"/>
          <w14:ligatures w14:val="none"/>
        </w:rPr>
        <w:t>=&gt;</w:t>
      </w:r>
      <w:r w:rsidRPr="00801506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801506">
        <w:rPr>
          <w:rFonts w:cs="굴림"/>
          <w:color w:val="267F99"/>
          <w:kern w:val="0"/>
          <w:sz w:val="21"/>
          <w:szCs w:val="21"/>
          <w14:ligatures w14:val="none"/>
        </w:rPr>
        <w:t>void</w:t>
      </w:r>
      <w:r>
        <w:rPr>
          <w:rFonts w:cs="굴림"/>
          <w:color w:val="267F99"/>
          <w:kern w:val="0"/>
          <w:sz w:val="21"/>
          <w:szCs w:val="21"/>
          <w14:ligatures w14:val="none"/>
        </w:rPr>
        <w:t xml:space="preserve"> </w:t>
      </w:r>
      <w:r w:rsidRPr="008C136A">
        <w:t>부분은</w:t>
      </w:r>
      <w:r>
        <w:rPr>
          <w:rFonts w:hint="eastAsia"/>
        </w:rPr>
        <w:t xml:space="preserve"> </w:t>
      </w:r>
      <w:r>
        <w:rPr>
          <w:rFonts w:hint="eastAsia"/>
        </w:rPr>
        <w:t>리턴값의</w:t>
      </w:r>
      <w:r>
        <w:rPr>
          <w:rFonts w:hint="eastAsia"/>
        </w:rPr>
        <w:t xml:space="preserve"> </w:t>
      </w:r>
      <w:r>
        <w:rPr>
          <w:rFonts w:hint="eastAsia"/>
        </w:rPr>
        <w:t>타입이다</w:t>
      </w:r>
      <w:r>
        <w:rPr>
          <w:rFonts w:hint="eastAsia"/>
        </w:rPr>
        <w:t>.</w:t>
      </w:r>
    </w:p>
    <w:p w14:paraId="6E7DD5E4" w14:textId="77777777" w:rsidR="00F27D7C" w:rsidRDefault="00F27D7C" w:rsidP="00FF3EBA"/>
    <w:p w14:paraId="24FA7A7E" w14:textId="47E28B26" w:rsidR="00F63F51" w:rsidRDefault="00F63F51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59011056" w14:textId="77777777" w:rsidR="008C136A" w:rsidRPr="003D3442" w:rsidRDefault="008C136A" w:rsidP="00FF3EBA"/>
    <w:p w14:paraId="23F1B384" w14:textId="62536AB9" w:rsidR="002928EE" w:rsidRDefault="009A61E9" w:rsidP="009A61E9">
      <w:pPr>
        <w:pStyle w:val="3"/>
      </w:pPr>
      <w:r>
        <w:t>Todo</w:t>
      </w:r>
      <w:r w:rsidR="00FF3EBA">
        <w:t>Item.tsx</w:t>
      </w:r>
      <w:r w:rsidR="002928EE">
        <w:t xml:space="preserve"> </w:t>
      </w:r>
    </w:p>
    <w:p w14:paraId="67130EFC" w14:textId="36DB1CBA" w:rsidR="009A61E9" w:rsidRDefault="00DD4F96" w:rsidP="003D3442">
      <w:r>
        <w:rPr>
          <w:rFonts w:hint="eastAsia"/>
        </w:rPr>
        <w:t>s</w:t>
      </w:r>
      <w:r>
        <w:t xml:space="preserve">rc/TodoItem.tsx </w:t>
      </w:r>
      <w:r w:rsidR="002928EE">
        <w:rPr>
          <w:rFonts w:hint="eastAsia"/>
        </w:rPr>
        <w:t>할일</w:t>
      </w:r>
      <w:r w:rsidR="002928EE">
        <w:rPr>
          <w:rFonts w:hint="eastAsia"/>
        </w:rPr>
        <w:t xml:space="preserve"> </w:t>
      </w:r>
      <w:r w:rsidR="002928EE">
        <w:rPr>
          <w:rFonts w:hint="eastAsia"/>
        </w:rPr>
        <w:t>한개</w:t>
      </w:r>
      <w:r w:rsidR="002928EE">
        <w:rPr>
          <w:rFonts w:hint="eastAsia"/>
        </w:rPr>
        <w:t xml:space="preserve"> </w:t>
      </w:r>
      <w:r w:rsidR="002928EE">
        <w:rPr>
          <w:rFonts w:hint="eastAsia"/>
        </w:rPr>
        <w:t>화면</w:t>
      </w:r>
      <w:r w:rsidR="002928EE">
        <w:rPr>
          <w:rFonts w:hint="eastAsia"/>
        </w:rPr>
        <w:t xml:space="preserve"> </w:t>
      </w:r>
      <w:r w:rsidR="002928EE">
        <w:rPr>
          <w:rFonts w:hint="eastAsia"/>
        </w:rPr>
        <w:t>컴포넌트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F3EBA" w14:paraId="02A59FA0" w14:textId="77777777" w:rsidTr="00FF3EBA">
        <w:tc>
          <w:tcPr>
            <w:tcW w:w="10456" w:type="dxa"/>
          </w:tcPr>
          <w:p w14:paraId="31A75D59" w14:textId="77777777" w:rsidR="004A1A3E" w:rsidRPr="004A1A3E" w:rsidRDefault="004A1A3E" w:rsidP="004A1A3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A1A3E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Pr="004A1A3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1A3E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React</w:t>
            </w:r>
            <w:r w:rsidRPr="004A1A3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1A3E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from</w:t>
            </w:r>
            <w:r w:rsidRPr="004A1A3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1A3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'react'</w:t>
            </w:r>
          </w:p>
          <w:p w14:paraId="7CB4F7F8" w14:textId="77777777" w:rsidR="004A1A3E" w:rsidRPr="004A1A3E" w:rsidRDefault="004A1A3E" w:rsidP="004A1A3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A1A3E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Pr="004A1A3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1A3E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type</w:t>
            </w:r>
            <w:r w:rsidRPr="004A1A3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1A3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*</w:t>
            </w:r>
            <w:r w:rsidRPr="004A1A3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1A3E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as</w:t>
            </w:r>
            <w:r w:rsidRPr="004A1A3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1A3E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types</w:t>
            </w:r>
            <w:r w:rsidRPr="004A1A3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1A3E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from</w:t>
            </w:r>
            <w:r w:rsidRPr="004A1A3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1A3E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'./types'</w:t>
            </w:r>
          </w:p>
          <w:p w14:paraId="4599E0BA" w14:textId="77777777" w:rsidR="004A1A3E" w:rsidRPr="004A1A3E" w:rsidRDefault="004A1A3E" w:rsidP="004A1A3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3B4F0E52" w14:textId="77777777" w:rsidR="004A1A3E" w:rsidRPr="004A1A3E" w:rsidRDefault="004A1A3E" w:rsidP="004A1A3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A1A3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type</w:t>
            </w:r>
            <w:r w:rsidRPr="004A1A3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1A3E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Props</w:t>
            </w:r>
            <w:r w:rsidRPr="004A1A3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= {</w:t>
            </w:r>
          </w:p>
          <w:p w14:paraId="62E535F4" w14:textId="77777777" w:rsidR="004A1A3E" w:rsidRPr="004A1A3E" w:rsidRDefault="004A1A3E" w:rsidP="004A1A3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A1A3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4A1A3E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todo</w:t>
            </w:r>
            <w:r w:rsidRPr="004A1A3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4A1A3E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types</w:t>
            </w:r>
            <w:r w:rsidRPr="004A1A3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4A1A3E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Todo</w:t>
            </w:r>
          </w:p>
          <w:p w14:paraId="0E53CD80" w14:textId="77777777" w:rsidR="004A1A3E" w:rsidRPr="004A1A3E" w:rsidRDefault="004A1A3E" w:rsidP="004A1A3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A1A3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3FFF64A4" w14:textId="77777777" w:rsidR="004A1A3E" w:rsidRPr="004A1A3E" w:rsidRDefault="004A1A3E" w:rsidP="004A1A3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43C4C9CF" w14:textId="77777777" w:rsidR="004A1A3E" w:rsidRPr="004A1A3E" w:rsidRDefault="004A1A3E" w:rsidP="004A1A3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A1A3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4A1A3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1A3E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TodoItem</w:t>
            </w:r>
            <w:r w:rsidRPr="004A1A3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({ </w:t>
            </w:r>
            <w:r w:rsidRPr="004A1A3E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todo</w:t>
            </w:r>
            <w:r w:rsidRPr="004A1A3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}: </w:t>
            </w:r>
            <w:r w:rsidRPr="004A1A3E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Props</w:t>
            </w:r>
            <w:r w:rsidRPr="004A1A3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 {</w:t>
            </w:r>
          </w:p>
          <w:p w14:paraId="6F7EE90E" w14:textId="77777777" w:rsidR="004A1A3E" w:rsidRPr="004A1A3E" w:rsidRDefault="004A1A3E" w:rsidP="004A1A3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A1A3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4A1A3E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4A1A3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</w:p>
          <w:p w14:paraId="72BFBCA3" w14:textId="77777777" w:rsidR="004A1A3E" w:rsidRPr="004A1A3E" w:rsidRDefault="004A1A3E" w:rsidP="004A1A3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A1A3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A1A3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&lt;tr&gt;</w:t>
            </w:r>
          </w:p>
          <w:p w14:paraId="40B4B17A" w14:textId="77777777" w:rsidR="004A1A3E" w:rsidRPr="004A1A3E" w:rsidRDefault="004A1A3E" w:rsidP="004A1A3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A1A3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4A1A3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&lt;td&gt;</w:t>
            </w:r>
            <w:r w:rsidRPr="004A1A3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4A1A3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1A3E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todo</w:t>
            </w:r>
            <w:r w:rsidRPr="004A1A3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4A1A3E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id</w:t>
            </w:r>
            <w:r w:rsidRPr="004A1A3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1A3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4A1A3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&lt;/td&gt;</w:t>
            </w:r>
          </w:p>
          <w:p w14:paraId="6F095D53" w14:textId="77777777" w:rsidR="004A1A3E" w:rsidRPr="004A1A3E" w:rsidRDefault="004A1A3E" w:rsidP="004A1A3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A1A3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4A1A3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&lt;td&gt;</w:t>
            </w:r>
            <w:r w:rsidRPr="004A1A3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4A1A3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1A3E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todo</w:t>
            </w:r>
            <w:r w:rsidRPr="004A1A3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4A1A3E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title</w:t>
            </w:r>
            <w:r w:rsidRPr="004A1A3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1A3E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4A1A3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&lt;/td&gt;</w:t>
            </w:r>
          </w:p>
          <w:p w14:paraId="554E2858" w14:textId="77777777" w:rsidR="004A1A3E" w:rsidRPr="004A1A3E" w:rsidRDefault="004A1A3E" w:rsidP="004A1A3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A1A3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A1A3E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&lt;/tr&gt;</w:t>
            </w:r>
          </w:p>
          <w:p w14:paraId="326EA717" w14:textId="77777777" w:rsidR="004A1A3E" w:rsidRPr="004A1A3E" w:rsidRDefault="004A1A3E" w:rsidP="004A1A3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A1A3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)</w:t>
            </w:r>
          </w:p>
          <w:p w14:paraId="5A0CDF24" w14:textId="77777777" w:rsidR="004A1A3E" w:rsidRPr="004A1A3E" w:rsidRDefault="004A1A3E" w:rsidP="004A1A3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A1A3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3AD9545A" w14:textId="77777777" w:rsidR="004A1A3E" w:rsidRPr="004A1A3E" w:rsidRDefault="004A1A3E" w:rsidP="004A1A3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607BA63F" w14:textId="0098D352" w:rsidR="00FF3EBA" w:rsidRPr="004A1A3E" w:rsidRDefault="004A1A3E" w:rsidP="004A1A3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A1A3E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export</w:t>
            </w:r>
            <w:r w:rsidRPr="004A1A3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1A3E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default</w:t>
            </w:r>
            <w:r w:rsidRPr="004A1A3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A1A3E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TodoItem</w:t>
            </w:r>
            <w:r w:rsidRPr="004A1A3E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</w:tc>
      </w:tr>
    </w:tbl>
    <w:p w14:paraId="09120EFC" w14:textId="2D171B8B" w:rsidR="0001197E" w:rsidRDefault="0001197E" w:rsidP="00FF3EBA"/>
    <w:p w14:paraId="26A5D8A6" w14:textId="77777777" w:rsidR="00F63F51" w:rsidRPr="004A1A3E" w:rsidRDefault="00F63F51" w:rsidP="00F63F51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4A1A3E">
        <w:rPr>
          <w:rFonts w:cs="굴림"/>
          <w:color w:val="AF00DB"/>
          <w:kern w:val="0"/>
          <w:sz w:val="21"/>
          <w:szCs w:val="21"/>
          <w14:ligatures w14:val="none"/>
        </w:rPr>
        <w:t>import</w:t>
      </w:r>
      <w:r w:rsidRPr="004A1A3E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4A1A3E">
        <w:rPr>
          <w:rFonts w:cs="굴림"/>
          <w:color w:val="AF00DB"/>
          <w:kern w:val="0"/>
          <w:sz w:val="21"/>
          <w:szCs w:val="21"/>
          <w14:ligatures w14:val="none"/>
        </w:rPr>
        <w:t>type</w:t>
      </w:r>
      <w:r w:rsidRPr="004A1A3E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4A1A3E">
        <w:rPr>
          <w:rFonts w:cs="굴림"/>
          <w:color w:val="0000FF"/>
          <w:kern w:val="0"/>
          <w:sz w:val="21"/>
          <w:szCs w:val="21"/>
          <w14:ligatures w14:val="none"/>
        </w:rPr>
        <w:t>*</w:t>
      </w:r>
      <w:r w:rsidRPr="004A1A3E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4A1A3E">
        <w:rPr>
          <w:rFonts w:cs="굴림"/>
          <w:color w:val="AF00DB"/>
          <w:kern w:val="0"/>
          <w:sz w:val="21"/>
          <w:szCs w:val="21"/>
          <w14:ligatures w14:val="none"/>
        </w:rPr>
        <w:t>as</w:t>
      </w:r>
      <w:r w:rsidRPr="004A1A3E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4A1A3E">
        <w:rPr>
          <w:rFonts w:cs="굴림"/>
          <w:color w:val="001080"/>
          <w:kern w:val="0"/>
          <w:sz w:val="21"/>
          <w:szCs w:val="21"/>
          <w14:ligatures w14:val="none"/>
        </w:rPr>
        <w:t>types</w:t>
      </w:r>
      <w:r w:rsidRPr="004A1A3E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4A1A3E">
        <w:rPr>
          <w:rFonts w:cs="굴림"/>
          <w:color w:val="AF00DB"/>
          <w:kern w:val="0"/>
          <w:sz w:val="21"/>
          <w:szCs w:val="21"/>
          <w14:ligatures w14:val="none"/>
        </w:rPr>
        <w:t>from</w:t>
      </w:r>
      <w:r w:rsidRPr="004A1A3E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4A1A3E">
        <w:rPr>
          <w:rFonts w:cs="굴림"/>
          <w:color w:val="A31515"/>
          <w:kern w:val="0"/>
          <w:sz w:val="21"/>
          <w:szCs w:val="21"/>
          <w14:ligatures w14:val="none"/>
        </w:rPr>
        <w:t>'./types'</w:t>
      </w:r>
    </w:p>
    <w:p w14:paraId="4C565273" w14:textId="270ABCC2" w:rsidR="00F63F51" w:rsidRDefault="00F63F51" w:rsidP="00FF3EBA">
      <w:r>
        <w:t xml:space="preserve">  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t xml:space="preserve">import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t>import type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구현해야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0995789C" w14:textId="77777777" w:rsidR="00F63F51" w:rsidRDefault="00F63F51" w:rsidP="00FF3EBA"/>
    <w:p w14:paraId="46CC2D16" w14:textId="77777777" w:rsidR="008E273A" w:rsidRPr="004A1A3E" w:rsidRDefault="008E273A" w:rsidP="008E273A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4A1A3E">
        <w:rPr>
          <w:rFonts w:cs="굴림"/>
          <w:color w:val="0000FF"/>
          <w:kern w:val="0"/>
          <w:sz w:val="21"/>
          <w:szCs w:val="21"/>
          <w14:ligatures w14:val="none"/>
        </w:rPr>
        <w:t>type</w:t>
      </w:r>
      <w:r w:rsidRPr="004A1A3E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4A1A3E">
        <w:rPr>
          <w:rFonts w:cs="굴림"/>
          <w:color w:val="267F99"/>
          <w:kern w:val="0"/>
          <w:sz w:val="21"/>
          <w:szCs w:val="21"/>
          <w14:ligatures w14:val="none"/>
        </w:rPr>
        <w:t>Props</w:t>
      </w:r>
      <w:r w:rsidRPr="004A1A3E">
        <w:rPr>
          <w:rFonts w:cs="굴림"/>
          <w:color w:val="000000"/>
          <w:kern w:val="0"/>
          <w:sz w:val="21"/>
          <w:szCs w:val="21"/>
          <w14:ligatures w14:val="none"/>
        </w:rPr>
        <w:t xml:space="preserve"> = {</w:t>
      </w:r>
    </w:p>
    <w:p w14:paraId="21EA7AF0" w14:textId="77777777" w:rsidR="008E273A" w:rsidRPr="004A1A3E" w:rsidRDefault="008E273A" w:rsidP="008E273A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4A1A3E">
        <w:rPr>
          <w:rFonts w:cs="굴림"/>
          <w:color w:val="000000"/>
          <w:kern w:val="0"/>
          <w:sz w:val="21"/>
          <w:szCs w:val="21"/>
          <w14:ligatures w14:val="none"/>
        </w:rPr>
        <w:t xml:space="preserve">  </w:t>
      </w:r>
      <w:r w:rsidRPr="004A1A3E">
        <w:rPr>
          <w:rFonts w:cs="굴림"/>
          <w:color w:val="001080"/>
          <w:kern w:val="0"/>
          <w:sz w:val="21"/>
          <w:szCs w:val="21"/>
          <w14:ligatures w14:val="none"/>
        </w:rPr>
        <w:t>todo</w:t>
      </w:r>
      <w:r w:rsidRPr="004A1A3E">
        <w:rPr>
          <w:rFonts w:cs="굴림"/>
          <w:color w:val="000000"/>
          <w:kern w:val="0"/>
          <w:sz w:val="21"/>
          <w:szCs w:val="21"/>
          <w14:ligatures w14:val="none"/>
        </w:rPr>
        <w:t xml:space="preserve">: </w:t>
      </w:r>
      <w:r w:rsidRPr="004A1A3E">
        <w:rPr>
          <w:rFonts w:cs="굴림"/>
          <w:color w:val="267F99"/>
          <w:kern w:val="0"/>
          <w:sz w:val="21"/>
          <w:szCs w:val="21"/>
          <w14:ligatures w14:val="none"/>
        </w:rPr>
        <w:t>types</w:t>
      </w:r>
      <w:r w:rsidRPr="004A1A3E">
        <w:rPr>
          <w:rFonts w:cs="굴림"/>
          <w:color w:val="000000"/>
          <w:kern w:val="0"/>
          <w:sz w:val="21"/>
          <w:szCs w:val="21"/>
          <w14:ligatures w14:val="none"/>
        </w:rPr>
        <w:t>.</w:t>
      </w:r>
      <w:r w:rsidRPr="004A1A3E">
        <w:rPr>
          <w:rFonts w:cs="굴림"/>
          <w:color w:val="267F99"/>
          <w:kern w:val="0"/>
          <w:sz w:val="21"/>
          <w:szCs w:val="21"/>
          <w14:ligatures w14:val="none"/>
        </w:rPr>
        <w:t>Todo</w:t>
      </w:r>
    </w:p>
    <w:p w14:paraId="3B7B09C7" w14:textId="77777777" w:rsidR="008E273A" w:rsidRPr="004A1A3E" w:rsidRDefault="008E273A" w:rsidP="008E273A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4A1A3E">
        <w:rPr>
          <w:rFonts w:cs="굴림"/>
          <w:color w:val="000000"/>
          <w:kern w:val="0"/>
          <w:sz w:val="21"/>
          <w:szCs w:val="21"/>
          <w14:ligatures w14:val="none"/>
        </w:rPr>
        <w:t>}</w:t>
      </w:r>
    </w:p>
    <w:p w14:paraId="3D40BB23" w14:textId="27816440" w:rsidR="00F63F51" w:rsidRDefault="008E273A" w:rsidP="00FF3EBA">
      <w:r>
        <w:t xml:space="preserve">  </w:t>
      </w:r>
      <w:r w:rsidR="006347C1">
        <w:rPr>
          <w:rFonts w:hint="eastAsia"/>
        </w:rPr>
        <w:t>T</w:t>
      </w:r>
      <w:r w:rsidR="006347C1">
        <w:t xml:space="preserve">odoItem </w:t>
      </w:r>
      <w:r w:rsidR="006347C1">
        <w:rPr>
          <w:rFonts w:hint="eastAsia"/>
        </w:rPr>
        <w:t>컴포넌트의</w:t>
      </w:r>
      <w:r w:rsidR="006347C1">
        <w:rPr>
          <w:rFonts w:hint="eastAsia"/>
        </w:rPr>
        <w:t xml:space="preserve"> </w:t>
      </w:r>
      <w:r w:rsidR="006347C1">
        <w:t xml:space="preserve">props </w:t>
      </w:r>
      <w:r w:rsidR="006347C1">
        <w:rPr>
          <w:rFonts w:hint="eastAsia"/>
        </w:rPr>
        <w:t>타입</w:t>
      </w:r>
    </w:p>
    <w:p w14:paraId="690AD2D8" w14:textId="77777777" w:rsidR="006347C1" w:rsidRDefault="006347C1" w:rsidP="00FF3EBA"/>
    <w:p w14:paraId="49649944" w14:textId="4993BC50" w:rsidR="006347C1" w:rsidRDefault="000B4817" w:rsidP="00FF3EBA">
      <w:r>
        <w:rPr>
          <w:rFonts w:hint="eastAsia"/>
        </w:rPr>
        <w:t>컴포넌트</w:t>
      </w:r>
      <w:r>
        <w:rPr>
          <w:rFonts w:hint="eastAsia"/>
        </w:rPr>
        <w:t xml:space="preserve">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파라미터는</w:t>
      </w:r>
      <w:r>
        <w:rPr>
          <w:rFonts w:hint="eastAsia"/>
        </w:rPr>
        <w:t xml:space="preserve"> </w:t>
      </w:r>
      <w:r>
        <w:t xml:space="preserve">props </w:t>
      </w:r>
      <w:r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방법으로</w:t>
      </w:r>
      <w:r>
        <w:rPr>
          <w:rFonts w:hint="eastAsia"/>
        </w:rPr>
        <w:t xml:space="preserve"> </w:t>
      </w:r>
      <w:r>
        <w:rPr>
          <w:rFonts w:hint="eastAsia"/>
        </w:rPr>
        <w:t>선언할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507AF31D" w14:textId="77777777" w:rsidR="001567BF" w:rsidRDefault="001567BF" w:rsidP="000B4817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FF"/>
          <w:kern w:val="0"/>
          <w:sz w:val="21"/>
          <w:szCs w:val="21"/>
          <w14:ligatures w14:val="none"/>
        </w:rPr>
      </w:pPr>
    </w:p>
    <w:p w14:paraId="3EE33CA8" w14:textId="06FA6ED7" w:rsidR="000B4817" w:rsidRPr="004A1A3E" w:rsidRDefault="000B4817" w:rsidP="000B4817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>
        <w:rPr>
          <w:rFonts w:cs="굴림"/>
          <w:color w:val="0000FF"/>
          <w:kern w:val="0"/>
          <w:sz w:val="21"/>
          <w:szCs w:val="21"/>
          <w14:ligatures w14:val="none"/>
        </w:rPr>
        <w:t xml:space="preserve">    </w:t>
      </w:r>
      <w:r w:rsidRPr="004A1A3E">
        <w:rPr>
          <w:rFonts w:cs="굴림"/>
          <w:color w:val="0000FF"/>
          <w:kern w:val="0"/>
          <w:sz w:val="21"/>
          <w:szCs w:val="21"/>
          <w14:ligatures w14:val="none"/>
        </w:rPr>
        <w:t>function</w:t>
      </w:r>
      <w:r w:rsidRPr="004A1A3E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4A1A3E">
        <w:rPr>
          <w:rFonts w:cs="굴림"/>
          <w:color w:val="795E26"/>
          <w:kern w:val="0"/>
          <w:sz w:val="21"/>
          <w:szCs w:val="21"/>
          <w14:ligatures w14:val="none"/>
        </w:rPr>
        <w:t>TodoItem</w:t>
      </w:r>
      <w:r w:rsidRPr="004A1A3E">
        <w:rPr>
          <w:rFonts w:cs="굴림"/>
          <w:color w:val="000000"/>
          <w:kern w:val="0"/>
          <w:sz w:val="21"/>
          <w:szCs w:val="21"/>
          <w14:ligatures w14:val="none"/>
        </w:rPr>
        <w:t>(</w:t>
      </w:r>
      <w:r>
        <w:rPr>
          <w:rFonts w:cs="굴림" w:hint="eastAsia"/>
          <w:color w:val="001080"/>
          <w:kern w:val="0"/>
          <w:sz w:val="21"/>
          <w:szCs w:val="21"/>
          <w14:ligatures w14:val="none"/>
        </w:rPr>
        <w:t>p</w:t>
      </w:r>
      <w:r>
        <w:rPr>
          <w:rFonts w:cs="굴림"/>
          <w:color w:val="001080"/>
          <w:kern w:val="0"/>
          <w:sz w:val="21"/>
          <w:szCs w:val="21"/>
          <w14:ligatures w14:val="none"/>
        </w:rPr>
        <w:t xml:space="preserve">rops </w:t>
      </w:r>
      <w:r w:rsidRPr="004A1A3E">
        <w:rPr>
          <w:rFonts w:cs="굴림"/>
          <w:color w:val="000000"/>
          <w:kern w:val="0"/>
          <w:sz w:val="21"/>
          <w:szCs w:val="21"/>
          <w14:ligatures w14:val="none"/>
        </w:rPr>
        <w:t xml:space="preserve">: </w:t>
      </w:r>
      <w:r w:rsidRPr="004A1A3E">
        <w:rPr>
          <w:rFonts w:cs="굴림"/>
          <w:color w:val="267F99"/>
          <w:kern w:val="0"/>
          <w:sz w:val="21"/>
          <w:szCs w:val="21"/>
          <w14:ligatures w14:val="none"/>
        </w:rPr>
        <w:t>Props</w:t>
      </w:r>
      <w:r w:rsidRPr="004A1A3E">
        <w:rPr>
          <w:rFonts w:cs="굴림"/>
          <w:color w:val="000000"/>
          <w:kern w:val="0"/>
          <w:sz w:val="21"/>
          <w:szCs w:val="21"/>
          <w14:ligatures w14:val="none"/>
        </w:rPr>
        <w:t>)</w:t>
      </w:r>
    </w:p>
    <w:p w14:paraId="101FB9CD" w14:textId="0EE62B7B" w:rsidR="000B4817" w:rsidRDefault="000B4817" w:rsidP="006347C1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</w:pPr>
      <w:r>
        <w:rPr>
          <w:rFonts w:cs="굴림" w:hint="eastAsia"/>
          <w:color w:val="0000FF"/>
          <w:kern w:val="0"/>
          <w:sz w:val="21"/>
          <w:szCs w:val="21"/>
          <w14:ligatures w14:val="none"/>
        </w:rPr>
        <w:t xml:space="preserve"> </w:t>
      </w:r>
      <w:r>
        <w:rPr>
          <w:rFonts w:cs="굴림"/>
          <w:color w:val="0000FF"/>
          <w:kern w:val="0"/>
          <w:sz w:val="21"/>
          <w:szCs w:val="21"/>
          <w14:ligatures w14:val="none"/>
        </w:rPr>
        <w:t xml:space="preserve">       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선언했다면</w:t>
      </w:r>
      <w:r>
        <w:rPr>
          <w:rFonts w:hint="eastAsia"/>
        </w:rPr>
        <w:t>,</w:t>
      </w:r>
      <w:r>
        <w:t xml:space="preserve"> </w:t>
      </w:r>
      <w:r w:rsidR="006D51BC" w:rsidRPr="004A1A3E">
        <w:rPr>
          <w:rFonts w:cs="굴림"/>
          <w:color w:val="800000"/>
          <w:kern w:val="0"/>
          <w:sz w:val="21"/>
          <w:szCs w:val="21"/>
          <w14:ligatures w14:val="none"/>
        </w:rPr>
        <w:t>&lt;td&gt;</w:t>
      </w:r>
      <w:r w:rsidR="006D51BC" w:rsidRPr="004A1A3E">
        <w:rPr>
          <w:rFonts w:cs="굴림"/>
          <w:color w:val="0000FF"/>
          <w:kern w:val="0"/>
          <w:sz w:val="21"/>
          <w:szCs w:val="21"/>
          <w14:ligatures w14:val="none"/>
        </w:rPr>
        <w:t>{</w:t>
      </w:r>
      <w:r w:rsidR="006D51BC" w:rsidRPr="004A1A3E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="006D51BC">
        <w:rPr>
          <w:rFonts w:cs="굴림" w:hint="eastAsia"/>
          <w:color w:val="000000"/>
          <w:kern w:val="0"/>
          <w:sz w:val="21"/>
          <w:szCs w:val="21"/>
          <w14:ligatures w14:val="none"/>
        </w:rPr>
        <w:t>p</w:t>
      </w:r>
      <w:r w:rsidR="006D51BC">
        <w:rPr>
          <w:rFonts w:cs="굴림"/>
          <w:color w:val="000000"/>
          <w:kern w:val="0"/>
          <w:sz w:val="21"/>
          <w:szCs w:val="21"/>
          <w14:ligatures w14:val="none"/>
        </w:rPr>
        <w:t>rops.</w:t>
      </w:r>
      <w:r w:rsidR="006D51BC" w:rsidRPr="004A1A3E">
        <w:rPr>
          <w:rFonts w:cs="굴림"/>
          <w:color w:val="001080"/>
          <w:kern w:val="0"/>
          <w:sz w:val="21"/>
          <w:szCs w:val="21"/>
          <w14:ligatures w14:val="none"/>
        </w:rPr>
        <w:t>todo</w:t>
      </w:r>
      <w:r w:rsidR="006D51BC" w:rsidRPr="004A1A3E">
        <w:rPr>
          <w:rFonts w:cs="굴림"/>
          <w:color w:val="000000"/>
          <w:kern w:val="0"/>
          <w:sz w:val="21"/>
          <w:szCs w:val="21"/>
          <w14:ligatures w14:val="none"/>
        </w:rPr>
        <w:t>.</w:t>
      </w:r>
      <w:r w:rsidR="006D51BC" w:rsidRPr="004A1A3E">
        <w:rPr>
          <w:rFonts w:cs="굴림"/>
          <w:color w:val="001080"/>
          <w:kern w:val="0"/>
          <w:sz w:val="21"/>
          <w:szCs w:val="21"/>
          <w14:ligatures w14:val="none"/>
        </w:rPr>
        <w:t>id</w:t>
      </w:r>
      <w:r w:rsidR="006D51BC" w:rsidRPr="004A1A3E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="006D51BC" w:rsidRPr="004A1A3E">
        <w:rPr>
          <w:rFonts w:cs="굴림"/>
          <w:color w:val="0000FF"/>
          <w:kern w:val="0"/>
          <w:sz w:val="21"/>
          <w:szCs w:val="21"/>
          <w14:ligatures w14:val="none"/>
        </w:rPr>
        <w:t>}</w:t>
      </w:r>
      <w:r w:rsidR="006D51BC" w:rsidRPr="004A1A3E">
        <w:rPr>
          <w:rFonts w:cs="굴림"/>
          <w:color w:val="800000"/>
          <w:kern w:val="0"/>
          <w:sz w:val="21"/>
          <w:szCs w:val="21"/>
          <w14:ligatures w14:val="none"/>
        </w:rPr>
        <w:t>&lt;/td&gt;</w:t>
      </w:r>
      <w:r w:rsidR="006D51BC">
        <w:t xml:space="preserve"> </w:t>
      </w:r>
      <w:r w:rsidR="006D51BC">
        <w:rPr>
          <w:rFonts w:hint="eastAsia"/>
        </w:rPr>
        <w:t>이렇게</w:t>
      </w:r>
      <w:r w:rsidR="006D51BC">
        <w:rPr>
          <w:rFonts w:hint="eastAsia"/>
        </w:rPr>
        <w:t xml:space="preserve"> </w:t>
      </w:r>
      <w:r w:rsidR="006D51BC">
        <w:rPr>
          <w:rFonts w:hint="eastAsia"/>
        </w:rPr>
        <w:t>사용해야</w:t>
      </w:r>
      <w:r w:rsidR="006D51BC">
        <w:rPr>
          <w:rFonts w:hint="eastAsia"/>
        </w:rPr>
        <w:t xml:space="preserve"> </w:t>
      </w:r>
      <w:r w:rsidR="006D51BC">
        <w:rPr>
          <w:rFonts w:hint="eastAsia"/>
        </w:rPr>
        <w:t>한다</w:t>
      </w:r>
      <w:r w:rsidR="006D51BC">
        <w:rPr>
          <w:rFonts w:hint="eastAsia"/>
        </w:rPr>
        <w:t>.</w:t>
      </w:r>
    </w:p>
    <w:p w14:paraId="7F269A4D" w14:textId="322BAE6E" w:rsidR="001567BF" w:rsidRDefault="00562391" w:rsidP="006347C1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파라미터로</w:t>
      </w:r>
      <w:r>
        <w:rPr>
          <w:rFonts w:hint="eastAsia"/>
        </w:rPr>
        <w:t xml:space="preserve"> </w:t>
      </w:r>
      <w:r>
        <w:rPr>
          <w:rFonts w:hint="eastAsia"/>
        </w:rPr>
        <w:t>전달된</w:t>
      </w:r>
      <w:r>
        <w:rPr>
          <w:rFonts w:hint="eastAsia"/>
        </w:rPr>
        <w:t xml:space="preserve"> p</w:t>
      </w:r>
      <w:r>
        <w:t xml:space="preserve">rops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t xml:space="preserve">props </w:t>
      </w:r>
      <w:r>
        <w:rPr>
          <w:rFonts w:hint="eastAsia"/>
        </w:rPr>
        <w:t>파라미터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대입된다</w:t>
      </w:r>
      <w:r>
        <w:rPr>
          <w:rFonts w:hint="eastAsia"/>
        </w:rPr>
        <w:t>.</w:t>
      </w:r>
    </w:p>
    <w:p w14:paraId="0603A64A" w14:textId="77777777" w:rsidR="00562391" w:rsidRPr="000B4817" w:rsidRDefault="00562391" w:rsidP="006347C1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</w:pPr>
    </w:p>
    <w:p w14:paraId="5BA8900C" w14:textId="7F418888" w:rsidR="006347C1" w:rsidRDefault="000B4817" w:rsidP="006347C1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>
        <w:rPr>
          <w:rFonts w:cs="굴림"/>
          <w:color w:val="0000FF"/>
          <w:kern w:val="0"/>
          <w:sz w:val="21"/>
          <w:szCs w:val="21"/>
          <w14:ligatures w14:val="none"/>
        </w:rPr>
        <w:t xml:space="preserve">    </w:t>
      </w:r>
      <w:r w:rsidR="006347C1" w:rsidRPr="004A1A3E">
        <w:rPr>
          <w:rFonts w:cs="굴림"/>
          <w:color w:val="0000FF"/>
          <w:kern w:val="0"/>
          <w:sz w:val="21"/>
          <w:szCs w:val="21"/>
          <w14:ligatures w14:val="none"/>
        </w:rPr>
        <w:t>function</w:t>
      </w:r>
      <w:r w:rsidR="006347C1" w:rsidRPr="004A1A3E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="006347C1" w:rsidRPr="004A1A3E">
        <w:rPr>
          <w:rFonts w:cs="굴림"/>
          <w:color w:val="795E26"/>
          <w:kern w:val="0"/>
          <w:sz w:val="21"/>
          <w:szCs w:val="21"/>
          <w14:ligatures w14:val="none"/>
        </w:rPr>
        <w:t>TodoItem</w:t>
      </w:r>
      <w:r w:rsidR="006347C1" w:rsidRPr="004A1A3E">
        <w:rPr>
          <w:rFonts w:cs="굴림"/>
          <w:color w:val="000000"/>
          <w:kern w:val="0"/>
          <w:sz w:val="21"/>
          <w:szCs w:val="21"/>
          <w14:ligatures w14:val="none"/>
        </w:rPr>
        <w:t xml:space="preserve">({ </w:t>
      </w:r>
      <w:r w:rsidR="006347C1" w:rsidRPr="004A1A3E">
        <w:rPr>
          <w:rFonts w:cs="굴림"/>
          <w:color w:val="001080"/>
          <w:kern w:val="0"/>
          <w:sz w:val="21"/>
          <w:szCs w:val="21"/>
          <w14:ligatures w14:val="none"/>
        </w:rPr>
        <w:t>todo</w:t>
      </w:r>
      <w:r w:rsidR="006347C1" w:rsidRPr="004A1A3E">
        <w:rPr>
          <w:rFonts w:cs="굴림"/>
          <w:color w:val="000000"/>
          <w:kern w:val="0"/>
          <w:sz w:val="21"/>
          <w:szCs w:val="21"/>
          <w14:ligatures w14:val="none"/>
        </w:rPr>
        <w:t xml:space="preserve"> }: </w:t>
      </w:r>
      <w:r w:rsidR="006347C1" w:rsidRPr="004A1A3E">
        <w:rPr>
          <w:rFonts w:cs="굴림"/>
          <w:color w:val="267F99"/>
          <w:kern w:val="0"/>
          <w:sz w:val="21"/>
          <w:szCs w:val="21"/>
          <w14:ligatures w14:val="none"/>
        </w:rPr>
        <w:t>Props</w:t>
      </w:r>
      <w:r w:rsidR="006347C1" w:rsidRPr="004A1A3E">
        <w:rPr>
          <w:rFonts w:cs="굴림"/>
          <w:color w:val="000000"/>
          <w:kern w:val="0"/>
          <w:sz w:val="21"/>
          <w:szCs w:val="21"/>
          <w14:ligatures w14:val="none"/>
        </w:rPr>
        <w:t>)</w:t>
      </w:r>
    </w:p>
    <w:p w14:paraId="2EF81137" w14:textId="525B4998" w:rsidR="006D51BC" w:rsidRDefault="006D51BC" w:rsidP="006347C1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</w:pP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/>
          <w:color w:val="000000"/>
          <w:kern w:val="0"/>
          <w:sz w:val="21"/>
          <w:szCs w:val="21"/>
          <w14:ligatures w14:val="none"/>
        </w:rPr>
        <w:t xml:space="preserve">       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이렇게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선언했다면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,</w:t>
      </w:r>
      <w:r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4A1A3E">
        <w:rPr>
          <w:rFonts w:cs="굴림"/>
          <w:color w:val="800000"/>
          <w:kern w:val="0"/>
          <w:sz w:val="21"/>
          <w:szCs w:val="21"/>
          <w14:ligatures w14:val="none"/>
        </w:rPr>
        <w:t>&lt;td&gt;</w:t>
      </w:r>
      <w:r w:rsidRPr="004A1A3E">
        <w:rPr>
          <w:rFonts w:cs="굴림"/>
          <w:color w:val="0000FF"/>
          <w:kern w:val="0"/>
          <w:sz w:val="21"/>
          <w:szCs w:val="21"/>
          <w14:ligatures w14:val="none"/>
        </w:rPr>
        <w:t>{</w:t>
      </w:r>
      <w:r w:rsidRPr="004A1A3E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4A1A3E">
        <w:rPr>
          <w:rFonts w:cs="굴림"/>
          <w:color w:val="001080"/>
          <w:kern w:val="0"/>
          <w:sz w:val="21"/>
          <w:szCs w:val="21"/>
          <w14:ligatures w14:val="none"/>
        </w:rPr>
        <w:t>todo</w:t>
      </w:r>
      <w:r w:rsidRPr="004A1A3E">
        <w:rPr>
          <w:rFonts w:cs="굴림"/>
          <w:color w:val="000000"/>
          <w:kern w:val="0"/>
          <w:sz w:val="21"/>
          <w:szCs w:val="21"/>
          <w14:ligatures w14:val="none"/>
        </w:rPr>
        <w:t>.</w:t>
      </w:r>
      <w:r w:rsidRPr="004A1A3E">
        <w:rPr>
          <w:rFonts w:cs="굴림"/>
          <w:color w:val="001080"/>
          <w:kern w:val="0"/>
          <w:sz w:val="21"/>
          <w:szCs w:val="21"/>
          <w14:ligatures w14:val="none"/>
        </w:rPr>
        <w:t>id</w:t>
      </w:r>
      <w:r w:rsidRPr="004A1A3E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4A1A3E">
        <w:rPr>
          <w:rFonts w:cs="굴림"/>
          <w:color w:val="0000FF"/>
          <w:kern w:val="0"/>
          <w:sz w:val="21"/>
          <w:szCs w:val="21"/>
          <w14:ligatures w14:val="none"/>
        </w:rPr>
        <w:t>}</w:t>
      </w:r>
      <w:r w:rsidRPr="004A1A3E">
        <w:rPr>
          <w:rFonts w:cs="굴림"/>
          <w:color w:val="800000"/>
          <w:kern w:val="0"/>
          <w:sz w:val="21"/>
          <w:szCs w:val="21"/>
          <w14:ligatures w14:val="none"/>
        </w:rPr>
        <w:t>&lt;/td&gt;</w:t>
      </w:r>
      <w:r>
        <w:rPr>
          <w:rFonts w:cs="굴림"/>
          <w:color w:val="800000"/>
          <w:kern w:val="0"/>
          <w:sz w:val="21"/>
          <w:szCs w:val="21"/>
          <w14:ligatures w14:val="none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사용해야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48F3228A" w14:textId="5A640B5E" w:rsidR="006D51BC" w:rsidRDefault="006D51BC" w:rsidP="006347C1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</w:pPr>
      <w:r>
        <w:rPr>
          <w:rFonts w:hint="eastAsia"/>
        </w:rPr>
        <w:t xml:space="preserve"> </w:t>
      </w:r>
      <w:r>
        <w:t xml:space="preserve">        </w:t>
      </w:r>
      <w:r w:rsidR="00BE0B1D">
        <w:t xml:space="preserve"> </w:t>
      </w:r>
      <w:r w:rsidR="00BE0B1D">
        <w:rPr>
          <w:rFonts w:hint="eastAsia"/>
        </w:rPr>
        <w:t>객체</w:t>
      </w:r>
      <w:r w:rsidR="00BE0B1D">
        <w:rPr>
          <w:rFonts w:hint="eastAsia"/>
        </w:rPr>
        <w:t xml:space="preserve"> </w:t>
      </w:r>
      <w:r w:rsidR="00BE0B1D">
        <w:rPr>
          <w:rFonts w:hint="eastAsia"/>
        </w:rPr>
        <w:t>구조</w:t>
      </w:r>
      <w:r w:rsidR="00BE0B1D">
        <w:rPr>
          <w:rFonts w:hint="eastAsia"/>
        </w:rPr>
        <w:t xml:space="preserve"> </w:t>
      </w:r>
      <w:r w:rsidR="00BE0B1D">
        <w:rPr>
          <w:rFonts w:hint="eastAsia"/>
        </w:rPr>
        <w:t>분해</w:t>
      </w:r>
      <w:r w:rsidR="00BE0B1D">
        <w:rPr>
          <w:rFonts w:hint="eastAsia"/>
        </w:rPr>
        <w:t xml:space="preserve"> </w:t>
      </w:r>
      <w:r w:rsidR="00BE0B1D">
        <w:rPr>
          <w:rFonts w:hint="eastAsia"/>
        </w:rPr>
        <w:t>할당</w:t>
      </w:r>
      <w:r w:rsidR="00BE0B1D">
        <w:rPr>
          <w:rFonts w:hint="eastAsia"/>
        </w:rPr>
        <w:t xml:space="preserve"> </w:t>
      </w:r>
      <w:r w:rsidR="00BE0B1D">
        <w:rPr>
          <w:rFonts w:hint="eastAsia"/>
        </w:rPr>
        <w:t>문법</w:t>
      </w:r>
      <w:r w:rsidR="001567BF">
        <w:rPr>
          <w:rFonts w:hint="eastAsia"/>
        </w:rPr>
        <w:t>의</w:t>
      </w:r>
      <w:r w:rsidR="001567BF">
        <w:rPr>
          <w:rFonts w:hint="eastAsia"/>
        </w:rPr>
        <w:t xml:space="preserve"> </w:t>
      </w:r>
      <w:r w:rsidR="001567BF">
        <w:rPr>
          <w:rFonts w:hint="eastAsia"/>
        </w:rPr>
        <w:t>활용</w:t>
      </w:r>
    </w:p>
    <w:p w14:paraId="441C35B0" w14:textId="63CB3354" w:rsidR="00562391" w:rsidRDefault="00562391" w:rsidP="006347C1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파라미터로</w:t>
      </w:r>
      <w:r>
        <w:rPr>
          <w:rFonts w:hint="eastAsia"/>
        </w:rPr>
        <w:t xml:space="preserve"> </w:t>
      </w:r>
      <w:r>
        <w:rPr>
          <w:rFonts w:hint="eastAsia"/>
        </w:rPr>
        <w:t>전달된</w:t>
      </w:r>
      <w:r>
        <w:rPr>
          <w:rFonts w:hint="eastAsia"/>
        </w:rPr>
        <w:t xml:space="preserve"> </w:t>
      </w:r>
      <w:r>
        <w:t xml:space="preserve">props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쪼개져서</w:t>
      </w:r>
      <w:r w:rsidR="008E2EA0">
        <w:t xml:space="preserve">, </w:t>
      </w:r>
      <w:r w:rsidR="008E2EA0">
        <w:rPr>
          <w:rFonts w:hint="eastAsia"/>
        </w:rPr>
        <w:t>그</w:t>
      </w:r>
      <w:r w:rsidR="008E2EA0">
        <w:rPr>
          <w:rFonts w:hint="eastAsia"/>
        </w:rPr>
        <w:t xml:space="preserve"> </w:t>
      </w:r>
      <w:r w:rsidR="008E2EA0">
        <w:rPr>
          <w:rFonts w:hint="eastAsia"/>
        </w:rPr>
        <w:t>객체의</w:t>
      </w:r>
      <w:r w:rsidR="008E2EA0">
        <w:rPr>
          <w:rFonts w:hint="eastAsia"/>
        </w:rPr>
        <w:t xml:space="preserve"> </w:t>
      </w:r>
      <w:r w:rsidR="008E2EA0">
        <w:t xml:space="preserve">todo </w:t>
      </w:r>
      <w:r w:rsidR="008E2EA0">
        <w:rPr>
          <w:rFonts w:hint="eastAsia"/>
        </w:rPr>
        <w:t>속성이</w:t>
      </w:r>
      <w:r w:rsidR="008E2EA0">
        <w:rPr>
          <w:rFonts w:hint="eastAsia"/>
        </w:rPr>
        <w:t xml:space="preserve"> </w:t>
      </w:r>
      <w:r w:rsidR="008E2EA0">
        <w:t xml:space="preserve">todo </w:t>
      </w:r>
      <w:r w:rsidR="008E2EA0">
        <w:rPr>
          <w:rFonts w:hint="eastAsia"/>
        </w:rPr>
        <w:t>파라미터</w:t>
      </w:r>
      <w:r w:rsidR="008E2EA0">
        <w:rPr>
          <w:rFonts w:hint="eastAsia"/>
        </w:rPr>
        <w:t xml:space="preserve"> </w:t>
      </w:r>
      <w:r w:rsidR="008E2EA0">
        <w:rPr>
          <w:rFonts w:hint="eastAsia"/>
        </w:rPr>
        <w:t>변수에</w:t>
      </w:r>
      <w:r w:rsidR="008E2EA0">
        <w:rPr>
          <w:rFonts w:hint="eastAsia"/>
        </w:rPr>
        <w:t xml:space="preserve"> </w:t>
      </w:r>
      <w:r w:rsidR="008E2EA0">
        <w:rPr>
          <w:rFonts w:hint="eastAsia"/>
        </w:rPr>
        <w:t>대입된다</w:t>
      </w:r>
      <w:r w:rsidR="008E2EA0">
        <w:rPr>
          <w:rFonts w:hint="eastAsia"/>
        </w:rPr>
        <w:t>.</w:t>
      </w:r>
    </w:p>
    <w:p w14:paraId="2B48F4C2" w14:textId="77777777" w:rsidR="008E2EA0" w:rsidRDefault="008E2EA0" w:rsidP="006347C1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</w:pPr>
    </w:p>
    <w:p w14:paraId="16CD04D8" w14:textId="77777777" w:rsidR="008E2EA0" w:rsidRPr="004A1A3E" w:rsidRDefault="008E2EA0" w:rsidP="006347C1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</w:pPr>
    </w:p>
    <w:p w14:paraId="7C942DA8" w14:textId="77777777" w:rsidR="006347C1" w:rsidRDefault="006347C1" w:rsidP="00FF3EBA"/>
    <w:p w14:paraId="0C72A30C" w14:textId="77777777" w:rsidR="000B4817" w:rsidRDefault="000B4817" w:rsidP="00FF3EBA"/>
    <w:p w14:paraId="1EF6DB23" w14:textId="77777777" w:rsidR="000B4817" w:rsidRDefault="000B4817" w:rsidP="00FF3EBA"/>
    <w:p w14:paraId="574D4C20" w14:textId="77777777" w:rsidR="006347C1" w:rsidRPr="008E273A" w:rsidRDefault="006347C1" w:rsidP="00FF3EBA"/>
    <w:p w14:paraId="6A887EC2" w14:textId="77777777" w:rsidR="0001197E" w:rsidRDefault="0001197E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4EB5BCC1" w14:textId="77777777" w:rsidR="00FF3EBA" w:rsidRDefault="00FF3EBA" w:rsidP="00FF3EBA"/>
    <w:p w14:paraId="6BA30A6C" w14:textId="1A6312D8" w:rsidR="00FF3EBA" w:rsidRDefault="00DD4F96" w:rsidP="00DD4F96">
      <w:pPr>
        <w:pStyle w:val="3"/>
      </w:pPr>
      <w:r>
        <w:rPr>
          <w:rFonts w:hint="eastAsia"/>
        </w:rPr>
        <w:t>T</w:t>
      </w:r>
      <w:r>
        <w:t>odoList.tsx</w:t>
      </w:r>
    </w:p>
    <w:p w14:paraId="3E4F1C1A" w14:textId="04B5E603" w:rsidR="00DD4F96" w:rsidRDefault="00DD4F96" w:rsidP="00DD4F96">
      <w:r>
        <w:rPr>
          <w:rFonts w:hint="eastAsia"/>
        </w:rPr>
        <w:t>s</w:t>
      </w:r>
      <w:r>
        <w:t xml:space="preserve">rc/TodoList.tsx </w:t>
      </w:r>
      <w:r>
        <w:rPr>
          <w:rFonts w:hint="eastAsia"/>
        </w:rPr>
        <w:t>할일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컴포넌트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1197E" w14:paraId="5CE3968E" w14:textId="77777777" w:rsidTr="0001197E">
        <w:tc>
          <w:tcPr>
            <w:tcW w:w="10456" w:type="dxa"/>
          </w:tcPr>
          <w:p w14:paraId="3BC2F9D4" w14:textId="77777777" w:rsidR="00DD1CB2" w:rsidRPr="00DD1CB2" w:rsidRDefault="00DD1CB2" w:rsidP="00DD1CB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DD1CB2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D1CB2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React</w:t>
            </w: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D1CB2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from</w:t>
            </w: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D1CB2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'react'</w:t>
            </w:r>
          </w:p>
          <w:p w14:paraId="41F70E63" w14:textId="53E6C130" w:rsidR="00DD1CB2" w:rsidRPr="00DD1CB2" w:rsidRDefault="00DD1CB2" w:rsidP="00DD1CB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DD1CB2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="004A1A3E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 xml:space="preserve"> type</w:t>
            </w: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D1CB2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*</w:t>
            </w: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D1CB2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as</w:t>
            </w: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D1CB2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types</w:t>
            </w: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D1CB2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from</w:t>
            </w: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D1CB2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'./types'</w:t>
            </w:r>
          </w:p>
          <w:p w14:paraId="3DEFB3AC" w14:textId="77777777" w:rsidR="00DD1CB2" w:rsidRPr="00DD1CB2" w:rsidRDefault="00DD1CB2" w:rsidP="00DD1CB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DD1CB2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D1CB2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TodoItem</w:t>
            </w: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D1CB2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from</w:t>
            </w: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D1CB2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'./TodoItem'</w:t>
            </w:r>
          </w:p>
          <w:p w14:paraId="2FCCA0CE" w14:textId="77777777" w:rsidR="00DD1CB2" w:rsidRPr="00DD1CB2" w:rsidRDefault="00DD1CB2" w:rsidP="00DD1CB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5841D813" w14:textId="77777777" w:rsidR="00DD1CB2" w:rsidRPr="00DD1CB2" w:rsidRDefault="00DD1CB2" w:rsidP="00DD1CB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DD1CB2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type</w:t>
            </w: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D1CB2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Props</w:t>
            </w: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= {</w:t>
            </w:r>
          </w:p>
          <w:p w14:paraId="710B378D" w14:textId="77777777" w:rsidR="00DD1CB2" w:rsidRPr="00DD1CB2" w:rsidRDefault="00DD1CB2" w:rsidP="00DD1CB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DD1CB2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todoList</w:t>
            </w: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DD1CB2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types</w:t>
            </w: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DD1CB2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Todo</w:t>
            </w: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[]</w:t>
            </w:r>
          </w:p>
          <w:p w14:paraId="565F1694" w14:textId="77777777" w:rsidR="00DD1CB2" w:rsidRPr="00DD1CB2" w:rsidRDefault="00DD1CB2" w:rsidP="00DD1CB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18F21D6F" w14:textId="77777777" w:rsidR="00DD1CB2" w:rsidRPr="00DD1CB2" w:rsidRDefault="00DD1CB2" w:rsidP="00DD1CB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1B5FF3DB" w14:textId="77777777" w:rsidR="00DD1CB2" w:rsidRPr="00DD1CB2" w:rsidRDefault="00DD1CB2" w:rsidP="00DD1CB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DD1CB2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D1CB2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TodoList</w:t>
            </w: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({ </w:t>
            </w:r>
            <w:r w:rsidRPr="00DD1CB2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todoList</w:t>
            </w: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}: </w:t>
            </w:r>
            <w:r w:rsidRPr="00DD1CB2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Props</w:t>
            </w: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 {</w:t>
            </w:r>
          </w:p>
          <w:p w14:paraId="4B1AEBCE" w14:textId="703F2486" w:rsidR="00DD1CB2" w:rsidRPr="00DD1CB2" w:rsidRDefault="00DD1CB2" w:rsidP="00634AC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DD1CB2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D1CB2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trlist</w:t>
            </w: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DD1CB2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todoList</w:t>
            </w: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DD1CB2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map</w:t>
            </w: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DD1CB2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todo</w:t>
            </w: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D1CB2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D1CB2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</w:t>
            </w:r>
            <w:r w:rsidRPr="00DD1CB2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TodoItem</w:t>
            </w: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D1CB2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todo</w:t>
            </w: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DD1CB2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DD1CB2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todo</w:t>
            </w:r>
            <w:r w:rsidRPr="00DD1CB2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="00634AC2" w:rsidRPr="00634AC2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key</w:t>
            </w:r>
            <w:r w:rsidR="00634AC2" w:rsidRPr="00634AC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="00634AC2" w:rsidRPr="00634AC2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="00634AC2" w:rsidRPr="00634AC2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todo</w:t>
            </w:r>
            <w:r w:rsidR="00634AC2" w:rsidRPr="00634AC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="00634AC2" w:rsidRPr="00634AC2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id</w:t>
            </w:r>
            <w:r w:rsidR="00634AC2" w:rsidRPr="00634AC2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="00634AC2" w:rsidRPr="00634AC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D1CB2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/&gt;</w:t>
            </w: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62D5101B" w14:textId="77777777" w:rsidR="00DD1CB2" w:rsidRPr="00DD1CB2" w:rsidRDefault="00DD1CB2" w:rsidP="00DD1CB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DD1CB2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</w:p>
          <w:p w14:paraId="22D7C695" w14:textId="77777777" w:rsidR="00DD1CB2" w:rsidRPr="00DD1CB2" w:rsidRDefault="00DD1CB2" w:rsidP="00DD1CB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DD1CB2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&lt;table&gt;</w:t>
            </w:r>
          </w:p>
          <w:p w14:paraId="4AEA15C0" w14:textId="77777777" w:rsidR="00DD1CB2" w:rsidRPr="00DD1CB2" w:rsidRDefault="00DD1CB2" w:rsidP="00DD1CB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DD1CB2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&lt;thead&gt;</w:t>
            </w:r>
          </w:p>
          <w:p w14:paraId="11513581" w14:textId="77777777" w:rsidR="00DD1CB2" w:rsidRPr="00DD1CB2" w:rsidRDefault="00DD1CB2" w:rsidP="00DD1CB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DD1CB2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&lt;tr&gt;&lt;td&gt;</w:t>
            </w: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id</w:t>
            </w:r>
            <w:r w:rsidRPr="00DD1CB2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&lt;/td&gt;&lt;td&gt;</w:t>
            </w: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할일</w:t>
            </w:r>
            <w:r w:rsidRPr="00DD1CB2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&lt;/td&gt;&lt;/tr&gt;</w:t>
            </w:r>
          </w:p>
          <w:p w14:paraId="737E45AA" w14:textId="77777777" w:rsidR="00DD1CB2" w:rsidRPr="00DD1CB2" w:rsidRDefault="00DD1CB2" w:rsidP="00DD1CB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DD1CB2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&lt;/thead&gt;</w:t>
            </w:r>
          </w:p>
          <w:p w14:paraId="4E43869D" w14:textId="77777777" w:rsidR="00DD1CB2" w:rsidRPr="00DD1CB2" w:rsidRDefault="00DD1CB2" w:rsidP="00DD1CB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DD1CB2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&lt;tbody&gt;</w:t>
            </w:r>
          </w:p>
          <w:p w14:paraId="0F90189E" w14:textId="77777777" w:rsidR="00DD1CB2" w:rsidRPr="00DD1CB2" w:rsidRDefault="00DD1CB2" w:rsidP="00DD1CB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DD1CB2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DD1CB2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trlist</w:t>
            </w:r>
            <w:r w:rsidRPr="00DD1CB2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</w:p>
          <w:p w14:paraId="260D283D" w14:textId="77777777" w:rsidR="00DD1CB2" w:rsidRPr="00DD1CB2" w:rsidRDefault="00DD1CB2" w:rsidP="00DD1CB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DD1CB2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&lt;/tbody&gt;</w:t>
            </w:r>
          </w:p>
          <w:p w14:paraId="61CD6089" w14:textId="77777777" w:rsidR="00DD1CB2" w:rsidRPr="00DD1CB2" w:rsidRDefault="00DD1CB2" w:rsidP="00DD1CB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DD1CB2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&lt;/table&gt;</w:t>
            </w:r>
          </w:p>
          <w:p w14:paraId="1EFD4056" w14:textId="77777777" w:rsidR="00DD1CB2" w:rsidRPr="00DD1CB2" w:rsidRDefault="00DD1CB2" w:rsidP="00DD1CB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)</w:t>
            </w:r>
          </w:p>
          <w:p w14:paraId="7499F18A" w14:textId="77777777" w:rsidR="00DD1CB2" w:rsidRPr="00DD1CB2" w:rsidRDefault="00DD1CB2" w:rsidP="00DD1CB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50D43437" w14:textId="77777777" w:rsidR="00DD1CB2" w:rsidRPr="00DD1CB2" w:rsidRDefault="00DD1CB2" w:rsidP="00DD1CB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2613B3C0" w14:textId="31283AA2" w:rsidR="0001197E" w:rsidRPr="0001197E" w:rsidRDefault="00DD1CB2" w:rsidP="00DD1CB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DD1CB2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export</w:t>
            </w: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D1CB2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default</w:t>
            </w:r>
            <w:r w:rsidRPr="00DD1CB2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D1CB2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TodoList</w:t>
            </w:r>
          </w:p>
        </w:tc>
      </w:tr>
    </w:tbl>
    <w:p w14:paraId="77C00C47" w14:textId="77777777" w:rsidR="00DD4F96" w:rsidRPr="00DD4F96" w:rsidRDefault="00DD4F96" w:rsidP="00DD4F96"/>
    <w:p w14:paraId="082B0BC0" w14:textId="71ED1F54" w:rsidR="005D5DDA" w:rsidRDefault="005D5DDA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30D7C51D" w14:textId="470C872D" w:rsidR="00FF3EBA" w:rsidRDefault="005D5DDA" w:rsidP="005D5DDA">
      <w:pPr>
        <w:pStyle w:val="3"/>
      </w:pPr>
      <w:r>
        <w:rPr>
          <w:rFonts w:hint="eastAsia"/>
        </w:rPr>
        <w:lastRenderedPageBreak/>
        <w:t>T</w:t>
      </w:r>
      <w:r>
        <w:t>odoInput.tsx</w:t>
      </w:r>
    </w:p>
    <w:p w14:paraId="191B52F1" w14:textId="17867BBE" w:rsidR="005D5DDA" w:rsidRDefault="005D5DDA" w:rsidP="005D5DDA">
      <w:r>
        <w:rPr>
          <w:rFonts w:hint="eastAsia"/>
        </w:rPr>
        <w:t>s</w:t>
      </w:r>
      <w:r>
        <w:t xml:space="preserve">rc/TodoInput.tsx </w:t>
      </w:r>
      <w:r>
        <w:rPr>
          <w:rFonts w:hint="eastAsia"/>
        </w:rPr>
        <w:t>할일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컴포넌트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D5DDA" w14:paraId="04C7AE2F" w14:textId="77777777" w:rsidTr="005D5DDA">
        <w:tc>
          <w:tcPr>
            <w:tcW w:w="10456" w:type="dxa"/>
          </w:tcPr>
          <w:p w14:paraId="3D46FB73" w14:textId="77777777" w:rsidR="00BD09B7" w:rsidRPr="00BD09B7" w:rsidRDefault="00BD09B7" w:rsidP="00BD09B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D09B7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D09B7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React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{ </w:t>
            </w:r>
            <w:r w:rsidRPr="00BD09B7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ChangeEvent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BD09B7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useState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} </w:t>
            </w:r>
            <w:r w:rsidRPr="00BD09B7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from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D09B7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'react'</w:t>
            </w:r>
          </w:p>
          <w:p w14:paraId="672933C1" w14:textId="77777777" w:rsidR="00BD09B7" w:rsidRPr="00BD09B7" w:rsidRDefault="00BD09B7" w:rsidP="00BD09B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D09B7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D09B7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type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D09B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*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D09B7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as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D09B7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types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D09B7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from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D09B7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'./types'</w:t>
            </w:r>
          </w:p>
          <w:p w14:paraId="32B3702B" w14:textId="77777777" w:rsidR="00BD09B7" w:rsidRPr="00BD09B7" w:rsidRDefault="00BD09B7" w:rsidP="00BD09B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28E30188" w14:textId="77777777" w:rsidR="00BD09B7" w:rsidRPr="00BD09B7" w:rsidRDefault="00BD09B7" w:rsidP="00BD09B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D09B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type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D09B7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Props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= {</w:t>
            </w:r>
          </w:p>
          <w:p w14:paraId="27BE8511" w14:textId="77777777" w:rsidR="00BD09B7" w:rsidRPr="00BD09B7" w:rsidRDefault="00BD09B7" w:rsidP="00BD09B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D09B7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addTodo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: </w:t>
            </w:r>
            <w:r w:rsidRPr="00BD09B7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types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BD09B7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AddTodoFunc</w:t>
            </w:r>
          </w:p>
          <w:p w14:paraId="53039BAA" w14:textId="77777777" w:rsidR="00BD09B7" w:rsidRPr="00BD09B7" w:rsidRDefault="00BD09B7" w:rsidP="00BD09B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4C77B554" w14:textId="77777777" w:rsidR="00BD09B7" w:rsidRPr="00BD09B7" w:rsidRDefault="00BD09B7" w:rsidP="00BD09B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277438ED" w14:textId="77777777" w:rsidR="00BD09B7" w:rsidRPr="00BD09B7" w:rsidRDefault="00BD09B7" w:rsidP="00BD09B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D09B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D09B7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TodoInput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({ </w:t>
            </w:r>
            <w:r w:rsidRPr="00BD09B7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addTodo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}: </w:t>
            </w:r>
            <w:r w:rsidRPr="00BD09B7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Props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 {</w:t>
            </w:r>
          </w:p>
          <w:p w14:paraId="30B894AB" w14:textId="77777777" w:rsidR="00BD09B7" w:rsidRPr="00BD09B7" w:rsidRDefault="00BD09B7" w:rsidP="00BD09B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D09B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[</w:t>
            </w:r>
            <w:r w:rsidRPr="00BD09B7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title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BD09B7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setTitle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] = </w:t>
            </w:r>
            <w:r w:rsidRPr="00BD09B7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useState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r w:rsidRPr="00BD09B7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string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&gt;(</w:t>
            </w:r>
            <w:r w:rsidRPr="00BD09B7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''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342C4348" w14:textId="77777777" w:rsidR="00BD09B7" w:rsidRPr="00BD09B7" w:rsidRDefault="00BD09B7" w:rsidP="00BD09B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D09B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D09B7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onChange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= (</w:t>
            </w:r>
            <w:r w:rsidRPr="00BD09B7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e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BD09B7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ChangeEvent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r w:rsidRPr="00BD09B7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HTMLInputElement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&gt;) </w:t>
            </w:r>
            <w:r w:rsidRPr="00BD09B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D09B7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setTitle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BD09B7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e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BD09B7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target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BD09B7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value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211DEEDC" w14:textId="77777777" w:rsidR="00BD09B7" w:rsidRPr="00BD09B7" w:rsidRDefault="00BD09B7" w:rsidP="00BD09B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D09B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D09B7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onClick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= () </w:t>
            </w:r>
            <w:r w:rsidRPr="00BD09B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BD09B7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addTodo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BD09B7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title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); </w:t>
            </w:r>
            <w:r w:rsidRPr="00BD09B7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setTitle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BD09B7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''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); }</w:t>
            </w:r>
          </w:p>
          <w:p w14:paraId="14612F43" w14:textId="77777777" w:rsidR="00BD09B7" w:rsidRPr="00BD09B7" w:rsidRDefault="00BD09B7" w:rsidP="00BD09B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D09B7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</w:p>
          <w:p w14:paraId="6F5EDFCC" w14:textId="77777777" w:rsidR="00BD09B7" w:rsidRPr="00BD09B7" w:rsidRDefault="00BD09B7" w:rsidP="00BD09B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D09B7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&lt;div&gt;</w:t>
            </w:r>
          </w:p>
          <w:p w14:paraId="25BC99BC" w14:textId="77777777" w:rsidR="00BD09B7" w:rsidRPr="00BD09B7" w:rsidRDefault="00BD09B7" w:rsidP="00BD09B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BD09B7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&lt;input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D09B7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type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BD09B7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'text'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D09B7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value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BD09B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BD09B7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title</w:t>
            </w:r>
            <w:r w:rsidRPr="00BD09B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D09B7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onChange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BD09B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BD09B7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onChange</w:t>
            </w:r>
            <w:r w:rsidRPr="00BD09B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D09B7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/&gt;</w:t>
            </w:r>
          </w:p>
          <w:p w14:paraId="4F628841" w14:textId="77777777" w:rsidR="00BD09B7" w:rsidRPr="00BD09B7" w:rsidRDefault="00BD09B7" w:rsidP="00BD09B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BD09B7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&lt;button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D09B7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onClick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BD09B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BD09B7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onClick</w:t>
            </w:r>
            <w:r w:rsidRPr="00BD09B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BD09B7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추가</w:t>
            </w:r>
            <w:r w:rsidRPr="00BD09B7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&lt;/button&gt;</w:t>
            </w:r>
          </w:p>
          <w:p w14:paraId="1211FFFB" w14:textId="77777777" w:rsidR="00BD09B7" w:rsidRPr="00BD09B7" w:rsidRDefault="00BD09B7" w:rsidP="00BD09B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D09B7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&lt;/div&gt;</w:t>
            </w:r>
          </w:p>
          <w:p w14:paraId="5795F5E8" w14:textId="77777777" w:rsidR="00BD09B7" w:rsidRPr="00BD09B7" w:rsidRDefault="00BD09B7" w:rsidP="00BD09B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)</w:t>
            </w:r>
          </w:p>
          <w:p w14:paraId="2F07A830" w14:textId="77777777" w:rsidR="00BD09B7" w:rsidRPr="00BD09B7" w:rsidRDefault="00BD09B7" w:rsidP="00BD09B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53CC0A49" w14:textId="77777777" w:rsidR="00BD09B7" w:rsidRPr="00BD09B7" w:rsidRDefault="00BD09B7" w:rsidP="00BD09B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3AAFC93B" w14:textId="5CD61741" w:rsidR="005D5DDA" w:rsidRPr="005D5DDA" w:rsidRDefault="00BD09B7" w:rsidP="005D5DD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BD09B7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export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D09B7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default</w:t>
            </w:r>
            <w:r w:rsidRPr="00BD09B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D09B7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TodoInput</w:t>
            </w:r>
          </w:p>
        </w:tc>
      </w:tr>
    </w:tbl>
    <w:p w14:paraId="1FC863B8" w14:textId="7D8659E6" w:rsidR="009F7902" w:rsidRDefault="009F7902" w:rsidP="005D5DDA"/>
    <w:p w14:paraId="1FE68133" w14:textId="77777777" w:rsidR="0025020E" w:rsidRPr="005D5DDA" w:rsidRDefault="0025020E" w:rsidP="0025020E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5D5DDA">
        <w:rPr>
          <w:rFonts w:cs="굴림"/>
          <w:color w:val="0000FF"/>
          <w:kern w:val="0"/>
          <w:sz w:val="21"/>
          <w:szCs w:val="21"/>
          <w14:ligatures w14:val="none"/>
        </w:rPr>
        <w:t>type</w:t>
      </w:r>
      <w:r w:rsidRPr="005D5DDA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5D5DDA">
        <w:rPr>
          <w:rFonts w:cs="굴림"/>
          <w:color w:val="267F99"/>
          <w:kern w:val="0"/>
          <w:sz w:val="21"/>
          <w:szCs w:val="21"/>
          <w14:ligatures w14:val="none"/>
        </w:rPr>
        <w:t>Props</w:t>
      </w:r>
      <w:r w:rsidRPr="005D5DDA">
        <w:rPr>
          <w:rFonts w:cs="굴림"/>
          <w:color w:val="000000"/>
          <w:kern w:val="0"/>
          <w:sz w:val="21"/>
          <w:szCs w:val="21"/>
          <w14:ligatures w14:val="none"/>
        </w:rPr>
        <w:t xml:space="preserve"> = {</w:t>
      </w:r>
    </w:p>
    <w:p w14:paraId="68F74C01" w14:textId="77777777" w:rsidR="0025020E" w:rsidRPr="005D5DDA" w:rsidRDefault="0025020E" w:rsidP="0025020E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5D5DDA">
        <w:rPr>
          <w:rFonts w:cs="굴림"/>
          <w:color w:val="000000"/>
          <w:kern w:val="0"/>
          <w:sz w:val="21"/>
          <w:szCs w:val="21"/>
          <w14:ligatures w14:val="none"/>
        </w:rPr>
        <w:t xml:space="preserve">  </w:t>
      </w:r>
      <w:r w:rsidRPr="005D5DDA">
        <w:rPr>
          <w:rFonts w:cs="굴림"/>
          <w:color w:val="795E26"/>
          <w:kern w:val="0"/>
          <w:sz w:val="21"/>
          <w:szCs w:val="21"/>
          <w14:ligatures w14:val="none"/>
        </w:rPr>
        <w:t>addTodo</w:t>
      </w:r>
      <w:r w:rsidRPr="005D5DDA">
        <w:rPr>
          <w:rFonts w:cs="굴림"/>
          <w:color w:val="000000"/>
          <w:kern w:val="0"/>
          <w:sz w:val="21"/>
          <w:szCs w:val="21"/>
          <w14:ligatures w14:val="none"/>
        </w:rPr>
        <w:t xml:space="preserve"> : </w:t>
      </w:r>
      <w:r w:rsidRPr="005D5DDA">
        <w:rPr>
          <w:rFonts w:cs="굴림"/>
          <w:color w:val="267F99"/>
          <w:kern w:val="0"/>
          <w:sz w:val="21"/>
          <w:szCs w:val="21"/>
          <w14:ligatures w14:val="none"/>
        </w:rPr>
        <w:t>types</w:t>
      </w:r>
      <w:r w:rsidRPr="005D5DDA">
        <w:rPr>
          <w:rFonts w:cs="굴림"/>
          <w:color w:val="000000"/>
          <w:kern w:val="0"/>
          <w:sz w:val="21"/>
          <w:szCs w:val="21"/>
          <w14:ligatures w14:val="none"/>
        </w:rPr>
        <w:t>.</w:t>
      </w:r>
      <w:r w:rsidRPr="005D5DDA">
        <w:rPr>
          <w:rFonts w:cs="굴림"/>
          <w:color w:val="267F99"/>
          <w:kern w:val="0"/>
          <w:sz w:val="21"/>
          <w:szCs w:val="21"/>
          <w14:ligatures w14:val="none"/>
        </w:rPr>
        <w:t>AddTodoFunc</w:t>
      </w:r>
    </w:p>
    <w:p w14:paraId="722BB154" w14:textId="77777777" w:rsidR="0025020E" w:rsidRPr="005D5DDA" w:rsidRDefault="0025020E" w:rsidP="0025020E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5D5DDA">
        <w:rPr>
          <w:rFonts w:cs="굴림"/>
          <w:color w:val="000000"/>
          <w:kern w:val="0"/>
          <w:sz w:val="21"/>
          <w:szCs w:val="21"/>
          <w14:ligatures w14:val="none"/>
        </w:rPr>
        <w:t>}</w:t>
      </w:r>
    </w:p>
    <w:p w14:paraId="3842EFE1" w14:textId="0C8A7F4E" w:rsidR="0025020E" w:rsidRDefault="0025020E" w:rsidP="005D5DDA">
      <w:r>
        <w:rPr>
          <w:rFonts w:hint="eastAsia"/>
        </w:rPr>
        <w:t xml:space="preserve"> </w:t>
      </w:r>
      <w:r>
        <w:t xml:space="preserve">  </w:t>
      </w:r>
      <w:r w:rsidR="00210B74">
        <w:rPr>
          <w:rFonts w:hint="eastAsia"/>
        </w:rPr>
        <w:t>새</w:t>
      </w:r>
      <w:r w:rsidR="00210B74">
        <w:rPr>
          <w:rFonts w:hint="eastAsia"/>
        </w:rPr>
        <w:t xml:space="preserve"> </w:t>
      </w:r>
      <w:r w:rsidR="00210B74">
        <w:rPr>
          <w:rFonts w:hint="eastAsia"/>
        </w:rPr>
        <w:t>할일이</w:t>
      </w:r>
      <w:r w:rsidR="00210B74">
        <w:rPr>
          <w:rFonts w:hint="eastAsia"/>
        </w:rPr>
        <w:t xml:space="preserve"> </w:t>
      </w:r>
      <w:r w:rsidR="00210B74">
        <w:rPr>
          <w:rFonts w:hint="eastAsia"/>
        </w:rPr>
        <w:t>입력되고</w:t>
      </w:r>
      <w:r w:rsidR="00210B74">
        <w:t xml:space="preserve"> </w:t>
      </w:r>
      <w:r w:rsidR="00210B74">
        <w:rPr>
          <w:rFonts w:hint="eastAsia"/>
        </w:rPr>
        <w:t>저장</w:t>
      </w:r>
      <w:r w:rsidR="00210B74">
        <w:rPr>
          <w:rFonts w:hint="eastAsia"/>
        </w:rPr>
        <w:t xml:space="preserve"> </w:t>
      </w:r>
      <w:r w:rsidR="00210B74">
        <w:rPr>
          <w:rFonts w:hint="eastAsia"/>
        </w:rPr>
        <w:t>버튼이</w:t>
      </w:r>
      <w:r w:rsidR="00210B74">
        <w:rPr>
          <w:rFonts w:hint="eastAsia"/>
        </w:rPr>
        <w:t xml:space="preserve"> </w:t>
      </w:r>
      <w:r w:rsidR="00210B74">
        <w:rPr>
          <w:rFonts w:hint="eastAsia"/>
        </w:rPr>
        <w:t>클릭되면</w:t>
      </w:r>
      <w:r w:rsidR="00210B74">
        <w:rPr>
          <w:rFonts w:hint="eastAsia"/>
        </w:rPr>
        <w:t>,</w:t>
      </w:r>
      <w:r w:rsidR="00210B74">
        <w:t xml:space="preserve"> </w:t>
      </w:r>
      <w:r w:rsidR="00210B74">
        <w:rPr>
          <w:rFonts w:hint="eastAsia"/>
        </w:rPr>
        <w:t>이</w:t>
      </w:r>
      <w:r w:rsidR="00210B74">
        <w:rPr>
          <w:rFonts w:hint="eastAsia"/>
        </w:rPr>
        <w:t xml:space="preserve"> </w:t>
      </w:r>
      <w:r w:rsidR="00210B74">
        <w:rPr>
          <w:rFonts w:hint="eastAsia"/>
        </w:rPr>
        <w:t>이벤트가</w:t>
      </w:r>
      <w:r w:rsidR="00210B74">
        <w:rPr>
          <w:rFonts w:hint="eastAsia"/>
        </w:rPr>
        <w:t xml:space="preserve"> </w:t>
      </w:r>
      <w:r w:rsidR="00210B74">
        <w:rPr>
          <w:rFonts w:hint="eastAsia"/>
        </w:rPr>
        <w:t>컨테이너</w:t>
      </w:r>
      <w:r w:rsidR="00210B74">
        <w:rPr>
          <w:rFonts w:hint="eastAsia"/>
        </w:rPr>
        <w:t xml:space="preserve"> </w:t>
      </w:r>
      <w:r w:rsidR="00210B74">
        <w:rPr>
          <w:rFonts w:hint="eastAsia"/>
        </w:rPr>
        <w:t>컴포넌트에게</w:t>
      </w:r>
      <w:r w:rsidR="00210B74">
        <w:rPr>
          <w:rFonts w:hint="eastAsia"/>
        </w:rPr>
        <w:t xml:space="preserve"> </w:t>
      </w:r>
      <w:r w:rsidR="00210B74">
        <w:rPr>
          <w:rFonts w:hint="eastAsia"/>
        </w:rPr>
        <w:t>보고되어야</w:t>
      </w:r>
      <w:r w:rsidR="00210B74">
        <w:rPr>
          <w:rFonts w:hint="eastAsia"/>
        </w:rPr>
        <w:t xml:space="preserve"> </w:t>
      </w:r>
      <w:r w:rsidR="00210B74">
        <w:rPr>
          <w:rFonts w:hint="eastAsia"/>
        </w:rPr>
        <w:t>한다</w:t>
      </w:r>
      <w:r w:rsidR="00210B74">
        <w:rPr>
          <w:rFonts w:hint="eastAsia"/>
        </w:rPr>
        <w:t>.</w:t>
      </w:r>
    </w:p>
    <w:p w14:paraId="6B1DEC86" w14:textId="57FAF4AD" w:rsidR="00210B74" w:rsidRDefault="00210B74" w:rsidP="005D5DD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보고를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t>TodoInput</w:t>
      </w:r>
      <w:r>
        <w:rPr>
          <w:rFonts w:hint="eastAsia"/>
        </w:rPr>
        <w:t xml:space="preserve"> </w:t>
      </w:r>
      <w:r>
        <w:rPr>
          <w:rFonts w:hint="eastAsia"/>
        </w:rPr>
        <w:t>컴포넌트에</w:t>
      </w:r>
      <w:r>
        <w:rPr>
          <w:rFonts w:hint="eastAsia"/>
        </w:rPr>
        <w:t xml:space="preserve"> </w:t>
      </w:r>
      <w:r>
        <w:rPr>
          <w:rFonts w:hint="eastAsia"/>
        </w:rPr>
        <w:t>전달되어야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2138E351" w14:textId="43649728" w:rsidR="00210B74" w:rsidRDefault="0058251C" w:rsidP="005D5DDA">
      <w:r>
        <w:rPr>
          <w:rFonts w:hint="eastAsia"/>
        </w:rPr>
        <w:t xml:space="preserve"> </w:t>
      </w:r>
      <w:r>
        <w:t xml:space="preserve">  addTodo </w:t>
      </w:r>
      <w:r>
        <w:rPr>
          <w:rFonts w:hint="eastAsia"/>
        </w:rPr>
        <w:t>p</w:t>
      </w:r>
      <w:r>
        <w:t xml:space="preserve">rops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함수이다</w:t>
      </w:r>
      <w:r>
        <w:rPr>
          <w:rFonts w:hint="eastAsia"/>
        </w:rPr>
        <w:t>.</w:t>
      </w:r>
    </w:p>
    <w:p w14:paraId="12C0C174" w14:textId="77777777" w:rsidR="0058251C" w:rsidRDefault="0058251C" w:rsidP="005D5DDA"/>
    <w:p w14:paraId="2CEC5993" w14:textId="77777777" w:rsidR="00742DCF" w:rsidRDefault="00742DCF" w:rsidP="005D5DDA"/>
    <w:p w14:paraId="3C2FC7D2" w14:textId="77777777" w:rsidR="00742DCF" w:rsidRPr="005D5DDA" w:rsidRDefault="00742DCF" w:rsidP="00742DCF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5D5DDA">
        <w:rPr>
          <w:rFonts w:cs="굴림"/>
          <w:color w:val="000000"/>
          <w:kern w:val="0"/>
          <w:sz w:val="21"/>
          <w:szCs w:val="21"/>
          <w14:ligatures w14:val="none"/>
        </w:rPr>
        <w:t xml:space="preserve">  </w:t>
      </w:r>
      <w:r w:rsidRPr="005D5DDA">
        <w:rPr>
          <w:rFonts w:cs="굴림"/>
          <w:color w:val="0000FF"/>
          <w:kern w:val="0"/>
          <w:sz w:val="21"/>
          <w:szCs w:val="21"/>
          <w14:ligatures w14:val="none"/>
        </w:rPr>
        <w:t>const</w:t>
      </w:r>
      <w:r w:rsidRPr="005D5DDA">
        <w:rPr>
          <w:rFonts w:cs="굴림"/>
          <w:color w:val="000000"/>
          <w:kern w:val="0"/>
          <w:sz w:val="21"/>
          <w:szCs w:val="21"/>
          <w14:ligatures w14:val="none"/>
        </w:rPr>
        <w:t xml:space="preserve"> [</w:t>
      </w:r>
      <w:r w:rsidRPr="005D5DDA">
        <w:rPr>
          <w:rFonts w:cs="굴림"/>
          <w:color w:val="0070C1"/>
          <w:kern w:val="0"/>
          <w:sz w:val="21"/>
          <w:szCs w:val="21"/>
          <w14:ligatures w14:val="none"/>
        </w:rPr>
        <w:t>title</w:t>
      </w:r>
      <w:r w:rsidRPr="005D5DDA">
        <w:rPr>
          <w:rFonts w:cs="굴림"/>
          <w:color w:val="000000"/>
          <w:kern w:val="0"/>
          <w:sz w:val="21"/>
          <w:szCs w:val="21"/>
          <w14:ligatures w14:val="none"/>
        </w:rPr>
        <w:t xml:space="preserve">, </w:t>
      </w:r>
      <w:r w:rsidRPr="005D5DDA">
        <w:rPr>
          <w:rFonts w:cs="굴림"/>
          <w:color w:val="795E26"/>
          <w:kern w:val="0"/>
          <w:sz w:val="21"/>
          <w:szCs w:val="21"/>
          <w14:ligatures w14:val="none"/>
        </w:rPr>
        <w:t>setTitle</w:t>
      </w:r>
      <w:r w:rsidRPr="005D5DDA">
        <w:rPr>
          <w:rFonts w:cs="굴림"/>
          <w:color w:val="000000"/>
          <w:kern w:val="0"/>
          <w:sz w:val="21"/>
          <w:szCs w:val="21"/>
          <w14:ligatures w14:val="none"/>
        </w:rPr>
        <w:t xml:space="preserve">] = </w:t>
      </w:r>
      <w:r w:rsidRPr="005D5DDA">
        <w:rPr>
          <w:rFonts w:cs="굴림"/>
          <w:color w:val="795E26"/>
          <w:kern w:val="0"/>
          <w:sz w:val="21"/>
          <w:szCs w:val="21"/>
          <w14:ligatures w14:val="none"/>
        </w:rPr>
        <w:t>useState</w:t>
      </w:r>
      <w:r w:rsidRPr="005D5DDA">
        <w:rPr>
          <w:rFonts w:cs="굴림"/>
          <w:color w:val="000000"/>
          <w:kern w:val="0"/>
          <w:sz w:val="21"/>
          <w:szCs w:val="21"/>
          <w14:ligatures w14:val="none"/>
        </w:rPr>
        <w:t>&lt;</w:t>
      </w:r>
      <w:r w:rsidRPr="005D5DDA">
        <w:rPr>
          <w:rFonts w:cs="굴림"/>
          <w:color w:val="267F99"/>
          <w:kern w:val="0"/>
          <w:sz w:val="21"/>
          <w:szCs w:val="21"/>
          <w14:ligatures w14:val="none"/>
        </w:rPr>
        <w:t>string</w:t>
      </w:r>
      <w:r w:rsidRPr="005D5DDA">
        <w:rPr>
          <w:rFonts w:cs="굴림"/>
          <w:color w:val="000000"/>
          <w:kern w:val="0"/>
          <w:sz w:val="21"/>
          <w:szCs w:val="21"/>
          <w14:ligatures w14:val="none"/>
        </w:rPr>
        <w:t>&gt;(</w:t>
      </w:r>
      <w:r w:rsidRPr="005D5DDA">
        <w:rPr>
          <w:rFonts w:cs="굴림"/>
          <w:color w:val="A31515"/>
          <w:kern w:val="0"/>
          <w:sz w:val="21"/>
          <w:szCs w:val="21"/>
          <w14:ligatures w14:val="none"/>
        </w:rPr>
        <w:t>''</w:t>
      </w:r>
      <w:r w:rsidRPr="005D5DDA">
        <w:rPr>
          <w:rFonts w:cs="굴림"/>
          <w:color w:val="000000"/>
          <w:kern w:val="0"/>
          <w:sz w:val="21"/>
          <w:szCs w:val="21"/>
          <w14:ligatures w14:val="none"/>
        </w:rPr>
        <w:t>);</w:t>
      </w:r>
    </w:p>
    <w:p w14:paraId="4F757F7C" w14:textId="77777777" w:rsidR="00742DCF" w:rsidRPr="005D5DDA" w:rsidRDefault="00742DCF" w:rsidP="00742DCF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5D5DDA">
        <w:rPr>
          <w:rFonts w:cs="굴림"/>
          <w:color w:val="000000"/>
          <w:kern w:val="0"/>
          <w:sz w:val="21"/>
          <w:szCs w:val="21"/>
          <w14:ligatures w14:val="none"/>
        </w:rPr>
        <w:t xml:space="preserve">  </w:t>
      </w:r>
      <w:r w:rsidRPr="005D5DDA">
        <w:rPr>
          <w:rFonts w:cs="굴림"/>
          <w:color w:val="0000FF"/>
          <w:kern w:val="0"/>
          <w:sz w:val="21"/>
          <w:szCs w:val="21"/>
          <w14:ligatures w14:val="none"/>
        </w:rPr>
        <w:t>const</w:t>
      </w:r>
      <w:r w:rsidRPr="005D5DDA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5D5DDA">
        <w:rPr>
          <w:rFonts w:cs="굴림"/>
          <w:color w:val="795E26"/>
          <w:kern w:val="0"/>
          <w:sz w:val="21"/>
          <w:szCs w:val="21"/>
          <w14:ligatures w14:val="none"/>
        </w:rPr>
        <w:t>onChange</w:t>
      </w:r>
      <w:r w:rsidRPr="005D5DDA">
        <w:rPr>
          <w:rFonts w:cs="굴림"/>
          <w:color w:val="000000"/>
          <w:kern w:val="0"/>
          <w:sz w:val="21"/>
          <w:szCs w:val="21"/>
          <w14:ligatures w14:val="none"/>
        </w:rPr>
        <w:t xml:space="preserve"> = (</w:t>
      </w:r>
      <w:r w:rsidRPr="005D5DDA">
        <w:rPr>
          <w:rFonts w:cs="굴림"/>
          <w:color w:val="001080"/>
          <w:kern w:val="0"/>
          <w:sz w:val="21"/>
          <w:szCs w:val="21"/>
          <w14:ligatures w14:val="none"/>
        </w:rPr>
        <w:t>e</w:t>
      </w:r>
      <w:r w:rsidRPr="005D5DDA">
        <w:rPr>
          <w:rFonts w:cs="굴림"/>
          <w:color w:val="000000"/>
          <w:kern w:val="0"/>
          <w:sz w:val="21"/>
          <w:szCs w:val="21"/>
          <w14:ligatures w14:val="none"/>
        </w:rPr>
        <w:t xml:space="preserve">: </w:t>
      </w:r>
      <w:r w:rsidRPr="005D5DDA">
        <w:rPr>
          <w:rFonts w:cs="굴림"/>
          <w:color w:val="267F99"/>
          <w:kern w:val="0"/>
          <w:sz w:val="21"/>
          <w:szCs w:val="21"/>
          <w14:ligatures w14:val="none"/>
        </w:rPr>
        <w:t>ChangeEvent</w:t>
      </w:r>
      <w:r w:rsidRPr="005D5DDA">
        <w:rPr>
          <w:rFonts w:cs="굴림"/>
          <w:color w:val="000000"/>
          <w:kern w:val="0"/>
          <w:sz w:val="21"/>
          <w:szCs w:val="21"/>
          <w14:ligatures w14:val="none"/>
        </w:rPr>
        <w:t>&lt;</w:t>
      </w:r>
      <w:r w:rsidRPr="005D5DDA">
        <w:rPr>
          <w:rFonts w:cs="굴림"/>
          <w:color w:val="267F99"/>
          <w:kern w:val="0"/>
          <w:sz w:val="21"/>
          <w:szCs w:val="21"/>
          <w14:ligatures w14:val="none"/>
        </w:rPr>
        <w:t>HTMLInputElement</w:t>
      </w:r>
      <w:r w:rsidRPr="005D5DDA">
        <w:rPr>
          <w:rFonts w:cs="굴림"/>
          <w:color w:val="000000"/>
          <w:kern w:val="0"/>
          <w:sz w:val="21"/>
          <w:szCs w:val="21"/>
          <w14:ligatures w14:val="none"/>
        </w:rPr>
        <w:t xml:space="preserve">&gt;) </w:t>
      </w:r>
      <w:r w:rsidRPr="005D5DDA">
        <w:rPr>
          <w:rFonts w:cs="굴림"/>
          <w:color w:val="0000FF"/>
          <w:kern w:val="0"/>
          <w:sz w:val="21"/>
          <w:szCs w:val="21"/>
          <w14:ligatures w14:val="none"/>
        </w:rPr>
        <w:t>=&gt;</w:t>
      </w:r>
      <w:r w:rsidRPr="005D5DDA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5D5DDA">
        <w:rPr>
          <w:rFonts w:cs="굴림"/>
          <w:color w:val="795E26"/>
          <w:kern w:val="0"/>
          <w:sz w:val="21"/>
          <w:szCs w:val="21"/>
          <w14:ligatures w14:val="none"/>
        </w:rPr>
        <w:t>setTitle</w:t>
      </w:r>
      <w:r w:rsidRPr="005D5DDA">
        <w:rPr>
          <w:rFonts w:cs="굴림"/>
          <w:color w:val="000000"/>
          <w:kern w:val="0"/>
          <w:sz w:val="21"/>
          <w:szCs w:val="21"/>
          <w14:ligatures w14:val="none"/>
        </w:rPr>
        <w:t>(</w:t>
      </w:r>
      <w:r w:rsidRPr="005D5DDA">
        <w:rPr>
          <w:rFonts w:cs="굴림"/>
          <w:color w:val="001080"/>
          <w:kern w:val="0"/>
          <w:sz w:val="21"/>
          <w:szCs w:val="21"/>
          <w14:ligatures w14:val="none"/>
        </w:rPr>
        <w:t>e</w:t>
      </w:r>
      <w:r w:rsidRPr="005D5DDA">
        <w:rPr>
          <w:rFonts w:cs="굴림"/>
          <w:color w:val="000000"/>
          <w:kern w:val="0"/>
          <w:sz w:val="21"/>
          <w:szCs w:val="21"/>
          <w14:ligatures w14:val="none"/>
        </w:rPr>
        <w:t>.</w:t>
      </w:r>
      <w:r w:rsidRPr="005D5DDA">
        <w:rPr>
          <w:rFonts w:cs="굴림"/>
          <w:color w:val="001080"/>
          <w:kern w:val="0"/>
          <w:sz w:val="21"/>
          <w:szCs w:val="21"/>
          <w14:ligatures w14:val="none"/>
        </w:rPr>
        <w:t>target</w:t>
      </w:r>
      <w:r w:rsidRPr="005D5DDA">
        <w:rPr>
          <w:rFonts w:cs="굴림"/>
          <w:color w:val="000000"/>
          <w:kern w:val="0"/>
          <w:sz w:val="21"/>
          <w:szCs w:val="21"/>
          <w14:ligatures w14:val="none"/>
        </w:rPr>
        <w:t>.</w:t>
      </w:r>
      <w:r w:rsidRPr="005D5DDA">
        <w:rPr>
          <w:rFonts w:cs="굴림"/>
          <w:color w:val="001080"/>
          <w:kern w:val="0"/>
          <w:sz w:val="21"/>
          <w:szCs w:val="21"/>
          <w14:ligatures w14:val="none"/>
        </w:rPr>
        <w:t>value</w:t>
      </w:r>
      <w:r w:rsidRPr="005D5DDA">
        <w:rPr>
          <w:rFonts w:cs="굴림"/>
          <w:color w:val="000000"/>
          <w:kern w:val="0"/>
          <w:sz w:val="21"/>
          <w:szCs w:val="21"/>
          <w14:ligatures w14:val="none"/>
        </w:rPr>
        <w:t>);</w:t>
      </w:r>
    </w:p>
    <w:p w14:paraId="314F6B94" w14:textId="63599E9E" w:rsidR="00742DCF" w:rsidRPr="005D5DDA" w:rsidRDefault="00FA5339" w:rsidP="00742DCF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>
        <w:rPr>
          <w:rFonts w:cs="굴림"/>
          <w:color w:val="000000"/>
          <w:kern w:val="0"/>
          <w:sz w:val="21"/>
          <w:szCs w:val="21"/>
          <w14:ligatures w14:val="none"/>
        </w:rPr>
        <w:t xml:space="preserve">  </w:t>
      </w:r>
      <w:r w:rsidR="00742DCF" w:rsidRPr="005D5DDA">
        <w:rPr>
          <w:rFonts w:cs="굴림"/>
          <w:color w:val="800000"/>
          <w:kern w:val="0"/>
          <w:sz w:val="21"/>
          <w:szCs w:val="21"/>
          <w14:ligatures w14:val="none"/>
        </w:rPr>
        <w:t>&lt;input</w:t>
      </w:r>
      <w:r w:rsidR="00742DCF" w:rsidRPr="005D5DDA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="00742DCF" w:rsidRPr="005D5DDA">
        <w:rPr>
          <w:rFonts w:cs="굴림"/>
          <w:color w:val="E50000"/>
          <w:kern w:val="0"/>
          <w:sz w:val="21"/>
          <w:szCs w:val="21"/>
          <w14:ligatures w14:val="none"/>
        </w:rPr>
        <w:t>type</w:t>
      </w:r>
      <w:r w:rsidR="00742DCF" w:rsidRPr="005D5DDA">
        <w:rPr>
          <w:rFonts w:cs="굴림"/>
          <w:color w:val="000000"/>
          <w:kern w:val="0"/>
          <w:sz w:val="21"/>
          <w:szCs w:val="21"/>
          <w14:ligatures w14:val="none"/>
        </w:rPr>
        <w:t>=</w:t>
      </w:r>
      <w:r w:rsidR="00742DCF" w:rsidRPr="005D5DDA">
        <w:rPr>
          <w:rFonts w:cs="굴림"/>
          <w:color w:val="A31515"/>
          <w:kern w:val="0"/>
          <w:sz w:val="21"/>
          <w:szCs w:val="21"/>
          <w14:ligatures w14:val="none"/>
        </w:rPr>
        <w:t>'text'</w:t>
      </w:r>
      <w:r w:rsidR="00742DCF" w:rsidRPr="005D5DDA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="00742DCF" w:rsidRPr="005D5DDA">
        <w:rPr>
          <w:rFonts w:cs="굴림"/>
          <w:color w:val="E50000"/>
          <w:kern w:val="0"/>
          <w:sz w:val="21"/>
          <w:szCs w:val="21"/>
          <w14:ligatures w14:val="none"/>
        </w:rPr>
        <w:t>value</w:t>
      </w:r>
      <w:r w:rsidR="00742DCF" w:rsidRPr="005D5DDA">
        <w:rPr>
          <w:rFonts w:cs="굴림"/>
          <w:color w:val="000000"/>
          <w:kern w:val="0"/>
          <w:sz w:val="21"/>
          <w:szCs w:val="21"/>
          <w14:ligatures w14:val="none"/>
        </w:rPr>
        <w:t>=</w:t>
      </w:r>
      <w:r w:rsidR="00742DCF" w:rsidRPr="005D5DDA">
        <w:rPr>
          <w:rFonts w:cs="굴림"/>
          <w:color w:val="0000FF"/>
          <w:kern w:val="0"/>
          <w:sz w:val="21"/>
          <w:szCs w:val="21"/>
          <w14:ligatures w14:val="none"/>
        </w:rPr>
        <w:t>{</w:t>
      </w:r>
      <w:r w:rsidR="00742DCF" w:rsidRPr="005D5DDA">
        <w:rPr>
          <w:rFonts w:cs="굴림"/>
          <w:color w:val="0070C1"/>
          <w:kern w:val="0"/>
          <w:sz w:val="21"/>
          <w:szCs w:val="21"/>
          <w14:ligatures w14:val="none"/>
        </w:rPr>
        <w:t>title</w:t>
      </w:r>
      <w:r w:rsidR="00742DCF" w:rsidRPr="005D5DDA">
        <w:rPr>
          <w:rFonts w:cs="굴림"/>
          <w:color w:val="0000FF"/>
          <w:kern w:val="0"/>
          <w:sz w:val="21"/>
          <w:szCs w:val="21"/>
          <w14:ligatures w14:val="none"/>
        </w:rPr>
        <w:t>}</w:t>
      </w:r>
      <w:r w:rsidR="00742DCF" w:rsidRPr="005D5DDA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="00742DCF" w:rsidRPr="005D5DDA">
        <w:rPr>
          <w:rFonts w:cs="굴림"/>
          <w:color w:val="E50000"/>
          <w:kern w:val="0"/>
          <w:sz w:val="21"/>
          <w:szCs w:val="21"/>
          <w14:ligatures w14:val="none"/>
        </w:rPr>
        <w:t>onChange</w:t>
      </w:r>
      <w:r w:rsidR="00742DCF" w:rsidRPr="005D5DDA">
        <w:rPr>
          <w:rFonts w:cs="굴림"/>
          <w:color w:val="000000"/>
          <w:kern w:val="0"/>
          <w:sz w:val="21"/>
          <w:szCs w:val="21"/>
          <w14:ligatures w14:val="none"/>
        </w:rPr>
        <w:t>=</w:t>
      </w:r>
      <w:r w:rsidR="00742DCF" w:rsidRPr="005D5DDA">
        <w:rPr>
          <w:rFonts w:cs="굴림"/>
          <w:color w:val="0000FF"/>
          <w:kern w:val="0"/>
          <w:sz w:val="21"/>
          <w:szCs w:val="21"/>
          <w14:ligatures w14:val="none"/>
        </w:rPr>
        <w:t>{</w:t>
      </w:r>
      <w:r w:rsidR="00742DCF" w:rsidRPr="005D5DDA">
        <w:rPr>
          <w:rFonts w:cs="굴림"/>
          <w:color w:val="795E26"/>
          <w:kern w:val="0"/>
          <w:sz w:val="21"/>
          <w:szCs w:val="21"/>
          <w14:ligatures w14:val="none"/>
        </w:rPr>
        <w:t>onChange</w:t>
      </w:r>
      <w:r w:rsidR="00742DCF" w:rsidRPr="005D5DDA">
        <w:rPr>
          <w:rFonts w:cs="굴림"/>
          <w:color w:val="0000FF"/>
          <w:kern w:val="0"/>
          <w:sz w:val="21"/>
          <w:szCs w:val="21"/>
          <w14:ligatures w14:val="none"/>
        </w:rPr>
        <w:t>}</w:t>
      </w:r>
      <w:r w:rsidR="00742DCF" w:rsidRPr="005D5DDA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="00742DCF" w:rsidRPr="005D5DDA">
        <w:rPr>
          <w:rFonts w:cs="굴림"/>
          <w:color w:val="800000"/>
          <w:kern w:val="0"/>
          <w:sz w:val="21"/>
          <w:szCs w:val="21"/>
          <w14:ligatures w14:val="none"/>
        </w:rPr>
        <w:t>/&gt;</w:t>
      </w:r>
    </w:p>
    <w:p w14:paraId="4DFE9F3D" w14:textId="6C96EC9B" w:rsidR="00742DCF" w:rsidRDefault="00742DCF" w:rsidP="005D5DDA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새</w:t>
      </w:r>
      <w:r>
        <w:rPr>
          <w:rFonts w:hint="eastAsia"/>
        </w:rPr>
        <w:t xml:space="preserve"> </w:t>
      </w:r>
      <w:r>
        <w:rPr>
          <w:rFonts w:hint="eastAsia"/>
        </w:rPr>
        <w:t>할일</w:t>
      </w:r>
      <w:r>
        <w:rPr>
          <w:rFonts w:hint="eastAsia"/>
        </w:rPr>
        <w:t xml:space="preserve"> </w:t>
      </w:r>
      <w:r>
        <w:rPr>
          <w:rFonts w:hint="eastAsia"/>
        </w:rPr>
        <w:t>제목을</w:t>
      </w:r>
      <w:r>
        <w:rPr>
          <w:rFonts w:hint="eastAsia"/>
        </w:rPr>
        <w:t xml:space="preserve"> </w:t>
      </w:r>
      <w:r>
        <w:rPr>
          <w:rFonts w:hint="eastAsia"/>
        </w:rPr>
        <w:t>입력하기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14:paraId="19677F83" w14:textId="619B7907" w:rsidR="00742DCF" w:rsidRDefault="00742DCF" w:rsidP="005D5DDA"/>
    <w:p w14:paraId="0D48BE8A" w14:textId="1387F3AA" w:rsidR="00BD09B7" w:rsidRPr="00BD09B7" w:rsidRDefault="00BD09B7" w:rsidP="00BD09B7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>
        <w:rPr>
          <w:rFonts w:cs="굴림"/>
          <w:color w:val="0000FF"/>
          <w:kern w:val="0"/>
          <w:sz w:val="21"/>
          <w:szCs w:val="21"/>
          <w14:ligatures w14:val="none"/>
        </w:rPr>
        <w:t xml:space="preserve">  </w:t>
      </w:r>
      <w:r w:rsidRPr="00BD09B7">
        <w:rPr>
          <w:rFonts w:cs="굴림"/>
          <w:color w:val="0000FF"/>
          <w:kern w:val="0"/>
          <w:sz w:val="21"/>
          <w:szCs w:val="21"/>
          <w14:ligatures w14:val="none"/>
        </w:rPr>
        <w:t>const</w:t>
      </w:r>
      <w:r w:rsidRPr="00BD09B7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BD09B7">
        <w:rPr>
          <w:rFonts w:cs="굴림"/>
          <w:color w:val="795E26"/>
          <w:kern w:val="0"/>
          <w:sz w:val="21"/>
          <w:szCs w:val="21"/>
          <w14:ligatures w14:val="none"/>
        </w:rPr>
        <w:t>onClick</w:t>
      </w:r>
      <w:r w:rsidRPr="00BD09B7">
        <w:rPr>
          <w:rFonts w:cs="굴림"/>
          <w:color w:val="000000"/>
          <w:kern w:val="0"/>
          <w:sz w:val="21"/>
          <w:szCs w:val="21"/>
          <w14:ligatures w14:val="none"/>
        </w:rPr>
        <w:t xml:space="preserve"> = () </w:t>
      </w:r>
      <w:r w:rsidRPr="00BD09B7">
        <w:rPr>
          <w:rFonts w:cs="굴림"/>
          <w:color w:val="0000FF"/>
          <w:kern w:val="0"/>
          <w:sz w:val="21"/>
          <w:szCs w:val="21"/>
          <w14:ligatures w14:val="none"/>
        </w:rPr>
        <w:t>=&gt;</w:t>
      </w:r>
      <w:r w:rsidRPr="00BD09B7">
        <w:rPr>
          <w:rFonts w:cs="굴림"/>
          <w:color w:val="000000"/>
          <w:kern w:val="0"/>
          <w:sz w:val="21"/>
          <w:szCs w:val="21"/>
          <w14:ligatures w14:val="none"/>
        </w:rPr>
        <w:t xml:space="preserve"> { </w:t>
      </w:r>
      <w:r w:rsidRPr="00BD09B7">
        <w:rPr>
          <w:rFonts w:cs="굴림"/>
          <w:color w:val="795E26"/>
          <w:kern w:val="0"/>
          <w:sz w:val="21"/>
          <w:szCs w:val="21"/>
          <w14:ligatures w14:val="none"/>
        </w:rPr>
        <w:t>addTodo</w:t>
      </w:r>
      <w:r w:rsidRPr="00BD09B7">
        <w:rPr>
          <w:rFonts w:cs="굴림"/>
          <w:color w:val="000000"/>
          <w:kern w:val="0"/>
          <w:sz w:val="21"/>
          <w:szCs w:val="21"/>
          <w14:ligatures w14:val="none"/>
        </w:rPr>
        <w:t>(</w:t>
      </w:r>
      <w:r w:rsidRPr="00BD09B7">
        <w:rPr>
          <w:rFonts w:cs="굴림"/>
          <w:color w:val="0070C1"/>
          <w:kern w:val="0"/>
          <w:sz w:val="21"/>
          <w:szCs w:val="21"/>
          <w14:ligatures w14:val="none"/>
        </w:rPr>
        <w:t>title</w:t>
      </w:r>
      <w:r w:rsidRPr="00BD09B7">
        <w:rPr>
          <w:rFonts w:cs="굴림"/>
          <w:color w:val="000000"/>
          <w:kern w:val="0"/>
          <w:sz w:val="21"/>
          <w:szCs w:val="21"/>
          <w14:ligatures w14:val="none"/>
        </w:rPr>
        <w:t xml:space="preserve">); </w:t>
      </w:r>
      <w:r w:rsidRPr="00BD09B7">
        <w:rPr>
          <w:rFonts w:cs="굴림"/>
          <w:color w:val="795E26"/>
          <w:kern w:val="0"/>
          <w:sz w:val="21"/>
          <w:szCs w:val="21"/>
          <w14:ligatures w14:val="none"/>
        </w:rPr>
        <w:t>setTitle</w:t>
      </w:r>
      <w:r w:rsidRPr="00BD09B7">
        <w:rPr>
          <w:rFonts w:cs="굴림"/>
          <w:color w:val="000000"/>
          <w:kern w:val="0"/>
          <w:sz w:val="21"/>
          <w:szCs w:val="21"/>
          <w14:ligatures w14:val="none"/>
        </w:rPr>
        <w:t>(</w:t>
      </w:r>
      <w:r w:rsidRPr="00BD09B7">
        <w:rPr>
          <w:rFonts w:cs="굴림"/>
          <w:color w:val="A31515"/>
          <w:kern w:val="0"/>
          <w:sz w:val="21"/>
          <w:szCs w:val="21"/>
          <w14:ligatures w14:val="none"/>
        </w:rPr>
        <w:t>''</w:t>
      </w:r>
      <w:r w:rsidRPr="00BD09B7">
        <w:rPr>
          <w:rFonts w:cs="굴림"/>
          <w:color w:val="000000"/>
          <w:kern w:val="0"/>
          <w:sz w:val="21"/>
          <w:szCs w:val="21"/>
          <w14:ligatures w14:val="none"/>
        </w:rPr>
        <w:t>); }</w:t>
      </w:r>
    </w:p>
    <w:p w14:paraId="02E52DD1" w14:textId="247EEB32" w:rsidR="00C5461F" w:rsidRPr="005D5DDA" w:rsidRDefault="00C5461F" w:rsidP="00BD09B7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5D5DDA">
        <w:rPr>
          <w:rFonts w:cs="굴림"/>
          <w:color w:val="000000"/>
          <w:kern w:val="0"/>
          <w:sz w:val="21"/>
          <w:szCs w:val="21"/>
          <w14:ligatures w14:val="none"/>
        </w:rPr>
        <w:t xml:space="preserve">  </w:t>
      </w:r>
      <w:r w:rsidRPr="005D5DDA">
        <w:rPr>
          <w:rFonts w:cs="굴림"/>
          <w:color w:val="800000"/>
          <w:kern w:val="0"/>
          <w:sz w:val="21"/>
          <w:szCs w:val="21"/>
          <w14:ligatures w14:val="none"/>
        </w:rPr>
        <w:t>&lt;button</w:t>
      </w:r>
      <w:r w:rsidRPr="005D5DDA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5D5DDA">
        <w:rPr>
          <w:rFonts w:cs="굴림"/>
          <w:color w:val="E50000"/>
          <w:kern w:val="0"/>
          <w:sz w:val="21"/>
          <w:szCs w:val="21"/>
          <w14:ligatures w14:val="none"/>
        </w:rPr>
        <w:t>onClick</w:t>
      </w:r>
      <w:r w:rsidRPr="005D5DDA">
        <w:rPr>
          <w:rFonts w:cs="굴림"/>
          <w:color w:val="000000"/>
          <w:kern w:val="0"/>
          <w:sz w:val="21"/>
          <w:szCs w:val="21"/>
          <w14:ligatures w14:val="none"/>
        </w:rPr>
        <w:t>=</w:t>
      </w:r>
      <w:r w:rsidRPr="005D5DDA">
        <w:rPr>
          <w:rFonts w:cs="굴림"/>
          <w:color w:val="0000FF"/>
          <w:kern w:val="0"/>
          <w:sz w:val="21"/>
          <w:szCs w:val="21"/>
          <w14:ligatures w14:val="none"/>
        </w:rPr>
        <w:t>{</w:t>
      </w:r>
      <w:r w:rsidRPr="005D5DDA">
        <w:rPr>
          <w:rFonts w:cs="굴림"/>
          <w:color w:val="795E26"/>
          <w:kern w:val="0"/>
          <w:sz w:val="21"/>
          <w:szCs w:val="21"/>
          <w14:ligatures w14:val="none"/>
        </w:rPr>
        <w:t>onClick</w:t>
      </w:r>
      <w:r w:rsidRPr="005D5DDA">
        <w:rPr>
          <w:rFonts w:cs="굴림"/>
          <w:color w:val="0000FF"/>
          <w:kern w:val="0"/>
          <w:sz w:val="21"/>
          <w:szCs w:val="21"/>
          <w14:ligatures w14:val="none"/>
        </w:rPr>
        <w:t>}</w:t>
      </w:r>
      <w:r w:rsidRPr="005D5DDA">
        <w:rPr>
          <w:rFonts w:cs="굴림"/>
          <w:color w:val="800000"/>
          <w:kern w:val="0"/>
          <w:sz w:val="21"/>
          <w:szCs w:val="21"/>
          <w14:ligatures w14:val="none"/>
        </w:rPr>
        <w:t>&gt;</w:t>
      </w:r>
      <w:r w:rsidRPr="005D5DDA">
        <w:rPr>
          <w:rFonts w:cs="굴림"/>
          <w:color w:val="000000"/>
          <w:kern w:val="0"/>
          <w:sz w:val="21"/>
          <w:szCs w:val="21"/>
          <w14:ligatures w14:val="none"/>
        </w:rPr>
        <w:t>추가</w:t>
      </w:r>
      <w:r w:rsidRPr="005D5DDA">
        <w:rPr>
          <w:rFonts w:cs="굴림"/>
          <w:color w:val="800000"/>
          <w:kern w:val="0"/>
          <w:sz w:val="21"/>
          <w:szCs w:val="21"/>
          <w14:ligatures w14:val="none"/>
        </w:rPr>
        <w:t>&lt;/button&gt;</w:t>
      </w:r>
    </w:p>
    <w:p w14:paraId="3E9796DB" w14:textId="1BE5CEFC" w:rsidR="00FA5339" w:rsidRDefault="00C5461F" w:rsidP="005D5DDA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버튼이</w:t>
      </w:r>
      <w:r>
        <w:rPr>
          <w:rFonts w:hint="eastAsia"/>
        </w:rPr>
        <w:t xml:space="preserve"> </w:t>
      </w:r>
      <w:r>
        <w:rPr>
          <w:rFonts w:hint="eastAsia"/>
        </w:rPr>
        <w:t>클릭되면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a</w:t>
      </w:r>
      <w:r>
        <w:t xml:space="preserve">ddTodo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호출되어</w:t>
      </w:r>
      <w:r>
        <w:t xml:space="preserve"> </w:t>
      </w:r>
      <w:r>
        <w:rPr>
          <w:rFonts w:hint="eastAsia"/>
        </w:rPr>
        <w:t>컨테이너</w:t>
      </w:r>
      <w:r>
        <w:rPr>
          <w:rFonts w:hint="eastAsia"/>
        </w:rPr>
        <w:t xml:space="preserve"> </w:t>
      </w:r>
      <w:r>
        <w:rPr>
          <w:rFonts w:hint="eastAsia"/>
        </w:rPr>
        <w:t>컴포넌트에게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 w:rsidR="00BD09B7">
        <w:rPr>
          <w:rFonts w:hint="eastAsia"/>
        </w:rPr>
        <w:t>되고</w:t>
      </w:r>
      <w:r w:rsidR="00BD09B7">
        <w:rPr>
          <w:rFonts w:hint="eastAsia"/>
        </w:rPr>
        <w:t>,</w:t>
      </w:r>
    </w:p>
    <w:p w14:paraId="40858354" w14:textId="0CBD4171" w:rsidR="00BD09B7" w:rsidRDefault="00BD09B7" w:rsidP="005D5DDA">
      <w:r>
        <w:rPr>
          <w:rFonts w:hint="eastAsia"/>
        </w:rPr>
        <w:t xml:space="preserve"> </w:t>
      </w:r>
      <w:r>
        <w:t xml:space="preserve">    input </w:t>
      </w:r>
      <w:r>
        <w:rPr>
          <w:rFonts w:hint="eastAsia"/>
        </w:rPr>
        <w:t>태그에</w:t>
      </w:r>
      <w:r>
        <w:rPr>
          <w:rFonts w:hint="eastAsia"/>
        </w:rPr>
        <w:t xml:space="preserve"> </w:t>
      </w:r>
      <w:r>
        <w:t xml:space="preserve">''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채워진다</w:t>
      </w:r>
      <w:r>
        <w:rPr>
          <w:rFonts w:hint="eastAsia"/>
        </w:rPr>
        <w:t>.</w:t>
      </w:r>
    </w:p>
    <w:p w14:paraId="16D309B2" w14:textId="77777777" w:rsidR="00BD09B7" w:rsidRDefault="00BD09B7" w:rsidP="005D5DDA"/>
    <w:p w14:paraId="434D0CDA" w14:textId="77777777" w:rsidR="00BD09B7" w:rsidRDefault="00BD09B7" w:rsidP="005D5DDA"/>
    <w:p w14:paraId="6A54FE03" w14:textId="77777777" w:rsidR="00C5461F" w:rsidRDefault="00C5461F" w:rsidP="005D5DDA"/>
    <w:p w14:paraId="27719BEB" w14:textId="77777777" w:rsidR="00C5461F" w:rsidRDefault="00C5461F" w:rsidP="005D5DDA"/>
    <w:p w14:paraId="17D5CA45" w14:textId="77777777" w:rsidR="00C5461F" w:rsidRDefault="00C5461F" w:rsidP="005D5DDA"/>
    <w:p w14:paraId="5ECDF1B5" w14:textId="77777777" w:rsidR="00742DCF" w:rsidRPr="00742DCF" w:rsidRDefault="00742DCF" w:rsidP="005D5DDA"/>
    <w:p w14:paraId="2633CDCF" w14:textId="77777777" w:rsidR="009F7902" w:rsidRDefault="009F7902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450C2222" w14:textId="53F3085C" w:rsidR="005D5DDA" w:rsidRDefault="009F7902" w:rsidP="009F7902">
      <w:pPr>
        <w:pStyle w:val="3"/>
      </w:pPr>
      <w:r>
        <w:rPr>
          <w:rFonts w:hint="eastAsia"/>
        </w:rPr>
        <w:lastRenderedPageBreak/>
        <w:t>T</w:t>
      </w:r>
      <w:r>
        <w:t>odoRoot.tsx</w:t>
      </w:r>
    </w:p>
    <w:p w14:paraId="0748A27D" w14:textId="28FE6AA2" w:rsidR="009F7902" w:rsidRPr="009F7902" w:rsidRDefault="009F7902" w:rsidP="009F7902">
      <w:r>
        <w:rPr>
          <w:rFonts w:hint="eastAsia"/>
        </w:rPr>
        <w:t>s</w:t>
      </w:r>
      <w:r>
        <w:t>rc/TodoRoot.tsx</w:t>
      </w:r>
      <w:r w:rsidR="0014059F">
        <w:t xml:space="preserve">  </w:t>
      </w:r>
      <w:r>
        <w:rPr>
          <w:rFonts w:hint="eastAsia"/>
        </w:rPr>
        <w:t xml:space="preserve"> </w:t>
      </w:r>
      <w:r w:rsidR="0014059F">
        <w:rPr>
          <w:rFonts w:hint="eastAsia"/>
        </w:rPr>
        <w:t>t</w:t>
      </w:r>
      <w:r w:rsidR="0014059F">
        <w:t>odo</w:t>
      </w:r>
      <w:r w:rsidR="0014059F">
        <w:rPr>
          <w:rFonts w:hint="eastAsia"/>
        </w:rPr>
        <w:t>앱</w:t>
      </w:r>
      <w:r w:rsidR="0014059F">
        <w:rPr>
          <w:rFonts w:hint="eastAsia"/>
        </w:rPr>
        <w:t xml:space="preserve"> </w:t>
      </w:r>
      <w:r>
        <w:rPr>
          <w:rFonts w:hint="eastAsia"/>
        </w:rPr>
        <w:t>화면</w:t>
      </w:r>
      <w:r w:rsidR="0014059F">
        <w:rPr>
          <w:rFonts w:hint="eastAsia"/>
        </w:rPr>
        <w:t>을</w:t>
      </w:r>
      <w:r w:rsidR="0014059F">
        <w:rPr>
          <w:rFonts w:hint="eastAsia"/>
        </w:rPr>
        <w:t xml:space="preserve"> </w:t>
      </w:r>
      <w:r w:rsidR="0014059F">
        <w:rPr>
          <w:rFonts w:hint="eastAsia"/>
        </w:rPr>
        <w:t>담당하는</w:t>
      </w:r>
      <w:r w:rsidR="0014059F">
        <w:rPr>
          <w:rFonts w:hint="eastAsia"/>
        </w:rPr>
        <w:t xml:space="preserve"> </w:t>
      </w:r>
      <w:r w:rsidR="0014059F">
        <w:rPr>
          <w:rFonts w:hint="eastAsia"/>
        </w:rPr>
        <w:t>컴포넌트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4059F" w14:paraId="3B3560D9" w14:textId="77777777" w:rsidTr="0014059F">
        <w:tc>
          <w:tcPr>
            <w:tcW w:w="10456" w:type="dxa"/>
          </w:tcPr>
          <w:p w14:paraId="77523A40" w14:textId="77777777" w:rsidR="00C0375F" w:rsidRPr="00C0375F" w:rsidRDefault="00C0375F" w:rsidP="00C0375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C0375F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375F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React</w:t>
            </w: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375F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from</w:t>
            </w: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375F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'react'</w:t>
            </w:r>
          </w:p>
          <w:p w14:paraId="28919AB1" w14:textId="18DC565E" w:rsidR="00C0375F" w:rsidRPr="00C0375F" w:rsidRDefault="00C0375F" w:rsidP="00C0375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C0375F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375F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'./</w:t>
            </w:r>
            <w:r w:rsidR="00C71448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T</w:t>
            </w:r>
            <w:r w:rsidRPr="00C0375F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odoRoot.css'</w:t>
            </w:r>
          </w:p>
          <w:p w14:paraId="74E85270" w14:textId="72AFC181" w:rsidR="00C0375F" w:rsidRPr="00C0375F" w:rsidRDefault="00C0375F" w:rsidP="00C0375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C0375F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="004A1A3E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 xml:space="preserve"> type</w:t>
            </w: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375F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*</w:t>
            </w: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375F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as</w:t>
            </w: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375F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types</w:t>
            </w: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375F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from</w:t>
            </w: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375F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'./types'</w:t>
            </w:r>
          </w:p>
          <w:p w14:paraId="0FAF803C" w14:textId="77777777" w:rsidR="00C0375F" w:rsidRPr="00C0375F" w:rsidRDefault="00C0375F" w:rsidP="00C0375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C0375F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375F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TodoInput</w:t>
            </w: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375F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from</w:t>
            </w: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375F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'./TodoInput'</w:t>
            </w: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5AD746DA" w14:textId="77777777" w:rsidR="00C0375F" w:rsidRPr="00C0375F" w:rsidRDefault="00C0375F" w:rsidP="00C0375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C0375F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375F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TodoList</w:t>
            </w: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375F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from</w:t>
            </w: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375F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'./TodoList'</w:t>
            </w: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0FC5F6DC" w14:textId="77777777" w:rsidR="00C0375F" w:rsidRPr="00C0375F" w:rsidRDefault="00C0375F" w:rsidP="00C0375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389C0B59" w14:textId="77777777" w:rsidR="00C0375F" w:rsidRPr="00C0375F" w:rsidRDefault="00C0375F" w:rsidP="00C0375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C0375F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type</w:t>
            </w: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375F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Props</w:t>
            </w: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= {</w:t>
            </w:r>
          </w:p>
          <w:p w14:paraId="556C1C5D" w14:textId="77777777" w:rsidR="00C0375F" w:rsidRPr="00C0375F" w:rsidRDefault="00C0375F" w:rsidP="00C0375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C0375F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todoList</w:t>
            </w: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C0375F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types</w:t>
            </w: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C0375F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Todo</w:t>
            </w: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[],</w:t>
            </w:r>
          </w:p>
          <w:p w14:paraId="2F88FD1E" w14:textId="77777777" w:rsidR="00C0375F" w:rsidRPr="00C0375F" w:rsidRDefault="00C0375F" w:rsidP="00C0375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C0375F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addTodo</w:t>
            </w: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C0375F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types</w:t>
            </w: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C0375F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AddTodoFunc</w:t>
            </w:r>
          </w:p>
          <w:p w14:paraId="35633FDD" w14:textId="77777777" w:rsidR="00C0375F" w:rsidRPr="00C0375F" w:rsidRDefault="00C0375F" w:rsidP="00C0375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3B95E491" w14:textId="77777777" w:rsidR="00C0375F" w:rsidRPr="00C0375F" w:rsidRDefault="00C0375F" w:rsidP="00C0375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006E5C02" w14:textId="24EDD8B0" w:rsidR="00C0375F" w:rsidRPr="00C0375F" w:rsidRDefault="00C0375F" w:rsidP="00C0375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C0375F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375F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TodoRoot</w:t>
            </w: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({ </w:t>
            </w:r>
            <w:r w:rsidRPr="00C0375F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todoList</w:t>
            </w: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C0375F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addTodo</w:t>
            </w:r>
            <w:r w:rsidR="00CD5413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}: </w:t>
            </w:r>
            <w:r w:rsidRPr="00C0375F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Props</w:t>
            </w: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 {</w:t>
            </w:r>
          </w:p>
          <w:p w14:paraId="24CC5739" w14:textId="77777777" w:rsidR="00C0375F" w:rsidRPr="00C0375F" w:rsidRDefault="00C0375F" w:rsidP="00C0375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C0375F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</w:p>
          <w:p w14:paraId="4E3AFCC6" w14:textId="77777777" w:rsidR="00C0375F" w:rsidRPr="00C0375F" w:rsidRDefault="00C0375F" w:rsidP="00C0375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C0375F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&lt;div</w:t>
            </w: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375F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className</w:t>
            </w: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C0375F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"todoRoot"</w:t>
            </w:r>
            <w:r w:rsidRPr="00C0375F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48001FD1" w14:textId="77777777" w:rsidR="00C0375F" w:rsidRPr="00C0375F" w:rsidRDefault="00C0375F" w:rsidP="00C0375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C0375F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&lt;h1&gt;</w:t>
            </w: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할일</w:t>
            </w:r>
            <w:r w:rsidRPr="00C0375F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&lt;/h1&gt;</w:t>
            </w:r>
          </w:p>
          <w:p w14:paraId="47D17C07" w14:textId="77777777" w:rsidR="00C0375F" w:rsidRPr="00C0375F" w:rsidRDefault="00C0375F" w:rsidP="00C0375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C0375F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</w:t>
            </w:r>
            <w:r w:rsidRPr="00C0375F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TodoInput</w:t>
            </w: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375F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addTodo</w:t>
            </w: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C0375F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C0375F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addTodo</w:t>
            </w:r>
            <w:r w:rsidRPr="00C0375F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375F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/&gt;</w:t>
            </w:r>
          </w:p>
          <w:p w14:paraId="4A8FEFFC" w14:textId="77777777" w:rsidR="00C0375F" w:rsidRPr="00C0375F" w:rsidRDefault="00C0375F" w:rsidP="00C0375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C0375F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</w:t>
            </w:r>
            <w:r w:rsidRPr="00C0375F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TodoList</w:t>
            </w: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375F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todoList</w:t>
            </w: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C0375F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C0375F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todoList</w:t>
            </w:r>
            <w:r w:rsidRPr="00C0375F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375F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/&gt;</w:t>
            </w: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     </w:t>
            </w:r>
          </w:p>
          <w:p w14:paraId="0EF66F6A" w14:textId="77777777" w:rsidR="00C0375F" w:rsidRPr="00C0375F" w:rsidRDefault="00C0375F" w:rsidP="00C0375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C0375F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&lt;/div&gt;</w:t>
            </w:r>
          </w:p>
          <w:p w14:paraId="1F1CF952" w14:textId="77777777" w:rsidR="00C0375F" w:rsidRPr="00C0375F" w:rsidRDefault="00C0375F" w:rsidP="00C0375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)</w:t>
            </w:r>
          </w:p>
          <w:p w14:paraId="35958107" w14:textId="77777777" w:rsidR="00C0375F" w:rsidRPr="00C0375F" w:rsidRDefault="00C0375F" w:rsidP="00C0375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4383B2E6" w14:textId="77777777" w:rsidR="00C0375F" w:rsidRPr="00C0375F" w:rsidRDefault="00C0375F" w:rsidP="00C0375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0F794AC0" w14:textId="229AD92A" w:rsidR="0014059F" w:rsidRPr="00C0375F" w:rsidRDefault="00C0375F" w:rsidP="00C0375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C0375F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export</w:t>
            </w: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375F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default</w:t>
            </w: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0375F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TodoRoot</w:t>
            </w:r>
            <w:r w:rsidRPr="00C0375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</w:tc>
      </w:tr>
    </w:tbl>
    <w:p w14:paraId="67C11FEF" w14:textId="77777777" w:rsidR="005D5DDA" w:rsidRDefault="005D5DDA" w:rsidP="005D5DDA"/>
    <w:p w14:paraId="7EF84F54" w14:textId="77777777" w:rsidR="00692E0C" w:rsidRDefault="00692E0C" w:rsidP="005D5DDA"/>
    <w:p w14:paraId="31DBE238" w14:textId="7748BD6D" w:rsidR="00692E0C" w:rsidRDefault="00692E0C" w:rsidP="00692E0C">
      <w:pPr>
        <w:pStyle w:val="3"/>
      </w:pPr>
      <w:r>
        <w:rPr>
          <w:rFonts w:hint="eastAsia"/>
        </w:rPr>
        <w:t>T</w:t>
      </w:r>
      <w:r>
        <w:t>odoRoot.css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92E0C" w14:paraId="3C788E92" w14:textId="77777777" w:rsidTr="00692E0C">
        <w:tc>
          <w:tcPr>
            <w:tcW w:w="10456" w:type="dxa"/>
          </w:tcPr>
          <w:p w14:paraId="6769B807" w14:textId="77777777" w:rsidR="00692E0C" w:rsidRPr="00692E0C" w:rsidRDefault="00692E0C" w:rsidP="00692E0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692E0C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.todoRoot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692E0C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border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92E0C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1px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92E0C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solid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92E0C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gray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692E0C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width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92E0C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300px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692E0C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margin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92E0C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10px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92E0C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auto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</w:p>
          <w:p w14:paraId="5DC5C8DF" w14:textId="77777777" w:rsidR="00692E0C" w:rsidRPr="00692E0C" w:rsidRDefault="00692E0C" w:rsidP="00692E0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692E0C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box-shadow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92E0C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5px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92E0C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5px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92E0C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5px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92E0C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#DDD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692E0C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padding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92E0C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30px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</w:p>
          <w:p w14:paraId="07B7F52C" w14:textId="77777777" w:rsidR="00692E0C" w:rsidRPr="00692E0C" w:rsidRDefault="00692E0C" w:rsidP="00692E0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37454A83" w14:textId="77777777" w:rsidR="00692E0C" w:rsidRPr="00692E0C" w:rsidRDefault="00692E0C" w:rsidP="00692E0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78485FE6" w14:textId="77777777" w:rsidR="00692E0C" w:rsidRPr="00692E0C" w:rsidRDefault="00692E0C" w:rsidP="00692E0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692E0C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.todoRoot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92E0C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h1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692E0C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margin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92E0C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 </w:t>
            </w:r>
            <w:r w:rsidRPr="00692E0C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92E0C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20px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92E0C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 }</w:t>
            </w:r>
          </w:p>
          <w:p w14:paraId="0B93F25E" w14:textId="77777777" w:rsidR="00692E0C" w:rsidRPr="00692E0C" w:rsidRDefault="00692E0C" w:rsidP="00692E0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692E0C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.todoRoot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92E0C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input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692E0C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padding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92E0C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6px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692E0C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width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92E0C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220px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 }</w:t>
            </w:r>
          </w:p>
          <w:p w14:paraId="45C5C4B5" w14:textId="77777777" w:rsidR="00692E0C" w:rsidRPr="00692E0C" w:rsidRDefault="00692E0C" w:rsidP="00692E0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692E0C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.todoRoot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92E0C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button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692E0C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margin-left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92E0C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5px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692E0C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padding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92E0C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3px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92E0C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10px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 }</w:t>
            </w:r>
          </w:p>
          <w:p w14:paraId="4F18354F" w14:textId="77777777" w:rsidR="00692E0C" w:rsidRPr="00692E0C" w:rsidRDefault="00692E0C" w:rsidP="00692E0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692E0C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.todoRoot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92E0C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table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692E0C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border-collapse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92E0C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collapse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692E0C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margin-top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92E0C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20px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692E0C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width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92E0C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100%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 }</w:t>
            </w:r>
          </w:p>
          <w:p w14:paraId="6EC20491" w14:textId="77777777" w:rsidR="00692E0C" w:rsidRPr="00692E0C" w:rsidRDefault="00692E0C" w:rsidP="00692E0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692E0C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.todoRoot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92E0C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td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692E0C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border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92E0C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1px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92E0C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solid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92E0C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gray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692E0C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padding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92E0C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6px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 }</w:t>
            </w:r>
          </w:p>
          <w:p w14:paraId="2FD293B0" w14:textId="7B9DE3A2" w:rsidR="00692E0C" w:rsidRPr="00692E0C" w:rsidRDefault="00692E0C" w:rsidP="00692E0C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692E0C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.todoRoot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92E0C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thead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692E0C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background-color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92E0C">
              <w:rPr>
                <w:rFonts w:cs="굴림"/>
                <w:color w:val="0451A5"/>
                <w:kern w:val="0"/>
                <w:sz w:val="21"/>
                <w:szCs w:val="21"/>
                <w14:ligatures w14:val="none"/>
              </w:rPr>
              <w:t>#eee</w:t>
            </w:r>
            <w:r w:rsidRPr="00692E0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 }</w:t>
            </w:r>
          </w:p>
        </w:tc>
      </w:tr>
    </w:tbl>
    <w:p w14:paraId="24CF50BD" w14:textId="364057AB" w:rsidR="00692E0C" w:rsidRDefault="00692E0C" w:rsidP="00692E0C"/>
    <w:p w14:paraId="3775CA8C" w14:textId="77777777" w:rsidR="00227814" w:rsidRPr="00692E0C" w:rsidRDefault="00227814" w:rsidP="00692E0C"/>
    <w:p w14:paraId="7F773CD0" w14:textId="1C6502DB" w:rsidR="00C0375F" w:rsidRDefault="00C0375F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6A2B58CF" w14:textId="33832F9D" w:rsidR="00C0375F" w:rsidRDefault="00C0375F" w:rsidP="00C0375F">
      <w:pPr>
        <w:pStyle w:val="3"/>
      </w:pPr>
      <w:r>
        <w:rPr>
          <w:rFonts w:hint="eastAsia"/>
        </w:rPr>
        <w:lastRenderedPageBreak/>
        <w:t>T</w:t>
      </w:r>
      <w:r>
        <w:t>odoContainer.tsx</w:t>
      </w:r>
    </w:p>
    <w:p w14:paraId="3B71DD60" w14:textId="4D7496D2" w:rsidR="00C0375F" w:rsidRDefault="00C0375F" w:rsidP="00C0375F">
      <w:r>
        <w:rPr>
          <w:rFonts w:hint="eastAsia"/>
        </w:rPr>
        <w:t>s</w:t>
      </w:r>
      <w:r>
        <w:t xml:space="preserve">rc/TodoContainer.tsx </w:t>
      </w:r>
      <w:r w:rsidR="002E6921">
        <w:rPr>
          <w:rFonts w:hint="eastAsia"/>
        </w:rPr>
        <w:t>지휘자</w:t>
      </w:r>
      <w:r w:rsidR="002E6921">
        <w:rPr>
          <w:rFonts w:hint="eastAsia"/>
        </w:rPr>
        <w:t xml:space="preserve"> </w:t>
      </w:r>
      <w:r w:rsidR="002E6921">
        <w:rPr>
          <w:rFonts w:hint="eastAsia"/>
        </w:rPr>
        <w:t>컨테이너</w:t>
      </w:r>
      <w:r w:rsidR="002E6921">
        <w:rPr>
          <w:rFonts w:hint="eastAsia"/>
        </w:rPr>
        <w:t xml:space="preserve"> </w:t>
      </w:r>
      <w:r w:rsidR="002E6921">
        <w:rPr>
          <w:rFonts w:hint="eastAsia"/>
        </w:rPr>
        <w:t>컴포넌트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E6921" w14:paraId="438163BB" w14:textId="77777777" w:rsidTr="002E6921">
        <w:tc>
          <w:tcPr>
            <w:tcW w:w="10456" w:type="dxa"/>
          </w:tcPr>
          <w:p w14:paraId="4323B28A" w14:textId="77777777" w:rsidR="002E6921" w:rsidRPr="002E6921" w:rsidRDefault="002E6921" w:rsidP="002E692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E6921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6921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React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{ </w:t>
            </w:r>
            <w:r w:rsidRPr="002E6921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useState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} </w:t>
            </w:r>
            <w:r w:rsidRPr="002E6921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from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6921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'react'</w:t>
            </w:r>
          </w:p>
          <w:p w14:paraId="4B851DE4" w14:textId="6D0FE70A" w:rsidR="002E6921" w:rsidRPr="002E6921" w:rsidRDefault="002E6921" w:rsidP="002E692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E6921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="004A1A3E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 xml:space="preserve"> type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6921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*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6921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as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6921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types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6921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from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6921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'./types'</w:t>
            </w:r>
          </w:p>
          <w:p w14:paraId="4CD891CA" w14:textId="1322F3AD" w:rsidR="002E6921" w:rsidRPr="002E6921" w:rsidRDefault="002E6921" w:rsidP="002E692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E6921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6921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TodoRoot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6921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from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6921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'./</w:t>
            </w:r>
            <w:r w:rsidR="00882393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T</w:t>
            </w:r>
            <w:r w:rsidRPr="002E6921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odoRoot'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2B5DC3AE" w14:textId="77777777" w:rsidR="002E6921" w:rsidRPr="002E6921" w:rsidRDefault="002E6921" w:rsidP="002E692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4728C71F" w14:textId="77777777" w:rsidR="002E6921" w:rsidRPr="002E6921" w:rsidRDefault="002E6921" w:rsidP="002E692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E6921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6921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data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: </w:t>
            </w:r>
            <w:r w:rsidRPr="002E6921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types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2E6921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Todo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[] = [</w:t>
            </w:r>
          </w:p>
          <w:p w14:paraId="026BD319" w14:textId="77777777" w:rsidR="002E6921" w:rsidRPr="002E6921" w:rsidRDefault="002E6921" w:rsidP="002E692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{</w:t>
            </w:r>
            <w:r w:rsidRPr="002E6921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id: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6921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2E6921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title: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6921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r w:rsidRPr="002E6921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프론트엔드</w:t>
            </w:r>
            <w:r w:rsidRPr="002E6921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6921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과제</w:t>
            </w:r>
            <w:r w:rsidRPr="002E6921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2E6921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done: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6921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false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},</w:t>
            </w:r>
          </w:p>
          <w:p w14:paraId="7D8E0998" w14:textId="77777777" w:rsidR="002E6921" w:rsidRPr="002E6921" w:rsidRDefault="002E6921" w:rsidP="002E692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{</w:t>
            </w:r>
            <w:r w:rsidRPr="002E6921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id: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6921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2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2E6921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title: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6921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r w:rsidRPr="002E6921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백엔드</w:t>
            </w:r>
            <w:r w:rsidRPr="002E6921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6921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과제</w:t>
            </w:r>
            <w:r w:rsidRPr="002E6921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2E6921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done: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6921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true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},</w:t>
            </w:r>
          </w:p>
          <w:p w14:paraId="4D13102B" w14:textId="77777777" w:rsidR="002E6921" w:rsidRPr="002E6921" w:rsidRDefault="002E6921" w:rsidP="002E692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{</w:t>
            </w:r>
            <w:r w:rsidRPr="002E6921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id: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6921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3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2E6921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title: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6921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r w:rsidRPr="002E6921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웹프</w:t>
            </w:r>
            <w:r w:rsidRPr="002E6921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6921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시험공부</w:t>
            </w:r>
            <w:r w:rsidRPr="002E6921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2E6921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done: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6921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false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6F602D71" w14:textId="77777777" w:rsidR="002E6921" w:rsidRPr="002E6921" w:rsidRDefault="002E6921" w:rsidP="002E692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];</w:t>
            </w:r>
          </w:p>
          <w:p w14:paraId="57BC3080" w14:textId="77777777" w:rsidR="002E6921" w:rsidRPr="002E6921" w:rsidRDefault="002E6921" w:rsidP="002E692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699D806E" w14:textId="77777777" w:rsidR="002E6921" w:rsidRPr="002E6921" w:rsidRDefault="002E6921" w:rsidP="002E692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E6921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6921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TodoContainer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() {</w:t>
            </w:r>
          </w:p>
          <w:p w14:paraId="5A54E54F" w14:textId="77777777" w:rsidR="002E6921" w:rsidRDefault="002E6921" w:rsidP="002E692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2E6921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[</w:t>
            </w:r>
            <w:r w:rsidRPr="002E6921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todoList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2E6921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setTodoList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] = </w:t>
            </w:r>
            <w:r w:rsidRPr="002E6921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useState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r w:rsidRPr="002E6921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types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2E6921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Todo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[]&gt;(</w:t>
            </w:r>
            <w:r w:rsidRPr="002E6921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data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2E115BEE" w14:textId="77777777" w:rsidR="00214AFC" w:rsidRPr="002E6921" w:rsidRDefault="00214AFC" w:rsidP="002E692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05EDF061" w14:textId="77777777" w:rsidR="002E6921" w:rsidRPr="002E6921" w:rsidRDefault="002E6921" w:rsidP="002E692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2E6921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6921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addTodo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: </w:t>
            </w:r>
            <w:r w:rsidRPr="002E6921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types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2E6921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AddTodoFunc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= (</w:t>
            </w:r>
            <w:r w:rsidRPr="002E6921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title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2E6921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string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2E6921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142B6333" w14:textId="77777777" w:rsidR="002E6921" w:rsidRPr="002E6921" w:rsidRDefault="002E6921" w:rsidP="002E692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2E6921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6921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lastIndex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2E6921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todoList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2E6921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length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- </w:t>
            </w:r>
            <w:r w:rsidRPr="002E6921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5F896A93" w14:textId="77777777" w:rsidR="002E6921" w:rsidRPr="002E6921" w:rsidRDefault="002E6921" w:rsidP="002E692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2E6921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6921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lastId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2E6921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todoList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r w:rsidRPr="002E6921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lastIndex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].</w:t>
            </w:r>
            <w:r w:rsidRPr="002E6921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id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33EE896D" w14:textId="1C6A7420" w:rsidR="002E6921" w:rsidRPr="002E6921" w:rsidRDefault="002E6921" w:rsidP="002E692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2E6921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6921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todo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= {</w:t>
            </w:r>
            <w:r w:rsidRPr="002E6921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id: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6921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lastId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+ </w:t>
            </w:r>
            <w:r w:rsidRPr="002E6921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2E6921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title: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6921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title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2E6921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done: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6921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false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};</w:t>
            </w:r>
          </w:p>
          <w:p w14:paraId="611AD93C" w14:textId="323155DC" w:rsidR="002E6921" w:rsidRPr="002E6921" w:rsidRDefault="002E6921" w:rsidP="002E692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2E6921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setTodoList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([...</w:t>
            </w:r>
            <w:r w:rsidRPr="002E6921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todoList</w:t>
            </w:r>
            <w:r w:rsidR="00A24512" w:rsidRPr="00A24512">
              <w:t>,</w:t>
            </w:r>
            <w:r w:rsidR="00CE051C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="00A24512" w:rsidRPr="002E6921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todo</w:t>
            </w:r>
            <w:r w:rsidR="00A24512"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]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5E0CCD4E" w14:textId="77777777" w:rsidR="002E6921" w:rsidRPr="002E6921" w:rsidRDefault="002E6921" w:rsidP="002E692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}</w:t>
            </w:r>
          </w:p>
          <w:p w14:paraId="2C2D0281" w14:textId="77777777" w:rsidR="002E6921" w:rsidRPr="002E6921" w:rsidRDefault="002E6921" w:rsidP="002E692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</w:p>
          <w:p w14:paraId="55C5C82F" w14:textId="77777777" w:rsidR="002E6921" w:rsidRPr="002E6921" w:rsidRDefault="002E6921" w:rsidP="002E692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2E6921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6921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</w:t>
            </w:r>
            <w:r w:rsidRPr="002E6921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TodoRoot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6921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todoList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2E6921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2E6921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todoList</w:t>
            </w:r>
            <w:r w:rsidRPr="002E6921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6921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addTodo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2E6921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2E6921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addTodo</w:t>
            </w:r>
            <w:r w:rsidRPr="002E6921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6921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/&gt;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1F9D8B31" w14:textId="77777777" w:rsidR="002E6921" w:rsidRPr="002E6921" w:rsidRDefault="002E6921" w:rsidP="002E692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79F1A1A7" w14:textId="77777777" w:rsidR="002E6921" w:rsidRPr="002E6921" w:rsidRDefault="002E6921" w:rsidP="002E692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1776CC1E" w14:textId="1302872F" w:rsidR="002E6921" w:rsidRPr="002E6921" w:rsidRDefault="002E6921" w:rsidP="002E6921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E6921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export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6921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default</w:t>
            </w:r>
            <w:r w:rsidRPr="002E6921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E6921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TodoContainer</w:t>
            </w:r>
          </w:p>
        </w:tc>
      </w:tr>
    </w:tbl>
    <w:p w14:paraId="5A49430C" w14:textId="77777777" w:rsidR="002E6921" w:rsidRDefault="002E6921" w:rsidP="00C0375F"/>
    <w:p w14:paraId="29D8052D" w14:textId="2967172E" w:rsidR="0085250A" w:rsidRPr="002E6921" w:rsidRDefault="00A9062E" w:rsidP="0085250A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>
        <w:rPr>
          <w:rFonts w:cs="굴림"/>
          <w:color w:val="0000FF"/>
          <w:kern w:val="0"/>
          <w:sz w:val="21"/>
          <w:szCs w:val="21"/>
          <w14:ligatures w14:val="none"/>
        </w:rPr>
        <w:t xml:space="preserve">  </w:t>
      </w:r>
      <w:r w:rsidR="0085250A" w:rsidRPr="002E6921">
        <w:rPr>
          <w:rFonts w:cs="굴림"/>
          <w:color w:val="0000FF"/>
          <w:kern w:val="0"/>
          <w:sz w:val="21"/>
          <w:szCs w:val="21"/>
          <w14:ligatures w14:val="none"/>
        </w:rPr>
        <w:t>const</w:t>
      </w:r>
      <w:r w:rsidR="0085250A" w:rsidRPr="002E6921">
        <w:rPr>
          <w:rFonts w:cs="굴림"/>
          <w:color w:val="000000"/>
          <w:kern w:val="0"/>
          <w:sz w:val="21"/>
          <w:szCs w:val="21"/>
          <w14:ligatures w14:val="none"/>
        </w:rPr>
        <w:t xml:space="preserve"> [</w:t>
      </w:r>
      <w:r w:rsidR="0085250A" w:rsidRPr="002E6921">
        <w:rPr>
          <w:rFonts w:cs="굴림"/>
          <w:color w:val="0070C1"/>
          <w:kern w:val="0"/>
          <w:sz w:val="21"/>
          <w:szCs w:val="21"/>
          <w14:ligatures w14:val="none"/>
        </w:rPr>
        <w:t>todoList</w:t>
      </w:r>
      <w:r w:rsidR="0085250A" w:rsidRPr="002E6921">
        <w:rPr>
          <w:rFonts w:cs="굴림"/>
          <w:color w:val="000000"/>
          <w:kern w:val="0"/>
          <w:sz w:val="21"/>
          <w:szCs w:val="21"/>
          <w14:ligatures w14:val="none"/>
        </w:rPr>
        <w:t xml:space="preserve">, </w:t>
      </w:r>
      <w:r w:rsidR="0085250A" w:rsidRPr="002E6921">
        <w:rPr>
          <w:rFonts w:cs="굴림"/>
          <w:color w:val="795E26"/>
          <w:kern w:val="0"/>
          <w:sz w:val="21"/>
          <w:szCs w:val="21"/>
          <w14:ligatures w14:val="none"/>
        </w:rPr>
        <w:t>setTodoList</w:t>
      </w:r>
      <w:r w:rsidR="0085250A" w:rsidRPr="002E6921">
        <w:rPr>
          <w:rFonts w:cs="굴림"/>
          <w:color w:val="000000"/>
          <w:kern w:val="0"/>
          <w:sz w:val="21"/>
          <w:szCs w:val="21"/>
          <w14:ligatures w14:val="none"/>
        </w:rPr>
        <w:t xml:space="preserve">] = </w:t>
      </w:r>
      <w:r w:rsidR="0085250A" w:rsidRPr="002E6921">
        <w:rPr>
          <w:rFonts w:cs="굴림"/>
          <w:color w:val="795E26"/>
          <w:kern w:val="0"/>
          <w:sz w:val="21"/>
          <w:szCs w:val="21"/>
          <w14:ligatures w14:val="none"/>
        </w:rPr>
        <w:t>useState</w:t>
      </w:r>
      <w:r w:rsidR="0085250A" w:rsidRPr="002E6921">
        <w:rPr>
          <w:rFonts w:cs="굴림"/>
          <w:color w:val="000000"/>
          <w:kern w:val="0"/>
          <w:sz w:val="21"/>
          <w:szCs w:val="21"/>
          <w14:ligatures w14:val="none"/>
        </w:rPr>
        <w:t>&lt;</w:t>
      </w:r>
      <w:r w:rsidR="0085250A" w:rsidRPr="002E6921">
        <w:rPr>
          <w:rFonts w:cs="굴림"/>
          <w:color w:val="267F99"/>
          <w:kern w:val="0"/>
          <w:sz w:val="21"/>
          <w:szCs w:val="21"/>
          <w14:ligatures w14:val="none"/>
        </w:rPr>
        <w:t>types</w:t>
      </w:r>
      <w:r w:rsidR="0085250A" w:rsidRPr="002E6921">
        <w:rPr>
          <w:rFonts w:cs="굴림"/>
          <w:color w:val="000000"/>
          <w:kern w:val="0"/>
          <w:sz w:val="21"/>
          <w:szCs w:val="21"/>
          <w14:ligatures w14:val="none"/>
        </w:rPr>
        <w:t>.</w:t>
      </w:r>
      <w:r w:rsidR="0085250A" w:rsidRPr="002E6921">
        <w:rPr>
          <w:rFonts w:cs="굴림"/>
          <w:color w:val="267F99"/>
          <w:kern w:val="0"/>
          <w:sz w:val="21"/>
          <w:szCs w:val="21"/>
          <w14:ligatures w14:val="none"/>
        </w:rPr>
        <w:t>Todo</w:t>
      </w:r>
      <w:r w:rsidR="0085250A" w:rsidRPr="002E6921">
        <w:rPr>
          <w:rFonts w:cs="굴림"/>
          <w:color w:val="000000"/>
          <w:kern w:val="0"/>
          <w:sz w:val="21"/>
          <w:szCs w:val="21"/>
          <w14:ligatures w14:val="none"/>
        </w:rPr>
        <w:t>[]&gt;(</w:t>
      </w:r>
      <w:r w:rsidR="0085250A" w:rsidRPr="002E6921">
        <w:rPr>
          <w:rFonts w:cs="굴림"/>
          <w:color w:val="0070C1"/>
          <w:kern w:val="0"/>
          <w:sz w:val="21"/>
          <w:szCs w:val="21"/>
          <w14:ligatures w14:val="none"/>
        </w:rPr>
        <w:t>data</w:t>
      </w:r>
      <w:r w:rsidR="0085250A" w:rsidRPr="002E6921">
        <w:rPr>
          <w:rFonts w:cs="굴림"/>
          <w:color w:val="000000"/>
          <w:kern w:val="0"/>
          <w:sz w:val="21"/>
          <w:szCs w:val="21"/>
          <w14:ligatures w14:val="none"/>
        </w:rPr>
        <w:t>);</w:t>
      </w:r>
    </w:p>
    <w:p w14:paraId="5B5BE129" w14:textId="2223F94D" w:rsidR="002E6921" w:rsidRDefault="0085250A" w:rsidP="00C0375F">
      <w:r>
        <w:t xml:space="preserve">  </w:t>
      </w:r>
      <w:r w:rsidR="00A9062E">
        <w:t xml:space="preserve">  </w:t>
      </w:r>
      <w:r>
        <w:t xml:space="preserve"> </w:t>
      </w:r>
      <w:r>
        <w:rPr>
          <w:rFonts w:hint="eastAsia"/>
        </w:rPr>
        <w:t>할일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</w:p>
    <w:p w14:paraId="4869C81D" w14:textId="13F9D9DA" w:rsidR="00C377BC" w:rsidRDefault="00C377BC" w:rsidP="00C0375F">
      <w:pPr>
        <w:rPr>
          <w:rFonts w:cs="굴림"/>
          <w:color w:val="000000"/>
          <w:kern w:val="0"/>
          <w:sz w:val="21"/>
          <w:szCs w:val="21"/>
          <w14:ligatures w14:val="none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할일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 w:rsidR="002A12A4">
        <w:rPr>
          <w:rFonts w:hint="eastAsia"/>
        </w:rPr>
        <w:t xml:space="preserve"> </w:t>
      </w:r>
      <w:r w:rsidR="002A12A4">
        <w:rPr>
          <w:rFonts w:cs="굴림"/>
          <w:color w:val="000000"/>
          <w:kern w:val="0"/>
          <w:sz w:val="21"/>
          <w:szCs w:val="21"/>
          <w14:ligatures w14:val="none"/>
        </w:rPr>
        <w:t>TodoContainer -&gt; TodoRoot -&gt; TodoList</w:t>
      </w:r>
    </w:p>
    <w:p w14:paraId="4A5717F3" w14:textId="77777777" w:rsidR="00802D55" w:rsidRDefault="00802D55" w:rsidP="00C0375F"/>
    <w:p w14:paraId="3D6398D0" w14:textId="77777777" w:rsidR="0085250A" w:rsidRDefault="0085250A" w:rsidP="00C0375F"/>
    <w:p w14:paraId="3ED3D434" w14:textId="77777777" w:rsidR="00A9062E" w:rsidRPr="002E6921" w:rsidRDefault="00A9062E" w:rsidP="00A9062E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2E6921">
        <w:rPr>
          <w:rFonts w:cs="굴림"/>
          <w:color w:val="000000"/>
          <w:kern w:val="0"/>
          <w:sz w:val="21"/>
          <w:szCs w:val="21"/>
          <w14:ligatures w14:val="none"/>
        </w:rPr>
        <w:t xml:space="preserve">  </w:t>
      </w:r>
      <w:r w:rsidRPr="002E6921">
        <w:rPr>
          <w:rFonts w:cs="굴림"/>
          <w:color w:val="0000FF"/>
          <w:kern w:val="0"/>
          <w:sz w:val="21"/>
          <w:szCs w:val="21"/>
          <w14:ligatures w14:val="none"/>
        </w:rPr>
        <w:t>const</w:t>
      </w:r>
      <w:r w:rsidRPr="002E6921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2E6921">
        <w:rPr>
          <w:rFonts w:cs="굴림"/>
          <w:color w:val="795E26"/>
          <w:kern w:val="0"/>
          <w:sz w:val="21"/>
          <w:szCs w:val="21"/>
          <w14:ligatures w14:val="none"/>
        </w:rPr>
        <w:t>addTodo</w:t>
      </w:r>
      <w:r w:rsidRPr="002E6921">
        <w:rPr>
          <w:rFonts w:cs="굴림"/>
          <w:color w:val="000000"/>
          <w:kern w:val="0"/>
          <w:sz w:val="21"/>
          <w:szCs w:val="21"/>
          <w14:ligatures w14:val="none"/>
        </w:rPr>
        <w:t xml:space="preserve"> : </w:t>
      </w:r>
      <w:r w:rsidRPr="002E6921">
        <w:rPr>
          <w:rFonts w:cs="굴림"/>
          <w:color w:val="267F99"/>
          <w:kern w:val="0"/>
          <w:sz w:val="21"/>
          <w:szCs w:val="21"/>
          <w14:ligatures w14:val="none"/>
        </w:rPr>
        <w:t>types</w:t>
      </w:r>
      <w:r w:rsidRPr="002E6921">
        <w:rPr>
          <w:rFonts w:cs="굴림"/>
          <w:color w:val="000000"/>
          <w:kern w:val="0"/>
          <w:sz w:val="21"/>
          <w:szCs w:val="21"/>
          <w14:ligatures w14:val="none"/>
        </w:rPr>
        <w:t>.</w:t>
      </w:r>
      <w:r w:rsidRPr="002E6921">
        <w:rPr>
          <w:rFonts w:cs="굴림"/>
          <w:color w:val="267F99"/>
          <w:kern w:val="0"/>
          <w:sz w:val="21"/>
          <w:szCs w:val="21"/>
          <w14:ligatures w14:val="none"/>
        </w:rPr>
        <w:t>AddTodoFunc</w:t>
      </w:r>
      <w:r w:rsidRPr="002E6921">
        <w:rPr>
          <w:rFonts w:cs="굴림"/>
          <w:color w:val="000000"/>
          <w:kern w:val="0"/>
          <w:sz w:val="21"/>
          <w:szCs w:val="21"/>
          <w14:ligatures w14:val="none"/>
        </w:rPr>
        <w:t xml:space="preserve"> = (</w:t>
      </w:r>
      <w:r w:rsidRPr="002E6921">
        <w:rPr>
          <w:rFonts w:cs="굴림"/>
          <w:color w:val="001080"/>
          <w:kern w:val="0"/>
          <w:sz w:val="21"/>
          <w:szCs w:val="21"/>
          <w14:ligatures w14:val="none"/>
        </w:rPr>
        <w:t>title</w:t>
      </w:r>
      <w:r w:rsidRPr="002E6921">
        <w:rPr>
          <w:rFonts w:cs="굴림"/>
          <w:color w:val="000000"/>
          <w:kern w:val="0"/>
          <w:sz w:val="21"/>
          <w:szCs w:val="21"/>
          <w14:ligatures w14:val="none"/>
        </w:rPr>
        <w:t xml:space="preserve">: </w:t>
      </w:r>
      <w:r w:rsidRPr="002E6921">
        <w:rPr>
          <w:rFonts w:cs="굴림"/>
          <w:color w:val="267F99"/>
          <w:kern w:val="0"/>
          <w:sz w:val="21"/>
          <w:szCs w:val="21"/>
          <w14:ligatures w14:val="none"/>
        </w:rPr>
        <w:t>string</w:t>
      </w:r>
      <w:r w:rsidRPr="002E6921">
        <w:rPr>
          <w:rFonts w:cs="굴림"/>
          <w:color w:val="000000"/>
          <w:kern w:val="0"/>
          <w:sz w:val="21"/>
          <w:szCs w:val="21"/>
          <w14:ligatures w14:val="none"/>
        </w:rPr>
        <w:t xml:space="preserve">) </w:t>
      </w:r>
      <w:r w:rsidRPr="002E6921">
        <w:rPr>
          <w:rFonts w:cs="굴림"/>
          <w:color w:val="0000FF"/>
          <w:kern w:val="0"/>
          <w:sz w:val="21"/>
          <w:szCs w:val="21"/>
          <w14:ligatures w14:val="none"/>
        </w:rPr>
        <w:t>=&gt;</w:t>
      </w:r>
      <w:r w:rsidRPr="002E6921">
        <w:rPr>
          <w:rFonts w:cs="굴림"/>
          <w:color w:val="000000"/>
          <w:kern w:val="0"/>
          <w:sz w:val="21"/>
          <w:szCs w:val="21"/>
          <w14:ligatures w14:val="none"/>
        </w:rPr>
        <w:t xml:space="preserve"> {</w:t>
      </w:r>
    </w:p>
    <w:p w14:paraId="5F80A6C8" w14:textId="7C2FBF18" w:rsidR="00A9062E" w:rsidRPr="002E6921" w:rsidRDefault="00A9062E" w:rsidP="00004C9F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2E6921">
        <w:rPr>
          <w:rFonts w:cs="굴림"/>
          <w:color w:val="000000"/>
          <w:kern w:val="0"/>
          <w:sz w:val="21"/>
          <w:szCs w:val="21"/>
          <w14:ligatures w14:val="none"/>
        </w:rPr>
        <w:t xml:space="preserve">    </w:t>
      </w:r>
      <w:r w:rsidRPr="002E6921">
        <w:rPr>
          <w:rFonts w:cs="굴림"/>
          <w:color w:val="0000FF"/>
          <w:kern w:val="0"/>
          <w:sz w:val="21"/>
          <w:szCs w:val="21"/>
          <w14:ligatures w14:val="none"/>
        </w:rPr>
        <w:t>const</w:t>
      </w:r>
      <w:r w:rsidRPr="002E6921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2E6921">
        <w:rPr>
          <w:rFonts w:cs="굴림"/>
          <w:color w:val="0070C1"/>
          <w:kern w:val="0"/>
          <w:sz w:val="21"/>
          <w:szCs w:val="21"/>
          <w14:ligatures w14:val="none"/>
        </w:rPr>
        <w:t>lastIndex</w:t>
      </w:r>
      <w:r w:rsidRPr="002E6921">
        <w:rPr>
          <w:rFonts w:cs="굴림"/>
          <w:color w:val="000000"/>
          <w:kern w:val="0"/>
          <w:sz w:val="21"/>
          <w:szCs w:val="21"/>
          <w14:ligatures w14:val="none"/>
        </w:rPr>
        <w:t xml:space="preserve"> = </w:t>
      </w:r>
      <w:r w:rsidRPr="002E6921">
        <w:rPr>
          <w:rFonts w:cs="굴림"/>
          <w:color w:val="0070C1"/>
          <w:kern w:val="0"/>
          <w:sz w:val="21"/>
          <w:szCs w:val="21"/>
          <w14:ligatures w14:val="none"/>
        </w:rPr>
        <w:t>todoList</w:t>
      </w:r>
      <w:r w:rsidRPr="002E6921">
        <w:rPr>
          <w:rFonts w:cs="굴림"/>
          <w:color w:val="000000"/>
          <w:kern w:val="0"/>
          <w:sz w:val="21"/>
          <w:szCs w:val="21"/>
          <w14:ligatures w14:val="none"/>
        </w:rPr>
        <w:t>.</w:t>
      </w:r>
      <w:r w:rsidRPr="002E6921">
        <w:rPr>
          <w:rFonts w:cs="굴림"/>
          <w:color w:val="001080"/>
          <w:kern w:val="0"/>
          <w:sz w:val="21"/>
          <w:szCs w:val="21"/>
          <w14:ligatures w14:val="none"/>
        </w:rPr>
        <w:t>length</w:t>
      </w:r>
      <w:r w:rsidRPr="002E6921">
        <w:rPr>
          <w:rFonts w:cs="굴림"/>
          <w:color w:val="000000"/>
          <w:kern w:val="0"/>
          <w:sz w:val="21"/>
          <w:szCs w:val="21"/>
          <w14:ligatures w14:val="none"/>
        </w:rPr>
        <w:t xml:space="preserve"> - </w:t>
      </w:r>
      <w:r w:rsidRPr="002E6921">
        <w:rPr>
          <w:rFonts w:cs="굴림"/>
          <w:color w:val="098658"/>
          <w:kern w:val="0"/>
          <w:sz w:val="21"/>
          <w:szCs w:val="21"/>
          <w14:ligatures w14:val="none"/>
        </w:rPr>
        <w:t>1</w:t>
      </w:r>
      <w:r w:rsidRPr="002E6921">
        <w:rPr>
          <w:rFonts w:cs="굴림"/>
          <w:color w:val="000000"/>
          <w:kern w:val="0"/>
          <w:sz w:val="21"/>
          <w:szCs w:val="21"/>
          <w14:ligatures w14:val="none"/>
        </w:rPr>
        <w:t>;</w:t>
      </w:r>
      <w:r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="00004C9F">
        <w:rPr>
          <w:rFonts w:cs="굴림"/>
          <w:color w:val="000000"/>
          <w:kern w:val="0"/>
          <w:sz w:val="21"/>
          <w:szCs w:val="21"/>
          <w14:ligatures w14:val="none"/>
        </w:rPr>
        <w:t xml:space="preserve">  </w:t>
      </w:r>
      <w:r w:rsidR="00004C9F" w:rsidRPr="00004C9F">
        <w:rPr>
          <w:rFonts w:cs="굴림"/>
          <w:color w:val="008000"/>
          <w:kern w:val="0"/>
          <w:sz w:val="21"/>
          <w:szCs w:val="21"/>
          <w14:ligatures w14:val="none"/>
        </w:rPr>
        <w:t>//</w:t>
      </w:r>
      <w:r w:rsidR="00BA742A">
        <w:rPr>
          <w:rFonts w:cs="굴림"/>
          <w:color w:val="008000"/>
          <w:kern w:val="0"/>
          <w:sz w:val="21"/>
          <w:szCs w:val="21"/>
          <w14:ligatures w14:val="none"/>
        </w:rPr>
        <w:t xml:space="preserve"> </w:t>
      </w:r>
      <w:r w:rsidR="00BA742A">
        <w:rPr>
          <w:rFonts w:cs="굴림" w:hint="eastAsia"/>
          <w:color w:val="008000"/>
          <w:kern w:val="0"/>
          <w:sz w:val="21"/>
          <w:szCs w:val="21"/>
          <w14:ligatures w14:val="none"/>
        </w:rPr>
        <w:t>t</w:t>
      </w:r>
      <w:r w:rsidR="00BA742A">
        <w:rPr>
          <w:rFonts w:cs="굴림"/>
          <w:color w:val="008000"/>
          <w:kern w:val="0"/>
          <w:sz w:val="21"/>
          <w:szCs w:val="21"/>
          <w14:ligatures w14:val="none"/>
        </w:rPr>
        <w:t xml:space="preserve">odoList </w:t>
      </w:r>
      <w:r w:rsidR="00BA742A">
        <w:rPr>
          <w:rFonts w:cs="굴림" w:hint="eastAsia"/>
          <w:color w:val="008000"/>
          <w:kern w:val="0"/>
          <w:sz w:val="21"/>
          <w:szCs w:val="21"/>
          <w14:ligatures w14:val="none"/>
        </w:rPr>
        <w:t>배열에서</w:t>
      </w:r>
      <w:r w:rsidR="00BA742A">
        <w:rPr>
          <w:rFonts w:cs="굴림" w:hint="eastAsia"/>
          <w:color w:val="008000"/>
          <w:kern w:val="0"/>
          <w:sz w:val="21"/>
          <w:szCs w:val="21"/>
          <w14:ligatures w14:val="none"/>
        </w:rPr>
        <w:t xml:space="preserve"> </w:t>
      </w:r>
      <w:r w:rsidR="00BA742A">
        <w:rPr>
          <w:rFonts w:cs="굴림" w:hint="eastAsia"/>
          <w:color w:val="008000"/>
          <w:kern w:val="0"/>
          <w:sz w:val="21"/>
          <w:szCs w:val="21"/>
          <w14:ligatures w14:val="none"/>
        </w:rPr>
        <w:t>마지막</w:t>
      </w:r>
      <w:r w:rsidR="00BA742A">
        <w:rPr>
          <w:rFonts w:cs="굴림" w:hint="eastAsia"/>
          <w:color w:val="008000"/>
          <w:kern w:val="0"/>
          <w:sz w:val="21"/>
          <w:szCs w:val="21"/>
          <w14:ligatures w14:val="none"/>
        </w:rPr>
        <w:t xml:space="preserve"> </w:t>
      </w:r>
      <w:r w:rsidR="00BA742A">
        <w:rPr>
          <w:rFonts w:cs="굴림" w:hint="eastAsia"/>
          <w:color w:val="008000"/>
          <w:kern w:val="0"/>
          <w:sz w:val="21"/>
          <w:szCs w:val="21"/>
          <w14:ligatures w14:val="none"/>
        </w:rPr>
        <w:t>항목의</w:t>
      </w:r>
      <w:r w:rsidR="00BA742A">
        <w:rPr>
          <w:rFonts w:cs="굴림" w:hint="eastAsia"/>
          <w:color w:val="008000"/>
          <w:kern w:val="0"/>
          <w:sz w:val="21"/>
          <w:szCs w:val="21"/>
          <w14:ligatures w14:val="none"/>
        </w:rPr>
        <w:t xml:space="preserve"> </w:t>
      </w:r>
      <w:r w:rsidR="00BA742A">
        <w:rPr>
          <w:rFonts w:cs="굴림" w:hint="eastAsia"/>
          <w:color w:val="008000"/>
          <w:kern w:val="0"/>
          <w:sz w:val="21"/>
          <w:szCs w:val="21"/>
          <w14:ligatures w14:val="none"/>
        </w:rPr>
        <w:t>인덱스</w:t>
      </w:r>
    </w:p>
    <w:p w14:paraId="658B22F7" w14:textId="156F7BD9" w:rsidR="00A9062E" w:rsidRPr="002E6921" w:rsidRDefault="00A9062E" w:rsidP="00A9062E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2E6921">
        <w:rPr>
          <w:rFonts w:cs="굴림"/>
          <w:color w:val="000000"/>
          <w:kern w:val="0"/>
          <w:sz w:val="21"/>
          <w:szCs w:val="21"/>
          <w14:ligatures w14:val="none"/>
        </w:rPr>
        <w:t xml:space="preserve">    </w:t>
      </w:r>
      <w:r w:rsidRPr="002E6921">
        <w:rPr>
          <w:rFonts w:cs="굴림"/>
          <w:color w:val="0000FF"/>
          <w:kern w:val="0"/>
          <w:sz w:val="21"/>
          <w:szCs w:val="21"/>
          <w14:ligatures w14:val="none"/>
        </w:rPr>
        <w:t>const</w:t>
      </w:r>
      <w:r w:rsidRPr="002E6921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2E6921">
        <w:rPr>
          <w:rFonts w:cs="굴림"/>
          <w:color w:val="0070C1"/>
          <w:kern w:val="0"/>
          <w:sz w:val="21"/>
          <w:szCs w:val="21"/>
          <w14:ligatures w14:val="none"/>
        </w:rPr>
        <w:t>lastId</w:t>
      </w:r>
      <w:r w:rsidRPr="002E6921">
        <w:rPr>
          <w:rFonts w:cs="굴림"/>
          <w:color w:val="000000"/>
          <w:kern w:val="0"/>
          <w:sz w:val="21"/>
          <w:szCs w:val="21"/>
          <w14:ligatures w14:val="none"/>
        </w:rPr>
        <w:t xml:space="preserve"> = </w:t>
      </w:r>
      <w:r w:rsidRPr="002E6921">
        <w:rPr>
          <w:rFonts w:cs="굴림"/>
          <w:color w:val="0070C1"/>
          <w:kern w:val="0"/>
          <w:sz w:val="21"/>
          <w:szCs w:val="21"/>
          <w14:ligatures w14:val="none"/>
        </w:rPr>
        <w:t>todoList</w:t>
      </w:r>
      <w:r w:rsidRPr="002E6921">
        <w:rPr>
          <w:rFonts w:cs="굴림"/>
          <w:color w:val="000000"/>
          <w:kern w:val="0"/>
          <w:sz w:val="21"/>
          <w:szCs w:val="21"/>
          <w14:ligatures w14:val="none"/>
        </w:rPr>
        <w:t>[</w:t>
      </w:r>
      <w:r w:rsidRPr="002E6921">
        <w:rPr>
          <w:rFonts w:cs="굴림"/>
          <w:color w:val="0070C1"/>
          <w:kern w:val="0"/>
          <w:sz w:val="21"/>
          <w:szCs w:val="21"/>
          <w14:ligatures w14:val="none"/>
        </w:rPr>
        <w:t>lastIndex</w:t>
      </w:r>
      <w:r w:rsidRPr="002E6921">
        <w:rPr>
          <w:rFonts w:cs="굴림"/>
          <w:color w:val="000000"/>
          <w:kern w:val="0"/>
          <w:sz w:val="21"/>
          <w:szCs w:val="21"/>
          <w14:ligatures w14:val="none"/>
        </w:rPr>
        <w:t>].</w:t>
      </w:r>
      <w:r w:rsidRPr="002E6921">
        <w:rPr>
          <w:rFonts w:cs="굴림"/>
          <w:color w:val="001080"/>
          <w:kern w:val="0"/>
          <w:sz w:val="21"/>
          <w:szCs w:val="21"/>
          <w14:ligatures w14:val="none"/>
        </w:rPr>
        <w:t>id</w:t>
      </w:r>
      <w:r w:rsidRPr="002E6921">
        <w:rPr>
          <w:rFonts w:cs="굴림"/>
          <w:color w:val="000000"/>
          <w:kern w:val="0"/>
          <w:sz w:val="21"/>
          <w:szCs w:val="21"/>
          <w14:ligatures w14:val="none"/>
        </w:rPr>
        <w:t>;</w:t>
      </w:r>
      <w:r w:rsidR="00BA742A">
        <w:rPr>
          <w:rFonts w:cs="굴림"/>
          <w:color w:val="000000"/>
          <w:kern w:val="0"/>
          <w:sz w:val="21"/>
          <w:szCs w:val="21"/>
          <w14:ligatures w14:val="none"/>
        </w:rPr>
        <w:t xml:space="preserve">   </w:t>
      </w:r>
      <w:r w:rsidR="00BA742A" w:rsidRPr="00004C9F">
        <w:rPr>
          <w:rFonts w:cs="굴림"/>
          <w:color w:val="008000"/>
          <w:kern w:val="0"/>
          <w:sz w:val="21"/>
          <w:szCs w:val="21"/>
          <w14:ligatures w14:val="none"/>
        </w:rPr>
        <w:t>//</w:t>
      </w:r>
      <w:r w:rsidR="00BA742A">
        <w:rPr>
          <w:rFonts w:cs="굴림"/>
          <w:color w:val="008000"/>
          <w:kern w:val="0"/>
          <w:sz w:val="21"/>
          <w:szCs w:val="21"/>
          <w14:ligatures w14:val="none"/>
        </w:rPr>
        <w:t xml:space="preserve"> </w:t>
      </w:r>
      <w:r w:rsidR="00BA742A">
        <w:rPr>
          <w:rFonts w:cs="굴림" w:hint="eastAsia"/>
          <w:color w:val="008000"/>
          <w:kern w:val="0"/>
          <w:sz w:val="21"/>
          <w:szCs w:val="21"/>
          <w14:ligatures w14:val="none"/>
        </w:rPr>
        <w:t>마지막</w:t>
      </w:r>
      <w:r w:rsidR="00BA742A">
        <w:rPr>
          <w:rFonts w:cs="굴림" w:hint="eastAsia"/>
          <w:color w:val="008000"/>
          <w:kern w:val="0"/>
          <w:sz w:val="21"/>
          <w:szCs w:val="21"/>
          <w14:ligatures w14:val="none"/>
        </w:rPr>
        <w:t xml:space="preserve"> </w:t>
      </w:r>
      <w:r w:rsidR="00BA742A">
        <w:rPr>
          <w:rFonts w:cs="굴림" w:hint="eastAsia"/>
          <w:color w:val="008000"/>
          <w:kern w:val="0"/>
          <w:sz w:val="21"/>
          <w:szCs w:val="21"/>
          <w14:ligatures w14:val="none"/>
        </w:rPr>
        <w:t>항목의</w:t>
      </w:r>
      <w:r w:rsidR="00BA742A">
        <w:rPr>
          <w:rFonts w:cs="굴림" w:hint="eastAsia"/>
          <w:color w:val="008000"/>
          <w:kern w:val="0"/>
          <w:sz w:val="21"/>
          <w:szCs w:val="21"/>
          <w14:ligatures w14:val="none"/>
        </w:rPr>
        <w:t xml:space="preserve"> </w:t>
      </w:r>
      <w:r w:rsidR="00BA742A">
        <w:rPr>
          <w:rFonts w:cs="굴림"/>
          <w:color w:val="008000"/>
          <w:kern w:val="0"/>
          <w:sz w:val="21"/>
          <w:szCs w:val="21"/>
          <w14:ligatures w14:val="none"/>
        </w:rPr>
        <w:t>id</w:t>
      </w:r>
    </w:p>
    <w:p w14:paraId="25C9558B" w14:textId="117A0CF3" w:rsidR="00A9062E" w:rsidRPr="002E6921" w:rsidRDefault="00A9062E" w:rsidP="00A9062E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2E6921">
        <w:rPr>
          <w:rFonts w:cs="굴림"/>
          <w:color w:val="000000"/>
          <w:kern w:val="0"/>
          <w:sz w:val="21"/>
          <w:szCs w:val="21"/>
          <w14:ligatures w14:val="none"/>
        </w:rPr>
        <w:t xml:space="preserve">    </w:t>
      </w:r>
      <w:r w:rsidRPr="002E6921">
        <w:rPr>
          <w:rFonts w:cs="굴림"/>
          <w:color w:val="0000FF"/>
          <w:kern w:val="0"/>
          <w:sz w:val="21"/>
          <w:szCs w:val="21"/>
          <w14:ligatures w14:val="none"/>
        </w:rPr>
        <w:t>const</w:t>
      </w:r>
      <w:r w:rsidRPr="002E6921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2E6921">
        <w:rPr>
          <w:rFonts w:cs="굴림"/>
          <w:color w:val="0070C1"/>
          <w:kern w:val="0"/>
          <w:sz w:val="21"/>
          <w:szCs w:val="21"/>
          <w14:ligatures w14:val="none"/>
        </w:rPr>
        <w:t>todo</w:t>
      </w:r>
      <w:r w:rsidRPr="002E6921">
        <w:rPr>
          <w:rFonts w:cs="굴림"/>
          <w:color w:val="000000"/>
          <w:kern w:val="0"/>
          <w:sz w:val="21"/>
          <w:szCs w:val="21"/>
          <w14:ligatures w14:val="none"/>
        </w:rPr>
        <w:t xml:space="preserve"> = {</w:t>
      </w:r>
      <w:r w:rsidRPr="002E6921">
        <w:rPr>
          <w:rFonts w:cs="굴림"/>
          <w:color w:val="001080"/>
          <w:kern w:val="0"/>
          <w:sz w:val="21"/>
          <w:szCs w:val="21"/>
          <w14:ligatures w14:val="none"/>
        </w:rPr>
        <w:t>id:</w:t>
      </w:r>
      <w:r w:rsidRPr="002E6921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2E6921">
        <w:rPr>
          <w:rFonts w:cs="굴림"/>
          <w:color w:val="0070C1"/>
          <w:kern w:val="0"/>
          <w:sz w:val="21"/>
          <w:szCs w:val="21"/>
          <w14:ligatures w14:val="none"/>
        </w:rPr>
        <w:t>lastId</w:t>
      </w:r>
      <w:r w:rsidRPr="002E6921">
        <w:rPr>
          <w:rFonts w:cs="굴림"/>
          <w:color w:val="000000"/>
          <w:kern w:val="0"/>
          <w:sz w:val="21"/>
          <w:szCs w:val="21"/>
          <w14:ligatures w14:val="none"/>
        </w:rPr>
        <w:t xml:space="preserve"> + </w:t>
      </w:r>
      <w:r w:rsidRPr="002E6921">
        <w:rPr>
          <w:rFonts w:cs="굴림"/>
          <w:color w:val="098658"/>
          <w:kern w:val="0"/>
          <w:sz w:val="21"/>
          <w:szCs w:val="21"/>
          <w14:ligatures w14:val="none"/>
        </w:rPr>
        <w:t>1</w:t>
      </w:r>
      <w:r w:rsidRPr="002E6921">
        <w:rPr>
          <w:rFonts w:cs="굴림"/>
          <w:color w:val="000000"/>
          <w:kern w:val="0"/>
          <w:sz w:val="21"/>
          <w:szCs w:val="21"/>
          <w14:ligatures w14:val="none"/>
        </w:rPr>
        <w:t xml:space="preserve">, </w:t>
      </w:r>
      <w:r w:rsidRPr="002E6921">
        <w:rPr>
          <w:rFonts w:cs="굴림"/>
          <w:color w:val="001080"/>
          <w:kern w:val="0"/>
          <w:sz w:val="21"/>
          <w:szCs w:val="21"/>
          <w14:ligatures w14:val="none"/>
        </w:rPr>
        <w:t>title:</w:t>
      </w:r>
      <w:r w:rsidRPr="002E6921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2E6921">
        <w:rPr>
          <w:rFonts w:cs="굴림"/>
          <w:color w:val="001080"/>
          <w:kern w:val="0"/>
          <w:sz w:val="21"/>
          <w:szCs w:val="21"/>
          <w14:ligatures w14:val="none"/>
        </w:rPr>
        <w:t>title</w:t>
      </w:r>
      <w:r w:rsidRPr="002E6921">
        <w:rPr>
          <w:rFonts w:cs="굴림"/>
          <w:color w:val="000000"/>
          <w:kern w:val="0"/>
          <w:sz w:val="21"/>
          <w:szCs w:val="21"/>
          <w14:ligatures w14:val="none"/>
        </w:rPr>
        <w:t xml:space="preserve">, </w:t>
      </w:r>
      <w:r w:rsidRPr="002E6921">
        <w:rPr>
          <w:rFonts w:cs="굴림"/>
          <w:color w:val="001080"/>
          <w:kern w:val="0"/>
          <w:sz w:val="21"/>
          <w:szCs w:val="21"/>
          <w14:ligatures w14:val="none"/>
        </w:rPr>
        <w:t>done:</w:t>
      </w:r>
      <w:r w:rsidRPr="002E6921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2E6921">
        <w:rPr>
          <w:rFonts w:cs="굴림"/>
          <w:color w:val="0000FF"/>
          <w:kern w:val="0"/>
          <w:sz w:val="21"/>
          <w:szCs w:val="21"/>
          <w14:ligatures w14:val="none"/>
        </w:rPr>
        <w:t>false</w:t>
      </w:r>
      <w:r w:rsidRPr="002E6921">
        <w:rPr>
          <w:rFonts w:cs="굴림"/>
          <w:color w:val="000000"/>
          <w:kern w:val="0"/>
          <w:sz w:val="21"/>
          <w:szCs w:val="21"/>
          <w14:ligatures w14:val="none"/>
        </w:rPr>
        <w:t>};</w:t>
      </w:r>
      <w:r w:rsidR="005E557D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="005E557D" w:rsidRPr="00004C9F">
        <w:rPr>
          <w:rFonts w:cs="굴림"/>
          <w:color w:val="008000"/>
          <w:kern w:val="0"/>
          <w:sz w:val="21"/>
          <w:szCs w:val="21"/>
          <w14:ligatures w14:val="none"/>
        </w:rPr>
        <w:t>//</w:t>
      </w:r>
      <w:r w:rsidR="005E557D">
        <w:rPr>
          <w:rFonts w:cs="굴림"/>
          <w:color w:val="008000"/>
          <w:kern w:val="0"/>
          <w:sz w:val="21"/>
          <w:szCs w:val="21"/>
          <w14:ligatures w14:val="none"/>
        </w:rPr>
        <w:t xml:space="preserve"> </w:t>
      </w:r>
      <w:r w:rsidR="005E557D">
        <w:rPr>
          <w:rFonts w:cs="굴림" w:hint="eastAsia"/>
          <w:color w:val="008000"/>
          <w:kern w:val="0"/>
          <w:sz w:val="21"/>
          <w:szCs w:val="21"/>
          <w14:ligatures w14:val="none"/>
        </w:rPr>
        <w:t>새</w:t>
      </w:r>
      <w:r w:rsidR="005E557D">
        <w:rPr>
          <w:rFonts w:cs="굴림" w:hint="eastAsia"/>
          <w:color w:val="008000"/>
          <w:kern w:val="0"/>
          <w:sz w:val="21"/>
          <w:szCs w:val="21"/>
          <w14:ligatures w14:val="none"/>
        </w:rPr>
        <w:t xml:space="preserve"> </w:t>
      </w:r>
      <w:r w:rsidR="005E557D">
        <w:rPr>
          <w:rFonts w:cs="굴림" w:hint="eastAsia"/>
          <w:color w:val="008000"/>
          <w:kern w:val="0"/>
          <w:sz w:val="21"/>
          <w:szCs w:val="21"/>
          <w14:ligatures w14:val="none"/>
        </w:rPr>
        <w:t>할일</w:t>
      </w:r>
      <w:r w:rsidR="005E557D">
        <w:rPr>
          <w:rFonts w:cs="굴림" w:hint="eastAsia"/>
          <w:color w:val="008000"/>
          <w:kern w:val="0"/>
          <w:sz w:val="21"/>
          <w:szCs w:val="21"/>
          <w14:ligatures w14:val="none"/>
        </w:rPr>
        <w:t xml:space="preserve"> </w:t>
      </w:r>
      <w:r w:rsidR="005E557D">
        <w:rPr>
          <w:rFonts w:cs="굴림" w:hint="eastAsia"/>
          <w:color w:val="008000"/>
          <w:kern w:val="0"/>
          <w:sz w:val="21"/>
          <w:szCs w:val="21"/>
          <w14:ligatures w14:val="none"/>
        </w:rPr>
        <w:t>객체</w:t>
      </w:r>
      <w:r w:rsidR="005E557D">
        <w:rPr>
          <w:rFonts w:cs="굴림" w:hint="eastAsia"/>
          <w:color w:val="008000"/>
          <w:kern w:val="0"/>
          <w:sz w:val="21"/>
          <w:szCs w:val="21"/>
          <w14:ligatures w14:val="none"/>
        </w:rPr>
        <w:t xml:space="preserve"> </w:t>
      </w:r>
      <w:r w:rsidR="005E557D">
        <w:rPr>
          <w:rFonts w:cs="굴림" w:hint="eastAsia"/>
          <w:color w:val="008000"/>
          <w:kern w:val="0"/>
          <w:sz w:val="21"/>
          <w:szCs w:val="21"/>
          <w14:ligatures w14:val="none"/>
        </w:rPr>
        <w:t>생성</w:t>
      </w:r>
    </w:p>
    <w:p w14:paraId="053EB690" w14:textId="77777777" w:rsidR="00014C4F" w:rsidRDefault="00A9062E" w:rsidP="00A9062E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8000"/>
          <w:kern w:val="0"/>
          <w:sz w:val="21"/>
          <w:szCs w:val="21"/>
          <w14:ligatures w14:val="none"/>
        </w:rPr>
      </w:pPr>
      <w:r w:rsidRPr="002E6921">
        <w:rPr>
          <w:rFonts w:cs="굴림"/>
          <w:color w:val="000000"/>
          <w:kern w:val="0"/>
          <w:sz w:val="21"/>
          <w:szCs w:val="21"/>
          <w14:ligatures w14:val="none"/>
        </w:rPr>
        <w:t xml:space="preserve">    </w:t>
      </w:r>
      <w:r w:rsidRPr="002E6921">
        <w:rPr>
          <w:rFonts w:cs="굴림"/>
          <w:color w:val="795E26"/>
          <w:kern w:val="0"/>
          <w:sz w:val="21"/>
          <w:szCs w:val="21"/>
          <w14:ligatures w14:val="none"/>
        </w:rPr>
        <w:t>setTodoList</w:t>
      </w:r>
      <w:r w:rsidRPr="002E6921">
        <w:rPr>
          <w:rFonts w:cs="굴림"/>
          <w:color w:val="000000"/>
          <w:kern w:val="0"/>
          <w:sz w:val="21"/>
          <w:szCs w:val="21"/>
          <w14:ligatures w14:val="none"/>
        </w:rPr>
        <w:t>([...</w:t>
      </w:r>
      <w:r w:rsidRPr="002E6921">
        <w:rPr>
          <w:rFonts w:cs="굴림"/>
          <w:color w:val="0070C1"/>
          <w:kern w:val="0"/>
          <w:sz w:val="21"/>
          <w:szCs w:val="21"/>
          <w14:ligatures w14:val="none"/>
        </w:rPr>
        <w:t>todoList</w:t>
      </w:r>
      <w:r w:rsidR="00014C4F" w:rsidRPr="00A24512">
        <w:t>,</w:t>
      </w:r>
      <w:r w:rsidR="00014C4F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="00014C4F" w:rsidRPr="002E6921">
        <w:rPr>
          <w:rFonts w:cs="굴림"/>
          <w:color w:val="0070C1"/>
          <w:kern w:val="0"/>
          <w:sz w:val="21"/>
          <w:szCs w:val="21"/>
          <w14:ligatures w14:val="none"/>
        </w:rPr>
        <w:t>todo</w:t>
      </w:r>
      <w:r w:rsidR="00014C4F" w:rsidRPr="002E6921">
        <w:rPr>
          <w:rFonts w:cs="굴림"/>
          <w:color w:val="000000"/>
          <w:kern w:val="0"/>
          <w:sz w:val="21"/>
          <w:szCs w:val="21"/>
          <w14:ligatures w14:val="none"/>
        </w:rPr>
        <w:t>]);</w:t>
      </w:r>
      <w:r w:rsidR="005E557D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="005E557D" w:rsidRPr="00004C9F">
        <w:rPr>
          <w:rFonts w:cs="굴림"/>
          <w:color w:val="008000"/>
          <w:kern w:val="0"/>
          <w:sz w:val="21"/>
          <w:szCs w:val="21"/>
          <w14:ligatures w14:val="none"/>
        </w:rPr>
        <w:t>//</w:t>
      </w:r>
      <w:r w:rsidR="005E557D">
        <w:rPr>
          <w:rFonts w:cs="굴림"/>
          <w:color w:val="008000"/>
          <w:kern w:val="0"/>
          <w:sz w:val="21"/>
          <w:szCs w:val="21"/>
          <w14:ligatures w14:val="none"/>
        </w:rPr>
        <w:t xml:space="preserve"> </w:t>
      </w:r>
      <w:r w:rsidR="00014C4F">
        <w:rPr>
          <w:rFonts w:cs="굴림" w:hint="eastAsia"/>
          <w:color w:val="008000"/>
          <w:kern w:val="0"/>
          <w:sz w:val="21"/>
          <w:szCs w:val="21"/>
          <w14:ligatures w14:val="none"/>
        </w:rPr>
        <w:t>t</w:t>
      </w:r>
      <w:r w:rsidR="00014C4F">
        <w:rPr>
          <w:rFonts w:cs="굴림"/>
          <w:color w:val="008000"/>
          <w:kern w:val="0"/>
          <w:sz w:val="21"/>
          <w:szCs w:val="21"/>
          <w14:ligatures w14:val="none"/>
        </w:rPr>
        <w:t xml:space="preserve">odoList </w:t>
      </w:r>
      <w:r w:rsidR="00014C4F">
        <w:rPr>
          <w:rFonts w:cs="굴림" w:hint="eastAsia"/>
          <w:color w:val="008000"/>
          <w:kern w:val="0"/>
          <w:sz w:val="21"/>
          <w:szCs w:val="21"/>
          <w14:ligatures w14:val="none"/>
        </w:rPr>
        <w:t>배열의</w:t>
      </w:r>
      <w:r w:rsidR="00014C4F">
        <w:rPr>
          <w:rFonts w:cs="굴림" w:hint="eastAsia"/>
          <w:color w:val="008000"/>
          <w:kern w:val="0"/>
          <w:sz w:val="21"/>
          <w:szCs w:val="21"/>
          <w14:ligatures w14:val="none"/>
        </w:rPr>
        <w:t xml:space="preserve"> </w:t>
      </w:r>
      <w:r w:rsidR="00014C4F">
        <w:rPr>
          <w:rFonts w:cs="굴림" w:hint="eastAsia"/>
          <w:color w:val="008000"/>
          <w:kern w:val="0"/>
          <w:sz w:val="21"/>
          <w:szCs w:val="21"/>
          <w14:ligatures w14:val="none"/>
        </w:rPr>
        <w:t>모든</w:t>
      </w:r>
      <w:r w:rsidR="00014C4F">
        <w:rPr>
          <w:rFonts w:cs="굴림" w:hint="eastAsia"/>
          <w:color w:val="008000"/>
          <w:kern w:val="0"/>
          <w:sz w:val="21"/>
          <w:szCs w:val="21"/>
          <w14:ligatures w14:val="none"/>
        </w:rPr>
        <w:t xml:space="preserve"> </w:t>
      </w:r>
      <w:r w:rsidR="00014C4F">
        <w:rPr>
          <w:rFonts w:cs="굴림" w:hint="eastAsia"/>
          <w:color w:val="008000"/>
          <w:kern w:val="0"/>
          <w:sz w:val="21"/>
          <w:szCs w:val="21"/>
          <w14:ligatures w14:val="none"/>
        </w:rPr>
        <w:t>원소와</w:t>
      </w:r>
      <w:r w:rsidR="00014C4F">
        <w:rPr>
          <w:rFonts w:cs="굴림" w:hint="eastAsia"/>
          <w:color w:val="008000"/>
          <w:kern w:val="0"/>
          <w:sz w:val="21"/>
          <w:szCs w:val="21"/>
          <w14:ligatures w14:val="none"/>
        </w:rPr>
        <w:t>,</w:t>
      </w:r>
      <w:r w:rsidR="00014C4F">
        <w:rPr>
          <w:rFonts w:cs="굴림"/>
          <w:color w:val="008000"/>
          <w:kern w:val="0"/>
          <w:sz w:val="21"/>
          <w:szCs w:val="21"/>
          <w14:ligatures w14:val="none"/>
        </w:rPr>
        <w:t xml:space="preserve"> </w:t>
      </w:r>
    </w:p>
    <w:p w14:paraId="2CCB6CC6" w14:textId="366E3F12" w:rsidR="00A9062E" w:rsidRPr="00014C4F" w:rsidRDefault="00014C4F" w:rsidP="00A9062E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8000"/>
          <w:kern w:val="0"/>
          <w:sz w:val="21"/>
          <w:szCs w:val="21"/>
          <w14:ligatures w14:val="none"/>
        </w:rPr>
      </w:pPr>
      <w:r>
        <w:rPr>
          <w:rFonts w:cs="굴림"/>
          <w:color w:val="008000"/>
          <w:kern w:val="0"/>
          <w:sz w:val="21"/>
          <w:szCs w:val="21"/>
          <w14:ligatures w14:val="none"/>
        </w:rPr>
        <w:t xml:space="preserve">                               // </w:t>
      </w:r>
      <w:r>
        <w:rPr>
          <w:rFonts w:cs="굴림" w:hint="eastAsia"/>
          <w:color w:val="008000"/>
          <w:kern w:val="0"/>
          <w:sz w:val="21"/>
          <w:szCs w:val="21"/>
          <w14:ligatures w14:val="none"/>
        </w:rPr>
        <w:t>새</w:t>
      </w:r>
      <w:r>
        <w:rPr>
          <w:rFonts w:cs="굴림" w:hint="eastAsia"/>
          <w:color w:val="008000"/>
          <w:kern w:val="0"/>
          <w:sz w:val="21"/>
          <w:szCs w:val="21"/>
          <w14:ligatures w14:val="none"/>
        </w:rPr>
        <w:t xml:space="preserve"> </w:t>
      </w:r>
      <w:r>
        <w:rPr>
          <w:rFonts w:cs="굴림"/>
          <w:color w:val="008000"/>
          <w:kern w:val="0"/>
          <w:sz w:val="21"/>
          <w:szCs w:val="21"/>
          <w14:ligatures w14:val="none"/>
        </w:rPr>
        <w:t xml:space="preserve">todo </w:t>
      </w:r>
      <w:r>
        <w:rPr>
          <w:rFonts w:cs="굴림" w:hint="eastAsia"/>
          <w:color w:val="008000"/>
          <w:kern w:val="0"/>
          <w:sz w:val="21"/>
          <w:szCs w:val="21"/>
          <w14:ligatures w14:val="none"/>
        </w:rPr>
        <w:t>객체가</w:t>
      </w:r>
      <w:r>
        <w:rPr>
          <w:rFonts w:cs="굴림" w:hint="eastAsia"/>
          <w:color w:val="008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8000"/>
          <w:kern w:val="0"/>
          <w:sz w:val="21"/>
          <w:szCs w:val="21"/>
          <w14:ligatures w14:val="none"/>
        </w:rPr>
        <w:t>들어있는</w:t>
      </w:r>
      <w:r>
        <w:rPr>
          <w:rFonts w:cs="굴림" w:hint="eastAsia"/>
          <w:color w:val="008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8000"/>
          <w:kern w:val="0"/>
          <w:sz w:val="21"/>
          <w:szCs w:val="21"/>
          <w14:ligatures w14:val="none"/>
        </w:rPr>
        <w:t>새</w:t>
      </w:r>
      <w:r>
        <w:rPr>
          <w:rFonts w:cs="굴림" w:hint="eastAsia"/>
          <w:color w:val="008000"/>
          <w:kern w:val="0"/>
          <w:sz w:val="21"/>
          <w:szCs w:val="21"/>
          <w14:ligatures w14:val="none"/>
        </w:rPr>
        <w:t xml:space="preserve"> </w:t>
      </w:r>
      <w:r w:rsidR="005E557D">
        <w:rPr>
          <w:rFonts w:cs="굴림" w:hint="eastAsia"/>
          <w:color w:val="008000"/>
          <w:kern w:val="0"/>
          <w:sz w:val="21"/>
          <w:szCs w:val="21"/>
          <w14:ligatures w14:val="none"/>
        </w:rPr>
        <w:t>배열을</w:t>
      </w:r>
      <w:r w:rsidR="005E557D">
        <w:rPr>
          <w:rFonts w:cs="굴림" w:hint="eastAsia"/>
          <w:color w:val="008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8000"/>
          <w:kern w:val="0"/>
          <w:sz w:val="21"/>
          <w:szCs w:val="21"/>
          <w14:ligatures w14:val="none"/>
        </w:rPr>
        <w:t>만들어서</w:t>
      </w:r>
      <w:r>
        <w:rPr>
          <w:rFonts w:cs="굴림" w:hint="eastAsia"/>
          <w:color w:val="008000"/>
          <w:kern w:val="0"/>
          <w:sz w:val="21"/>
          <w:szCs w:val="21"/>
          <w14:ligatures w14:val="none"/>
        </w:rPr>
        <w:t xml:space="preserve"> </w:t>
      </w:r>
      <w:r w:rsidR="005E557D">
        <w:rPr>
          <w:rFonts w:cs="굴림" w:hint="eastAsia"/>
          <w:color w:val="008000"/>
          <w:kern w:val="0"/>
          <w:sz w:val="21"/>
          <w:szCs w:val="21"/>
          <w14:ligatures w14:val="none"/>
        </w:rPr>
        <w:t>상태</w:t>
      </w:r>
      <w:r w:rsidR="005E557D">
        <w:rPr>
          <w:rFonts w:cs="굴림" w:hint="eastAsia"/>
          <w:color w:val="008000"/>
          <w:kern w:val="0"/>
          <w:sz w:val="21"/>
          <w:szCs w:val="21"/>
          <w14:ligatures w14:val="none"/>
        </w:rPr>
        <w:t xml:space="preserve"> </w:t>
      </w:r>
      <w:r w:rsidR="005E557D">
        <w:rPr>
          <w:rFonts w:cs="굴림" w:hint="eastAsia"/>
          <w:color w:val="008000"/>
          <w:kern w:val="0"/>
          <w:sz w:val="21"/>
          <w:szCs w:val="21"/>
          <w14:ligatures w14:val="none"/>
        </w:rPr>
        <w:t>변경</w:t>
      </w:r>
    </w:p>
    <w:p w14:paraId="1318B290" w14:textId="77777777" w:rsidR="00A9062E" w:rsidRDefault="00A9062E" w:rsidP="00A9062E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2E6921">
        <w:rPr>
          <w:rFonts w:cs="굴림"/>
          <w:color w:val="000000"/>
          <w:kern w:val="0"/>
          <w:sz w:val="21"/>
          <w:szCs w:val="21"/>
          <w14:ligatures w14:val="none"/>
        </w:rPr>
        <w:t>  }</w:t>
      </w:r>
    </w:p>
    <w:p w14:paraId="73D71A8C" w14:textId="6B2214EB" w:rsidR="005E557D" w:rsidRDefault="005E557D" w:rsidP="00A9062E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/>
          <w:color w:val="000000"/>
          <w:kern w:val="0"/>
          <w:sz w:val="21"/>
          <w:szCs w:val="21"/>
          <w14:ligatures w14:val="none"/>
        </w:rPr>
        <w:t xml:space="preserve">   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새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할일이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입력되고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저장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버튼이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클릭되었을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때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실행할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함수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구현</w:t>
      </w:r>
    </w:p>
    <w:p w14:paraId="525CF5EE" w14:textId="69E15ABD" w:rsidR="005E557D" w:rsidRDefault="005E557D" w:rsidP="00A9062E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/>
          <w:color w:val="000000"/>
          <w:kern w:val="0"/>
          <w:sz w:val="21"/>
          <w:szCs w:val="21"/>
          <w14:ligatures w14:val="none"/>
        </w:rPr>
        <w:t xml:space="preserve">   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이</w:t>
      </w:r>
      <w:r w:rsidR="003F0032"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 w:rsidR="003F0032">
        <w:rPr>
          <w:rFonts w:cs="굴림"/>
          <w:color w:val="000000"/>
          <w:kern w:val="0"/>
          <w:sz w:val="21"/>
          <w:szCs w:val="21"/>
          <w14:ligatures w14:val="none"/>
        </w:rPr>
        <w:t>addTodo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함수가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/>
          <w:color w:val="000000"/>
          <w:kern w:val="0"/>
          <w:sz w:val="21"/>
          <w:szCs w:val="21"/>
          <w14:ligatures w14:val="none"/>
        </w:rPr>
        <w:t>TodoInp</w:t>
      </w:r>
      <w:r w:rsidR="006B088D">
        <w:rPr>
          <w:rFonts w:cs="굴림"/>
          <w:color w:val="000000"/>
          <w:kern w:val="0"/>
          <w:sz w:val="21"/>
          <w:szCs w:val="21"/>
          <w14:ligatures w14:val="none"/>
        </w:rPr>
        <w:t>u</w:t>
      </w:r>
      <w:r>
        <w:rPr>
          <w:rFonts w:cs="굴림"/>
          <w:color w:val="000000"/>
          <w:kern w:val="0"/>
          <w:sz w:val="21"/>
          <w:szCs w:val="21"/>
          <w14:ligatures w14:val="none"/>
        </w:rPr>
        <w:t xml:space="preserve">t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컴포넌트에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전달되어야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함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.</w:t>
      </w:r>
      <w:r>
        <w:rPr>
          <w:rFonts w:cs="굴림"/>
          <w:color w:val="000000"/>
          <w:kern w:val="0"/>
          <w:sz w:val="21"/>
          <w:szCs w:val="21"/>
          <w14:ligatures w14:val="none"/>
        </w:rPr>
        <w:t xml:space="preserve"> (props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로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전달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)</w:t>
      </w:r>
    </w:p>
    <w:p w14:paraId="2D2B965F" w14:textId="36C8EA9D" w:rsidR="00C377BC" w:rsidRDefault="00C377BC" w:rsidP="00A9062E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/>
          <w:color w:val="000000"/>
          <w:kern w:val="0"/>
          <w:sz w:val="21"/>
          <w:szCs w:val="21"/>
          <w14:ligatures w14:val="none"/>
        </w:rPr>
        <w:t xml:space="preserve">       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전달과정</w:t>
      </w:r>
      <w:r>
        <w:rPr>
          <w:rFonts w:cs="굴림"/>
          <w:color w:val="000000"/>
          <w:kern w:val="0"/>
          <w:sz w:val="21"/>
          <w:szCs w:val="21"/>
          <w14:ligatures w14:val="none"/>
        </w:rPr>
        <w:t xml:space="preserve"> TodoContainer -&gt; TodoRoot -&gt; TodoInput</w:t>
      </w:r>
    </w:p>
    <w:p w14:paraId="4D137FA7" w14:textId="77777777" w:rsidR="005E557D" w:rsidRDefault="005E557D" w:rsidP="00A9062E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</w:p>
    <w:p w14:paraId="4245779D" w14:textId="77777777" w:rsidR="005E557D" w:rsidRPr="002E6921" w:rsidRDefault="005E557D" w:rsidP="00A9062E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</w:p>
    <w:p w14:paraId="22684AF1" w14:textId="77777777" w:rsidR="0085250A" w:rsidRPr="0085250A" w:rsidRDefault="0085250A" w:rsidP="00C0375F"/>
    <w:p w14:paraId="3584C49F" w14:textId="3CE83F3E" w:rsidR="00227814" w:rsidRDefault="00227814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34CEF3F5" w14:textId="07925987" w:rsidR="002E6921" w:rsidRDefault="00227814" w:rsidP="00227814">
      <w:pPr>
        <w:pStyle w:val="3"/>
      </w:pPr>
      <w:r>
        <w:rPr>
          <w:rFonts w:hint="eastAsia"/>
        </w:rPr>
        <w:lastRenderedPageBreak/>
        <w:t>A</w:t>
      </w:r>
      <w:r>
        <w:t xml:space="preserve">pp.tsx </w:t>
      </w:r>
      <w:r>
        <w:rPr>
          <w:rFonts w:hint="eastAsia"/>
        </w:rPr>
        <w:t>수정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27814" w14:paraId="5B92A083" w14:textId="77777777" w:rsidTr="00227814">
        <w:tc>
          <w:tcPr>
            <w:tcW w:w="10456" w:type="dxa"/>
          </w:tcPr>
          <w:p w14:paraId="04BAB226" w14:textId="77777777" w:rsidR="00227814" w:rsidRPr="00227814" w:rsidRDefault="00227814" w:rsidP="0022781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27814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Pr="00227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27814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React</w:t>
            </w:r>
            <w:r w:rsidRPr="00227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27814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from</w:t>
            </w:r>
            <w:r w:rsidRPr="00227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27814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'react'</w:t>
            </w:r>
            <w:r w:rsidRPr="00227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095105D8" w14:textId="77777777" w:rsidR="00227814" w:rsidRPr="00227814" w:rsidRDefault="00227814" w:rsidP="0022781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27814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Pr="00227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27814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TodoContainer</w:t>
            </w:r>
            <w:r w:rsidRPr="00227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27814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from</w:t>
            </w:r>
            <w:r w:rsidRPr="00227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27814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'./TodoContainer'</w:t>
            </w:r>
            <w:r w:rsidRPr="00227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0459DF21" w14:textId="77777777" w:rsidR="00227814" w:rsidRPr="00227814" w:rsidRDefault="00227814" w:rsidP="0022781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06D1962F" w14:textId="77777777" w:rsidR="00227814" w:rsidRPr="00227814" w:rsidRDefault="00227814" w:rsidP="0022781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27814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227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27814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App</w:t>
            </w:r>
            <w:r w:rsidRPr="00227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() {</w:t>
            </w:r>
          </w:p>
          <w:p w14:paraId="317B4E76" w14:textId="77777777" w:rsidR="00227814" w:rsidRPr="00227814" w:rsidRDefault="00227814" w:rsidP="0022781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27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227814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227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</w:p>
          <w:p w14:paraId="627DBFFC" w14:textId="77777777" w:rsidR="00227814" w:rsidRPr="00227814" w:rsidRDefault="00227814" w:rsidP="0022781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27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227814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</w:t>
            </w:r>
            <w:r w:rsidRPr="00227814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TodoContainer</w:t>
            </w:r>
            <w:r w:rsidRPr="00227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27814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/&gt;</w:t>
            </w:r>
          </w:p>
          <w:p w14:paraId="0D3B0C74" w14:textId="77777777" w:rsidR="00227814" w:rsidRPr="00227814" w:rsidRDefault="00227814" w:rsidP="0022781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27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);</w:t>
            </w:r>
          </w:p>
          <w:p w14:paraId="2D5972D1" w14:textId="77777777" w:rsidR="00227814" w:rsidRPr="00227814" w:rsidRDefault="00227814" w:rsidP="0022781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27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5B968A00" w14:textId="77777777" w:rsidR="00227814" w:rsidRPr="00227814" w:rsidRDefault="00227814" w:rsidP="0022781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423A8F27" w14:textId="4B0E7624" w:rsidR="00227814" w:rsidRPr="00227814" w:rsidRDefault="00227814" w:rsidP="0022781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27814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export</w:t>
            </w:r>
            <w:r w:rsidRPr="00227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27814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default</w:t>
            </w:r>
            <w:r w:rsidRPr="00227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27814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App</w:t>
            </w:r>
            <w:r w:rsidRPr="00227814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</w:tc>
      </w:tr>
    </w:tbl>
    <w:p w14:paraId="3F78066F" w14:textId="77777777" w:rsidR="00227814" w:rsidRDefault="00227814" w:rsidP="00227814"/>
    <w:p w14:paraId="373FEE13" w14:textId="77777777" w:rsidR="00A90098" w:rsidRDefault="00A90098" w:rsidP="00227814"/>
    <w:p w14:paraId="691CDF1C" w14:textId="77777777" w:rsidR="00A90098" w:rsidRDefault="00A90098" w:rsidP="00227814"/>
    <w:p w14:paraId="330F63D9" w14:textId="77777777" w:rsidR="00A90098" w:rsidRDefault="00A90098" w:rsidP="00227814"/>
    <w:p w14:paraId="4EEEA286" w14:textId="77777777" w:rsidR="002E1C78" w:rsidRDefault="002E1C78" w:rsidP="00227814"/>
    <w:p w14:paraId="03911DE4" w14:textId="3292E3C1" w:rsidR="00A90098" w:rsidRDefault="00A90098" w:rsidP="00A90098">
      <w:pPr>
        <w:pStyle w:val="2"/>
      </w:pPr>
      <w:bookmarkStart w:id="10" w:name="_Toc131584323"/>
      <w:r>
        <w:rPr>
          <w:rFonts w:hint="eastAsia"/>
        </w:rPr>
        <w:t>연습 문제</w:t>
      </w:r>
      <w:bookmarkEnd w:id="10"/>
    </w:p>
    <w:p w14:paraId="2CCFB91F" w14:textId="439CD61B" w:rsidR="00A90098" w:rsidRDefault="00AB3364" w:rsidP="00A90098">
      <w:r>
        <w:rPr>
          <w:rFonts w:hint="eastAsia"/>
        </w:rPr>
        <w:t>(</w:t>
      </w:r>
      <w:r>
        <w:t xml:space="preserve">1) </w:t>
      </w:r>
      <w:r w:rsidR="00A90098">
        <w:rPr>
          <w:rFonts w:hint="eastAsia"/>
        </w:rPr>
        <w:t>할일</w:t>
      </w:r>
      <w:r w:rsidR="00A90098">
        <w:rPr>
          <w:rFonts w:hint="eastAsia"/>
        </w:rPr>
        <w:t xml:space="preserve"> </w:t>
      </w:r>
      <w:r w:rsidR="00A90098">
        <w:rPr>
          <w:rFonts w:hint="eastAsia"/>
        </w:rPr>
        <w:t>항목에</w:t>
      </w:r>
      <w:r w:rsidR="00A90098">
        <w:rPr>
          <w:rFonts w:hint="eastAsia"/>
        </w:rPr>
        <w:t xml:space="preserve"> </w:t>
      </w:r>
      <w:r>
        <w:rPr>
          <w:rFonts w:hint="eastAsia"/>
        </w:rPr>
        <w:t>체크</w:t>
      </w:r>
      <w:r>
        <w:rPr>
          <w:rFonts w:hint="eastAsia"/>
        </w:rPr>
        <w:t xml:space="preserve"> </w:t>
      </w:r>
      <w:r>
        <w:rPr>
          <w:rFonts w:hint="eastAsia"/>
        </w:rPr>
        <w:t>박스를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할일</w:t>
      </w:r>
      <w:r>
        <w:rPr>
          <w:rFonts w:hint="eastAsia"/>
        </w:rPr>
        <w:t xml:space="preserve"> </w:t>
      </w:r>
      <w:r>
        <w:rPr>
          <w:rFonts w:hint="eastAsia"/>
        </w:rPr>
        <w:t>항목의</w:t>
      </w:r>
      <w:r>
        <w:rPr>
          <w:rFonts w:hint="eastAsia"/>
        </w:rPr>
        <w:t xml:space="preserve"> </w:t>
      </w:r>
      <w:r>
        <w:t xml:space="preserve">done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체크</w:t>
      </w:r>
      <w:r>
        <w:rPr>
          <w:rFonts w:hint="eastAsia"/>
        </w:rPr>
        <w:t xml:space="preserve"> </w:t>
      </w:r>
      <w:r>
        <w:rPr>
          <w:rFonts w:hint="eastAsia"/>
        </w:rPr>
        <w:t>박스에</w:t>
      </w:r>
      <w:r>
        <w:rPr>
          <w:rFonts w:hint="eastAsia"/>
        </w:rPr>
        <w:t xml:space="preserve"> </w:t>
      </w:r>
      <w:r>
        <w:rPr>
          <w:rFonts w:hint="eastAsia"/>
        </w:rPr>
        <w:t>채워지도록</w:t>
      </w:r>
      <w:r>
        <w:rPr>
          <w:rFonts w:hint="eastAsia"/>
        </w:rPr>
        <w:t xml:space="preserve"> </w:t>
      </w:r>
      <w:r>
        <w:rPr>
          <w:rFonts w:hint="eastAsia"/>
        </w:rPr>
        <w:t>구현하자</w:t>
      </w:r>
      <w:r>
        <w:rPr>
          <w:rFonts w:hint="eastAsia"/>
        </w:rPr>
        <w:t>.</w:t>
      </w:r>
    </w:p>
    <w:p w14:paraId="18555941" w14:textId="77777777" w:rsidR="00A90098" w:rsidRDefault="00A90098" w:rsidP="00A90098"/>
    <w:p w14:paraId="265CC814" w14:textId="7E885B44" w:rsidR="002E1C78" w:rsidRDefault="00DF4FA7" w:rsidP="00A90098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체크가된</w:t>
      </w:r>
      <w:r>
        <w:rPr>
          <w:rFonts w:hint="eastAsia"/>
        </w:rPr>
        <w:t xml:space="preserve"> </w:t>
      </w:r>
      <w:r>
        <w:rPr>
          <w:rFonts w:hint="eastAsia"/>
        </w:rPr>
        <w:t>할일</w:t>
      </w:r>
      <w:r>
        <w:rPr>
          <w:rFonts w:hint="eastAsia"/>
        </w:rPr>
        <w:t xml:space="preserve"> </w:t>
      </w:r>
      <w:r>
        <w:rPr>
          <w:rFonts w:hint="eastAsia"/>
        </w:rPr>
        <w:t>항목은</w:t>
      </w:r>
      <w:r>
        <w:rPr>
          <w:rFonts w:hint="eastAsia"/>
        </w:rPr>
        <w:t xml:space="preserve"> </w:t>
      </w:r>
      <w:r w:rsidR="00065830">
        <w:rPr>
          <w:rFonts w:hint="eastAsia"/>
        </w:rPr>
        <w:t>회색</w:t>
      </w:r>
      <w:r w:rsidR="00065830">
        <w:rPr>
          <w:rFonts w:hint="eastAsia"/>
        </w:rPr>
        <w:t xml:space="preserve"> </w:t>
      </w:r>
      <w:r w:rsidR="00065830">
        <w:rPr>
          <w:rFonts w:hint="eastAsia"/>
        </w:rPr>
        <w:t>배경에</w:t>
      </w:r>
      <w:r w:rsidR="00065830">
        <w:rPr>
          <w:rFonts w:hint="eastAsia"/>
        </w:rPr>
        <w:t xml:space="preserve"> </w:t>
      </w:r>
      <w:r w:rsidR="00065830">
        <w:rPr>
          <w:rFonts w:hint="eastAsia"/>
        </w:rPr>
        <w:t>회색</w:t>
      </w:r>
      <w:r w:rsidR="00065830">
        <w:rPr>
          <w:rFonts w:hint="eastAsia"/>
        </w:rPr>
        <w:t xml:space="preserve"> </w:t>
      </w:r>
      <w:r w:rsidR="00065830">
        <w:rPr>
          <w:rFonts w:hint="eastAsia"/>
        </w:rPr>
        <w:t>글씨로</w:t>
      </w:r>
      <w:r w:rsidR="00065830">
        <w:rPr>
          <w:rFonts w:hint="eastAsia"/>
        </w:rPr>
        <w:t xml:space="preserve"> </w:t>
      </w:r>
      <w:r w:rsidR="00065830">
        <w:rPr>
          <w:rFonts w:hint="eastAsia"/>
        </w:rPr>
        <w:t>보이도록</w:t>
      </w:r>
      <w:r w:rsidR="00065830">
        <w:rPr>
          <w:rFonts w:hint="eastAsia"/>
        </w:rPr>
        <w:t xml:space="preserve"> </w:t>
      </w:r>
      <w:r w:rsidR="00065830">
        <w:rPr>
          <w:rFonts w:hint="eastAsia"/>
        </w:rPr>
        <w:t>서식을</w:t>
      </w:r>
      <w:r w:rsidR="00065830">
        <w:rPr>
          <w:rFonts w:hint="eastAsia"/>
        </w:rPr>
        <w:t xml:space="preserve"> </w:t>
      </w:r>
      <w:r w:rsidR="00065830">
        <w:rPr>
          <w:rFonts w:hint="eastAsia"/>
        </w:rPr>
        <w:t>구현하자</w:t>
      </w:r>
      <w:r w:rsidR="00065830">
        <w:rPr>
          <w:rFonts w:hint="eastAsia"/>
        </w:rPr>
        <w:t>.</w:t>
      </w:r>
    </w:p>
    <w:p w14:paraId="58AE1A5A" w14:textId="77777777" w:rsidR="00DF4FA7" w:rsidRDefault="00DF4FA7" w:rsidP="00A90098"/>
    <w:p w14:paraId="7BA851A3" w14:textId="66BE0FC4" w:rsidR="00AB3364" w:rsidRDefault="00360B3A" w:rsidP="00A90098">
      <w:r>
        <w:rPr>
          <w:rFonts w:hint="eastAsia"/>
        </w:rPr>
        <w:t>(</w:t>
      </w:r>
      <w:r w:rsidR="00DF4FA7">
        <w:t>3</w:t>
      </w:r>
      <w:r>
        <w:t xml:space="preserve">) </w:t>
      </w:r>
      <w:r>
        <w:rPr>
          <w:rFonts w:hint="eastAsia"/>
        </w:rPr>
        <w:t>체크</w:t>
      </w:r>
      <w:r>
        <w:rPr>
          <w:rFonts w:hint="eastAsia"/>
        </w:rPr>
        <w:t xml:space="preserve"> </w:t>
      </w:r>
      <w:r>
        <w:rPr>
          <w:rFonts w:hint="eastAsia"/>
        </w:rPr>
        <w:t>박스를</w:t>
      </w:r>
      <w:r>
        <w:rPr>
          <w:rFonts w:hint="eastAsia"/>
        </w:rPr>
        <w:t xml:space="preserve"> </w:t>
      </w:r>
      <w:r>
        <w:rPr>
          <w:rFonts w:hint="eastAsia"/>
        </w:rPr>
        <w:t>클릭하면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항목의</w:t>
      </w:r>
      <w:r>
        <w:rPr>
          <w:rFonts w:hint="eastAsia"/>
        </w:rPr>
        <w:t xml:space="preserve"> </w:t>
      </w:r>
      <w:r>
        <w:t xml:space="preserve">done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변경되도록</w:t>
      </w:r>
      <w:r>
        <w:rPr>
          <w:rFonts w:hint="eastAsia"/>
        </w:rPr>
        <w:t xml:space="preserve"> </w:t>
      </w:r>
      <w:r>
        <w:rPr>
          <w:rFonts w:hint="eastAsia"/>
        </w:rPr>
        <w:t>구현하자</w:t>
      </w:r>
      <w:r>
        <w:rPr>
          <w:rFonts w:hint="eastAsia"/>
        </w:rPr>
        <w:t>.</w:t>
      </w:r>
    </w:p>
    <w:p w14:paraId="615571FF" w14:textId="4DB3EC23" w:rsidR="00360B3A" w:rsidRDefault="00360B3A" w:rsidP="00A90098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작업은</w:t>
      </w:r>
      <w:r>
        <w:rPr>
          <w:rFonts w:hint="eastAsia"/>
        </w:rPr>
        <w:t xml:space="preserve"> </w:t>
      </w:r>
      <w:r>
        <w:t>TodoContainer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 w:rsidR="009865DD">
        <w:rPr>
          <w:rFonts w:hint="eastAsia"/>
        </w:rPr>
        <w:t>t</w:t>
      </w:r>
      <w:r w:rsidR="009865DD">
        <w:t xml:space="preserve">oggleTodo(id: number) </w:t>
      </w:r>
      <w:r w:rsidR="009865DD">
        <w:rPr>
          <w:rFonts w:hint="eastAsia"/>
        </w:rPr>
        <w:t>함수로</w:t>
      </w:r>
      <w:r w:rsidR="009865DD">
        <w:rPr>
          <w:rFonts w:hint="eastAsia"/>
        </w:rPr>
        <w:t xml:space="preserve"> </w:t>
      </w:r>
      <w:r w:rsidR="009865DD">
        <w:rPr>
          <w:rFonts w:hint="eastAsia"/>
        </w:rPr>
        <w:t>구현되어야</w:t>
      </w:r>
      <w:r w:rsidR="009865DD">
        <w:rPr>
          <w:rFonts w:hint="eastAsia"/>
        </w:rPr>
        <w:t xml:space="preserve"> </w:t>
      </w:r>
      <w:r w:rsidR="009865DD">
        <w:rPr>
          <w:rFonts w:hint="eastAsia"/>
        </w:rPr>
        <w:t>하고</w:t>
      </w:r>
      <w:r w:rsidR="009865DD">
        <w:rPr>
          <w:rFonts w:hint="eastAsia"/>
        </w:rPr>
        <w:t>,</w:t>
      </w:r>
    </w:p>
    <w:p w14:paraId="210DE9BC" w14:textId="2C8DB9AD" w:rsidR="0049439D" w:rsidRDefault="0049439D" w:rsidP="00A90098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t xml:space="preserve">TodoItem </w:t>
      </w:r>
      <w:r>
        <w:rPr>
          <w:rFonts w:hint="eastAsia"/>
        </w:rPr>
        <w:t>컴포넌트까지</w:t>
      </w:r>
      <w:r>
        <w:rPr>
          <w:rFonts w:hint="eastAsia"/>
        </w:rPr>
        <w:t xml:space="preserve"> </w:t>
      </w:r>
      <w:r>
        <w:rPr>
          <w:rFonts w:hint="eastAsia"/>
        </w:rPr>
        <w:t>전달되어야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5A96C1F9" w14:textId="7DA2A63B" w:rsidR="0049439D" w:rsidRDefault="0049439D" w:rsidP="00A90098"/>
    <w:p w14:paraId="5E72D1B9" w14:textId="77777777" w:rsidR="0049439D" w:rsidRPr="00AB3364" w:rsidRDefault="0049439D" w:rsidP="00A90098"/>
    <w:sectPr w:rsidR="0049439D" w:rsidRPr="00AB3364" w:rsidSect="00B12C18">
      <w:footerReference w:type="default" r:id="rId15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C82805" w14:textId="77777777" w:rsidR="00274EB9" w:rsidRDefault="00274EB9" w:rsidP="00B12C18">
      <w:r>
        <w:separator/>
      </w:r>
    </w:p>
  </w:endnote>
  <w:endnote w:type="continuationSeparator" w:id="0">
    <w:p w14:paraId="58923832" w14:textId="77777777" w:rsidR="00274EB9" w:rsidRDefault="00274EB9" w:rsidP="00B12C18">
      <w:r>
        <w:continuationSeparator/>
      </w:r>
    </w:p>
  </w:endnote>
  <w:endnote w:type="continuationNotice" w:id="1">
    <w:p w14:paraId="3E368D10" w14:textId="77777777" w:rsidR="00274EB9" w:rsidRDefault="00274E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5F2EF1" w14:textId="2AAB67AB" w:rsidR="00E237B0" w:rsidRPr="00B12C18" w:rsidRDefault="00E237B0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B7730D">
      <w:rPr>
        <w:noProof/>
        <w:color w:val="A6A6A6" w:themeColor="background1" w:themeShade="A6"/>
      </w:rPr>
      <w:t>20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B7730D">
      <w:rPr>
        <w:noProof/>
        <w:color w:val="A6A6A6" w:themeColor="background1" w:themeShade="A6"/>
      </w:rPr>
      <w:t>20</w:t>
    </w:r>
    <w:r w:rsidRPr="00B12C18">
      <w:rPr>
        <w:color w:val="A6A6A6" w:themeColor="background1" w:themeShade="A6"/>
      </w:rPr>
      <w:fldChar w:fldCharType="end"/>
    </w:r>
  </w:p>
  <w:p w14:paraId="2698B27D" w14:textId="77777777" w:rsidR="00E237B0" w:rsidRDefault="00E237B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9B4628" w14:textId="77777777" w:rsidR="00274EB9" w:rsidRDefault="00274EB9" w:rsidP="00B12C18">
      <w:r>
        <w:separator/>
      </w:r>
    </w:p>
  </w:footnote>
  <w:footnote w:type="continuationSeparator" w:id="0">
    <w:p w14:paraId="5128ACDE" w14:textId="77777777" w:rsidR="00274EB9" w:rsidRDefault="00274EB9" w:rsidP="00B12C18">
      <w:r>
        <w:continuationSeparator/>
      </w:r>
    </w:p>
  </w:footnote>
  <w:footnote w:type="continuationNotice" w:id="1">
    <w:p w14:paraId="665C694C" w14:textId="77777777" w:rsidR="00274EB9" w:rsidRDefault="00274EB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2"/>
  </w:num>
  <w:num w:numId="5">
    <w:abstractNumId w:val="2"/>
  </w:num>
  <w:num w:numId="6">
    <w:abstractNumId w:val="5"/>
  </w:num>
  <w:num w:numId="7">
    <w:abstractNumId w:val="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3B8"/>
    <w:rsid w:val="00002329"/>
    <w:rsid w:val="00004C9F"/>
    <w:rsid w:val="00006AD2"/>
    <w:rsid w:val="00006BD2"/>
    <w:rsid w:val="000079F4"/>
    <w:rsid w:val="00010B6F"/>
    <w:rsid w:val="0001197E"/>
    <w:rsid w:val="00014C4F"/>
    <w:rsid w:val="00016A5C"/>
    <w:rsid w:val="00021966"/>
    <w:rsid w:val="000223F0"/>
    <w:rsid w:val="00024FD1"/>
    <w:rsid w:val="00025722"/>
    <w:rsid w:val="00034572"/>
    <w:rsid w:val="00034866"/>
    <w:rsid w:val="00036CAF"/>
    <w:rsid w:val="000377BB"/>
    <w:rsid w:val="00040375"/>
    <w:rsid w:val="000428D2"/>
    <w:rsid w:val="00045244"/>
    <w:rsid w:val="00046244"/>
    <w:rsid w:val="0005304F"/>
    <w:rsid w:val="00060E9D"/>
    <w:rsid w:val="000639B9"/>
    <w:rsid w:val="00065830"/>
    <w:rsid w:val="00067804"/>
    <w:rsid w:val="00070454"/>
    <w:rsid w:val="00070AC8"/>
    <w:rsid w:val="00071D5E"/>
    <w:rsid w:val="00073D53"/>
    <w:rsid w:val="00074606"/>
    <w:rsid w:val="00075027"/>
    <w:rsid w:val="000828C5"/>
    <w:rsid w:val="00086C64"/>
    <w:rsid w:val="00090205"/>
    <w:rsid w:val="000907FF"/>
    <w:rsid w:val="00094E18"/>
    <w:rsid w:val="00095207"/>
    <w:rsid w:val="00096933"/>
    <w:rsid w:val="000A39FF"/>
    <w:rsid w:val="000B4817"/>
    <w:rsid w:val="000B5A24"/>
    <w:rsid w:val="000C3BB4"/>
    <w:rsid w:val="000C5328"/>
    <w:rsid w:val="000C7A95"/>
    <w:rsid w:val="000D2A8B"/>
    <w:rsid w:val="000D2A98"/>
    <w:rsid w:val="000D5B3C"/>
    <w:rsid w:val="000E43BF"/>
    <w:rsid w:val="000F25E2"/>
    <w:rsid w:val="000F404B"/>
    <w:rsid w:val="00100173"/>
    <w:rsid w:val="00110876"/>
    <w:rsid w:val="00114DCD"/>
    <w:rsid w:val="00120C14"/>
    <w:rsid w:val="00121FDE"/>
    <w:rsid w:val="00123E4D"/>
    <w:rsid w:val="0012563F"/>
    <w:rsid w:val="00127DE4"/>
    <w:rsid w:val="00134DC4"/>
    <w:rsid w:val="0014047A"/>
    <w:rsid w:val="0014059F"/>
    <w:rsid w:val="00142722"/>
    <w:rsid w:val="0014321F"/>
    <w:rsid w:val="00144F24"/>
    <w:rsid w:val="0015159E"/>
    <w:rsid w:val="00153609"/>
    <w:rsid w:val="00154925"/>
    <w:rsid w:val="001567BF"/>
    <w:rsid w:val="00160417"/>
    <w:rsid w:val="0016160C"/>
    <w:rsid w:val="0016412E"/>
    <w:rsid w:val="001657E8"/>
    <w:rsid w:val="001659A3"/>
    <w:rsid w:val="001726B8"/>
    <w:rsid w:val="00172F2A"/>
    <w:rsid w:val="001762D3"/>
    <w:rsid w:val="00176DCA"/>
    <w:rsid w:val="00181F04"/>
    <w:rsid w:val="001844F3"/>
    <w:rsid w:val="001907AE"/>
    <w:rsid w:val="001910CE"/>
    <w:rsid w:val="00191B0A"/>
    <w:rsid w:val="00191F40"/>
    <w:rsid w:val="00193E6E"/>
    <w:rsid w:val="00194CA8"/>
    <w:rsid w:val="001A121C"/>
    <w:rsid w:val="001A4049"/>
    <w:rsid w:val="001A4521"/>
    <w:rsid w:val="001A4C2B"/>
    <w:rsid w:val="001A5082"/>
    <w:rsid w:val="001B0114"/>
    <w:rsid w:val="001B01A5"/>
    <w:rsid w:val="001B46E3"/>
    <w:rsid w:val="001B7D20"/>
    <w:rsid w:val="001C1AE9"/>
    <w:rsid w:val="001D12CC"/>
    <w:rsid w:val="001D50A4"/>
    <w:rsid w:val="001E0593"/>
    <w:rsid w:val="001E34EE"/>
    <w:rsid w:val="001E52F5"/>
    <w:rsid w:val="001E7A52"/>
    <w:rsid w:val="001F4CE3"/>
    <w:rsid w:val="002039A4"/>
    <w:rsid w:val="0020772B"/>
    <w:rsid w:val="00210B74"/>
    <w:rsid w:val="002145FE"/>
    <w:rsid w:val="00214AFC"/>
    <w:rsid w:val="00214CF5"/>
    <w:rsid w:val="002161B8"/>
    <w:rsid w:val="002162CC"/>
    <w:rsid w:val="00224B5D"/>
    <w:rsid w:val="00227814"/>
    <w:rsid w:val="0023024A"/>
    <w:rsid w:val="00230789"/>
    <w:rsid w:val="00231304"/>
    <w:rsid w:val="00232EFE"/>
    <w:rsid w:val="00236695"/>
    <w:rsid w:val="002412D5"/>
    <w:rsid w:val="0024153F"/>
    <w:rsid w:val="00242B3A"/>
    <w:rsid w:val="00244A9D"/>
    <w:rsid w:val="00245774"/>
    <w:rsid w:val="0025020E"/>
    <w:rsid w:val="0025173A"/>
    <w:rsid w:val="00262C4B"/>
    <w:rsid w:val="00266991"/>
    <w:rsid w:val="00271942"/>
    <w:rsid w:val="00274EB9"/>
    <w:rsid w:val="00275589"/>
    <w:rsid w:val="002803CE"/>
    <w:rsid w:val="00281FEC"/>
    <w:rsid w:val="002836CF"/>
    <w:rsid w:val="002840B6"/>
    <w:rsid w:val="00290C13"/>
    <w:rsid w:val="002926E2"/>
    <w:rsid w:val="002928EE"/>
    <w:rsid w:val="00294997"/>
    <w:rsid w:val="002968E9"/>
    <w:rsid w:val="00296D87"/>
    <w:rsid w:val="002A12A4"/>
    <w:rsid w:val="002B099B"/>
    <w:rsid w:val="002B7CDB"/>
    <w:rsid w:val="002C4D8F"/>
    <w:rsid w:val="002C78D5"/>
    <w:rsid w:val="002D614A"/>
    <w:rsid w:val="002E02DA"/>
    <w:rsid w:val="002E17CE"/>
    <w:rsid w:val="002E1C78"/>
    <w:rsid w:val="002E5C4A"/>
    <w:rsid w:val="002E6921"/>
    <w:rsid w:val="002E7B96"/>
    <w:rsid w:val="002F238A"/>
    <w:rsid w:val="002F28AF"/>
    <w:rsid w:val="002F2DB2"/>
    <w:rsid w:val="002F5C95"/>
    <w:rsid w:val="002F5D4E"/>
    <w:rsid w:val="002F6FB8"/>
    <w:rsid w:val="00302508"/>
    <w:rsid w:val="0030255D"/>
    <w:rsid w:val="00303E33"/>
    <w:rsid w:val="00314A13"/>
    <w:rsid w:val="00314A47"/>
    <w:rsid w:val="00314ADA"/>
    <w:rsid w:val="003173A7"/>
    <w:rsid w:val="00322A0A"/>
    <w:rsid w:val="0032434B"/>
    <w:rsid w:val="00340DC1"/>
    <w:rsid w:val="00351622"/>
    <w:rsid w:val="003518F1"/>
    <w:rsid w:val="003528AD"/>
    <w:rsid w:val="003601EA"/>
    <w:rsid w:val="00360B3A"/>
    <w:rsid w:val="00362645"/>
    <w:rsid w:val="003743A1"/>
    <w:rsid w:val="00374A83"/>
    <w:rsid w:val="003769DF"/>
    <w:rsid w:val="003813F1"/>
    <w:rsid w:val="0038537B"/>
    <w:rsid w:val="00390C52"/>
    <w:rsid w:val="0039576C"/>
    <w:rsid w:val="003A0BC6"/>
    <w:rsid w:val="003A0ECF"/>
    <w:rsid w:val="003B01A6"/>
    <w:rsid w:val="003B2C95"/>
    <w:rsid w:val="003B479C"/>
    <w:rsid w:val="003B5B12"/>
    <w:rsid w:val="003B64A6"/>
    <w:rsid w:val="003B677C"/>
    <w:rsid w:val="003C0A11"/>
    <w:rsid w:val="003C0DA0"/>
    <w:rsid w:val="003C3908"/>
    <w:rsid w:val="003C512B"/>
    <w:rsid w:val="003D0249"/>
    <w:rsid w:val="003D3442"/>
    <w:rsid w:val="003D37FF"/>
    <w:rsid w:val="003D3D77"/>
    <w:rsid w:val="003E4C62"/>
    <w:rsid w:val="003F0032"/>
    <w:rsid w:val="003F137C"/>
    <w:rsid w:val="003F695B"/>
    <w:rsid w:val="004009AB"/>
    <w:rsid w:val="00400AAD"/>
    <w:rsid w:val="00400DDE"/>
    <w:rsid w:val="0040136E"/>
    <w:rsid w:val="00403F00"/>
    <w:rsid w:val="004058D2"/>
    <w:rsid w:val="004060C3"/>
    <w:rsid w:val="004118FD"/>
    <w:rsid w:val="00417EE8"/>
    <w:rsid w:val="00423D78"/>
    <w:rsid w:val="004242FE"/>
    <w:rsid w:val="004310DB"/>
    <w:rsid w:val="004344F7"/>
    <w:rsid w:val="00456091"/>
    <w:rsid w:val="00463030"/>
    <w:rsid w:val="004630D9"/>
    <w:rsid w:val="00465F2A"/>
    <w:rsid w:val="00466827"/>
    <w:rsid w:val="0046699F"/>
    <w:rsid w:val="00466C98"/>
    <w:rsid w:val="00472308"/>
    <w:rsid w:val="00472CC8"/>
    <w:rsid w:val="004738E4"/>
    <w:rsid w:val="00474C4F"/>
    <w:rsid w:val="0048569E"/>
    <w:rsid w:val="00485F8D"/>
    <w:rsid w:val="00486F9D"/>
    <w:rsid w:val="0049153F"/>
    <w:rsid w:val="0049439D"/>
    <w:rsid w:val="00494859"/>
    <w:rsid w:val="004A0348"/>
    <w:rsid w:val="004A0698"/>
    <w:rsid w:val="004A1A3E"/>
    <w:rsid w:val="004A1C09"/>
    <w:rsid w:val="004A5FC0"/>
    <w:rsid w:val="004B0A04"/>
    <w:rsid w:val="004B7EEF"/>
    <w:rsid w:val="004C32F4"/>
    <w:rsid w:val="004C4953"/>
    <w:rsid w:val="004C5012"/>
    <w:rsid w:val="004D08A8"/>
    <w:rsid w:val="004D63F4"/>
    <w:rsid w:val="004E20B1"/>
    <w:rsid w:val="004E2FA3"/>
    <w:rsid w:val="004E35AC"/>
    <w:rsid w:val="004E4CD1"/>
    <w:rsid w:val="004E78DE"/>
    <w:rsid w:val="004F0083"/>
    <w:rsid w:val="004F4C05"/>
    <w:rsid w:val="004F562E"/>
    <w:rsid w:val="004F6028"/>
    <w:rsid w:val="005028DC"/>
    <w:rsid w:val="00504032"/>
    <w:rsid w:val="005101D1"/>
    <w:rsid w:val="005113EB"/>
    <w:rsid w:val="005115FE"/>
    <w:rsid w:val="005140E7"/>
    <w:rsid w:val="005148CE"/>
    <w:rsid w:val="00515A2B"/>
    <w:rsid w:val="00517AC2"/>
    <w:rsid w:val="00523300"/>
    <w:rsid w:val="00526EDB"/>
    <w:rsid w:val="00530E33"/>
    <w:rsid w:val="00540537"/>
    <w:rsid w:val="00540B43"/>
    <w:rsid w:val="00545128"/>
    <w:rsid w:val="00545F2D"/>
    <w:rsid w:val="005502F4"/>
    <w:rsid w:val="00552088"/>
    <w:rsid w:val="00553E7B"/>
    <w:rsid w:val="00555C5A"/>
    <w:rsid w:val="00562391"/>
    <w:rsid w:val="0056381A"/>
    <w:rsid w:val="00567EA1"/>
    <w:rsid w:val="005714C7"/>
    <w:rsid w:val="00574501"/>
    <w:rsid w:val="00577979"/>
    <w:rsid w:val="00581CB7"/>
    <w:rsid w:val="0058251C"/>
    <w:rsid w:val="00586C90"/>
    <w:rsid w:val="005874F3"/>
    <w:rsid w:val="0059675C"/>
    <w:rsid w:val="005A37A4"/>
    <w:rsid w:val="005A5EC7"/>
    <w:rsid w:val="005B3525"/>
    <w:rsid w:val="005C3C39"/>
    <w:rsid w:val="005D34BB"/>
    <w:rsid w:val="005D3A15"/>
    <w:rsid w:val="005D5DDA"/>
    <w:rsid w:val="005D79F6"/>
    <w:rsid w:val="005E1109"/>
    <w:rsid w:val="005E2939"/>
    <w:rsid w:val="005E5353"/>
    <w:rsid w:val="005E557D"/>
    <w:rsid w:val="005E5B26"/>
    <w:rsid w:val="005E7DA2"/>
    <w:rsid w:val="005F0044"/>
    <w:rsid w:val="005F0D56"/>
    <w:rsid w:val="005F22C9"/>
    <w:rsid w:val="005F3C74"/>
    <w:rsid w:val="005F49DA"/>
    <w:rsid w:val="006019AD"/>
    <w:rsid w:val="00603010"/>
    <w:rsid w:val="00605696"/>
    <w:rsid w:val="0061186B"/>
    <w:rsid w:val="006129CC"/>
    <w:rsid w:val="00613F05"/>
    <w:rsid w:val="006220F9"/>
    <w:rsid w:val="00623A7C"/>
    <w:rsid w:val="00623BD1"/>
    <w:rsid w:val="00626DEA"/>
    <w:rsid w:val="00630983"/>
    <w:rsid w:val="00632DEE"/>
    <w:rsid w:val="006347C1"/>
    <w:rsid w:val="00634AC2"/>
    <w:rsid w:val="0064292A"/>
    <w:rsid w:val="0064351A"/>
    <w:rsid w:val="00646CCE"/>
    <w:rsid w:val="00646CDF"/>
    <w:rsid w:val="00651D7B"/>
    <w:rsid w:val="00654C8A"/>
    <w:rsid w:val="006573C7"/>
    <w:rsid w:val="00660709"/>
    <w:rsid w:val="006713D8"/>
    <w:rsid w:val="0067187B"/>
    <w:rsid w:val="00672AC3"/>
    <w:rsid w:val="006732ED"/>
    <w:rsid w:val="006817B3"/>
    <w:rsid w:val="0068370D"/>
    <w:rsid w:val="00683AA9"/>
    <w:rsid w:val="006858E1"/>
    <w:rsid w:val="00686B48"/>
    <w:rsid w:val="00687535"/>
    <w:rsid w:val="00691A0A"/>
    <w:rsid w:val="00692E0C"/>
    <w:rsid w:val="006A1101"/>
    <w:rsid w:val="006A44B3"/>
    <w:rsid w:val="006A642D"/>
    <w:rsid w:val="006B088D"/>
    <w:rsid w:val="006B12DF"/>
    <w:rsid w:val="006B3C2E"/>
    <w:rsid w:val="006B410E"/>
    <w:rsid w:val="006B5273"/>
    <w:rsid w:val="006B5879"/>
    <w:rsid w:val="006C0D66"/>
    <w:rsid w:val="006C2D55"/>
    <w:rsid w:val="006C3413"/>
    <w:rsid w:val="006D51BC"/>
    <w:rsid w:val="006E0591"/>
    <w:rsid w:val="006E0B71"/>
    <w:rsid w:val="006E7642"/>
    <w:rsid w:val="006E7943"/>
    <w:rsid w:val="006F1AB8"/>
    <w:rsid w:val="006F306A"/>
    <w:rsid w:val="00701598"/>
    <w:rsid w:val="00703027"/>
    <w:rsid w:val="00705A40"/>
    <w:rsid w:val="007069E7"/>
    <w:rsid w:val="007103AA"/>
    <w:rsid w:val="00712EEB"/>
    <w:rsid w:val="00714E44"/>
    <w:rsid w:val="00715AD1"/>
    <w:rsid w:val="0071724B"/>
    <w:rsid w:val="00720378"/>
    <w:rsid w:val="00720B4B"/>
    <w:rsid w:val="00723C11"/>
    <w:rsid w:val="00726C84"/>
    <w:rsid w:val="007352F3"/>
    <w:rsid w:val="00742DCF"/>
    <w:rsid w:val="00746D61"/>
    <w:rsid w:val="00753A16"/>
    <w:rsid w:val="00753C76"/>
    <w:rsid w:val="00756622"/>
    <w:rsid w:val="00756C9E"/>
    <w:rsid w:val="007660E6"/>
    <w:rsid w:val="00766B88"/>
    <w:rsid w:val="0077221F"/>
    <w:rsid w:val="0077674A"/>
    <w:rsid w:val="00777792"/>
    <w:rsid w:val="00785E43"/>
    <w:rsid w:val="00790CAC"/>
    <w:rsid w:val="007941D6"/>
    <w:rsid w:val="00794BCB"/>
    <w:rsid w:val="007954DA"/>
    <w:rsid w:val="00795CB8"/>
    <w:rsid w:val="00797798"/>
    <w:rsid w:val="007A3960"/>
    <w:rsid w:val="007A41B0"/>
    <w:rsid w:val="007B0EA3"/>
    <w:rsid w:val="007B23F3"/>
    <w:rsid w:val="007C3514"/>
    <w:rsid w:val="007C356C"/>
    <w:rsid w:val="007C3D5F"/>
    <w:rsid w:val="007D0DEC"/>
    <w:rsid w:val="007D4019"/>
    <w:rsid w:val="007D42C8"/>
    <w:rsid w:val="007D463C"/>
    <w:rsid w:val="007D53DC"/>
    <w:rsid w:val="007D690A"/>
    <w:rsid w:val="007E0A12"/>
    <w:rsid w:val="007E15E6"/>
    <w:rsid w:val="007E2198"/>
    <w:rsid w:val="007E2E65"/>
    <w:rsid w:val="007F3C5C"/>
    <w:rsid w:val="008011E5"/>
    <w:rsid w:val="00801506"/>
    <w:rsid w:val="008023C8"/>
    <w:rsid w:val="00802D55"/>
    <w:rsid w:val="00806D63"/>
    <w:rsid w:val="0080790E"/>
    <w:rsid w:val="008234F6"/>
    <w:rsid w:val="008257B6"/>
    <w:rsid w:val="00825D92"/>
    <w:rsid w:val="00832817"/>
    <w:rsid w:val="008333CB"/>
    <w:rsid w:val="008334F0"/>
    <w:rsid w:val="00833F05"/>
    <w:rsid w:val="00833F26"/>
    <w:rsid w:val="0083686F"/>
    <w:rsid w:val="00841B9A"/>
    <w:rsid w:val="008469F4"/>
    <w:rsid w:val="00847BD0"/>
    <w:rsid w:val="008503D8"/>
    <w:rsid w:val="0085250A"/>
    <w:rsid w:val="008539AF"/>
    <w:rsid w:val="00855F0E"/>
    <w:rsid w:val="00856FD5"/>
    <w:rsid w:val="00861A39"/>
    <w:rsid w:val="00862F50"/>
    <w:rsid w:val="00870CD6"/>
    <w:rsid w:val="00875976"/>
    <w:rsid w:val="0087658B"/>
    <w:rsid w:val="00882393"/>
    <w:rsid w:val="00890732"/>
    <w:rsid w:val="008915E0"/>
    <w:rsid w:val="00896288"/>
    <w:rsid w:val="00896C2E"/>
    <w:rsid w:val="008A3FB6"/>
    <w:rsid w:val="008B0849"/>
    <w:rsid w:val="008B1D06"/>
    <w:rsid w:val="008B1DAE"/>
    <w:rsid w:val="008B408D"/>
    <w:rsid w:val="008C12C7"/>
    <w:rsid w:val="008C136A"/>
    <w:rsid w:val="008C7901"/>
    <w:rsid w:val="008D52E8"/>
    <w:rsid w:val="008D7EE4"/>
    <w:rsid w:val="008E273A"/>
    <w:rsid w:val="008E2EA0"/>
    <w:rsid w:val="008F1CF2"/>
    <w:rsid w:val="008F43A9"/>
    <w:rsid w:val="009025A5"/>
    <w:rsid w:val="00903BDC"/>
    <w:rsid w:val="00905752"/>
    <w:rsid w:val="00911603"/>
    <w:rsid w:val="00913E76"/>
    <w:rsid w:val="00914145"/>
    <w:rsid w:val="0091538E"/>
    <w:rsid w:val="009172CD"/>
    <w:rsid w:val="0092459C"/>
    <w:rsid w:val="00925615"/>
    <w:rsid w:val="00930E7E"/>
    <w:rsid w:val="009329A1"/>
    <w:rsid w:val="0093428F"/>
    <w:rsid w:val="00934C62"/>
    <w:rsid w:val="00936055"/>
    <w:rsid w:val="009404DC"/>
    <w:rsid w:val="0094254D"/>
    <w:rsid w:val="00942769"/>
    <w:rsid w:val="00944015"/>
    <w:rsid w:val="00945A25"/>
    <w:rsid w:val="00945B30"/>
    <w:rsid w:val="009524E7"/>
    <w:rsid w:val="00955B09"/>
    <w:rsid w:val="00957AFD"/>
    <w:rsid w:val="009609CC"/>
    <w:rsid w:val="009624C5"/>
    <w:rsid w:val="00966717"/>
    <w:rsid w:val="00970058"/>
    <w:rsid w:val="00980456"/>
    <w:rsid w:val="009810C8"/>
    <w:rsid w:val="009865DD"/>
    <w:rsid w:val="0098676D"/>
    <w:rsid w:val="009879A8"/>
    <w:rsid w:val="0099206C"/>
    <w:rsid w:val="009A0BD2"/>
    <w:rsid w:val="009A2504"/>
    <w:rsid w:val="009A30A4"/>
    <w:rsid w:val="009A538A"/>
    <w:rsid w:val="009A61E9"/>
    <w:rsid w:val="009B0A07"/>
    <w:rsid w:val="009B47F6"/>
    <w:rsid w:val="009B507C"/>
    <w:rsid w:val="009C0629"/>
    <w:rsid w:val="009C0687"/>
    <w:rsid w:val="009C65E5"/>
    <w:rsid w:val="009D133E"/>
    <w:rsid w:val="009D30A6"/>
    <w:rsid w:val="009E401B"/>
    <w:rsid w:val="009E5853"/>
    <w:rsid w:val="009E5B2D"/>
    <w:rsid w:val="009F0C5C"/>
    <w:rsid w:val="009F1A85"/>
    <w:rsid w:val="009F2902"/>
    <w:rsid w:val="009F6231"/>
    <w:rsid w:val="009F69C8"/>
    <w:rsid w:val="009F7902"/>
    <w:rsid w:val="00A0422A"/>
    <w:rsid w:val="00A07626"/>
    <w:rsid w:val="00A07EBF"/>
    <w:rsid w:val="00A166C1"/>
    <w:rsid w:val="00A16E9D"/>
    <w:rsid w:val="00A204E1"/>
    <w:rsid w:val="00A21E51"/>
    <w:rsid w:val="00A22275"/>
    <w:rsid w:val="00A24512"/>
    <w:rsid w:val="00A259E6"/>
    <w:rsid w:val="00A26ED4"/>
    <w:rsid w:val="00A2765E"/>
    <w:rsid w:val="00A308D4"/>
    <w:rsid w:val="00A3649E"/>
    <w:rsid w:val="00A52C88"/>
    <w:rsid w:val="00A52E39"/>
    <w:rsid w:val="00A53ADD"/>
    <w:rsid w:val="00A60B6F"/>
    <w:rsid w:val="00A652DF"/>
    <w:rsid w:val="00A70170"/>
    <w:rsid w:val="00A7169A"/>
    <w:rsid w:val="00A76AEC"/>
    <w:rsid w:val="00A852D9"/>
    <w:rsid w:val="00A8549A"/>
    <w:rsid w:val="00A85A47"/>
    <w:rsid w:val="00A8665B"/>
    <w:rsid w:val="00A86C98"/>
    <w:rsid w:val="00A86CD4"/>
    <w:rsid w:val="00A90098"/>
    <w:rsid w:val="00A9062E"/>
    <w:rsid w:val="00A91BD9"/>
    <w:rsid w:val="00A9487C"/>
    <w:rsid w:val="00A95E30"/>
    <w:rsid w:val="00A969CD"/>
    <w:rsid w:val="00AA204B"/>
    <w:rsid w:val="00AB0004"/>
    <w:rsid w:val="00AB11A7"/>
    <w:rsid w:val="00AB3364"/>
    <w:rsid w:val="00AB5B8D"/>
    <w:rsid w:val="00AC0ABC"/>
    <w:rsid w:val="00AC3E43"/>
    <w:rsid w:val="00AC43EC"/>
    <w:rsid w:val="00AC4B1F"/>
    <w:rsid w:val="00AC7DF6"/>
    <w:rsid w:val="00AD2066"/>
    <w:rsid w:val="00AD23B8"/>
    <w:rsid w:val="00AD28FA"/>
    <w:rsid w:val="00AD2919"/>
    <w:rsid w:val="00AD391E"/>
    <w:rsid w:val="00AE2DAD"/>
    <w:rsid w:val="00AF21A0"/>
    <w:rsid w:val="00AF45D6"/>
    <w:rsid w:val="00AF461F"/>
    <w:rsid w:val="00AF5142"/>
    <w:rsid w:val="00AF5514"/>
    <w:rsid w:val="00AF5DD9"/>
    <w:rsid w:val="00AF6108"/>
    <w:rsid w:val="00AF69ED"/>
    <w:rsid w:val="00AF7776"/>
    <w:rsid w:val="00B02303"/>
    <w:rsid w:val="00B04C23"/>
    <w:rsid w:val="00B06D3F"/>
    <w:rsid w:val="00B07DCC"/>
    <w:rsid w:val="00B11709"/>
    <w:rsid w:val="00B12C18"/>
    <w:rsid w:val="00B1489B"/>
    <w:rsid w:val="00B14937"/>
    <w:rsid w:val="00B14F3D"/>
    <w:rsid w:val="00B14FAC"/>
    <w:rsid w:val="00B16332"/>
    <w:rsid w:val="00B16E53"/>
    <w:rsid w:val="00B17881"/>
    <w:rsid w:val="00B2036C"/>
    <w:rsid w:val="00B304DA"/>
    <w:rsid w:val="00B33435"/>
    <w:rsid w:val="00B3736F"/>
    <w:rsid w:val="00B37F0E"/>
    <w:rsid w:val="00B45202"/>
    <w:rsid w:val="00B51508"/>
    <w:rsid w:val="00B60293"/>
    <w:rsid w:val="00B640AD"/>
    <w:rsid w:val="00B66AE8"/>
    <w:rsid w:val="00B7026E"/>
    <w:rsid w:val="00B707C0"/>
    <w:rsid w:val="00B73352"/>
    <w:rsid w:val="00B733F2"/>
    <w:rsid w:val="00B749D8"/>
    <w:rsid w:val="00B74E94"/>
    <w:rsid w:val="00B756EB"/>
    <w:rsid w:val="00B7730D"/>
    <w:rsid w:val="00B77F2A"/>
    <w:rsid w:val="00B84AAB"/>
    <w:rsid w:val="00B852C3"/>
    <w:rsid w:val="00B86FAD"/>
    <w:rsid w:val="00B8708A"/>
    <w:rsid w:val="00B90904"/>
    <w:rsid w:val="00B90A59"/>
    <w:rsid w:val="00B91A60"/>
    <w:rsid w:val="00B933EE"/>
    <w:rsid w:val="00B97BAD"/>
    <w:rsid w:val="00BA7252"/>
    <w:rsid w:val="00BA742A"/>
    <w:rsid w:val="00BA7BF7"/>
    <w:rsid w:val="00BB100A"/>
    <w:rsid w:val="00BB1670"/>
    <w:rsid w:val="00BB2C32"/>
    <w:rsid w:val="00BC0AAB"/>
    <w:rsid w:val="00BC6DA7"/>
    <w:rsid w:val="00BC71D0"/>
    <w:rsid w:val="00BD0079"/>
    <w:rsid w:val="00BD09B7"/>
    <w:rsid w:val="00BD2A13"/>
    <w:rsid w:val="00BE02F0"/>
    <w:rsid w:val="00BE0A7B"/>
    <w:rsid w:val="00BE0B1D"/>
    <w:rsid w:val="00BE113C"/>
    <w:rsid w:val="00BE3660"/>
    <w:rsid w:val="00BF11A4"/>
    <w:rsid w:val="00BF34CE"/>
    <w:rsid w:val="00BF5CCA"/>
    <w:rsid w:val="00C0361F"/>
    <w:rsid w:val="00C0375F"/>
    <w:rsid w:val="00C1234B"/>
    <w:rsid w:val="00C15110"/>
    <w:rsid w:val="00C17F57"/>
    <w:rsid w:val="00C21454"/>
    <w:rsid w:val="00C21FEA"/>
    <w:rsid w:val="00C22468"/>
    <w:rsid w:val="00C23C11"/>
    <w:rsid w:val="00C27E8A"/>
    <w:rsid w:val="00C30F49"/>
    <w:rsid w:val="00C31009"/>
    <w:rsid w:val="00C323F0"/>
    <w:rsid w:val="00C32843"/>
    <w:rsid w:val="00C3323D"/>
    <w:rsid w:val="00C352DD"/>
    <w:rsid w:val="00C36287"/>
    <w:rsid w:val="00C377BC"/>
    <w:rsid w:val="00C41DD2"/>
    <w:rsid w:val="00C521F6"/>
    <w:rsid w:val="00C53A1B"/>
    <w:rsid w:val="00C5461F"/>
    <w:rsid w:val="00C5533F"/>
    <w:rsid w:val="00C55BDE"/>
    <w:rsid w:val="00C57B80"/>
    <w:rsid w:val="00C63758"/>
    <w:rsid w:val="00C6688A"/>
    <w:rsid w:val="00C66CA3"/>
    <w:rsid w:val="00C71448"/>
    <w:rsid w:val="00C73FE2"/>
    <w:rsid w:val="00C77795"/>
    <w:rsid w:val="00C817F1"/>
    <w:rsid w:val="00C81961"/>
    <w:rsid w:val="00C8273B"/>
    <w:rsid w:val="00C84036"/>
    <w:rsid w:val="00C853A9"/>
    <w:rsid w:val="00C866CC"/>
    <w:rsid w:val="00C8737B"/>
    <w:rsid w:val="00C91CF4"/>
    <w:rsid w:val="00C93474"/>
    <w:rsid w:val="00CA2500"/>
    <w:rsid w:val="00CB354B"/>
    <w:rsid w:val="00CB6640"/>
    <w:rsid w:val="00CC485A"/>
    <w:rsid w:val="00CC6834"/>
    <w:rsid w:val="00CD09DD"/>
    <w:rsid w:val="00CD2942"/>
    <w:rsid w:val="00CD5413"/>
    <w:rsid w:val="00CD799D"/>
    <w:rsid w:val="00CD7A8B"/>
    <w:rsid w:val="00CE051C"/>
    <w:rsid w:val="00CE130B"/>
    <w:rsid w:val="00CE2516"/>
    <w:rsid w:val="00CE7ADF"/>
    <w:rsid w:val="00CF3742"/>
    <w:rsid w:val="00CF3BCD"/>
    <w:rsid w:val="00CF4613"/>
    <w:rsid w:val="00CF5943"/>
    <w:rsid w:val="00D03D69"/>
    <w:rsid w:val="00D05FC0"/>
    <w:rsid w:val="00D0635C"/>
    <w:rsid w:val="00D1473E"/>
    <w:rsid w:val="00D147F9"/>
    <w:rsid w:val="00D16F46"/>
    <w:rsid w:val="00D21573"/>
    <w:rsid w:val="00D25F4C"/>
    <w:rsid w:val="00D27B74"/>
    <w:rsid w:val="00D300AA"/>
    <w:rsid w:val="00D30357"/>
    <w:rsid w:val="00D305EF"/>
    <w:rsid w:val="00D31EBB"/>
    <w:rsid w:val="00D35F46"/>
    <w:rsid w:val="00D36027"/>
    <w:rsid w:val="00D36F89"/>
    <w:rsid w:val="00D44757"/>
    <w:rsid w:val="00D44B0E"/>
    <w:rsid w:val="00D542F4"/>
    <w:rsid w:val="00D55CF5"/>
    <w:rsid w:val="00D6091A"/>
    <w:rsid w:val="00D61032"/>
    <w:rsid w:val="00D64B8C"/>
    <w:rsid w:val="00D64EC7"/>
    <w:rsid w:val="00D65514"/>
    <w:rsid w:val="00D70CA2"/>
    <w:rsid w:val="00D72F52"/>
    <w:rsid w:val="00D735FD"/>
    <w:rsid w:val="00D74A5F"/>
    <w:rsid w:val="00D74B2E"/>
    <w:rsid w:val="00D86D33"/>
    <w:rsid w:val="00D870D1"/>
    <w:rsid w:val="00D873E4"/>
    <w:rsid w:val="00D87E33"/>
    <w:rsid w:val="00D97399"/>
    <w:rsid w:val="00DA032C"/>
    <w:rsid w:val="00DA0928"/>
    <w:rsid w:val="00DA3ABD"/>
    <w:rsid w:val="00DA5BF6"/>
    <w:rsid w:val="00DB02F1"/>
    <w:rsid w:val="00DB03E1"/>
    <w:rsid w:val="00DB0E21"/>
    <w:rsid w:val="00DB143C"/>
    <w:rsid w:val="00DB2F87"/>
    <w:rsid w:val="00DB4DFC"/>
    <w:rsid w:val="00DB6D62"/>
    <w:rsid w:val="00DB7510"/>
    <w:rsid w:val="00DC1275"/>
    <w:rsid w:val="00DC16AD"/>
    <w:rsid w:val="00DC4122"/>
    <w:rsid w:val="00DC59F8"/>
    <w:rsid w:val="00DC7642"/>
    <w:rsid w:val="00DD1CB2"/>
    <w:rsid w:val="00DD4F96"/>
    <w:rsid w:val="00DD7926"/>
    <w:rsid w:val="00DE30DA"/>
    <w:rsid w:val="00DE4629"/>
    <w:rsid w:val="00DE5949"/>
    <w:rsid w:val="00DE660F"/>
    <w:rsid w:val="00DE792B"/>
    <w:rsid w:val="00DF046E"/>
    <w:rsid w:val="00DF207C"/>
    <w:rsid w:val="00DF4FA7"/>
    <w:rsid w:val="00DF5DB4"/>
    <w:rsid w:val="00E01AEB"/>
    <w:rsid w:val="00E01DAF"/>
    <w:rsid w:val="00E053D6"/>
    <w:rsid w:val="00E06ECD"/>
    <w:rsid w:val="00E07BE7"/>
    <w:rsid w:val="00E1594D"/>
    <w:rsid w:val="00E206A0"/>
    <w:rsid w:val="00E237B0"/>
    <w:rsid w:val="00E273A9"/>
    <w:rsid w:val="00E35E02"/>
    <w:rsid w:val="00E370C0"/>
    <w:rsid w:val="00E37306"/>
    <w:rsid w:val="00E422CC"/>
    <w:rsid w:val="00E47488"/>
    <w:rsid w:val="00E50655"/>
    <w:rsid w:val="00E612F9"/>
    <w:rsid w:val="00E64F4F"/>
    <w:rsid w:val="00E65018"/>
    <w:rsid w:val="00E66E4B"/>
    <w:rsid w:val="00E71424"/>
    <w:rsid w:val="00E82B65"/>
    <w:rsid w:val="00E82FFB"/>
    <w:rsid w:val="00E846F0"/>
    <w:rsid w:val="00E85D1D"/>
    <w:rsid w:val="00E86DB0"/>
    <w:rsid w:val="00E914D9"/>
    <w:rsid w:val="00E91E92"/>
    <w:rsid w:val="00E94053"/>
    <w:rsid w:val="00E97723"/>
    <w:rsid w:val="00EA19C6"/>
    <w:rsid w:val="00EA262E"/>
    <w:rsid w:val="00EA6F4C"/>
    <w:rsid w:val="00EB358A"/>
    <w:rsid w:val="00EB3A29"/>
    <w:rsid w:val="00EB5BD1"/>
    <w:rsid w:val="00EB6052"/>
    <w:rsid w:val="00EB790E"/>
    <w:rsid w:val="00EC5160"/>
    <w:rsid w:val="00ED4645"/>
    <w:rsid w:val="00ED773A"/>
    <w:rsid w:val="00EE047E"/>
    <w:rsid w:val="00EE16D6"/>
    <w:rsid w:val="00EF137D"/>
    <w:rsid w:val="00EF3767"/>
    <w:rsid w:val="00EF37B7"/>
    <w:rsid w:val="00F01150"/>
    <w:rsid w:val="00F103E5"/>
    <w:rsid w:val="00F12F8A"/>
    <w:rsid w:val="00F162A3"/>
    <w:rsid w:val="00F16DD6"/>
    <w:rsid w:val="00F17127"/>
    <w:rsid w:val="00F20455"/>
    <w:rsid w:val="00F20D0F"/>
    <w:rsid w:val="00F255F3"/>
    <w:rsid w:val="00F27942"/>
    <w:rsid w:val="00F27D7C"/>
    <w:rsid w:val="00F51655"/>
    <w:rsid w:val="00F56E2D"/>
    <w:rsid w:val="00F579D5"/>
    <w:rsid w:val="00F57BA4"/>
    <w:rsid w:val="00F60D28"/>
    <w:rsid w:val="00F62625"/>
    <w:rsid w:val="00F63F51"/>
    <w:rsid w:val="00F722EF"/>
    <w:rsid w:val="00F73468"/>
    <w:rsid w:val="00F76341"/>
    <w:rsid w:val="00F80A28"/>
    <w:rsid w:val="00F82308"/>
    <w:rsid w:val="00F933F2"/>
    <w:rsid w:val="00F93C1D"/>
    <w:rsid w:val="00FA4360"/>
    <w:rsid w:val="00FA5339"/>
    <w:rsid w:val="00FA714C"/>
    <w:rsid w:val="00FB0BC8"/>
    <w:rsid w:val="00FB20CE"/>
    <w:rsid w:val="00FC165F"/>
    <w:rsid w:val="00FC25A5"/>
    <w:rsid w:val="00FC2BB9"/>
    <w:rsid w:val="00FC3958"/>
    <w:rsid w:val="00FD06E7"/>
    <w:rsid w:val="00FD2401"/>
    <w:rsid w:val="00FD334A"/>
    <w:rsid w:val="00FD4E77"/>
    <w:rsid w:val="00FD791C"/>
    <w:rsid w:val="00FE0346"/>
    <w:rsid w:val="00FE3E61"/>
    <w:rsid w:val="00FE4735"/>
    <w:rsid w:val="00FE49AF"/>
    <w:rsid w:val="00FE4F8E"/>
    <w:rsid w:val="00FF1089"/>
    <w:rsid w:val="00FF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64E6F"/>
  <w15:chartTrackingRefBased/>
  <w15:docId w15:val="{7A6406BC-73B0-4A46-A8E2-DDF9B51A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4A47"/>
    <w:pPr>
      <w:widowControl w:val="0"/>
      <w:wordWrap w:val="0"/>
      <w:autoSpaceDE w:val="0"/>
      <w:autoSpaceDN w:val="0"/>
      <w:adjustRightInd w:val="0"/>
      <w:snapToGrid w:val="0"/>
      <w:spacing w:after="0" w:line="240" w:lineRule="auto"/>
    </w:pPr>
    <w:rPr>
      <w:rFonts w:ascii="Consolas" w:eastAsia="굴림" w:hAnsi="Consolas"/>
      <w14:ligatures w14:val="standardContextual"/>
    </w:rPr>
  </w:style>
  <w:style w:type="paragraph" w:styleId="1">
    <w:name w:val="heading 1"/>
    <w:basedOn w:val="a"/>
    <w:next w:val="a"/>
    <w:link w:val="1Char"/>
    <w:uiPriority w:val="9"/>
    <w:qFormat/>
    <w:rsid w:val="00314A47"/>
    <w:pPr>
      <w:keepNext/>
      <w:numPr>
        <w:numId w:val="1"/>
      </w:numPr>
      <w:outlineLvl w:val="0"/>
    </w:pPr>
    <w:rPr>
      <w:rFonts w:ascii="Arial" w:hAnsi="Arial" w:cstheme="majorBidi"/>
      <w:b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4A47"/>
    <w:pPr>
      <w:keepNext/>
      <w:numPr>
        <w:ilvl w:val="1"/>
        <w:numId w:val="1"/>
      </w:numPr>
      <w:outlineLvl w:val="1"/>
    </w:pPr>
    <w:rPr>
      <w:rFonts w:ascii="굴림" w:hAnsiTheme="majorHAnsi" w:cstheme="majorBidi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4C23"/>
    <w:pPr>
      <w:keepNext/>
      <w:jc w:val="left"/>
      <w:outlineLvl w:val="2"/>
    </w:pPr>
    <w:rPr>
      <w:rFonts w:ascii="Arial" w:eastAsia="돋움" w:hAnsi="Arial" w:cstheme="majorBidi"/>
      <w:b/>
      <w:sz w:val="24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1B46E3"/>
    <w:pPr>
      <w:keepNext/>
      <w:ind w:left="200" w:hangingChars="200" w:hanging="2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14A47"/>
    <w:rPr>
      <w:rFonts w:ascii="Arial" w:eastAsia="굴림" w:hAnsi="Arial" w:cstheme="majorBidi"/>
      <w:b/>
      <w:sz w:val="40"/>
      <w:szCs w:val="28"/>
      <w14:ligatures w14:val="standardContextual"/>
    </w:rPr>
  </w:style>
  <w:style w:type="character" w:customStyle="1" w:styleId="2Char">
    <w:name w:val="제목 2 Char"/>
    <w:basedOn w:val="a0"/>
    <w:link w:val="2"/>
    <w:uiPriority w:val="9"/>
    <w:rsid w:val="00314A47"/>
    <w:rPr>
      <w:rFonts w:ascii="굴림" w:eastAsia="굴림" w:hAnsiTheme="majorHAnsi" w:cstheme="majorBidi"/>
      <w:b/>
      <w:sz w:val="32"/>
      <w14:ligatures w14:val="standardContextual"/>
    </w:rPr>
  </w:style>
  <w:style w:type="character" w:customStyle="1" w:styleId="3Char">
    <w:name w:val="제목 3 Char"/>
    <w:basedOn w:val="a0"/>
    <w:link w:val="3"/>
    <w:uiPriority w:val="9"/>
    <w:rsid w:val="00B04C23"/>
    <w:rPr>
      <w:rFonts w:ascii="Arial" w:eastAsia="돋움" w:hAnsi="Arial" w:cstheme="majorBidi"/>
      <w:b/>
      <w:sz w:val="24"/>
      <w14:ligatures w14:val="standardContextual"/>
    </w:rPr>
  </w:style>
  <w:style w:type="paragraph" w:customStyle="1" w:styleId="a3">
    <w:name w:val="소스코드표"/>
    <w:basedOn w:val="a"/>
    <w:link w:val="Char"/>
    <w:qFormat/>
    <w:rsid w:val="001B46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20" w:lineRule="exact"/>
    </w:pPr>
  </w:style>
  <w:style w:type="paragraph" w:customStyle="1" w:styleId="a4">
    <w:name w:val="소스코드"/>
    <w:basedOn w:val="a"/>
    <w:link w:val="Char0"/>
    <w:autoRedefine/>
    <w:qFormat/>
    <w:rsid w:val="001B46E3"/>
    <w:pPr>
      <w:spacing w:line="220" w:lineRule="exact"/>
    </w:pPr>
    <w:rPr>
      <w:rFonts w:eastAsia="굴림체"/>
    </w:rPr>
  </w:style>
  <w:style w:type="character" w:customStyle="1" w:styleId="Char">
    <w:name w:val="소스코드표 Char"/>
    <w:basedOn w:val="a0"/>
    <w:link w:val="a3"/>
    <w:rsid w:val="001B46E3"/>
    <w:rPr>
      <w:rFonts w:ascii="굴림체" w:eastAsia="굴림체"/>
    </w:rPr>
  </w:style>
  <w:style w:type="paragraph" w:styleId="a5">
    <w:name w:val="header"/>
    <w:basedOn w:val="a"/>
    <w:link w:val="Char1"/>
    <w:uiPriority w:val="99"/>
    <w:unhideWhenUsed/>
    <w:rsid w:val="001B46E3"/>
    <w:pPr>
      <w:tabs>
        <w:tab w:val="center" w:pos="4513"/>
        <w:tab w:val="right" w:pos="9026"/>
      </w:tabs>
    </w:pPr>
  </w:style>
  <w:style w:type="character" w:customStyle="1" w:styleId="Char0">
    <w:name w:val="소스코드 Char"/>
    <w:basedOn w:val="a0"/>
    <w:link w:val="a4"/>
    <w:rsid w:val="001B46E3"/>
    <w:rPr>
      <w:rFonts w:eastAsia="굴림체"/>
      <w14:ligatures w14:val="standardContextual"/>
    </w:rPr>
  </w:style>
  <w:style w:type="character" w:customStyle="1" w:styleId="Char1">
    <w:name w:val="머리글 Char"/>
    <w:basedOn w:val="a0"/>
    <w:link w:val="a5"/>
    <w:uiPriority w:val="99"/>
    <w:rsid w:val="001B46E3"/>
    <w:rPr>
      <w:rFonts w:ascii="굴림체" w:eastAsia="굴림체"/>
    </w:rPr>
  </w:style>
  <w:style w:type="paragraph" w:styleId="a6">
    <w:name w:val="footer"/>
    <w:basedOn w:val="a"/>
    <w:link w:val="Char2"/>
    <w:uiPriority w:val="99"/>
    <w:unhideWhenUsed/>
    <w:rsid w:val="001B46E3"/>
    <w:pPr>
      <w:tabs>
        <w:tab w:val="center" w:pos="4513"/>
        <w:tab w:val="right" w:pos="9026"/>
      </w:tabs>
    </w:pPr>
  </w:style>
  <w:style w:type="character" w:customStyle="1" w:styleId="Char2">
    <w:name w:val="바닥글 Char"/>
    <w:basedOn w:val="a0"/>
    <w:link w:val="a6"/>
    <w:uiPriority w:val="99"/>
    <w:rsid w:val="001B46E3"/>
    <w:rPr>
      <w:rFonts w:ascii="굴림체" w:eastAsia="굴림체"/>
    </w:rPr>
  </w:style>
  <w:style w:type="paragraph" w:customStyle="1" w:styleId="10">
    <w:name w:val="목록1"/>
    <w:basedOn w:val="a7"/>
    <w:link w:val="1Char0"/>
    <w:rsid w:val="001B46E3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0">
    <w:name w:val="목록1 Char"/>
    <w:basedOn w:val="a0"/>
    <w:link w:val="10"/>
    <w:rsid w:val="001B46E3"/>
    <w:rPr>
      <w:rFonts w:ascii="굴림체" w:eastAsia="굴림체"/>
      <w:szCs w:val="20"/>
    </w:rPr>
  </w:style>
  <w:style w:type="paragraph" w:styleId="a7">
    <w:name w:val="List Paragraph"/>
    <w:basedOn w:val="a"/>
    <w:uiPriority w:val="34"/>
    <w:qFormat/>
    <w:rsid w:val="001B46E3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rsid w:val="001B46E3"/>
    <w:rPr>
      <w:rFonts w:ascii="굴림체" w:eastAsia="굴림체"/>
      <w:b/>
      <w:bCs/>
    </w:rPr>
  </w:style>
  <w:style w:type="table" w:styleId="a8">
    <w:name w:val="Table Grid"/>
    <w:basedOn w:val="a1"/>
    <w:uiPriority w:val="39"/>
    <w:rsid w:val="001B4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1B46E3"/>
    <w:rPr>
      <w:color w:val="0563C1" w:themeColor="hyperlink"/>
      <w:u w:val="single"/>
    </w:rPr>
  </w:style>
  <w:style w:type="paragraph" w:styleId="aa">
    <w:name w:val="Date"/>
    <w:basedOn w:val="a"/>
    <w:next w:val="a"/>
    <w:link w:val="Char3"/>
    <w:uiPriority w:val="99"/>
    <w:semiHidden/>
    <w:unhideWhenUsed/>
    <w:rsid w:val="001B46E3"/>
  </w:style>
  <w:style w:type="character" w:customStyle="1" w:styleId="Char3">
    <w:name w:val="날짜 Char"/>
    <w:basedOn w:val="a0"/>
    <w:link w:val="aa"/>
    <w:uiPriority w:val="99"/>
    <w:semiHidden/>
    <w:rsid w:val="001B46E3"/>
    <w:rPr>
      <w:rFonts w:ascii="굴림체" w:eastAsia="굴림체"/>
    </w:rPr>
  </w:style>
  <w:style w:type="paragraph" w:styleId="11">
    <w:name w:val="toc 1"/>
    <w:basedOn w:val="a"/>
    <w:next w:val="a"/>
    <w:autoRedefine/>
    <w:uiPriority w:val="39"/>
    <w:unhideWhenUsed/>
    <w:rsid w:val="001B46E3"/>
  </w:style>
  <w:style w:type="paragraph" w:styleId="20">
    <w:name w:val="toc 2"/>
    <w:basedOn w:val="a"/>
    <w:next w:val="a"/>
    <w:autoRedefine/>
    <w:uiPriority w:val="39"/>
    <w:unhideWhenUsed/>
    <w:rsid w:val="001B46E3"/>
    <w:pPr>
      <w:ind w:leftChars="200" w:left="425"/>
    </w:pPr>
  </w:style>
  <w:style w:type="character" w:customStyle="1" w:styleId="ng-binding">
    <w:name w:val="ng-binding"/>
    <w:basedOn w:val="a0"/>
    <w:rsid w:val="001B46E3"/>
  </w:style>
  <w:style w:type="paragraph" w:styleId="ab">
    <w:name w:val="Normal (Web)"/>
    <w:basedOn w:val="a"/>
    <w:uiPriority w:val="99"/>
    <w:unhideWhenUsed/>
    <w:rsid w:val="001B46E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1B46E3"/>
  </w:style>
  <w:style w:type="paragraph" w:customStyle="1" w:styleId="ac">
    <w:name w:val="코드표"/>
    <w:basedOn w:val="a"/>
    <w:link w:val="Char4"/>
    <w:qFormat/>
    <w:rsid w:val="001B46E3"/>
    <w:pPr>
      <w:wordWrap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4">
    <w:name w:val="코드표 Char"/>
    <w:basedOn w:val="a0"/>
    <w:link w:val="ac"/>
    <w:rsid w:val="001B46E3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a0"/>
    <w:rsid w:val="001B46E3"/>
  </w:style>
  <w:style w:type="character" w:customStyle="1" w:styleId="im">
    <w:name w:val="im"/>
    <w:basedOn w:val="a0"/>
    <w:rsid w:val="001B46E3"/>
  </w:style>
  <w:style w:type="paragraph" w:customStyle="1" w:styleId="ad">
    <w:name w:val="바탕글"/>
    <w:basedOn w:val="a"/>
    <w:rsid w:val="001B46E3"/>
    <w:pPr>
      <w:spacing w:line="384" w:lineRule="auto"/>
      <w:textAlignment w:val="baseline"/>
    </w:pPr>
    <w:rPr>
      <w:rFonts w:ascii="함초롬바탕" w:hAnsi="굴림" w:cs="굴림"/>
      <w:color w:val="000000"/>
      <w:kern w:val="0"/>
      <w:szCs w:val="20"/>
    </w:rPr>
  </w:style>
  <w:style w:type="paragraph" w:customStyle="1" w:styleId="xl1042">
    <w:name w:val="xl104 사본2"/>
    <w:basedOn w:val="a"/>
    <w:rsid w:val="001B46E3"/>
    <w:pPr>
      <w:wordWrap/>
      <w:jc w:val="center"/>
      <w:textAlignment w:val="center"/>
    </w:pPr>
    <w:rPr>
      <w:rFonts w:ascii="맑은 고딕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a"/>
    <w:rsid w:val="001B46E3"/>
    <w:pPr>
      <w:wordWrap/>
      <w:jc w:val="left"/>
      <w:textAlignment w:val="center"/>
    </w:pPr>
    <w:rPr>
      <w:rFonts w:ascii="돋움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a"/>
    <w:rsid w:val="001B46E3"/>
    <w:pPr>
      <w:wordWrap/>
      <w:jc w:val="center"/>
      <w:textAlignment w:val="center"/>
    </w:pPr>
    <w:rPr>
      <w:rFonts w:ascii="맑은 고딕" w:hAnsi="굴림" w:cs="굴림"/>
      <w:color w:val="000000"/>
      <w:kern w:val="0"/>
      <w:sz w:val="22"/>
    </w:rPr>
  </w:style>
  <w:style w:type="paragraph" w:customStyle="1" w:styleId="xl71">
    <w:name w:val="xl71"/>
    <w:basedOn w:val="a"/>
    <w:rsid w:val="001B46E3"/>
    <w:pPr>
      <w:wordWrap/>
      <w:jc w:val="left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ae">
    <w:name w:val="출력"/>
    <w:basedOn w:val="a4"/>
    <w:link w:val="Char5"/>
    <w:autoRedefine/>
    <w:qFormat/>
    <w:rsid w:val="001B46E3"/>
    <w:pPr>
      <w:spacing w:line="200" w:lineRule="exact"/>
    </w:pPr>
    <w:rPr>
      <w:sz w:val="18"/>
    </w:rPr>
  </w:style>
  <w:style w:type="character" w:customStyle="1" w:styleId="Char5">
    <w:name w:val="출력 Char"/>
    <w:basedOn w:val="Char0"/>
    <w:link w:val="ae"/>
    <w:rsid w:val="001B46E3"/>
    <w:rPr>
      <w:rFonts w:eastAsia="굴림체"/>
      <w:sz w:val="18"/>
      <w14:ligatures w14:val="standardContextual"/>
    </w:rPr>
  </w:style>
  <w:style w:type="paragraph" w:customStyle="1" w:styleId="af">
    <w:name w:val="자바스크립트"/>
    <w:basedOn w:val="a"/>
    <w:link w:val="Char6"/>
    <w:qFormat/>
    <w:rsid w:val="00623BD1"/>
    <w:pPr>
      <w:spacing w:line="220" w:lineRule="exact"/>
    </w:pPr>
  </w:style>
  <w:style w:type="character" w:customStyle="1" w:styleId="Char6">
    <w:name w:val="자바스크립트 Char"/>
    <w:basedOn w:val="a0"/>
    <w:link w:val="af"/>
    <w:rsid w:val="00623BD1"/>
    <w:rPr>
      <w:rFonts w:ascii="Consolas" w:eastAsia="굴림체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4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1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9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5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\OneDrive%20-%20&#49457;&#44277;&#54924;&#45824;&#54617;&#44368;\&#47928;&#49436;\&#47928;&#49436;&#53596;&#54540;&#47551;\&#53596;&#54540;&#47551;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B3540-E717-483A-8267-E296B27C5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템플릿2.dotx</Template>
  <TotalTime>1686</TotalTime>
  <Pages>20</Pages>
  <Words>2313</Words>
  <Characters>13188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knyatom@google.co.kr</cp:lastModifiedBy>
  <cp:revision>798</cp:revision>
  <dcterms:created xsi:type="dcterms:W3CDTF">2016-08-29T22:19:00Z</dcterms:created>
  <dcterms:modified xsi:type="dcterms:W3CDTF">2024-01-16T01:06:00Z</dcterms:modified>
</cp:coreProperties>
</file>
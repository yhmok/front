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05AA52B5" w:rsidR="003601EA" w:rsidRPr="00314A47" w:rsidRDefault="001F5896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리액트 기초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4ADE898B" w14:textId="1A9CBF64" w:rsidR="00BF5CCA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4A8AE02E" w14:textId="142D4D59" w:rsidR="008A3F80" w:rsidRPr="008A3F80" w:rsidRDefault="008A3F80" w:rsidP="00F579D5">
      <w:r w:rsidRPr="008A3F80">
        <w:rPr>
          <w:rFonts w:hint="eastAsia"/>
        </w:rPr>
        <w:t>p</w:t>
      </w:r>
      <w:r w:rsidRPr="008A3F80">
        <w:t>rops</w:t>
      </w:r>
      <w:r>
        <w:t xml:space="preserve"> </w:t>
      </w:r>
      <w:r>
        <w:rPr>
          <w:rFonts w:hint="eastAsia"/>
        </w:rPr>
        <w:t>전달</w:t>
      </w:r>
    </w:p>
    <w:p w14:paraId="09D620CE" w14:textId="69722BDD" w:rsidR="00BF5CCA" w:rsidRDefault="00062CC2" w:rsidP="00F579D5">
      <w:pPr>
        <w:rPr>
          <w:rFonts w:ascii="굴림"/>
        </w:rPr>
      </w:pPr>
      <w:r>
        <w:rPr>
          <w:rFonts w:ascii="굴림" w:hint="eastAsia"/>
        </w:rPr>
        <w:t>이벤트 구현</w:t>
      </w:r>
    </w:p>
    <w:p w14:paraId="78AF4482" w14:textId="1B345854" w:rsidR="00062CC2" w:rsidRDefault="00062CC2" w:rsidP="00F579D5">
      <w:pPr>
        <w:rPr>
          <w:rFonts w:ascii="굴림"/>
        </w:rPr>
      </w:pPr>
      <w:r>
        <w:rPr>
          <w:rFonts w:ascii="굴림" w:hint="eastAsia"/>
        </w:rPr>
        <w:t>리액트 상태 변수</w:t>
      </w:r>
    </w:p>
    <w:p w14:paraId="60DE75B0" w14:textId="0EE92DF9" w:rsidR="00062CC2" w:rsidRPr="00314A47" w:rsidRDefault="00F611DE" w:rsidP="00F579D5">
      <w:pPr>
        <w:rPr>
          <w:rFonts w:ascii="굴림"/>
        </w:rPr>
      </w:pPr>
      <w:r>
        <w:rPr>
          <w:rFonts w:ascii="굴림" w:hint="eastAsia"/>
        </w:rPr>
        <w:t>useState 훅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6664EB62" w14:textId="13C6F0DF" w:rsidR="0010557E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45246028" w:history="1">
        <w:r w:rsidR="0010557E" w:rsidRPr="00455388">
          <w:rPr>
            <w:rStyle w:val="a9"/>
            <w:rFonts w:ascii="굴림체" w:eastAsia="굴림체" w:hAnsi="굴림체"/>
            <w:noProof/>
          </w:rPr>
          <w:t>1.</w:t>
        </w:r>
        <w:r w:rsidR="0010557E" w:rsidRPr="00455388">
          <w:rPr>
            <w:rStyle w:val="a9"/>
            <w:noProof/>
          </w:rPr>
          <w:t xml:space="preserve"> props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_Toc145246028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2</w:t>
        </w:r>
        <w:r w:rsidR="0010557E">
          <w:rPr>
            <w:noProof/>
            <w:webHidden/>
          </w:rPr>
          <w:fldChar w:fldCharType="end"/>
        </w:r>
      </w:hyperlink>
    </w:p>
    <w:p w14:paraId="48A706B6" w14:textId="0FED2362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29" w:history="1">
        <w:r w:rsidR="0010557E" w:rsidRPr="00455388">
          <w:rPr>
            <w:rStyle w:val="a9"/>
            <w:noProof/>
          </w:rPr>
          <w:t xml:space="preserve">1) Message </w:t>
        </w:r>
        <w:r w:rsidR="0010557E" w:rsidRPr="00455388">
          <w:rPr>
            <w:rStyle w:val="a9"/>
            <w:noProof/>
          </w:rPr>
          <w:t>컴포넌트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구현</w:t>
        </w:r>
        <w:r w:rsidR="0010557E" w:rsidRPr="00455388">
          <w:rPr>
            <w:rStyle w:val="a9"/>
            <w:noProof/>
          </w:rPr>
          <w:t xml:space="preserve"> - props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_Toc145246029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2</w:t>
        </w:r>
        <w:r w:rsidR="0010557E">
          <w:rPr>
            <w:noProof/>
            <w:webHidden/>
          </w:rPr>
          <w:fldChar w:fldCharType="end"/>
        </w:r>
      </w:hyperlink>
    </w:p>
    <w:p w14:paraId="4AB9547A" w14:textId="74641055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0" w:history="1">
        <w:r w:rsidR="0010557E" w:rsidRPr="00455388">
          <w:rPr>
            <w:rStyle w:val="a9"/>
            <w:noProof/>
          </w:rPr>
          <w:t xml:space="preserve">2) PersonTable </w:t>
        </w:r>
        <w:r w:rsidR="0010557E" w:rsidRPr="00455388">
          <w:rPr>
            <w:rStyle w:val="a9"/>
            <w:noProof/>
          </w:rPr>
          <w:t>컴포넌트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구현</w:t>
        </w:r>
        <w:r w:rsidR="0010557E" w:rsidRPr="00455388">
          <w:rPr>
            <w:rStyle w:val="a9"/>
            <w:noProof/>
          </w:rPr>
          <w:t xml:space="preserve"> - props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_Toc145246030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3</w:t>
        </w:r>
        <w:r w:rsidR="0010557E">
          <w:rPr>
            <w:noProof/>
            <w:webHidden/>
          </w:rPr>
          <w:fldChar w:fldCharType="end"/>
        </w:r>
      </w:hyperlink>
    </w:p>
    <w:p w14:paraId="42EA966D" w14:textId="47888311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1" w:history="1">
        <w:r w:rsidR="0010557E" w:rsidRPr="00455388">
          <w:rPr>
            <w:rStyle w:val="a9"/>
            <w:noProof/>
          </w:rPr>
          <w:t>3) key prop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_Toc145246031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5</w:t>
        </w:r>
        <w:r w:rsidR="0010557E">
          <w:rPr>
            <w:noProof/>
            <w:webHidden/>
          </w:rPr>
          <w:fldChar w:fldCharType="end"/>
        </w:r>
      </w:hyperlink>
    </w:p>
    <w:p w14:paraId="3C999FBA" w14:textId="7C074E42" w:rsidR="0010557E" w:rsidRDefault="00C57A3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46032" w:history="1">
        <w:r w:rsidR="0010557E" w:rsidRPr="00455388">
          <w:rPr>
            <w:rStyle w:val="a9"/>
            <w:rFonts w:ascii="굴림체" w:eastAsia="굴림체" w:hAnsi="굴림체"/>
            <w:noProof/>
          </w:rPr>
          <w:t>2.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이벤트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_Toc145246032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7</w:t>
        </w:r>
        <w:r w:rsidR="0010557E">
          <w:rPr>
            <w:noProof/>
            <w:webHidden/>
          </w:rPr>
          <w:fldChar w:fldCharType="end"/>
        </w:r>
      </w:hyperlink>
    </w:p>
    <w:p w14:paraId="6C916B06" w14:textId="76D89632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3" w:history="1">
        <w:r w:rsidR="0010557E" w:rsidRPr="00455388">
          <w:rPr>
            <w:rStyle w:val="a9"/>
            <w:noProof/>
          </w:rPr>
          <w:t xml:space="preserve">1) </w:t>
        </w:r>
        <w:r w:rsidR="0010557E" w:rsidRPr="00455388">
          <w:rPr>
            <w:rStyle w:val="a9"/>
            <w:noProof/>
          </w:rPr>
          <w:t>클릭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이벤트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_Toc145246033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7</w:t>
        </w:r>
        <w:r w:rsidR="0010557E">
          <w:rPr>
            <w:noProof/>
            <w:webHidden/>
          </w:rPr>
          <w:fldChar w:fldCharType="end"/>
        </w:r>
      </w:hyperlink>
    </w:p>
    <w:p w14:paraId="21C3B7D2" w14:textId="2F390D97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4" w:history="1">
        <w:r w:rsidR="0010557E" w:rsidRPr="00455388">
          <w:rPr>
            <w:rStyle w:val="a9"/>
            <w:noProof/>
          </w:rPr>
          <w:t xml:space="preserve">2) </w:t>
        </w:r>
        <w:r w:rsidR="0010557E" w:rsidRPr="00455388">
          <w:rPr>
            <w:rStyle w:val="a9"/>
            <w:noProof/>
          </w:rPr>
          <w:t>변수값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변경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_Toc145246034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8</w:t>
        </w:r>
        <w:r w:rsidR="0010557E">
          <w:rPr>
            <w:noProof/>
            <w:webHidden/>
          </w:rPr>
          <w:fldChar w:fldCharType="end"/>
        </w:r>
      </w:hyperlink>
    </w:p>
    <w:p w14:paraId="6C6FC9D4" w14:textId="1A385946" w:rsidR="0010557E" w:rsidRDefault="00C57A3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46035" w:history="1">
        <w:r w:rsidR="0010557E" w:rsidRPr="00455388">
          <w:rPr>
            <w:rStyle w:val="a9"/>
            <w:rFonts w:ascii="굴림체" w:eastAsia="굴림체" w:hAnsi="굴림체"/>
            <w:noProof/>
          </w:rPr>
          <w:t>3.</w:t>
        </w:r>
        <w:r w:rsidR="0010557E" w:rsidRPr="00455388">
          <w:rPr>
            <w:rStyle w:val="a9"/>
            <w:noProof/>
          </w:rPr>
          <w:t xml:space="preserve"> useState </w:t>
        </w:r>
        <w:r w:rsidR="0010557E" w:rsidRPr="00455388">
          <w:rPr>
            <w:rStyle w:val="a9"/>
            <w:noProof/>
          </w:rPr>
          <w:t>훅</w:t>
        </w:r>
        <w:r w:rsidR="0010557E" w:rsidRPr="00455388">
          <w:rPr>
            <w:rStyle w:val="a9"/>
            <w:noProof/>
          </w:rPr>
          <w:t>(hook)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_Toc145246035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10</w:t>
        </w:r>
        <w:r w:rsidR="0010557E">
          <w:rPr>
            <w:noProof/>
            <w:webHidden/>
          </w:rPr>
          <w:fldChar w:fldCharType="end"/>
        </w:r>
      </w:hyperlink>
    </w:p>
    <w:p w14:paraId="179EC25A" w14:textId="1C6F9D33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6" w:history="1">
        <w:r w:rsidR="0010557E" w:rsidRPr="00455388">
          <w:rPr>
            <w:rStyle w:val="a9"/>
            <w:noProof/>
          </w:rPr>
          <w:t>1) useState</w:t>
        </w:r>
        <w:r w:rsidR="0010557E" w:rsidRPr="00455388">
          <w:rPr>
            <w:rStyle w:val="a9"/>
            <w:noProof/>
          </w:rPr>
          <w:t>와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상태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변수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_Toc145246036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10</w:t>
        </w:r>
        <w:r w:rsidR="0010557E">
          <w:rPr>
            <w:noProof/>
            <w:webHidden/>
          </w:rPr>
          <w:fldChar w:fldCharType="end"/>
        </w:r>
      </w:hyperlink>
    </w:p>
    <w:p w14:paraId="4092C5BF" w14:textId="632B6A4B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7" w:history="1">
        <w:r w:rsidR="0010557E" w:rsidRPr="00455388">
          <w:rPr>
            <w:rStyle w:val="a9"/>
            <w:noProof/>
          </w:rPr>
          <w:t>2) React Developer Tools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_Toc145246037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11</w:t>
        </w:r>
        <w:r w:rsidR="0010557E">
          <w:rPr>
            <w:noProof/>
            <w:webHidden/>
          </w:rPr>
          <w:fldChar w:fldCharType="end"/>
        </w:r>
      </w:hyperlink>
    </w:p>
    <w:p w14:paraId="59B8FC10" w14:textId="7DB86A7E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8" w:history="1">
        <w:r w:rsidR="0010557E" w:rsidRPr="00455388">
          <w:rPr>
            <w:rStyle w:val="a9"/>
            <w:noProof/>
          </w:rPr>
          <w:t xml:space="preserve">3) </w:t>
        </w:r>
        <w:r w:rsidR="0010557E" w:rsidRPr="00455388">
          <w:rPr>
            <w:rStyle w:val="a9"/>
            <w:noProof/>
          </w:rPr>
          <w:t>상태</w:t>
        </w:r>
        <w:r w:rsidR="0010557E" w:rsidRPr="00455388">
          <w:rPr>
            <w:rStyle w:val="a9"/>
            <w:noProof/>
          </w:rPr>
          <w:t xml:space="preserve"> setter </w:t>
        </w:r>
        <w:r w:rsidR="0010557E" w:rsidRPr="00455388">
          <w:rPr>
            <w:rStyle w:val="a9"/>
            <w:noProof/>
          </w:rPr>
          <w:t>함수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반복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호출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_Toc145246038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13</w:t>
        </w:r>
        <w:r w:rsidR="0010557E">
          <w:rPr>
            <w:noProof/>
            <w:webHidden/>
          </w:rPr>
          <w:fldChar w:fldCharType="end"/>
        </w:r>
      </w:hyperlink>
    </w:p>
    <w:p w14:paraId="28AADD30" w14:textId="577B9B93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39" w:history="1">
        <w:r w:rsidR="0010557E" w:rsidRPr="00455388">
          <w:rPr>
            <w:rStyle w:val="a9"/>
            <w:noProof/>
          </w:rPr>
          <w:t xml:space="preserve">4) input </w:t>
        </w:r>
        <w:r w:rsidR="0010557E" w:rsidRPr="00455388">
          <w:rPr>
            <w:rStyle w:val="a9"/>
            <w:noProof/>
          </w:rPr>
          <w:t>구현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_Toc145246039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14</w:t>
        </w:r>
        <w:r w:rsidR="0010557E">
          <w:rPr>
            <w:noProof/>
            <w:webHidden/>
          </w:rPr>
          <w:fldChar w:fldCharType="end"/>
        </w:r>
      </w:hyperlink>
    </w:p>
    <w:p w14:paraId="3DF43914" w14:textId="0B5692E9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40" w:history="1">
        <w:r w:rsidR="0010557E" w:rsidRPr="00455388">
          <w:rPr>
            <w:rStyle w:val="a9"/>
            <w:noProof/>
          </w:rPr>
          <w:t xml:space="preserve">5) checkbox </w:t>
        </w:r>
        <w:r w:rsidR="0010557E" w:rsidRPr="00455388">
          <w:rPr>
            <w:rStyle w:val="a9"/>
            <w:noProof/>
          </w:rPr>
          <w:t>구현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_Toc145246040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15</w:t>
        </w:r>
        <w:r w:rsidR="0010557E">
          <w:rPr>
            <w:noProof/>
            <w:webHidden/>
          </w:rPr>
          <w:fldChar w:fldCharType="end"/>
        </w:r>
      </w:hyperlink>
    </w:p>
    <w:p w14:paraId="5D3E8869" w14:textId="08DE9FE5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41" w:history="1">
        <w:r w:rsidR="0010557E" w:rsidRPr="00455388">
          <w:rPr>
            <w:rStyle w:val="a9"/>
            <w:noProof/>
          </w:rPr>
          <w:t xml:space="preserve">6) select </w:t>
        </w:r>
        <w:r w:rsidR="0010557E" w:rsidRPr="00455388">
          <w:rPr>
            <w:rStyle w:val="a9"/>
            <w:noProof/>
          </w:rPr>
          <w:t>태그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구현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_Toc145246041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17</w:t>
        </w:r>
        <w:r w:rsidR="0010557E">
          <w:rPr>
            <w:noProof/>
            <w:webHidden/>
          </w:rPr>
          <w:fldChar w:fldCharType="end"/>
        </w:r>
      </w:hyperlink>
    </w:p>
    <w:p w14:paraId="4303FD4F" w14:textId="310A9A73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42" w:history="1">
        <w:r w:rsidR="0010557E" w:rsidRPr="00455388">
          <w:rPr>
            <w:rStyle w:val="a9"/>
            <w:noProof/>
          </w:rPr>
          <w:t xml:space="preserve">7) radio </w:t>
        </w:r>
        <w:r w:rsidR="0010557E" w:rsidRPr="00455388">
          <w:rPr>
            <w:rStyle w:val="a9"/>
            <w:noProof/>
          </w:rPr>
          <w:t>태그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구현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_Toc145246042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18</w:t>
        </w:r>
        <w:r w:rsidR="0010557E">
          <w:rPr>
            <w:noProof/>
            <w:webHidden/>
          </w:rPr>
          <w:fldChar w:fldCharType="end"/>
        </w:r>
      </w:hyperlink>
    </w:p>
    <w:p w14:paraId="0B199F63" w14:textId="1BAD3F83" w:rsidR="0010557E" w:rsidRDefault="00C57A3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46043" w:history="1">
        <w:r w:rsidR="0010557E" w:rsidRPr="00455388">
          <w:rPr>
            <w:rStyle w:val="a9"/>
            <w:rFonts w:ascii="굴림체" w:eastAsia="굴림체" w:hAnsi="굴림체"/>
            <w:noProof/>
          </w:rPr>
          <w:t>4.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정리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_Toc145246043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20</w:t>
        </w:r>
        <w:r w:rsidR="0010557E">
          <w:rPr>
            <w:noProof/>
            <w:webHidden/>
          </w:rPr>
          <w:fldChar w:fldCharType="end"/>
        </w:r>
      </w:hyperlink>
    </w:p>
    <w:p w14:paraId="71044AB7" w14:textId="7E0D2998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44" w:history="1">
        <w:r w:rsidR="0010557E" w:rsidRPr="00455388">
          <w:rPr>
            <w:rStyle w:val="a9"/>
            <w:noProof/>
          </w:rPr>
          <w:t xml:space="preserve">1) </w:t>
        </w:r>
        <w:r w:rsidR="0010557E" w:rsidRPr="00455388">
          <w:rPr>
            <w:rStyle w:val="a9"/>
            <w:noProof/>
          </w:rPr>
          <w:t>요약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_Toc145246044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20</w:t>
        </w:r>
        <w:r w:rsidR="0010557E">
          <w:rPr>
            <w:noProof/>
            <w:webHidden/>
          </w:rPr>
          <w:fldChar w:fldCharType="end"/>
        </w:r>
      </w:hyperlink>
    </w:p>
    <w:p w14:paraId="4CB33FB2" w14:textId="64D18048" w:rsidR="0010557E" w:rsidRDefault="00C57A3E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46045" w:history="1">
        <w:r w:rsidR="0010557E" w:rsidRPr="00455388">
          <w:rPr>
            <w:rStyle w:val="a9"/>
            <w:noProof/>
          </w:rPr>
          <w:t xml:space="preserve">2) </w:t>
        </w:r>
        <w:r w:rsidR="0010557E" w:rsidRPr="00455388">
          <w:rPr>
            <w:rStyle w:val="a9"/>
            <w:noProof/>
          </w:rPr>
          <w:t>연습</w:t>
        </w:r>
        <w:r w:rsidR="0010557E" w:rsidRPr="00455388">
          <w:rPr>
            <w:rStyle w:val="a9"/>
            <w:noProof/>
          </w:rPr>
          <w:t xml:space="preserve"> </w:t>
        </w:r>
        <w:r w:rsidR="0010557E" w:rsidRPr="00455388">
          <w:rPr>
            <w:rStyle w:val="a9"/>
            <w:noProof/>
          </w:rPr>
          <w:t>문제</w:t>
        </w:r>
        <w:r w:rsidR="0010557E">
          <w:rPr>
            <w:noProof/>
            <w:webHidden/>
          </w:rPr>
          <w:tab/>
        </w:r>
        <w:r w:rsidR="0010557E">
          <w:rPr>
            <w:noProof/>
            <w:webHidden/>
          </w:rPr>
          <w:fldChar w:fldCharType="begin"/>
        </w:r>
        <w:r w:rsidR="0010557E">
          <w:rPr>
            <w:noProof/>
            <w:webHidden/>
          </w:rPr>
          <w:instrText xml:space="preserve"> PAGEREF _Toc145246045 \h </w:instrText>
        </w:r>
        <w:r w:rsidR="0010557E">
          <w:rPr>
            <w:noProof/>
            <w:webHidden/>
          </w:rPr>
        </w:r>
        <w:r w:rsidR="0010557E">
          <w:rPr>
            <w:noProof/>
            <w:webHidden/>
          </w:rPr>
          <w:fldChar w:fldCharType="separate"/>
        </w:r>
        <w:r w:rsidR="0010557E">
          <w:rPr>
            <w:noProof/>
            <w:webHidden/>
          </w:rPr>
          <w:t>20</w:t>
        </w:r>
        <w:r w:rsidR="0010557E">
          <w:rPr>
            <w:noProof/>
            <w:webHidden/>
          </w:rPr>
          <w:fldChar w:fldCharType="end"/>
        </w:r>
      </w:hyperlink>
    </w:p>
    <w:p w14:paraId="72139BF8" w14:textId="139F7B30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Default="00134DC4" w:rsidP="00F579D5">
      <w:pPr>
        <w:rPr>
          <w:rFonts w:ascii="굴림"/>
        </w:rPr>
      </w:pPr>
    </w:p>
    <w:p w14:paraId="4B9C92A5" w14:textId="77777777" w:rsidR="00322A5D" w:rsidRPr="00314A47" w:rsidRDefault="00322A5D" w:rsidP="00F579D5">
      <w:pPr>
        <w:rPr>
          <w:rFonts w:ascii="굴림"/>
        </w:rPr>
      </w:pPr>
    </w:p>
    <w:p w14:paraId="77F38100" w14:textId="535E78DF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58762FE7" w14:textId="1EC16043" w:rsidR="000531CC" w:rsidRDefault="000531CC" w:rsidP="000531CC">
      <w:pPr>
        <w:pStyle w:val="1"/>
      </w:pPr>
      <w:bookmarkStart w:id="1" w:name="_Toc145246028"/>
      <w:bookmarkStart w:id="2" w:name="_Toc145229352"/>
      <w:r>
        <w:lastRenderedPageBreak/>
        <w:t>props</w:t>
      </w:r>
      <w:bookmarkEnd w:id="1"/>
    </w:p>
    <w:p w14:paraId="5D959C8F" w14:textId="77777777" w:rsidR="000531CC" w:rsidRPr="000531CC" w:rsidRDefault="000531CC" w:rsidP="000531CC"/>
    <w:p w14:paraId="4CD4AE90" w14:textId="389F75C7" w:rsidR="000531CC" w:rsidRDefault="000531CC" w:rsidP="000531CC">
      <w:pPr>
        <w:pStyle w:val="2"/>
      </w:pPr>
      <w:bookmarkStart w:id="3" w:name="_Toc145246029"/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 xml:space="preserve">컴포넌트 구현 </w:t>
      </w:r>
      <w:r>
        <w:t>- props</w:t>
      </w:r>
      <w:bookmarkEnd w:id="2"/>
      <w:bookmarkEnd w:id="3"/>
    </w:p>
    <w:p w14:paraId="1639A1D5" w14:textId="77777777" w:rsidR="000531CC" w:rsidRDefault="000531CC" w:rsidP="000531CC"/>
    <w:p w14:paraId="3C0221D9" w14:textId="77777777" w:rsidR="000531CC" w:rsidRDefault="000531CC" w:rsidP="000531CC">
      <w:pPr>
        <w:pStyle w:val="3"/>
      </w:pPr>
      <w:r>
        <w:rPr>
          <w:rFonts w:hint="eastAsia"/>
        </w:rPr>
        <w:t>s</w:t>
      </w:r>
      <w:r>
        <w:t>rc/App.tsx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1B0DB71F" w14:textId="77777777" w:rsidTr="003F36B3">
        <w:tc>
          <w:tcPr>
            <w:tcW w:w="10456" w:type="dxa"/>
          </w:tcPr>
          <w:p w14:paraId="38D967E3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47885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7733214" w14:textId="77777777" w:rsidR="000531CC" w:rsidRPr="00747885" w:rsidRDefault="000531CC" w:rsidP="003F36B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 </w:t>
            </w: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47885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'./Message'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954EF19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A657702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21937B45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1ECBD24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4788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220D4F5" w14:textId="77777777" w:rsidR="000531CC" w:rsidRPr="00747885" w:rsidRDefault="000531CC" w:rsidP="003F36B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47885">
              <w:rPr>
                <w:rFonts w:cs="굴림"/>
                <w:color w:val="800000"/>
                <w:kern w:val="0"/>
                <w:szCs w:val="20"/>
                <w14:ligatures w14:val="none"/>
              </w:rPr>
              <w:t>&lt;Message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47885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47885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747885">
              <w:rPr>
                <w:rFonts w:cs="굴림"/>
                <w:color w:val="A31515"/>
                <w:kern w:val="0"/>
                <w:szCs w:val="20"/>
                <w14:ligatures w14:val="none"/>
              </w:rPr>
              <w:t>안녕하세요</w:t>
            </w:r>
            <w:r w:rsidRPr="00747885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47885">
              <w:rPr>
                <w:rFonts w:cs="굴림"/>
                <w:color w:val="E50000"/>
                <w:kern w:val="0"/>
                <w:szCs w:val="20"/>
                <w14:ligatures w14:val="none"/>
              </w:rPr>
              <w:t>color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47885">
              <w:rPr>
                <w:rFonts w:cs="굴림"/>
                <w:color w:val="A31515"/>
                <w:kern w:val="0"/>
                <w:szCs w:val="20"/>
                <w14:ligatures w14:val="none"/>
              </w:rPr>
              <w:t>"blue"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4788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096B4C4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4788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0A17D0C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5E4717E3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86C5A32" w14:textId="77777777" w:rsidR="000531CC" w:rsidRPr="00747885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4788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478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1FCD1E3C" w14:textId="77777777" w:rsidR="000531CC" w:rsidRDefault="000531CC" w:rsidP="003F36B3"/>
        </w:tc>
      </w:tr>
    </w:tbl>
    <w:p w14:paraId="7836D323" w14:textId="77777777" w:rsidR="000531CC" w:rsidRDefault="000531CC" w:rsidP="000531CC"/>
    <w:p w14:paraId="6A4ECC5D" w14:textId="77777777" w:rsidR="000531CC" w:rsidRDefault="000531CC" w:rsidP="000531CC">
      <w:pPr>
        <w:rPr>
          <w:rFonts w:cs="굴림"/>
          <w:color w:val="800000"/>
          <w:kern w:val="0"/>
          <w:szCs w:val="20"/>
          <w14:ligatures w14:val="none"/>
        </w:rPr>
      </w:pPr>
      <w:r w:rsidRPr="00747885">
        <w:rPr>
          <w:rFonts w:cs="굴림"/>
          <w:color w:val="800000"/>
          <w:kern w:val="0"/>
          <w:szCs w:val="20"/>
          <w14:ligatures w14:val="none"/>
        </w:rPr>
        <w:t>&lt;Message</w:t>
      </w:r>
      <w:r w:rsidRPr="0074788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E50000"/>
          <w:kern w:val="0"/>
          <w:szCs w:val="20"/>
          <w14:ligatures w14:val="none"/>
        </w:rPr>
        <w:t>value</w:t>
      </w:r>
      <w:r w:rsidRPr="00747885">
        <w:rPr>
          <w:rFonts w:cs="굴림"/>
          <w:color w:val="000000"/>
          <w:kern w:val="0"/>
          <w:szCs w:val="20"/>
          <w14:ligatures w14:val="none"/>
        </w:rPr>
        <w:t>=</w:t>
      </w:r>
      <w:r w:rsidRPr="00747885">
        <w:rPr>
          <w:rFonts w:cs="굴림"/>
          <w:color w:val="A31515"/>
          <w:kern w:val="0"/>
          <w:szCs w:val="20"/>
          <w14:ligatures w14:val="none"/>
        </w:rPr>
        <w:t>"</w:t>
      </w:r>
      <w:r w:rsidRPr="00747885">
        <w:rPr>
          <w:rFonts w:cs="굴림"/>
          <w:color w:val="A31515"/>
          <w:kern w:val="0"/>
          <w:szCs w:val="20"/>
          <w14:ligatures w14:val="none"/>
        </w:rPr>
        <w:t>안녕하세요</w:t>
      </w:r>
      <w:r w:rsidRPr="00747885">
        <w:rPr>
          <w:rFonts w:cs="굴림"/>
          <w:color w:val="A31515"/>
          <w:kern w:val="0"/>
          <w:szCs w:val="20"/>
          <w14:ligatures w14:val="none"/>
        </w:rPr>
        <w:t>"</w:t>
      </w:r>
      <w:r w:rsidRPr="0074788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E50000"/>
          <w:kern w:val="0"/>
          <w:szCs w:val="20"/>
          <w14:ligatures w14:val="none"/>
        </w:rPr>
        <w:t>color</w:t>
      </w:r>
      <w:r w:rsidRPr="00747885">
        <w:rPr>
          <w:rFonts w:cs="굴림"/>
          <w:color w:val="000000"/>
          <w:kern w:val="0"/>
          <w:szCs w:val="20"/>
          <w14:ligatures w14:val="none"/>
        </w:rPr>
        <w:t>=</w:t>
      </w:r>
      <w:r w:rsidRPr="00747885">
        <w:rPr>
          <w:rFonts w:cs="굴림"/>
          <w:color w:val="A31515"/>
          <w:kern w:val="0"/>
          <w:szCs w:val="20"/>
          <w14:ligatures w14:val="none"/>
        </w:rPr>
        <w:t>"blue"</w:t>
      </w:r>
      <w:r w:rsidRPr="0074788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6C03064A" w14:textId="77777777" w:rsidR="000531CC" w:rsidRDefault="000531CC" w:rsidP="000531CC">
      <w:r>
        <w:rPr>
          <w:rFonts w:cs="굴림" w:hint="eastAsia"/>
          <w:color w:val="800000"/>
          <w:kern w:val="0"/>
          <w:szCs w:val="20"/>
          <w14:ligatures w14:val="none"/>
        </w:rPr>
        <w:t xml:space="preserve"> </w:t>
      </w:r>
      <w:r>
        <w:rPr>
          <w:rFonts w:cs="굴림"/>
          <w:color w:val="800000"/>
          <w:kern w:val="0"/>
          <w:szCs w:val="20"/>
          <w14:ligatures w14:val="none"/>
        </w:rPr>
        <w:t xml:space="preserve"> 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4B154469" w14:textId="77777777" w:rsidR="000531CC" w:rsidRDefault="000531CC" w:rsidP="000531C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 w:rsidRPr="008817D0">
        <w:rPr>
          <w:rFonts w:cs="굴림"/>
          <w:color w:val="E50000"/>
          <w:kern w:val="0"/>
          <w:szCs w:val="20"/>
          <w14:ligatures w14:val="none"/>
        </w:rPr>
        <w:t>value</w:t>
      </w:r>
      <w:r w:rsidRPr="008817D0">
        <w:rPr>
          <w:rFonts w:cs="굴림"/>
          <w:color w:val="000000"/>
          <w:kern w:val="0"/>
          <w:szCs w:val="20"/>
          <w14:ligatures w14:val="none"/>
        </w:rPr>
        <w:t>=</w:t>
      </w:r>
      <w:r w:rsidRPr="008817D0">
        <w:rPr>
          <w:rFonts w:cs="굴림"/>
          <w:color w:val="A31515"/>
          <w:kern w:val="0"/>
          <w:szCs w:val="20"/>
          <w14:ligatures w14:val="none"/>
        </w:rPr>
        <w:t>"</w:t>
      </w:r>
      <w:r w:rsidRPr="008817D0">
        <w:rPr>
          <w:rFonts w:cs="굴림"/>
          <w:color w:val="A31515"/>
          <w:kern w:val="0"/>
          <w:szCs w:val="20"/>
          <w14:ligatures w14:val="none"/>
        </w:rPr>
        <w:t>안녕하세요</w:t>
      </w:r>
      <w:r w:rsidRPr="008817D0">
        <w:rPr>
          <w:rFonts w:cs="굴림"/>
          <w:color w:val="A31515"/>
          <w:kern w:val="0"/>
          <w:szCs w:val="20"/>
          <w14:ligatures w14:val="none"/>
        </w:rPr>
        <w:t>"</w:t>
      </w:r>
      <w:r>
        <w:rPr>
          <w:rFonts w:cs="굴림"/>
          <w:color w:val="A31515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E50000"/>
          <w:kern w:val="0"/>
          <w:szCs w:val="20"/>
          <w14:ligatures w14:val="none"/>
        </w:rPr>
        <w:t>color</w:t>
      </w:r>
      <w:r w:rsidRPr="00747885">
        <w:rPr>
          <w:rFonts w:cs="굴림"/>
          <w:color w:val="000000"/>
          <w:kern w:val="0"/>
          <w:szCs w:val="20"/>
          <w14:ligatures w14:val="none"/>
        </w:rPr>
        <w:t>=</w:t>
      </w:r>
      <w:r w:rsidRPr="00747885">
        <w:rPr>
          <w:rFonts w:cs="굴림"/>
          <w:color w:val="A31515"/>
          <w:kern w:val="0"/>
          <w:szCs w:val="20"/>
          <w14:ligatures w14:val="none"/>
        </w:rPr>
        <w:t>"blue"</w:t>
      </w:r>
      <w:r>
        <w:rPr>
          <w:rFonts w:cs="굴림"/>
          <w:color w:val="A31515"/>
          <w:kern w:val="0"/>
          <w:szCs w:val="20"/>
          <w14:ligatures w14:val="none"/>
        </w:rPr>
        <w:t xml:space="preserve"> </w:t>
      </w:r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09EE4FFB" w14:textId="1709420F" w:rsidR="000531CC" w:rsidRDefault="000531CC" w:rsidP="000531C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p</w:t>
      </w:r>
      <w:r>
        <w:t xml:space="preserve">rops </w:t>
      </w:r>
      <w:r>
        <w:rPr>
          <w:rFonts w:hint="eastAsia"/>
        </w:rPr>
        <w:t>값들은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 w:rsidR="00854F8C">
        <w:rPr>
          <w:rFonts w:hint="eastAsia"/>
        </w:rPr>
        <w:t>로</w:t>
      </w:r>
      <w:r w:rsidR="00854F8C">
        <w:rPr>
          <w:rFonts w:hint="eastAsia"/>
        </w:rPr>
        <w:t xml:space="preserve"> </w:t>
      </w:r>
      <w:r w:rsidR="00854F8C"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167F0FE0" w14:textId="77777777" w:rsidR="000531CC" w:rsidRDefault="000531CC" w:rsidP="000531C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{ value: "</w:t>
      </w:r>
      <w:r>
        <w:rPr>
          <w:rFonts w:hint="eastAsia"/>
        </w:rPr>
        <w:t>안녕하세요</w:t>
      </w:r>
      <w:r>
        <w:rPr>
          <w:rFonts w:hint="eastAsia"/>
        </w:rPr>
        <w:t>"</w:t>
      </w:r>
      <w:r>
        <w:t xml:space="preserve">, color: "blue" }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M</w:t>
      </w:r>
      <w:r>
        <w:t xml:space="preserve">essage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2390C6FD" w14:textId="77777777" w:rsidR="000531CC" w:rsidRPr="000F166D" w:rsidRDefault="000531CC" w:rsidP="000531CC"/>
    <w:p w14:paraId="042E9DBF" w14:textId="77777777" w:rsidR="000531CC" w:rsidRDefault="000531CC" w:rsidP="000531CC">
      <w:pPr>
        <w:pStyle w:val="3"/>
      </w:pPr>
      <w:r>
        <w:rPr>
          <w:rFonts w:hint="eastAsia"/>
        </w:rPr>
        <w:t>s</w:t>
      </w:r>
      <w:r>
        <w:t>rc/Message.tsx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3A598E69" w14:textId="77777777" w:rsidTr="003F36B3">
        <w:tc>
          <w:tcPr>
            <w:tcW w:w="10456" w:type="dxa"/>
          </w:tcPr>
          <w:p w14:paraId="0B6666F5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02F2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2886BD0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69D0E35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MessageProps = {</w:t>
            </w:r>
          </w:p>
          <w:p w14:paraId="02370D01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    value: string,</w:t>
            </w:r>
          </w:p>
          <w:p w14:paraId="14FA9BAF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    color: string</w:t>
            </w:r>
          </w:p>
          <w:p w14:paraId="6D334484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2D878C8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59E822D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Message(props: MessageProps) {</w:t>
            </w:r>
          </w:p>
          <w:p w14:paraId="4CF4B2F1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281A309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402F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02F2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{color: props.color}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402F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props.value 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402F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2588828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396C31FC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6C66705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46ACF76" w14:textId="77777777" w:rsidR="000531CC" w:rsidRPr="00F402F2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02F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402F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Message;</w:t>
            </w:r>
          </w:p>
          <w:p w14:paraId="10A58E87" w14:textId="77777777" w:rsidR="000531CC" w:rsidRDefault="000531CC" w:rsidP="003F36B3"/>
        </w:tc>
      </w:tr>
    </w:tbl>
    <w:p w14:paraId="18B922EC" w14:textId="77777777" w:rsidR="000531CC" w:rsidRDefault="000531CC" w:rsidP="000531CC"/>
    <w:p w14:paraId="117D63DF" w14:textId="77777777" w:rsidR="000531CC" w:rsidRPr="006705F9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705F9">
        <w:rPr>
          <w:rFonts w:cs="굴림"/>
          <w:color w:val="0000FF"/>
          <w:kern w:val="0"/>
          <w:szCs w:val="20"/>
          <w14:ligatures w14:val="none"/>
        </w:rPr>
        <w:t>function</w:t>
      </w:r>
      <w:r w:rsidRPr="006705F9">
        <w:rPr>
          <w:rFonts w:cs="굴림"/>
          <w:color w:val="000000"/>
          <w:kern w:val="0"/>
          <w:szCs w:val="20"/>
          <w14:ligatures w14:val="none"/>
        </w:rPr>
        <w:t xml:space="preserve"> Message(props: </w:t>
      </w:r>
      <w:r w:rsidRPr="00F402F2">
        <w:rPr>
          <w:rFonts w:cs="굴림"/>
          <w:color w:val="000000"/>
          <w:kern w:val="0"/>
          <w:szCs w:val="20"/>
          <w14:ligatures w14:val="none"/>
        </w:rPr>
        <w:t>MessageProps</w:t>
      </w:r>
      <w:r w:rsidRPr="006705F9">
        <w:rPr>
          <w:rFonts w:cs="굴림"/>
          <w:color w:val="000000"/>
          <w:kern w:val="0"/>
          <w:szCs w:val="20"/>
          <w14:ligatures w14:val="none"/>
        </w:rPr>
        <w:t>) {</w:t>
      </w:r>
    </w:p>
    <w:p w14:paraId="126D14F7" w14:textId="77777777" w:rsidR="000531CC" w:rsidRDefault="000531CC" w:rsidP="000531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7DCA0EFC" w14:textId="77777777" w:rsidR="000531CC" w:rsidRDefault="000531CC" w:rsidP="000531CC"/>
    <w:p w14:paraId="4BADCFC9" w14:textId="77777777" w:rsidR="000531CC" w:rsidRPr="00F402F2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FF"/>
          <w:kern w:val="0"/>
          <w:szCs w:val="20"/>
          <w14:ligatures w14:val="none"/>
        </w:rPr>
        <w:t>export</w:t>
      </w:r>
      <w:r w:rsidRPr="00F402F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402F2">
        <w:rPr>
          <w:rFonts w:cs="굴림"/>
          <w:color w:val="0000FF"/>
          <w:kern w:val="0"/>
          <w:szCs w:val="20"/>
          <w14:ligatures w14:val="none"/>
        </w:rPr>
        <w:t>type</w:t>
      </w:r>
      <w:r w:rsidRPr="00F402F2">
        <w:rPr>
          <w:rFonts w:cs="굴림"/>
          <w:color w:val="000000"/>
          <w:kern w:val="0"/>
          <w:szCs w:val="20"/>
          <w14:ligatures w14:val="none"/>
        </w:rPr>
        <w:t xml:space="preserve"> MessageProps = {</w:t>
      </w:r>
    </w:p>
    <w:p w14:paraId="66091DC5" w14:textId="77777777" w:rsidR="000531CC" w:rsidRPr="00F402F2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00"/>
          <w:kern w:val="0"/>
          <w:szCs w:val="20"/>
          <w14:ligatures w14:val="none"/>
        </w:rPr>
        <w:t>    value: string,</w:t>
      </w:r>
    </w:p>
    <w:p w14:paraId="06C800E9" w14:textId="77777777" w:rsidR="000531CC" w:rsidRPr="00F402F2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00"/>
          <w:kern w:val="0"/>
          <w:szCs w:val="20"/>
          <w14:ligatures w14:val="none"/>
        </w:rPr>
        <w:t>    color: string</w:t>
      </w:r>
    </w:p>
    <w:p w14:paraId="41D7A52A" w14:textId="77777777" w:rsidR="000531CC" w:rsidRDefault="000531CC" w:rsidP="000531CC">
      <w:pPr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00"/>
          <w:kern w:val="0"/>
          <w:szCs w:val="20"/>
          <w14:ligatures w14:val="none"/>
        </w:rPr>
        <w:t>}</w:t>
      </w:r>
    </w:p>
    <w:p w14:paraId="08E810C8" w14:textId="77777777" w:rsidR="000531CC" w:rsidRDefault="000531CC" w:rsidP="000531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선언이다</w:t>
      </w:r>
      <w:r>
        <w:rPr>
          <w:rFonts w:hint="eastAsia"/>
        </w:rPr>
        <w:t>.</w:t>
      </w:r>
    </w:p>
    <w:p w14:paraId="49D877F0" w14:textId="77777777" w:rsidR="000531CC" w:rsidRDefault="000531CC" w:rsidP="000531CC">
      <w:r>
        <w:rPr>
          <w:rFonts w:hint="eastAsia"/>
        </w:rPr>
        <w:t xml:space="preserve"> </w:t>
      </w:r>
      <w:r>
        <w:t xml:space="preserve"> props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107DFD45" w14:textId="77777777" w:rsidR="000531CC" w:rsidRDefault="000531CC" w:rsidP="000531CC"/>
    <w:p w14:paraId="4C69F3B1" w14:textId="77777777" w:rsidR="000531CC" w:rsidRDefault="000531CC" w:rsidP="000531CC">
      <w:r>
        <w:rPr>
          <w:noProof/>
          <w14:ligatures w14:val="none"/>
        </w:rPr>
        <w:drawing>
          <wp:inline distT="0" distB="0" distL="0" distR="0" wp14:anchorId="5F45985A" wp14:editId="0BF29249">
            <wp:extent cx="3789273" cy="1007465"/>
            <wp:effectExtent l="0" t="0" r="1905" b="2540"/>
            <wp:docPr id="1385175796" name="Picture 138517579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566" cy="10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ACE9" w14:textId="77777777" w:rsidR="000531CC" w:rsidRDefault="000531CC" w:rsidP="000531CC"/>
    <w:p w14:paraId="561437CA" w14:textId="77777777" w:rsidR="000531CC" w:rsidRDefault="000531CC" w:rsidP="000531C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0AD35B8" w14:textId="77777777" w:rsidR="000531CC" w:rsidRDefault="000531CC" w:rsidP="000531CC">
      <w:pPr>
        <w:pStyle w:val="2"/>
      </w:pPr>
      <w:bookmarkStart w:id="4" w:name="_Toc145229353"/>
      <w:bookmarkStart w:id="5" w:name="_Toc145246030"/>
      <w:r>
        <w:rPr>
          <w:rFonts w:hint="eastAsia"/>
        </w:rPr>
        <w:lastRenderedPageBreak/>
        <w:t>P</w:t>
      </w:r>
      <w:r>
        <w:t xml:space="preserve">ersonTable </w:t>
      </w:r>
      <w:r>
        <w:rPr>
          <w:rFonts w:hint="eastAsia"/>
        </w:rPr>
        <w:t>컴포넌트 구현</w:t>
      </w:r>
      <w:r>
        <w:t xml:space="preserve"> - props</w:t>
      </w:r>
      <w:bookmarkEnd w:id="4"/>
      <w:bookmarkEnd w:id="5"/>
    </w:p>
    <w:p w14:paraId="6FF2BEEA" w14:textId="77777777" w:rsidR="000531CC" w:rsidRDefault="000531CC" w:rsidP="000531CC"/>
    <w:p w14:paraId="4E930680" w14:textId="77777777" w:rsidR="000531CC" w:rsidRDefault="000531CC" w:rsidP="000531CC">
      <w:pPr>
        <w:pStyle w:val="3"/>
      </w:pPr>
      <w:r>
        <w:rPr>
          <w:rFonts w:hint="eastAsia"/>
        </w:rPr>
        <w:t>s</w:t>
      </w:r>
      <w:r>
        <w:t xml:space="preserve">rc/PersonTable.css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406B2050" w14:textId="77777777" w:rsidTr="003F36B3">
        <w:tc>
          <w:tcPr>
            <w:tcW w:w="10456" w:type="dxa"/>
          </w:tcPr>
          <w:p w14:paraId="796D4120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table.PersonTable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1B3C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1B3C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1B3C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1B3C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F6866A7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table.PersonTable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1B3C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1B3C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1B3C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1B3C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3370297" w14:textId="77777777" w:rsidR="000531CC" w:rsidRPr="00001B3C" w:rsidRDefault="000531CC" w:rsidP="003F36B3"/>
        </w:tc>
      </w:tr>
    </w:tbl>
    <w:p w14:paraId="68C38583" w14:textId="77777777" w:rsidR="000531CC" w:rsidRDefault="000531CC" w:rsidP="000531CC"/>
    <w:p w14:paraId="2FE5D45F" w14:textId="77777777" w:rsidR="000531CC" w:rsidRPr="005334D9" w:rsidRDefault="000531CC" w:rsidP="000531CC">
      <w:pPr>
        <w:pStyle w:val="3"/>
      </w:pPr>
      <w:r>
        <w:rPr>
          <w:rFonts w:hint="eastAsia"/>
        </w:rPr>
        <w:t>s</w:t>
      </w:r>
      <w:r>
        <w:t xml:space="preserve">rc/PersonTable.tsx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6CB71E8C" w14:textId="77777777" w:rsidTr="003F36B3">
        <w:tc>
          <w:tcPr>
            <w:tcW w:w="10456" w:type="dxa"/>
          </w:tcPr>
          <w:p w14:paraId="1F111BED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E691DA6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A31515"/>
                <w:kern w:val="0"/>
                <w:szCs w:val="20"/>
                <w14:ligatures w14:val="none"/>
              </w:rPr>
              <w:t>'./PersonTable.css'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A35F3E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389A3C5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= {</w:t>
            </w:r>
          </w:p>
          <w:p w14:paraId="525C72AA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3FA7C324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  age: number</w:t>
            </w:r>
          </w:p>
          <w:p w14:paraId="21F61EB0" w14:textId="77777777" w:rsidR="000531C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7A03FAE9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BDA699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PersonTableProps = {</w:t>
            </w:r>
          </w:p>
          <w:p w14:paraId="57ACE910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    persons: Person[]</w:t>
            </w:r>
          </w:p>
          <w:p w14:paraId="1F75EE78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A4A3B67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D58EAC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PersonTable(props: PersonTableProps) {</w:t>
            </w:r>
          </w:p>
          <w:p w14:paraId="07CF356E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props.persons.map(person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33416161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E41845A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27F60C9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01B3C">
              <w:rPr>
                <w:rFonts w:cs="굴림"/>
                <w:color w:val="A31515"/>
                <w:kern w:val="0"/>
                <w:szCs w:val="20"/>
                <w14:ligatures w14:val="none"/>
              </w:rPr>
              <w:t>"PersonTable"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BB0F508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5EB510F7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6358C47F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01B3C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5F772423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8B2310C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7108D7F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1112FF6" w14:textId="77777777" w:rsidR="000531CC" w:rsidRPr="00001B3C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1B3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01B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PersonTable;</w:t>
            </w:r>
          </w:p>
          <w:p w14:paraId="0B699649" w14:textId="77777777" w:rsidR="000531CC" w:rsidRDefault="000531CC" w:rsidP="003F36B3"/>
        </w:tc>
      </w:tr>
    </w:tbl>
    <w:p w14:paraId="481BD6C2" w14:textId="77777777" w:rsidR="000531CC" w:rsidRDefault="000531CC" w:rsidP="000531CC"/>
    <w:p w14:paraId="6F0AB64D" w14:textId="77777777" w:rsidR="000531CC" w:rsidRDefault="000531CC" w:rsidP="000531CC">
      <w:pPr>
        <w:pStyle w:val="3"/>
      </w:pPr>
      <w:r>
        <w:rPr>
          <w:rFonts w:hint="eastAsia"/>
        </w:rPr>
        <w:t>s</w:t>
      </w:r>
      <w:r>
        <w:t>rc/App.tsx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3F8A8EE6" w14:textId="77777777" w:rsidTr="003F36B3">
        <w:tc>
          <w:tcPr>
            <w:tcW w:w="10456" w:type="dxa"/>
          </w:tcPr>
          <w:p w14:paraId="0900A269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8634220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ECB75F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Person }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'./PersonTable'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E4360CD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'./PersonTable'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9E54F2C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1B1564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3105EF7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persons1 : Person[] = [{ name: 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4324F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06180812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        { name: 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4324F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62FA41F3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        { name: 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E4324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4324F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35C0F5F3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persons2 = persons1.slice(</w:t>
            </w:r>
            <w:r w:rsidRPr="00E4324F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6A8299E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  persons2.reverse();</w:t>
            </w:r>
          </w:p>
          <w:p w14:paraId="3C517109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B6A298F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52C90AC5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&lt;PersonTable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E50000"/>
                <w:kern w:val="0"/>
                <w:szCs w:val="20"/>
                <w14:ligatures w14:val="none"/>
              </w:rPr>
              <w:t>persons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persons1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5AF0DC6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7B00F1E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&lt;PersonTable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E50000"/>
                <w:kern w:val="0"/>
                <w:szCs w:val="20"/>
                <w14:ligatures w14:val="none"/>
              </w:rPr>
              <w:t>persons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persons2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840AF7E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4324F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4993416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4701C7E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C01C1DA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A7684E3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24F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432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FD4D741" w14:textId="77777777" w:rsidR="000531CC" w:rsidRPr="00E4324F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3528378" w14:textId="77777777" w:rsidR="000531CC" w:rsidRDefault="000531CC" w:rsidP="003F36B3"/>
        </w:tc>
      </w:tr>
    </w:tbl>
    <w:p w14:paraId="4198F495" w14:textId="77777777" w:rsidR="000531CC" w:rsidRDefault="000531CC" w:rsidP="000531CC"/>
    <w:p w14:paraId="23EBC89B" w14:textId="77777777" w:rsidR="000531CC" w:rsidRPr="00E4324F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4324F">
        <w:rPr>
          <w:rFonts w:cs="굴림"/>
          <w:color w:val="0000FF"/>
          <w:kern w:val="0"/>
          <w:szCs w:val="20"/>
          <w14:ligatures w14:val="none"/>
        </w:rPr>
        <w:t>import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24F">
        <w:rPr>
          <w:rFonts w:cs="굴림"/>
          <w:color w:val="0000FF"/>
          <w:kern w:val="0"/>
          <w:szCs w:val="20"/>
          <w14:ligatures w14:val="none"/>
        </w:rPr>
        <w:t>type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{ Person } </w:t>
      </w:r>
      <w:r w:rsidRPr="00E4324F">
        <w:rPr>
          <w:rFonts w:cs="굴림"/>
          <w:color w:val="0000FF"/>
          <w:kern w:val="0"/>
          <w:szCs w:val="20"/>
          <w14:ligatures w14:val="none"/>
        </w:rPr>
        <w:t>from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24F">
        <w:rPr>
          <w:rFonts w:cs="굴림"/>
          <w:color w:val="A31515"/>
          <w:kern w:val="0"/>
          <w:szCs w:val="20"/>
          <w14:ligatures w14:val="none"/>
        </w:rPr>
        <w:t>'./PersonTable'</w:t>
      </w:r>
      <w:r w:rsidRPr="00E4324F">
        <w:rPr>
          <w:rFonts w:cs="굴림"/>
          <w:color w:val="000000"/>
          <w:kern w:val="0"/>
          <w:szCs w:val="20"/>
          <w14:ligatures w14:val="none"/>
        </w:rPr>
        <w:t>;</w:t>
      </w:r>
    </w:p>
    <w:p w14:paraId="277B98EF" w14:textId="77777777" w:rsidR="000531CC" w:rsidRDefault="000531CC" w:rsidP="000531CC">
      <w:r>
        <w:t xml:space="preserve">   </w:t>
      </w:r>
      <w:r>
        <w:rPr>
          <w:rFonts w:hint="eastAsia"/>
        </w:rPr>
        <w:t>P</w:t>
      </w:r>
      <w:r>
        <w:t xml:space="preserve">ersonTable.tsx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t>export type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BA6CC42" w14:textId="77777777" w:rsidR="000531CC" w:rsidRDefault="000531CC" w:rsidP="000531CC"/>
    <w:p w14:paraId="58F6EC19" w14:textId="77777777" w:rsidR="000531CC" w:rsidRDefault="000531CC" w:rsidP="000531CC"/>
    <w:p w14:paraId="13CC590C" w14:textId="77777777" w:rsidR="000531CC" w:rsidRPr="00A72C1C" w:rsidRDefault="000531CC" w:rsidP="000531CC"/>
    <w:p w14:paraId="2180CC4C" w14:textId="77777777" w:rsidR="000531CC" w:rsidRPr="006F6ABF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F6ABF">
        <w:rPr>
          <w:rFonts w:cs="굴림"/>
          <w:color w:val="0000FF"/>
          <w:kern w:val="0"/>
          <w:szCs w:val="20"/>
          <w14:ligatures w14:val="none"/>
        </w:rPr>
        <w:t>import</w:t>
      </w:r>
      <w:r w:rsidRPr="006F6ABF">
        <w:rPr>
          <w:rFonts w:cs="굴림"/>
          <w:color w:val="000000"/>
          <w:kern w:val="0"/>
          <w:szCs w:val="20"/>
          <w14:ligatures w14:val="none"/>
        </w:rPr>
        <w:t xml:space="preserve"> PersonTable </w:t>
      </w:r>
      <w:r w:rsidRPr="006F6ABF">
        <w:rPr>
          <w:rFonts w:cs="굴림"/>
          <w:color w:val="0000FF"/>
          <w:kern w:val="0"/>
          <w:szCs w:val="20"/>
          <w14:ligatures w14:val="none"/>
        </w:rPr>
        <w:t>from</w:t>
      </w:r>
      <w:r w:rsidRPr="006F6AB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F6ABF">
        <w:rPr>
          <w:rFonts w:cs="굴림"/>
          <w:color w:val="A31515"/>
          <w:kern w:val="0"/>
          <w:szCs w:val="20"/>
          <w14:ligatures w14:val="none"/>
        </w:rPr>
        <w:t>'./PersonTable'</w:t>
      </w:r>
      <w:r w:rsidRPr="006F6ABF">
        <w:rPr>
          <w:rFonts w:cs="굴림"/>
          <w:color w:val="000000"/>
          <w:kern w:val="0"/>
          <w:szCs w:val="20"/>
          <w14:ligatures w14:val="none"/>
        </w:rPr>
        <w:t>;</w:t>
      </w:r>
    </w:p>
    <w:p w14:paraId="652A3628" w14:textId="77777777" w:rsidR="000531CC" w:rsidRDefault="000531CC" w:rsidP="000531CC">
      <w:r>
        <w:t xml:space="preserve">   PersonTable.tsx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t>export default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PeronsTable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6C7F5D" w14:textId="77777777" w:rsidR="000531CC" w:rsidRDefault="000531CC" w:rsidP="000531CC"/>
    <w:p w14:paraId="205EDCAB" w14:textId="77777777" w:rsidR="000531CC" w:rsidRDefault="000531CC" w:rsidP="000531CC"/>
    <w:p w14:paraId="72444357" w14:textId="77777777" w:rsidR="000531CC" w:rsidRPr="00E4324F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4324F">
        <w:rPr>
          <w:rFonts w:cs="굴림"/>
          <w:color w:val="0000FF"/>
          <w:kern w:val="0"/>
          <w:szCs w:val="20"/>
          <w14:ligatures w14:val="none"/>
        </w:rPr>
        <w:t>let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persons2 = persons1.slice(</w:t>
      </w:r>
      <w:r w:rsidRPr="00E4324F">
        <w:rPr>
          <w:rFonts w:cs="굴림"/>
          <w:color w:val="098658"/>
          <w:kern w:val="0"/>
          <w:szCs w:val="20"/>
          <w14:ligatures w14:val="none"/>
        </w:rPr>
        <w:t>0</w:t>
      </w:r>
      <w:r w:rsidRPr="00E4324F">
        <w:rPr>
          <w:rFonts w:cs="굴림"/>
          <w:color w:val="000000"/>
          <w:kern w:val="0"/>
          <w:szCs w:val="20"/>
          <w14:ligatures w14:val="none"/>
        </w:rPr>
        <w:t>);</w:t>
      </w:r>
    </w:p>
    <w:p w14:paraId="3FD85BCA" w14:textId="77777777" w:rsidR="000531CC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4324F">
        <w:rPr>
          <w:rFonts w:cs="굴림"/>
          <w:color w:val="000000"/>
          <w:kern w:val="0"/>
          <w:szCs w:val="20"/>
          <w14:ligatures w14:val="none"/>
        </w:rPr>
        <w:t>persons2.reverse();</w:t>
      </w:r>
    </w:p>
    <w:p w14:paraId="6A461F89" w14:textId="77777777" w:rsidR="000531CC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person1 </w:t>
      </w:r>
      <w:r>
        <w:rPr>
          <w:rFonts w:cs="굴림" w:hint="eastAsia"/>
          <w:color w:val="000000"/>
          <w:kern w:val="0"/>
          <w:szCs w:val="20"/>
          <w14:ligatures w14:val="none"/>
        </w:rPr>
        <w:t>배열을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복제하여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person2 </w:t>
      </w:r>
      <w:r>
        <w:rPr>
          <w:rFonts w:cs="굴림" w:hint="eastAsia"/>
          <w:color w:val="000000"/>
          <w:kern w:val="0"/>
          <w:szCs w:val="20"/>
          <w14:ligatures w14:val="none"/>
        </w:rPr>
        <w:t>배열을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만들고</w:t>
      </w:r>
    </w:p>
    <w:p w14:paraId="1F34ABBB" w14:textId="77777777" w:rsidR="000531CC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person2 </w:t>
      </w:r>
      <w:r>
        <w:rPr>
          <w:rFonts w:cs="굴림" w:hint="eastAsia"/>
          <w:color w:val="000000"/>
          <w:kern w:val="0"/>
          <w:szCs w:val="20"/>
          <w14:ligatures w14:val="none"/>
        </w:rPr>
        <w:t>배열의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순서를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뒤집는다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2ACDA0F" w14:textId="77777777" w:rsidR="000531CC" w:rsidRPr="00E520CC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7C3642F8" w14:textId="77777777" w:rsidR="000531CC" w:rsidRPr="00E4324F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48B415E9" w14:textId="77777777" w:rsidR="000531CC" w:rsidRPr="00E4324F" w:rsidRDefault="000531CC" w:rsidP="000531C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4324F">
        <w:rPr>
          <w:rFonts w:cs="굴림"/>
          <w:color w:val="800000"/>
          <w:kern w:val="0"/>
          <w:szCs w:val="20"/>
          <w14:ligatures w14:val="none"/>
        </w:rPr>
        <w:t>&lt;PersonTable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24F">
        <w:rPr>
          <w:rFonts w:cs="굴림"/>
          <w:color w:val="E50000"/>
          <w:kern w:val="0"/>
          <w:szCs w:val="20"/>
          <w14:ligatures w14:val="none"/>
        </w:rPr>
        <w:t>persons</w:t>
      </w:r>
      <w:r w:rsidRPr="00E4324F">
        <w:rPr>
          <w:rFonts w:cs="굴림"/>
          <w:color w:val="000000"/>
          <w:kern w:val="0"/>
          <w:szCs w:val="20"/>
          <w14:ligatures w14:val="none"/>
        </w:rPr>
        <w:t>=</w:t>
      </w:r>
      <w:r w:rsidRPr="00E4324F">
        <w:rPr>
          <w:rFonts w:cs="굴림"/>
          <w:color w:val="0000FF"/>
          <w:kern w:val="0"/>
          <w:szCs w:val="20"/>
          <w14:ligatures w14:val="none"/>
        </w:rPr>
        <w:t>{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persons1 </w:t>
      </w:r>
      <w:r w:rsidRPr="00E4324F">
        <w:rPr>
          <w:rFonts w:cs="굴림"/>
          <w:color w:val="0000FF"/>
          <w:kern w:val="0"/>
          <w:szCs w:val="20"/>
          <w14:ligatures w14:val="none"/>
        </w:rPr>
        <w:t>}</w:t>
      </w:r>
      <w:r w:rsidRPr="00E4324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24F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3FB96230" w14:textId="77777777" w:rsidR="000531CC" w:rsidRDefault="000531CC" w:rsidP="000531CC">
      <w:r>
        <w:rPr>
          <w:rFonts w:hint="eastAsia"/>
        </w:rPr>
        <w:t xml:space="preserve"> </w:t>
      </w:r>
      <w:r>
        <w:t xml:space="preserve">  PersonTable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호출하면서</w:t>
      </w:r>
      <w:r>
        <w:rPr>
          <w:rFonts w:hint="eastAsia"/>
        </w:rPr>
        <w:t xml:space="preserve"> </w:t>
      </w:r>
      <w:r>
        <w:t xml:space="preserve">persons1 </w:t>
      </w:r>
      <w:r>
        <w:rPr>
          <w:rFonts w:hint="eastAsia"/>
        </w:rPr>
        <w:t>배열을</w:t>
      </w:r>
      <w:r>
        <w:rPr>
          <w:rFonts w:hint="eastAsia"/>
        </w:rPr>
        <w:t xml:space="preserve"> p</w:t>
      </w:r>
      <w:r>
        <w:t>rops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45F89D69" w14:textId="77777777" w:rsidR="000531CC" w:rsidRDefault="000531CC" w:rsidP="000531C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</w:t>
      </w:r>
      <w:r>
        <w:t xml:space="preserve">ersons1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표현식이므로</w:t>
      </w:r>
      <w:r>
        <w:rPr>
          <w:rFonts w:hint="eastAsia"/>
        </w:rPr>
        <w:t xml:space="preserve"> </w:t>
      </w:r>
      <w:r w:rsidRPr="001C17D9">
        <w:rPr>
          <w:color w:val="0000FF"/>
        </w:rPr>
        <w:t>{ }</w:t>
      </w:r>
      <w:r>
        <w:t xml:space="preserve"> </w:t>
      </w:r>
      <w:r>
        <w:rPr>
          <w:rFonts w:hint="eastAsia"/>
        </w:rPr>
        <w:t>괄호로</w:t>
      </w:r>
      <w:r>
        <w:rPr>
          <w:rFonts w:hint="eastAsia"/>
        </w:rPr>
        <w:t xml:space="preserve"> </w:t>
      </w:r>
      <w:r>
        <w:rPr>
          <w:rFonts w:hint="eastAsia"/>
        </w:rPr>
        <w:t>묶어야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DBB940B" w14:textId="77777777" w:rsidR="000531CC" w:rsidRPr="00E520CC" w:rsidRDefault="000531CC" w:rsidP="000531CC"/>
    <w:p w14:paraId="502B4E1A" w14:textId="77777777" w:rsidR="000531CC" w:rsidRPr="00BC70B4" w:rsidRDefault="000531CC" w:rsidP="000531CC">
      <w:r>
        <w:rPr>
          <w:noProof/>
          <w14:ligatures w14:val="none"/>
        </w:rPr>
        <w:drawing>
          <wp:inline distT="0" distB="0" distL="0" distR="0" wp14:anchorId="73E2A8F9" wp14:editId="597949F9">
            <wp:extent cx="3201501" cy="2509113"/>
            <wp:effectExtent l="0" t="0" r="0" b="5715"/>
            <wp:docPr id="1614734242" name="Picture 16147342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06" cy="25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08B3" w14:textId="77777777" w:rsidR="000531CC" w:rsidRDefault="000531CC" w:rsidP="000531CC"/>
    <w:p w14:paraId="073A78EC" w14:textId="77777777" w:rsidR="000531CC" w:rsidRDefault="000531CC" w:rsidP="000531C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93DAA8E" w14:textId="77777777" w:rsidR="000531CC" w:rsidRDefault="000531CC" w:rsidP="000531CC">
      <w:pPr>
        <w:pStyle w:val="2"/>
      </w:pPr>
      <w:bookmarkStart w:id="6" w:name="_Toc145229354"/>
      <w:bookmarkStart w:id="7" w:name="_Toc145246031"/>
      <w:r>
        <w:rPr>
          <w:rFonts w:hint="eastAsia"/>
        </w:rPr>
        <w:lastRenderedPageBreak/>
        <w:t>k</w:t>
      </w:r>
      <w:r>
        <w:t xml:space="preserve">ey </w:t>
      </w:r>
      <w:r>
        <w:rPr>
          <w:rFonts w:hint="eastAsia"/>
        </w:rPr>
        <w:t>p</w:t>
      </w:r>
      <w:r>
        <w:t>rop</w:t>
      </w:r>
      <w:bookmarkEnd w:id="6"/>
      <w:bookmarkEnd w:id="7"/>
    </w:p>
    <w:p w14:paraId="7DC50BF5" w14:textId="77777777" w:rsidR="000531CC" w:rsidRDefault="000531CC" w:rsidP="000531CC">
      <w:r>
        <w:rPr>
          <w:rFonts w:hint="eastAsia"/>
        </w:rPr>
        <w:t>F</w:t>
      </w:r>
      <w:r>
        <w:t xml:space="preserve">12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개발자창을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>,</w:t>
      </w:r>
      <w:r>
        <w:t xml:space="preserve"> Console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0B68B84F" w14:textId="77777777" w:rsidR="000531CC" w:rsidRDefault="000531CC" w:rsidP="000531CC">
      <w:r>
        <w:rPr>
          <w:noProof/>
          <w14:ligatures w14:val="none"/>
        </w:rPr>
        <w:drawing>
          <wp:inline distT="0" distB="0" distL="0" distR="0" wp14:anchorId="1D17B67E" wp14:editId="31C0BBDE">
            <wp:extent cx="6645910" cy="2954655"/>
            <wp:effectExtent l="0" t="0" r="2540" b="0"/>
            <wp:docPr id="62256679" name="Picture 622566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5D61" w14:textId="77777777" w:rsidR="000531CC" w:rsidRDefault="000531CC" w:rsidP="000531CC"/>
    <w:p w14:paraId="23D2324C" w14:textId="77777777" w:rsidR="000531CC" w:rsidRDefault="000531CC" w:rsidP="000531CC">
      <w:r w:rsidRPr="002557DC">
        <w:t>Warning: Each child in a list should have a unique "key" prop</w:t>
      </w:r>
    </w:p>
    <w:p w14:paraId="51E06234" w14:textId="77777777" w:rsidR="000531CC" w:rsidRDefault="000531CC" w:rsidP="000531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항목에는</w:t>
      </w:r>
      <w:r>
        <w:rPr>
          <w:rFonts w:hint="eastAsia"/>
        </w:rPr>
        <w:t xml:space="preserve"> </w:t>
      </w:r>
      <w:r>
        <w:t xml:space="preserve">"key" </w:t>
      </w:r>
      <w:r>
        <w:rPr>
          <w:rFonts w:hint="eastAsia"/>
        </w:rPr>
        <w:t>p</w:t>
      </w:r>
      <w:r>
        <w:t>rop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</w:p>
    <w:p w14:paraId="28244181" w14:textId="77777777" w:rsidR="000531CC" w:rsidRDefault="000531CC" w:rsidP="000531CC"/>
    <w:p w14:paraId="11F1B8D3" w14:textId="77777777" w:rsidR="000531CC" w:rsidRDefault="000531CC" w:rsidP="000531CC">
      <w:r w:rsidRPr="007255F5">
        <w:t>Warning: validateDOMNesting(...): &lt;tr&gt; cannot appear as a child of &lt;table&gt;. Add a &lt;tbody&gt;, &lt;thead&gt; or &lt;tfoot&gt; to your code to match the DOM tree generated by the browser.</w:t>
      </w:r>
    </w:p>
    <w:p w14:paraId="014C2AA8" w14:textId="77777777" w:rsidR="000531CC" w:rsidRDefault="000531CC" w:rsidP="000531CC">
      <w:r>
        <w:rPr>
          <w:rFonts w:hint="eastAsia"/>
        </w:rPr>
        <w:t xml:space="preserve"> </w:t>
      </w:r>
      <w:r>
        <w:t xml:space="preserve"> &lt;</w:t>
      </w:r>
      <w:r>
        <w:rPr>
          <w:rFonts w:hint="eastAsia"/>
        </w:rPr>
        <w:t>t</w:t>
      </w:r>
      <w:r>
        <w:t xml:space="preserve">able&gt;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t xml:space="preserve">&lt;tr&gt;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오면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>,</w:t>
      </w:r>
      <w:r>
        <w:t xml:space="preserve"> &lt;thead&gt; &lt;tbody&gt;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</w:p>
    <w:p w14:paraId="620D24C1" w14:textId="77777777" w:rsidR="000531CC" w:rsidRDefault="000531CC" w:rsidP="000531CC"/>
    <w:p w14:paraId="2D47E305" w14:textId="77777777" w:rsidR="000531CC" w:rsidRDefault="000531CC" w:rsidP="000531CC"/>
    <w:p w14:paraId="39DD1321" w14:textId="77777777" w:rsidR="000531CC" w:rsidRDefault="000531CC" w:rsidP="000531CC">
      <w:pPr>
        <w:pStyle w:val="3"/>
      </w:pPr>
      <w:r>
        <w:t xml:space="preserve">"key" </w:t>
      </w:r>
      <w:r>
        <w:rPr>
          <w:rFonts w:hint="eastAsia"/>
        </w:rPr>
        <w:t>p</w:t>
      </w:r>
      <w:r>
        <w:t>rop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3ABB969F" w14:textId="0D537A24" w:rsidR="00832FC2" w:rsidRDefault="00850773" w:rsidP="00850773">
      <w:r>
        <w:rPr>
          <w:rFonts w:hint="eastAsia"/>
        </w:rPr>
        <w:t>&lt;t</w:t>
      </w:r>
      <w:r>
        <w:t xml:space="preserve">r&gt; </w:t>
      </w:r>
      <w:r>
        <w:rPr>
          <w:rFonts w:hint="eastAsia"/>
        </w:rPr>
        <w:t>태그</w:t>
      </w:r>
      <w:r w:rsidR="002926F3">
        <w:rPr>
          <w:rFonts w:hint="eastAsia"/>
        </w:rPr>
        <w:t>나</w:t>
      </w:r>
      <w:r w:rsidR="002926F3">
        <w:rPr>
          <w:rFonts w:hint="eastAsia"/>
        </w:rPr>
        <w:t xml:space="preserve"> </w:t>
      </w:r>
      <w:r w:rsidR="002926F3">
        <w:rPr>
          <w:rFonts w:hint="eastAsia"/>
        </w:rPr>
        <w:t>어떤</w:t>
      </w:r>
      <w:r w:rsidR="002926F3">
        <w:rPr>
          <w:rFonts w:hint="eastAsia"/>
        </w:rPr>
        <w:t xml:space="preserve"> </w:t>
      </w:r>
      <w:r w:rsidR="002926F3">
        <w:rPr>
          <w:rFonts w:hint="eastAsia"/>
        </w:rPr>
        <w:t>태그가</w:t>
      </w:r>
      <w:r w:rsidR="002926F3">
        <w:rPr>
          <w:rFonts w:hint="eastAsia"/>
        </w:rPr>
        <w:t xml:space="preserve"> </w:t>
      </w:r>
      <w:r w:rsidR="002926F3">
        <w:rPr>
          <w:rFonts w:hint="eastAsia"/>
        </w:rPr>
        <w:t>반복된</w:t>
      </w:r>
      <w:r w:rsidR="0041713B">
        <w:rPr>
          <w:rFonts w:hint="eastAsia"/>
        </w:rPr>
        <w:t xml:space="preserve"> </w:t>
      </w:r>
      <w:r w:rsidR="0041713B">
        <w:rPr>
          <w:rFonts w:hint="eastAsia"/>
        </w:rPr>
        <w:t>목록</w:t>
      </w:r>
      <w:r w:rsidR="00832FC2">
        <w:rPr>
          <w:rFonts w:hint="eastAsia"/>
        </w:rPr>
        <w:t>의</w:t>
      </w:r>
      <w:r w:rsidR="00832FC2">
        <w:rPr>
          <w:rFonts w:hint="eastAsia"/>
        </w:rPr>
        <w:t xml:space="preserve"> </w:t>
      </w:r>
      <w:r w:rsidR="00832FC2">
        <w:rPr>
          <w:rFonts w:hint="eastAsia"/>
        </w:rPr>
        <w:t>경우</w:t>
      </w:r>
      <w:r w:rsidR="000A5AAB">
        <w:rPr>
          <w:rFonts w:hint="eastAsia"/>
        </w:rPr>
        <w:t>,</w:t>
      </w:r>
      <w:r w:rsidR="000A5AAB">
        <w:t xml:space="preserve"> </w:t>
      </w:r>
      <w:r w:rsidR="0057092E">
        <w:rPr>
          <w:rFonts w:hint="eastAsia"/>
        </w:rPr>
        <w:t>그</w:t>
      </w:r>
      <w:r w:rsidR="0057092E">
        <w:rPr>
          <w:rFonts w:hint="eastAsia"/>
        </w:rPr>
        <w:t xml:space="preserve"> </w:t>
      </w:r>
      <w:r w:rsidR="002926F3">
        <w:rPr>
          <w:rFonts w:hint="eastAsia"/>
        </w:rPr>
        <w:t>목록</w:t>
      </w:r>
      <w:r w:rsidR="0057092E">
        <w:rPr>
          <w:rFonts w:hint="eastAsia"/>
        </w:rPr>
        <w:t xml:space="preserve"> </w:t>
      </w:r>
      <w:r w:rsidR="00832FC2">
        <w:rPr>
          <w:rFonts w:hint="eastAsia"/>
        </w:rPr>
        <w:t>태그에</w:t>
      </w:r>
      <w:r w:rsidR="00832FC2">
        <w:rPr>
          <w:rFonts w:hint="eastAsia"/>
        </w:rPr>
        <w:t xml:space="preserve"> </w:t>
      </w:r>
      <w:r w:rsidR="00832FC2">
        <w:t>"key" prop</w:t>
      </w:r>
      <w:r w:rsidR="00832FC2">
        <w:rPr>
          <w:rFonts w:hint="eastAsia"/>
        </w:rPr>
        <w:t>가</w:t>
      </w:r>
      <w:r w:rsidR="00832FC2">
        <w:rPr>
          <w:rFonts w:hint="eastAsia"/>
        </w:rPr>
        <w:t xml:space="preserve"> </w:t>
      </w:r>
      <w:r w:rsidR="00BA77B0">
        <w:rPr>
          <w:rFonts w:hint="eastAsia"/>
        </w:rPr>
        <w:t>있어야</w:t>
      </w:r>
      <w:r w:rsidR="00BA77B0">
        <w:rPr>
          <w:rFonts w:hint="eastAsia"/>
        </w:rPr>
        <w:t xml:space="preserve"> </w:t>
      </w:r>
      <w:r w:rsidR="00BA77B0">
        <w:rPr>
          <w:rFonts w:hint="eastAsia"/>
        </w:rPr>
        <w:t>한다</w:t>
      </w:r>
      <w:r w:rsidR="00BA77B0">
        <w:rPr>
          <w:rFonts w:hint="eastAsia"/>
        </w:rPr>
        <w:t>.</w:t>
      </w:r>
    </w:p>
    <w:p w14:paraId="401501E9" w14:textId="52EDD29A" w:rsidR="000A5AAB" w:rsidRPr="000A5AAB" w:rsidRDefault="000A5AAB" w:rsidP="00850773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"key" </w:t>
      </w:r>
      <w:r>
        <w:rPr>
          <w:rFonts w:hint="eastAsia"/>
        </w:rPr>
        <w:t>p</w:t>
      </w:r>
      <w:r>
        <w:t>rop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기본키</w:t>
      </w:r>
      <w:r>
        <w:rPr>
          <w:rFonts w:hint="eastAsia"/>
        </w:rPr>
        <w:t>(</w:t>
      </w:r>
      <w:r>
        <w:t xml:space="preserve">primary key)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F17FA6">
        <w:rPr>
          <w:rFonts w:hint="eastAsia"/>
        </w:rPr>
        <w:t>유일한</w:t>
      </w:r>
      <w:r w:rsidR="00F17FA6">
        <w:rPr>
          <w:rFonts w:hint="eastAsia"/>
        </w:rPr>
        <w:t xml:space="preserve"> </w:t>
      </w:r>
      <w:r w:rsidR="00F17FA6">
        <w:rPr>
          <w:rFonts w:hint="eastAsia"/>
        </w:rPr>
        <w:t>값이어야</w:t>
      </w:r>
      <w:r w:rsidR="00F17FA6">
        <w:rPr>
          <w:rFonts w:hint="eastAsia"/>
        </w:rPr>
        <w:t xml:space="preserve"> </w:t>
      </w:r>
      <w:r w:rsidR="00F17FA6">
        <w:rPr>
          <w:rFonts w:hint="eastAsia"/>
        </w:rPr>
        <w:t>한다</w:t>
      </w:r>
      <w:r w:rsidR="00F17FA6">
        <w:rPr>
          <w:rFonts w:hint="eastAsia"/>
        </w:rPr>
        <w:t>.</w:t>
      </w:r>
    </w:p>
    <w:p w14:paraId="623745FA" w14:textId="77777777" w:rsidR="00BA77B0" w:rsidRPr="0057092E" w:rsidRDefault="00BA77B0" w:rsidP="00850773"/>
    <w:p w14:paraId="37C4BE9C" w14:textId="77777777" w:rsidR="00D4368F" w:rsidRDefault="000531CC" w:rsidP="000531CC">
      <w:r>
        <w:rPr>
          <w:rFonts w:hint="eastAsia"/>
        </w:rPr>
        <w:t>리액트는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삭제될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</w:p>
    <w:p w14:paraId="661E4F2C" w14:textId="559CB165" w:rsidR="000531CC" w:rsidRDefault="00D4368F" w:rsidP="000531CC">
      <w:r>
        <w:t xml:space="preserve">  </w:t>
      </w:r>
      <w:r w:rsidR="000531CC">
        <w:rPr>
          <w:rFonts w:hint="eastAsia"/>
        </w:rPr>
        <w:t>전체</w:t>
      </w:r>
      <w:r w:rsidR="000531CC">
        <w:rPr>
          <w:rFonts w:hint="eastAsia"/>
        </w:rPr>
        <w:t xml:space="preserve"> </w:t>
      </w:r>
      <w:r w:rsidR="000531CC">
        <w:rPr>
          <w:rFonts w:hint="eastAsia"/>
        </w:rPr>
        <w:t>코드를</w:t>
      </w:r>
      <w:r w:rsidR="000531CC">
        <w:rPr>
          <w:rFonts w:hint="eastAsia"/>
        </w:rPr>
        <w:t xml:space="preserve"> </w:t>
      </w:r>
      <w:r w:rsidR="000531CC">
        <w:rPr>
          <w:rFonts w:hint="eastAsia"/>
        </w:rPr>
        <w:t>다시</w:t>
      </w:r>
      <w:r w:rsidR="000531CC">
        <w:rPr>
          <w:rFonts w:hint="eastAsia"/>
        </w:rPr>
        <w:t xml:space="preserve"> </w:t>
      </w:r>
      <w:r w:rsidR="000531CC">
        <w:rPr>
          <w:rFonts w:hint="eastAsia"/>
        </w:rPr>
        <w:t>실행해서</w:t>
      </w:r>
      <w:r>
        <w:rPr>
          <w:rFonts w:hint="eastAsia"/>
        </w:rPr>
        <w:t xml:space="preserve"> </w:t>
      </w:r>
      <w:r w:rsidR="000531CC">
        <w:rPr>
          <w:rFonts w:hint="eastAsia"/>
        </w:rPr>
        <w:t>화면</w:t>
      </w:r>
      <w:r w:rsidR="000531CC">
        <w:rPr>
          <w:rFonts w:hint="eastAsia"/>
        </w:rPr>
        <w:t xml:space="preserve"> </w:t>
      </w:r>
      <w:r w:rsidR="000531CC">
        <w:t xml:space="preserve">Virtual DOM </w:t>
      </w:r>
      <w:r w:rsidR="000531CC">
        <w:rPr>
          <w:rFonts w:hint="eastAsia"/>
        </w:rPr>
        <w:t>객체들을</w:t>
      </w:r>
      <w:r w:rsidR="000531CC">
        <w:rPr>
          <w:rFonts w:hint="eastAsia"/>
        </w:rPr>
        <w:t xml:space="preserve"> </w:t>
      </w:r>
      <w:r w:rsidR="000531CC">
        <w:rPr>
          <w:rFonts w:hint="eastAsia"/>
        </w:rPr>
        <w:t>전부</w:t>
      </w:r>
      <w:r w:rsidR="000531CC">
        <w:rPr>
          <w:rFonts w:hint="eastAsia"/>
        </w:rPr>
        <w:t xml:space="preserve"> </w:t>
      </w:r>
      <w:r w:rsidR="000531CC">
        <w:rPr>
          <w:rFonts w:hint="eastAsia"/>
        </w:rPr>
        <w:t>다시</w:t>
      </w:r>
      <w:r w:rsidR="000531CC">
        <w:rPr>
          <w:rFonts w:hint="eastAsia"/>
        </w:rPr>
        <w:t xml:space="preserve"> </w:t>
      </w:r>
      <w:r w:rsidR="000531CC">
        <w:rPr>
          <w:rFonts w:hint="eastAsia"/>
        </w:rPr>
        <w:t>생성</w:t>
      </w:r>
      <w:r w:rsidR="00BA77B0">
        <w:rPr>
          <w:rFonts w:hint="eastAsia"/>
        </w:rPr>
        <w:t>하고</w:t>
      </w:r>
      <w:r w:rsidR="00BA77B0">
        <w:rPr>
          <w:rFonts w:hint="eastAsia"/>
        </w:rPr>
        <w:t>,</w:t>
      </w:r>
    </w:p>
    <w:p w14:paraId="4ADD3887" w14:textId="1558AAB0" w:rsidR="00BA77B0" w:rsidRDefault="00D4368F" w:rsidP="000531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생성했던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객체들과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33D025B9" w14:textId="77777777" w:rsidR="000531CC" w:rsidRDefault="000531CC" w:rsidP="000531CC"/>
    <w:p w14:paraId="7C8943B8" w14:textId="47D00674" w:rsidR="00087756" w:rsidRDefault="00087756" w:rsidP="00087756">
      <w:r>
        <w:rPr>
          <w:rFonts w:hint="eastAsia"/>
        </w:rPr>
        <w:t xml:space="preserve"> </w:t>
      </w:r>
      <w:r w:rsidR="00D3242C">
        <w:t xml:space="preserve"> </w:t>
      </w:r>
      <w:r w:rsidR="00D3242C">
        <w:rPr>
          <w:rFonts w:hint="eastAsia"/>
        </w:rPr>
        <w:t>이렇게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달라진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부분을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찾을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때</w:t>
      </w:r>
      <w:r w:rsidR="00D3242C">
        <w:rPr>
          <w:rFonts w:hint="eastAsia"/>
        </w:rPr>
        <w:t>,</w:t>
      </w:r>
      <w:r w:rsidR="00D3242C">
        <w:t xml:space="preserve"> </w:t>
      </w:r>
      <w:r w:rsidR="00D3242C">
        <w:rPr>
          <w:rFonts w:hint="eastAsia"/>
        </w:rPr>
        <w:t>목록을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구성하는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태그에</w:t>
      </w:r>
      <w:r w:rsidR="00D3242C">
        <w:rPr>
          <w:rFonts w:hint="eastAsia"/>
        </w:rPr>
        <w:t xml:space="preserve"> </w:t>
      </w:r>
      <w:r w:rsidR="00D3242C">
        <w:t xml:space="preserve">"key" </w:t>
      </w:r>
      <w:r w:rsidR="00D3242C">
        <w:rPr>
          <w:rFonts w:hint="eastAsia"/>
        </w:rPr>
        <w:t>p</w:t>
      </w:r>
      <w:r w:rsidR="00D3242C">
        <w:t>rop</w:t>
      </w:r>
      <w:r w:rsidR="00D3242C">
        <w:rPr>
          <w:rFonts w:hint="eastAsia"/>
        </w:rPr>
        <w:t>이</w:t>
      </w:r>
      <w:r w:rsidR="00D3242C">
        <w:rPr>
          <w:rFonts w:hint="eastAsia"/>
        </w:rPr>
        <w:t xml:space="preserve"> </w:t>
      </w:r>
      <w:r w:rsidR="00D3242C">
        <w:rPr>
          <w:rFonts w:hint="eastAsia"/>
        </w:rPr>
        <w:t>있으면</w:t>
      </w:r>
    </w:p>
    <w:p w14:paraId="60233157" w14:textId="78CBDD0E" w:rsidR="00D3242C" w:rsidRDefault="00D3242C" w:rsidP="000877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E335ED4" w14:textId="77777777" w:rsidR="000531CC" w:rsidRDefault="000531CC" w:rsidP="000531CC"/>
    <w:p w14:paraId="41A5BDCC" w14:textId="77777777" w:rsidR="000531CC" w:rsidRDefault="000531CC" w:rsidP="000531CC">
      <w:pPr>
        <w:pStyle w:val="3"/>
      </w:pPr>
      <w:r>
        <w:rPr>
          <w:rFonts w:hint="eastAsia"/>
        </w:rPr>
        <w:t>주의</w:t>
      </w:r>
    </w:p>
    <w:p w14:paraId="0E6F0AD6" w14:textId="77777777" w:rsidR="000531CC" w:rsidRDefault="000531CC" w:rsidP="000531CC"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rPr>
          <w:rFonts w:hint="eastAsia"/>
        </w:rPr>
        <w:t>.</w:t>
      </w:r>
    </w:p>
    <w:p w14:paraId="54FF7168" w14:textId="77777777" w:rsidR="000531CC" w:rsidRDefault="000531CC" w:rsidP="000531CC">
      <w:r>
        <w:rPr>
          <w:rFonts w:hint="eastAsia"/>
        </w:rPr>
        <w:t>기본키</w:t>
      </w:r>
      <w:r>
        <w:rPr>
          <w:rFonts w:hint="eastAsia"/>
        </w:rPr>
        <w:t>(</w:t>
      </w:r>
      <w:r>
        <w:t xml:space="preserve">primary key)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6AE8F6D" w14:textId="1C526976" w:rsidR="00F17FA6" w:rsidRDefault="00F17FA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1C130F9" w14:textId="77777777" w:rsidR="000531CC" w:rsidRDefault="000531CC" w:rsidP="000531CC">
      <w:pPr>
        <w:pStyle w:val="3"/>
      </w:pPr>
      <w:r>
        <w:rPr>
          <w:rFonts w:hint="eastAsia"/>
        </w:rPr>
        <w:lastRenderedPageBreak/>
        <w:t>s</w:t>
      </w:r>
      <w:r>
        <w:t xml:space="preserve">rc/PersonTable.tsx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75B3D2BD" w14:textId="77777777" w:rsidTr="003F36B3">
        <w:tc>
          <w:tcPr>
            <w:tcW w:w="10456" w:type="dxa"/>
          </w:tcPr>
          <w:p w14:paraId="7B809B44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FD1859A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A31515"/>
                <w:kern w:val="0"/>
                <w:szCs w:val="20"/>
                <w14:ligatures w14:val="none"/>
              </w:rPr>
              <w:t>'./PersonTable.css'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3FF2F32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FC29198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= {</w:t>
            </w:r>
          </w:p>
          <w:p w14:paraId="06583496" w14:textId="77777777" w:rsidR="000531CC" w:rsidRPr="00F36A56" w:rsidRDefault="000531CC" w:rsidP="003F36B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  id: number,</w:t>
            </w:r>
          </w:p>
          <w:p w14:paraId="00E61319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157746D4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  age: number</w:t>
            </w:r>
          </w:p>
          <w:p w14:paraId="1BE4F4F5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399613FD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PersonTableProps = {</w:t>
            </w:r>
          </w:p>
          <w:p w14:paraId="4D899CD9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    persons: Person[]</w:t>
            </w:r>
          </w:p>
          <w:p w14:paraId="33532160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73432F9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8943ECB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PersonTable(props: PersonTableProps) {</w:t>
            </w:r>
          </w:p>
          <w:p w14:paraId="7A39BE65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props.persons.map(person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144A21EE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key</w:t>
            </w:r>
            <w:r w:rsidRPr="00F36A56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F36A56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F36A56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person.id </w:t>
            </w:r>
            <w:r w:rsidRPr="00F36A56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&gt;&lt;td&gt;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B04570A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08C0195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36A56">
              <w:rPr>
                <w:rFonts w:cs="굴림"/>
                <w:color w:val="A31515"/>
                <w:kern w:val="0"/>
                <w:szCs w:val="20"/>
                <w14:ligatures w14:val="none"/>
              </w:rPr>
              <w:t>"PersonTable"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625A126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&lt;tbody&gt;</w:t>
            </w:r>
          </w:p>
          <w:p w14:paraId="2CA3F790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key</w:t>
            </w:r>
            <w:r w:rsidRPr="00F36A56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F36A56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F36A56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0</w:t>
            </w:r>
            <w:r w:rsidRPr="00F36A56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&gt;&lt;td&gt;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295D111A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265D85A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&lt;/tbody&gt;</w:t>
            </w:r>
          </w:p>
          <w:p w14:paraId="4829E098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36A56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0999F047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1A38B16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A1BCD25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799CB8D" w14:textId="77777777" w:rsidR="000531CC" w:rsidRPr="00F36A56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36A56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36A5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PersonTable;</w:t>
            </w:r>
          </w:p>
          <w:p w14:paraId="3222A229" w14:textId="77777777" w:rsidR="000531CC" w:rsidRDefault="000531CC" w:rsidP="003F36B3"/>
        </w:tc>
      </w:tr>
    </w:tbl>
    <w:p w14:paraId="0EA88051" w14:textId="77777777" w:rsidR="000531CC" w:rsidRDefault="000531CC" w:rsidP="000531CC"/>
    <w:p w14:paraId="714F6D61" w14:textId="77777777" w:rsidR="000531CC" w:rsidRDefault="000531CC" w:rsidP="000531CC"/>
    <w:p w14:paraId="0F2406CC" w14:textId="77777777" w:rsidR="000531CC" w:rsidRDefault="000531CC" w:rsidP="000531CC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1CC" w14:paraId="351F2C58" w14:textId="77777777" w:rsidTr="003F36B3">
        <w:tc>
          <w:tcPr>
            <w:tcW w:w="10456" w:type="dxa"/>
          </w:tcPr>
          <w:p w14:paraId="74256A97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A7722AF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77A68EB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Person }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'./PersonTable'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E17D4F1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PersonTable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'./PersonTable'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350E5AA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1876282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1DACE18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persons1 : Person[] = [{ </w:t>
            </w:r>
            <w:r w:rsidRPr="00474E4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id: </w:t>
            </w:r>
            <w:r w:rsidRPr="00474E40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31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name: 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474E40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222169C1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   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{ </w:t>
            </w:r>
            <w:r w:rsidRPr="00474E4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id: </w:t>
            </w:r>
            <w:r w:rsidRPr="00474E40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32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name: 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474E40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76E2CE54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   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{ </w:t>
            </w:r>
            <w:r w:rsidRPr="00474E4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id: </w:t>
            </w:r>
            <w:r w:rsidRPr="00474E40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33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name: 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474E4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474E40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761255B6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persons2 = persons1.slice(</w:t>
            </w:r>
            <w:r w:rsidRPr="00474E40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86F2838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  persons2.reverse();</w:t>
            </w:r>
          </w:p>
          <w:p w14:paraId="1B66C4FD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09FCCD1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D813C87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&lt;PersonTable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E50000"/>
                <w:kern w:val="0"/>
                <w:szCs w:val="20"/>
                <w14:ligatures w14:val="none"/>
              </w:rPr>
              <w:t>persons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persons1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1FBCF47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44B8E2B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&lt;PersonTable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E50000"/>
                <w:kern w:val="0"/>
                <w:szCs w:val="20"/>
                <w14:ligatures w14:val="none"/>
              </w:rPr>
              <w:t>persons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persons2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199C404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4E40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301A75F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417E99CA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0DEAFA7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056844" w14:textId="77777777" w:rsidR="000531CC" w:rsidRPr="00474E40" w:rsidRDefault="000531CC" w:rsidP="003F36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4E4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74E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6C7DE74B" w14:textId="77777777" w:rsidR="000531CC" w:rsidRDefault="000531CC" w:rsidP="003F36B3"/>
        </w:tc>
      </w:tr>
    </w:tbl>
    <w:p w14:paraId="07F50ECE" w14:textId="5C45248F" w:rsidR="00421B1B" w:rsidRDefault="00421B1B" w:rsidP="000531CC"/>
    <w:p w14:paraId="639870B1" w14:textId="77777777" w:rsidR="00421B1B" w:rsidRDefault="00421B1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EB8369D" w14:textId="6A36B175" w:rsidR="00F80A28" w:rsidRDefault="00911C40" w:rsidP="00314A47">
      <w:pPr>
        <w:pStyle w:val="1"/>
      </w:pPr>
      <w:bookmarkStart w:id="8" w:name="_Toc145246032"/>
      <w:r>
        <w:rPr>
          <w:rFonts w:hint="eastAsia"/>
        </w:rPr>
        <w:lastRenderedPageBreak/>
        <w:t>이벤트</w:t>
      </w:r>
      <w:bookmarkEnd w:id="8"/>
    </w:p>
    <w:p w14:paraId="3C13F728" w14:textId="77777777" w:rsidR="00F80A28" w:rsidRDefault="00F80A28" w:rsidP="00F80A28"/>
    <w:p w14:paraId="64FD965E" w14:textId="65B73ACD" w:rsidR="00F80A28" w:rsidRDefault="0066548B" w:rsidP="00F80A28">
      <w:pPr>
        <w:pStyle w:val="2"/>
      </w:pPr>
      <w:bookmarkStart w:id="9" w:name="_Toc145246033"/>
      <w:r>
        <w:rPr>
          <w:rFonts w:hint="eastAsia"/>
        </w:rPr>
        <w:t>클릭 이벤트</w:t>
      </w:r>
      <w:bookmarkEnd w:id="9"/>
    </w:p>
    <w:p w14:paraId="636E5AEF" w14:textId="786A18B6" w:rsidR="00545F2D" w:rsidRDefault="0066548B" w:rsidP="0066548B">
      <w:pPr>
        <w:pStyle w:val="3"/>
      </w:pPr>
      <w:r>
        <w:rPr>
          <w:rFonts w:hint="eastAsia"/>
        </w:rPr>
        <w:t>s</w:t>
      </w:r>
      <w:r>
        <w:t xml:space="preserve">rc/App.css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548B" w14:paraId="197E6AF6" w14:textId="77777777" w:rsidTr="0066548B">
        <w:tc>
          <w:tcPr>
            <w:tcW w:w="10456" w:type="dxa"/>
          </w:tcPr>
          <w:p w14:paraId="42BDBD59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F30EA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F30EA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F30EA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F30EA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F30EA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F30EA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F30EA">
              <w:rPr>
                <w:rFonts w:cs="굴림"/>
                <w:color w:val="098658"/>
                <w:kern w:val="0"/>
                <w:szCs w:val="20"/>
                <w14:ligatures w14:val="none"/>
              </w:rPr>
              <w:t>8px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CA1E295" w14:textId="77777777" w:rsidR="0066548B" w:rsidRPr="00AF30EA" w:rsidRDefault="0066548B" w:rsidP="0066548B"/>
        </w:tc>
      </w:tr>
    </w:tbl>
    <w:p w14:paraId="3B5413D4" w14:textId="77777777" w:rsidR="0066548B" w:rsidRDefault="0066548B" w:rsidP="0066548B"/>
    <w:p w14:paraId="6673505F" w14:textId="00E39550" w:rsidR="00AF30EA" w:rsidRDefault="00AF30EA" w:rsidP="00AF30EA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30EA" w14:paraId="7193BD9B" w14:textId="77777777" w:rsidTr="00AF30EA">
        <w:tc>
          <w:tcPr>
            <w:tcW w:w="10456" w:type="dxa"/>
          </w:tcPr>
          <w:p w14:paraId="3E45CB0A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8B1E18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20E41ED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041EAE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4119BD2C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onClickHandler = () 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alert(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버튼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1 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클릭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37B1129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34E1301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53C07A6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F30E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onClickHandler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1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AFE2F91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F30E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alert(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버튼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2 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클릭</w:t>
            </w:r>
            <w:r w:rsidRPr="00AF30EA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2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473935C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F30E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0E9076A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6CE42EE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1EA5AA2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6A3DF35" w14:textId="77777777" w:rsidR="00AF30EA" w:rsidRPr="00AF30EA" w:rsidRDefault="00AF30EA" w:rsidP="00AF30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F30E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F30E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7F8377B1" w14:textId="77777777" w:rsidR="00AF30EA" w:rsidRDefault="00AF30EA" w:rsidP="00AF30EA"/>
        </w:tc>
      </w:tr>
    </w:tbl>
    <w:p w14:paraId="7CD1107F" w14:textId="77777777" w:rsidR="00AF30EA" w:rsidRDefault="00AF30EA" w:rsidP="00AF30EA"/>
    <w:p w14:paraId="42343E19" w14:textId="3FA14802" w:rsidR="00853B55" w:rsidRDefault="00853B55" w:rsidP="00853B55">
      <w:pPr>
        <w:pStyle w:val="3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14:paraId="7BDD739A" w14:textId="44D1CCB9" w:rsidR="00623BD1" w:rsidRDefault="00AF30EA" w:rsidP="005502F4">
      <w:r>
        <w:t>HTML</w:t>
      </w:r>
      <w:r w:rsidR="00B941C5">
        <w:t xml:space="preserve"> DOM </w:t>
      </w:r>
      <w:r w:rsidR="00B941C5">
        <w:rPr>
          <w:rFonts w:hint="eastAsia"/>
        </w:rPr>
        <w:t>객체</w:t>
      </w:r>
      <w:r w:rsidR="00B941C5">
        <w:rPr>
          <w:rFonts w:hint="eastAsia"/>
        </w:rPr>
        <w:t xml:space="preserve"> </w:t>
      </w:r>
      <w:r w:rsidR="00B941C5">
        <w:rPr>
          <w:rFonts w:hint="eastAsia"/>
        </w:rPr>
        <w:t>이벤트</w:t>
      </w:r>
      <w:r w:rsidR="00B941C5">
        <w:rPr>
          <w:rFonts w:hint="eastAsia"/>
        </w:rPr>
        <w:t xml:space="preserve"> </w:t>
      </w:r>
      <w:r w:rsidR="00B941C5">
        <w:rPr>
          <w:rFonts w:hint="eastAsia"/>
        </w:rPr>
        <w:t>이름과</w:t>
      </w:r>
      <w:r w:rsidR="00B941C5">
        <w:rPr>
          <w:rFonts w:hint="eastAsia"/>
        </w:rPr>
        <w:t xml:space="preserve"> V</w:t>
      </w:r>
      <w:r w:rsidR="00B941C5">
        <w:t xml:space="preserve">irtual DOM </w:t>
      </w:r>
      <w:r w:rsidR="00B941C5">
        <w:rPr>
          <w:rFonts w:hint="eastAsia"/>
        </w:rPr>
        <w:t>이벤트</w:t>
      </w:r>
      <w:r w:rsidR="00B941C5">
        <w:rPr>
          <w:rFonts w:hint="eastAsia"/>
        </w:rPr>
        <w:t xml:space="preserve"> </w:t>
      </w:r>
      <w:r w:rsidR="00B941C5">
        <w:rPr>
          <w:rFonts w:hint="eastAsia"/>
        </w:rPr>
        <w:t>이름이</w:t>
      </w:r>
      <w:r w:rsidR="00B941C5">
        <w:rPr>
          <w:rFonts w:hint="eastAsia"/>
        </w:rPr>
        <w:t xml:space="preserve"> </w:t>
      </w:r>
      <w:r w:rsidR="00B941C5">
        <w:rPr>
          <w:rFonts w:hint="eastAsia"/>
        </w:rPr>
        <w:t>약간</w:t>
      </w:r>
      <w:r w:rsidR="00B941C5">
        <w:rPr>
          <w:rFonts w:hint="eastAsia"/>
        </w:rPr>
        <w:t xml:space="preserve"> </w:t>
      </w:r>
      <w:r w:rsidR="00B941C5">
        <w:rPr>
          <w:rFonts w:hint="eastAsia"/>
        </w:rPr>
        <w:t>다르다</w:t>
      </w:r>
      <w:r w:rsidR="00B941C5">
        <w:rPr>
          <w:rFonts w:hint="eastAsia"/>
        </w:rPr>
        <w:t>.</w:t>
      </w:r>
    </w:p>
    <w:p w14:paraId="2120D7F2" w14:textId="56EF6CB0" w:rsidR="00B941C5" w:rsidRDefault="00D2611B" w:rsidP="005502F4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이벤트의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이지만</w:t>
      </w:r>
      <w:r>
        <w:rPr>
          <w:rFonts w:hint="eastAsia"/>
        </w:rPr>
        <w:t>,</w:t>
      </w:r>
      <w:r>
        <w:t xml:space="preserve"> </w:t>
      </w:r>
    </w:p>
    <w:p w14:paraId="71812FF8" w14:textId="77777777" w:rsidR="00693BD2" w:rsidRDefault="00D2611B" w:rsidP="005502F4">
      <w:r>
        <w:rPr>
          <w:rFonts w:hint="eastAsia"/>
        </w:rPr>
        <w:t>V</w:t>
      </w:r>
      <w:r>
        <w:t>irtual DOM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640B1FCA" w14:textId="41B3C0D8" w:rsidR="00D2611B" w:rsidRPr="00B941C5" w:rsidRDefault="00693BD2" w:rsidP="005502F4">
      <w:r>
        <w:rPr>
          <w:rFonts w:hint="eastAsia"/>
        </w:rPr>
        <w:t>V</w:t>
      </w:r>
      <w:r>
        <w:t xml:space="preserve">irtual DOM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 w:rsidR="00D2611B">
        <w:rPr>
          <w:rFonts w:hint="eastAsia"/>
        </w:rPr>
        <w:t>카멜</w:t>
      </w:r>
      <w:r w:rsidR="00D2611B">
        <w:rPr>
          <w:rFonts w:hint="eastAsia"/>
        </w:rPr>
        <w:t xml:space="preserve"> </w:t>
      </w:r>
      <w:r w:rsidR="00D2611B">
        <w:rPr>
          <w:rFonts w:hint="eastAsia"/>
        </w:rPr>
        <w:t>케이스</w:t>
      </w:r>
      <w:r>
        <w:rPr>
          <w:rFonts w:hint="eastAsia"/>
        </w:rPr>
        <w:t>(</w:t>
      </w:r>
      <w:r>
        <w:t>camel case)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BCAD1F8" w14:textId="77777777" w:rsidR="00B04C23" w:rsidRDefault="00B04C23" w:rsidP="00B04C23"/>
    <w:p w14:paraId="3AAC6C66" w14:textId="12B070B7" w:rsidR="00693BD2" w:rsidRDefault="00D44D4C" w:rsidP="00D44D4C">
      <w:pPr>
        <w:pStyle w:val="3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F0F1F39" w14:textId="7D83B2CB" w:rsidR="00D44D4C" w:rsidRDefault="00D44D4C" w:rsidP="00D44D4C">
      <w:r>
        <w:rPr>
          <w:rFonts w:hint="eastAsia"/>
        </w:rPr>
        <w:t>o</w:t>
      </w:r>
      <w:r>
        <w:t xml:space="preserve">nClick </w:t>
      </w:r>
      <w:r>
        <w:rPr>
          <w:rFonts w:hint="eastAsia"/>
        </w:rPr>
        <w:t>이벤트의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="006F6F73">
        <w:rPr>
          <w:rFonts w:hint="eastAsia"/>
        </w:rPr>
        <w:t>자바스크립트</w:t>
      </w:r>
      <w:r w:rsidR="006F6F73">
        <w:rPr>
          <w:rFonts w:hint="eastAsia"/>
        </w:rPr>
        <w:t xml:space="preserve"> </w:t>
      </w:r>
      <w:r>
        <w:rPr>
          <w:rFonts w:hint="eastAsia"/>
        </w:rPr>
        <w:t>함수이어야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1E8EEBF" w14:textId="6B99FD33" w:rsidR="006F6F73" w:rsidRDefault="006F6F73" w:rsidP="00D44D4C"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 w:rsidR="00B01107">
        <w:rPr>
          <w:rFonts w:hint="eastAsia"/>
        </w:rPr>
        <w:t>자바스크립트</w:t>
      </w:r>
      <w:r w:rsidR="00B01107">
        <w:rPr>
          <w:rFonts w:hint="eastAsia"/>
        </w:rPr>
        <w:t xml:space="preserve"> </w:t>
      </w:r>
      <w:r w:rsidR="00B01107">
        <w:rPr>
          <w:rFonts w:hint="eastAsia"/>
        </w:rPr>
        <w:t>코드이므로</w:t>
      </w:r>
      <w:r w:rsidR="00B01107">
        <w:rPr>
          <w:rFonts w:hint="eastAsia"/>
        </w:rPr>
        <w:t xml:space="preserve"> </w:t>
      </w:r>
      <w:r w:rsidR="00B01107">
        <w:t xml:space="preserve">{ } </w:t>
      </w:r>
      <w:r w:rsidR="00B01107">
        <w:rPr>
          <w:rFonts w:hint="eastAsia"/>
        </w:rPr>
        <w:t>괄호로</w:t>
      </w:r>
      <w:r w:rsidR="00B01107">
        <w:rPr>
          <w:rFonts w:hint="eastAsia"/>
        </w:rPr>
        <w:t xml:space="preserve"> </w:t>
      </w:r>
      <w:r w:rsidR="00B01107">
        <w:rPr>
          <w:rFonts w:hint="eastAsia"/>
        </w:rPr>
        <w:t>감싸야</w:t>
      </w:r>
      <w:r w:rsidR="00B01107">
        <w:rPr>
          <w:rFonts w:hint="eastAsia"/>
        </w:rPr>
        <w:t xml:space="preserve"> </w:t>
      </w:r>
      <w:r w:rsidR="00B01107">
        <w:rPr>
          <w:rFonts w:hint="eastAsia"/>
        </w:rPr>
        <w:t>한다</w:t>
      </w:r>
      <w:r w:rsidR="00B01107">
        <w:rPr>
          <w:rFonts w:hint="eastAsia"/>
        </w:rPr>
        <w:t>.</w:t>
      </w:r>
    </w:p>
    <w:p w14:paraId="7E14BE1E" w14:textId="77777777" w:rsidR="00B01107" w:rsidRPr="00B01107" w:rsidRDefault="00B01107" w:rsidP="00D44D4C"/>
    <w:p w14:paraId="7D53BAD8" w14:textId="345F9FC0" w:rsidR="00951955" w:rsidRPr="00AF30EA" w:rsidRDefault="00951955" w:rsidP="0095195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F30EA">
        <w:rPr>
          <w:rFonts w:cs="굴림"/>
          <w:color w:val="0000FF"/>
          <w:kern w:val="0"/>
          <w:szCs w:val="20"/>
          <w14:ligatures w14:val="none"/>
        </w:rPr>
        <w:t>const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onClickHandler = () </w:t>
      </w:r>
      <w:r w:rsidRPr="00AF30EA">
        <w:rPr>
          <w:rFonts w:cs="굴림"/>
          <w:color w:val="0000FF"/>
          <w:kern w:val="0"/>
          <w:szCs w:val="20"/>
          <w14:ligatures w14:val="none"/>
        </w:rPr>
        <w:t>=&gt;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alert(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A31515"/>
          <w:kern w:val="0"/>
          <w:szCs w:val="20"/>
          <w14:ligatures w14:val="none"/>
        </w:rPr>
        <w:t>버튼</w:t>
      </w:r>
      <w:r w:rsidRPr="00AF30EA">
        <w:rPr>
          <w:rFonts w:cs="굴림"/>
          <w:color w:val="A31515"/>
          <w:kern w:val="0"/>
          <w:szCs w:val="20"/>
          <w14:ligatures w14:val="none"/>
        </w:rPr>
        <w:t xml:space="preserve">1 </w:t>
      </w:r>
      <w:r w:rsidRPr="00AF30EA">
        <w:rPr>
          <w:rFonts w:cs="굴림"/>
          <w:color w:val="A31515"/>
          <w:kern w:val="0"/>
          <w:szCs w:val="20"/>
          <w14:ligatures w14:val="none"/>
        </w:rPr>
        <w:t>클릭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000000"/>
          <w:kern w:val="0"/>
          <w:szCs w:val="20"/>
          <w14:ligatures w14:val="none"/>
        </w:rPr>
        <w:t>);</w:t>
      </w:r>
    </w:p>
    <w:p w14:paraId="54843A5E" w14:textId="11B49AAD" w:rsidR="00D44D4C" w:rsidRPr="00D44D4C" w:rsidRDefault="000F0F15" w:rsidP="00D44D4C">
      <w:r>
        <w:rPr>
          <w:rFonts w:hint="eastAsia"/>
        </w:rPr>
        <w:t xml:space="preserve"> </w:t>
      </w:r>
      <w:r>
        <w:t xml:space="preserve"> </w:t>
      </w:r>
      <w:r w:rsidR="00951955">
        <w:rPr>
          <w:rFonts w:hint="eastAsia"/>
        </w:rPr>
        <w:t>위와</w:t>
      </w:r>
      <w:r w:rsidR="00951955">
        <w:rPr>
          <w:rFonts w:hint="eastAsia"/>
        </w:rPr>
        <w:t xml:space="preserve"> </w:t>
      </w:r>
      <w:r w:rsidR="00951955">
        <w:rPr>
          <w:rFonts w:hint="eastAsia"/>
        </w:rPr>
        <w:t>같이</w:t>
      </w:r>
      <w:r w:rsidR="00951955">
        <w:rPr>
          <w:rFonts w:hint="eastAsia"/>
        </w:rPr>
        <w:t xml:space="preserve"> </w:t>
      </w:r>
      <w:r w:rsidR="00951955">
        <w:rPr>
          <w:rFonts w:hint="eastAsia"/>
        </w:rPr>
        <w:t>함수를</w:t>
      </w:r>
      <w:r w:rsidR="00951955">
        <w:rPr>
          <w:rFonts w:hint="eastAsia"/>
        </w:rPr>
        <w:t xml:space="preserve"> </w:t>
      </w:r>
      <w:r w:rsidR="00951955">
        <w:rPr>
          <w:rFonts w:hint="eastAsia"/>
        </w:rPr>
        <w:t>미리</w:t>
      </w:r>
      <w:r w:rsidR="00951955"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지정해줄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4CC89F60" w14:textId="067285F1" w:rsidR="000F0F15" w:rsidRPr="00AF30EA" w:rsidRDefault="000F0F15" w:rsidP="000F0F1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F30EA">
        <w:rPr>
          <w:rFonts w:cs="굴림"/>
          <w:color w:val="800000"/>
          <w:kern w:val="0"/>
          <w:szCs w:val="20"/>
          <w14:ligatures w14:val="none"/>
        </w:rPr>
        <w:t>&lt;button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F30EA">
        <w:rPr>
          <w:rFonts w:cs="굴림"/>
          <w:color w:val="E50000"/>
          <w:kern w:val="0"/>
          <w:szCs w:val="20"/>
          <w14:ligatures w14:val="none"/>
        </w:rPr>
        <w:t>onClick</w:t>
      </w:r>
      <w:r w:rsidRPr="00AF30EA">
        <w:rPr>
          <w:rFonts w:cs="굴림"/>
          <w:color w:val="000000"/>
          <w:kern w:val="0"/>
          <w:szCs w:val="20"/>
          <w14:ligatures w14:val="none"/>
        </w:rPr>
        <w:t>=</w:t>
      </w:r>
      <w:r w:rsidRPr="00AF30EA">
        <w:rPr>
          <w:rFonts w:cs="굴림"/>
          <w:color w:val="0000FF"/>
          <w:kern w:val="0"/>
          <w:szCs w:val="20"/>
          <w14:ligatures w14:val="none"/>
        </w:rPr>
        <w:t>{</w:t>
      </w:r>
      <w:r w:rsidRPr="00AF30EA">
        <w:rPr>
          <w:rFonts w:cs="굴림"/>
          <w:color w:val="000000"/>
          <w:kern w:val="0"/>
          <w:szCs w:val="20"/>
          <w14:ligatures w14:val="none"/>
        </w:rPr>
        <w:t>onClickHandler</w:t>
      </w:r>
      <w:r w:rsidRPr="00AF30EA">
        <w:rPr>
          <w:rFonts w:cs="굴림"/>
          <w:color w:val="0000FF"/>
          <w:kern w:val="0"/>
          <w:szCs w:val="20"/>
          <w14:ligatures w14:val="none"/>
        </w:rPr>
        <w:t>}</w:t>
      </w:r>
      <w:r w:rsidRPr="00AF30EA">
        <w:rPr>
          <w:rFonts w:cs="굴림"/>
          <w:color w:val="800000"/>
          <w:kern w:val="0"/>
          <w:szCs w:val="20"/>
          <w14:ligatures w14:val="none"/>
        </w:rPr>
        <w:t>&gt;</w:t>
      </w:r>
      <w:r w:rsidRPr="00AF30EA">
        <w:rPr>
          <w:rFonts w:cs="굴림"/>
          <w:color w:val="000000"/>
          <w:kern w:val="0"/>
          <w:szCs w:val="20"/>
          <w14:ligatures w14:val="none"/>
        </w:rPr>
        <w:t>버튼</w:t>
      </w:r>
      <w:r w:rsidRPr="00AF30EA">
        <w:rPr>
          <w:rFonts w:cs="굴림"/>
          <w:color w:val="000000"/>
          <w:kern w:val="0"/>
          <w:szCs w:val="20"/>
          <w14:ligatures w14:val="none"/>
        </w:rPr>
        <w:t>1</w:t>
      </w:r>
      <w:r w:rsidRPr="00AF30EA">
        <w:rPr>
          <w:rFonts w:cs="굴림"/>
          <w:color w:val="800000"/>
          <w:kern w:val="0"/>
          <w:szCs w:val="20"/>
          <w14:ligatures w14:val="none"/>
        </w:rPr>
        <w:t>&lt;/button&gt;</w:t>
      </w:r>
    </w:p>
    <w:p w14:paraId="6E8EB537" w14:textId="77777777" w:rsidR="00B45202" w:rsidRDefault="00B45202" w:rsidP="00B45202"/>
    <w:p w14:paraId="339A59BA" w14:textId="6BE55BEA" w:rsidR="000F0F15" w:rsidRDefault="003C61DE" w:rsidP="00B45202"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C4F278" w14:textId="696C8E58" w:rsidR="000F0F15" w:rsidRPr="00AF30EA" w:rsidRDefault="000F0F15" w:rsidP="000F0F1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F30EA">
        <w:rPr>
          <w:rFonts w:cs="굴림"/>
          <w:color w:val="800000"/>
          <w:kern w:val="0"/>
          <w:szCs w:val="20"/>
          <w14:ligatures w14:val="none"/>
        </w:rPr>
        <w:t>&lt;button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F30EA">
        <w:rPr>
          <w:rFonts w:cs="굴림"/>
          <w:color w:val="E50000"/>
          <w:kern w:val="0"/>
          <w:szCs w:val="20"/>
          <w14:ligatures w14:val="none"/>
        </w:rPr>
        <w:t>onClick</w:t>
      </w:r>
      <w:r w:rsidRPr="00AF30EA">
        <w:rPr>
          <w:rFonts w:cs="굴림"/>
          <w:color w:val="000000"/>
          <w:kern w:val="0"/>
          <w:szCs w:val="20"/>
          <w14:ligatures w14:val="none"/>
        </w:rPr>
        <w:t>=</w:t>
      </w:r>
      <w:r w:rsidRPr="00AF30EA">
        <w:rPr>
          <w:rFonts w:cs="굴림"/>
          <w:color w:val="0000FF"/>
          <w:kern w:val="0"/>
          <w:szCs w:val="20"/>
          <w14:ligatures w14:val="none"/>
        </w:rPr>
        <w:t>{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() </w:t>
      </w:r>
      <w:r w:rsidRPr="00AF30EA">
        <w:rPr>
          <w:rFonts w:cs="굴림"/>
          <w:color w:val="0000FF"/>
          <w:kern w:val="0"/>
          <w:szCs w:val="20"/>
          <w14:ligatures w14:val="none"/>
        </w:rPr>
        <w:t>=&gt;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alert(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A31515"/>
          <w:kern w:val="0"/>
          <w:szCs w:val="20"/>
          <w14:ligatures w14:val="none"/>
        </w:rPr>
        <w:t>버튼</w:t>
      </w:r>
      <w:r w:rsidRPr="00AF30EA">
        <w:rPr>
          <w:rFonts w:cs="굴림"/>
          <w:color w:val="A31515"/>
          <w:kern w:val="0"/>
          <w:szCs w:val="20"/>
          <w14:ligatures w14:val="none"/>
        </w:rPr>
        <w:t xml:space="preserve">2 </w:t>
      </w:r>
      <w:r w:rsidRPr="00AF30EA">
        <w:rPr>
          <w:rFonts w:cs="굴림"/>
          <w:color w:val="A31515"/>
          <w:kern w:val="0"/>
          <w:szCs w:val="20"/>
          <w14:ligatures w14:val="none"/>
        </w:rPr>
        <w:t>클릭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000000"/>
          <w:kern w:val="0"/>
          <w:szCs w:val="20"/>
          <w14:ligatures w14:val="none"/>
        </w:rPr>
        <w:t>)</w:t>
      </w:r>
      <w:r w:rsidRPr="00AF30EA">
        <w:rPr>
          <w:rFonts w:cs="굴림"/>
          <w:color w:val="0000FF"/>
          <w:kern w:val="0"/>
          <w:szCs w:val="20"/>
          <w14:ligatures w14:val="none"/>
        </w:rPr>
        <w:t>}</w:t>
      </w:r>
      <w:r w:rsidRPr="00AF30EA">
        <w:rPr>
          <w:rFonts w:cs="굴림"/>
          <w:color w:val="800000"/>
          <w:kern w:val="0"/>
          <w:szCs w:val="20"/>
          <w14:ligatures w14:val="none"/>
        </w:rPr>
        <w:t>&gt;</w:t>
      </w:r>
      <w:r w:rsidRPr="00AF30EA">
        <w:rPr>
          <w:rFonts w:cs="굴림"/>
          <w:color w:val="000000"/>
          <w:kern w:val="0"/>
          <w:szCs w:val="20"/>
          <w14:ligatures w14:val="none"/>
        </w:rPr>
        <w:t>버튼</w:t>
      </w:r>
      <w:r w:rsidRPr="00AF30EA">
        <w:rPr>
          <w:rFonts w:cs="굴림"/>
          <w:color w:val="000000"/>
          <w:kern w:val="0"/>
          <w:szCs w:val="20"/>
          <w14:ligatures w14:val="none"/>
        </w:rPr>
        <w:t>2</w:t>
      </w:r>
      <w:r w:rsidRPr="00AF30EA">
        <w:rPr>
          <w:rFonts w:cs="굴림"/>
          <w:color w:val="800000"/>
          <w:kern w:val="0"/>
          <w:szCs w:val="20"/>
          <w14:ligatures w14:val="none"/>
        </w:rPr>
        <w:t>&lt;/button&gt;</w:t>
      </w:r>
    </w:p>
    <w:p w14:paraId="568E49C1" w14:textId="77777777" w:rsidR="000F0F15" w:rsidRDefault="000F0F15" w:rsidP="00B45202"/>
    <w:p w14:paraId="2698F6E3" w14:textId="48A55A0E" w:rsidR="00314ADA" w:rsidRDefault="002E5C29" w:rsidP="005502F4">
      <w:r>
        <w:rPr>
          <w:noProof/>
        </w:rPr>
        <w:drawing>
          <wp:inline distT="0" distB="0" distL="0" distR="0" wp14:anchorId="0E71C93D" wp14:editId="17387400">
            <wp:extent cx="4162348" cy="1661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39" cy="16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EABC" w14:textId="77777777" w:rsidR="003C61DE" w:rsidRDefault="003C61DE" w:rsidP="005502F4"/>
    <w:p w14:paraId="7A6022C6" w14:textId="49CC3866" w:rsidR="00CA11DF" w:rsidRDefault="00CA11D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A9C70A1" w14:textId="0B1CA5C3" w:rsidR="00CB0411" w:rsidRDefault="00CA11DF" w:rsidP="00CA11DF">
      <w:pPr>
        <w:pStyle w:val="2"/>
      </w:pPr>
      <w:bookmarkStart w:id="10" w:name="_Toc145246034"/>
      <w:r>
        <w:rPr>
          <w:rFonts w:hint="eastAsia"/>
        </w:rPr>
        <w:lastRenderedPageBreak/>
        <w:t>변수값 변경</w:t>
      </w:r>
      <w:bookmarkEnd w:id="10"/>
    </w:p>
    <w:p w14:paraId="2E22CD28" w14:textId="68190982" w:rsidR="00CA11DF" w:rsidRDefault="00CA11DF" w:rsidP="00CA11DF">
      <w:pPr>
        <w:pStyle w:val="3"/>
      </w:pPr>
      <w:r>
        <w:rPr>
          <w:rFonts w:hint="eastAsia"/>
        </w:rPr>
        <w:t>s</w:t>
      </w:r>
      <w:r>
        <w:t xml:space="preserve">rc/App.css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11DF" w14:paraId="570F27E4" w14:textId="77777777" w:rsidTr="00CA11DF">
        <w:tc>
          <w:tcPr>
            <w:tcW w:w="10456" w:type="dxa"/>
          </w:tcPr>
          <w:p w14:paraId="45E2F570" w14:textId="77777777" w:rsidR="00CA11DF" w:rsidRPr="00CA11DF" w:rsidRDefault="00CA11DF" w:rsidP="00CA11D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11DF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CA11DF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A11DF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A11DF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8px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EEE92AB" w14:textId="77777777" w:rsidR="00CA11DF" w:rsidRPr="00CA11DF" w:rsidRDefault="00CA11DF" w:rsidP="00CA11D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11DF">
              <w:rPr>
                <w:rFonts w:cs="굴림"/>
                <w:color w:val="800000"/>
                <w:kern w:val="0"/>
                <w:szCs w:val="20"/>
                <w14:ligatures w14:val="none"/>
              </w:rPr>
              <w:t>p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CA11DF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20pt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A11DF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0px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A11DF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CA11D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8D88FBD" w14:textId="77777777" w:rsidR="00CA11DF" w:rsidRPr="00CA11DF" w:rsidRDefault="00CA11DF" w:rsidP="00CA11DF"/>
        </w:tc>
      </w:tr>
    </w:tbl>
    <w:p w14:paraId="34CFA0C6" w14:textId="77777777" w:rsidR="00CA11DF" w:rsidRDefault="00CA11DF" w:rsidP="00CA11DF"/>
    <w:p w14:paraId="7E3FD4D3" w14:textId="567B04AB" w:rsidR="00CA11DF" w:rsidRDefault="00CA11DF" w:rsidP="00CA11DF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11DF" w14:paraId="686AE86A" w14:textId="77777777" w:rsidTr="00CA11DF">
        <w:tc>
          <w:tcPr>
            <w:tcW w:w="10456" w:type="dxa"/>
          </w:tcPr>
          <w:p w14:paraId="7049788A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760C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DA22FC8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760C3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20FE9FD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790830D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E005208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= </w:t>
            </w:r>
            <w:r w:rsidRPr="00C760C3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D57BB40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()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++count; console.log(count); };</w:t>
            </w:r>
          </w:p>
          <w:p w14:paraId="79B73E85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decrease = ()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--count; console.log(count); };</w:t>
            </w:r>
          </w:p>
          <w:p w14:paraId="05E65DF8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1AFAB10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7B4278F3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4026F119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760C3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increase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증가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0FC186F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760C3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decrease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감소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524237AF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760C3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15F1ADA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4895F4B6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BD9C9F3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D255555" w14:textId="77777777" w:rsidR="00C760C3" w:rsidRPr="00C760C3" w:rsidRDefault="00C760C3" w:rsidP="00C760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760C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760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2FA502D8" w14:textId="77777777" w:rsidR="00CA11DF" w:rsidRDefault="00CA11DF" w:rsidP="00CA11DF"/>
        </w:tc>
      </w:tr>
    </w:tbl>
    <w:p w14:paraId="63A2FCEA" w14:textId="77777777" w:rsidR="00CA11DF" w:rsidRDefault="00CA11DF" w:rsidP="00CA11DF"/>
    <w:p w14:paraId="393556BB" w14:textId="0A800865" w:rsidR="00CA11DF" w:rsidRDefault="00C760C3" w:rsidP="00CA11DF">
      <w:r>
        <w:rPr>
          <w:noProof/>
          <w14:ligatures w14:val="none"/>
        </w:rPr>
        <w:drawing>
          <wp:inline distT="0" distB="0" distL="0" distR="0" wp14:anchorId="6CCEB313" wp14:editId="6941F9D1">
            <wp:extent cx="3160166" cy="1611559"/>
            <wp:effectExtent l="0" t="0" r="254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339" cy="16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BF31" w14:textId="77777777" w:rsidR="00C760C3" w:rsidRDefault="00C760C3" w:rsidP="00CA11DF"/>
    <w:p w14:paraId="52D87449" w14:textId="61CCD0C6" w:rsidR="009213DB" w:rsidRDefault="00C760C3" w:rsidP="00CA11DF"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t xml:space="preserve"> increase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</w:t>
      </w:r>
      <w:r w:rsidR="009213DB">
        <w:rPr>
          <w:rFonts w:hint="eastAsia"/>
        </w:rPr>
        <w:t>어</w:t>
      </w:r>
      <w:r w:rsidR="009213DB">
        <w:rPr>
          <w:rFonts w:hint="eastAsia"/>
        </w:rPr>
        <w:t xml:space="preserve"> </w:t>
      </w:r>
      <w:r w:rsidR="009213DB">
        <w:t xml:space="preserve">++count </w:t>
      </w:r>
      <w:r w:rsidR="009213DB">
        <w:rPr>
          <w:rFonts w:hint="eastAsia"/>
        </w:rPr>
        <w:t>된다</w:t>
      </w:r>
      <w:r w:rsidR="009213DB">
        <w:rPr>
          <w:rFonts w:hint="eastAsia"/>
        </w:rPr>
        <w:t>.</w:t>
      </w:r>
    </w:p>
    <w:p w14:paraId="7B68F953" w14:textId="7E4FA89E" w:rsidR="009213DB" w:rsidRDefault="009213DB" w:rsidP="00CA11DF">
      <w:r>
        <w:rPr>
          <w:rFonts w:hint="eastAsia"/>
        </w:rPr>
        <w:t>감소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decrease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>
        <w:t xml:space="preserve">--count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D8F3D11" w14:textId="77777777" w:rsidR="009213DB" w:rsidRDefault="009213DB" w:rsidP="00CA11DF"/>
    <w:p w14:paraId="002B4011" w14:textId="1B135BE2" w:rsidR="00954BE2" w:rsidRDefault="00954BE2" w:rsidP="00954BE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Pr="00C760C3">
        <w:rPr>
          <w:rFonts w:cs="굴림"/>
          <w:color w:val="800000"/>
          <w:kern w:val="0"/>
          <w:szCs w:val="20"/>
          <w14:ligatures w14:val="none"/>
        </w:rPr>
        <w:t>&lt;p&gt;</w:t>
      </w:r>
      <w:r w:rsidRPr="00C760C3">
        <w:rPr>
          <w:rFonts w:cs="굴림"/>
          <w:color w:val="0000FF"/>
          <w:kern w:val="0"/>
          <w:szCs w:val="20"/>
          <w14:ligatures w14:val="none"/>
        </w:rPr>
        <w:t>{</w:t>
      </w:r>
      <w:r w:rsidRPr="00C760C3">
        <w:rPr>
          <w:rFonts w:cs="굴림"/>
          <w:color w:val="000000"/>
          <w:kern w:val="0"/>
          <w:szCs w:val="20"/>
          <w14:ligatures w14:val="none"/>
        </w:rPr>
        <w:t xml:space="preserve"> count </w:t>
      </w:r>
      <w:r w:rsidRPr="00C760C3">
        <w:rPr>
          <w:rFonts w:cs="굴림"/>
          <w:color w:val="0000FF"/>
          <w:kern w:val="0"/>
          <w:szCs w:val="20"/>
          <w14:ligatures w14:val="none"/>
        </w:rPr>
        <w:t>}</w:t>
      </w:r>
      <w:r w:rsidRPr="00C760C3">
        <w:rPr>
          <w:rFonts w:cs="굴림"/>
          <w:color w:val="800000"/>
          <w:kern w:val="0"/>
          <w:szCs w:val="20"/>
          <w14:ligatures w14:val="none"/>
        </w:rPr>
        <w:t>&lt;/p&gt;</w:t>
      </w:r>
      <w:r>
        <w:rPr>
          <w:rFonts w:cs="굴림"/>
          <w:color w:val="800000"/>
          <w:kern w:val="0"/>
          <w:szCs w:val="20"/>
          <w14:ligatures w14:val="none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변수값이</w:t>
      </w:r>
      <w:r>
        <w:rPr>
          <w:rFonts w:hint="eastAsia"/>
        </w:rPr>
        <w:t xml:space="preserve"> </w:t>
      </w:r>
      <w:r>
        <w:rPr>
          <w:rFonts w:hint="eastAsia"/>
        </w:rPr>
        <w:t>출력되어야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51AA944" w14:textId="77777777" w:rsidR="00954BE2" w:rsidRDefault="00954BE2" w:rsidP="00954BE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76902F14" w14:textId="3D13B97B" w:rsidR="00954BE2" w:rsidRDefault="00954BE2" w:rsidP="00954BE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클릭해되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변수값</w:t>
      </w:r>
      <w:r>
        <w:rPr>
          <w:rFonts w:hint="eastAsia"/>
        </w:rPr>
        <w:t xml:space="preserve"> </w:t>
      </w:r>
      <w:r>
        <w:rPr>
          <w:rFonts w:hint="eastAsia"/>
        </w:rPr>
        <w:t>출력에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64D8332" w14:textId="77777777" w:rsidR="00954BE2" w:rsidRDefault="00954BE2" w:rsidP="00954BE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0043F051" w14:textId="4404D22E" w:rsidR="006F634C" w:rsidRPr="00C760C3" w:rsidRDefault="006F634C" w:rsidP="00954BE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noProof/>
          <w14:ligatures w14:val="none"/>
        </w:rPr>
        <w:lastRenderedPageBreak/>
        <w:drawing>
          <wp:inline distT="0" distB="0" distL="0" distR="0" wp14:anchorId="07FFF4EC" wp14:editId="0163BCC8">
            <wp:extent cx="4476750" cy="2838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4C1" w14:textId="762A36E8" w:rsidR="00954BE2" w:rsidRDefault="006F634C" w:rsidP="00CA11DF">
      <w:r>
        <w:rPr>
          <w:rFonts w:hint="eastAsia"/>
        </w:rPr>
        <w:t>개발자창의</w:t>
      </w:r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열어보면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클릭될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변수값이</w:t>
      </w:r>
      <w:r>
        <w:rPr>
          <w:rFonts w:hint="eastAsia"/>
        </w:rPr>
        <w:t xml:space="preserve"> </w:t>
      </w:r>
      <w:r>
        <w:rPr>
          <w:rFonts w:hint="eastAsia"/>
        </w:rPr>
        <w:t>변경되고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BDC34A8" w14:textId="77777777" w:rsidR="006F634C" w:rsidRDefault="006F634C" w:rsidP="00CA11DF"/>
    <w:p w14:paraId="09F1ECC9" w14:textId="3052F225" w:rsidR="006F634C" w:rsidRDefault="006F634C" w:rsidP="00CA11DF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변경되었지만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그려지지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)</w:t>
      </w:r>
    </w:p>
    <w:p w14:paraId="635B3F32" w14:textId="77777777" w:rsidR="006F634C" w:rsidRDefault="006F634C" w:rsidP="00CA11DF"/>
    <w:p w14:paraId="5899DC2C" w14:textId="3DB4953E" w:rsidR="006F634C" w:rsidRDefault="007D3503" w:rsidP="00CA11DF">
      <w:r>
        <w:rPr>
          <w:rFonts w:hint="eastAsia"/>
        </w:rPr>
        <w:t>변수값이</w:t>
      </w:r>
      <w:r>
        <w:rPr>
          <w:rFonts w:hint="eastAsia"/>
        </w:rPr>
        <w:t xml:space="preserve"> </w:t>
      </w:r>
      <w:r>
        <w:rPr>
          <w:rFonts w:hint="eastAsia"/>
        </w:rPr>
        <w:t>변경되다고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B073743" w14:textId="77777777" w:rsidR="00FE614F" w:rsidRDefault="00FE614F" w:rsidP="00CA11DF"/>
    <w:p w14:paraId="64F31381" w14:textId="77777777" w:rsidR="00846E88" w:rsidRDefault="00846E88" w:rsidP="00CA11DF"/>
    <w:p w14:paraId="21E0C850" w14:textId="77777777" w:rsidR="00846E88" w:rsidRDefault="00846E88" w:rsidP="00CA11DF"/>
    <w:p w14:paraId="67635DFE" w14:textId="77777777" w:rsidR="00846E88" w:rsidRDefault="00846E88" w:rsidP="00CA11DF"/>
    <w:p w14:paraId="7BB8ADF1" w14:textId="76F5F95F" w:rsidR="00FE614F" w:rsidRDefault="00FE614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56CB768" w14:textId="140FB9E1" w:rsidR="00FE614F" w:rsidRDefault="008825C9" w:rsidP="00C725AD">
      <w:pPr>
        <w:pStyle w:val="1"/>
      </w:pPr>
      <w:bookmarkStart w:id="11" w:name="_Toc145246035"/>
      <w:r>
        <w:rPr>
          <w:rFonts w:hint="eastAsia"/>
        </w:rPr>
        <w:lastRenderedPageBreak/>
        <w:t>u</w:t>
      </w:r>
      <w:r>
        <w:t>seS</w:t>
      </w:r>
      <w:r w:rsidR="00FE614F">
        <w:t>tate</w:t>
      </w:r>
      <w:r>
        <w:t xml:space="preserve"> </w:t>
      </w:r>
      <w:r w:rsidR="002C3998">
        <w:rPr>
          <w:rFonts w:hint="eastAsia"/>
        </w:rPr>
        <w:t>훅</w:t>
      </w:r>
      <w:r w:rsidR="002C3998">
        <w:rPr>
          <w:rFonts w:hint="eastAsia"/>
        </w:rPr>
        <w:t>(</w:t>
      </w:r>
      <w:r w:rsidR="002C3998">
        <w:t>hook)</w:t>
      </w:r>
      <w:bookmarkEnd w:id="11"/>
    </w:p>
    <w:p w14:paraId="01339354" w14:textId="4689FD7C" w:rsidR="00C725AD" w:rsidRPr="00C725AD" w:rsidRDefault="00C725AD" w:rsidP="00C725AD">
      <w:pPr>
        <w:pStyle w:val="2"/>
      </w:pPr>
      <w:bookmarkStart w:id="12" w:name="_Toc145246036"/>
      <w:r>
        <w:rPr>
          <w:rFonts w:hint="eastAsia"/>
        </w:rPr>
        <w:t>u</w:t>
      </w:r>
      <w:r>
        <w:t>seState</w:t>
      </w:r>
      <w:r w:rsidR="00935A23">
        <w:rPr>
          <w:rFonts w:hint="eastAsia"/>
        </w:rPr>
        <w:t>와 상태 변수</w:t>
      </w:r>
      <w:bookmarkEnd w:id="12"/>
    </w:p>
    <w:p w14:paraId="6A26FBF8" w14:textId="32F53E3B" w:rsidR="00712AB7" w:rsidRDefault="00712AB7" w:rsidP="00712AB7"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B85BE2F" w14:textId="306C4784" w:rsidR="00712AB7" w:rsidRDefault="00712AB7" w:rsidP="00712AB7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04700D">
        <w:t xml:space="preserve"> </w:t>
      </w:r>
      <w:r w:rsidR="0004700D">
        <w:rPr>
          <w:rFonts w:hint="eastAsia"/>
        </w:rPr>
        <w:t>마다</w:t>
      </w:r>
      <w:r w:rsidR="0004700D">
        <w:rPr>
          <w:rFonts w:hint="eastAsia"/>
        </w:rPr>
        <w:t xml:space="preserve"> </w:t>
      </w:r>
      <w:r w:rsidR="0004700D">
        <w:rPr>
          <w:rFonts w:hint="eastAsia"/>
        </w:rPr>
        <w:t>화면이</w:t>
      </w:r>
      <w:r w:rsidR="0004700D">
        <w:rPr>
          <w:rFonts w:hint="eastAsia"/>
        </w:rPr>
        <w:t xml:space="preserve"> </w:t>
      </w:r>
      <w:r w:rsidR="0004700D">
        <w:rPr>
          <w:rFonts w:hint="eastAsia"/>
        </w:rPr>
        <w:t>다시</w:t>
      </w:r>
      <w:r w:rsidR="0004700D">
        <w:rPr>
          <w:rFonts w:hint="eastAsia"/>
        </w:rPr>
        <w:t xml:space="preserve"> </w:t>
      </w:r>
      <w:r w:rsidR="0004700D">
        <w:rPr>
          <w:rFonts w:hint="eastAsia"/>
        </w:rPr>
        <w:t>렌더링</w:t>
      </w:r>
      <w:r w:rsidR="0004700D">
        <w:rPr>
          <w:rFonts w:hint="eastAsia"/>
        </w:rPr>
        <w:t xml:space="preserve"> </w:t>
      </w:r>
      <w:r w:rsidR="0004700D">
        <w:rPr>
          <w:rFonts w:hint="eastAsia"/>
        </w:rPr>
        <w:t>되어야</w:t>
      </w:r>
      <w:r w:rsidR="0004700D">
        <w:rPr>
          <w:rFonts w:hint="eastAsia"/>
        </w:rPr>
        <w:t xml:space="preserve"> </w:t>
      </w:r>
      <w:r w:rsidR="0004700D">
        <w:rPr>
          <w:rFonts w:hint="eastAsia"/>
        </w:rPr>
        <w:t>한다면</w:t>
      </w:r>
      <w:r w:rsidR="0004700D">
        <w:rPr>
          <w:rFonts w:hint="eastAsia"/>
        </w:rPr>
        <w:t>,</w:t>
      </w:r>
    </w:p>
    <w:p w14:paraId="3D155103" w14:textId="77373B2E" w:rsidR="0004700D" w:rsidRDefault="0004700D" w:rsidP="00712AB7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자바크립트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0C169B">
        <w:rPr>
          <w:rFonts w:hint="eastAsia"/>
          <w:u w:val="single"/>
        </w:rPr>
        <w:t>리액트</w:t>
      </w:r>
      <w:r w:rsidRPr="000C169B">
        <w:rPr>
          <w:rFonts w:hint="eastAsia"/>
          <w:u w:val="single"/>
        </w:rPr>
        <w:t xml:space="preserve"> </w:t>
      </w:r>
      <w:r w:rsidRPr="000C169B">
        <w:rPr>
          <w:rFonts w:hint="eastAsia"/>
          <w:u w:val="single"/>
        </w:rPr>
        <w:t>상태</w:t>
      </w:r>
      <w:r w:rsidRPr="000C169B">
        <w:rPr>
          <w:rFonts w:hint="eastAsia"/>
          <w:u w:val="single"/>
        </w:rPr>
        <w:t xml:space="preserve"> </w:t>
      </w:r>
      <w:r w:rsidRPr="000C169B">
        <w:rPr>
          <w:rFonts w:hint="eastAsia"/>
          <w:u w:val="single"/>
        </w:rPr>
        <w:t>변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저장되어야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8F34668" w14:textId="07C26860" w:rsidR="0004700D" w:rsidRDefault="0004700D" w:rsidP="00712AB7"/>
    <w:p w14:paraId="31CE9B47" w14:textId="0C76846F" w:rsidR="0004700D" w:rsidRDefault="0004700D" w:rsidP="00712AB7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631F548" w14:textId="77777777" w:rsidR="0004700D" w:rsidRDefault="0004700D" w:rsidP="00712AB7"/>
    <w:p w14:paraId="0C3B7D29" w14:textId="195CBB8C" w:rsidR="0004700D" w:rsidRDefault="00E439ED" w:rsidP="00E439ED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39ED" w14:paraId="12CA3047" w14:textId="77777777" w:rsidTr="00E439ED">
        <w:tc>
          <w:tcPr>
            <w:tcW w:w="10456" w:type="dxa"/>
          </w:tcPr>
          <w:p w14:paraId="56178857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useState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9ED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FD66332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9ED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EA85D17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0812B8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CC3151B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=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useState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E439E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30D74BE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()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</w:t>
            </w:r>
            <w:r w:rsidRPr="00E439ED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); };</w:t>
            </w:r>
          </w:p>
          <w:p w14:paraId="56445EE2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decrease = ()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- </w:t>
            </w:r>
            <w:r w:rsidRPr="00E439ED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); };</w:t>
            </w:r>
          </w:p>
          <w:p w14:paraId="17F8F758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535AC62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3722F508" w14:textId="075B23C6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A75D36" w:rsidRPr="00E439E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count</w:t>
            </w:r>
            <w:r w:rsidR="00A75D36"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31F0E0B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9ED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increase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증가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696AA98A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9ED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decrease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감소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BF70267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439E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E23F925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519BE1C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79EFE75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949084" w14:textId="77777777" w:rsidR="00E439ED" w:rsidRPr="00E439ED" w:rsidRDefault="00E439ED" w:rsidP="00E439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4BF1B56F" w14:textId="77777777" w:rsidR="00E439ED" w:rsidRDefault="00E439ED" w:rsidP="00E439ED"/>
        </w:tc>
      </w:tr>
    </w:tbl>
    <w:p w14:paraId="5E159ABC" w14:textId="77777777" w:rsidR="00E439ED" w:rsidRDefault="00E439ED" w:rsidP="00E439ED"/>
    <w:p w14:paraId="153D29F1" w14:textId="4AAA9B6D" w:rsidR="008C205D" w:rsidRDefault="008C205D" w:rsidP="008C205D">
      <w:pPr>
        <w:pStyle w:val="3"/>
      </w:pPr>
      <w:r>
        <w:rPr>
          <w:rFonts w:hint="eastAsia"/>
        </w:rPr>
        <w:t>u</w:t>
      </w:r>
      <w:r>
        <w:t>seState</w:t>
      </w:r>
      <w:r w:rsidR="00935A23">
        <w:t xml:space="preserve"> </w:t>
      </w:r>
      <w:r w:rsidR="00327CCE">
        <w:rPr>
          <w:rFonts w:hint="eastAsia"/>
        </w:rPr>
        <w:t>훅</w:t>
      </w:r>
    </w:p>
    <w:p w14:paraId="0439932C" w14:textId="1678AFEA" w:rsidR="00327CCE" w:rsidRDefault="00327CCE" w:rsidP="00327CCE">
      <w:r>
        <w:rPr>
          <w:rFonts w:hint="eastAsia"/>
        </w:rPr>
        <w:t>리액트에는</w:t>
      </w:r>
      <w:r>
        <w:rPr>
          <w:rFonts w:hint="eastAsia"/>
        </w:rPr>
        <w:t xml:space="preserve"> </w:t>
      </w:r>
      <w:r w:rsidR="003F23D9">
        <w:rPr>
          <w:rFonts w:hint="eastAsia"/>
        </w:rPr>
        <w:t>이름이</w:t>
      </w:r>
      <w:r w:rsidR="003F23D9">
        <w:rPr>
          <w:rFonts w:hint="eastAsia"/>
        </w:rPr>
        <w:t xml:space="preserve"> </w:t>
      </w:r>
      <w:r w:rsidR="003F23D9">
        <w:t>use</w:t>
      </w:r>
      <w:r w:rsidR="003F23D9">
        <w:rPr>
          <w:rFonts w:hint="eastAsia"/>
        </w:rPr>
        <w:t>로</w:t>
      </w:r>
      <w:r w:rsidR="003F23D9">
        <w:rPr>
          <w:rFonts w:hint="eastAsia"/>
        </w:rPr>
        <w:t xml:space="preserve"> </w:t>
      </w:r>
      <w:r w:rsidR="003F23D9">
        <w:rPr>
          <w:rFonts w:hint="eastAsia"/>
        </w:rPr>
        <w:t>시작하는</w:t>
      </w:r>
      <w:r w:rsidR="003F23D9">
        <w:rPr>
          <w:rFonts w:hint="eastAsia"/>
        </w:rPr>
        <w:t xml:space="preserve"> </w:t>
      </w:r>
      <w:r w:rsidR="003F23D9">
        <w:rPr>
          <w:rFonts w:hint="eastAsia"/>
        </w:rPr>
        <w:t>특별한</w:t>
      </w:r>
      <w:r w:rsidR="003F23D9">
        <w:rPr>
          <w:rFonts w:hint="eastAsia"/>
        </w:rPr>
        <w:t xml:space="preserve"> </w:t>
      </w:r>
      <w:r w:rsidR="003F23D9">
        <w:rPr>
          <w:rFonts w:hint="eastAsia"/>
        </w:rPr>
        <w:t>함수들이</w:t>
      </w:r>
      <w:r w:rsidR="003F23D9">
        <w:rPr>
          <w:rFonts w:hint="eastAsia"/>
        </w:rPr>
        <w:t xml:space="preserve"> </w:t>
      </w:r>
      <w:r w:rsidR="003F23D9">
        <w:rPr>
          <w:rFonts w:hint="eastAsia"/>
        </w:rPr>
        <w:t>제공된다</w:t>
      </w:r>
      <w:r w:rsidR="003F23D9">
        <w:rPr>
          <w:rFonts w:hint="eastAsia"/>
        </w:rPr>
        <w:t>.</w:t>
      </w:r>
    </w:p>
    <w:p w14:paraId="63BF281C" w14:textId="07F0AAC8" w:rsidR="003F23D9" w:rsidRDefault="00F611DE" w:rsidP="00327CC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함수라고</w:t>
      </w:r>
      <w:r>
        <w:rPr>
          <w:rFonts w:hint="eastAsia"/>
        </w:rPr>
        <w:t xml:space="preserve"> </w:t>
      </w:r>
      <w:r>
        <w:rPr>
          <w:rFonts w:hint="eastAsia"/>
        </w:rPr>
        <w:t>부르지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>hook)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0EE25C68" w14:textId="77777777" w:rsidR="00F611DE" w:rsidRPr="00327CCE" w:rsidRDefault="00F611DE" w:rsidP="00327CCE"/>
    <w:p w14:paraId="4F2A9BD0" w14:textId="4BC3420C" w:rsidR="00712AB7" w:rsidRDefault="008C205D" w:rsidP="00712AB7">
      <w:r>
        <w:t xml:space="preserve">useState </w:t>
      </w:r>
      <w:r w:rsidR="00F611DE"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 w:rsidR="00E439ED">
        <w:rPr>
          <w:rFonts w:hint="eastAsia"/>
        </w:rPr>
        <w:t>리액트</w:t>
      </w:r>
      <w:r w:rsidR="00E439ED">
        <w:rPr>
          <w:rFonts w:hint="eastAsia"/>
        </w:rPr>
        <w:t xml:space="preserve"> </w:t>
      </w:r>
      <w:r w:rsidR="00E439ED">
        <w:rPr>
          <w:rFonts w:hint="eastAsia"/>
        </w:rPr>
        <w:t>상태</w:t>
      </w:r>
      <w:r w:rsidR="00E439ED">
        <w:rPr>
          <w:rFonts w:hint="eastAsia"/>
        </w:rPr>
        <w:t xml:space="preserve"> </w:t>
      </w:r>
      <w:r w:rsidR="00E439ED">
        <w:rPr>
          <w:rFonts w:hint="eastAsia"/>
        </w:rPr>
        <w:t>변수를</w:t>
      </w:r>
      <w:r w:rsidR="00E439ED"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5CBC0F0" w14:textId="77777777" w:rsidR="008C205D" w:rsidRDefault="008C205D" w:rsidP="00712AB7"/>
    <w:p w14:paraId="211CD2A9" w14:textId="4CA8EEDE" w:rsidR="008C205D" w:rsidRDefault="008C205D" w:rsidP="00712AB7">
      <w:pPr>
        <w:rPr>
          <w:rFonts w:cs="굴림"/>
          <w:color w:val="000000"/>
          <w:kern w:val="0"/>
          <w:szCs w:val="20"/>
          <w14:ligatures w14:val="none"/>
        </w:rPr>
      </w:pPr>
      <w:r w:rsidRPr="00E439ED">
        <w:rPr>
          <w:rFonts w:cs="굴림"/>
          <w:color w:val="0000FF"/>
          <w:kern w:val="0"/>
          <w:szCs w:val="20"/>
          <w14:ligatures w14:val="none"/>
        </w:rPr>
        <w:t>import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 React, { </w:t>
      </w:r>
      <w:r w:rsidRPr="00E439ED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useState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 } </w:t>
      </w:r>
      <w:r w:rsidRPr="00E439ED">
        <w:rPr>
          <w:rFonts w:cs="굴림"/>
          <w:color w:val="0000FF"/>
          <w:kern w:val="0"/>
          <w:szCs w:val="20"/>
          <w14:ligatures w14:val="none"/>
        </w:rPr>
        <w:t>from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9ED">
        <w:rPr>
          <w:rFonts w:cs="굴림"/>
          <w:color w:val="A31515"/>
          <w:kern w:val="0"/>
          <w:szCs w:val="20"/>
          <w14:ligatures w14:val="none"/>
        </w:rPr>
        <w:t>'react'</w:t>
      </w:r>
      <w:r w:rsidRPr="00E439ED">
        <w:rPr>
          <w:rFonts w:cs="굴림"/>
          <w:color w:val="000000"/>
          <w:kern w:val="0"/>
          <w:szCs w:val="20"/>
          <w14:ligatures w14:val="none"/>
        </w:rPr>
        <w:t>;</w:t>
      </w:r>
    </w:p>
    <w:p w14:paraId="504DF2D2" w14:textId="3E4940A7" w:rsidR="008C205D" w:rsidRDefault="008C205D" w:rsidP="00712AB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u</w:t>
      </w:r>
      <w:r>
        <w:rPr>
          <w:rFonts w:cs="굴림"/>
          <w:color w:val="000000"/>
          <w:kern w:val="0"/>
          <w:szCs w:val="20"/>
          <w14:ligatures w14:val="none"/>
        </w:rPr>
        <w:t xml:space="preserve">seState </w:t>
      </w:r>
      <w:r w:rsidR="00F611DE">
        <w:rPr>
          <w:rFonts w:cs="굴림" w:hint="eastAsia"/>
          <w:color w:val="000000"/>
          <w:kern w:val="0"/>
          <w:szCs w:val="20"/>
          <w14:ligatures w14:val="none"/>
        </w:rPr>
        <w:t>훅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import</w:t>
      </w:r>
    </w:p>
    <w:p w14:paraId="08D52BEF" w14:textId="77777777" w:rsidR="008C205D" w:rsidRDefault="008C205D" w:rsidP="00712AB7">
      <w:pPr>
        <w:rPr>
          <w:rFonts w:cs="굴림"/>
          <w:color w:val="000000"/>
          <w:kern w:val="0"/>
          <w:szCs w:val="20"/>
          <w14:ligatures w14:val="none"/>
        </w:rPr>
      </w:pPr>
    </w:p>
    <w:p w14:paraId="62989F1A" w14:textId="29176A25" w:rsidR="008C205D" w:rsidRPr="00E439ED" w:rsidRDefault="008C205D" w:rsidP="008C205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439ED">
        <w:rPr>
          <w:rFonts w:cs="굴림"/>
          <w:color w:val="0000FF"/>
          <w:kern w:val="0"/>
          <w:szCs w:val="20"/>
          <w14:ligatures w14:val="none"/>
        </w:rPr>
        <w:t>const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E439E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] = </w:t>
      </w:r>
      <w:r w:rsidRPr="00E439ED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useState</w:t>
      </w:r>
      <w:r w:rsidRPr="00E439ED">
        <w:rPr>
          <w:rFonts w:cs="굴림"/>
          <w:color w:val="000000"/>
          <w:kern w:val="0"/>
          <w:szCs w:val="20"/>
          <w14:ligatures w14:val="none"/>
        </w:rPr>
        <w:t>(</w:t>
      </w:r>
      <w:r w:rsidRPr="00F611DE">
        <w:rPr>
          <w:rFonts w:cs="굴림"/>
          <w:color w:val="098658"/>
          <w:kern w:val="0"/>
          <w:szCs w:val="20"/>
          <w:shd w:val="clear" w:color="auto" w:fill="FFCCFF"/>
          <w14:ligatures w14:val="none"/>
        </w:rPr>
        <w:t>0</w:t>
      </w:r>
      <w:r w:rsidRPr="00E439ED">
        <w:rPr>
          <w:rFonts w:cs="굴림"/>
          <w:color w:val="000000"/>
          <w:kern w:val="0"/>
          <w:szCs w:val="20"/>
          <w14:ligatures w14:val="none"/>
        </w:rPr>
        <w:t>);</w:t>
      </w:r>
    </w:p>
    <w:p w14:paraId="5C346F24" w14:textId="7CEBA8EF" w:rsidR="008C205D" w:rsidRDefault="008C205D" w:rsidP="00712AB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>리액트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>상태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>변수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8797D">
        <w:rPr>
          <w:rFonts w:cs="굴림" w:hint="eastAsia"/>
          <w:color w:val="000000"/>
          <w:kern w:val="0"/>
          <w:szCs w:val="20"/>
          <w14:ligatures w14:val="none"/>
        </w:rPr>
        <w:t>만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>드는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>코드</w:t>
      </w:r>
      <w:r w:rsidR="00F611DE">
        <w:rPr>
          <w:rFonts w:cs="굴림"/>
          <w:color w:val="000000"/>
          <w:kern w:val="0"/>
          <w:szCs w:val="20"/>
          <w14:ligatures w14:val="none"/>
        </w:rPr>
        <w:t>.</w:t>
      </w:r>
    </w:p>
    <w:p w14:paraId="3098A897" w14:textId="61225211" w:rsidR="00F611DE" w:rsidRDefault="00F611DE" w:rsidP="00712AB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이렇게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만들어진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리액트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내부에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만들어진다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D95FB25" w14:textId="2F725FD3" w:rsidR="00F611DE" w:rsidRDefault="00F611DE" w:rsidP="00712AB7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611DE">
        <w:rPr>
          <w:rFonts w:cs="굴림"/>
          <w:color w:val="098658"/>
          <w:kern w:val="0"/>
          <w:szCs w:val="20"/>
          <w:shd w:val="clear" w:color="auto" w:fill="FFCCFF"/>
          <w14:ligatures w14:val="none"/>
        </w:rPr>
        <w:t>0</w:t>
      </w:r>
      <w: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.</w:t>
      </w:r>
    </w:p>
    <w:p w14:paraId="4683CBDB" w14:textId="77777777" w:rsidR="00F611DE" w:rsidRPr="00F611DE" w:rsidRDefault="00F611DE" w:rsidP="00712AB7"/>
    <w:p w14:paraId="2388BF28" w14:textId="7DB5320B" w:rsidR="00F611DE" w:rsidRDefault="00F611DE" w:rsidP="00712A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리턴되어</w:t>
      </w:r>
      <w:r>
        <w:rPr>
          <w:rFonts w:hint="eastAsia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>
        <w:t xml:space="preserve"> </w:t>
      </w:r>
      <w:r>
        <w:rPr>
          <w:rFonts w:hint="eastAsia"/>
        </w:rPr>
        <w:t>상수에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286AF264" w14:textId="77777777" w:rsidR="00F611DE" w:rsidRPr="00D06038" w:rsidRDefault="00F611DE" w:rsidP="00F611DE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변경하려면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725571D" w14:textId="29E1BD9F" w:rsidR="00F611DE" w:rsidRPr="00F611DE" w:rsidRDefault="00F611DE" w:rsidP="00712AB7">
      <w:pPr>
        <w:rPr>
          <w:rFonts w:cs="굴림"/>
          <w:color w:val="000000"/>
          <w:kern w:val="0"/>
          <w:szCs w:val="20"/>
          <w14:ligatures w14:val="none"/>
        </w:rPr>
      </w:pPr>
    </w:p>
    <w:p w14:paraId="411A902A" w14:textId="09523D06" w:rsidR="007F0051" w:rsidRDefault="00F611DE" w:rsidP="00712AB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>구조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>분해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>할당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F0051">
        <w:rPr>
          <w:rFonts w:cs="굴림" w:hint="eastAsia"/>
          <w:color w:val="000000"/>
          <w:kern w:val="0"/>
          <w:szCs w:val="20"/>
          <w14:ligatures w14:val="none"/>
        </w:rPr>
        <w:t>문법</w:t>
      </w:r>
      <w:r>
        <w:rPr>
          <w:rFonts w:cs="굴림" w:hint="eastAsia"/>
          <w:color w:val="000000"/>
          <w:kern w:val="0"/>
          <w:szCs w:val="20"/>
          <w14:ligatures w14:val="none"/>
        </w:rPr>
        <w:t>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D0B8D12" w14:textId="77777777" w:rsidR="006308A3" w:rsidRDefault="006308A3" w:rsidP="00712AB7"/>
    <w:p w14:paraId="1BFE622A" w14:textId="1284BF6E" w:rsidR="006308A3" w:rsidRDefault="006308A3" w:rsidP="00712AB7"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>,</w:t>
      </w:r>
      <w:r>
        <w:t xml:space="preserve"> </w:t>
      </w:r>
      <w:r w:rsidR="00F611DE">
        <w:t xml:space="preserve">App </w:t>
      </w:r>
      <w:r w:rsidR="00F611DE">
        <w:rPr>
          <w:rFonts w:hint="eastAsia"/>
        </w:rPr>
        <w:t>함수가</w:t>
      </w:r>
      <w:r w:rsidR="00F611DE">
        <w:rPr>
          <w:rFonts w:hint="eastAsia"/>
        </w:rPr>
        <w:t xml:space="preserve"> </w:t>
      </w:r>
      <w:r w:rsidR="00F611DE">
        <w:rPr>
          <w:rFonts w:hint="eastAsia"/>
        </w:rPr>
        <w:t>다시</w:t>
      </w:r>
      <w:r w:rsidR="00F611DE">
        <w:rPr>
          <w:rFonts w:hint="eastAsia"/>
        </w:rPr>
        <w:t xml:space="preserve"> </w:t>
      </w:r>
      <w:r w:rsidR="00F611DE">
        <w:rPr>
          <w:rFonts w:hint="eastAsia"/>
        </w:rPr>
        <w:t>호출되고</w:t>
      </w:r>
    </w:p>
    <w:p w14:paraId="0B3AD344" w14:textId="09B08C99" w:rsidR="006308A3" w:rsidRPr="00712AB7" w:rsidRDefault="00C92672" w:rsidP="00712AB7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F611DE">
        <w:rPr>
          <w:rFonts w:hint="eastAsia"/>
        </w:rPr>
        <w:t>도</w:t>
      </w:r>
      <w:r w:rsidR="00F611DE">
        <w:rPr>
          <w:rFonts w:hint="eastAsia"/>
        </w:rPr>
        <w:t xml:space="preserve"> </w:t>
      </w:r>
      <w:r w:rsidR="00F611DE">
        <w:rPr>
          <w:rFonts w:hint="eastAsia"/>
        </w:rPr>
        <w:t>다시</w:t>
      </w:r>
      <w:r w:rsidR="00F611DE"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2DFBAFF5" w14:textId="52BA0E83" w:rsidR="006308A3" w:rsidRDefault="006308A3" w:rsidP="006308A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E439ED">
        <w:rPr>
          <w:rFonts w:cs="굴림"/>
          <w:color w:val="0000FF"/>
          <w:kern w:val="0"/>
          <w:szCs w:val="20"/>
          <w14:ligatures w14:val="none"/>
        </w:rPr>
        <w:t>const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E439E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] = </w:t>
      </w:r>
      <w:r w:rsidRPr="00E439ED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useState</w:t>
      </w:r>
      <w:r w:rsidRPr="00E439ED">
        <w:rPr>
          <w:rFonts w:cs="굴림"/>
          <w:color w:val="000000"/>
          <w:kern w:val="0"/>
          <w:szCs w:val="20"/>
          <w14:ligatures w14:val="none"/>
        </w:rPr>
        <w:t>(</w:t>
      </w:r>
      <w:r w:rsidRPr="00E439ED">
        <w:rPr>
          <w:rFonts w:cs="굴림"/>
          <w:color w:val="098658"/>
          <w:kern w:val="0"/>
          <w:szCs w:val="20"/>
          <w14:ligatures w14:val="none"/>
        </w:rPr>
        <w:t>0</w:t>
      </w:r>
      <w:r w:rsidRPr="00E439ED">
        <w:rPr>
          <w:rFonts w:cs="굴림"/>
          <w:color w:val="000000"/>
          <w:kern w:val="0"/>
          <w:szCs w:val="20"/>
          <w14:ligatures w14:val="none"/>
        </w:rPr>
        <w:t>);</w:t>
      </w:r>
    </w:p>
    <w:p w14:paraId="44035373" w14:textId="17ACD9DF" w:rsidR="00F611DE" w:rsidRDefault="00F611DE" w:rsidP="006308A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실행될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마다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만들어지는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것은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아니고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</w:p>
    <w:p w14:paraId="7CB3346F" w14:textId="5D2F0F22" w:rsidR="00F611DE" w:rsidRDefault="00F611DE" w:rsidP="00F611D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최초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실행될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때에만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만들어진다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15654D5B" w14:textId="77777777" w:rsidR="00F611DE" w:rsidRPr="00E439ED" w:rsidRDefault="00F611DE" w:rsidP="006308A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3B732EE4" w14:textId="6410EFFA" w:rsidR="00CB678C" w:rsidRDefault="00F611DE" w:rsidP="00FE614F">
      <w:r w:rsidRPr="00F611DE">
        <w:t xml:space="preserve">      </w:t>
      </w:r>
      <w:r w:rsidRPr="00E439E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t xml:space="preserve">,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변경되고</w:t>
      </w:r>
      <w:r>
        <w:rPr>
          <w:rFonts w:hint="eastAsia"/>
        </w:rPr>
        <w:t>,</w:t>
      </w:r>
    </w:p>
    <w:p w14:paraId="14F56291" w14:textId="71B1138F" w:rsidR="00F611DE" w:rsidRPr="00F611DE" w:rsidRDefault="00F611DE" w:rsidP="00FE614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호출될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리턴되어</w:t>
      </w:r>
      <w:r>
        <w:rPr>
          <w:rFonts w:hint="eastAsia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>
        <w:t xml:space="preserve"> </w:t>
      </w:r>
      <w:r>
        <w:rPr>
          <w:rFonts w:hint="eastAsia"/>
        </w:rPr>
        <w:t>상수에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720CECE6" w14:textId="77777777" w:rsidR="00F611DE" w:rsidRDefault="00F611DE" w:rsidP="00FE614F"/>
    <w:p w14:paraId="4EFA77E1" w14:textId="7D98D30E" w:rsidR="00F611DE" w:rsidRDefault="00F611DE" w:rsidP="00FE614F">
      <w:r>
        <w:rPr>
          <w:rFonts w:hint="eastAsia"/>
        </w:rPr>
        <w:t xml:space="preserve"> </w:t>
      </w:r>
      <w:r>
        <w:t xml:space="preserve">     </w:t>
      </w:r>
      <w:r w:rsidRPr="00F611DE">
        <w:t>즉</w:t>
      </w:r>
      <w:r w:rsidRPr="00F611DE">
        <w:rPr>
          <w:rFonts w:hint="eastAsia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호출하자마자</w:t>
      </w:r>
      <w:r>
        <w:rPr>
          <w:rFonts w:hint="eastAsia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>
        <w:t xml:space="preserve"> </w:t>
      </w:r>
      <w:r>
        <w:rPr>
          <w:rFonts w:hint="eastAsia"/>
        </w:rPr>
        <w:t>상수값이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08AA6441" w14:textId="7C61D21B" w:rsidR="00F611DE" w:rsidRDefault="00F611DE" w:rsidP="00FE614F"/>
    <w:p w14:paraId="3042B8EF" w14:textId="77777777" w:rsidR="00F611DE" w:rsidRDefault="00F611DE" w:rsidP="00FE614F"/>
    <w:p w14:paraId="5DE6E4C7" w14:textId="7130E734" w:rsidR="002C331B" w:rsidRDefault="002C331B" w:rsidP="00FE614F">
      <w:r>
        <w:rPr>
          <w:noProof/>
          <w14:ligatures w14:val="none"/>
        </w:rPr>
        <w:lastRenderedPageBreak/>
        <w:drawing>
          <wp:inline distT="0" distB="0" distL="0" distR="0" wp14:anchorId="7C22B68A" wp14:editId="4C2D5C94">
            <wp:extent cx="3189427" cy="1626481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387" cy="16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910" w14:textId="286FBFEF" w:rsidR="002C331B" w:rsidRDefault="002C331B" w:rsidP="00FE614F"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BECFF63" w14:textId="77777777" w:rsidR="002C331B" w:rsidRDefault="002C331B" w:rsidP="00FE614F"/>
    <w:p w14:paraId="66458152" w14:textId="77777777" w:rsidR="00C725AD" w:rsidRDefault="00C725AD" w:rsidP="00FE614F"/>
    <w:p w14:paraId="2C8F097A" w14:textId="1867F75D" w:rsidR="009F31DF" w:rsidRDefault="009F31DF" w:rsidP="00DD23F0">
      <w:pPr>
        <w:pStyle w:val="2"/>
      </w:pPr>
      <w:bookmarkStart w:id="13" w:name="_Toc145246037"/>
      <w:r w:rsidRPr="009F31DF">
        <w:t>React Developer Tools</w:t>
      </w:r>
      <w:bookmarkEnd w:id="13"/>
    </w:p>
    <w:p w14:paraId="5FBCAD09" w14:textId="705C2C31" w:rsidR="00DD23F0" w:rsidRDefault="00DD23F0" w:rsidP="00DD23F0">
      <w:r>
        <w:rPr>
          <w:rFonts w:hint="eastAsia"/>
        </w:rPr>
        <w:t>c</w:t>
      </w:r>
      <w:r>
        <w:t>hrome</w:t>
      </w:r>
      <w:r>
        <w:rPr>
          <w:rFonts w:hint="eastAsia"/>
        </w:rPr>
        <w:t>에서</w:t>
      </w:r>
      <w:r>
        <w:rPr>
          <w:rFonts w:hint="eastAsia"/>
        </w:rPr>
        <w:t xml:space="preserve"> R</w:t>
      </w:r>
      <w:r>
        <w:t xml:space="preserve">eact Developer Tools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설치하자</w:t>
      </w:r>
      <w:r>
        <w:rPr>
          <w:rFonts w:hint="eastAsia"/>
        </w:rPr>
        <w:t>.</w:t>
      </w:r>
    </w:p>
    <w:p w14:paraId="2853E861" w14:textId="6029FFAB" w:rsidR="00DD23F0" w:rsidRPr="00DD23F0" w:rsidRDefault="00DD23F0" w:rsidP="00DD23F0">
      <w:r w:rsidRPr="00DD23F0">
        <w:rPr>
          <w:noProof/>
        </w:rPr>
        <w:drawing>
          <wp:inline distT="0" distB="0" distL="0" distR="0" wp14:anchorId="464230D1" wp14:editId="1148F336">
            <wp:extent cx="3747189" cy="2399386"/>
            <wp:effectExtent l="19050" t="19050" r="24765" b="203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976" cy="24030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66CB36" w14:textId="77777777" w:rsidR="00591159" w:rsidRDefault="00591159" w:rsidP="00FE614F"/>
    <w:p w14:paraId="6B161A97" w14:textId="2281143B" w:rsidR="00AA68A5" w:rsidRPr="00591159" w:rsidRDefault="00AA68A5" w:rsidP="00FE614F">
      <w:r w:rsidRPr="00AA68A5">
        <w:rPr>
          <w:noProof/>
        </w:rPr>
        <w:drawing>
          <wp:inline distT="0" distB="0" distL="0" distR="0" wp14:anchorId="4CF1ED2E" wp14:editId="4282137C">
            <wp:extent cx="4584268" cy="1858061"/>
            <wp:effectExtent l="19050" t="19050" r="26035" b="279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096" cy="186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E0128" w14:textId="77777777" w:rsidR="00C760C3" w:rsidRDefault="00C760C3" w:rsidP="00CA11DF"/>
    <w:p w14:paraId="4D2A4B63" w14:textId="5CC1CEA0" w:rsidR="00AA68A5" w:rsidRDefault="00BA4EAF" w:rsidP="00CA11DF">
      <w:r w:rsidRPr="00BA4EAF">
        <w:rPr>
          <w:noProof/>
        </w:rPr>
        <w:lastRenderedPageBreak/>
        <w:drawing>
          <wp:inline distT="0" distB="0" distL="0" distR="0" wp14:anchorId="1220AF5D" wp14:editId="0AF43118">
            <wp:extent cx="6382641" cy="337232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E76D" w14:textId="36F1FEED" w:rsidR="004B255D" w:rsidRDefault="004B255D" w:rsidP="00CA11DF">
      <w:r>
        <w:rPr>
          <w:rFonts w:hint="eastAsia"/>
        </w:rPr>
        <w:t>c</w:t>
      </w:r>
      <w:r>
        <w:t xml:space="preserve">hrome </w:t>
      </w:r>
      <w:r>
        <w:rPr>
          <w:rFonts w:hint="eastAsia"/>
        </w:rPr>
        <w:t>개발자창에서</w:t>
      </w:r>
      <w:r>
        <w:rPr>
          <w:rFonts w:hint="eastAsia"/>
        </w:rPr>
        <w:t xml:space="preserve"> </w:t>
      </w:r>
      <w:r>
        <w:t xml:space="preserve">Components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열면</w:t>
      </w:r>
      <w:r>
        <w:rPr>
          <w:rFonts w:hint="eastAsia"/>
        </w:rPr>
        <w:t>,</w:t>
      </w:r>
    </w:p>
    <w:p w14:paraId="2E288D98" w14:textId="4302CA18" w:rsidR="004B255D" w:rsidRDefault="004B255D" w:rsidP="00CA11DF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0B4FB3">
        <w:rPr>
          <w:rFonts w:hint="eastAsia"/>
        </w:rPr>
        <w:t>들을</w:t>
      </w:r>
      <w:r w:rsidR="000B4FB3">
        <w:rPr>
          <w:rFonts w:hint="eastAsia"/>
        </w:rPr>
        <w:t xml:space="preserve"> </w:t>
      </w:r>
      <w:r w:rsidR="000B4FB3">
        <w:rPr>
          <w:rFonts w:hint="eastAsia"/>
        </w:rPr>
        <w:t>볼</w:t>
      </w:r>
      <w:r w:rsidR="000B4FB3">
        <w:rPr>
          <w:rFonts w:hint="eastAsia"/>
        </w:rPr>
        <w:t xml:space="preserve"> </w:t>
      </w:r>
      <w:r w:rsidR="000B4FB3">
        <w:rPr>
          <w:rFonts w:hint="eastAsia"/>
        </w:rPr>
        <w:t>수</w:t>
      </w:r>
      <w:r w:rsidR="000B4FB3">
        <w:rPr>
          <w:rFonts w:hint="eastAsia"/>
        </w:rPr>
        <w:t xml:space="preserve"> </w:t>
      </w:r>
      <w:r w:rsidR="000B4FB3">
        <w:rPr>
          <w:rFonts w:hint="eastAsia"/>
        </w:rPr>
        <w:t>있다</w:t>
      </w:r>
      <w:r w:rsidR="000B4FB3">
        <w:rPr>
          <w:rFonts w:hint="eastAsia"/>
        </w:rPr>
        <w:t>.</w:t>
      </w:r>
    </w:p>
    <w:p w14:paraId="428B4CEF" w14:textId="77777777" w:rsidR="000B4FB3" w:rsidRDefault="000B4FB3" w:rsidP="00CA11DF"/>
    <w:p w14:paraId="4E286A36" w14:textId="77777777" w:rsidR="00CE2077" w:rsidRDefault="00CE2077" w:rsidP="00CA11DF"/>
    <w:p w14:paraId="5AF27958" w14:textId="77777777" w:rsidR="00CE2077" w:rsidRDefault="00CE2077" w:rsidP="00CA11DF"/>
    <w:p w14:paraId="2C98B250" w14:textId="77777777" w:rsidR="00CF768A" w:rsidRDefault="00CF768A" w:rsidP="00CA11D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768A" w14:paraId="32CF27D6" w14:textId="77777777" w:rsidTr="00CF768A">
        <w:tc>
          <w:tcPr>
            <w:tcW w:w="10456" w:type="dxa"/>
          </w:tcPr>
          <w:p w14:paraId="79A2E9BC" w14:textId="70F4FB8D" w:rsidR="00CF768A" w:rsidRDefault="00CF768A" w:rsidP="00CF768A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>:</w:t>
            </w:r>
          </w:p>
          <w:p w14:paraId="56EC5B8E" w14:textId="77777777" w:rsidR="00CF768A" w:rsidRDefault="00CF768A" w:rsidP="00CF768A"/>
          <w:p w14:paraId="79EDCFD9" w14:textId="77777777" w:rsidR="00CF768A" w:rsidRPr="00E439ED" w:rsidRDefault="00CF768A" w:rsidP="00CF76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39E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setCount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= </w:t>
            </w:r>
            <w:r w:rsidRPr="00E439E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useState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E439E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E439E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34BB018" w14:textId="77777777" w:rsidR="00CF768A" w:rsidRDefault="00CF768A" w:rsidP="00CF768A">
            <w:pPr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</w:t>
            </w:r>
            <w:r>
              <w:rPr>
                <w:rFonts w:hint="eastAsia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>count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리액트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상태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변수가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만들어진다고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설명했지만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,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편의상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그렇게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설명한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것이고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사실은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아니다</w:t>
            </w:r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.</w:t>
            </w:r>
          </w:p>
          <w:p w14:paraId="79AF50B9" w14:textId="102D33F4" w:rsidR="00CF768A" w:rsidRDefault="00CF768A" w:rsidP="00CF768A">
            <w:r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F611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useState </w:t>
            </w:r>
            <w:r w:rsidR="00F611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이름이</w:t>
            </w:r>
            <w:r>
              <w:rPr>
                <w:rFonts w:hint="eastAsia"/>
              </w:rPr>
              <w:t xml:space="preserve"> </w:t>
            </w:r>
            <w:r>
              <w:t xml:space="preserve">count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.</w:t>
            </w:r>
          </w:p>
          <w:p w14:paraId="55B8B866" w14:textId="77777777" w:rsidR="00CF768A" w:rsidRDefault="00CF768A" w:rsidP="00CF768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초기값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rPr>
                <w:rFonts w:hint="eastAsia"/>
              </w:rPr>
              <w:t>파라미터로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전달했다</w:t>
            </w:r>
            <w:r>
              <w:rPr>
                <w:rFonts w:hint="eastAsia"/>
              </w:rPr>
              <w:t>.</w:t>
            </w:r>
          </w:p>
          <w:p w14:paraId="2A87102D" w14:textId="77777777" w:rsidR="00CF768A" w:rsidRDefault="00CF768A" w:rsidP="00CF768A"/>
          <w:p w14:paraId="1A845023" w14:textId="77777777" w:rsidR="00CF768A" w:rsidRDefault="00CF768A" w:rsidP="00CF768A">
            <w:r>
              <w:rPr>
                <w:rFonts w:hint="eastAsia"/>
              </w:rPr>
              <w:t>리액트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것인가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구별된다</w:t>
            </w:r>
            <w:r>
              <w:rPr>
                <w:rFonts w:hint="eastAsia"/>
              </w:rPr>
              <w:t>.</w:t>
            </w:r>
          </w:p>
          <w:p w14:paraId="29F6D2B4" w14:textId="77777777" w:rsidR="00F611DE" w:rsidRDefault="00F611DE" w:rsidP="00CF768A"/>
          <w:p w14:paraId="4E3B03A8" w14:textId="40766F17" w:rsidR="00CF768A" w:rsidRDefault="00F611DE" w:rsidP="00CF768A">
            <w:r>
              <w:rPr>
                <w:rFonts w:hint="eastAsia"/>
              </w:rPr>
              <w:t>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</w:t>
            </w:r>
            <w:r>
              <w:rPr>
                <w:rFonts w:hint="eastAsia"/>
              </w:rPr>
              <w:t xml:space="preserve"> </w:t>
            </w:r>
            <w:r w:rsidR="00CF768A">
              <w:t xml:space="preserve">App </w:t>
            </w:r>
            <w:r w:rsidR="00CF768A">
              <w:rPr>
                <w:rFonts w:hint="eastAsia"/>
              </w:rPr>
              <w:t>함수에서</w:t>
            </w:r>
            <w:r w:rsidR="00CF768A">
              <w:rPr>
                <w:rFonts w:hint="eastAsia"/>
              </w:rPr>
              <w:t xml:space="preserve"> </w:t>
            </w:r>
            <w:r>
              <w:t xml:space="preserve">useState </w:t>
            </w:r>
            <w:r>
              <w:t>훅을</w:t>
            </w:r>
            <w:r w:rsidR="00CF768A">
              <w:rPr>
                <w:rFonts w:hint="eastAsia"/>
              </w:rPr>
              <w:t xml:space="preserve"> </w:t>
            </w:r>
            <w:r w:rsidR="00CF768A">
              <w:t>3</w:t>
            </w:r>
            <w:r w:rsidR="00CF768A">
              <w:rPr>
                <w:rFonts w:hint="eastAsia"/>
              </w:rPr>
              <w:t>번</w:t>
            </w:r>
            <w:r w:rsidR="00CF768A">
              <w:rPr>
                <w:rFonts w:hint="eastAsia"/>
              </w:rPr>
              <w:t xml:space="preserve"> </w:t>
            </w:r>
            <w:r w:rsidR="00CF768A">
              <w:rPr>
                <w:rFonts w:hint="eastAsia"/>
              </w:rPr>
              <w:t>호출한다면</w:t>
            </w:r>
          </w:p>
          <w:p w14:paraId="49083373" w14:textId="1A90ABEF" w:rsidR="00CF768A" w:rsidRDefault="00CF768A" w:rsidP="00CF768A">
            <w:r>
              <w:t>1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t>,3</w:t>
            </w:r>
            <w:r>
              <w:rPr>
                <w:rFonts w:hint="eastAsia"/>
              </w:rPr>
              <w:t>번</w:t>
            </w:r>
            <w: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만들어진다</w:t>
            </w:r>
            <w:r>
              <w:rPr>
                <w:rFonts w:hint="eastAsia"/>
              </w:rPr>
              <w:t>.</w:t>
            </w:r>
          </w:p>
          <w:p w14:paraId="5AAAA070" w14:textId="77777777" w:rsidR="00CF768A" w:rsidRPr="00F611DE" w:rsidRDefault="00CF768A" w:rsidP="00CF768A"/>
          <w:p w14:paraId="5ED9C479" w14:textId="77777777" w:rsidR="00CF768A" w:rsidRDefault="00CF768A" w:rsidP="00CF768A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>,</w:t>
            </w:r>
            <w:r>
              <w:t xml:space="preserve"> App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278600DB" w14:textId="77777777" w:rsidR="00F611DE" w:rsidRDefault="00F611DE" w:rsidP="00CF768A"/>
          <w:p w14:paraId="67368D14" w14:textId="0A82B144" w:rsidR="00CF768A" w:rsidRPr="00CF768A" w:rsidRDefault="00CF768A" w:rsidP="00CA11DF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 w:rsidR="00F611DE">
              <w:rPr>
                <w:rFonts w:hint="eastAsia"/>
              </w:rPr>
              <w:t>수정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렌더링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14:paraId="65D6EF1A" w14:textId="77777777" w:rsidR="00CF768A" w:rsidRDefault="00CF768A" w:rsidP="00CA11DF"/>
    <w:p w14:paraId="5648C0EB" w14:textId="77777777" w:rsidR="007A4711" w:rsidRDefault="007A4711" w:rsidP="00CA11DF"/>
    <w:p w14:paraId="52E736AD" w14:textId="77777777" w:rsidR="007A4711" w:rsidRDefault="007A4711" w:rsidP="00CA11DF"/>
    <w:p w14:paraId="050A49DF" w14:textId="307A3C91" w:rsidR="008C5B25" w:rsidRDefault="008C5B25" w:rsidP="00CA11DF"/>
    <w:p w14:paraId="6F9981B8" w14:textId="2B19E747" w:rsidR="003F6991" w:rsidRDefault="003F699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BCA4DBC" w14:textId="0DC9148D" w:rsidR="008C5B25" w:rsidRDefault="003F6991" w:rsidP="003F6991">
      <w:pPr>
        <w:pStyle w:val="2"/>
      </w:pPr>
      <w:bookmarkStart w:id="14" w:name="_Toc145246038"/>
      <w:r>
        <w:rPr>
          <w:rFonts w:hint="eastAsia"/>
        </w:rPr>
        <w:lastRenderedPageBreak/>
        <w:t xml:space="preserve">상태 </w:t>
      </w:r>
      <w:r>
        <w:t xml:space="preserve">setter </w:t>
      </w:r>
      <w:r>
        <w:rPr>
          <w:rFonts w:hint="eastAsia"/>
        </w:rPr>
        <w:t>함</w:t>
      </w:r>
      <w:r w:rsidR="00172803">
        <w:rPr>
          <w:rFonts w:hint="eastAsia"/>
        </w:rPr>
        <w:t>수 반복 호출</w:t>
      </w:r>
      <w:bookmarkEnd w:id="14"/>
    </w:p>
    <w:p w14:paraId="2E29C13A" w14:textId="0BCC2C3E" w:rsidR="00172803" w:rsidRDefault="00172803" w:rsidP="00172803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803" w14:paraId="7A8CCAA7" w14:textId="77777777" w:rsidTr="00172803">
        <w:tc>
          <w:tcPr>
            <w:tcW w:w="10456" w:type="dxa"/>
          </w:tcPr>
          <w:p w14:paraId="45E2AA5E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7280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3AEA9D3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72803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EB5B6AD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2DFF70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2BAD3771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[count, setCount] = useState(</w:t>
            </w:r>
            <w:r w:rsidRPr="00172803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F34B608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()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</w:p>
          <w:p w14:paraId="14380B6E" w14:textId="029E2D50" w:rsidR="00172803" w:rsidRPr="00172803" w:rsidRDefault="00172803" w:rsidP="0017280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setCount(count + </w:t>
            </w:r>
            <w:r w:rsidRPr="00172803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51B291E" w14:textId="093CFFA7" w:rsidR="00172803" w:rsidRPr="00172803" w:rsidRDefault="00172803" w:rsidP="0017280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setCount(count + </w:t>
            </w:r>
            <w:r w:rsidRPr="00172803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E05398B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697D5492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decrease = ()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</w:p>
          <w:p w14:paraId="08226565" w14:textId="042855E2" w:rsidR="00172803" w:rsidRPr="00172803" w:rsidRDefault="00172803" w:rsidP="0017280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setCount(count - </w:t>
            </w:r>
            <w:r w:rsidRPr="00172803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A988CF0" w14:textId="1A7369A7" w:rsidR="00172803" w:rsidRPr="00172803" w:rsidRDefault="00172803" w:rsidP="0017280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setCount(count - </w:t>
            </w:r>
            <w:r w:rsidRPr="00172803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963A456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3EA44638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F26970E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467DBD37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60D0CB9C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72803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increase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증가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51FF757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72803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decrease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감소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6608C02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72803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0E82CE6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60F5D48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67A5205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DA972DD" w14:textId="77777777" w:rsidR="00172803" w:rsidRPr="00172803" w:rsidRDefault="00172803" w:rsidP="001728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7280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728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1B85E41C" w14:textId="77777777" w:rsidR="00172803" w:rsidRDefault="00172803" w:rsidP="00172803"/>
        </w:tc>
      </w:tr>
    </w:tbl>
    <w:p w14:paraId="0AC7B552" w14:textId="77777777" w:rsidR="00172803" w:rsidRDefault="00172803" w:rsidP="00172803"/>
    <w:p w14:paraId="3D02B036" w14:textId="3EE7A0EF" w:rsidR="00172803" w:rsidRDefault="00172803" w:rsidP="00172803"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수정하면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?</w:t>
      </w:r>
    </w:p>
    <w:p w14:paraId="7BB8FA28" w14:textId="77777777" w:rsidR="00172803" w:rsidRDefault="00172803" w:rsidP="00172803"/>
    <w:p w14:paraId="4D52B292" w14:textId="77777777" w:rsidR="00F611DE" w:rsidRDefault="00F611DE" w:rsidP="00F611DE">
      <w:r w:rsidRPr="00D97509">
        <w:rPr>
          <w:rFonts w:cs="굴림"/>
          <w:color w:val="000000"/>
          <w:kern w:val="0"/>
          <w:szCs w:val="20"/>
          <w14:ligatures w14:val="none"/>
        </w:rPr>
        <w:t xml:space="preserve">setCount(count + </w:t>
      </w:r>
      <w:r w:rsidRPr="00D97509">
        <w:rPr>
          <w:rFonts w:cs="굴림"/>
          <w:color w:val="098658"/>
          <w:kern w:val="0"/>
          <w:szCs w:val="20"/>
          <w14:ligatures w14:val="none"/>
        </w:rPr>
        <w:t>1</w:t>
      </w:r>
      <w:r w:rsidRPr="00D97509">
        <w:rPr>
          <w:rFonts w:cs="굴림"/>
          <w:color w:val="000000"/>
          <w:kern w:val="0"/>
          <w:szCs w:val="20"/>
          <w14:ligatures w14:val="none"/>
        </w:rPr>
        <w:t>);</w:t>
      </w:r>
    </w:p>
    <w:p w14:paraId="4D83ADA8" w14:textId="4226D7C2" w:rsidR="00D97509" w:rsidRDefault="00F611DE" w:rsidP="00D9750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버튼을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클릭할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때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마다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위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코드가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두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번씩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호출되니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/>
          <w:color w:val="000000"/>
          <w:kern w:val="0"/>
          <w:szCs w:val="20"/>
          <w14:ligatures w14:val="none"/>
        </w:rPr>
        <w:t xml:space="preserve">count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값이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/>
          <w:color w:val="000000"/>
          <w:kern w:val="0"/>
          <w:szCs w:val="20"/>
          <w14:ligatures w14:val="none"/>
        </w:rPr>
        <w:t>2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씩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증가할까</w:t>
      </w:r>
      <w:r w:rsidR="00D97509">
        <w:rPr>
          <w:rFonts w:cs="굴림" w:hint="eastAsia"/>
          <w:color w:val="000000"/>
          <w:kern w:val="0"/>
          <w:szCs w:val="20"/>
          <w14:ligatures w14:val="none"/>
        </w:rPr>
        <w:t>?</w:t>
      </w:r>
    </w:p>
    <w:p w14:paraId="30CB5222" w14:textId="67301720" w:rsidR="00D97509" w:rsidRDefault="00044F4A" w:rsidP="00D9750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5D2778">
        <w:rPr>
          <w:rFonts w:cs="굴림" w:hint="eastAsia"/>
          <w:color w:val="000000"/>
          <w:kern w:val="0"/>
          <w:szCs w:val="20"/>
          <w14:ligatures w14:val="none"/>
        </w:rPr>
        <w:t>그렇지</w:t>
      </w:r>
      <w:r w:rsidR="005D277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5D2778">
        <w:rPr>
          <w:rFonts w:cs="굴림" w:hint="eastAsia"/>
          <w:color w:val="000000"/>
          <w:kern w:val="0"/>
          <w:szCs w:val="20"/>
          <w14:ligatures w14:val="none"/>
        </w:rPr>
        <w:t>않다</w:t>
      </w:r>
      <w:r w:rsidR="005D2778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1CF93F0" w14:textId="77777777" w:rsidR="00F611DE" w:rsidRDefault="00F611DE" w:rsidP="00D9750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F535FD1" w14:textId="77777777" w:rsidR="00F611DE" w:rsidRDefault="00F611DE" w:rsidP="00D9750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1FFFC1C2" w14:textId="77777777" w:rsidR="00F611DE" w:rsidRDefault="00F611DE" w:rsidP="00F611D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72803">
        <w:rPr>
          <w:rFonts w:cs="굴림"/>
          <w:color w:val="0000FF"/>
          <w:kern w:val="0"/>
          <w:szCs w:val="20"/>
          <w14:ligatures w14:val="none"/>
        </w:rPr>
        <w:t>const</w:t>
      </w:r>
      <w:r w:rsidRPr="00172803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Pr="00172803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172803">
        <w:rPr>
          <w:rFonts w:cs="굴림"/>
          <w:color w:val="000000"/>
          <w:kern w:val="0"/>
          <w:szCs w:val="20"/>
          <w14:ligatures w14:val="none"/>
        </w:rPr>
        <w:t>] = useState(</w:t>
      </w:r>
      <w:r w:rsidRPr="00172803">
        <w:rPr>
          <w:rFonts w:cs="굴림"/>
          <w:color w:val="098658"/>
          <w:kern w:val="0"/>
          <w:szCs w:val="20"/>
          <w14:ligatures w14:val="none"/>
        </w:rPr>
        <w:t>0</w:t>
      </w:r>
      <w:r w:rsidRPr="00172803">
        <w:rPr>
          <w:rFonts w:cs="굴림"/>
          <w:color w:val="000000"/>
          <w:kern w:val="0"/>
          <w:szCs w:val="20"/>
          <w14:ligatures w14:val="none"/>
        </w:rPr>
        <w:t>);</w:t>
      </w:r>
    </w:p>
    <w:p w14:paraId="752FDAED" w14:textId="330A39EF" w:rsidR="0033591F" w:rsidRDefault="00F611DE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화면이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렌더링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될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때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마다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위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코드도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다시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호출된다</w:t>
      </w:r>
      <w:r w:rsidR="0033591F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A7623E6" w14:textId="2A5D5720" w:rsidR="00A5025B" w:rsidRDefault="00E51EF0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8079B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A5025B">
        <w:rPr>
          <w:rFonts w:cs="굴림" w:hint="eastAsia"/>
          <w:color w:val="000000"/>
          <w:kern w:val="0"/>
          <w:szCs w:val="20"/>
          <w14:ligatures w14:val="none"/>
        </w:rPr>
        <w:t>현재</w:t>
      </w:r>
      <w:r w:rsidR="00A5025B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A5025B">
        <w:rPr>
          <w:rFonts w:cs="굴림" w:hint="eastAsia"/>
          <w:color w:val="000000"/>
          <w:kern w:val="0"/>
          <w:szCs w:val="20"/>
          <w14:ligatures w14:val="none"/>
        </w:rPr>
        <w:t>상태</w:t>
      </w:r>
      <w:r w:rsidR="00A5025B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A5025B">
        <w:rPr>
          <w:rFonts w:cs="굴림" w:hint="eastAsia"/>
          <w:color w:val="000000"/>
          <w:kern w:val="0"/>
          <w:szCs w:val="20"/>
          <w14:ligatures w14:val="none"/>
        </w:rPr>
        <w:t>변수값이</w:t>
      </w:r>
      <w:r w:rsidR="00A5025B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233E4">
        <w:rPr>
          <w:rFonts w:cs="굴림" w:hint="eastAsia"/>
          <w:color w:val="000000"/>
          <w:kern w:val="0"/>
          <w:szCs w:val="20"/>
          <w14:ligatures w14:val="none"/>
        </w:rPr>
        <w:t>리턴되어</w:t>
      </w:r>
      <w:r w:rsidR="00D233E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233E4"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="00D233E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D233E4">
        <w:rPr>
          <w:rFonts w:cs="굴림" w:hint="eastAsia"/>
          <w:color w:val="000000"/>
          <w:kern w:val="0"/>
          <w:szCs w:val="20"/>
          <w14:ligatures w14:val="none"/>
        </w:rPr>
        <w:t>상수에</w:t>
      </w:r>
      <w:r w:rsidR="00D233E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D233E4">
        <w:rPr>
          <w:rFonts w:cs="굴림" w:hint="eastAsia"/>
          <w:color w:val="000000"/>
          <w:kern w:val="0"/>
          <w:szCs w:val="20"/>
          <w14:ligatures w14:val="none"/>
        </w:rPr>
        <w:t>대입된다</w:t>
      </w:r>
      <w:r w:rsidR="00D233E4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6BAE7E5" w14:textId="59E41D2C" w:rsidR="00D233E4" w:rsidRDefault="00BD45DE" w:rsidP="00F611DE">
      <w:pPr>
        <w:widowControl/>
        <w:shd w:val="clear" w:color="auto" w:fill="FFFFFF"/>
        <w:wordWrap/>
        <w:autoSpaceDE/>
        <w:autoSpaceDN/>
        <w:adjustRightInd/>
        <w:snapToGrid/>
        <w:spacing w:afterLines="50" w:after="120"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만약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3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이라면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 w:rsidR="005F5098">
        <w:rPr>
          <w:rFonts w:cs="굴림"/>
          <w:color w:val="000000"/>
          <w:kern w:val="0"/>
          <w:szCs w:val="20"/>
          <w14:ligatures w14:val="none"/>
        </w:rPr>
        <w:t xml:space="preserve"> </w:t>
      </w:r>
    </w:p>
    <w:p w14:paraId="73DA7448" w14:textId="1F4003D1" w:rsidR="005F5098" w:rsidRPr="005F5098" w:rsidRDefault="005F5098" w:rsidP="005F509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F5098">
        <w:rPr>
          <w:rFonts w:cs="굴림"/>
          <w:color w:val="000000"/>
          <w:kern w:val="0"/>
          <w:szCs w:val="20"/>
          <w14:ligatures w14:val="none"/>
        </w:rPr>
        <w:t>   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5F5098">
        <w:rPr>
          <w:rFonts w:cs="굴림"/>
          <w:color w:val="000000"/>
          <w:kern w:val="0"/>
          <w:szCs w:val="20"/>
          <w14:ligatures w14:val="none"/>
        </w:rPr>
        <w:t>(</w:t>
      </w:r>
      <w:r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 + </w:t>
      </w:r>
      <w:r w:rsidRPr="005F5098">
        <w:rPr>
          <w:rFonts w:cs="굴림"/>
          <w:color w:val="098658"/>
          <w:kern w:val="0"/>
          <w:szCs w:val="20"/>
          <w14:ligatures w14:val="none"/>
        </w:rPr>
        <w:t>1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); </w:t>
      </w:r>
    </w:p>
    <w:p w14:paraId="1EABDC74" w14:textId="75DF32CD" w:rsidR="005F5098" w:rsidRPr="005F5098" w:rsidRDefault="00F611DE" w:rsidP="005F509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5F5098" w:rsidRPr="005F5098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="005F5098"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="005F5098" w:rsidRPr="005F5098">
        <w:rPr>
          <w:rFonts w:cs="굴림"/>
          <w:color w:val="000000"/>
          <w:kern w:val="0"/>
          <w:szCs w:val="20"/>
          <w14:ligatures w14:val="none"/>
        </w:rPr>
        <w:t>(</w:t>
      </w:r>
      <w:r w:rsidR="005F5098"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="005F5098" w:rsidRPr="005F5098">
        <w:rPr>
          <w:rFonts w:cs="굴림"/>
          <w:color w:val="000000"/>
          <w:kern w:val="0"/>
          <w:szCs w:val="20"/>
          <w14:ligatures w14:val="none"/>
        </w:rPr>
        <w:t xml:space="preserve"> + </w:t>
      </w:r>
      <w:r w:rsidR="005F5098" w:rsidRPr="005F5098">
        <w:rPr>
          <w:rFonts w:cs="굴림"/>
          <w:color w:val="098658"/>
          <w:kern w:val="0"/>
          <w:szCs w:val="20"/>
          <w14:ligatures w14:val="none"/>
        </w:rPr>
        <w:t>1</w:t>
      </w:r>
      <w:r w:rsidR="005F5098" w:rsidRPr="005F5098">
        <w:rPr>
          <w:rFonts w:cs="굴림"/>
          <w:color w:val="000000"/>
          <w:kern w:val="0"/>
          <w:szCs w:val="20"/>
          <w14:ligatures w14:val="none"/>
        </w:rPr>
        <w:t xml:space="preserve">); </w:t>
      </w:r>
    </w:p>
    <w:p w14:paraId="03E647AA" w14:textId="0EACE66D" w:rsidR="005F5098" w:rsidRDefault="00AF407B" w:rsidP="00F611DE">
      <w:pPr>
        <w:widowControl/>
        <w:shd w:val="clear" w:color="auto" w:fill="FFFFFF"/>
        <w:wordWrap/>
        <w:autoSpaceDE/>
        <w:autoSpaceDN/>
        <w:adjustRightInd/>
        <w:snapToGrid/>
        <w:spacing w:beforeLines="50" w:before="120" w:afterLines="50" w:after="120"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다음과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같다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EA48E09" w14:textId="1A109221" w:rsidR="00AF407B" w:rsidRPr="005F5098" w:rsidRDefault="00AF407B" w:rsidP="00AF407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F5098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5F5098">
        <w:rPr>
          <w:rFonts w:cs="굴림"/>
          <w:color w:val="000000"/>
          <w:kern w:val="0"/>
          <w:szCs w:val="20"/>
          <w14:ligatures w14:val="none"/>
        </w:rPr>
        <w:t>(</w:t>
      </w:r>
      <w:r w:rsidRPr="00F611DE">
        <w:rPr>
          <w:rFonts w:cs="굴림"/>
          <w:color w:val="098658"/>
          <w:kern w:val="0"/>
          <w:szCs w:val="20"/>
          <w:shd w:val="clear" w:color="auto" w:fill="CCFFFF"/>
          <w14:ligatures w14:val="none"/>
        </w:rPr>
        <w:t>3</w:t>
      </w:r>
      <w:r>
        <w:rPr>
          <w:rFonts w:cs="굴림"/>
          <w:color w:val="098658"/>
          <w:kern w:val="0"/>
          <w:szCs w:val="20"/>
          <w14:ligatures w14:val="none"/>
        </w:rPr>
        <w:t xml:space="preserve"> 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+ </w:t>
      </w:r>
      <w:r w:rsidRPr="005F5098">
        <w:rPr>
          <w:rFonts w:cs="굴림"/>
          <w:color w:val="098658"/>
          <w:kern w:val="0"/>
          <w:szCs w:val="20"/>
          <w14:ligatures w14:val="none"/>
        </w:rPr>
        <w:t>1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); </w:t>
      </w:r>
    </w:p>
    <w:p w14:paraId="69E9D8D7" w14:textId="08C2CE1D" w:rsidR="00AF407B" w:rsidRPr="005F5098" w:rsidRDefault="00AF407B" w:rsidP="00AF407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F5098">
        <w:rPr>
          <w:rFonts w:cs="굴림"/>
          <w:color w:val="000000"/>
          <w:kern w:val="0"/>
          <w:szCs w:val="20"/>
          <w14:ligatures w14:val="none"/>
        </w:rPr>
        <w:t>   </w:t>
      </w:r>
      <w:r w:rsidR="00F611D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5F5098">
        <w:rPr>
          <w:rFonts w:cs="굴림"/>
          <w:color w:val="000000"/>
          <w:kern w:val="0"/>
          <w:szCs w:val="20"/>
          <w14:ligatures w14:val="none"/>
        </w:rPr>
        <w:t>(</w:t>
      </w:r>
      <w:r w:rsidRPr="00F611DE">
        <w:rPr>
          <w:rFonts w:cs="굴림"/>
          <w:color w:val="098658"/>
          <w:kern w:val="0"/>
          <w:szCs w:val="20"/>
          <w:shd w:val="clear" w:color="auto" w:fill="CCFFFF"/>
          <w14:ligatures w14:val="none"/>
        </w:rPr>
        <w:t>3</w:t>
      </w:r>
      <w:r>
        <w:rPr>
          <w:rFonts w:cs="굴림"/>
          <w:color w:val="098658"/>
          <w:kern w:val="0"/>
          <w:szCs w:val="20"/>
          <w14:ligatures w14:val="none"/>
        </w:rPr>
        <w:t xml:space="preserve"> 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+ </w:t>
      </w:r>
      <w:r w:rsidRPr="005F5098">
        <w:rPr>
          <w:rFonts w:cs="굴림"/>
          <w:color w:val="098658"/>
          <w:kern w:val="0"/>
          <w:szCs w:val="20"/>
          <w14:ligatures w14:val="none"/>
        </w:rPr>
        <w:t>1</w:t>
      </w:r>
      <w:r w:rsidRPr="005F5098">
        <w:rPr>
          <w:rFonts w:cs="굴림"/>
          <w:color w:val="000000"/>
          <w:kern w:val="0"/>
          <w:szCs w:val="20"/>
          <w14:ligatures w14:val="none"/>
        </w:rPr>
        <w:t xml:space="preserve">); </w:t>
      </w:r>
    </w:p>
    <w:p w14:paraId="5CC331DE" w14:textId="77777777" w:rsidR="006B652A" w:rsidRDefault="006B652A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344EC7A3" w14:textId="057C4156" w:rsidR="00F611DE" w:rsidRDefault="00F611DE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611DE">
        <w:rPr>
          <w:rFonts w:cs="굴림" w:hint="eastAsia"/>
          <w:color w:val="000000"/>
          <w:kern w:val="0"/>
          <w:szCs w:val="20"/>
          <w:shd w:val="clear" w:color="auto" w:fill="CCFFCC"/>
          <w14:ligatures w14:val="none"/>
        </w:rPr>
        <w:t>s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etCount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함수는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리액트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내부의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것이지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</w:p>
    <w:p w14:paraId="45F7830C" w14:textId="0AE33A77" w:rsidR="00F611DE" w:rsidRDefault="00F611DE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611DE">
        <w:rPr>
          <w:rFonts w:cs="굴림" w:hint="eastAsia"/>
          <w:color w:val="000000"/>
          <w:kern w:val="0"/>
          <w:szCs w:val="20"/>
          <w:shd w:val="clear" w:color="auto" w:fill="CCFFFF"/>
          <w14:ligatures w14:val="none"/>
        </w:rPr>
        <w:t>c</w:t>
      </w:r>
      <w:r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ount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것이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아니다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4460F89" w14:textId="77777777" w:rsidR="00F611DE" w:rsidRPr="00F611DE" w:rsidRDefault="00F611DE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62D0E7A7" w14:textId="4A469FE0" w:rsidR="00F611DE" w:rsidRDefault="00F611DE" w:rsidP="0033591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611DE">
        <w:rPr>
          <w:rFonts w:cs="굴림" w:hint="eastAsia"/>
          <w:color w:val="000000"/>
          <w:kern w:val="0"/>
          <w:szCs w:val="20"/>
          <w:shd w:val="clear" w:color="auto" w:fill="CCFFCC"/>
          <w14:ligatures w14:val="none"/>
        </w:rPr>
        <w:t>s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etCount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함수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</w:p>
    <w:p w14:paraId="0353D57A" w14:textId="12703A81" w:rsidR="00F611DE" w:rsidRPr="00F611DE" w:rsidRDefault="00F611DE" w:rsidP="00F611DE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호출될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리턴되어</w:t>
      </w:r>
      <w:r>
        <w:rPr>
          <w:rFonts w:hint="eastAsia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>
        <w:t xml:space="preserve"> </w:t>
      </w:r>
      <w:r>
        <w:rPr>
          <w:rFonts w:hint="eastAsia"/>
        </w:rPr>
        <w:t>상수에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130BA253" w14:textId="19EF02FD" w:rsidR="006A2ED6" w:rsidRPr="00F611DE" w:rsidRDefault="00F611DE" w:rsidP="00172803">
      <w:r>
        <w:rPr>
          <w:rFonts w:cs="굴림"/>
          <w:color w:val="0000FF"/>
          <w:kern w:val="0"/>
          <w:szCs w:val="20"/>
          <w14:ligatures w14:val="none"/>
        </w:rPr>
        <w:t xml:space="preserve">   </w:t>
      </w:r>
      <w:r w:rsidRPr="00172803">
        <w:rPr>
          <w:rFonts w:cs="굴림"/>
          <w:color w:val="0000FF"/>
          <w:kern w:val="0"/>
          <w:szCs w:val="20"/>
          <w14:ligatures w14:val="none"/>
        </w:rPr>
        <w:t>const</w:t>
      </w:r>
      <w:r w:rsidRPr="00172803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F611D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Pr="00172803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F611D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172803">
        <w:rPr>
          <w:rFonts w:cs="굴림"/>
          <w:color w:val="000000"/>
          <w:kern w:val="0"/>
          <w:szCs w:val="20"/>
          <w14:ligatures w14:val="none"/>
        </w:rPr>
        <w:t>] = useState(</w:t>
      </w:r>
      <w:r w:rsidRPr="00172803">
        <w:rPr>
          <w:rFonts w:cs="굴림"/>
          <w:color w:val="098658"/>
          <w:kern w:val="0"/>
          <w:szCs w:val="20"/>
          <w14:ligatures w14:val="none"/>
        </w:rPr>
        <w:t>0</w:t>
      </w:r>
      <w:r w:rsidRPr="00172803">
        <w:rPr>
          <w:rFonts w:cs="굴림"/>
          <w:color w:val="000000"/>
          <w:kern w:val="0"/>
          <w:szCs w:val="20"/>
          <w14:ligatures w14:val="none"/>
        </w:rPr>
        <w:t>);</w:t>
      </w:r>
    </w:p>
    <w:p w14:paraId="7E283E89" w14:textId="77777777" w:rsidR="00F611DE" w:rsidRDefault="00F611DE" w:rsidP="00172803"/>
    <w:p w14:paraId="398F2F40" w14:textId="7D109BF3" w:rsidR="002F7003" w:rsidRDefault="002F700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13BC3AD" w14:textId="63D5A127" w:rsidR="00172803" w:rsidRDefault="002F7003" w:rsidP="002F7003">
      <w:pPr>
        <w:pStyle w:val="2"/>
      </w:pPr>
      <w:bookmarkStart w:id="15" w:name="_Toc145246039"/>
      <w:r>
        <w:rPr>
          <w:rFonts w:hint="eastAsia"/>
        </w:rPr>
        <w:lastRenderedPageBreak/>
        <w:t>i</w:t>
      </w:r>
      <w:r>
        <w:t xml:space="preserve">nput </w:t>
      </w:r>
      <w:r w:rsidR="005F312B">
        <w:rPr>
          <w:rFonts w:hint="eastAsia"/>
        </w:rPr>
        <w:t>구현</w:t>
      </w:r>
      <w:bookmarkEnd w:id="15"/>
    </w:p>
    <w:p w14:paraId="73B370AD" w14:textId="1E8E3790" w:rsidR="005F312B" w:rsidRDefault="005F312B" w:rsidP="005F312B">
      <w:pPr>
        <w:pStyle w:val="3"/>
      </w:pPr>
      <w:r>
        <w:rPr>
          <w:rFonts w:hint="eastAsia"/>
        </w:rPr>
        <w:t>s</w:t>
      </w:r>
      <w:r>
        <w:t xml:space="preserve">rc/App.css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12B" w14:paraId="38789883" w14:textId="77777777" w:rsidTr="005F312B">
        <w:tc>
          <w:tcPr>
            <w:tcW w:w="10456" w:type="dxa"/>
          </w:tcPr>
          <w:p w14:paraId="293D113D" w14:textId="77777777" w:rsidR="005F312B" w:rsidRPr="005F312B" w:rsidRDefault="005F312B" w:rsidP="005F31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312B">
              <w:rPr>
                <w:rFonts w:cs="굴림"/>
                <w:color w:val="800000"/>
                <w:kern w:val="0"/>
                <w:szCs w:val="20"/>
                <w14:ligatures w14:val="none"/>
              </w:rPr>
              <w:t>p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F312B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312B">
              <w:rPr>
                <w:rFonts w:cs="굴림"/>
                <w:color w:val="098658"/>
                <w:kern w:val="0"/>
                <w:szCs w:val="20"/>
                <w14:ligatures w14:val="none"/>
              </w:rPr>
              <w:t>20pt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312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312B">
              <w:rPr>
                <w:rFonts w:cs="굴림"/>
                <w:color w:val="098658"/>
                <w:kern w:val="0"/>
                <w:szCs w:val="20"/>
                <w14:ligatures w14:val="none"/>
              </w:rPr>
              <w:t>0px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312B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6CB1D10" w14:textId="77777777" w:rsidR="005F312B" w:rsidRPr="005F312B" w:rsidRDefault="005F312B" w:rsidP="005F31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312B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F312B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312B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312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312B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312B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312B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5F312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4428F19" w14:textId="77777777" w:rsidR="005F312B" w:rsidRPr="005F312B" w:rsidRDefault="005F312B" w:rsidP="005F312B"/>
        </w:tc>
      </w:tr>
    </w:tbl>
    <w:p w14:paraId="1A711520" w14:textId="77777777" w:rsidR="005F312B" w:rsidRDefault="005F312B" w:rsidP="005F312B"/>
    <w:p w14:paraId="256BE2E9" w14:textId="4746F967" w:rsidR="005F312B" w:rsidRDefault="005F312B" w:rsidP="005F312B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구현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12B" w14:paraId="46FDEACB" w14:textId="77777777" w:rsidTr="005F312B">
        <w:tc>
          <w:tcPr>
            <w:tcW w:w="10456" w:type="dxa"/>
          </w:tcPr>
          <w:p w14:paraId="7E90CBDF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B217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3EA1982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B2173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E14E7F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8D0F70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2A962976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046995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message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46995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setMessage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useState(</w:t>
            </w:r>
            <w:r w:rsidRPr="009B2173">
              <w:rPr>
                <w:rFonts w:cs="굴림"/>
                <w:color w:val="A31515"/>
                <w:kern w:val="0"/>
                <w:szCs w:val="20"/>
                <w14:ligatures w14:val="none"/>
              </w:rPr>
              <w:t>'hello'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DC14B50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B7325C9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B2173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B7D752C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B2173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7CDB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message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B2173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4704FB11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B2173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B2173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B2173">
              <w:rPr>
                <w:rFonts w:cs="굴림"/>
                <w:color w:val="A31515"/>
                <w:kern w:val="0"/>
                <w:szCs w:val="20"/>
                <w14:ligatures w14:val="none"/>
              </w:rPr>
              <w:t>"text"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69D0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onChange</w:t>
            </w:r>
            <w:r w:rsidRPr="000469D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0469D0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0469D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(e) </w:t>
            </w:r>
            <w:r w:rsidRPr="000469D0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=&gt;</w:t>
            </w:r>
            <w:r w:rsidRPr="000469D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046995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setMessage</w:t>
            </w:r>
            <w:r w:rsidRPr="000469D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(e.target.value)</w:t>
            </w:r>
            <w:r w:rsidRPr="000469D0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0469D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0469D0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value</w:t>
            </w:r>
            <w:r w:rsidRPr="000469D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0469D0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046995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message</w:t>
            </w:r>
            <w:r w:rsidRPr="000469D0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B2173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5208C2D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B2173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CAE5B62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7F4B1EA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15A4CD5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0422D5F" w14:textId="77777777" w:rsidR="009B2173" w:rsidRPr="009B2173" w:rsidRDefault="009B2173" w:rsidP="009B21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B217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B21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7A87CE2F" w14:textId="77777777" w:rsidR="005F312B" w:rsidRDefault="005F312B" w:rsidP="005F312B"/>
        </w:tc>
      </w:tr>
    </w:tbl>
    <w:p w14:paraId="48B9730E" w14:textId="77777777" w:rsidR="005F312B" w:rsidRDefault="005F312B" w:rsidP="005F312B"/>
    <w:p w14:paraId="72D1D94F" w14:textId="7A0E49FB" w:rsidR="0040497D" w:rsidRDefault="0040497D" w:rsidP="005F312B">
      <w:r>
        <w:rPr>
          <w:rFonts w:hint="eastAsia"/>
        </w:rPr>
        <w:t>리액트에서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0B43A7B" w14:textId="77777777" w:rsidR="00126915" w:rsidRDefault="00126915" w:rsidP="0040497D"/>
    <w:p w14:paraId="68710CBF" w14:textId="77777777" w:rsidR="00E04DC7" w:rsidRDefault="00E04DC7" w:rsidP="00E04D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FF"/>
          <w:kern w:val="0"/>
          <w:szCs w:val="20"/>
          <w14:ligatures w14:val="none"/>
        </w:rPr>
      </w:pPr>
    </w:p>
    <w:p w14:paraId="166D6597" w14:textId="1702FB58" w:rsidR="00E04DC7" w:rsidRPr="009B2173" w:rsidRDefault="00E04DC7" w:rsidP="00E04D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9B2173">
        <w:rPr>
          <w:rFonts w:cs="굴림"/>
          <w:color w:val="0000FF"/>
          <w:kern w:val="0"/>
          <w:szCs w:val="20"/>
          <w14:ligatures w14:val="none"/>
        </w:rPr>
        <w:t>const</w:t>
      </w:r>
      <w:r w:rsidRPr="009B2173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995B2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message</w:t>
      </w:r>
      <w:r w:rsidRPr="009B2173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995B24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setMessage</w:t>
      </w:r>
      <w:r w:rsidRPr="009B2173">
        <w:rPr>
          <w:rFonts w:cs="굴림"/>
          <w:color w:val="000000"/>
          <w:kern w:val="0"/>
          <w:szCs w:val="20"/>
          <w14:ligatures w14:val="none"/>
        </w:rPr>
        <w:t>] = useState(</w:t>
      </w:r>
      <w:r w:rsidRPr="009B2173">
        <w:rPr>
          <w:rFonts w:cs="굴림"/>
          <w:color w:val="A31515"/>
          <w:kern w:val="0"/>
          <w:szCs w:val="20"/>
          <w14:ligatures w14:val="none"/>
        </w:rPr>
        <w:t>'hello'</w:t>
      </w:r>
      <w:r w:rsidRPr="009B2173">
        <w:rPr>
          <w:rFonts w:cs="굴림"/>
          <w:color w:val="000000"/>
          <w:kern w:val="0"/>
          <w:szCs w:val="20"/>
          <w14:ligatures w14:val="none"/>
        </w:rPr>
        <w:t>);</w:t>
      </w:r>
    </w:p>
    <w:p w14:paraId="467CF9D1" w14:textId="77777777" w:rsidR="00251F23" w:rsidRPr="00074A9A" w:rsidRDefault="00251F23" w:rsidP="0040497D"/>
    <w:p w14:paraId="1160C2B2" w14:textId="2CBF255A" w:rsidR="00E04DC7" w:rsidRPr="009B2173" w:rsidRDefault="00E04DC7" w:rsidP="00E04D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9B2173">
        <w:rPr>
          <w:rFonts w:cs="굴림"/>
          <w:color w:val="800000"/>
          <w:kern w:val="0"/>
          <w:szCs w:val="20"/>
          <w14:ligatures w14:val="none"/>
        </w:rPr>
        <w:t>&lt;input</w:t>
      </w:r>
      <w:r w:rsidRPr="009B217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9B2173">
        <w:rPr>
          <w:rFonts w:cs="굴림"/>
          <w:color w:val="E50000"/>
          <w:kern w:val="0"/>
          <w:szCs w:val="20"/>
          <w14:ligatures w14:val="none"/>
        </w:rPr>
        <w:t>type</w:t>
      </w:r>
      <w:r w:rsidRPr="009B2173">
        <w:rPr>
          <w:rFonts w:cs="굴림"/>
          <w:color w:val="000000"/>
          <w:kern w:val="0"/>
          <w:szCs w:val="20"/>
          <w14:ligatures w14:val="none"/>
        </w:rPr>
        <w:t>=</w:t>
      </w:r>
      <w:r w:rsidRPr="009B2173">
        <w:rPr>
          <w:rFonts w:cs="굴림"/>
          <w:color w:val="A31515"/>
          <w:kern w:val="0"/>
          <w:szCs w:val="20"/>
          <w14:ligatures w14:val="none"/>
        </w:rPr>
        <w:t>"text"</w:t>
      </w:r>
      <w:r w:rsidRPr="009B217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0469D0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onChange</w:t>
      </w:r>
      <w:r w:rsidRPr="000469D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0469D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{</w:t>
      </w:r>
      <w:r w:rsidRPr="000469D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(e) </w:t>
      </w:r>
      <w:r w:rsidRPr="000469D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=&gt;</w:t>
      </w:r>
      <w:r w:rsidRPr="000469D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995B24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setMessage</w:t>
      </w:r>
      <w:r w:rsidRPr="000469D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(e.target.value)</w:t>
      </w:r>
      <w:r w:rsidRPr="000469D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}</w:t>
      </w:r>
      <w:r w:rsidRPr="000469D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0469D0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value</w:t>
      </w:r>
      <w:r w:rsidRPr="000469D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0469D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{</w:t>
      </w:r>
      <w:r w:rsidR="00995B24" w:rsidRPr="00995B2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message</w:t>
      </w:r>
      <w:r w:rsidRPr="000469D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}</w:t>
      </w:r>
      <w:r w:rsidRPr="009B217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9B2173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4B8720DC" w14:textId="77777777" w:rsidR="007713CE" w:rsidRPr="00E04DC7" w:rsidRDefault="007713CE" w:rsidP="0040497D"/>
    <w:p w14:paraId="15ECF5EC" w14:textId="3231BCC2" w:rsidR="00995B24" w:rsidRDefault="00995B24" w:rsidP="00995B24"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Pr="00995B2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message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3EA324F1" w14:textId="602D253F" w:rsidR="00995B24" w:rsidRDefault="00995B24" w:rsidP="00995B2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입력되면</w:t>
      </w:r>
      <w:r>
        <w:rPr>
          <w:rFonts w:hint="eastAsia"/>
        </w:rPr>
        <w:t>,</w:t>
      </w:r>
      <w:r>
        <w:t xml:space="preserve"> </w:t>
      </w:r>
      <w:r w:rsidRPr="00995B24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setMessage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995B2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message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13CD12F6" w14:textId="4EA5B73D" w:rsidR="00995B24" w:rsidRDefault="00995B24" w:rsidP="00995B2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95B2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message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>.</w:t>
      </w:r>
    </w:p>
    <w:p w14:paraId="3945C3F5" w14:textId="77777777" w:rsidR="00074A9A" w:rsidRDefault="00074A9A" w:rsidP="0040497D"/>
    <w:p w14:paraId="30431245" w14:textId="77777777" w:rsidR="004F6C3B" w:rsidRDefault="004F6C3B" w:rsidP="0040497D"/>
    <w:p w14:paraId="7413C60C" w14:textId="77777777" w:rsidR="00B70624" w:rsidRDefault="00B70624" w:rsidP="0040497D"/>
    <w:p w14:paraId="4EE98884" w14:textId="1AA82976" w:rsidR="00074A9A" w:rsidRDefault="00074A9A" w:rsidP="0040497D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</w:p>
    <w:p w14:paraId="245E5CBC" w14:textId="50CF4109" w:rsidR="00074A9A" w:rsidRDefault="00B70624" w:rsidP="0040497D">
      <w:r w:rsidRPr="00B70624">
        <w:t xml:space="preserve">   </w:t>
      </w:r>
      <w:r w:rsidRPr="000469D0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onChange</w:t>
      </w:r>
      <w: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</w:p>
    <w:p w14:paraId="07BBCDB3" w14:textId="16E65E73" w:rsidR="00126915" w:rsidRDefault="00B70624" w:rsidP="0040497D">
      <w:r>
        <w:rPr>
          <w:rFonts w:hint="eastAsia"/>
        </w:rPr>
        <w:t xml:space="preserve"> </w:t>
      </w:r>
      <w:r>
        <w:t xml:space="preserve">  </w:t>
      </w:r>
      <w:r w:rsidRPr="00995B24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setMessage</w:t>
      </w:r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995B2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message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19EF36AC" w14:textId="1BE21C12" w:rsidR="00B70624" w:rsidRDefault="00B70624" w:rsidP="0040497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변경되었으므로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0DCC8F5" w14:textId="77777777" w:rsidR="00B70624" w:rsidRDefault="00B70624" w:rsidP="0040497D"/>
    <w:p w14:paraId="29049430" w14:textId="58B586DA" w:rsidR="00B70624" w:rsidRDefault="00B70624" w:rsidP="0040497D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A</w:t>
      </w:r>
      <w:r>
        <w:t xml:space="preserve">pp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렌더링된다</w:t>
      </w:r>
      <w:r>
        <w:rPr>
          <w:rFonts w:hint="eastAsia"/>
        </w:rPr>
        <w:t>.</w:t>
      </w:r>
    </w:p>
    <w:p w14:paraId="6FC29E8A" w14:textId="0468B0BF" w:rsidR="00B70624" w:rsidRDefault="006652EF" w:rsidP="0040497D">
      <w:r>
        <w:rPr>
          <w:rFonts w:hint="eastAsia"/>
        </w:rPr>
        <w:t>꽤나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방식인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워낙</w:t>
      </w:r>
      <w:r>
        <w:rPr>
          <w:rFonts w:hint="eastAsia"/>
        </w:rPr>
        <w:t xml:space="preserve"> </w:t>
      </w:r>
      <w:r>
        <w:rPr>
          <w:rFonts w:hint="eastAsia"/>
        </w:rPr>
        <w:t>빨라서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문제되지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D61D43B" w14:textId="77777777" w:rsidR="006652EF" w:rsidRDefault="006652EF" w:rsidP="0040497D"/>
    <w:p w14:paraId="313BD3FC" w14:textId="77777777" w:rsidR="006652EF" w:rsidRDefault="006652EF" w:rsidP="0040497D"/>
    <w:p w14:paraId="3B030FE3" w14:textId="77777777" w:rsidR="006652EF" w:rsidRPr="00B70624" w:rsidRDefault="006652EF" w:rsidP="0040497D"/>
    <w:p w14:paraId="466D1B43" w14:textId="77777777" w:rsidR="00B70624" w:rsidRPr="00B70624" w:rsidRDefault="00B70624" w:rsidP="0040497D"/>
    <w:p w14:paraId="3109D7A2" w14:textId="49729C5D" w:rsidR="00E22B07" w:rsidRDefault="00E22B0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3296964" w14:textId="385FA683" w:rsidR="005F312B" w:rsidRDefault="00E22B07" w:rsidP="00E22B07">
      <w:pPr>
        <w:pStyle w:val="2"/>
      </w:pPr>
      <w:bookmarkStart w:id="16" w:name="_Toc145246040"/>
      <w:r>
        <w:lastRenderedPageBreak/>
        <w:t xml:space="preserve">checkbox </w:t>
      </w:r>
      <w:r>
        <w:rPr>
          <w:rFonts w:hint="eastAsia"/>
        </w:rPr>
        <w:t>구현</w:t>
      </w:r>
      <w:bookmarkEnd w:id="16"/>
    </w:p>
    <w:p w14:paraId="7FBCD632" w14:textId="596A985C" w:rsidR="00E22B07" w:rsidRDefault="00E22B07" w:rsidP="00E22B07">
      <w:pPr>
        <w:pStyle w:val="3"/>
      </w:pPr>
      <w:r>
        <w:rPr>
          <w:rFonts w:hint="eastAsia"/>
        </w:rPr>
        <w:t>s</w:t>
      </w:r>
      <w:r>
        <w:t>rc/App.css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2B07" w14:paraId="7B8C61D0" w14:textId="77777777" w:rsidTr="00E22B07">
        <w:tc>
          <w:tcPr>
            <w:tcW w:w="10456" w:type="dxa"/>
          </w:tcPr>
          <w:p w14:paraId="02B569B9" w14:textId="77777777" w:rsidR="006942A1" w:rsidRPr="006942A1" w:rsidRDefault="006942A1" w:rsidP="006942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942A1">
              <w:rPr>
                <w:rFonts w:cs="굴림"/>
                <w:color w:val="800000"/>
                <w:kern w:val="0"/>
                <w:szCs w:val="20"/>
                <w14:ligatures w14:val="none"/>
              </w:rPr>
              <w:t>div#app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942A1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4A58759" w14:textId="77777777" w:rsidR="006942A1" w:rsidRPr="006942A1" w:rsidRDefault="006942A1" w:rsidP="006942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942A1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942A1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942A1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D460A18" w14:textId="77777777" w:rsidR="006942A1" w:rsidRPr="006942A1" w:rsidRDefault="006942A1" w:rsidP="006942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942A1">
              <w:rPr>
                <w:rFonts w:cs="굴림"/>
                <w:color w:val="800000"/>
                <w:kern w:val="0"/>
                <w:szCs w:val="20"/>
                <w14:ligatures w14:val="none"/>
              </w:rPr>
              <w:t>p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20pt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color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451A5"/>
                <w:kern w:val="0"/>
                <w:szCs w:val="20"/>
                <w14:ligatures w14:val="none"/>
              </w:rPr>
              <w:t>blue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2FE245B" w14:textId="77777777" w:rsidR="006942A1" w:rsidRPr="006942A1" w:rsidRDefault="006942A1" w:rsidP="006942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942A1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942A1">
              <w:rPr>
                <w:rFonts w:cs="굴림"/>
                <w:color w:val="E50000"/>
                <w:kern w:val="0"/>
                <w:szCs w:val="20"/>
                <w14:ligatures w14:val="none"/>
              </w:rPr>
              <w:t>height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942A1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6942A1">
              <w:rPr>
                <w:rFonts w:cs="굴림"/>
                <w:color w:val="000000"/>
                <w:kern w:val="0"/>
                <w:szCs w:val="20"/>
                <w14:ligatures w14:val="none"/>
              </w:rPr>
              <w:t>;  }</w:t>
            </w:r>
          </w:p>
          <w:p w14:paraId="2D8FAA7E" w14:textId="77777777" w:rsidR="00E22B07" w:rsidRPr="006942A1" w:rsidRDefault="00E22B07" w:rsidP="00E22B07"/>
        </w:tc>
      </w:tr>
    </w:tbl>
    <w:p w14:paraId="36CB4BEB" w14:textId="77777777" w:rsidR="00E22B07" w:rsidRDefault="00E22B07" w:rsidP="00E22B07"/>
    <w:p w14:paraId="238D1C25" w14:textId="5438C41E" w:rsidR="0054314C" w:rsidRDefault="0054314C" w:rsidP="0054314C">
      <w:pPr>
        <w:pStyle w:val="3"/>
      </w:pPr>
      <w:r>
        <w:rPr>
          <w:rFonts w:hint="eastAsia"/>
        </w:rPr>
        <w:t>s</w:t>
      </w:r>
      <w:r>
        <w:t>rc/App.tsx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4C" w14:paraId="7CD799BB" w14:textId="77777777" w:rsidTr="0054314C">
        <w:tc>
          <w:tcPr>
            <w:tcW w:w="10456" w:type="dxa"/>
          </w:tcPr>
          <w:p w14:paraId="68E29C71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A808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A808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9897E1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'./App.css'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107841A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863D2D4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389BF2BF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2D7CDB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D7CDB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setValue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A808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1BC5A29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808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1DBA964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808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"app"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2FE3AA5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7CDB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? </w:t>
            </w:r>
            <w:r w:rsidRPr="00A808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"true"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A808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"false"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0E1C9334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&lt;hr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947DB66" w14:textId="2ACAB87B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808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"checkbox"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checked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2D7CDB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</w:p>
          <w:p w14:paraId="54B8CA05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</w:t>
            </w:r>
            <w:r w:rsidRPr="00A808B9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onChange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A808B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) 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2D7CDB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setValue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A808B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e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A808B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target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A808B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checked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)</w:t>
            </w:r>
            <w:r w:rsidRPr="00A808B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502B064B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808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D9D5B57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38C5E841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B6BE2AD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4E3D141" w14:textId="77777777" w:rsidR="00A808B9" w:rsidRPr="00A808B9" w:rsidRDefault="00A808B9" w:rsidP="00A808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808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808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A808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7594BB" w14:textId="77777777" w:rsidR="0054314C" w:rsidRDefault="0054314C" w:rsidP="0054314C"/>
        </w:tc>
      </w:tr>
    </w:tbl>
    <w:p w14:paraId="49C33536" w14:textId="77777777" w:rsidR="0054314C" w:rsidRDefault="0054314C" w:rsidP="0054314C"/>
    <w:p w14:paraId="7F8230C2" w14:textId="7C46B291" w:rsidR="00DA35A8" w:rsidRDefault="00DA35A8" w:rsidP="0054314C">
      <w:r>
        <w:rPr>
          <w:noProof/>
          <w14:ligatures w14:val="none"/>
        </w:rPr>
        <w:drawing>
          <wp:inline distT="0" distB="0" distL="0" distR="0" wp14:anchorId="3F3D6268" wp14:editId="064E0034">
            <wp:extent cx="2778436" cy="1693628"/>
            <wp:effectExtent l="0" t="0" r="3175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998" cy="17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617C" w14:textId="77777777" w:rsidR="000469D0" w:rsidRDefault="000469D0" w:rsidP="0054314C"/>
    <w:p w14:paraId="25A025C4" w14:textId="77777777" w:rsidR="000469D0" w:rsidRDefault="000469D0" w:rsidP="0054314C"/>
    <w:p w14:paraId="5165FF6E" w14:textId="77777777" w:rsidR="004F6C3B" w:rsidRDefault="004F6C3B" w:rsidP="0054314C"/>
    <w:p w14:paraId="7CE85732" w14:textId="773797E2" w:rsidR="004F6C3B" w:rsidRPr="00A808B9" w:rsidRDefault="004F6C3B" w:rsidP="004F6C3B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A808B9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Pr="00C05DEB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value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C05DEB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setValue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Pr="00A808B9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A808B9">
        <w:rPr>
          <w:rFonts w:cs="굴림"/>
          <w:color w:val="0000FF"/>
          <w:kern w:val="0"/>
          <w:sz w:val="21"/>
          <w:szCs w:val="21"/>
          <w14:ligatures w14:val="none"/>
        </w:rPr>
        <w:t>true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49D49F19" w14:textId="77777777" w:rsidR="004F6C3B" w:rsidRDefault="004F6C3B" w:rsidP="0054314C"/>
    <w:p w14:paraId="4BEA57E5" w14:textId="4BF2CD97" w:rsidR="004F6C3B" w:rsidRPr="00A808B9" w:rsidRDefault="004F6C3B" w:rsidP="004F6C3B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A808B9">
        <w:rPr>
          <w:rFonts w:cs="굴림"/>
          <w:color w:val="800000"/>
          <w:kern w:val="0"/>
          <w:sz w:val="21"/>
          <w:szCs w:val="21"/>
          <w14:ligatures w14:val="none"/>
        </w:rPr>
        <w:t>&lt;input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A808B9">
        <w:rPr>
          <w:rFonts w:cs="굴림"/>
          <w:color w:val="E50000"/>
          <w:kern w:val="0"/>
          <w:sz w:val="21"/>
          <w:szCs w:val="21"/>
          <w14:ligatures w14:val="none"/>
        </w:rPr>
        <w:t>type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A808B9">
        <w:rPr>
          <w:rFonts w:cs="굴림"/>
          <w:color w:val="A31515"/>
          <w:kern w:val="0"/>
          <w:sz w:val="21"/>
          <w:szCs w:val="21"/>
          <w14:ligatures w14:val="none"/>
        </w:rPr>
        <w:t>"checkbox"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A808B9">
        <w:rPr>
          <w:rFonts w:cs="굴림"/>
          <w:color w:val="E50000"/>
          <w:kern w:val="0"/>
          <w:sz w:val="21"/>
          <w:szCs w:val="21"/>
          <w:shd w:val="clear" w:color="auto" w:fill="FFFFCC"/>
          <w14:ligatures w14:val="none"/>
        </w:rPr>
        <w:t>checked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=</w:t>
      </w:r>
      <w:r w:rsidRPr="00A808B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{</w:t>
      </w:r>
      <w:r w:rsidRPr="00C05DEB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value</w:t>
      </w:r>
      <w:r w:rsidRPr="00A808B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}</w:t>
      </w:r>
    </w:p>
    <w:p w14:paraId="783AB851" w14:textId="310C57E3" w:rsidR="004F6C3B" w:rsidRPr="00A808B9" w:rsidRDefault="004F6C3B" w:rsidP="004F6C3B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>       </w:t>
      </w:r>
      <w:r w:rsidRPr="00A808B9">
        <w:rPr>
          <w:rFonts w:cs="굴림"/>
          <w:color w:val="E50000"/>
          <w:kern w:val="0"/>
          <w:sz w:val="21"/>
          <w:szCs w:val="21"/>
          <w:shd w:val="clear" w:color="auto" w:fill="FFFFCC"/>
          <w14:ligatures w14:val="none"/>
        </w:rPr>
        <w:t>onChange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=</w:t>
      </w:r>
      <w:r w:rsidRPr="00A808B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{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A808B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e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) </w:t>
      </w:r>
      <w:r w:rsidRPr="00A808B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C05DEB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setValue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A808B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e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A808B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target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A808B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checked</w:t>
      </w:r>
      <w:r w:rsidRPr="00A808B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A808B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}</w:t>
      </w:r>
      <w:r w:rsidRPr="00A808B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A808B9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52468A61" w14:textId="77777777" w:rsidR="004F6C3B" w:rsidRDefault="004F6C3B" w:rsidP="0054314C"/>
    <w:p w14:paraId="2E3297B4" w14:textId="76B00805" w:rsidR="00C05DEB" w:rsidRDefault="00EA04B8" w:rsidP="00C05DEB">
      <w:r>
        <w:rPr>
          <w:rFonts w:hint="eastAsia"/>
        </w:rPr>
        <w:t xml:space="preserve"> </w:t>
      </w:r>
      <w:r>
        <w:t xml:space="preserve"> </w:t>
      </w:r>
      <w:r w:rsidR="00C05DEB">
        <w:rPr>
          <w:rFonts w:hint="eastAsia"/>
        </w:rPr>
        <w:t>렌더링</w:t>
      </w:r>
      <w:r w:rsidR="00C05DEB">
        <w:rPr>
          <w:rFonts w:hint="eastAsia"/>
        </w:rPr>
        <w:t xml:space="preserve"> </w:t>
      </w:r>
      <w:r w:rsidR="00C05DEB">
        <w:rPr>
          <w:rFonts w:hint="eastAsia"/>
        </w:rPr>
        <w:t>될</w:t>
      </w:r>
      <w:r w:rsidR="00C05DEB">
        <w:rPr>
          <w:rFonts w:hint="eastAsia"/>
        </w:rPr>
        <w:t xml:space="preserve"> </w:t>
      </w:r>
      <w:r w:rsidR="00C05DEB">
        <w:rPr>
          <w:rFonts w:hint="eastAsia"/>
        </w:rPr>
        <w:t>때</w:t>
      </w:r>
      <w:r w:rsidR="00C05DEB">
        <w:rPr>
          <w:rFonts w:hint="eastAsia"/>
        </w:rPr>
        <w:t>,</w:t>
      </w:r>
      <w:r w:rsidR="00C05DEB">
        <w:t xml:space="preserve"> </w:t>
      </w:r>
      <w:r w:rsidR="00C05DEB" w:rsidRPr="00C05DEB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value</w:t>
      </w:r>
      <w:r w:rsidR="00C05DEB">
        <w:rPr>
          <w:rFonts w:hint="eastAsia"/>
        </w:rPr>
        <w:t xml:space="preserve"> </w:t>
      </w:r>
      <w:r w:rsidR="00C05DEB">
        <w:rPr>
          <w:rFonts w:hint="eastAsia"/>
        </w:rPr>
        <w:t>상태</w:t>
      </w:r>
      <w:r w:rsidR="00C05DEB">
        <w:rPr>
          <w:rFonts w:hint="eastAsia"/>
        </w:rPr>
        <w:t xml:space="preserve"> </w:t>
      </w:r>
      <w:r w:rsidR="00C05DEB">
        <w:rPr>
          <w:rFonts w:hint="eastAsia"/>
        </w:rPr>
        <w:t>값</w:t>
      </w:r>
      <w:r w:rsidR="00C05DEB">
        <w:rPr>
          <w:rFonts w:hint="eastAsia"/>
        </w:rPr>
        <w:t xml:space="preserve"> </w:t>
      </w:r>
      <w:r w:rsidR="00D95F5B">
        <w:t>true</w:t>
      </w:r>
      <w:r>
        <w:t>/false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D95F5B">
        <w:rPr>
          <w:rFonts w:hint="eastAsia"/>
        </w:rPr>
        <w:t xml:space="preserve"> </w:t>
      </w:r>
      <w:r w:rsidR="00D95F5B">
        <w:rPr>
          <w:rFonts w:hint="eastAsia"/>
        </w:rPr>
        <w:t>체크박스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="00BB53FB">
        <w:rPr>
          <w:rFonts w:hint="eastAsia"/>
        </w:rPr>
        <w:t>정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6781784" w14:textId="77777777" w:rsidR="00F26792" w:rsidRDefault="00EA04B8" w:rsidP="00C05DEB">
      <w:r>
        <w:t xml:space="preserve">  </w:t>
      </w:r>
      <w:r>
        <w:rPr>
          <w:rFonts w:hint="eastAsia"/>
        </w:rPr>
        <w:t>체크박스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변경되면</w:t>
      </w:r>
      <w:r w:rsidR="00C05DEB">
        <w:rPr>
          <w:rFonts w:hint="eastAsia"/>
        </w:rPr>
        <w:t>,</w:t>
      </w:r>
      <w:r w:rsidR="00C05DEB">
        <w:t xml:space="preserve"> </w:t>
      </w:r>
      <w:r w:rsidRPr="00C05DEB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setValue</w:t>
      </w:r>
      <w:r>
        <w:rPr>
          <w:rFonts w:hint="eastAsia"/>
        </w:rPr>
        <w:t xml:space="preserve"> </w:t>
      </w:r>
      <w:r w:rsidR="00C05DEB">
        <w:rPr>
          <w:rFonts w:hint="eastAsia"/>
        </w:rPr>
        <w:t>함수가</w:t>
      </w:r>
      <w:r w:rsidR="00C05DEB">
        <w:rPr>
          <w:rFonts w:hint="eastAsia"/>
        </w:rPr>
        <w:t xml:space="preserve"> </w:t>
      </w:r>
      <w:r w:rsidR="00C05DEB">
        <w:rPr>
          <w:rFonts w:hint="eastAsia"/>
        </w:rPr>
        <w:t>호출되어</w:t>
      </w:r>
      <w:r w:rsidR="00C05DEB">
        <w:rPr>
          <w:rFonts w:hint="eastAsia"/>
        </w:rPr>
        <w:t xml:space="preserve"> </w:t>
      </w:r>
    </w:p>
    <w:p w14:paraId="65F2A66F" w14:textId="7AFDF612" w:rsidR="00C05DEB" w:rsidRDefault="00F26792" w:rsidP="00C05DEB">
      <w:r>
        <w:t xml:space="preserve">                                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>true/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가</w:t>
      </w:r>
      <w:r w:rsidR="00C05DEB">
        <w:rPr>
          <w:rFonts w:hint="eastAsia"/>
        </w:rPr>
        <w:t xml:space="preserve"> </w:t>
      </w:r>
      <w:r w:rsidRPr="00C05DEB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value</w:t>
      </w:r>
      <w:r>
        <w:rPr>
          <w:rFonts w:hint="eastAsia"/>
        </w:rPr>
        <w:t xml:space="preserve"> </w:t>
      </w:r>
      <w:r w:rsidR="00C05DEB">
        <w:rPr>
          <w:rFonts w:hint="eastAsia"/>
        </w:rPr>
        <w:t>상태에</w:t>
      </w:r>
      <w:r w:rsidR="00C05DEB">
        <w:rPr>
          <w:rFonts w:hint="eastAsia"/>
        </w:rPr>
        <w:t xml:space="preserve"> </w:t>
      </w:r>
      <w:r w:rsidR="00C05DEB">
        <w:rPr>
          <w:rFonts w:hint="eastAsia"/>
        </w:rPr>
        <w:t>채워진다</w:t>
      </w:r>
      <w:r w:rsidR="00C05DEB">
        <w:rPr>
          <w:rFonts w:hint="eastAsia"/>
        </w:rPr>
        <w:t>.</w:t>
      </w:r>
    </w:p>
    <w:p w14:paraId="28E7EC8F" w14:textId="614041B9" w:rsidR="00C05DEB" w:rsidRDefault="00C05DEB" w:rsidP="00C05D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F26792" w:rsidRPr="00C05DEB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value</w:t>
      </w:r>
      <w:r w:rsidR="00F26792"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 w:rsidR="00F26792">
        <w:rPr>
          <w:rFonts w:hint="eastAsia"/>
        </w:rPr>
        <w:t>체크박스가</w:t>
      </w:r>
      <w:r w:rsidR="00F26792">
        <w:rPr>
          <w:rFonts w:hint="eastAsia"/>
        </w:rPr>
        <w:t xml:space="preserve">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>.</w:t>
      </w:r>
    </w:p>
    <w:p w14:paraId="4CB16169" w14:textId="77777777" w:rsidR="004F6C3B" w:rsidRPr="00F26792" w:rsidRDefault="004F6C3B" w:rsidP="0054314C"/>
    <w:p w14:paraId="71836EFE" w14:textId="77777777" w:rsidR="00EB6171" w:rsidRDefault="00EB6171" w:rsidP="0054314C"/>
    <w:p w14:paraId="49C04603" w14:textId="77777777" w:rsidR="00F26792" w:rsidRDefault="00F26792" w:rsidP="0054314C"/>
    <w:p w14:paraId="47FB101B" w14:textId="05A5A431" w:rsidR="00EB6171" w:rsidRDefault="00EB617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E98B11C" w14:textId="34424842" w:rsidR="00EB6171" w:rsidRDefault="00EB6171" w:rsidP="00EB6171">
      <w:pPr>
        <w:pStyle w:val="3"/>
      </w:pPr>
      <w:r>
        <w:rPr>
          <w:rFonts w:hint="eastAsia"/>
        </w:rPr>
        <w:lastRenderedPageBreak/>
        <w:t>s</w:t>
      </w:r>
      <w:r>
        <w:t xml:space="preserve">rc/App.css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6171" w14:paraId="5F2A8721" w14:textId="77777777" w:rsidTr="00EB6171">
        <w:tc>
          <w:tcPr>
            <w:tcW w:w="10456" w:type="dxa"/>
          </w:tcPr>
          <w:p w14:paraId="2BBAAE63" w14:textId="77777777" w:rsidR="00A33FAE" w:rsidRPr="00A33FAE" w:rsidRDefault="00A33FAE" w:rsidP="00A33FA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33FA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div#app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C0D1A6" w14:textId="77777777" w:rsidR="00A33FAE" w:rsidRPr="00A33FAE" w:rsidRDefault="00A33FAE" w:rsidP="00A33FA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#aaa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737A44D" w14:textId="77777777" w:rsidR="00A33FAE" w:rsidRPr="00A33FAE" w:rsidRDefault="00A33FAE" w:rsidP="00A33FA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33FA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font-size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20pt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blue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CA6CD06" w14:textId="77777777" w:rsidR="00A33FAE" w:rsidRPr="00A33FAE" w:rsidRDefault="00A33FAE" w:rsidP="00A33FA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33FA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height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 }</w:t>
            </w:r>
          </w:p>
          <w:p w14:paraId="32E07213" w14:textId="77777777" w:rsidR="00A33FAE" w:rsidRDefault="00A33FAE" w:rsidP="00A33FA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A33FA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div#hello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lightGreen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5C468EC1" w14:textId="79A60BF5" w:rsidR="00A33FAE" w:rsidRPr="00A33FAE" w:rsidRDefault="00A33FAE" w:rsidP="00A33FA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33FA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font-size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33FA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20pt</w:t>
            </w:r>
            <w:r w:rsidRPr="00A33FA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9167F9E" w14:textId="77777777" w:rsidR="00EB6171" w:rsidRPr="00A33FAE" w:rsidRDefault="00EB6171" w:rsidP="00EB6171"/>
        </w:tc>
      </w:tr>
    </w:tbl>
    <w:p w14:paraId="01A3D51E" w14:textId="77777777" w:rsidR="00EB6171" w:rsidRDefault="00EB6171" w:rsidP="00EB6171"/>
    <w:p w14:paraId="324CC23B" w14:textId="19653322" w:rsidR="00A33FAE" w:rsidRDefault="00A33FAE" w:rsidP="00A33FAE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3FAE" w14:paraId="25F3052E" w14:textId="77777777" w:rsidTr="00A33FAE">
        <w:tc>
          <w:tcPr>
            <w:tcW w:w="10456" w:type="dxa"/>
          </w:tcPr>
          <w:p w14:paraId="61071C24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243B6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43B6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CF7721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'./App.css'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A1A15F6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5C96A90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2B09FB3E" w14:textId="6D5F9DE8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="00484D22" w:rsidRPr="002D7CDB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84D22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setValue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43B6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8F846B3" w14:textId="77777777" w:rsidR="00243B61" w:rsidRPr="00243B61" w:rsidRDefault="00243B61" w:rsidP="009C7DD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helloTag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Hello React.js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7BD1E51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43B6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1D40C260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"app"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86D9226" w14:textId="251F0CA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484D22" w:rsidRPr="002D7CDB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="00484D22" w:rsidRPr="00484D22">
              <w:t xml:space="preserve"> 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? 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"true"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"false"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7E8C9B43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&lt;hr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32D42E9" w14:textId="77777777" w:rsidR="00243B61" w:rsidRPr="00243B61" w:rsidRDefault="00243B61" w:rsidP="00EB2E6D">
            <w:pPr>
              <w:widowControl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43B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"checkbox"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84D22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A6CE24D" w14:textId="77777777" w:rsidR="00243B61" w:rsidRPr="00243B61" w:rsidRDefault="00243B61" w:rsidP="00EB2E6D">
            <w:pPr>
              <w:widowControl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</w:t>
            </w:r>
            <w:r w:rsidRPr="00243B6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43B6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4D22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setValue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43B6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43B6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43B6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checked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2E326EFA" w14:textId="77777777" w:rsidR="00243B61" w:rsidRPr="00243B61" w:rsidRDefault="00243B61" w:rsidP="00EB2E6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30A9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value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? </w:t>
            </w:r>
            <w:r w:rsidRPr="00243B6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helloTag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5FD83FD7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43B6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615FED7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14DE2885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9C52273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AC76F18" w14:textId="77777777" w:rsidR="00243B61" w:rsidRPr="00243B61" w:rsidRDefault="00243B61" w:rsidP="00243B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43B6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43B6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43B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6EDA580" w14:textId="77777777" w:rsidR="00A33FAE" w:rsidRPr="00243B61" w:rsidRDefault="00A33FAE" w:rsidP="00A33FAE"/>
        </w:tc>
      </w:tr>
    </w:tbl>
    <w:p w14:paraId="49881930" w14:textId="77777777" w:rsidR="00A33FAE" w:rsidRDefault="00A33FAE" w:rsidP="00A33FAE"/>
    <w:p w14:paraId="4B376111" w14:textId="53653507" w:rsidR="00994185" w:rsidRPr="00A33FAE" w:rsidRDefault="00620B0C" w:rsidP="00A33FAE">
      <w:r w:rsidRPr="00620B0C">
        <w:rPr>
          <w:noProof/>
        </w:rPr>
        <w:drawing>
          <wp:inline distT="0" distB="0" distL="0" distR="0" wp14:anchorId="13937F5F" wp14:editId="203003CF">
            <wp:extent cx="1639414" cy="133581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590" cy="13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E6D" w:rsidRPr="00994185">
        <w:rPr>
          <w:noProof/>
        </w:rPr>
        <w:drawing>
          <wp:inline distT="0" distB="0" distL="0" distR="0" wp14:anchorId="6CB032FE" wp14:editId="190F181C">
            <wp:extent cx="1760403" cy="938254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6328" cy="9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C0A8" w14:textId="77777777" w:rsidR="00DA35A8" w:rsidRDefault="00DA35A8" w:rsidP="0054314C"/>
    <w:p w14:paraId="511D05ED" w14:textId="6179421E" w:rsidR="00542171" w:rsidRDefault="00542171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  <w:r w:rsidRPr="00A33FAE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A33FAE">
        <w:rPr>
          <w:rFonts w:cs="굴림"/>
          <w:color w:val="0070C1"/>
          <w:kern w:val="0"/>
          <w:sz w:val="21"/>
          <w:szCs w:val="21"/>
          <w14:ligatures w14:val="none"/>
        </w:rPr>
        <w:t>helloTag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A33FAE">
        <w:rPr>
          <w:rFonts w:cs="굴림"/>
          <w:color w:val="800000"/>
          <w:kern w:val="0"/>
          <w:sz w:val="21"/>
          <w:szCs w:val="21"/>
          <w14:ligatures w14:val="none"/>
        </w:rPr>
        <w:t>&lt;div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A33FAE">
        <w:rPr>
          <w:rFonts w:cs="굴림"/>
          <w:color w:val="E50000"/>
          <w:kern w:val="0"/>
          <w:sz w:val="21"/>
          <w:szCs w:val="21"/>
          <w14:ligatures w14:val="none"/>
        </w:rPr>
        <w:t>id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A33FAE">
        <w:rPr>
          <w:rFonts w:cs="굴림"/>
          <w:color w:val="A31515"/>
          <w:kern w:val="0"/>
          <w:sz w:val="21"/>
          <w:szCs w:val="21"/>
          <w14:ligatures w14:val="none"/>
        </w:rPr>
        <w:t>"hello"</w:t>
      </w:r>
      <w:r w:rsidRPr="00A33FAE">
        <w:rPr>
          <w:rFonts w:cs="굴림"/>
          <w:color w:val="800000"/>
          <w:kern w:val="0"/>
          <w:sz w:val="21"/>
          <w:szCs w:val="21"/>
          <w14:ligatures w14:val="none"/>
        </w:rPr>
        <w:t>&gt;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>Hello React.js</w:t>
      </w:r>
      <w:r w:rsidRPr="00A33FAE">
        <w:rPr>
          <w:rFonts w:cs="굴림"/>
          <w:color w:val="800000"/>
          <w:kern w:val="0"/>
          <w:sz w:val="21"/>
          <w:szCs w:val="21"/>
          <w14:ligatures w14:val="none"/>
        </w:rPr>
        <w:t>&lt;/div&gt;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511B7B52" w14:textId="066308F4" w:rsidR="00542171" w:rsidRDefault="00542171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h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elloTag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상수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변수에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대입된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것은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div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태그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Virtual DOM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자바스크립트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객체이다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72B3DBB9" w14:textId="77777777" w:rsidR="00442808" w:rsidRDefault="00442808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1F6254DD" w14:textId="32DB866B" w:rsidR="000A1004" w:rsidRDefault="000A1004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A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pp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함수는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Virtual DOM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객체들을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2F2E3F">
        <w:rPr>
          <w:rFonts w:cs="굴림" w:hint="eastAsia"/>
          <w:color w:val="000000"/>
          <w:kern w:val="0"/>
          <w:sz w:val="21"/>
          <w:szCs w:val="21"/>
          <w14:ligatures w14:val="none"/>
        </w:rPr>
        <w:t>생성하여</w:t>
      </w:r>
      <w:r w:rsidR="002F2E3F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2F2E3F">
        <w:rPr>
          <w:rFonts w:cs="굴림" w:hint="eastAsia"/>
          <w:color w:val="000000"/>
          <w:kern w:val="0"/>
          <w:sz w:val="21"/>
          <w:szCs w:val="21"/>
          <w14:ligatures w14:val="none"/>
        </w:rPr>
        <w:t>리턴한다</w:t>
      </w:r>
      <w:r w:rsidR="002F2E3F"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751753D" w14:textId="6E6A69A0" w:rsidR="002F2E3F" w:rsidRDefault="002F2E3F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리턴되는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V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irtual DOM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객체들은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트리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(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tree)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구조를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이루고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있다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0FF631AF" w14:textId="00A4609A" w:rsidR="002F2E3F" w:rsidRDefault="002F2E3F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트리의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루트는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&lt;div id="app"&gt;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태그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객체이다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13FFAA12" w14:textId="77777777" w:rsidR="002F2E3F" w:rsidRDefault="002F2E3F" w:rsidP="0054314C">
      <w:pPr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3F696B4E" w14:textId="4A466C2C" w:rsidR="00442808" w:rsidRDefault="00442808" w:rsidP="0054314C">
      <w:pPr>
        <w:rPr>
          <w:rFonts w:cs="굴림"/>
          <w:color w:val="0000FF"/>
          <w:kern w:val="0"/>
          <w:sz w:val="21"/>
          <w:szCs w:val="21"/>
          <w14:ligatures w14:val="none"/>
        </w:rPr>
      </w:pPr>
      <w:r w:rsidRPr="00A33FA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E30A9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value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? </w:t>
      </w:r>
      <w:r w:rsidRPr="00A33FAE">
        <w:rPr>
          <w:rFonts w:cs="굴림"/>
          <w:color w:val="0070C1"/>
          <w:kern w:val="0"/>
          <w:sz w:val="21"/>
          <w:szCs w:val="21"/>
          <w14:ligatures w14:val="none"/>
        </w:rPr>
        <w:t>helloTag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  <w:r w:rsidRPr="00A33FAE">
        <w:rPr>
          <w:rFonts w:cs="굴림"/>
          <w:color w:val="0000FF"/>
          <w:kern w:val="0"/>
          <w:sz w:val="21"/>
          <w:szCs w:val="21"/>
          <w14:ligatures w14:val="none"/>
        </w:rPr>
        <w:t>null</w:t>
      </w:r>
      <w:r w:rsidRPr="00A33FA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A33FAE">
        <w:rPr>
          <w:rFonts w:cs="굴림"/>
          <w:color w:val="0000FF"/>
          <w:kern w:val="0"/>
          <w:sz w:val="21"/>
          <w:szCs w:val="21"/>
          <w14:ligatures w14:val="none"/>
        </w:rPr>
        <w:t>}</w:t>
      </w:r>
    </w:p>
    <w:p w14:paraId="17CD9A8C" w14:textId="77777777" w:rsidR="002F45BB" w:rsidRDefault="002F2E3F" w:rsidP="0054314C"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</w:t>
      </w:r>
      <w:r w:rsidR="00442808">
        <w:rPr>
          <w:rFonts w:cs="굴림" w:hint="eastAsia"/>
          <w:color w:val="0000FF"/>
          <w:kern w:val="0"/>
          <w:sz w:val="21"/>
          <w:szCs w:val="21"/>
          <w14:ligatures w14:val="none"/>
        </w:rPr>
        <w:t xml:space="preserve"> </w:t>
      </w:r>
      <w:r w:rsidR="00442808"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 w:rsidR="00442808" w:rsidRPr="005E30A9">
        <w:rPr>
          <w:rFonts w:hint="eastAsia"/>
          <w:shd w:val="clear" w:color="auto" w:fill="CCFFCC"/>
        </w:rPr>
        <w:t>v</w:t>
      </w:r>
      <w:r w:rsidR="00442808" w:rsidRPr="005E30A9">
        <w:rPr>
          <w:shd w:val="clear" w:color="auto" w:fill="CCFFCC"/>
        </w:rPr>
        <w:t>alue</w:t>
      </w:r>
      <w:r w:rsidR="00442808" w:rsidRPr="00442808">
        <w:t xml:space="preserve"> </w:t>
      </w:r>
      <w:r w:rsidR="00442808" w:rsidRPr="00442808">
        <w:t>값이</w:t>
      </w:r>
      <w:r w:rsidR="00442808">
        <w:rPr>
          <w:rFonts w:hint="eastAsia"/>
        </w:rPr>
        <w:t xml:space="preserve"> </w:t>
      </w:r>
      <w:r w:rsidR="00442808">
        <w:t>true</w:t>
      </w:r>
      <w:r w:rsidR="00442808">
        <w:rPr>
          <w:rFonts w:hint="eastAsia"/>
        </w:rPr>
        <w:t>이면</w:t>
      </w:r>
      <w:r w:rsidR="00442808">
        <w:t xml:space="preserve"> </w:t>
      </w:r>
      <w:r w:rsidR="00755C0B">
        <w:rPr>
          <w:rFonts w:hint="eastAsia"/>
        </w:rPr>
        <w:t>위</w:t>
      </w:r>
      <w:r w:rsidR="00755C0B">
        <w:rPr>
          <w:rFonts w:hint="eastAsia"/>
        </w:rPr>
        <w:t xml:space="preserve"> </w:t>
      </w:r>
      <w:r w:rsidR="00755C0B">
        <w:rPr>
          <w:rFonts w:hint="eastAsia"/>
        </w:rPr>
        <w:t>표현식의</w:t>
      </w:r>
      <w:r w:rsidR="00755C0B">
        <w:rPr>
          <w:rFonts w:hint="eastAsia"/>
        </w:rPr>
        <w:t xml:space="preserve"> </w:t>
      </w:r>
      <w:r w:rsidR="00755C0B">
        <w:rPr>
          <w:rFonts w:hint="eastAsia"/>
        </w:rPr>
        <w:t>값은</w:t>
      </w:r>
      <w:r w:rsidR="00755C0B">
        <w:rPr>
          <w:rFonts w:hint="eastAsia"/>
        </w:rPr>
        <w:t xml:space="preserve"> </w:t>
      </w:r>
      <w:r w:rsidR="00755C0B">
        <w:t xml:space="preserve">helloTag </w:t>
      </w:r>
      <w:r w:rsidR="00755C0B">
        <w:rPr>
          <w:rFonts w:hint="eastAsia"/>
        </w:rPr>
        <w:t>상수</w:t>
      </w:r>
      <w:r w:rsidR="00755C0B">
        <w:rPr>
          <w:rFonts w:hint="eastAsia"/>
        </w:rPr>
        <w:t xml:space="preserve"> </w:t>
      </w:r>
      <w:r w:rsidR="00755C0B">
        <w:rPr>
          <w:rFonts w:hint="eastAsia"/>
        </w:rPr>
        <w:t>변수에</w:t>
      </w:r>
      <w:r w:rsidR="00755C0B">
        <w:rPr>
          <w:rFonts w:hint="eastAsia"/>
        </w:rPr>
        <w:t xml:space="preserve"> </w:t>
      </w:r>
      <w:r w:rsidR="00755C0B">
        <w:rPr>
          <w:rFonts w:hint="eastAsia"/>
        </w:rPr>
        <w:t>대입된</w:t>
      </w:r>
      <w:r w:rsidR="00755C0B">
        <w:rPr>
          <w:rFonts w:hint="eastAsia"/>
        </w:rPr>
        <w:t xml:space="preserve"> </w:t>
      </w:r>
      <w:r w:rsidR="00442808">
        <w:rPr>
          <w:rFonts w:hint="eastAsia"/>
        </w:rPr>
        <w:t>V</w:t>
      </w:r>
      <w:r w:rsidR="00442808">
        <w:t xml:space="preserve">irtual DOM </w:t>
      </w:r>
      <w:r w:rsidR="00442808">
        <w:rPr>
          <w:rFonts w:hint="eastAsia"/>
        </w:rPr>
        <w:t>객체</w:t>
      </w:r>
      <w:r w:rsidR="00755C0B">
        <w:rPr>
          <w:rFonts w:hint="eastAsia"/>
        </w:rPr>
        <w:t>이고</w:t>
      </w:r>
    </w:p>
    <w:p w14:paraId="3756E5D5" w14:textId="298311DD" w:rsidR="00442808" w:rsidRDefault="002F45BB" w:rsidP="0054314C">
      <w:r>
        <w:t xml:space="preserve">          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 w:rsidR="008D3FAB">
        <w:rPr>
          <w:rFonts w:hint="eastAsia"/>
        </w:rPr>
        <w:t>의</w:t>
      </w:r>
      <w:r w:rsidR="008D3FAB">
        <w:rPr>
          <w:rFonts w:hint="eastAsia"/>
        </w:rPr>
        <w:t xml:space="preserve"> </w:t>
      </w:r>
      <w:r w:rsidR="008D3FAB">
        <w:rPr>
          <w:rFonts w:hint="eastAsia"/>
        </w:rPr>
        <w:t>이</w:t>
      </w:r>
      <w:r w:rsidR="008D3FAB">
        <w:rPr>
          <w:rFonts w:hint="eastAsia"/>
        </w:rPr>
        <w:t xml:space="preserve"> </w:t>
      </w:r>
      <w:r w:rsidR="008D3FAB">
        <w:rPr>
          <w:rFonts w:hint="eastAsia"/>
        </w:rPr>
        <w:t>위치에</w:t>
      </w:r>
      <w:r w:rsidR="008D3FAB">
        <w:rPr>
          <w:rFonts w:hint="eastAsia"/>
        </w:rPr>
        <w:t xml:space="preserve"> </w:t>
      </w:r>
      <w:r w:rsidR="008D3FAB">
        <w:rPr>
          <w:rFonts w:hint="eastAsia"/>
        </w:rPr>
        <w:t>삽입된다</w:t>
      </w:r>
      <w:r w:rsidR="008D3FAB">
        <w:rPr>
          <w:rFonts w:hint="eastAsia"/>
        </w:rPr>
        <w:t>.</w:t>
      </w:r>
    </w:p>
    <w:p w14:paraId="32D3F537" w14:textId="25C73D1E" w:rsidR="00442808" w:rsidRDefault="00442808" w:rsidP="0054314C">
      <w:r>
        <w:rPr>
          <w:rFonts w:hint="eastAsia"/>
        </w:rPr>
        <w:t xml:space="preserve"> </w:t>
      </w:r>
      <w:r>
        <w:t xml:space="preserve">           </w:t>
      </w:r>
      <w:r w:rsidR="00582E29">
        <w:t xml:space="preserve">   </w:t>
      </w:r>
      <w:r>
        <w:t xml:space="preserve"> false</w:t>
      </w:r>
      <w:r>
        <w:rPr>
          <w:rFonts w:hint="eastAsia"/>
        </w:rPr>
        <w:t>이면</w:t>
      </w:r>
      <w:r w:rsidR="00582E29">
        <w:rPr>
          <w:rFonts w:hint="eastAsia"/>
        </w:rPr>
        <w:t xml:space="preserve"> </w:t>
      </w:r>
      <w:r w:rsidR="00AB64F5">
        <w:rPr>
          <w:rFonts w:hint="eastAsia"/>
        </w:rPr>
        <w:t>위</w:t>
      </w:r>
      <w:r w:rsidR="00AB64F5">
        <w:rPr>
          <w:rFonts w:hint="eastAsia"/>
        </w:rPr>
        <w:t xml:space="preserve"> </w:t>
      </w:r>
      <w:r w:rsidR="00AB64F5">
        <w:rPr>
          <w:rFonts w:hint="eastAsia"/>
        </w:rPr>
        <w:t>표현식의</w:t>
      </w:r>
      <w:r w:rsidR="00AB64F5">
        <w:rPr>
          <w:rFonts w:hint="eastAsia"/>
        </w:rPr>
        <w:t xml:space="preserve"> </w:t>
      </w:r>
      <w:r w:rsidR="00AB64F5">
        <w:rPr>
          <w:rFonts w:hint="eastAsia"/>
        </w:rPr>
        <w:t>값은</w:t>
      </w:r>
      <w:r w:rsidR="00AB64F5">
        <w:rPr>
          <w:rFonts w:hint="eastAsia"/>
        </w:rPr>
        <w:t xml:space="preserve"> </w:t>
      </w:r>
      <w:r w:rsidR="00AB64F5">
        <w:t xml:space="preserve">null </w:t>
      </w:r>
      <w:r w:rsidR="00AB64F5">
        <w:rPr>
          <w:rFonts w:hint="eastAsia"/>
        </w:rPr>
        <w:t>이</w:t>
      </w:r>
      <w:r w:rsidR="008D3FAB">
        <w:rPr>
          <w:rFonts w:hint="eastAsia"/>
        </w:rPr>
        <w:t>고</w:t>
      </w:r>
      <w:r w:rsidR="008D3FAB">
        <w:rPr>
          <w:rFonts w:hint="eastAsia"/>
        </w:rPr>
        <w:t>,</w:t>
      </w:r>
      <w:r w:rsidR="008D3FAB">
        <w:t xml:space="preserve"> </w:t>
      </w:r>
      <w:r w:rsidR="008D3FAB">
        <w:rPr>
          <w:rFonts w:hint="eastAsia"/>
        </w:rPr>
        <w:t>트리에</w:t>
      </w:r>
      <w:r w:rsidR="008D3FAB">
        <w:rPr>
          <w:rFonts w:hint="eastAsia"/>
        </w:rPr>
        <w:t xml:space="preserve"> </w:t>
      </w:r>
      <w:r w:rsidR="008D3FAB">
        <w:rPr>
          <w:rFonts w:hint="eastAsia"/>
        </w:rPr>
        <w:t>아무것도</w:t>
      </w:r>
      <w:r w:rsidR="008D3FAB">
        <w:rPr>
          <w:rFonts w:hint="eastAsia"/>
        </w:rPr>
        <w:t xml:space="preserve"> </w:t>
      </w:r>
      <w:r w:rsidR="008D3FAB">
        <w:rPr>
          <w:rFonts w:hint="eastAsia"/>
        </w:rPr>
        <w:t>삽입되지</w:t>
      </w:r>
      <w:r w:rsidR="008D3FAB">
        <w:rPr>
          <w:rFonts w:hint="eastAsia"/>
        </w:rPr>
        <w:t xml:space="preserve"> </w:t>
      </w:r>
      <w:r w:rsidR="008D3FAB">
        <w:rPr>
          <w:rFonts w:hint="eastAsia"/>
        </w:rPr>
        <w:t>않는다</w:t>
      </w:r>
      <w:r w:rsidR="008D3FAB">
        <w:rPr>
          <w:rFonts w:hint="eastAsia"/>
        </w:rPr>
        <w:t>.</w:t>
      </w:r>
    </w:p>
    <w:p w14:paraId="6245A8C3" w14:textId="77777777" w:rsidR="00542171" w:rsidRPr="0054314C" w:rsidRDefault="00542171" w:rsidP="0054314C"/>
    <w:p w14:paraId="58CDF323" w14:textId="12323626" w:rsidR="00785BF0" w:rsidRDefault="00785BF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B541BDC" w14:textId="40819C3C" w:rsidR="00E22B07" w:rsidRDefault="00785BF0" w:rsidP="00785BF0">
      <w:pPr>
        <w:pStyle w:val="2"/>
      </w:pPr>
      <w:bookmarkStart w:id="17" w:name="_Toc145246041"/>
      <w:r>
        <w:rPr>
          <w:rFonts w:hint="eastAsia"/>
        </w:rPr>
        <w:lastRenderedPageBreak/>
        <w:t>s</w:t>
      </w:r>
      <w:r>
        <w:t xml:space="preserve">elect </w:t>
      </w:r>
      <w:r>
        <w:rPr>
          <w:rFonts w:hint="eastAsia"/>
        </w:rPr>
        <w:t>태그 구현</w:t>
      </w:r>
      <w:bookmarkEnd w:id="17"/>
    </w:p>
    <w:p w14:paraId="6719767A" w14:textId="33B8AF7A" w:rsidR="00785BF0" w:rsidRDefault="00AA2795" w:rsidP="00AA2795">
      <w:pPr>
        <w:pStyle w:val="3"/>
      </w:pPr>
      <w:r>
        <w:rPr>
          <w:rFonts w:hint="eastAsia"/>
        </w:rPr>
        <w:t>s</w:t>
      </w:r>
      <w:r>
        <w:t>rc/App.css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795" w14:paraId="7A9965E8" w14:textId="77777777" w:rsidTr="00AA2795">
        <w:tc>
          <w:tcPr>
            <w:tcW w:w="10456" w:type="dxa"/>
          </w:tcPr>
          <w:p w14:paraId="0CFCBF01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800000"/>
                <w:kern w:val="0"/>
                <w:szCs w:val="20"/>
                <w14:ligatures w14:val="none"/>
              </w:rPr>
              <w:t>div#app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7383D10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38B7564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800000"/>
                <w:kern w:val="0"/>
                <w:szCs w:val="20"/>
                <w14:ligatures w14:val="none"/>
              </w:rPr>
              <w:t>select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15pt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150px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8234A5B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800000"/>
                <w:kern w:val="0"/>
                <w:szCs w:val="20"/>
                <w14:ligatures w14:val="none"/>
              </w:rPr>
              <w:t>.yellow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#ffa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CE85468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800000"/>
                <w:kern w:val="0"/>
                <w:szCs w:val="20"/>
                <w14:ligatures w14:val="none"/>
              </w:rPr>
              <w:t>.green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#bfb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7FB0155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800000"/>
                <w:kern w:val="0"/>
                <w:szCs w:val="20"/>
                <w14:ligatures w14:val="none"/>
              </w:rPr>
              <w:t>.blue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#bbf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36EF4C5" w14:textId="77777777" w:rsidR="00AA2795" w:rsidRPr="00AA2795" w:rsidRDefault="00AA2795" w:rsidP="00AA27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2795">
              <w:rPr>
                <w:rFonts w:cs="굴림"/>
                <w:color w:val="800000"/>
                <w:kern w:val="0"/>
                <w:szCs w:val="20"/>
                <w14:ligatures w14:val="none"/>
              </w:rPr>
              <w:t>.red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2795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2795">
              <w:rPr>
                <w:rFonts w:cs="굴림"/>
                <w:color w:val="0451A5"/>
                <w:kern w:val="0"/>
                <w:szCs w:val="20"/>
                <w14:ligatures w14:val="none"/>
              </w:rPr>
              <w:t>#fbb</w:t>
            </w:r>
            <w:r w:rsidRPr="00AA27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54386DC" w14:textId="77777777" w:rsidR="00AA2795" w:rsidRPr="00AA2795" w:rsidRDefault="00AA2795" w:rsidP="00AA2795"/>
        </w:tc>
      </w:tr>
    </w:tbl>
    <w:p w14:paraId="179D7A5C" w14:textId="77777777" w:rsidR="00AA2795" w:rsidRDefault="00AA2795" w:rsidP="00AA2795"/>
    <w:p w14:paraId="1EED6CD3" w14:textId="55AF1646" w:rsidR="00AA2795" w:rsidRDefault="00AA2795" w:rsidP="00AA2795">
      <w:pPr>
        <w:pStyle w:val="3"/>
      </w:pPr>
      <w:r>
        <w:rPr>
          <w:rFonts w:hint="eastAsia"/>
        </w:rPr>
        <w:t>s</w:t>
      </w:r>
      <w:r>
        <w:t>rc/App.tsx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795" w14:paraId="4B8B1DB2" w14:textId="77777777" w:rsidTr="00AA2795">
        <w:tc>
          <w:tcPr>
            <w:tcW w:w="10456" w:type="dxa"/>
          </w:tcPr>
          <w:p w14:paraId="5684D9BA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1A19677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F1625F3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FBAC97F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7BD0EE77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DF152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color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DF1523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setColor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useState(</w:t>
            </w:r>
            <w:r w:rsidRPr="00931FB9">
              <w:rPr>
                <w:rFonts w:cs="굴림"/>
                <w:color w:val="A31515"/>
                <w:kern w:val="0"/>
                <w:szCs w:val="20"/>
                <w14:ligatures w14:val="none"/>
              </w:rPr>
              <w:t>'green'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9594990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167D662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31FB9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className</w:t>
            </w:r>
            <w:r w:rsidRPr="00931FB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DF152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color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7982280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select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2706B7C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&lt;select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onChange</w:t>
            </w:r>
            <w:r w:rsidRPr="00931FB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931FB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(e) 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=&gt;</w:t>
            </w:r>
            <w:r w:rsidRPr="00931FB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DF1523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setColor</w:t>
            </w:r>
            <w:r w:rsidRPr="00931FB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(e.target.value)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value</w:t>
            </w:r>
            <w:r w:rsidRPr="00931FB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DF152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color</w:t>
            </w:r>
            <w:r w:rsidRPr="00931FB9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DD82580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&lt;option&gt;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yellow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82374D8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&lt;option&gt;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green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63466F0A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&lt;option&gt;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blue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201EB40B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&lt;option&gt;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red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4EDC291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&lt;/select&gt;</w:t>
            </w:r>
          </w:p>
          <w:p w14:paraId="404E13D6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31FB9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E5BC672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1D8C4C0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400E294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100FFBD" w14:textId="77777777" w:rsidR="00931FB9" w:rsidRPr="00931FB9" w:rsidRDefault="00931FB9" w:rsidP="00931F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B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31FB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AE9EF39" w14:textId="77777777" w:rsidR="00AA2795" w:rsidRPr="00931FB9" w:rsidRDefault="00AA2795" w:rsidP="00AA2795"/>
        </w:tc>
      </w:tr>
    </w:tbl>
    <w:p w14:paraId="5FEC8A4F" w14:textId="77777777" w:rsidR="00AA2795" w:rsidRDefault="00AA2795" w:rsidP="00AA2795"/>
    <w:p w14:paraId="330A78E5" w14:textId="4A2ECA84" w:rsidR="001B4F83" w:rsidRDefault="00D9456C" w:rsidP="00AA2795">
      <w:r>
        <w:rPr>
          <w:noProof/>
          <w14:ligatures w14:val="none"/>
        </w:rPr>
        <w:drawing>
          <wp:inline distT="0" distB="0" distL="0" distR="0" wp14:anchorId="001C10AF" wp14:editId="39CE4067">
            <wp:extent cx="3005593" cy="1832095"/>
            <wp:effectExtent l="0" t="0" r="444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32" cy="18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56F" w14:textId="77777777" w:rsidR="00E55E10" w:rsidRDefault="00E55E10" w:rsidP="00AA2795"/>
    <w:p w14:paraId="6833C1EA" w14:textId="1EA0C5CA" w:rsidR="00BB53FB" w:rsidRPr="00931FB9" w:rsidRDefault="00BB53FB" w:rsidP="00BB53F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931FB9">
        <w:rPr>
          <w:rFonts w:cs="굴림"/>
          <w:color w:val="0000FF"/>
          <w:kern w:val="0"/>
          <w:szCs w:val="20"/>
          <w14:ligatures w14:val="none"/>
        </w:rPr>
        <w:t>const</w:t>
      </w:r>
      <w:r w:rsidRPr="00931FB9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DF152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color</w:t>
      </w:r>
      <w:r w:rsidRPr="00931FB9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DF1523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setColor</w:t>
      </w:r>
      <w:r w:rsidRPr="00931FB9">
        <w:rPr>
          <w:rFonts w:cs="굴림"/>
          <w:color w:val="000000"/>
          <w:kern w:val="0"/>
          <w:szCs w:val="20"/>
          <w14:ligatures w14:val="none"/>
        </w:rPr>
        <w:t>] = useState(</w:t>
      </w:r>
      <w:r w:rsidRPr="00931FB9">
        <w:rPr>
          <w:rFonts w:cs="굴림"/>
          <w:color w:val="A31515"/>
          <w:kern w:val="0"/>
          <w:szCs w:val="20"/>
          <w14:ligatures w14:val="none"/>
        </w:rPr>
        <w:t>'green'</w:t>
      </w:r>
      <w:r w:rsidRPr="00931FB9">
        <w:rPr>
          <w:rFonts w:cs="굴림"/>
          <w:color w:val="000000"/>
          <w:kern w:val="0"/>
          <w:szCs w:val="20"/>
          <w14:ligatures w14:val="none"/>
        </w:rPr>
        <w:t>);</w:t>
      </w:r>
    </w:p>
    <w:p w14:paraId="01FD93AE" w14:textId="77777777" w:rsidR="00BB53FB" w:rsidRDefault="00BB53FB" w:rsidP="00BB53F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800000"/>
          <w:kern w:val="0"/>
          <w:szCs w:val="20"/>
          <w14:ligatures w14:val="none"/>
        </w:rPr>
      </w:pPr>
    </w:p>
    <w:p w14:paraId="5ED19AE7" w14:textId="146501AA" w:rsidR="00BB53FB" w:rsidRPr="00931FB9" w:rsidRDefault="00BB53FB" w:rsidP="00BB53F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931FB9">
        <w:rPr>
          <w:rFonts w:cs="굴림"/>
          <w:color w:val="800000"/>
          <w:kern w:val="0"/>
          <w:szCs w:val="20"/>
          <w14:ligatures w14:val="none"/>
        </w:rPr>
        <w:t>&lt;select</w:t>
      </w:r>
      <w:r w:rsidRPr="00931FB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931FB9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onChange</w:t>
      </w:r>
      <w:r w:rsidRPr="00931FB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{</w:t>
      </w:r>
      <w:r w:rsidRPr="00931FB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(e) 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=&gt;</w:t>
      </w:r>
      <w:r w:rsidRPr="00931FB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DF1523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setColor</w:t>
      </w:r>
      <w:r w:rsidRPr="00931FB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(e.target.value)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}</w:t>
      </w:r>
      <w:r w:rsidRPr="00931FB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931FB9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value</w:t>
      </w:r>
      <w:r w:rsidRPr="00931FB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{</w:t>
      </w:r>
      <w:r w:rsidRPr="00DF152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color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}</w:t>
      </w:r>
      <w:r w:rsidRPr="00931FB9">
        <w:rPr>
          <w:rFonts w:cs="굴림"/>
          <w:color w:val="800000"/>
          <w:kern w:val="0"/>
          <w:szCs w:val="20"/>
          <w14:ligatures w14:val="none"/>
        </w:rPr>
        <w:t>&gt;</w:t>
      </w:r>
    </w:p>
    <w:p w14:paraId="6892B294" w14:textId="77777777" w:rsidR="003D726E" w:rsidRDefault="003D726E" w:rsidP="00BB53FB"/>
    <w:p w14:paraId="5D4260BC" w14:textId="0230F2AC" w:rsidR="00BB53FB" w:rsidRDefault="00BB53FB" w:rsidP="00BB53F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Pr="00DF152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color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option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 w:rsidR="003D726E">
        <w:rPr>
          <w:rFonts w:hint="eastAsia"/>
        </w:rPr>
        <w:t>다</w:t>
      </w:r>
      <w:r w:rsidR="003D726E">
        <w:rPr>
          <w:rFonts w:hint="eastAsia"/>
        </w:rPr>
        <w:t>.</w:t>
      </w:r>
    </w:p>
    <w:p w14:paraId="47305B13" w14:textId="3E472AA4" w:rsidR="00BB53FB" w:rsidRDefault="00BB53FB" w:rsidP="003F1ECD">
      <w:r>
        <w:rPr>
          <w:rFonts w:hint="eastAsia"/>
        </w:rPr>
        <w:t xml:space="preserve"> </w:t>
      </w:r>
      <w:r>
        <w:t xml:space="preserve"> </w:t>
      </w:r>
      <w:r w:rsidR="00963DA8">
        <w:rPr>
          <w:rFonts w:hint="eastAsia"/>
        </w:rPr>
        <w:t>선택이</w:t>
      </w:r>
      <w:r w:rsidR="00963DA8">
        <w:rPr>
          <w:rFonts w:hint="eastAsia"/>
        </w:rPr>
        <w:t xml:space="preserve"> </w:t>
      </w:r>
      <w:r w:rsidR="003D726E">
        <w:rPr>
          <w:rFonts w:hint="eastAsia"/>
        </w:rPr>
        <w:t>변경되</w:t>
      </w:r>
      <w:r w:rsidR="00963DA8">
        <w:rPr>
          <w:rFonts w:hint="eastAsia"/>
        </w:rPr>
        <w:t>면</w:t>
      </w:r>
      <w:r>
        <w:rPr>
          <w:rFonts w:hint="eastAsia"/>
        </w:rPr>
        <w:t>,</w:t>
      </w:r>
      <w:r>
        <w:t xml:space="preserve"> </w:t>
      </w:r>
      <w:r w:rsidR="003D726E" w:rsidRPr="00DF1523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setColor</w:t>
      </w:r>
      <w:r w:rsidR="003D726E"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 w:rsidR="003D726E">
        <w:rPr>
          <w:rFonts w:hint="eastAsia"/>
        </w:rPr>
        <w:t>선택된</w:t>
      </w:r>
      <w:r w:rsidR="003D726E">
        <w:rPr>
          <w:rFonts w:hint="eastAsia"/>
        </w:rPr>
        <w:t xml:space="preserve"> </w:t>
      </w:r>
      <w:r w:rsidR="003D726E">
        <w:t xml:space="preserve">option </w:t>
      </w:r>
      <w:r w:rsidR="003D726E">
        <w:rPr>
          <w:rFonts w:hint="eastAsia"/>
        </w:rPr>
        <w:t>태그의</w:t>
      </w:r>
      <w:r w:rsidR="003D726E">
        <w:rPr>
          <w:rFonts w:hint="eastAsia"/>
        </w:rPr>
        <w:t xml:space="preserve"> </w:t>
      </w:r>
      <w:r w:rsidR="003F1ECD">
        <w:rPr>
          <w:rFonts w:hint="eastAsia"/>
        </w:rPr>
        <w:t>값이</w:t>
      </w:r>
      <w:r>
        <w:rPr>
          <w:rFonts w:hint="eastAsia"/>
        </w:rPr>
        <w:t xml:space="preserve"> </w:t>
      </w:r>
      <w:r w:rsidR="003F1ECD" w:rsidRPr="00DF152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color</w:t>
      </w:r>
      <w:r w:rsidR="003F1ECD"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2522C005" w14:textId="09F89D6C" w:rsidR="00BB53FB" w:rsidRDefault="00BB53FB" w:rsidP="00BB53F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3F1ECD" w:rsidRPr="00DF152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color</w:t>
      </w:r>
      <w:r w:rsidR="003F1ECD"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 w:rsidR="003F1ECD">
        <w:t xml:space="preserve">select </w:t>
      </w:r>
      <w:r w:rsidR="003F1ECD"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>.</w:t>
      </w:r>
    </w:p>
    <w:p w14:paraId="07CD09D2" w14:textId="77777777" w:rsidR="00BB53FB" w:rsidRPr="003F1ECD" w:rsidRDefault="00BB53FB" w:rsidP="00270D8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A2F4E59" w14:textId="4603858D" w:rsidR="009C0942" w:rsidRDefault="009C0942" w:rsidP="009C09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800000"/>
          <w:kern w:val="0"/>
          <w:szCs w:val="20"/>
          <w14:ligatures w14:val="none"/>
        </w:rPr>
      </w:pPr>
      <w:r w:rsidRPr="00931FB9">
        <w:rPr>
          <w:rFonts w:cs="굴림"/>
          <w:color w:val="800000"/>
          <w:kern w:val="0"/>
          <w:szCs w:val="20"/>
          <w14:ligatures w14:val="none"/>
        </w:rPr>
        <w:t>&lt;div</w:t>
      </w:r>
      <w:r w:rsidRPr="00931FB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931FB9">
        <w:rPr>
          <w:rFonts w:cs="굴림"/>
          <w:color w:val="E50000"/>
          <w:kern w:val="0"/>
          <w:szCs w:val="20"/>
          <w14:ligatures w14:val="none"/>
        </w:rPr>
        <w:t>id</w:t>
      </w:r>
      <w:r w:rsidRPr="00931FB9">
        <w:rPr>
          <w:rFonts w:cs="굴림"/>
          <w:color w:val="000000"/>
          <w:kern w:val="0"/>
          <w:szCs w:val="20"/>
          <w14:ligatures w14:val="none"/>
        </w:rPr>
        <w:t>=</w:t>
      </w:r>
      <w:r w:rsidRPr="00931FB9">
        <w:rPr>
          <w:rFonts w:cs="굴림"/>
          <w:color w:val="A31515"/>
          <w:kern w:val="0"/>
          <w:szCs w:val="20"/>
          <w14:ligatures w14:val="none"/>
        </w:rPr>
        <w:t>"app"</w:t>
      </w:r>
      <w:r w:rsidRPr="00931FB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931FB9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className</w:t>
      </w:r>
      <w:r w:rsidRPr="00931FB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{</w:t>
      </w:r>
      <w:r w:rsidRPr="003F1EC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color</w:t>
      </w:r>
      <w:r w:rsidRPr="00931FB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}</w:t>
      </w:r>
      <w:r w:rsidRPr="00931FB9">
        <w:rPr>
          <w:rFonts w:cs="굴림"/>
          <w:color w:val="800000"/>
          <w:kern w:val="0"/>
          <w:szCs w:val="20"/>
          <w14:ligatures w14:val="none"/>
        </w:rPr>
        <w:t>&gt;</w:t>
      </w:r>
    </w:p>
    <w:p w14:paraId="26C45700" w14:textId="1A46ED0C" w:rsidR="00A36764" w:rsidRDefault="009C0942" w:rsidP="009C09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 w:rsidRPr="009C0942">
        <w:t xml:space="preserve">  </w:t>
      </w:r>
      <w:r w:rsidR="00A36764">
        <w:rPr>
          <w:rFonts w:hint="eastAsia"/>
        </w:rPr>
        <w:t>예를</w:t>
      </w:r>
      <w:r w:rsidR="00A36764">
        <w:rPr>
          <w:rFonts w:hint="eastAsia"/>
        </w:rPr>
        <w:t xml:space="preserve"> </w:t>
      </w:r>
      <w:r w:rsidR="00A36764">
        <w:rPr>
          <w:rFonts w:hint="eastAsia"/>
        </w:rPr>
        <w:t>들어</w:t>
      </w:r>
      <w:r w:rsidR="00A36764">
        <w:rPr>
          <w:rFonts w:hint="eastAsia"/>
        </w:rPr>
        <w:t xml:space="preserve"> </w:t>
      </w:r>
      <w:r w:rsidRPr="009C0942">
        <w:t>color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="00A36764">
        <w:t>yello</w:t>
      </w:r>
      <w:r w:rsidR="003F1ECD">
        <w:t>w</w:t>
      </w:r>
      <w:r w:rsidR="00A36764">
        <w:rPr>
          <w:rFonts w:hint="eastAsia"/>
        </w:rPr>
        <w:t>로</w:t>
      </w:r>
      <w:r w:rsidR="00A36764">
        <w:rPr>
          <w:rFonts w:hint="eastAsia"/>
        </w:rPr>
        <w:t xml:space="preserve"> </w:t>
      </w:r>
      <w:r w:rsidR="00A36764">
        <w:rPr>
          <w:rFonts w:hint="eastAsia"/>
        </w:rPr>
        <w:t>바뀌면</w:t>
      </w:r>
      <w:r w:rsidR="00A36764">
        <w:rPr>
          <w:rFonts w:hint="eastAsia"/>
        </w:rPr>
        <w:t xml:space="preserve"> </w:t>
      </w:r>
    </w:p>
    <w:p w14:paraId="3E27C754" w14:textId="65A8025D" w:rsidR="003F1ECD" w:rsidRDefault="003F1ECD" w:rsidP="009C09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className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yellow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4E5316D9" w14:textId="7A809861" w:rsidR="009C0942" w:rsidRPr="00931FB9" w:rsidRDefault="00A36764" w:rsidP="009C09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t xml:space="preserve">  App.css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 xml:space="preserve">.yellow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스타일이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14:paraId="62EB909E" w14:textId="77777777" w:rsidR="00E55E10" w:rsidRPr="00E305B8" w:rsidRDefault="00E55E10" w:rsidP="00AA2795"/>
    <w:p w14:paraId="68E9B560" w14:textId="77777777" w:rsidR="001B4F83" w:rsidRPr="00AA2795" w:rsidRDefault="001B4F83" w:rsidP="00AA2795"/>
    <w:p w14:paraId="7B0F821F" w14:textId="13D15E42" w:rsidR="001F4D74" w:rsidRDefault="001F4D7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219BE33" w14:textId="43EDB6E5" w:rsidR="00AA2795" w:rsidRDefault="001F4D74" w:rsidP="001F4D74">
      <w:pPr>
        <w:pStyle w:val="2"/>
      </w:pPr>
      <w:bookmarkStart w:id="18" w:name="_Toc145246042"/>
      <w:r>
        <w:rPr>
          <w:rFonts w:hint="eastAsia"/>
        </w:rPr>
        <w:lastRenderedPageBreak/>
        <w:t>r</w:t>
      </w:r>
      <w:r>
        <w:t xml:space="preserve">adio </w:t>
      </w:r>
      <w:r>
        <w:rPr>
          <w:rFonts w:hint="eastAsia"/>
        </w:rPr>
        <w:t>태그 구현</w:t>
      </w:r>
      <w:bookmarkEnd w:id="18"/>
    </w:p>
    <w:p w14:paraId="19021BB0" w14:textId="19CD9F2B" w:rsidR="001F4D74" w:rsidRDefault="001F4D74" w:rsidP="001F4D74">
      <w:pPr>
        <w:pStyle w:val="3"/>
      </w:pPr>
      <w:r>
        <w:rPr>
          <w:rFonts w:hint="eastAsia"/>
        </w:rPr>
        <w:t>s</w:t>
      </w:r>
      <w:r>
        <w:t xml:space="preserve">rc/App.css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4D74" w14:paraId="52164995" w14:textId="77777777" w:rsidTr="001F4D74">
        <w:tc>
          <w:tcPr>
            <w:tcW w:w="10456" w:type="dxa"/>
          </w:tcPr>
          <w:p w14:paraId="31813693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div#app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5178516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#aaa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3259751C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font-size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18pt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blue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CEE7E07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height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 }</w:t>
            </w:r>
          </w:p>
          <w:p w14:paraId="546597A0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label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font-size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164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14pt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292BAD6" w14:textId="77777777" w:rsidR="001F4D74" w:rsidRPr="00D61649" w:rsidRDefault="001F4D74" w:rsidP="001F4D74"/>
        </w:tc>
      </w:tr>
    </w:tbl>
    <w:p w14:paraId="03A3A955" w14:textId="77777777" w:rsidR="001F4D74" w:rsidRDefault="001F4D74" w:rsidP="001F4D74"/>
    <w:p w14:paraId="65CEC2AC" w14:textId="255E8C30" w:rsidR="00D61649" w:rsidRDefault="00D61649" w:rsidP="00D61649">
      <w:pPr>
        <w:pStyle w:val="3"/>
      </w:pPr>
      <w:r>
        <w:t xml:space="preserve">src/App.tsx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649" w14:paraId="5A856E30" w14:textId="77777777" w:rsidTr="00D61649">
        <w:tc>
          <w:tcPr>
            <w:tcW w:w="10456" w:type="dxa"/>
          </w:tcPr>
          <w:p w14:paraId="721C6C72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D6164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D6164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79354B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'./App.css'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FFE5D09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C43CD21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402140EE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3F1ECD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F1ECD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D6164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여자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6C4D169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6164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57A29903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"app"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3D4E933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F1ECD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6A030C96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206C623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&lt;label&gt;</w:t>
            </w:r>
          </w:p>
          <w:p w14:paraId="28EBF8EB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"radio"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"gender"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FB91ECB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onChange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D6164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) 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3F1ECD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남자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)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checked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3F1ECD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=== 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남자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BDF4043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남자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3EB1478C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32128D6B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&lt;label&gt;</w:t>
            </w:r>
          </w:p>
          <w:p w14:paraId="0CC80742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"radio"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"gender"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0CB2A18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onChange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D6164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e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) 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3F1ECD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setGender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여자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)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D61649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checked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3F1ECD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CC"/>
                <w14:ligatures w14:val="none"/>
              </w:rPr>
              <w:t>gender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=== 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여자</w:t>
            </w:r>
            <w:r w:rsidRPr="00D6164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'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D61649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D1AC09F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여자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465C6ECD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63137C8C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164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D9DEB09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2E4EB2DB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C303555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07AB315" w14:textId="77777777" w:rsidR="00D61649" w:rsidRPr="00D61649" w:rsidRDefault="00D61649" w:rsidP="00D616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8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6164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164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D6164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B01AE39" w14:textId="77777777" w:rsidR="00D61649" w:rsidRDefault="00D61649" w:rsidP="00D61649"/>
        </w:tc>
      </w:tr>
    </w:tbl>
    <w:p w14:paraId="01493B1C" w14:textId="77777777" w:rsidR="00D61649" w:rsidRDefault="00D61649" w:rsidP="00D61649"/>
    <w:p w14:paraId="4339572F" w14:textId="3CB210C8" w:rsidR="00D57738" w:rsidRDefault="00D57738" w:rsidP="00D61649">
      <w:r w:rsidRPr="00D57738">
        <w:rPr>
          <w:noProof/>
        </w:rPr>
        <w:drawing>
          <wp:inline distT="0" distB="0" distL="0" distR="0" wp14:anchorId="163AAA37" wp14:editId="17CCA80D">
            <wp:extent cx="2552368" cy="1276184"/>
            <wp:effectExtent l="0" t="0" r="635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9028" cy="12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BDA" w14:textId="77777777" w:rsidR="0077484F" w:rsidRDefault="0077484F" w:rsidP="00D61649"/>
    <w:p w14:paraId="0D57EDFB" w14:textId="2CF631BF" w:rsidR="00B85CF0" w:rsidRDefault="00B85CF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BDF25DA" w14:textId="77777777" w:rsidR="001859AD" w:rsidRDefault="001859AD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397352E1" w14:textId="77777777" w:rsidR="00B85CF0" w:rsidRPr="00D61649" w:rsidRDefault="00B85CF0" w:rsidP="00B85CF0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D61649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Pr="003F1ECD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3F1ECD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setGender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Pr="00D61649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여자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183F5E6D" w14:textId="77777777" w:rsidR="00B85CF0" w:rsidRDefault="00B85CF0" w:rsidP="00B85CF0"/>
    <w:p w14:paraId="52164986" w14:textId="77777777" w:rsidR="00B85CF0" w:rsidRPr="00D61649" w:rsidRDefault="00B85CF0" w:rsidP="00B85CF0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D61649">
        <w:rPr>
          <w:rFonts w:cs="굴림"/>
          <w:color w:val="800000"/>
          <w:kern w:val="0"/>
          <w:sz w:val="21"/>
          <w:szCs w:val="21"/>
          <w14:ligatures w14:val="none"/>
        </w:rPr>
        <w:t>&lt;input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D61649">
        <w:rPr>
          <w:rFonts w:cs="굴림"/>
          <w:color w:val="E50000"/>
          <w:kern w:val="0"/>
          <w:sz w:val="21"/>
          <w:szCs w:val="21"/>
          <w14:ligatures w14:val="none"/>
        </w:rPr>
        <w:t>type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"radio"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D61649">
        <w:rPr>
          <w:rFonts w:cs="굴림"/>
          <w:color w:val="E50000"/>
          <w:kern w:val="0"/>
          <w:sz w:val="21"/>
          <w:szCs w:val="21"/>
          <w14:ligatures w14:val="none"/>
        </w:rPr>
        <w:t>name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"gender"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</w:p>
    <w:p w14:paraId="3C0F6FEC" w14:textId="77777777" w:rsidR="00B85CF0" w:rsidRPr="00D61649" w:rsidRDefault="00B85CF0" w:rsidP="00B85CF0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       </w:t>
      </w:r>
      <w:r w:rsidRPr="00D61649">
        <w:rPr>
          <w:rFonts w:cs="굴림"/>
          <w:color w:val="E50000"/>
          <w:kern w:val="0"/>
          <w:sz w:val="21"/>
          <w:szCs w:val="21"/>
          <w:shd w:val="clear" w:color="auto" w:fill="FFFFCC"/>
          <w14:ligatures w14:val="none"/>
        </w:rPr>
        <w:t>onChange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=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{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D6164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e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) 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3F1ECD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setGender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남자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}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D61649">
        <w:rPr>
          <w:rFonts w:cs="굴림"/>
          <w:color w:val="E50000"/>
          <w:kern w:val="0"/>
          <w:sz w:val="21"/>
          <w:szCs w:val="21"/>
          <w:shd w:val="clear" w:color="auto" w:fill="FFFFCC"/>
          <w14:ligatures w14:val="none"/>
        </w:rPr>
        <w:t>checked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=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{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3F1ECD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=== 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남자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}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D61649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37458D32" w14:textId="77777777" w:rsidR="00B85CF0" w:rsidRPr="006C3651" w:rsidRDefault="00B85CF0" w:rsidP="00B85CF0"/>
    <w:p w14:paraId="0246968D" w14:textId="77777777" w:rsidR="00B85CF0" w:rsidRPr="00D61649" w:rsidRDefault="00B85CF0" w:rsidP="00B85CF0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D61649">
        <w:rPr>
          <w:rFonts w:cs="굴림"/>
          <w:color w:val="800000"/>
          <w:kern w:val="0"/>
          <w:sz w:val="21"/>
          <w:szCs w:val="21"/>
          <w14:ligatures w14:val="none"/>
        </w:rPr>
        <w:t>&lt;input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D61649">
        <w:rPr>
          <w:rFonts w:cs="굴림"/>
          <w:color w:val="E50000"/>
          <w:kern w:val="0"/>
          <w:sz w:val="21"/>
          <w:szCs w:val="21"/>
          <w14:ligatures w14:val="none"/>
        </w:rPr>
        <w:t>type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"radio"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D61649">
        <w:rPr>
          <w:rFonts w:cs="굴림"/>
          <w:color w:val="E50000"/>
          <w:kern w:val="0"/>
          <w:sz w:val="21"/>
          <w:szCs w:val="21"/>
          <w14:ligatures w14:val="none"/>
        </w:rPr>
        <w:t>name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D61649">
        <w:rPr>
          <w:rFonts w:cs="굴림"/>
          <w:color w:val="A31515"/>
          <w:kern w:val="0"/>
          <w:sz w:val="21"/>
          <w:szCs w:val="21"/>
          <w14:ligatures w14:val="none"/>
        </w:rPr>
        <w:t>"gender"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</w:p>
    <w:p w14:paraId="690A5B76" w14:textId="77777777" w:rsidR="00B85CF0" w:rsidRPr="00D61649" w:rsidRDefault="00B85CF0" w:rsidP="00B85CF0">
      <w:pPr>
        <w:widowControl/>
        <w:shd w:val="clear" w:color="auto" w:fill="FFFFFF"/>
        <w:wordWrap/>
        <w:autoSpaceDE/>
        <w:autoSpaceDN/>
        <w:adjustRightInd/>
        <w:snapToGrid/>
        <w:spacing w:line="28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>       </w:t>
      </w:r>
      <w:r w:rsidRPr="00D61649">
        <w:rPr>
          <w:rFonts w:cs="굴림"/>
          <w:color w:val="E50000"/>
          <w:kern w:val="0"/>
          <w:sz w:val="21"/>
          <w:szCs w:val="21"/>
          <w:shd w:val="clear" w:color="auto" w:fill="FFFFCC"/>
          <w14:ligatures w14:val="none"/>
        </w:rPr>
        <w:t>onChange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=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{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D6164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e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) 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3F1ECD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setGender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여자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}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D61649">
        <w:rPr>
          <w:rFonts w:cs="굴림"/>
          <w:color w:val="E50000"/>
          <w:kern w:val="0"/>
          <w:sz w:val="21"/>
          <w:szCs w:val="21"/>
          <w:shd w:val="clear" w:color="auto" w:fill="FFFFCC"/>
          <w14:ligatures w14:val="none"/>
        </w:rPr>
        <w:t>checked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=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{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3F1ECD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=== 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여자</w:t>
      </w:r>
      <w:r w:rsidRPr="00D6164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</w:t>
      </w:r>
      <w:r w:rsidRPr="00D6164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D6164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}</w:t>
      </w:r>
      <w:r w:rsidRPr="00D61649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D61649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4D63BF92" w14:textId="77777777" w:rsidR="00B85CF0" w:rsidRPr="006C3651" w:rsidRDefault="00B85CF0" w:rsidP="00B85CF0"/>
    <w:p w14:paraId="2091310B" w14:textId="77777777" w:rsidR="008E1054" w:rsidRDefault="00B85CF0" w:rsidP="00B85CF0"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</w:p>
    <w:p w14:paraId="765C784F" w14:textId="643050AF" w:rsidR="006D7D5F" w:rsidRDefault="008E1054" w:rsidP="00B85CF0">
      <w:r>
        <w:t xml:space="preserve">  </w:t>
      </w:r>
      <w:r w:rsidR="006D7D5F" w:rsidRPr="006D7D5F">
        <w:rPr>
          <w:rFonts w:cs="굴림"/>
          <w:color w:val="E50000"/>
          <w:kern w:val="0"/>
          <w:sz w:val="21"/>
          <w:szCs w:val="21"/>
          <w14:ligatures w14:val="none"/>
        </w:rPr>
        <w:t>checked</w:t>
      </w:r>
      <w:r w:rsidR="006D7D5F" w:rsidRPr="006D7D5F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6D7D5F" w:rsidRPr="006D7D5F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6D7D5F" w:rsidRPr="006D7D5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D7D5F" w:rsidRPr="008E1054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 w:rsidR="006D7D5F" w:rsidRPr="006D7D5F">
        <w:rPr>
          <w:rFonts w:cs="굴림"/>
          <w:color w:val="000000"/>
          <w:kern w:val="0"/>
          <w:sz w:val="21"/>
          <w:szCs w:val="21"/>
          <w14:ligatures w14:val="none"/>
        </w:rPr>
        <w:t xml:space="preserve"> === </w:t>
      </w:r>
      <w:r w:rsidR="006D7D5F" w:rsidRPr="006D7D5F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="006D7D5F" w:rsidRPr="006D7D5F">
        <w:rPr>
          <w:rFonts w:cs="굴림"/>
          <w:color w:val="A31515"/>
          <w:kern w:val="0"/>
          <w:sz w:val="21"/>
          <w:szCs w:val="21"/>
          <w14:ligatures w14:val="none"/>
        </w:rPr>
        <w:t>남자</w:t>
      </w:r>
      <w:r w:rsidR="006D7D5F" w:rsidRPr="006D7D5F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="006D7D5F" w:rsidRPr="006D7D5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D7D5F" w:rsidRPr="006D7D5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6D7D5F"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 w:rsidR="006D7D5F">
        <w:rPr>
          <w:rFonts w:hint="eastAsia"/>
        </w:rPr>
        <w:t>조건식이</w:t>
      </w:r>
      <w:r w:rsidR="006D7D5F">
        <w:rPr>
          <w:rFonts w:hint="eastAsia"/>
        </w:rPr>
        <w:t xml:space="preserve"> </w:t>
      </w:r>
      <w:r w:rsidR="006D7D5F">
        <w:t xml:space="preserve">true </w:t>
      </w:r>
      <w:r w:rsidR="006D7D5F">
        <w:rPr>
          <w:rFonts w:hint="eastAsia"/>
        </w:rPr>
        <w:t>이면</w:t>
      </w:r>
      <w:r w:rsidR="006D7D5F"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체크되고</w:t>
      </w:r>
      <w:r>
        <w:rPr>
          <w:rFonts w:hint="eastAsia"/>
        </w:rPr>
        <w:t>,</w:t>
      </w:r>
    </w:p>
    <w:p w14:paraId="27A605B7" w14:textId="29FEDDFA" w:rsidR="008E1054" w:rsidRDefault="008E1054" w:rsidP="008E1054">
      <w:r>
        <w:rPr>
          <w:rFonts w:cs="굴림"/>
          <w:color w:val="E50000"/>
          <w:kern w:val="0"/>
          <w:sz w:val="21"/>
          <w:szCs w:val="21"/>
          <w14:ligatures w14:val="none"/>
        </w:rPr>
        <w:t xml:space="preserve">  </w:t>
      </w:r>
      <w:r w:rsidRPr="006D7D5F">
        <w:rPr>
          <w:rFonts w:cs="굴림"/>
          <w:color w:val="E50000"/>
          <w:kern w:val="0"/>
          <w:sz w:val="21"/>
          <w:szCs w:val="21"/>
          <w14:ligatures w14:val="none"/>
        </w:rPr>
        <w:t>checked</w:t>
      </w:r>
      <w:r w:rsidRPr="006D7D5F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6D7D5F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6D7D5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E1054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 w:rsidRPr="006D7D5F">
        <w:rPr>
          <w:rFonts w:cs="굴림"/>
          <w:color w:val="000000"/>
          <w:kern w:val="0"/>
          <w:sz w:val="21"/>
          <w:szCs w:val="21"/>
          <w14:ligatures w14:val="none"/>
        </w:rPr>
        <w:t xml:space="preserve"> === </w:t>
      </w:r>
      <w:r w:rsidRPr="006D7D5F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>
        <w:rPr>
          <w:rFonts w:cs="굴림" w:hint="eastAsia"/>
          <w:color w:val="A31515"/>
          <w:kern w:val="0"/>
          <w:sz w:val="21"/>
          <w:szCs w:val="21"/>
          <w14:ligatures w14:val="none"/>
        </w:rPr>
        <w:t>여</w:t>
      </w:r>
      <w:r w:rsidRPr="006D7D5F">
        <w:rPr>
          <w:rFonts w:cs="굴림"/>
          <w:color w:val="A31515"/>
          <w:kern w:val="0"/>
          <w:sz w:val="21"/>
          <w:szCs w:val="21"/>
          <w14:ligatures w14:val="none"/>
        </w:rPr>
        <w:t>자</w:t>
      </w:r>
      <w:r w:rsidRPr="006D7D5F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6D7D5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6D7D5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hint="eastAsia"/>
        </w:rPr>
        <w:t>조건식이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체크된다</w:t>
      </w:r>
      <w:r>
        <w:rPr>
          <w:rFonts w:hint="eastAsia"/>
        </w:rPr>
        <w:t>.</w:t>
      </w:r>
    </w:p>
    <w:p w14:paraId="4BFC59F1" w14:textId="77777777" w:rsidR="008E1054" w:rsidRPr="008E1054" w:rsidRDefault="008E1054" w:rsidP="00B85CF0"/>
    <w:p w14:paraId="49ED281E" w14:textId="6DF40D83" w:rsidR="008E1054" w:rsidRDefault="008E1054" w:rsidP="00B85CF0">
      <w:r>
        <w:t xml:space="preserve">radio </w:t>
      </w:r>
      <w:r>
        <w:rPr>
          <w:rFonts w:hint="eastAsia"/>
        </w:rPr>
        <w:t>버튼의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변경되면</w:t>
      </w:r>
      <w:r>
        <w:rPr>
          <w:rFonts w:hint="eastAsia"/>
        </w:rPr>
        <w:t>,</w:t>
      </w:r>
    </w:p>
    <w:p w14:paraId="4EBC01CC" w14:textId="5AA99991" w:rsidR="00CE555D" w:rsidRDefault="00CE555D" w:rsidP="00B85CF0">
      <w:pPr>
        <w:rPr>
          <w:rFonts w:cs="굴림"/>
          <w:color w:val="0000FF"/>
          <w:kern w:val="0"/>
          <w:sz w:val="21"/>
          <w:szCs w:val="21"/>
          <w14:ligatures w14:val="none"/>
        </w:rPr>
      </w:pPr>
      <w:r w:rsidRPr="00CE555D">
        <w:rPr>
          <w:rFonts w:hint="eastAsia"/>
        </w:rPr>
        <w:t xml:space="preserve"> </w:t>
      </w:r>
      <w:r w:rsidRPr="00CE555D">
        <w:t xml:space="preserve"> </w:t>
      </w:r>
      <w:r w:rsidRPr="00CE555D">
        <w:rPr>
          <w:rFonts w:cs="굴림"/>
          <w:color w:val="E50000"/>
          <w:kern w:val="0"/>
          <w:sz w:val="21"/>
          <w:szCs w:val="21"/>
          <w14:ligatures w14:val="none"/>
        </w:rPr>
        <w:t>onChange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CE555D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CE555D">
        <w:rPr>
          <w:rFonts w:cs="굴림"/>
          <w:color w:val="001080"/>
          <w:kern w:val="0"/>
          <w:sz w:val="21"/>
          <w:szCs w:val="21"/>
          <w14:ligatures w14:val="none"/>
        </w:rPr>
        <w:t>e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CE555D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784C4E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setGender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CE555D">
        <w:rPr>
          <w:rFonts w:cs="굴림"/>
          <w:color w:val="A31515"/>
          <w:kern w:val="0"/>
          <w:sz w:val="21"/>
          <w:szCs w:val="21"/>
          <w14:ligatures w14:val="none"/>
        </w:rPr>
        <w:t>남자</w:t>
      </w:r>
      <w:r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)</w:t>
      </w:r>
      <w:r w:rsidRPr="00CE555D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 w:rsidRPr="00CE555D">
        <w:t>부분이나</w:t>
      </w:r>
    </w:p>
    <w:p w14:paraId="384B62C2" w14:textId="463526AC" w:rsidR="00CE555D" w:rsidRDefault="00CE555D" w:rsidP="00CE555D">
      <w:r>
        <w:rPr>
          <w:rFonts w:cs="굴림"/>
          <w:color w:val="E50000"/>
          <w:kern w:val="0"/>
          <w:sz w:val="21"/>
          <w:szCs w:val="21"/>
          <w14:ligatures w14:val="none"/>
        </w:rPr>
        <w:t xml:space="preserve">  </w:t>
      </w:r>
      <w:r w:rsidRPr="00CE555D">
        <w:rPr>
          <w:rFonts w:cs="굴림"/>
          <w:color w:val="E50000"/>
          <w:kern w:val="0"/>
          <w:sz w:val="21"/>
          <w:szCs w:val="21"/>
          <w14:ligatures w14:val="none"/>
        </w:rPr>
        <w:t>onChange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CE555D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CE555D">
        <w:rPr>
          <w:rFonts w:cs="굴림"/>
          <w:color w:val="001080"/>
          <w:kern w:val="0"/>
          <w:sz w:val="21"/>
          <w:szCs w:val="21"/>
          <w14:ligatures w14:val="none"/>
        </w:rPr>
        <w:t>e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CE555D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784C4E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setGender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>
        <w:rPr>
          <w:rFonts w:cs="굴림" w:hint="eastAsia"/>
          <w:color w:val="A31515"/>
          <w:kern w:val="0"/>
          <w:sz w:val="21"/>
          <w:szCs w:val="21"/>
          <w14:ligatures w14:val="none"/>
        </w:rPr>
        <w:t>여</w:t>
      </w:r>
      <w:r w:rsidRPr="00CE555D">
        <w:rPr>
          <w:rFonts w:cs="굴림"/>
          <w:color w:val="A31515"/>
          <w:kern w:val="0"/>
          <w:sz w:val="21"/>
          <w:szCs w:val="21"/>
          <w14:ligatures w14:val="none"/>
        </w:rPr>
        <w:t>자</w:t>
      </w:r>
      <w:r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CE555D">
        <w:rPr>
          <w:rFonts w:cs="굴림"/>
          <w:color w:val="000000"/>
          <w:kern w:val="0"/>
          <w:sz w:val="21"/>
          <w:szCs w:val="21"/>
          <w14:ligatures w14:val="none"/>
        </w:rPr>
        <w:t>)</w:t>
      </w:r>
      <w:r w:rsidRPr="00CE555D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 w:rsidRPr="00CE555D"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실행되어</w:t>
      </w:r>
    </w:p>
    <w:p w14:paraId="7F519B76" w14:textId="53B0D09D" w:rsidR="00CE555D" w:rsidRDefault="00CE555D" w:rsidP="00B85CF0">
      <w:r>
        <w:rPr>
          <w:rFonts w:hint="eastAsia"/>
        </w:rPr>
        <w:t xml:space="preserve"> </w:t>
      </w:r>
      <w:r>
        <w:t xml:space="preserve">   </w:t>
      </w:r>
      <w:r w:rsidR="00784C4E" w:rsidRPr="008E1054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 w:rsidR="00784C4E">
        <w:t xml:space="preserve"> </w:t>
      </w:r>
      <w:r w:rsidR="00784C4E">
        <w:rPr>
          <w:rFonts w:hint="eastAsia"/>
        </w:rPr>
        <w:t>상태에</w:t>
      </w:r>
      <w:r w:rsidR="00784C4E">
        <w:rPr>
          <w:rFonts w:hint="eastAsia"/>
        </w:rPr>
        <w:t xml:space="preserve"> </w:t>
      </w:r>
      <w:r w:rsidR="00784C4E"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="00784C4E" w:rsidRPr="00CE555D">
        <w:rPr>
          <w:rFonts w:cs="굴림"/>
          <w:color w:val="A31515"/>
          <w:kern w:val="0"/>
          <w:sz w:val="21"/>
          <w:szCs w:val="21"/>
          <w14:ligatures w14:val="none"/>
        </w:rPr>
        <w:t>남자</w:t>
      </w:r>
      <w:r w:rsidR="00784C4E"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="00784C4E" w:rsidRPr="00784C4E">
        <w:t>,</w:t>
      </w:r>
      <w:r w:rsidR="00784C4E">
        <w:rPr>
          <w:rFonts w:hint="eastAsia"/>
        </w:rPr>
        <w:t xml:space="preserve"> </w:t>
      </w:r>
      <w:r w:rsidR="00784C4E"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="00784C4E">
        <w:rPr>
          <w:rFonts w:cs="굴림" w:hint="eastAsia"/>
          <w:color w:val="A31515"/>
          <w:kern w:val="0"/>
          <w:sz w:val="21"/>
          <w:szCs w:val="21"/>
          <w14:ligatures w14:val="none"/>
        </w:rPr>
        <w:t>여</w:t>
      </w:r>
      <w:r w:rsidR="00784C4E" w:rsidRPr="00CE555D">
        <w:rPr>
          <w:rFonts w:cs="굴림"/>
          <w:color w:val="A31515"/>
          <w:kern w:val="0"/>
          <w:sz w:val="21"/>
          <w:szCs w:val="21"/>
          <w14:ligatures w14:val="none"/>
        </w:rPr>
        <w:t>자</w:t>
      </w:r>
      <w:r w:rsidR="00784C4E" w:rsidRPr="00CE555D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="00784C4E" w:rsidRPr="00784C4E">
        <w:rPr>
          <w:rFonts w:hint="eastAsia"/>
        </w:rPr>
        <w:t xml:space="preserve"> </w:t>
      </w:r>
      <w:r w:rsidR="00784C4E">
        <w:rPr>
          <w:rFonts w:hint="eastAsia"/>
        </w:rPr>
        <w:t>둘</w:t>
      </w:r>
      <w:r w:rsidR="00784C4E">
        <w:rPr>
          <w:rFonts w:hint="eastAsia"/>
        </w:rPr>
        <w:t xml:space="preserve"> </w:t>
      </w:r>
      <w:r w:rsidR="00784C4E">
        <w:rPr>
          <w:rFonts w:hint="eastAsia"/>
        </w:rPr>
        <w:t>중의</w:t>
      </w:r>
      <w:r w:rsidR="00784C4E">
        <w:rPr>
          <w:rFonts w:hint="eastAsia"/>
        </w:rPr>
        <w:t xml:space="preserve"> </w:t>
      </w:r>
      <w:r w:rsidR="00784C4E">
        <w:rPr>
          <w:rFonts w:hint="eastAsia"/>
        </w:rPr>
        <w:t>하나가</w:t>
      </w:r>
      <w:r w:rsidR="00784C4E">
        <w:rPr>
          <w:rFonts w:hint="eastAsia"/>
        </w:rPr>
        <w:t xml:space="preserve"> </w:t>
      </w:r>
      <w:r w:rsidR="00784C4E">
        <w:rPr>
          <w:rFonts w:hint="eastAsia"/>
        </w:rPr>
        <w:t>채워진다</w:t>
      </w:r>
      <w:r w:rsidR="00784C4E">
        <w:rPr>
          <w:rFonts w:hint="eastAsia"/>
        </w:rPr>
        <w:t>.</w:t>
      </w:r>
    </w:p>
    <w:p w14:paraId="2433101F" w14:textId="77777777" w:rsidR="00784C4E" w:rsidRDefault="00784C4E" w:rsidP="00B85CF0"/>
    <w:p w14:paraId="1B322E06" w14:textId="26B58896" w:rsidR="00B85CF0" w:rsidRDefault="00784C4E" w:rsidP="00B85CF0">
      <w:r>
        <w:rPr>
          <w:rFonts w:hint="eastAsia"/>
        </w:rPr>
        <w:t xml:space="preserve"> </w:t>
      </w:r>
      <w:r>
        <w:t xml:space="preserve">  </w:t>
      </w:r>
      <w:r w:rsidR="00B85CF0">
        <w:rPr>
          <w:rFonts w:hint="eastAsia"/>
        </w:rPr>
        <w:t>즉</w:t>
      </w:r>
      <w:r w:rsidR="00B85CF0">
        <w:rPr>
          <w:rFonts w:hint="eastAsia"/>
        </w:rPr>
        <w:t xml:space="preserve"> </w:t>
      </w:r>
      <w:r w:rsidRPr="008E1054">
        <w:rPr>
          <w:rFonts w:cs="굴림"/>
          <w:color w:val="0070C1"/>
          <w:kern w:val="0"/>
          <w:sz w:val="21"/>
          <w:szCs w:val="21"/>
          <w:shd w:val="clear" w:color="auto" w:fill="CCFFCC"/>
          <w14:ligatures w14:val="none"/>
        </w:rPr>
        <w:t>gender</w:t>
      </w:r>
      <w:r>
        <w:t xml:space="preserve"> </w:t>
      </w:r>
      <w:r w:rsidR="00B85CF0">
        <w:rPr>
          <w:rFonts w:hint="eastAsia"/>
        </w:rPr>
        <w:t>상태</w:t>
      </w:r>
      <w:r w:rsidR="00B85CF0">
        <w:rPr>
          <w:rFonts w:hint="eastAsia"/>
        </w:rPr>
        <w:t xml:space="preserve"> </w:t>
      </w:r>
      <w:r w:rsidR="00B85CF0">
        <w:rPr>
          <w:rFonts w:hint="eastAsia"/>
        </w:rPr>
        <w:t>값과</w:t>
      </w:r>
      <w:r w:rsidR="00B85CF0"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 w:rsidR="00B85CF0">
        <w:rPr>
          <w:rFonts w:hint="eastAsia"/>
        </w:rPr>
        <w:t>양방향</w:t>
      </w:r>
      <w:r w:rsidR="00B85CF0">
        <w:rPr>
          <w:rFonts w:hint="eastAsia"/>
        </w:rPr>
        <w:t xml:space="preserve"> </w:t>
      </w:r>
      <w:r w:rsidR="00B85CF0">
        <w:rPr>
          <w:rFonts w:hint="eastAsia"/>
        </w:rPr>
        <w:t>연결된다</w:t>
      </w:r>
      <w:r w:rsidR="00B85CF0">
        <w:rPr>
          <w:rFonts w:hint="eastAsia"/>
        </w:rPr>
        <w:t>.</w:t>
      </w:r>
    </w:p>
    <w:p w14:paraId="5F6ED1CB" w14:textId="77777777" w:rsidR="00B85CF0" w:rsidRPr="00784C4E" w:rsidRDefault="00B85CF0" w:rsidP="00784C4E"/>
    <w:p w14:paraId="72897920" w14:textId="77777777" w:rsidR="00B85CF0" w:rsidRDefault="00B85CF0" w:rsidP="00784C4E"/>
    <w:p w14:paraId="47BCBA2E" w14:textId="77777777" w:rsidR="00B85CF0" w:rsidRDefault="00B85CF0" w:rsidP="00784C4E"/>
    <w:p w14:paraId="31640CBA" w14:textId="478D6E54" w:rsidR="00A615DB" w:rsidRDefault="00A615D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86416E3" w14:textId="77777777" w:rsidR="00A615DB" w:rsidRDefault="00A615DB" w:rsidP="00F005D0">
      <w:pPr>
        <w:pStyle w:val="1"/>
      </w:pPr>
      <w:bookmarkStart w:id="19" w:name="_Toc145246043"/>
      <w:r>
        <w:rPr>
          <w:rFonts w:hint="eastAsia"/>
        </w:rPr>
        <w:lastRenderedPageBreak/>
        <w:t>정리</w:t>
      </w:r>
      <w:bookmarkEnd w:id="19"/>
    </w:p>
    <w:p w14:paraId="28421552" w14:textId="77777777" w:rsidR="00DE2B08" w:rsidRPr="00DE2B08" w:rsidRDefault="00DE2B08" w:rsidP="00DE2B08"/>
    <w:p w14:paraId="552AD4AD" w14:textId="3ABC54B9" w:rsidR="00F005D0" w:rsidRDefault="00A615DB" w:rsidP="00A615DB">
      <w:pPr>
        <w:pStyle w:val="2"/>
      </w:pPr>
      <w:bookmarkStart w:id="20" w:name="_Toc145246044"/>
      <w:r>
        <w:rPr>
          <w:rFonts w:hint="eastAsia"/>
        </w:rPr>
        <w:t>요</w:t>
      </w:r>
      <w:r w:rsidR="00854F8C">
        <w:rPr>
          <w:rFonts w:hint="eastAsia"/>
        </w:rPr>
        <w:t>약</w:t>
      </w:r>
      <w:bookmarkEnd w:id="20"/>
    </w:p>
    <w:p w14:paraId="291212AB" w14:textId="77777777" w:rsidR="00DE2B08" w:rsidRDefault="00DE2B08" w:rsidP="00DE2B08"/>
    <w:p w14:paraId="327C2776" w14:textId="4E74AE76" w:rsidR="00DE2B08" w:rsidRPr="00DE2B08" w:rsidRDefault="00DE2B08" w:rsidP="00DE2B08">
      <w:pPr>
        <w:pStyle w:val="3"/>
      </w:pPr>
      <w:r>
        <w:rPr>
          <w:rFonts w:hint="eastAsia"/>
        </w:rPr>
        <w:t>p</w:t>
      </w:r>
      <w:r>
        <w:t>rops</w:t>
      </w:r>
    </w:p>
    <w:p w14:paraId="3598E0A9" w14:textId="77777777" w:rsidR="00854F8C" w:rsidRDefault="00854F8C" w:rsidP="00854F8C">
      <w:pPr>
        <w:rPr>
          <w:rFonts w:cs="굴림"/>
          <w:color w:val="800000"/>
          <w:kern w:val="0"/>
          <w:szCs w:val="20"/>
          <w14:ligatures w14:val="none"/>
        </w:rPr>
      </w:pPr>
      <w:r w:rsidRPr="00747885">
        <w:rPr>
          <w:rFonts w:cs="굴림"/>
          <w:color w:val="800000"/>
          <w:kern w:val="0"/>
          <w:szCs w:val="20"/>
          <w14:ligatures w14:val="none"/>
        </w:rPr>
        <w:t>&lt;Message</w:t>
      </w:r>
      <w:r w:rsidRPr="0074788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E50000"/>
          <w:kern w:val="0"/>
          <w:szCs w:val="20"/>
          <w14:ligatures w14:val="none"/>
        </w:rPr>
        <w:t>value</w:t>
      </w:r>
      <w:r w:rsidRPr="00747885">
        <w:rPr>
          <w:rFonts w:cs="굴림"/>
          <w:color w:val="000000"/>
          <w:kern w:val="0"/>
          <w:szCs w:val="20"/>
          <w14:ligatures w14:val="none"/>
        </w:rPr>
        <w:t>=</w:t>
      </w:r>
      <w:r w:rsidRPr="00747885">
        <w:rPr>
          <w:rFonts w:cs="굴림"/>
          <w:color w:val="A31515"/>
          <w:kern w:val="0"/>
          <w:szCs w:val="20"/>
          <w14:ligatures w14:val="none"/>
        </w:rPr>
        <w:t>"</w:t>
      </w:r>
      <w:r w:rsidRPr="00747885">
        <w:rPr>
          <w:rFonts w:cs="굴림"/>
          <w:color w:val="A31515"/>
          <w:kern w:val="0"/>
          <w:szCs w:val="20"/>
          <w14:ligatures w14:val="none"/>
        </w:rPr>
        <w:t>안녕하세요</w:t>
      </w:r>
      <w:r w:rsidRPr="00747885">
        <w:rPr>
          <w:rFonts w:cs="굴림"/>
          <w:color w:val="A31515"/>
          <w:kern w:val="0"/>
          <w:szCs w:val="20"/>
          <w14:ligatures w14:val="none"/>
        </w:rPr>
        <w:t>"</w:t>
      </w:r>
      <w:r w:rsidRPr="0074788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E50000"/>
          <w:kern w:val="0"/>
          <w:szCs w:val="20"/>
          <w14:ligatures w14:val="none"/>
        </w:rPr>
        <w:t>color</w:t>
      </w:r>
      <w:r w:rsidRPr="00747885">
        <w:rPr>
          <w:rFonts w:cs="굴림"/>
          <w:color w:val="000000"/>
          <w:kern w:val="0"/>
          <w:szCs w:val="20"/>
          <w14:ligatures w14:val="none"/>
        </w:rPr>
        <w:t>=</w:t>
      </w:r>
      <w:r w:rsidRPr="00747885">
        <w:rPr>
          <w:rFonts w:cs="굴림"/>
          <w:color w:val="A31515"/>
          <w:kern w:val="0"/>
          <w:szCs w:val="20"/>
          <w14:ligatures w14:val="none"/>
        </w:rPr>
        <w:t>"blue"</w:t>
      </w:r>
      <w:r w:rsidRPr="0074788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47885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44EF75B5" w14:textId="77777777" w:rsidR="00854F8C" w:rsidRDefault="00854F8C" w:rsidP="00854F8C">
      <w:r>
        <w:rPr>
          <w:rFonts w:cs="굴림" w:hint="eastAsia"/>
          <w:color w:val="800000"/>
          <w:kern w:val="0"/>
          <w:szCs w:val="20"/>
          <w14:ligatures w14:val="none"/>
        </w:rPr>
        <w:t xml:space="preserve"> </w:t>
      </w:r>
      <w:r>
        <w:rPr>
          <w:rFonts w:cs="굴림"/>
          <w:color w:val="800000"/>
          <w:kern w:val="0"/>
          <w:szCs w:val="20"/>
          <w14:ligatures w14:val="none"/>
        </w:rPr>
        <w:t xml:space="preserve"> 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31837114" w14:textId="77777777" w:rsidR="00854F8C" w:rsidRDefault="00854F8C" w:rsidP="00854F8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{ value: "</w:t>
      </w:r>
      <w:r>
        <w:rPr>
          <w:rFonts w:hint="eastAsia"/>
        </w:rPr>
        <w:t>안녕하세요</w:t>
      </w:r>
      <w:r>
        <w:rPr>
          <w:rFonts w:hint="eastAsia"/>
        </w:rPr>
        <w:t>"</w:t>
      </w:r>
      <w:r>
        <w:t xml:space="preserve">, color: "blue" } </w:t>
      </w:r>
      <w:r>
        <w:rPr>
          <w:rFonts w:hint="eastAsia"/>
        </w:rPr>
        <w:t>형태의</w:t>
      </w:r>
      <w:r>
        <w:t xml:space="preserve"> props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M</w:t>
      </w:r>
      <w:r>
        <w:t xml:space="preserve">essage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1A95DB51" w14:textId="77777777" w:rsidR="00854F8C" w:rsidRDefault="00854F8C" w:rsidP="00854F8C"/>
    <w:p w14:paraId="0DF7D220" w14:textId="013E1B41" w:rsidR="00DE2B08" w:rsidRDefault="00CB4BF7" w:rsidP="00854F8C"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</w:t>
      </w:r>
      <w:r w:rsidR="00E91C42">
        <w:rPr>
          <w:rFonts w:hint="eastAsia"/>
        </w:rPr>
        <w:t xml:space="preserve"> </w:t>
      </w:r>
      <w:r w:rsidR="00E91C42">
        <w:rPr>
          <w:rFonts w:hint="eastAsia"/>
        </w:rPr>
        <w:t>객체를</w:t>
      </w:r>
      <w:r w:rsidR="00E91C42">
        <w:rPr>
          <w:rFonts w:hint="eastAsia"/>
        </w:rPr>
        <w:t xml:space="preserve"> </w:t>
      </w:r>
      <w:r w:rsidR="00E91C42">
        <w:rPr>
          <w:rFonts w:hint="eastAsia"/>
        </w:rPr>
        <w:t>파라미터로</w:t>
      </w:r>
      <w:r w:rsidR="00E91C42">
        <w:rPr>
          <w:rFonts w:hint="eastAsia"/>
        </w:rPr>
        <w:t xml:space="preserve"> </w:t>
      </w:r>
      <w:r w:rsidR="00E91C42">
        <w:rPr>
          <w:rFonts w:hint="eastAsia"/>
        </w:rPr>
        <w:t>받는다</w:t>
      </w:r>
      <w:r w:rsidR="00E91C42">
        <w:rPr>
          <w:rFonts w:hint="eastAsia"/>
        </w:rPr>
        <w:t>.</w:t>
      </w:r>
    </w:p>
    <w:p w14:paraId="6D98BD5C" w14:textId="77777777" w:rsidR="00E91C42" w:rsidRDefault="00E91C42" w:rsidP="00854F8C"/>
    <w:p w14:paraId="7E516C56" w14:textId="3BB0FE5E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FF"/>
          <w:kern w:val="0"/>
          <w:szCs w:val="20"/>
          <w14:ligatures w14:val="none"/>
        </w:rPr>
        <w:t xml:space="preserve">  </w:t>
      </w:r>
      <w:r w:rsidRPr="00F402F2">
        <w:rPr>
          <w:rFonts w:cs="굴림"/>
          <w:color w:val="0000FF"/>
          <w:kern w:val="0"/>
          <w:szCs w:val="20"/>
          <w14:ligatures w14:val="none"/>
        </w:rPr>
        <w:t>export</w:t>
      </w:r>
      <w:r w:rsidRPr="00F402F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402F2">
        <w:rPr>
          <w:rFonts w:cs="굴림"/>
          <w:color w:val="0000FF"/>
          <w:kern w:val="0"/>
          <w:szCs w:val="20"/>
          <w14:ligatures w14:val="none"/>
        </w:rPr>
        <w:t>type</w:t>
      </w:r>
      <w:r w:rsidRPr="00F402F2">
        <w:rPr>
          <w:rFonts w:cs="굴림"/>
          <w:color w:val="000000"/>
          <w:kern w:val="0"/>
          <w:szCs w:val="20"/>
          <w14:ligatures w14:val="none"/>
        </w:rPr>
        <w:t xml:space="preserve"> MessageProps = {</w:t>
      </w:r>
    </w:p>
    <w:p w14:paraId="14B61FE6" w14:textId="00490D32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00"/>
          <w:kern w:val="0"/>
          <w:szCs w:val="20"/>
          <w14:ligatures w14:val="none"/>
        </w:rPr>
        <w:t xml:space="preserve"> 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 w:rsidRPr="00F402F2">
        <w:rPr>
          <w:rFonts w:cs="굴림"/>
          <w:color w:val="000000"/>
          <w:kern w:val="0"/>
          <w:szCs w:val="20"/>
          <w14:ligatures w14:val="none"/>
        </w:rPr>
        <w:t>  value: string,</w:t>
      </w:r>
    </w:p>
    <w:p w14:paraId="29F26963" w14:textId="4CE339AC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 w:rsidRPr="00F402F2">
        <w:rPr>
          <w:rFonts w:cs="굴림"/>
          <w:color w:val="000000"/>
          <w:kern w:val="0"/>
          <w:szCs w:val="20"/>
          <w14:ligatures w14:val="none"/>
        </w:rPr>
        <w:t>    color: string</w:t>
      </w:r>
    </w:p>
    <w:p w14:paraId="53C1C298" w14:textId="5AD90550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 w:rsidRPr="00F402F2">
        <w:rPr>
          <w:rFonts w:cs="굴림"/>
          <w:color w:val="000000"/>
          <w:kern w:val="0"/>
          <w:szCs w:val="20"/>
          <w14:ligatures w14:val="none"/>
        </w:rPr>
        <w:t>}</w:t>
      </w:r>
    </w:p>
    <w:p w14:paraId="4B5333EF" w14:textId="77777777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1FC352F" w14:textId="77777777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FF"/>
          <w:kern w:val="0"/>
          <w:szCs w:val="20"/>
          <w14:ligatures w14:val="none"/>
        </w:rPr>
        <w:t>function</w:t>
      </w:r>
      <w:r w:rsidRPr="00F402F2">
        <w:rPr>
          <w:rFonts w:cs="굴림"/>
          <w:color w:val="000000"/>
          <w:kern w:val="0"/>
          <w:szCs w:val="20"/>
          <w14:ligatures w14:val="none"/>
        </w:rPr>
        <w:t xml:space="preserve"> Message(props: MessageProps) {</w:t>
      </w:r>
    </w:p>
    <w:p w14:paraId="5391325A" w14:textId="62330C58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F402F2">
        <w:rPr>
          <w:rFonts w:cs="굴림"/>
          <w:color w:val="0000FF"/>
          <w:kern w:val="0"/>
          <w:szCs w:val="20"/>
          <w14:ligatures w14:val="none"/>
        </w:rPr>
        <w:t>return</w:t>
      </w:r>
      <w:r w:rsidRPr="00F402F2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...</w:t>
      </w:r>
    </w:p>
    <w:p w14:paraId="38FBCAD5" w14:textId="77777777" w:rsidR="00E91C42" w:rsidRPr="00F402F2" w:rsidRDefault="00E91C42" w:rsidP="00E91C4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402F2">
        <w:rPr>
          <w:rFonts w:cs="굴림"/>
          <w:color w:val="000000"/>
          <w:kern w:val="0"/>
          <w:szCs w:val="20"/>
          <w14:ligatures w14:val="none"/>
        </w:rPr>
        <w:t>}</w:t>
      </w:r>
    </w:p>
    <w:p w14:paraId="416FEFDB" w14:textId="77777777" w:rsidR="00E91C42" w:rsidRDefault="00E91C42" w:rsidP="00854F8C"/>
    <w:p w14:paraId="1F59A4A2" w14:textId="77777777" w:rsidR="00421B1B" w:rsidRDefault="00421B1B" w:rsidP="00854F8C"/>
    <w:p w14:paraId="436958EA" w14:textId="77777777" w:rsidR="00421B1B" w:rsidRDefault="00421B1B" w:rsidP="00421B1B">
      <w:pPr>
        <w:pStyle w:val="3"/>
      </w:pPr>
      <w:r>
        <w:t xml:space="preserve">"key" </w:t>
      </w:r>
      <w:r>
        <w:rPr>
          <w:rFonts w:hint="eastAsia"/>
        </w:rPr>
        <w:t>p</w:t>
      </w:r>
      <w:r>
        <w:t>rop</w:t>
      </w:r>
    </w:p>
    <w:p w14:paraId="3B84E34C" w14:textId="77777777" w:rsidR="00421B1B" w:rsidRDefault="00421B1B" w:rsidP="00421B1B">
      <w:r>
        <w:rPr>
          <w:rFonts w:hint="eastAsia"/>
        </w:rPr>
        <w:t>&lt;t</w:t>
      </w:r>
      <w:r>
        <w:t xml:space="preserve">r&gt; </w:t>
      </w:r>
      <w:r>
        <w:rPr>
          <w:rFonts w:hint="eastAsia"/>
        </w:rPr>
        <w:t>태그나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t>"key" prop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410AFBA" w14:textId="77777777" w:rsidR="00421B1B" w:rsidRPr="000A5AAB" w:rsidRDefault="00421B1B" w:rsidP="00421B1B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"key" </w:t>
      </w:r>
      <w:r>
        <w:rPr>
          <w:rFonts w:hint="eastAsia"/>
        </w:rPr>
        <w:t>p</w:t>
      </w:r>
      <w:r>
        <w:t>rop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기본키</w:t>
      </w:r>
      <w:r>
        <w:rPr>
          <w:rFonts w:hint="eastAsia"/>
        </w:rPr>
        <w:t>(</w:t>
      </w:r>
      <w:r>
        <w:t xml:space="preserve">primary key)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값이어야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EC33F8A" w14:textId="77777777" w:rsidR="00421B1B" w:rsidRPr="00421B1B" w:rsidRDefault="00421B1B" w:rsidP="00854F8C"/>
    <w:p w14:paraId="35E1E19C" w14:textId="77777777" w:rsidR="00854F8C" w:rsidRDefault="00854F8C" w:rsidP="00854F8C"/>
    <w:p w14:paraId="21E9DD26" w14:textId="3B9B382E" w:rsidR="00CD1B43" w:rsidRDefault="00CD1B43" w:rsidP="00CD1B43">
      <w:pPr>
        <w:pStyle w:val="3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3D5D180" w14:textId="77777777" w:rsidR="00CD1B43" w:rsidRDefault="00CD1B43" w:rsidP="00CD1B43">
      <w:r>
        <w:rPr>
          <w:rFonts w:hint="eastAsia"/>
        </w:rPr>
        <w:t>o</w:t>
      </w:r>
      <w:r>
        <w:t xml:space="preserve">nClick </w:t>
      </w:r>
      <w:r>
        <w:rPr>
          <w:rFonts w:hint="eastAsia"/>
        </w:rPr>
        <w:t>이벤트의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함수이어야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CD2D50B" w14:textId="54DACB53" w:rsidR="00CD1B43" w:rsidRDefault="00CD1B43" w:rsidP="00CD1B43"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코드이므로</w:t>
      </w:r>
      <w:r>
        <w:rPr>
          <w:rFonts w:hint="eastAsia"/>
        </w:rPr>
        <w:t xml:space="preserve"> </w:t>
      </w:r>
      <w:r>
        <w:t xml:space="preserve">{ } </w:t>
      </w:r>
      <w:r>
        <w:rPr>
          <w:rFonts w:hint="eastAsia"/>
        </w:rPr>
        <w:t>괄호로</w:t>
      </w:r>
      <w:r>
        <w:rPr>
          <w:rFonts w:hint="eastAsia"/>
        </w:rPr>
        <w:t xml:space="preserve"> </w:t>
      </w:r>
      <w:r>
        <w:rPr>
          <w:rFonts w:hint="eastAsia"/>
        </w:rPr>
        <w:t>감싸야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43F405" w14:textId="77777777" w:rsidR="00CD1B43" w:rsidRPr="00B01107" w:rsidRDefault="00CD1B43" w:rsidP="00CD1B43"/>
    <w:p w14:paraId="0CF5224F" w14:textId="77777777" w:rsidR="00CD1B43" w:rsidRPr="00AF30EA" w:rsidRDefault="00CD1B43" w:rsidP="00CD1B4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F30EA">
        <w:rPr>
          <w:rFonts w:cs="굴림"/>
          <w:color w:val="0000FF"/>
          <w:kern w:val="0"/>
          <w:szCs w:val="20"/>
          <w14:ligatures w14:val="none"/>
        </w:rPr>
        <w:t>const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onClickHandler = () </w:t>
      </w:r>
      <w:r w:rsidRPr="00AF30EA">
        <w:rPr>
          <w:rFonts w:cs="굴림"/>
          <w:color w:val="0000FF"/>
          <w:kern w:val="0"/>
          <w:szCs w:val="20"/>
          <w14:ligatures w14:val="none"/>
        </w:rPr>
        <w:t>=&gt;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alert(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A31515"/>
          <w:kern w:val="0"/>
          <w:szCs w:val="20"/>
          <w14:ligatures w14:val="none"/>
        </w:rPr>
        <w:t>버튼</w:t>
      </w:r>
      <w:r w:rsidRPr="00AF30EA">
        <w:rPr>
          <w:rFonts w:cs="굴림"/>
          <w:color w:val="A31515"/>
          <w:kern w:val="0"/>
          <w:szCs w:val="20"/>
          <w14:ligatures w14:val="none"/>
        </w:rPr>
        <w:t xml:space="preserve">1 </w:t>
      </w:r>
      <w:r w:rsidRPr="00AF30EA">
        <w:rPr>
          <w:rFonts w:cs="굴림"/>
          <w:color w:val="A31515"/>
          <w:kern w:val="0"/>
          <w:szCs w:val="20"/>
          <w14:ligatures w14:val="none"/>
        </w:rPr>
        <w:t>클릭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000000"/>
          <w:kern w:val="0"/>
          <w:szCs w:val="20"/>
          <w14:ligatures w14:val="none"/>
        </w:rPr>
        <w:t>);</w:t>
      </w:r>
    </w:p>
    <w:p w14:paraId="1EDA03B1" w14:textId="77777777" w:rsidR="00CD1B43" w:rsidRPr="00AF30EA" w:rsidRDefault="00CD1B43" w:rsidP="00CD1B4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F30EA">
        <w:rPr>
          <w:rFonts w:cs="굴림"/>
          <w:color w:val="800000"/>
          <w:kern w:val="0"/>
          <w:szCs w:val="20"/>
          <w14:ligatures w14:val="none"/>
        </w:rPr>
        <w:t>&lt;button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F30EA">
        <w:rPr>
          <w:rFonts w:cs="굴림"/>
          <w:color w:val="E50000"/>
          <w:kern w:val="0"/>
          <w:szCs w:val="20"/>
          <w14:ligatures w14:val="none"/>
        </w:rPr>
        <w:t>onClick</w:t>
      </w:r>
      <w:r w:rsidRPr="00AF30EA">
        <w:rPr>
          <w:rFonts w:cs="굴림"/>
          <w:color w:val="000000"/>
          <w:kern w:val="0"/>
          <w:szCs w:val="20"/>
          <w14:ligatures w14:val="none"/>
        </w:rPr>
        <w:t>=</w:t>
      </w:r>
      <w:r w:rsidRPr="00AF30EA">
        <w:rPr>
          <w:rFonts w:cs="굴림"/>
          <w:color w:val="0000FF"/>
          <w:kern w:val="0"/>
          <w:szCs w:val="20"/>
          <w14:ligatures w14:val="none"/>
        </w:rPr>
        <w:t>{</w:t>
      </w:r>
      <w:r w:rsidRPr="00AF30EA">
        <w:rPr>
          <w:rFonts w:cs="굴림"/>
          <w:color w:val="000000"/>
          <w:kern w:val="0"/>
          <w:szCs w:val="20"/>
          <w14:ligatures w14:val="none"/>
        </w:rPr>
        <w:t>onClickHandler</w:t>
      </w:r>
      <w:r w:rsidRPr="00AF30EA">
        <w:rPr>
          <w:rFonts w:cs="굴림"/>
          <w:color w:val="0000FF"/>
          <w:kern w:val="0"/>
          <w:szCs w:val="20"/>
          <w14:ligatures w14:val="none"/>
        </w:rPr>
        <w:t>}</w:t>
      </w:r>
      <w:r w:rsidRPr="00AF30EA">
        <w:rPr>
          <w:rFonts w:cs="굴림"/>
          <w:color w:val="800000"/>
          <w:kern w:val="0"/>
          <w:szCs w:val="20"/>
          <w14:ligatures w14:val="none"/>
        </w:rPr>
        <w:t>&gt;</w:t>
      </w:r>
      <w:r w:rsidRPr="00AF30EA">
        <w:rPr>
          <w:rFonts w:cs="굴림"/>
          <w:color w:val="000000"/>
          <w:kern w:val="0"/>
          <w:szCs w:val="20"/>
          <w14:ligatures w14:val="none"/>
        </w:rPr>
        <w:t>버튼</w:t>
      </w:r>
      <w:r w:rsidRPr="00AF30EA">
        <w:rPr>
          <w:rFonts w:cs="굴림"/>
          <w:color w:val="000000"/>
          <w:kern w:val="0"/>
          <w:szCs w:val="20"/>
          <w14:ligatures w14:val="none"/>
        </w:rPr>
        <w:t>1</w:t>
      </w:r>
      <w:r w:rsidRPr="00AF30EA">
        <w:rPr>
          <w:rFonts w:cs="굴림"/>
          <w:color w:val="800000"/>
          <w:kern w:val="0"/>
          <w:szCs w:val="20"/>
          <w14:ligatures w14:val="none"/>
        </w:rPr>
        <w:t>&lt;/button&gt;</w:t>
      </w:r>
    </w:p>
    <w:p w14:paraId="2CCC55E0" w14:textId="77777777" w:rsidR="00CD1B43" w:rsidRDefault="00CD1B43" w:rsidP="00CD1B43"/>
    <w:p w14:paraId="4C1004AF" w14:textId="77777777" w:rsidR="00CD1B43" w:rsidRPr="00AF30EA" w:rsidRDefault="00CD1B43" w:rsidP="00CD1B4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F30EA">
        <w:rPr>
          <w:rFonts w:cs="굴림"/>
          <w:color w:val="800000"/>
          <w:kern w:val="0"/>
          <w:szCs w:val="20"/>
          <w14:ligatures w14:val="none"/>
        </w:rPr>
        <w:t>&lt;button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F30EA">
        <w:rPr>
          <w:rFonts w:cs="굴림"/>
          <w:color w:val="E50000"/>
          <w:kern w:val="0"/>
          <w:szCs w:val="20"/>
          <w14:ligatures w14:val="none"/>
        </w:rPr>
        <w:t>onClick</w:t>
      </w:r>
      <w:r w:rsidRPr="00AF30EA">
        <w:rPr>
          <w:rFonts w:cs="굴림"/>
          <w:color w:val="000000"/>
          <w:kern w:val="0"/>
          <w:szCs w:val="20"/>
          <w14:ligatures w14:val="none"/>
        </w:rPr>
        <w:t>=</w:t>
      </w:r>
      <w:r w:rsidRPr="00AF30EA">
        <w:rPr>
          <w:rFonts w:cs="굴림"/>
          <w:color w:val="0000FF"/>
          <w:kern w:val="0"/>
          <w:szCs w:val="20"/>
          <w14:ligatures w14:val="none"/>
        </w:rPr>
        <w:t>{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() </w:t>
      </w:r>
      <w:r w:rsidRPr="00AF30EA">
        <w:rPr>
          <w:rFonts w:cs="굴림"/>
          <w:color w:val="0000FF"/>
          <w:kern w:val="0"/>
          <w:szCs w:val="20"/>
          <w14:ligatures w14:val="none"/>
        </w:rPr>
        <w:t>=&gt;</w:t>
      </w:r>
      <w:r w:rsidRPr="00AF30EA">
        <w:rPr>
          <w:rFonts w:cs="굴림"/>
          <w:color w:val="000000"/>
          <w:kern w:val="0"/>
          <w:szCs w:val="20"/>
          <w14:ligatures w14:val="none"/>
        </w:rPr>
        <w:t xml:space="preserve"> alert(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A31515"/>
          <w:kern w:val="0"/>
          <w:szCs w:val="20"/>
          <w14:ligatures w14:val="none"/>
        </w:rPr>
        <w:t>버튼</w:t>
      </w:r>
      <w:r w:rsidRPr="00AF30EA">
        <w:rPr>
          <w:rFonts w:cs="굴림"/>
          <w:color w:val="A31515"/>
          <w:kern w:val="0"/>
          <w:szCs w:val="20"/>
          <w14:ligatures w14:val="none"/>
        </w:rPr>
        <w:t xml:space="preserve">2 </w:t>
      </w:r>
      <w:r w:rsidRPr="00AF30EA">
        <w:rPr>
          <w:rFonts w:cs="굴림"/>
          <w:color w:val="A31515"/>
          <w:kern w:val="0"/>
          <w:szCs w:val="20"/>
          <w14:ligatures w14:val="none"/>
        </w:rPr>
        <w:t>클릭</w:t>
      </w:r>
      <w:r w:rsidRPr="00AF30EA">
        <w:rPr>
          <w:rFonts w:cs="굴림"/>
          <w:color w:val="A31515"/>
          <w:kern w:val="0"/>
          <w:szCs w:val="20"/>
          <w14:ligatures w14:val="none"/>
        </w:rPr>
        <w:t>'</w:t>
      </w:r>
      <w:r w:rsidRPr="00AF30EA">
        <w:rPr>
          <w:rFonts w:cs="굴림"/>
          <w:color w:val="000000"/>
          <w:kern w:val="0"/>
          <w:szCs w:val="20"/>
          <w14:ligatures w14:val="none"/>
        </w:rPr>
        <w:t>)</w:t>
      </w:r>
      <w:r w:rsidRPr="00AF30EA">
        <w:rPr>
          <w:rFonts w:cs="굴림"/>
          <w:color w:val="0000FF"/>
          <w:kern w:val="0"/>
          <w:szCs w:val="20"/>
          <w14:ligatures w14:val="none"/>
        </w:rPr>
        <w:t>}</w:t>
      </w:r>
      <w:r w:rsidRPr="00AF30EA">
        <w:rPr>
          <w:rFonts w:cs="굴림"/>
          <w:color w:val="800000"/>
          <w:kern w:val="0"/>
          <w:szCs w:val="20"/>
          <w14:ligatures w14:val="none"/>
        </w:rPr>
        <w:t>&gt;</w:t>
      </w:r>
      <w:r w:rsidRPr="00AF30EA">
        <w:rPr>
          <w:rFonts w:cs="굴림"/>
          <w:color w:val="000000"/>
          <w:kern w:val="0"/>
          <w:szCs w:val="20"/>
          <w14:ligatures w14:val="none"/>
        </w:rPr>
        <w:t>버튼</w:t>
      </w:r>
      <w:r w:rsidRPr="00AF30EA">
        <w:rPr>
          <w:rFonts w:cs="굴림"/>
          <w:color w:val="000000"/>
          <w:kern w:val="0"/>
          <w:szCs w:val="20"/>
          <w14:ligatures w14:val="none"/>
        </w:rPr>
        <w:t>2</w:t>
      </w:r>
      <w:r w:rsidRPr="00AF30EA">
        <w:rPr>
          <w:rFonts w:cs="굴림"/>
          <w:color w:val="800000"/>
          <w:kern w:val="0"/>
          <w:szCs w:val="20"/>
          <w14:ligatures w14:val="none"/>
        </w:rPr>
        <w:t>&lt;/button&gt;</w:t>
      </w:r>
    </w:p>
    <w:p w14:paraId="0ECDA90A" w14:textId="77777777" w:rsidR="00E91C42" w:rsidRDefault="00E91C42" w:rsidP="00854F8C"/>
    <w:p w14:paraId="67A60400" w14:textId="77777777" w:rsidR="00F611DE" w:rsidRDefault="00F611DE" w:rsidP="00854F8C"/>
    <w:p w14:paraId="7AACC60A" w14:textId="33DBAC20" w:rsidR="00F611DE" w:rsidRDefault="00F611DE" w:rsidP="00F611DE">
      <w:pPr>
        <w:pStyle w:val="3"/>
      </w:pPr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>훅</w:t>
      </w:r>
    </w:p>
    <w:p w14:paraId="1D17D38F" w14:textId="77777777" w:rsidR="00F611DE" w:rsidRDefault="00F611DE" w:rsidP="00F611DE"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0E3640C" w14:textId="77777777" w:rsidR="00F611DE" w:rsidRDefault="00F611DE" w:rsidP="00F611DE">
      <w:r>
        <w:t xml:space="preserve">useState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7F1AA1C" w14:textId="77777777" w:rsidR="00F611DE" w:rsidRPr="00F611DE" w:rsidRDefault="00F611DE" w:rsidP="00F611DE"/>
    <w:p w14:paraId="682A0E46" w14:textId="77777777" w:rsidR="00F611DE" w:rsidRPr="00E439ED" w:rsidRDefault="00F611DE" w:rsidP="00F611D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439ED">
        <w:rPr>
          <w:rFonts w:cs="굴림"/>
          <w:color w:val="0000FF"/>
          <w:kern w:val="0"/>
          <w:szCs w:val="20"/>
          <w14:ligatures w14:val="none"/>
        </w:rPr>
        <w:t>const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E439E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count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E439ED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setCount</w:t>
      </w:r>
      <w:r w:rsidRPr="00E439ED">
        <w:rPr>
          <w:rFonts w:cs="굴림"/>
          <w:color w:val="000000"/>
          <w:kern w:val="0"/>
          <w:szCs w:val="20"/>
          <w14:ligatures w14:val="none"/>
        </w:rPr>
        <w:t xml:space="preserve">] = </w:t>
      </w:r>
      <w:r w:rsidRPr="00E439ED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useState</w:t>
      </w:r>
      <w:r w:rsidRPr="00E439ED">
        <w:rPr>
          <w:rFonts w:cs="굴림"/>
          <w:color w:val="000000"/>
          <w:kern w:val="0"/>
          <w:szCs w:val="20"/>
          <w14:ligatures w14:val="none"/>
        </w:rPr>
        <w:t>(</w:t>
      </w:r>
      <w:r w:rsidRPr="00E439ED">
        <w:rPr>
          <w:rFonts w:cs="굴림"/>
          <w:color w:val="098658"/>
          <w:kern w:val="0"/>
          <w:szCs w:val="20"/>
          <w14:ligatures w14:val="none"/>
        </w:rPr>
        <w:t>0</w:t>
      </w:r>
      <w:r w:rsidRPr="00E439ED">
        <w:rPr>
          <w:rFonts w:cs="굴림"/>
          <w:color w:val="000000"/>
          <w:kern w:val="0"/>
          <w:szCs w:val="20"/>
          <w14:ligatures w14:val="none"/>
        </w:rPr>
        <w:t>);</w:t>
      </w:r>
    </w:p>
    <w:p w14:paraId="6563EAB3" w14:textId="77777777" w:rsidR="00CD1B43" w:rsidRDefault="00CD1B43" w:rsidP="00854F8C"/>
    <w:p w14:paraId="62BCE73F" w14:textId="77777777" w:rsidR="00F611DE" w:rsidRDefault="00F611DE" w:rsidP="00854F8C"/>
    <w:p w14:paraId="3F73836F" w14:textId="77777777" w:rsidR="00F611DE" w:rsidRDefault="00F611DE" w:rsidP="00854F8C"/>
    <w:p w14:paraId="2C187E3E" w14:textId="4C2066E3" w:rsidR="00F611DE" w:rsidRDefault="00F611DE" w:rsidP="00F611DE">
      <w:pPr>
        <w:pStyle w:val="2"/>
      </w:pPr>
      <w:bookmarkStart w:id="21" w:name="_Toc145246045"/>
      <w:r>
        <w:rPr>
          <w:rFonts w:hint="eastAsia"/>
        </w:rPr>
        <w:t>연습 문제</w:t>
      </w:r>
      <w:bookmarkEnd w:id="21"/>
    </w:p>
    <w:p w14:paraId="3986ACE2" w14:textId="06DD8C7B" w:rsidR="00F611DE" w:rsidRDefault="002F727A" w:rsidP="00F611DE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 w:rsidR="004D6241">
        <w:t xml:space="preserve"> </w:t>
      </w:r>
      <w:r w:rsidR="004D6241">
        <w:rPr>
          <w:rFonts w:hint="eastAsia"/>
        </w:rPr>
        <w:t>학번</w:t>
      </w:r>
      <w:r w:rsidR="004D6241">
        <w:rPr>
          <w:rFonts w:hint="eastAsia"/>
        </w:rPr>
        <w:t>,</w:t>
      </w:r>
      <w:r w:rsidR="004D6241">
        <w:t xml:space="preserve"> </w:t>
      </w:r>
      <w:r w:rsidR="004D6241">
        <w:rPr>
          <w:rFonts w:hint="eastAsia"/>
        </w:rPr>
        <w:t>학과를</w:t>
      </w:r>
      <w:r w:rsidR="004D6241">
        <w:rPr>
          <w:rFonts w:hint="eastAsia"/>
        </w:rPr>
        <w:t xml:space="preserve"> </w:t>
      </w:r>
      <w:r w:rsidR="004D6241">
        <w:rPr>
          <w:rFonts w:hint="eastAsia"/>
        </w:rPr>
        <w:t>입력하는</w:t>
      </w:r>
      <w:r w:rsidR="004D6241">
        <w:rPr>
          <w:rFonts w:hint="eastAsia"/>
        </w:rPr>
        <w:t xml:space="preserve"> </w:t>
      </w:r>
      <w:r w:rsidR="004D6241">
        <w:rPr>
          <w:rFonts w:hint="eastAsia"/>
        </w:rPr>
        <w:t>입력</w:t>
      </w:r>
      <w:r w:rsidR="004D6241">
        <w:rPr>
          <w:rFonts w:hint="eastAsia"/>
        </w:rPr>
        <w:t xml:space="preserve"> </w:t>
      </w:r>
      <w:r w:rsidR="004D6241">
        <w:rPr>
          <w:rFonts w:hint="eastAsia"/>
        </w:rPr>
        <w:t>폼을</w:t>
      </w:r>
      <w:r w:rsidR="004D6241">
        <w:rPr>
          <w:rFonts w:hint="eastAsia"/>
        </w:rPr>
        <w:t xml:space="preserve"> </w:t>
      </w:r>
      <w:r w:rsidR="004D6241">
        <w:rPr>
          <w:rFonts w:hint="eastAsia"/>
        </w:rPr>
        <w:t>구현하라</w:t>
      </w:r>
      <w:r w:rsidR="004D6241">
        <w:rPr>
          <w:rFonts w:hint="eastAsia"/>
        </w:rPr>
        <w:t>.</w:t>
      </w:r>
    </w:p>
    <w:p w14:paraId="7C168410" w14:textId="6E9DB392" w:rsidR="004D6241" w:rsidRDefault="004D6241" w:rsidP="00F611DE"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6255132C" w14:textId="77777777" w:rsidR="004D6241" w:rsidRPr="004D6241" w:rsidRDefault="004D6241" w:rsidP="00F611DE"/>
    <w:p w14:paraId="083F4103" w14:textId="77777777" w:rsidR="004D6241" w:rsidRPr="00F611DE" w:rsidRDefault="004D6241" w:rsidP="00F611DE"/>
    <w:p w14:paraId="17C1E870" w14:textId="77777777" w:rsidR="00F611DE" w:rsidRPr="00421B1B" w:rsidRDefault="00F611DE" w:rsidP="00854F8C"/>
    <w:sectPr w:rsidR="00F611DE" w:rsidRPr="00421B1B" w:rsidSect="00B12C18">
      <w:footerReference w:type="default" r:id="rId2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F48B6" w14:textId="77777777" w:rsidR="00C57A3E" w:rsidRDefault="00C57A3E" w:rsidP="00B12C18">
      <w:r>
        <w:separator/>
      </w:r>
    </w:p>
  </w:endnote>
  <w:endnote w:type="continuationSeparator" w:id="0">
    <w:p w14:paraId="57204310" w14:textId="77777777" w:rsidR="00C57A3E" w:rsidRDefault="00C57A3E" w:rsidP="00B12C18">
      <w:r>
        <w:continuationSeparator/>
      </w:r>
    </w:p>
  </w:endnote>
  <w:endnote w:type="continuationNotice" w:id="1">
    <w:p w14:paraId="6E47A320" w14:textId="77777777" w:rsidR="00C57A3E" w:rsidRDefault="00C57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521F3A69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C05FF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C05FF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C6EFA" w14:textId="77777777" w:rsidR="00C57A3E" w:rsidRDefault="00C57A3E" w:rsidP="00B12C18">
      <w:r>
        <w:separator/>
      </w:r>
    </w:p>
  </w:footnote>
  <w:footnote w:type="continuationSeparator" w:id="0">
    <w:p w14:paraId="31452B92" w14:textId="77777777" w:rsidR="00C57A3E" w:rsidRDefault="00C57A3E" w:rsidP="00B12C18">
      <w:r>
        <w:continuationSeparator/>
      </w:r>
    </w:p>
  </w:footnote>
  <w:footnote w:type="continuationNotice" w:id="1">
    <w:p w14:paraId="6F6E03D7" w14:textId="77777777" w:rsidR="00C57A3E" w:rsidRDefault="00C57A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4F4A"/>
    <w:rsid w:val="00045244"/>
    <w:rsid w:val="00046995"/>
    <w:rsid w:val="000469D0"/>
    <w:rsid w:val="0004700D"/>
    <w:rsid w:val="0005304F"/>
    <w:rsid w:val="000531CC"/>
    <w:rsid w:val="00060E9D"/>
    <w:rsid w:val="00062CC2"/>
    <w:rsid w:val="000639B9"/>
    <w:rsid w:val="00070454"/>
    <w:rsid w:val="00070AC8"/>
    <w:rsid w:val="00071D5E"/>
    <w:rsid w:val="00074A9A"/>
    <w:rsid w:val="00075027"/>
    <w:rsid w:val="00080C65"/>
    <w:rsid w:val="000828C5"/>
    <w:rsid w:val="00087756"/>
    <w:rsid w:val="00090205"/>
    <w:rsid w:val="000907FF"/>
    <w:rsid w:val="00092E14"/>
    <w:rsid w:val="00094E18"/>
    <w:rsid w:val="00095207"/>
    <w:rsid w:val="00096933"/>
    <w:rsid w:val="000977E8"/>
    <w:rsid w:val="000A1004"/>
    <w:rsid w:val="000A39FF"/>
    <w:rsid w:val="000A5AAB"/>
    <w:rsid w:val="000B4FB3"/>
    <w:rsid w:val="000B5A24"/>
    <w:rsid w:val="000C0FB7"/>
    <w:rsid w:val="000C169B"/>
    <w:rsid w:val="000C3BB4"/>
    <w:rsid w:val="000C5328"/>
    <w:rsid w:val="000D2A8B"/>
    <w:rsid w:val="000D2A98"/>
    <w:rsid w:val="000D5B3C"/>
    <w:rsid w:val="000E43BF"/>
    <w:rsid w:val="000F0F15"/>
    <w:rsid w:val="000F25E2"/>
    <w:rsid w:val="000F404B"/>
    <w:rsid w:val="000F7B7B"/>
    <w:rsid w:val="00100173"/>
    <w:rsid w:val="0010557E"/>
    <w:rsid w:val="00110876"/>
    <w:rsid w:val="00114DCD"/>
    <w:rsid w:val="00120C14"/>
    <w:rsid w:val="00121FDE"/>
    <w:rsid w:val="00123E4D"/>
    <w:rsid w:val="00126915"/>
    <w:rsid w:val="00127DE4"/>
    <w:rsid w:val="00134DC4"/>
    <w:rsid w:val="0014047A"/>
    <w:rsid w:val="00142722"/>
    <w:rsid w:val="00144F24"/>
    <w:rsid w:val="0015159E"/>
    <w:rsid w:val="00154925"/>
    <w:rsid w:val="00156782"/>
    <w:rsid w:val="00160417"/>
    <w:rsid w:val="0016160C"/>
    <w:rsid w:val="0016412E"/>
    <w:rsid w:val="001657E8"/>
    <w:rsid w:val="001659A3"/>
    <w:rsid w:val="00172803"/>
    <w:rsid w:val="00172F2A"/>
    <w:rsid w:val="00173EE0"/>
    <w:rsid w:val="001762D3"/>
    <w:rsid w:val="00176DCA"/>
    <w:rsid w:val="00181F04"/>
    <w:rsid w:val="001844F3"/>
    <w:rsid w:val="001859AD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4F83"/>
    <w:rsid w:val="001B50AF"/>
    <w:rsid w:val="001B7D20"/>
    <w:rsid w:val="001C1AE9"/>
    <w:rsid w:val="001D3B38"/>
    <w:rsid w:val="001D50A4"/>
    <w:rsid w:val="001E0593"/>
    <w:rsid w:val="001E34EE"/>
    <w:rsid w:val="001E52F5"/>
    <w:rsid w:val="001F4D74"/>
    <w:rsid w:val="001F5896"/>
    <w:rsid w:val="0020772B"/>
    <w:rsid w:val="002161B8"/>
    <w:rsid w:val="002162CC"/>
    <w:rsid w:val="00224B5D"/>
    <w:rsid w:val="00226357"/>
    <w:rsid w:val="002264DC"/>
    <w:rsid w:val="0023024A"/>
    <w:rsid w:val="00230789"/>
    <w:rsid w:val="00231304"/>
    <w:rsid w:val="00232EFE"/>
    <w:rsid w:val="00236695"/>
    <w:rsid w:val="0024153F"/>
    <w:rsid w:val="00242B3A"/>
    <w:rsid w:val="00243B61"/>
    <w:rsid w:val="00244A9D"/>
    <w:rsid w:val="002453A2"/>
    <w:rsid w:val="00245774"/>
    <w:rsid w:val="0025173A"/>
    <w:rsid w:val="00251F23"/>
    <w:rsid w:val="00266991"/>
    <w:rsid w:val="00270D88"/>
    <w:rsid w:val="00271942"/>
    <w:rsid w:val="00275589"/>
    <w:rsid w:val="002803CE"/>
    <w:rsid w:val="00281FEC"/>
    <w:rsid w:val="002836CF"/>
    <w:rsid w:val="00290C13"/>
    <w:rsid w:val="002926E2"/>
    <w:rsid w:val="002926F3"/>
    <w:rsid w:val="00294997"/>
    <w:rsid w:val="002968E9"/>
    <w:rsid w:val="002B099B"/>
    <w:rsid w:val="002B7CDB"/>
    <w:rsid w:val="002C0086"/>
    <w:rsid w:val="002C331B"/>
    <w:rsid w:val="002C3998"/>
    <w:rsid w:val="002C4D8F"/>
    <w:rsid w:val="002C78D5"/>
    <w:rsid w:val="002C7A99"/>
    <w:rsid w:val="002D7CDB"/>
    <w:rsid w:val="002E17CE"/>
    <w:rsid w:val="002E5C29"/>
    <w:rsid w:val="002E5C4A"/>
    <w:rsid w:val="002F238A"/>
    <w:rsid w:val="002F28AF"/>
    <w:rsid w:val="002F2DB2"/>
    <w:rsid w:val="002F2E3F"/>
    <w:rsid w:val="002F45BB"/>
    <w:rsid w:val="002F5D4E"/>
    <w:rsid w:val="002F6FB8"/>
    <w:rsid w:val="002F7003"/>
    <w:rsid w:val="002F727A"/>
    <w:rsid w:val="00302508"/>
    <w:rsid w:val="0030255D"/>
    <w:rsid w:val="00303E33"/>
    <w:rsid w:val="00314A13"/>
    <w:rsid w:val="00314A47"/>
    <w:rsid w:val="00314ADA"/>
    <w:rsid w:val="003173A7"/>
    <w:rsid w:val="00322A5D"/>
    <w:rsid w:val="0032434B"/>
    <w:rsid w:val="00327CCE"/>
    <w:rsid w:val="0033591F"/>
    <w:rsid w:val="003601EA"/>
    <w:rsid w:val="00374A83"/>
    <w:rsid w:val="003769DF"/>
    <w:rsid w:val="00390C52"/>
    <w:rsid w:val="0039576C"/>
    <w:rsid w:val="003A0BC6"/>
    <w:rsid w:val="003A6300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61DE"/>
    <w:rsid w:val="003D0249"/>
    <w:rsid w:val="003D2F3C"/>
    <w:rsid w:val="003D37FF"/>
    <w:rsid w:val="003D3D77"/>
    <w:rsid w:val="003D58B1"/>
    <w:rsid w:val="003D726E"/>
    <w:rsid w:val="003E4301"/>
    <w:rsid w:val="003E4C62"/>
    <w:rsid w:val="003E6C6D"/>
    <w:rsid w:val="003F137C"/>
    <w:rsid w:val="003F1ECD"/>
    <w:rsid w:val="003F23D9"/>
    <w:rsid w:val="003F695B"/>
    <w:rsid w:val="003F6991"/>
    <w:rsid w:val="004009AB"/>
    <w:rsid w:val="0040136E"/>
    <w:rsid w:val="00403F00"/>
    <w:rsid w:val="0040497D"/>
    <w:rsid w:val="004058D2"/>
    <w:rsid w:val="004118FD"/>
    <w:rsid w:val="0041713B"/>
    <w:rsid w:val="00421B1B"/>
    <w:rsid w:val="00423D78"/>
    <w:rsid w:val="004310DB"/>
    <w:rsid w:val="00442808"/>
    <w:rsid w:val="00456091"/>
    <w:rsid w:val="00463030"/>
    <w:rsid w:val="004630D9"/>
    <w:rsid w:val="00465F2A"/>
    <w:rsid w:val="00466827"/>
    <w:rsid w:val="0046699F"/>
    <w:rsid w:val="0047150B"/>
    <w:rsid w:val="00472308"/>
    <w:rsid w:val="004738E4"/>
    <w:rsid w:val="00474C4F"/>
    <w:rsid w:val="00484D22"/>
    <w:rsid w:val="0048569E"/>
    <w:rsid w:val="00485F8D"/>
    <w:rsid w:val="00486F9D"/>
    <w:rsid w:val="0049153F"/>
    <w:rsid w:val="004947BC"/>
    <w:rsid w:val="00494859"/>
    <w:rsid w:val="004A0348"/>
    <w:rsid w:val="004A0698"/>
    <w:rsid w:val="004A0D0D"/>
    <w:rsid w:val="004A4549"/>
    <w:rsid w:val="004A5FC0"/>
    <w:rsid w:val="004B255D"/>
    <w:rsid w:val="004B7EEF"/>
    <w:rsid w:val="004C32F4"/>
    <w:rsid w:val="004C4953"/>
    <w:rsid w:val="004C5012"/>
    <w:rsid w:val="004D08A8"/>
    <w:rsid w:val="004D6241"/>
    <w:rsid w:val="004E4CD1"/>
    <w:rsid w:val="004E71F4"/>
    <w:rsid w:val="004F0083"/>
    <w:rsid w:val="004F562E"/>
    <w:rsid w:val="004F6028"/>
    <w:rsid w:val="004F6C3B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59B8"/>
    <w:rsid w:val="00526EDB"/>
    <w:rsid w:val="00530E33"/>
    <w:rsid w:val="00534FE1"/>
    <w:rsid w:val="00540537"/>
    <w:rsid w:val="00540B43"/>
    <w:rsid w:val="00542171"/>
    <w:rsid w:val="0054314C"/>
    <w:rsid w:val="00545128"/>
    <w:rsid w:val="00545454"/>
    <w:rsid w:val="00545F2D"/>
    <w:rsid w:val="005502F4"/>
    <w:rsid w:val="00552088"/>
    <w:rsid w:val="00553E7B"/>
    <w:rsid w:val="00555C5A"/>
    <w:rsid w:val="00567EA1"/>
    <w:rsid w:val="0057092E"/>
    <w:rsid w:val="005714C7"/>
    <w:rsid w:val="0057182B"/>
    <w:rsid w:val="00574501"/>
    <w:rsid w:val="00582E29"/>
    <w:rsid w:val="005874F3"/>
    <w:rsid w:val="00591159"/>
    <w:rsid w:val="00591E13"/>
    <w:rsid w:val="0059675C"/>
    <w:rsid w:val="005A37A4"/>
    <w:rsid w:val="005A5EC7"/>
    <w:rsid w:val="005C0DD2"/>
    <w:rsid w:val="005C3C39"/>
    <w:rsid w:val="005D2778"/>
    <w:rsid w:val="005D3A15"/>
    <w:rsid w:val="005D79F6"/>
    <w:rsid w:val="005E1109"/>
    <w:rsid w:val="005E2939"/>
    <w:rsid w:val="005E30A9"/>
    <w:rsid w:val="005E5353"/>
    <w:rsid w:val="005E5B26"/>
    <w:rsid w:val="005F0044"/>
    <w:rsid w:val="005F0D56"/>
    <w:rsid w:val="005F312B"/>
    <w:rsid w:val="005F3C74"/>
    <w:rsid w:val="005F49DA"/>
    <w:rsid w:val="005F5098"/>
    <w:rsid w:val="006019AD"/>
    <w:rsid w:val="006129CC"/>
    <w:rsid w:val="00613AE2"/>
    <w:rsid w:val="00613F05"/>
    <w:rsid w:val="00617608"/>
    <w:rsid w:val="00620B0C"/>
    <w:rsid w:val="006220F9"/>
    <w:rsid w:val="00623BD1"/>
    <w:rsid w:val="00626DEA"/>
    <w:rsid w:val="006308A3"/>
    <w:rsid w:val="00632DEE"/>
    <w:rsid w:val="00635897"/>
    <w:rsid w:val="00636354"/>
    <w:rsid w:val="0064292A"/>
    <w:rsid w:val="00646CDF"/>
    <w:rsid w:val="00651D7B"/>
    <w:rsid w:val="00654C8A"/>
    <w:rsid w:val="006551C0"/>
    <w:rsid w:val="00660709"/>
    <w:rsid w:val="006652EF"/>
    <w:rsid w:val="0066548B"/>
    <w:rsid w:val="0067187B"/>
    <w:rsid w:val="00672AC3"/>
    <w:rsid w:val="006732ED"/>
    <w:rsid w:val="006773BC"/>
    <w:rsid w:val="006817B3"/>
    <w:rsid w:val="00683AA9"/>
    <w:rsid w:val="006858E1"/>
    <w:rsid w:val="00686B48"/>
    <w:rsid w:val="00687535"/>
    <w:rsid w:val="00691A0A"/>
    <w:rsid w:val="00693BD2"/>
    <w:rsid w:val="006942A1"/>
    <w:rsid w:val="006A1101"/>
    <w:rsid w:val="006A2ED6"/>
    <w:rsid w:val="006A44B3"/>
    <w:rsid w:val="006A642D"/>
    <w:rsid w:val="006A7495"/>
    <w:rsid w:val="006B16EF"/>
    <w:rsid w:val="006B3C2E"/>
    <w:rsid w:val="006B652A"/>
    <w:rsid w:val="006C0D66"/>
    <w:rsid w:val="006C2D55"/>
    <w:rsid w:val="006C3413"/>
    <w:rsid w:val="006C3651"/>
    <w:rsid w:val="006D7D5F"/>
    <w:rsid w:val="006E0B71"/>
    <w:rsid w:val="006E7642"/>
    <w:rsid w:val="006F1AB8"/>
    <w:rsid w:val="006F306A"/>
    <w:rsid w:val="006F3EE6"/>
    <w:rsid w:val="006F634C"/>
    <w:rsid w:val="006F6F73"/>
    <w:rsid w:val="00701598"/>
    <w:rsid w:val="00705A40"/>
    <w:rsid w:val="0070619E"/>
    <w:rsid w:val="007103AA"/>
    <w:rsid w:val="00712AB7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5C0B"/>
    <w:rsid w:val="00756C9E"/>
    <w:rsid w:val="00766B88"/>
    <w:rsid w:val="007713CE"/>
    <w:rsid w:val="0077221F"/>
    <w:rsid w:val="0077484F"/>
    <w:rsid w:val="00783507"/>
    <w:rsid w:val="00784C4E"/>
    <w:rsid w:val="00785BF0"/>
    <w:rsid w:val="00785E43"/>
    <w:rsid w:val="00794BCB"/>
    <w:rsid w:val="00794DFE"/>
    <w:rsid w:val="007954DA"/>
    <w:rsid w:val="00795CB8"/>
    <w:rsid w:val="007A3960"/>
    <w:rsid w:val="007A41B0"/>
    <w:rsid w:val="007A4711"/>
    <w:rsid w:val="007A6D1C"/>
    <w:rsid w:val="007B0EA3"/>
    <w:rsid w:val="007D3503"/>
    <w:rsid w:val="007D4019"/>
    <w:rsid w:val="007D463C"/>
    <w:rsid w:val="007D53DC"/>
    <w:rsid w:val="007D690A"/>
    <w:rsid w:val="007D738C"/>
    <w:rsid w:val="007E0A12"/>
    <w:rsid w:val="007E15E6"/>
    <w:rsid w:val="007E291F"/>
    <w:rsid w:val="007E2E65"/>
    <w:rsid w:val="007F0051"/>
    <w:rsid w:val="008023C8"/>
    <w:rsid w:val="00806D63"/>
    <w:rsid w:val="0080790E"/>
    <w:rsid w:val="008079BD"/>
    <w:rsid w:val="00812F66"/>
    <w:rsid w:val="008234F6"/>
    <w:rsid w:val="008257B6"/>
    <w:rsid w:val="00832817"/>
    <w:rsid w:val="00832FC2"/>
    <w:rsid w:val="008333CB"/>
    <w:rsid w:val="00833F05"/>
    <w:rsid w:val="0083686F"/>
    <w:rsid w:val="008469F4"/>
    <w:rsid w:val="00846E88"/>
    <w:rsid w:val="008503D8"/>
    <w:rsid w:val="00850773"/>
    <w:rsid w:val="008539AF"/>
    <w:rsid w:val="00853B55"/>
    <w:rsid w:val="008547D7"/>
    <w:rsid w:val="00854F8C"/>
    <w:rsid w:val="00855F0E"/>
    <w:rsid w:val="00856FD5"/>
    <w:rsid w:val="00875976"/>
    <w:rsid w:val="00881827"/>
    <w:rsid w:val="008825C9"/>
    <w:rsid w:val="0088797D"/>
    <w:rsid w:val="00890732"/>
    <w:rsid w:val="008915E0"/>
    <w:rsid w:val="00896288"/>
    <w:rsid w:val="00896C2E"/>
    <w:rsid w:val="008A3F80"/>
    <w:rsid w:val="008A3FB6"/>
    <w:rsid w:val="008B0849"/>
    <w:rsid w:val="008B1D06"/>
    <w:rsid w:val="008B1DAE"/>
    <w:rsid w:val="008B408D"/>
    <w:rsid w:val="008C205D"/>
    <w:rsid w:val="008C5B25"/>
    <w:rsid w:val="008C7901"/>
    <w:rsid w:val="008D3A09"/>
    <w:rsid w:val="008D3FAB"/>
    <w:rsid w:val="008D52E8"/>
    <w:rsid w:val="008D7EE4"/>
    <w:rsid w:val="008E1054"/>
    <w:rsid w:val="00902BD9"/>
    <w:rsid w:val="00903BDC"/>
    <w:rsid w:val="00905752"/>
    <w:rsid w:val="00911603"/>
    <w:rsid w:val="00911C40"/>
    <w:rsid w:val="00914145"/>
    <w:rsid w:val="0091538E"/>
    <w:rsid w:val="009172CD"/>
    <w:rsid w:val="009205A7"/>
    <w:rsid w:val="009213DB"/>
    <w:rsid w:val="0092459C"/>
    <w:rsid w:val="00925615"/>
    <w:rsid w:val="00930E7E"/>
    <w:rsid w:val="0093124D"/>
    <w:rsid w:val="00931FB9"/>
    <w:rsid w:val="009329A1"/>
    <w:rsid w:val="0093428F"/>
    <w:rsid w:val="00934C62"/>
    <w:rsid w:val="00935A23"/>
    <w:rsid w:val="00936055"/>
    <w:rsid w:val="009404DC"/>
    <w:rsid w:val="0094254D"/>
    <w:rsid w:val="00942769"/>
    <w:rsid w:val="00942FAA"/>
    <w:rsid w:val="00943F03"/>
    <w:rsid w:val="00944015"/>
    <w:rsid w:val="00945A25"/>
    <w:rsid w:val="00945B30"/>
    <w:rsid w:val="009460AA"/>
    <w:rsid w:val="00951955"/>
    <w:rsid w:val="00954BE2"/>
    <w:rsid w:val="00955B09"/>
    <w:rsid w:val="009609CC"/>
    <w:rsid w:val="009624C5"/>
    <w:rsid w:val="00963DA8"/>
    <w:rsid w:val="009810C8"/>
    <w:rsid w:val="009879A8"/>
    <w:rsid w:val="0099206C"/>
    <w:rsid w:val="00994185"/>
    <w:rsid w:val="009950D0"/>
    <w:rsid w:val="00995B24"/>
    <w:rsid w:val="009A1A10"/>
    <w:rsid w:val="009A2504"/>
    <w:rsid w:val="009A30A4"/>
    <w:rsid w:val="009A538A"/>
    <w:rsid w:val="009B0A07"/>
    <w:rsid w:val="009B2173"/>
    <w:rsid w:val="009B47F6"/>
    <w:rsid w:val="009B507C"/>
    <w:rsid w:val="009B6FCB"/>
    <w:rsid w:val="009C0629"/>
    <w:rsid w:val="009C0687"/>
    <w:rsid w:val="009C0942"/>
    <w:rsid w:val="009C65E5"/>
    <w:rsid w:val="009C7DDB"/>
    <w:rsid w:val="009D133E"/>
    <w:rsid w:val="009D261F"/>
    <w:rsid w:val="009D30A6"/>
    <w:rsid w:val="009E401B"/>
    <w:rsid w:val="009E5853"/>
    <w:rsid w:val="009E5B2D"/>
    <w:rsid w:val="009F0C5C"/>
    <w:rsid w:val="009F1A85"/>
    <w:rsid w:val="009F2902"/>
    <w:rsid w:val="009F31DF"/>
    <w:rsid w:val="009F6231"/>
    <w:rsid w:val="00A0422A"/>
    <w:rsid w:val="00A166C1"/>
    <w:rsid w:val="00A204E1"/>
    <w:rsid w:val="00A21E51"/>
    <w:rsid w:val="00A22275"/>
    <w:rsid w:val="00A252E0"/>
    <w:rsid w:val="00A259E6"/>
    <w:rsid w:val="00A26ED4"/>
    <w:rsid w:val="00A2765E"/>
    <w:rsid w:val="00A308D4"/>
    <w:rsid w:val="00A33D5C"/>
    <w:rsid w:val="00A33FAE"/>
    <w:rsid w:val="00A36764"/>
    <w:rsid w:val="00A5025B"/>
    <w:rsid w:val="00A52C88"/>
    <w:rsid w:val="00A52E39"/>
    <w:rsid w:val="00A53ADD"/>
    <w:rsid w:val="00A60B6F"/>
    <w:rsid w:val="00A615DB"/>
    <w:rsid w:val="00A652DF"/>
    <w:rsid w:val="00A677CF"/>
    <w:rsid w:val="00A7169A"/>
    <w:rsid w:val="00A72A68"/>
    <w:rsid w:val="00A75D36"/>
    <w:rsid w:val="00A76AEC"/>
    <w:rsid w:val="00A808B9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2795"/>
    <w:rsid w:val="00AA68A5"/>
    <w:rsid w:val="00AB5B8D"/>
    <w:rsid w:val="00AB64F5"/>
    <w:rsid w:val="00AC0ABC"/>
    <w:rsid w:val="00AC1951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2B74"/>
    <w:rsid w:val="00AF30EA"/>
    <w:rsid w:val="00AF407B"/>
    <w:rsid w:val="00AF461F"/>
    <w:rsid w:val="00AF5142"/>
    <w:rsid w:val="00B01107"/>
    <w:rsid w:val="00B02303"/>
    <w:rsid w:val="00B04C23"/>
    <w:rsid w:val="00B06D3F"/>
    <w:rsid w:val="00B076A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51508"/>
    <w:rsid w:val="00B54FB1"/>
    <w:rsid w:val="00B60293"/>
    <w:rsid w:val="00B640AD"/>
    <w:rsid w:val="00B66AE8"/>
    <w:rsid w:val="00B7026E"/>
    <w:rsid w:val="00B70624"/>
    <w:rsid w:val="00B733F2"/>
    <w:rsid w:val="00B749D8"/>
    <w:rsid w:val="00B756EB"/>
    <w:rsid w:val="00B77F2A"/>
    <w:rsid w:val="00B852C3"/>
    <w:rsid w:val="00B85CF0"/>
    <w:rsid w:val="00B86D3F"/>
    <w:rsid w:val="00B86FAD"/>
    <w:rsid w:val="00B8708A"/>
    <w:rsid w:val="00B90904"/>
    <w:rsid w:val="00B90A59"/>
    <w:rsid w:val="00B91A60"/>
    <w:rsid w:val="00B933EE"/>
    <w:rsid w:val="00B941C5"/>
    <w:rsid w:val="00B97BAD"/>
    <w:rsid w:val="00BA46B8"/>
    <w:rsid w:val="00BA4EAF"/>
    <w:rsid w:val="00BA77B0"/>
    <w:rsid w:val="00BA7BF7"/>
    <w:rsid w:val="00BB0681"/>
    <w:rsid w:val="00BB1670"/>
    <w:rsid w:val="00BB2C32"/>
    <w:rsid w:val="00BB53FB"/>
    <w:rsid w:val="00BC6DA7"/>
    <w:rsid w:val="00BC71D0"/>
    <w:rsid w:val="00BD0079"/>
    <w:rsid w:val="00BD2A13"/>
    <w:rsid w:val="00BD45DE"/>
    <w:rsid w:val="00BE0A7B"/>
    <w:rsid w:val="00BE113C"/>
    <w:rsid w:val="00BE3660"/>
    <w:rsid w:val="00BF11A4"/>
    <w:rsid w:val="00BF34CE"/>
    <w:rsid w:val="00BF4405"/>
    <w:rsid w:val="00BF5CCA"/>
    <w:rsid w:val="00C0361F"/>
    <w:rsid w:val="00C05DEB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1B5"/>
    <w:rsid w:val="00C41DD2"/>
    <w:rsid w:val="00C55BDE"/>
    <w:rsid w:val="00C57A3E"/>
    <w:rsid w:val="00C57B80"/>
    <w:rsid w:val="00C63758"/>
    <w:rsid w:val="00C66CA3"/>
    <w:rsid w:val="00C725AD"/>
    <w:rsid w:val="00C73FE2"/>
    <w:rsid w:val="00C760A7"/>
    <w:rsid w:val="00C760C3"/>
    <w:rsid w:val="00C77795"/>
    <w:rsid w:val="00C817F1"/>
    <w:rsid w:val="00C81961"/>
    <w:rsid w:val="00C8273B"/>
    <w:rsid w:val="00C84036"/>
    <w:rsid w:val="00C853A9"/>
    <w:rsid w:val="00C866CC"/>
    <w:rsid w:val="00C8737B"/>
    <w:rsid w:val="00C92672"/>
    <w:rsid w:val="00CA11DF"/>
    <w:rsid w:val="00CA2500"/>
    <w:rsid w:val="00CA78E6"/>
    <w:rsid w:val="00CB0411"/>
    <w:rsid w:val="00CB354B"/>
    <w:rsid w:val="00CB4BF7"/>
    <w:rsid w:val="00CB6640"/>
    <w:rsid w:val="00CB678C"/>
    <w:rsid w:val="00CC485A"/>
    <w:rsid w:val="00CC6834"/>
    <w:rsid w:val="00CC7C31"/>
    <w:rsid w:val="00CD09DD"/>
    <w:rsid w:val="00CD0F34"/>
    <w:rsid w:val="00CD1B43"/>
    <w:rsid w:val="00CD799D"/>
    <w:rsid w:val="00CD7A8B"/>
    <w:rsid w:val="00CE130B"/>
    <w:rsid w:val="00CE2077"/>
    <w:rsid w:val="00CE555D"/>
    <w:rsid w:val="00CE7ADF"/>
    <w:rsid w:val="00CF1A78"/>
    <w:rsid w:val="00CF3742"/>
    <w:rsid w:val="00CF3BCD"/>
    <w:rsid w:val="00CF4613"/>
    <w:rsid w:val="00CF5943"/>
    <w:rsid w:val="00CF768A"/>
    <w:rsid w:val="00D03D69"/>
    <w:rsid w:val="00D05FC0"/>
    <w:rsid w:val="00D06038"/>
    <w:rsid w:val="00D0635C"/>
    <w:rsid w:val="00D1473E"/>
    <w:rsid w:val="00D147F9"/>
    <w:rsid w:val="00D21573"/>
    <w:rsid w:val="00D233E4"/>
    <w:rsid w:val="00D2611B"/>
    <w:rsid w:val="00D27B74"/>
    <w:rsid w:val="00D30357"/>
    <w:rsid w:val="00D31EBB"/>
    <w:rsid w:val="00D3242C"/>
    <w:rsid w:val="00D35F46"/>
    <w:rsid w:val="00D36027"/>
    <w:rsid w:val="00D36F89"/>
    <w:rsid w:val="00D4368F"/>
    <w:rsid w:val="00D44757"/>
    <w:rsid w:val="00D44D4C"/>
    <w:rsid w:val="00D542F4"/>
    <w:rsid w:val="00D55CF5"/>
    <w:rsid w:val="00D57738"/>
    <w:rsid w:val="00D57E62"/>
    <w:rsid w:val="00D61649"/>
    <w:rsid w:val="00D64B8C"/>
    <w:rsid w:val="00D64EC7"/>
    <w:rsid w:val="00D65514"/>
    <w:rsid w:val="00D72F52"/>
    <w:rsid w:val="00D735FD"/>
    <w:rsid w:val="00D74A5F"/>
    <w:rsid w:val="00D76866"/>
    <w:rsid w:val="00D86D33"/>
    <w:rsid w:val="00D870D1"/>
    <w:rsid w:val="00D873E4"/>
    <w:rsid w:val="00D9456C"/>
    <w:rsid w:val="00D95F5B"/>
    <w:rsid w:val="00D97399"/>
    <w:rsid w:val="00D97509"/>
    <w:rsid w:val="00DA032C"/>
    <w:rsid w:val="00DA0928"/>
    <w:rsid w:val="00DA35A8"/>
    <w:rsid w:val="00DB02F1"/>
    <w:rsid w:val="00DB03E1"/>
    <w:rsid w:val="00DB143C"/>
    <w:rsid w:val="00DB2F87"/>
    <w:rsid w:val="00DB4DFC"/>
    <w:rsid w:val="00DB67AA"/>
    <w:rsid w:val="00DB6D62"/>
    <w:rsid w:val="00DC0573"/>
    <w:rsid w:val="00DC05FF"/>
    <w:rsid w:val="00DC1275"/>
    <w:rsid w:val="00DC16AD"/>
    <w:rsid w:val="00DC4122"/>
    <w:rsid w:val="00DC7642"/>
    <w:rsid w:val="00DD23F0"/>
    <w:rsid w:val="00DD7926"/>
    <w:rsid w:val="00DE2B08"/>
    <w:rsid w:val="00DE30DA"/>
    <w:rsid w:val="00DE346A"/>
    <w:rsid w:val="00DE4629"/>
    <w:rsid w:val="00DE50DF"/>
    <w:rsid w:val="00DE5949"/>
    <w:rsid w:val="00DE660F"/>
    <w:rsid w:val="00DE792B"/>
    <w:rsid w:val="00DF046E"/>
    <w:rsid w:val="00DF1523"/>
    <w:rsid w:val="00DF1DE6"/>
    <w:rsid w:val="00DF207C"/>
    <w:rsid w:val="00DF5DB4"/>
    <w:rsid w:val="00E01AEB"/>
    <w:rsid w:val="00E04DC7"/>
    <w:rsid w:val="00E053D6"/>
    <w:rsid w:val="00E06ECD"/>
    <w:rsid w:val="00E07BE7"/>
    <w:rsid w:val="00E1594D"/>
    <w:rsid w:val="00E22B07"/>
    <w:rsid w:val="00E237B0"/>
    <w:rsid w:val="00E305B8"/>
    <w:rsid w:val="00E35E02"/>
    <w:rsid w:val="00E370C0"/>
    <w:rsid w:val="00E37306"/>
    <w:rsid w:val="00E422CC"/>
    <w:rsid w:val="00E439ED"/>
    <w:rsid w:val="00E50655"/>
    <w:rsid w:val="00E51EF0"/>
    <w:rsid w:val="00E55E10"/>
    <w:rsid w:val="00E612F9"/>
    <w:rsid w:val="00E64F4F"/>
    <w:rsid w:val="00E66E4B"/>
    <w:rsid w:val="00E71424"/>
    <w:rsid w:val="00E77E3F"/>
    <w:rsid w:val="00E82B65"/>
    <w:rsid w:val="00E82FFB"/>
    <w:rsid w:val="00E85D1D"/>
    <w:rsid w:val="00E91C42"/>
    <w:rsid w:val="00E91E92"/>
    <w:rsid w:val="00E94053"/>
    <w:rsid w:val="00E97723"/>
    <w:rsid w:val="00EA04B8"/>
    <w:rsid w:val="00EA262E"/>
    <w:rsid w:val="00EA6F4C"/>
    <w:rsid w:val="00EB2E6D"/>
    <w:rsid w:val="00EB358A"/>
    <w:rsid w:val="00EB3A29"/>
    <w:rsid w:val="00EB5BD1"/>
    <w:rsid w:val="00EB6052"/>
    <w:rsid w:val="00EB6171"/>
    <w:rsid w:val="00EB790E"/>
    <w:rsid w:val="00EC5160"/>
    <w:rsid w:val="00ED4645"/>
    <w:rsid w:val="00ED6DE2"/>
    <w:rsid w:val="00EE047E"/>
    <w:rsid w:val="00EE16D6"/>
    <w:rsid w:val="00EF137D"/>
    <w:rsid w:val="00EF37B7"/>
    <w:rsid w:val="00F005D0"/>
    <w:rsid w:val="00F01150"/>
    <w:rsid w:val="00F12F8A"/>
    <w:rsid w:val="00F162A3"/>
    <w:rsid w:val="00F16DD6"/>
    <w:rsid w:val="00F17127"/>
    <w:rsid w:val="00F17FA6"/>
    <w:rsid w:val="00F20455"/>
    <w:rsid w:val="00F208B8"/>
    <w:rsid w:val="00F20D0F"/>
    <w:rsid w:val="00F255F3"/>
    <w:rsid w:val="00F26792"/>
    <w:rsid w:val="00F27942"/>
    <w:rsid w:val="00F4087B"/>
    <w:rsid w:val="00F56E2D"/>
    <w:rsid w:val="00F579D5"/>
    <w:rsid w:val="00F57BA4"/>
    <w:rsid w:val="00F60D28"/>
    <w:rsid w:val="00F611DE"/>
    <w:rsid w:val="00F73468"/>
    <w:rsid w:val="00F76341"/>
    <w:rsid w:val="00F76BF7"/>
    <w:rsid w:val="00F80A28"/>
    <w:rsid w:val="00F842CF"/>
    <w:rsid w:val="00F933F2"/>
    <w:rsid w:val="00F93C1D"/>
    <w:rsid w:val="00F97008"/>
    <w:rsid w:val="00FA3A50"/>
    <w:rsid w:val="00FA4360"/>
    <w:rsid w:val="00FA714C"/>
    <w:rsid w:val="00FB0BC8"/>
    <w:rsid w:val="00FB20CE"/>
    <w:rsid w:val="00FB20F3"/>
    <w:rsid w:val="00FC2BB9"/>
    <w:rsid w:val="00FC3958"/>
    <w:rsid w:val="00FD2401"/>
    <w:rsid w:val="00FD334A"/>
    <w:rsid w:val="00FD4E77"/>
    <w:rsid w:val="00FD7328"/>
    <w:rsid w:val="00FD791C"/>
    <w:rsid w:val="00FE0346"/>
    <w:rsid w:val="00FE3E61"/>
    <w:rsid w:val="00FE49AF"/>
    <w:rsid w:val="00F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8649-783B-4622-9300-E722DB7B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1880</TotalTime>
  <Pages>20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797</cp:revision>
  <dcterms:created xsi:type="dcterms:W3CDTF">2016-08-29T22:19:00Z</dcterms:created>
  <dcterms:modified xsi:type="dcterms:W3CDTF">2024-01-15T15:51:00Z</dcterms:modified>
</cp:coreProperties>
</file>